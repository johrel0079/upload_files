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6643"/>
        <w:gridCol w:w="1113"/>
        <w:gridCol w:w="6644"/>
      </w:tblGrid>
      <w:tr w:rsidR="00D80F21" w:rsidTr="00D80F21">
        <w:trPr>
          <w:trHeight w:val="2448"/>
          <w:jc w:val="center"/>
        </w:trPr>
        <w:tc>
          <w:tcPr>
            <w:tcW w:w="6643" w:type="dxa"/>
            <w:vAlign w:val="bottom"/>
          </w:tcPr>
          <w:p w:rsidR="00D80F21" w:rsidRDefault="00D80F21" w:rsidP="00D80F21">
            <w:pPr>
              <w:pStyle w:val="BodyText"/>
              <w:kinsoku w:val="0"/>
              <w:overflowPunct w:val="0"/>
              <w:rPr>
                <w:noProof/>
              </w:rPr>
            </w:pPr>
            <w:bookmarkStart w:id="0" w:name="_GoBack"/>
            <w:bookmarkEnd w:id="0"/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58CCB0C" wp14:editId="2560BD83">
                      <wp:extent cx="2101974" cy="109520"/>
                      <wp:effectExtent l="0" t="0" r="0" b="5080"/>
                      <wp:docPr id="27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1974" cy="10952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586" h="21455" extrusionOk="0">
                                    <a:moveTo>
                                      <a:pt x="21586" y="3827"/>
                                    </a:moveTo>
                                    <a:cubicBezTo>
                                      <a:pt x="21586" y="3331"/>
                                      <a:pt x="21573" y="2586"/>
                                      <a:pt x="21534" y="1841"/>
                                    </a:cubicBezTo>
                                    <a:cubicBezTo>
                                      <a:pt x="21495" y="1096"/>
                                      <a:pt x="21443" y="600"/>
                                      <a:pt x="21377" y="352"/>
                                    </a:cubicBezTo>
                                    <a:cubicBezTo>
                                      <a:pt x="21312" y="103"/>
                                      <a:pt x="21234" y="-145"/>
                                      <a:pt x="21156" y="103"/>
                                    </a:cubicBezTo>
                                    <a:cubicBezTo>
                                      <a:pt x="21077" y="352"/>
                                      <a:pt x="20986" y="600"/>
                                      <a:pt x="20895" y="1345"/>
                                    </a:cubicBezTo>
                                    <a:cubicBezTo>
                                      <a:pt x="20803" y="2089"/>
                                      <a:pt x="20725" y="2834"/>
                                      <a:pt x="20634" y="4076"/>
                                    </a:cubicBezTo>
                                    <a:cubicBezTo>
                                      <a:pt x="20556" y="5069"/>
                                      <a:pt x="20464" y="6310"/>
                                      <a:pt x="20386" y="7551"/>
                                    </a:cubicBezTo>
                                    <a:cubicBezTo>
                                      <a:pt x="20308" y="8793"/>
                                      <a:pt x="20229" y="10034"/>
                                      <a:pt x="20151" y="11027"/>
                                    </a:cubicBezTo>
                                    <a:cubicBezTo>
                                      <a:pt x="20073" y="12020"/>
                                      <a:pt x="19995" y="13013"/>
                                      <a:pt x="19903" y="13758"/>
                                    </a:cubicBezTo>
                                    <a:cubicBezTo>
                                      <a:pt x="19864" y="14006"/>
                                      <a:pt x="19812" y="14255"/>
                                      <a:pt x="19773" y="14503"/>
                                    </a:cubicBezTo>
                                    <a:cubicBezTo>
                                      <a:pt x="19734" y="14751"/>
                                      <a:pt x="19695" y="14751"/>
                                      <a:pt x="19643" y="14751"/>
                                    </a:cubicBezTo>
                                    <a:cubicBezTo>
                                      <a:pt x="19551" y="14751"/>
                                      <a:pt x="19460" y="14751"/>
                                      <a:pt x="19382" y="14503"/>
                                    </a:cubicBezTo>
                                    <a:cubicBezTo>
                                      <a:pt x="19303" y="14255"/>
                                      <a:pt x="19225" y="13758"/>
                                      <a:pt x="19173" y="13262"/>
                                    </a:cubicBezTo>
                                    <a:cubicBezTo>
                                      <a:pt x="19108" y="12765"/>
                                      <a:pt x="19069" y="11772"/>
                                      <a:pt x="19029" y="11027"/>
                                    </a:cubicBezTo>
                                    <a:cubicBezTo>
                                      <a:pt x="19016" y="10531"/>
                                      <a:pt x="19003" y="10034"/>
                                      <a:pt x="19003" y="9538"/>
                                    </a:cubicBezTo>
                                    <a:cubicBezTo>
                                      <a:pt x="19056" y="8793"/>
                                      <a:pt x="19108" y="7800"/>
                                      <a:pt x="19160" y="7055"/>
                                    </a:cubicBezTo>
                                    <a:cubicBezTo>
                                      <a:pt x="19238" y="6062"/>
                                      <a:pt x="19303" y="5069"/>
                                      <a:pt x="19382" y="4324"/>
                                    </a:cubicBezTo>
                                    <a:cubicBezTo>
                                      <a:pt x="19460" y="3579"/>
                                      <a:pt x="19525" y="3083"/>
                                      <a:pt x="19590" y="2586"/>
                                    </a:cubicBezTo>
                                    <a:cubicBezTo>
                                      <a:pt x="19669" y="2089"/>
                                      <a:pt x="19721" y="2089"/>
                                      <a:pt x="19786" y="2089"/>
                                    </a:cubicBezTo>
                                    <a:cubicBezTo>
                                      <a:pt x="19838" y="2089"/>
                                      <a:pt x="19890" y="2338"/>
                                      <a:pt x="19929" y="2834"/>
                                    </a:cubicBezTo>
                                    <a:cubicBezTo>
                                      <a:pt x="19969" y="3331"/>
                                      <a:pt x="19982" y="3827"/>
                                      <a:pt x="19995" y="4076"/>
                                    </a:cubicBezTo>
                                    <a:cubicBezTo>
                                      <a:pt x="20008" y="4572"/>
                                      <a:pt x="20008" y="4820"/>
                                      <a:pt x="20008" y="4820"/>
                                    </a:cubicBezTo>
                                    <a:cubicBezTo>
                                      <a:pt x="20008" y="4820"/>
                                      <a:pt x="20008" y="4572"/>
                                      <a:pt x="20008" y="4076"/>
                                    </a:cubicBezTo>
                                    <a:cubicBezTo>
                                      <a:pt x="20008" y="3579"/>
                                      <a:pt x="19995" y="2834"/>
                                      <a:pt x="19956" y="2089"/>
                                    </a:cubicBezTo>
                                    <a:cubicBezTo>
                                      <a:pt x="19916" y="1345"/>
                                      <a:pt x="19864" y="848"/>
                                      <a:pt x="19799" y="600"/>
                                    </a:cubicBezTo>
                                    <a:cubicBezTo>
                                      <a:pt x="19734" y="352"/>
                                      <a:pt x="19656" y="103"/>
                                      <a:pt x="19577" y="352"/>
                                    </a:cubicBezTo>
                                    <a:cubicBezTo>
                                      <a:pt x="19499" y="600"/>
                                      <a:pt x="19408" y="848"/>
                                      <a:pt x="19316" y="1593"/>
                                    </a:cubicBezTo>
                                    <a:cubicBezTo>
                                      <a:pt x="19225" y="2338"/>
                                      <a:pt x="19147" y="3083"/>
                                      <a:pt x="19056" y="4324"/>
                                    </a:cubicBezTo>
                                    <a:cubicBezTo>
                                      <a:pt x="18977" y="5317"/>
                                      <a:pt x="18886" y="6558"/>
                                      <a:pt x="18808" y="7800"/>
                                    </a:cubicBezTo>
                                    <a:cubicBezTo>
                                      <a:pt x="18729" y="9041"/>
                                      <a:pt x="18651" y="10282"/>
                                      <a:pt x="18573" y="11275"/>
                                    </a:cubicBezTo>
                                    <a:cubicBezTo>
                                      <a:pt x="18495" y="12269"/>
                                      <a:pt x="18416" y="13262"/>
                                      <a:pt x="18325" y="14006"/>
                                    </a:cubicBezTo>
                                    <a:cubicBezTo>
                                      <a:pt x="18286" y="14255"/>
                                      <a:pt x="18234" y="14503"/>
                                      <a:pt x="18195" y="14751"/>
                                    </a:cubicBezTo>
                                    <a:cubicBezTo>
                                      <a:pt x="18156" y="15000"/>
                                      <a:pt x="18116" y="15000"/>
                                      <a:pt x="18064" y="15000"/>
                                    </a:cubicBezTo>
                                    <a:cubicBezTo>
                                      <a:pt x="17973" y="15000"/>
                                      <a:pt x="17882" y="15000"/>
                                      <a:pt x="17803" y="14751"/>
                                    </a:cubicBezTo>
                                    <a:cubicBezTo>
                                      <a:pt x="17725" y="14503"/>
                                      <a:pt x="17647" y="14006"/>
                                      <a:pt x="17595" y="13510"/>
                                    </a:cubicBezTo>
                                    <a:cubicBezTo>
                                      <a:pt x="17529" y="13013"/>
                                      <a:pt x="17490" y="12020"/>
                                      <a:pt x="17451" y="11275"/>
                                    </a:cubicBezTo>
                                    <a:cubicBezTo>
                                      <a:pt x="17438" y="10779"/>
                                      <a:pt x="17425" y="10282"/>
                                      <a:pt x="17425" y="9786"/>
                                    </a:cubicBezTo>
                                    <a:cubicBezTo>
                                      <a:pt x="17477" y="9041"/>
                                      <a:pt x="17529" y="8048"/>
                                      <a:pt x="17582" y="7303"/>
                                    </a:cubicBezTo>
                                    <a:cubicBezTo>
                                      <a:pt x="17660" y="6310"/>
                                      <a:pt x="17725" y="5317"/>
                                      <a:pt x="17803" y="4572"/>
                                    </a:cubicBezTo>
                                    <a:cubicBezTo>
                                      <a:pt x="17882" y="3827"/>
                                      <a:pt x="17947" y="3331"/>
                                      <a:pt x="18012" y="2834"/>
                                    </a:cubicBezTo>
                                    <a:cubicBezTo>
                                      <a:pt x="18090" y="2338"/>
                                      <a:pt x="18143" y="2338"/>
                                      <a:pt x="18208" y="2338"/>
                                    </a:cubicBezTo>
                                    <a:cubicBezTo>
                                      <a:pt x="18260" y="2338"/>
                                      <a:pt x="18312" y="2586"/>
                                      <a:pt x="18351" y="3083"/>
                                    </a:cubicBezTo>
                                    <a:cubicBezTo>
                                      <a:pt x="18390" y="3579"/>
                                      <a:pt x="18403" y="4076"/>
                                      <a:pt x="18416" y="4324"/>
                                    </a:cubicBezTo>
                                    <a:cubicBezTo>
                                      <a:pt x="18429" y="4820"/>
                                      <a:pt x="18429" y="5069"/>
                                      <a:pt x="18429" y="5069"/>
                                    </a:cubicBezTo>
                                    <a:cubicBezTo>
                                      <a:pt x="18429" y="5069"/>
                                      <a:pt x="18429" y="4820"/>
                                      <a:pt x="18429" y="4324"/>
                                    </a:cubicBezTo>
                                    <a:cubicBezTo>
                                      <a:pt x="18429" y="3827"/>
                                      <a:pt x="18416" y="3083"/>
                                      <a:pt x="18377" y="2338"/>
                                    </a:cubicBezTo>
                                    <a:cubicBezTo>
                                      <a:pt x="18338" y="1593"/>
                                      <a:pt x="18286" y="1096"/>
                                      <a:pt x="18221" y="848"/>
                                    </a:cubicBezTo>
                                    <a:cubicBezTo>
                                      <a:pt x="18156" y="600"/>
                                      <a:pt x="18077" y="352"/>
                                      <a:pt x="17999" y="600"/>
                                    </a:cubicBezTo>
                                    <a:cubicBezTo>
                                      <a:pt x="17921" y="848"/>
                                      <a:pt x="17829" y="1096"/>
                                      <a:pt x="17738" y="1841"/>
                                    </a:cubicBezTo>
                                    <a:cubicBezTo>
                                      <a:pt x="17647" y="2586"/>
                                      <a:pt x="17569" y="3331"/>
                                      <a:pt x="17477" y="4572"/>
                                    </a:cubicBezTo>
                                    <a:cubicBezTo>
                                      <a:pt x="17399" y="5565"/>
                                      <a:pt x="17308" y="6807"/>
                                      <a:pt x="17229" y="8048"/>
                                    </a:cubicBezTo>
                                    <a:cubicBezTo>
                                      <a:pt x="17151" y="9289"/>
                                      <a:pt x="17073" y="10531"/>
                                      <a:pt x="16995" y="11524"/>
                                    </a:cubicBezTo>
                                    <a:cubicBezTo>
                                      <a:pt x="16916" y="12517"/>
                                      <a:pt x="16838" y="13510"/>
                                      <a:pt x="16747" y="14255"/>
                                    </a:cubicBezTo>
                                    <a:cubicBezTo>
                                      <a:pt x="16708" y="14503"/>
                                      <a:pt x="16656" y="14751"/>
                                      <a:pt x="16616" y="15000"/>
                                    </a:cubicBezTo>
                                    <a:cubicBezTo>
                                      <a:pt x="16577" y="15248"/>
                                      <a:pt x="16538" y="15248"/>
                                      <a:pt x="16486" y="15248"/>
                                    </a:cubicBezTo>
                                    <a:cubicBezTo>
                                      <a:pt x="16395" y="15248"/>
                                      <a:pt x="16303" y="15248"/>
                                      <a:pt x="16225" y="15000"/>
                                    </a:cubicBezTo>
                                    <a:cubicBezTo>
                                      <a:pt x="16147" y="14751"/>
                                      <a:pt x="16069" y="14255"/>
                                      <a:pt x="16016" y="13758"/>
                                    </a:cubicBezTo>
                                    <a:cubicBezTo>
                                      <a:pt x="15951" y="13262"/>
                                      <a:pt x="15912" y="12269"/>
                                      <a:pt x="15873" y="11524"/>
                                    </a:cubicBezTo>
                                    <a:cubicBezTo>
                                      <a:pt x="15860" y="11027"/>
                                      <a:pt x="15847" y="10531"/>
                                      <a:pt x="15847" y="10034"/>
                                    </a:cubicBezTo>
                                    <a:cubicBezTo>
                                      <a:pt x="15899" y="9289"/>
                                      <a:pt x="15951" y="8296"/>
                                      <a:pt x="16003" y="7551"/>
                                    </a:cubicBezTo>
                                    <a:cubicBezTo>
                                      <a:pt x="16082" y="6558"/>
                                      <a:pt x="16147" y="5565"/>
                                      <a:pt x="16225" y="4820"/>
                                    </a:cubicBezTo>
                                    <a:cubicBezTo>
                                      <a:pt x="16303" y="4076"/>
                                      <a:pt x="16369" y="3579"/>
                                      <a:pt x="16434" y="3083"/>
                                    </a:cubicBezTo>
                                    <a:cubicBezTo>
                                      <a:pt x="16512" y="2586"/>
                                      <a:pt x="16564" y="2586"/>
                                      <a:pt x="16629" y="2586"/>
                                    </a:cubicBezTo>
                                    <a:cubicBezTo>
                                      <a:pt x="16682" y="2586"/>
                                      <a:pt x="16734" y="2834"/>
                                      <a:pt x="16773" y="3331"/>
                                    </a:cubicBezTo>
                                    <a:cubicBezTo>
                                      <a:pt x="16812" y="3827"/>
                                      <a:pt x="16825" y="4324"/>
                                      <a:pt x="16838" y="4572"/>
                                    </a:cubicBezTo>
                                    <a:cubicBezTo>
                                      <a:pt x="16851" y="5069"/>
                                      <a:pt x="16851" y="5317"/>
                                      <a:pt x="16851" y="5317"/>
                                    </a:cubicBezTo>
                                    <a:cubicBezTo>
                                      <a:pt x="16851" y="5317"/>
                                      <a:pt x="16851" y="5069"/>
                                      <a:pt x="16851" y="4572"/>
                                    </a:cubicBezTo>
                                    <a:cubicBezTo>
                                      <a:pt x="16851" y="4076"/>
                                      <a:pt x="16838" y="3331"/>
                                      <a:pt x="16799" y="2586"/>
                                    </a:cubicBezTo>
                                    <a:cubicBezTo>
                                      <a:pt x="16760" y="1841"/>
                                      <a:pt x="16708" y="1345"/>
                                      <a:pt x="16643" y="1096"/>
                                    </a:cubicBezTo>
                                    <a:cubicBezTo>
                                      <a:pt x="16577" y="848"/>
                                      <a:pt x="16499" y="600"/>
                                      <a:pt x="16421" y="848"/>
                                    </a:cubicBezTo>
                                    <a:cubicBezTo>
                                      <a:pt x="16343" y="1096"/>
                                      <a:pt x="16251" y="1345"/>
                                      <a:pt x="16160" y="2090"/>
                                    </a:cubicBezTo>
                                    <a:cubicBezTo>
                                      <a:pt x="16069" y="2834"/>
                                      <a:pt x="15990" y="3579"/>
                                      <a:pt x="15899" y="4821"/>
                                    </a:cubicBezTo>
                                    <a:cubicBezTo>
                                      <a:pt x="15821" y="5814"/>
                                      <a:pt x="15729" y="7055"/>
                                      <a:pt x="15651" y="8296"/>
                                    </a:cubicBezTo>
                                    <a:cubicBezTo>
                                      <a:pt x="15573" y="9538"/>
                                      <a:pt x="15495" y="10779"/>
                                      <a:pt x="15416" y="11772"/>
                                    </a:cubicBezTo>
                                    <a:cubicBezTo>
                                      <a:pt x="15338" y="12765"/>
                                      <a:pt x="15260" y="13758"/>
                                      <a:pt x="15169" y="14503"/>
                                    </a:cubicBezTo>
                                    <a:cubicBezTo>
                                      <a:pt x="15129" y="14751"/>
                                      <a:pt x="15077" y="15000"/>
                                      <a:pt x="15038" y="15248"/>
                                    </a:cubicBezTo>
                                    <a:cubicBezTo>
                                      <a:pt x="14999" y="15496"/>
                                      <a:pt x="14960" y="15496"/>
                                      <a:pt x="14908" y="15496"/>
                                    </a:cubicBezTo>
                                    <a:cubicBezTo>
                                      <a:pt x="14816" y="15496"/>
                                      <a:pt x="14725" y="15496"/>
                                      <a:pt x="14647" y="15248"/>
                                    </a:cubicBezTo>
                                    <a:cubicBezTo>
                                      <a:pt x="14569" y="15000"/>
                                      <a:pt x="14490" y="14503"/>
                                      <a:pt x="14438" y="14007"/>
                                    </a:cubicBezTo>
                                    <a:cubicBezTo>
                                      <a:pt x="14373" y="13510"/>
                                      <a:pt x="14334" y="12517"/>
                                      <a:pt x="14295" y="11772"/>
                                    </a:cubicBezTo>
                                    <a:cubicBezTo>
                                      <a:pt x="14282" y="11276"/>
                                      <a:pt x="14269" y="10779"/>
                                      <a:pt x="14269" y="10282"/>
                                    </a:cubicBezTo>
                                    <a:cubicBezTo>
                                      <a:pt x="14321" y="9538"/>
                                      <a:pt x="14373" y="8545"/>
                                      <a:pt x="14425" y="7800"/>
                                    </a:cubicBezTo>
                                    <a:cubicBezTo>
                                      <a:pt x="14503" y="6807"/>
                                      <a:pt x="14569" y="5814"/>
                                      <a:pt x="14647" y="5069"/>
                                    </a:cubicBezTo>
                                    <a:cubicBezTo>
                                      <a:pt x="14725" y="4324"/>
                                      <a:pt x="14790" y="3827"/>
                                      <a:pt x="14856" y="3331"/>
                                    </a:cubicBezTo>
                                    <a:cubicBezTo>
                                      <a:pt x="14934" y="2834"/>
                                      <a:pt x="14986" y="2834"/>
                                      <a:pt x="15051" y="2834"/>
                                    </a:cubicBezTo>
                                    <a:cubicBezTo>
                                      <a:pt x="15103" y="2834"/>
                                      <a:pt x="15156" y="3083"/>
                                      <a:pt x="15195" y="3579"/>
                                    </a:cubicBezTo>
                                    <a:cubicBezTo>
                                      <a:pt x="15234" y="4076"/>
                                      <a:pt x="15247" y="4572"/>
                                      <a:pt x="15260" y="4821"/>
                                    </a:cubicBezTo>
                                    <a:cubicBezTo>
                                      <a:pt x="15273" y="5317"/>
                                      <a:pt x="15273" y="5565"/>
                                      <a:pt x="15273" y="5565"/>
                                    </a:cubicBezTo>
                                    <a:cubicBezTo>
                                      <a:pt x="15273" y="5565"/>
                                      <a:pt x="15273" y="5317"/>
                                      <a:pt x="15273" y="4821"/>
                                    </a:cubicBezTo>
                                    <a:cubicBezTo>
                                      <a:pt x="15273" y="4324"/>
                                      <a:pt x="15260" y="3579"/>
                                      <a:pt x="15221" y="2834"/>
                                    </a:cubicBezTo>
                                    <a:cubicBezTo>
                                      <a:pt x="15182" y="2090"/>
                                      <a:pt x="15129" y="1593"/>
                                      <a:pt x="15064" y="1345"/>
                                    </a:cubicBezTo>
                                    <a:cubicBezTo>
                                      <a:pt x="14999" y="1096"/>
                                      <a:pt x="14921" y="848"/>
                                      <a:pt x="14843" y="1096"/>
                                    </a:cubicBezTo>
                                    <a:cubicBezTo>
                                      <a:pt x="14764" y="1345"/>
                                      <a:pt x="14673" y="1593"/>
                                      <a:pt x="14582" y="2338"/>
                                    </a:cubicBezTo>
                                    <a:cubicBezTo>
                                      <a:pt x="14490" y="3083"/>
                                      <a:pt x="14412" y="3827"/>
                                      <a:pt x="14321" y="5069"/>
                                    </a:cubicBezTo>
                                    <a:cubicBezTo>
                                      <a:pt x="14243" y="6062"/>
                                      <a:pt x="14151" y="7303"/>
                                      <a:pt x="14073" y="8545"/>
                                    </a:cubicBezTo>
                                    <a:cubicBezTo>
                                      <a:pt x="13995" y="9786"/>
                                      <a:pt x="13916" y="11027"/>
                                      <a:pt x="13838" y="12020"/>
                                    </a:cubicBezTo>
                                    <a:cubicBezTo>
                                      <a:pt x="13760" y="13013"/>
                                      <a:pt x="13682" y="14007"/>
                                      <a:pt x="13590" y="14751"/>
                                    </a:cubicBezTo>
                                    <a:cubicBezTo>
                                      <a:pt x="13551" y="15000"/>
                                      <a:pt x="13499" y="15248"/>
                                      <a:pt x="13460" y="15496"/>
                                    </a:cubicBezTo>
                                    <a:cubicBezTo>
                                      <a:pt x="13421" y="15744"/>
                                      <a:pt x="13382" y="15744"/>
                                      <a:pt x="13329" y="15744"/>
                                    </a:cubicBezTo>
                                    <a:cubicBezTo>
                                      <a:pt x="13238" y="15744"/>
                                      <a:pt x="13147" y="15744"/>
                                      <a:pt x="13069" y="15496"/>
                                    </a:cubicBezTo>
                                    <a:cubicBezTo>
                                      <a:pt x="12990" y="15248"/>
                                      <a:pt x="12912" y="14751"/>
                                      <a:pt x="12860" y="14255"/>
                                    </a:cubicBezTo>
                                    <a:cubicBezTo>
                                      <a:pt x="12795" y="13758"/>
                                      <a:pt x="12756" y="12765"/>
                                      <a:pt x="12716" y="12020"/>
                                    </a:cubicBezTo>
                                    <a:cubicBezTo>
                                      <a:pt x="12703" y="11524"/>
                                      <a:pt x="12690" y="11027"/>
                                      <a:pt x="12690" y="10531"/>
                                    </a:cubicBezTo>
                                    <a:cubicBezTo>
                                      <a:pt x="12743" y="9786"/>
                                      <a:pt x="12795" y="8793"/>
                                      <a:pt x="12847" y="8048"/>
                                    </a:cubicBezTo>
                                    <a:cubicBezTo>
                                      <a:pt x="12925" y="7055"/>
                                      <a:pt x="12990" y="6062"/>
                                      <a:pt x="13069" y="5317"/>
                                    </a:cubicBezTo>
                                    <a:cubicBezTo>
                                      <a:pt x="13147" y="4572"/>
                                      <a:pt x="13212" y="4076"/>
                                      <a:pt x="13277" y="3579"/>
                                    </a:cubicBezTo>
                                    <a:cubicBezTo>
                                      <a:pt x="13356" y="3083"/>
                                      <a:pt x="13408" y="3083"/>
                                      <a:pt x="13473" y="3083"/>
                                    </a:cubicBezTo>
                                    <a:cubicBezTo>
                                      <a:pt x="13525" y="3083"/>
                                      <a:pt x="13577" y="3331"/>
                                      <a:pt x="13616" y="3828"/>
                                    </a:cubicBezTo>
                                    <a:cubicBezTo>
                                      <a:pt x="13656" y="4324"/>
                                      <a:pt x="13669" y="4821"/>
                                      <a:pt x="13682" y="5069"/>
                                    </a:cubicBezTo>
                                    <a:cubicBezTo>
                                      <a:pt x="13695" y="5565"/>
                                      <a:pt x="13695" y="5814"/>
                                      <a:pt x="13695" y="5814"/>
                                    </a:cubicBezTo>
                                    <a:cubicBezTo>
                                      <a:pt x="13695" y="5814"/>
                                      <a:pt x="13695" y="5565"/>
                                      <a:pt x="13695" y="5069"/>
                                    </a:cubicBezTo>
                                    <a:cubicBezTo>
                                      <a:pt x="13695" y="4572"/>
                                      <a:pt x="13682" y="3828"/>
                                      <a:pt x="13643" y="3083"/>
                                    </a:cubicBezTo>
                                    <a:cubicBezTo>
                                      <a:pt x="13603" y="2338"/>
                                      <a:pt x="13551" y="1841"/>
                                      <a:pt x="13486" y="1593"/>
                                    </a:cubicBezTo>
                                    <a:cubicBezTo>
                                      <a:pt x="13421" y="1345"/>
                                      <a:pt x="13343" y="1097"/>
                                      <a:pt x="13264" y="1345"/>
                                    </a:cubicBezTo>
                                    <a:cubicBezTo>
                                      <a:pt x="13186" y="1593"/>
                                      <a:pt x="13095" y="1841"/>
                                      <a:pt x="13003" y="2586"/>
                                    </a:cubicBezTo>
                                    <a:cubicBezTo>
                                      <a:pt x="12912" y="3331"/>
                                      <a:pt x="12834" y="4076"/>
                                      <a:pt x="12743" y="5317"/>
                                    </a:cubicBezTo>
                                    <a:cubicBezTo>
                                      <a:pt x="12664" y="6310"/>
                                      <a:pt x="12573" y="7552"/>
                                      <a:pt x="12495" y="8793"/>
                                    </a:cubicBezTo>
                                    <a:cubicBezTo>
                                      <a:pt x="12416" y="10034"/>
                                      <a:pt x="12338" y="11276"/>
                                      <a:pt x="12260" y="12269"/>
                                    </a:cubicBezTo>
                                    <a:cubicBezTo>
                                      <a:pt x="12182" y="13262"/>
                                      <a:pt x="12103" y="14255"/>
                                      <a:pt x="12012" y="15000"/>
                                    </a:cubicBezTo>
                                    <a:cubicBezTo>
                                      <a:pt x="11973" y="15248"/>
                                      <a:pt x="11921" y="15496"/>
                                      <a:pt x="11882" y="15745"/>
                                    </a:cubicBezTo>
                                    <a:cubicBezTo>
                                      <a:pt x="11843" y="15993"/>
                                      <a:pt x="11803" y="15993"/>
                                      <a:pt x="11751" y="15993"/>
                                    </a:cubicBezTo>
                                    <a:cubicBezTo>
                                      <a:pt x="11660" y="15993"/>
                                      <a:pt x="11569" y="15993"/>
                                      <a:pt x="11490" y="15745"/>
                                    </a:cubicBezTo>
                                    <a:cubicBezTo>
                                      <a:pt x="11412" y="15496"/>
                                      <a:pt x="11334" y="15000"/>
                                      <a:pt x="11282" y="14503"/>
                                    </a:cubicBezTo>
                                    <a:cubicBezTo>
                                      <a:pt x="11216" y="14007"/>
                                      <a:pt x="11177" y="13014"/>
                                      <a:pt x="11138" y="12269"/>
                                    </a:cubicBezTo>
                                    <a:cubicBezTo>
                                      <a:pt x="11125" y="11772"/>
                                      <a:pt x="11112" y="11276"/>
                                      <a:pt x="11112" y="10779"/>
                                    </a:cubicBezTo>
                                    <a:cubicBezTo>
                                      <a:pt x="11164" y="10034"/>
                                      <a:pt x="11216" y="9041"/>
                                      <a:pt x="11269" y="8296"/>
                                    </a:cubicBezTo>
                                    <a:cubicBezTo>
                                      <a:pt x="11347" y="7303"/>
                                      <a:pt x="11412" y="6310"/>
                                      <a:pt x="11490" y="5565"/>
                                    </a:cubicBezTo>
                                    <a:cubicBezTo>
                                      <a:pt x="11569" y="4821"/>
                                      <a:pt x="11634" y="4324"/>
                                      <a:pt x="11699" y="3828"/>
                                    </a:cubicBezTo>
                                    <a:cubicBezTo>
                                      <a:pt x="11777" y="3331"/>
                                      <a:pt x="11829" y="3331"/>
                                      <a:pt x="11895" y="3331"/>
                                    </a:cubicBezTo>
                                    <a:cubicBezTo>
                                      <a:pt x="11947" y="3331"/>
                                      <a:pt x="11999" y="3579"/>
                                      <a:pt x="12038" y="4076"/>
                                    </a:cubicBezTo>
                                    <a:cubicBezTo>
                                      <a:pt x="12077" y="4572"/>
                                      <a:pt x="12090" y="5069"/>
                                      <a:pt x="12103" y="5317"/>
                                    </a:cubicBezTo>
                                    <a:cubicBezTo>
                                      <a:pt x="12116" y="5814"/>
                                      <a:pt x="12116" y="6062"/>
                                      <a:pt x="12116" y="6062"/>
                                    </a:cubicBezTo>
                                    <a:cubicBezTo>
                                      <a:pt x="12116" y="6062"/>
                                      <a:pt x="12116" y="5814"/>
                                      <a:pt x="12116" y="5317"/>
                                    </a:cubicBezTo>
                                    <a:cubicBezTo>
                                      <a:pt x="12116" y="4821"/>
                                      <a:pt x="12103" y="4076"/>
                                      <a:pt x="12064" y="3331"/>
                                    </a:cubicBezTo>
                                    <a:cubicBezTo>
                                      <a:pt x="12025" y="2586"/>
                                      <a:pt x="11973" y="2090"/>
                                      <a:pt x="11908" y="1841"/>
                                    </a:cubicBezTo>
                                    <a:cubicBezTo>
                                      <a:pt x="11843" y="1593"/>
                                      <a:pt x="11764" y="1345"/>
                                      <a:pt x="11686" y="1593"/>
                                    </a:cubicBezTo>
                                    <a:cubicBezTo>
                                      <a:pt x="11608" y="1841"/>
                                      <a:pt x="11516" y="2090"/>
                                      <a:pt x="11425" y="2834"/>
                                    </a:cubicBezTo>
                                    <a:cubicBezTo>
                                      <a:pt x="11334" y="3579"/>
                                      <a:pt x="11256" y="4324"/>
                                      <a:pt x="11164" y="5565"/>
                                    </a:cubicBezTo>
                                    <a:cubicBezTo>
                                      <a:pt x="11086" y="6559"/>
                                      <a:pt x="10995" y="7800"/>
                                      <a:pt x="10916" y="9041"/>
                                    </a:cubicBezTo>
                                    <a:cubicBezTo>
                                      <a:pt x="10838" y="10283"/>
                                      <a:pt x="10760" y="11524"/>
                                      <a:pt x="10682" y="12517"/>
                                    </a:cubicBezTo>
                                    <a:cubicBezTo>
                                      <a:pt x="10603" y="13510"/>
                                      <a:pt x="10525" y="14503"/>
                                      <a:pt x="10434" y="15248"/>
                                    </a:cubicBezTo>
                                    <a:cubicBezTo>
                                      <a:pt x="10395" y="15496"/>
                                      <a:pt x="10343" y="15745"/>
                                      <a:pt x="10303" y="15993"/>
                                    </a:cubicBezTo>
                                    <a:cubicBezTo>
                                      <a:pt x="10264" y="16241"/>
                                      <a:pt x="10225" y="16241"/>
                                      <a:pt x="10173" y="16241"/>
                                    </a:cubicBezTo>
                                    <a:cubicBezTo>
                                      <a:pt x="10082" y="16241"/>
                                      <a:pt x="9990" y="16241"/>
                                      <a:pt x="9912" y="15993"/>
                                    </a:cubicBezTo>
                                    <a:cubicBezTo>
                                      <a:pt x="9834" y="15745"/>
                                      <a:pt x="9756" y="15248"/>
                                      <a:pt x="9703" y="14751"/>
                                    </a:cubicBezTo>
                                    <a:cubicBezTo>
                                      <a:pt x="9638" y="14255"/>
                                      <a:pt x="9599" y="13262"/>
                                      <a:pt x="9560" y="12517"/>
                                    </a:cubicBezTo>
                                    <a:cubicBezTo>
                                      <a:pt x="9547" y="12020"/>
                                      <a:pt x="9534" y="11524"/>
                                      <a:pt x="9534" y="11027"/>
                                    </a:cubicBezTo>
                                    <a:cubicBezTo>
                                      <a:pt x="9586" y="10283"/>
                                      <a:pt x="9638" y="9290"/>
                                      <a:pt x="9690" y="8545"/>
                                    </a:cubicBezTo>
                                    <a:cubicBezTo>
                                      <a:pt x="9769" y="7552"/>
                                      <a:pt x="9834" y="6559"/>
                                      <a:pt x="9912" y="5814"/>
                                    </a:cubicBezTo>
                                    <a:cubicBezTo>
                                      <a:pt x="9990" y="5069"/>
                                      <a:pt x="10056" y="4572"/>
                                      <a:pt x="10121" y="4076"/>
                                    </a:cubicBezTo>
                                    <a:cubicBezTo>
                                      <a:pt x="10199" y="3579"/>
                                      <a:pt x="10251" y="3579"/>
                                      <a:pt x="10316" y="3579"/>
                                    </a:cubicBezTo>
                                    <a:cubicBezTo>
                                      <a:pt x="10369" y="3579"/>
                                      <a:pt x="10421" y="3828"/>
                                      <a:pt x="10460" y="4324"/>
                                    </a:cubicBezTo>
                                    <a:cubicBezTo>
                                      <a:pt x="10499" y="4821"/>
                                      <a:pt x="10512" y="5317"/>
                                      <a:pt x="10525" y="5565"/>
                                    </a:cubicBezTo>
                                    <a:cubicBezTo>
                                      <a:pt x="10538" y="6062"/>
                                      <a:pt x="10538" y="6310"/>
                                      <a:pt x="10538" y="6310"/>
                                    </a:cubicBezTo>
                                    <a:cubicBezTo>
                                      <a:pt x="10538" y="6310"/>
                                      <a:pt x="10538" y="6062"/>
                                      <a:pt x="10538" y="5565"/>
                                    </a:cubicBezTo>
                                    <a:cubicBezTo>
                                      <a:pt x="10538" y="5069"/>
                                      <a:pt x="10525" y="4324"/>
                                      <a:pt x="10486" y="3579"/>
                                    </a:cubicBezTo>
                                    <a:cubicBezTo>
                                      <a:pt x="10447" y="2834"/>
                                      <a:pt x="10395" y="2338"/>
                                      <a:pt x="10329" y="2090"/>
                                    </a:cubicBezTo>
                                    <a:cubicBezTo>
                                      <a:pt x="10264" y="1841"/>
                                      <a:pt x="10186" y="1593"/>
                                      <a:pt x="10108" y="1841"/>
                                    </a:cubicBezTo>
                                    <a:cubicBezTo>
                                      <a:pt x="10029" y="2090"/>
                                      <a:pt x="9938" y="2338"/>
                                      <a:pt x="9847" y="3083"/>
                                    </a:cubicBezTo>
                                    <a:cubicBezTo>
                                      <a:pt x="9756" y="3828"/>
                                      <a:pt x="9677" y="4572"/>
                                      <a:pt x="9586" y="5814"/>
                                    </a:cubicBezTo>
                                    <a:cubicBezTo>
                                      <a:pt x="9508" y="6807"/>
                                      <a:pt x="9416" y="8048"/>
                                      <a:pt x="9338" y="9290"/>
                                    </a:cubicBezTo>
                                    <a:cubicBezTo>
                                      <a:pt x="9260" y="10531"/>
                                      <a:pt x="9182" y="11772"/>
                                      <a:pt x="9103" y="12765"/>
                                    </a:cubicBezTo>
                                    <a:cubicBezTo>
                                      <a:pt x="9025" y="13758"/>
                                      <a:pt x="8947" y="14752"/>
                                      <a:pt x="8856" y="15496"/>
                                    </a:cubicBezTo>
                                    <a:cubicBezTo>
                                      <a:pt x="8816" y="15745"/>
                                      <a:pt x="8764" y="15993"/>
                                      <a:pt x="8725" y="16241"/>
                                    </a:cubicBezTo>
                                    <a:cubicBezTo>
                                      <a:pt x="8686" y="16489"/>
                                      <a:pt x="8647" y="16489"/>
                                      <a:pt x="8595" y="16489"/>
                                    </a:cubicBezTo>
                                    <a:cubicBezTo>
                                      <a:pt x="8503" y="16489"/>
                                      <a:pt x="8412" y="16489"/>
                                      <a:pt x="8334" y="16241"/>
                                    </a:cubicBezTo>
                                    <a:cubicBezTo>
                                      <a:pt x="8256" y="15993"/>
                                      <a:pt x="8177" y="15496"/>
                                      <a:pt x="8125" y="15000"/>
                                    </a:cubicBezTo>
                                    <a:cubicBezTo>
                                      <a:pt x="8060" y="14503"/>
                                      <a:pt x="8021" y="13510"/>
                                      <a:pt x="7982" y="12765"/>
                                    </a:cubicBezTo>
                                    <a:cubicBezTo>
                                      <a:pt x="7969" y="12269"/>
                                      <a:pt x="7956" y="11772"/>
                                      <a:pt x="7956" y="11276"/>
                                    </a:cubicBezTo>
                                    <a:cubicBezTo>
                                      <a:pt x="8008" y="10531"/>
                                      <a:pt x="8060" y="9538"/>
                                      <a:pt x="8112" y="8793"/>
                                    </a:cubicBezTo>
                                    <a:cubicBezTo>
                                      <a:pt x="8190" y="7800"/>
                                      <a:pt x="8256" y="6807"/>
                                      <a:pt x="8334" y="6062"/>
                                    </a:cubicBezTo>
                                    <a:cubicBezTo>
                                      <a:pt x="8412" y="5317"/>
                                      <a:pt x="8477" y="4821"/>
                                      <a:pt x="8543" y="4324"/>
                                    </a:cubicBezTo>
                                    <a:cubicBezTo>
                                      <a:pt x="8621" y="3828"/>
                                      <a:pt x="8673" y="3828"/>
                                      <a:pt x="8738" y="3828"/>
                                    </a:cubicBezTo>
                                    <a:cubicBezTo>
                                      <a:pt x="8790" y="3828"/>
                                      <a:pt x="8843" y="4076"/>
                                      <a:pt x="8882" y="4572"/>
                                    </a:cubicBezTo>
                                    <a:cubicBezTo>
                                      <a:pt x="8921" y="5069"/>
                                      <a:pt x="8934" y="5566"/>
                                      <a:pt x="8947" y="5814"/>
                                    </a:cubicBezTo>
                                    <a:cubicBezTo>
                                      <a:pt x="8960" y="6310"/>
                                      <a:pt x="8960" y="6559"/>
                                      <a:pt x="8960" y="6559"/>
                                    </a:cubicBezTo>
                                    <a:cubicBezTo>
                                      <a:pt x="8960" y="6559"/>
                                      <a:pt x="8960" y="6310"/>
                                      <a:pt x="8960" y="5814"/>
                                    </a:cubicBezTo>
                                    <a:cubicBezTo>
                                      <a:pt x="8960" y="5317"/>
                                      <a:pt x="8947" y="4572"/>
                                      <a:pt x="8908" y="3828"/>
                                    </a:cubicBezTo>
                                    <a:cubicBezTo>
                                      <a:pt x="8869" y="3083"/>
                                      <a:pt x="8816" y="2586"/>
                                      <a:pt x="8751" y="2338"/>
                                    </a:cubicBezTo>
                                    <a:cubicBezTo>
                                      <a:pt x="8686" y="2090"/>
                                      <a:pt x="8608" y="1841"/>
                                      <a:pt x="8529" y="2090"/>
                                    </a:cubicBezTo>
                                    <a:cubicBezTo>
                                      <a:pt x="8451" y="2338"/>
                                      <a:pt x="8360" y="2586"/>
                                      <a:pt x="8269" y="3331"/>
                                    </a:cubicBezTo>
                                    <a:cubicBezTo>
                                      <a:pt x="8177" y="4076"/>
                                      <a:pt x="8099" y="4821"/>
                                      <a:pt x="8008" y="6062"/>
                                    </a:cubicBezTo>
                                    <a:cubicBezTo>
                                      <a:pt x="7929" y="7055"/>
                                      <a:pt x="7838" y="8296"/>
                                      <a:pt x="7760" y="9538"/>
                                    </a:cubicBezTo>
                                    <a:cubicBezTo>
                                      <a:pt x="7682" y="10779"/>
                                      <a:pt x="7603" y="12021"/>
                                      <a:pt x="7525" y="13014"/>
                                    </a:cubicBezTo>
                                    <a:cubicBezTo>
                                      <a:pt x="7447" y="14007"/>
                                      <a:pt x="7369" y="15000"/>
                                      <a:pt x="7277" y="15745"/>
                                    </a:cubicBezTo>
                                    <a:cubicBezTo>
                                      <a:pt x="7238" y="15993"/>
                                      <a:pt x="7186" y="16241"/>
                                      <a:pt x="7147" y="16489"/>
                                    </a:cubicBezTo>
                                    <a:cubicBezTo>
                                      <a:pt x="7108" y="16738"/>
                                      <a:pt x="7069" y="16738"/>
                                      <a:pt x="7016" y="16738"/>
                                    </a:cubicBezTo>
                                    <a:cubicBezTo>
                                      <a:pt x="6925" y="16738"/>
                                      <a:pt x="6834" y="16738"/>
                                      <a:pt x="6756" y="16489"/>
                                    </a:cubicBezTo>
                                    <a:cubicBezTo>
                                      <a:pt x="6677" y="16241"/>
                                      <a:pt x="6599" y="15745"/>
                                      <a:pt x="6547" y="15248"/>
                                    </a:cubicBezTo>
                                    <a:cubicBezTo>
                                      <a:pt x="6482" y="14752"/>
                                      <a:pt x="6443" y="13758"/>
                                      <a:pt x="6403" y="13014"/>
                                    </a:cubicBezTo>
                                    <a:cubicBezTo>
                                      <a:pt x="6390" y="12517"/>
                                      <a:pt x="6377" y="12021"/>
                                      <a:pt x="6377" y="11524"/>
                                    </a:cubicBezTo>
                                    <a:cubicBezTo>
                                      <a:pt x="6429" y="10779"/>
                                      <a:pt x="6482" y="9786"/>
                                      <a:pt x="6534" y="9041"/>
                                    </a:cubicBezTo>
                                    <a:cubicBezTo>
                                      <a:pt x="6612" y="8048"/>
                                      <a:pt x="6677" y="7055"/>
                                      <a:pt x="6756" y="6310"/>
                                    </a:cubicBezTo>
                                    <a:cubicBezTo>
                                      <a:pt x="6834" y="5566"/>
                                      <a:pt x="6899" y="5069"/>
                                      <a:pt x="6964" y="4572"/>
                                    </a:cubicBezTo>
                                    <a:cubicBezTo>
                                      <a:pt x="7043" y="4076"/>
                                      <a:pt x="7095" y="4076"/>
                                      <a:pt x="7160" y="4076"/>
                                    </a:cubicBezTo>
                                    <a:cubicBezTo>
                                      <a:pt x="7212" y="4076"/>
                                      <a:pt x="7264" y="4324"/>
                                      <a:pt x="7303" y="4821"/>
                                    </a:cubicBezTo>
                                    <a:cubicBezTo>
                                      <a:pt x="7343" y="5317"/>
                                      <a:pt x="7356" y="5814"/>
                                      <a:pt x="7369" y="6062"/>
                                    </a:cubicBezTo>
                                    <a:cubicBezTo>
                                      <a:pt x="7382" y="6559"/>
                                      <a:pt x="7382" y="6807"/>
                                      <a:pt x="7382" y="6807"/>
                                    </a:cubicBezTo>
                                    <a:cubicBezTo>
                                      <a:pt x="7382" y="6807"/>
                                      <a:pt x="7382" y="6559"/>
                                      <a:pt x="7382" y="6062"/>
                                    </a:cubicBezTo>
                                    <a:cubicBezTo>
                                      <a:pt x="7382" y="5566"/>
                                      <a:pt x="7369" y="4821"/>
                                      <a:pt x="7329" y="4076"/>
                                    </a:cubicBezTo>
                                    <a:cubicBezTo>
                                      <a:pt x="7290" y="3331"/>
                                      <a:pt x="7238" y="2835"/>
                                      <a:pt x="7173" y="2586"/>
                                    </a:cubicBezTo>
                                    <a:cubicBezTo>
                                      <a:pt x="7108" y="2338"/>
                                      <a:pt x="7029" y="2090"/>
                                      <a:pt x="6951" y="2338"/>
                                    </a:cubicBezTo>
                                    <a:cubicBezTo>
                                      <a:pt x="6873" y="2586"/>
                                      <a:pt x="6782" y="2835"/>
                                      <a:pt x="6690" y="3579"/>
                                    </a:cubicBezTo>
                                    <a:cubicBezTo>
                                      <a:pt x="6599" y="4324"/>
                                      <a:pt x="6521" y="5069"/>
                                      <a:pt x="6429" y="6310"/>
                                    </a:cubicBezTo>
                                    <a:cubicBezTo>
                                      <a:pt x="6351" y="7303"/>
                                      <a:pt x="6260" y="8545"/>
                                      <a:pt x="6182" y="9786"/>
                                    </a:cubicBezTo>
                                    <a:cubicBezTo>
                                      <a:pt x="6103" y="11027"/>
                                      <a:pt x="6025" y="12269"/>
                                      <a:pt x="5947" y="13262"/>
                                    </a:cubicBezTo>
                                    <a:cubicBezTo>
                                      <a:pt x="5869" y="14255"/>
                                      <a:pt x="5790" y="15248"/>
                                      <a:pt x="5699" y="15993"/>
                                    </a:cubicBezTo>
                                    <a:cubicBezTo>
                                      <a:pt x="5660" y="16241"/>
                                      <a:pt x="5608" y="16489"/>
                                      <a:pt x="5569" y="16738"/>
                                    </a:cubicBezTo>
                                    <a:cubicBezTo>
                                      <a:pt x="5529" y="16986"/>
                                      <a:pt x="5490" y="16986"/>
                                      <a:pt x="5438" y="16986"/>
                                    </a:cubicBezTo>
                                    <a:cubicBezTo>
                                      <a:pt x="5347" y="16986"/>
                                      <a:pt x="5256" y="16986"/>
                                      <a:pt x="5177" y="16738"/>
                                    </a:cubicBezTo>
                                    <a:cubicBezTo>
                                      <a:pt x="5099" y="16489"/>
                                      <a:pt x="5021" y="15993"/>
                                      <a:pt x="4969" y="15496"/>
                                    </a:cubicBezTo>
                                    <a:cubicBezTo>
                                      <a:pt x="4903" y="15000"/>
                                      <a:pt x="4864" y="14007"/>
                                      <a:pt x="4825" y="13262"/>
                                    </a:cubicBezTo>
                                    <a:cubicBezTo>
                                      <a:pt x="4812" y="12765"/>
                                      <a:pt x="4799" y="12269"/>
                                      <a:pt x="4799" y="11772"/>
                                    </a:cubicBezTo>
                                    <a:cubicBezTo>
                                      <a:pt x="4851" y="11027"/>
                                      <a:pt x="4903" y="10034"/>
                                      <a:pt x="4956" y="9290"/>
                                    </a:cubicBezTo>
                                    <a:cubicBezTo>
                                      <a:pt x="5034" y="8297"/>
                                      <a:pt x="5099" y="7303"/>
                                      <a:pt x="5177" y="6559"/>
                                    </a:cubicBezTo>
                                    <a:cubicBezTo>
                                      <a:pt x="5256" y="5814"/>
                                      <a:pt x="5321" y="5317"/>
                                      <a:pt x="5386" y="4821"/>
                                    </a:cubicBezTo>
                                    <a:cubicBezTo>
                                      <a:pt x="5464" y="4324"/>
                                      <a:pt x="5516" y="4324"/>
                                      <a:pt x="5582" y="4324"/>
                                    </a:cubicBezTo>
                                    <a:cubicBezTo>
                                      <a:pt x="5634" y="4324"/>
                                      <a:pt x="5686" y="4572"/>
                                      <a:pt x="5725" y="5069"/>
                                    </a:cubicBezTo>
                                    <a:cubicBezTo>
                                      <a:pt x="5764" y="5566"/>
                                      <a:pt x="5777" y="6062"/>
                                      <a:pt x="5790" y="6310"/>
                                    </a:cubicBezTo>
                                    <a:cubicBezTo>
                                      <a:pt x="5803" y="6807"/>
                                      <a:pt x="5803" y="7055"/>
                                      <a:pt x="5803" y="7055"/>
                                    </a:cubicBezTo>
                                    <a:cubicBezTo>
                                      <a:pt x="5803" y="7055"/>
                                      <a:pt x="5803" y="6807"/>
                                      <a:pt x="5803" y="6310"/>
                                    </a:cubicBezTo>
                                    <a:cubicBezTo>
                                      <a:pt x="5803" y="5814"/>
                                      <a:pt x="5790" y="5069"/>
                                      <a:pt x="5751" y="4324"/>
                                    </a:cubicBezTo>
                                    <a:cubicBezTo>
                                      <a:pt x="5712" y="3579"/>
                                      <a:pt x="5660" y="3083"/>
                                      <a:pt x="5595" y="2835"/>
                                    </a:cubicBezTo>
                                    <a:cubicBezTo>
                                      <a:pt x="5529" y="2586"/>
                                      <a:pt x="5451" y="2338"/>
                                      <a:pt x="5373" y="2586"/>
                                    </a:cubicBezTo>
                                    <a:cubicBezTo>
                                      <a:pt x="5295" y="2835"/>
                                      <a:pt x="5203" y="3083"/>
                                      <a:pt x="5112" y="3828"/>
                                    </a:cubicBezTo>
                                    <a:cubicBezTo>
                                      <a:pt x="5021" y="4572"/>
                                      <a:pt x="4943" y="5317"/>
                                      <a:pt x="4851" y="6559"/>
                                    </a:cubicBezTo>
                                    <a:cubicBezTo>
                                      <a:pt x="4773" y="7552"/>
                                      <a:pt x="4682" y="8793"/>
                                      <a:pt x="4603" y="10034"/>
                                    </a:cubicBezTo>
                                    <a:cubicBezTo>
                                      <a:pt x="4525" y="11276"/>
                                      <a:pt x="4447" y="12517"/>
                                      <a:pt x="4369" y="13510"/>
                                    </a:cubicBezTo>
                                    <a:cubicBezTo>
                                      <a:pt x="4290" y="14503"/>
                                      <a:pt x="4212" y="15496"/>
                                      <a:pt x="4121" y="16241"/>
                                    </a:cubicBezTo>
                                    <a:cubicBezTo>
                                      <a:pt x="4082" y="16489"/>
                                      <a:pt x="4029" y="16738"/>
                                      <a:pt x="3990" y="16986"/>
                                    </a:cubicBezTo>
                                    <a:cubicBezTo>
                                      <a:pt x="3951" y="17234"/>
                                      <a:pt x="3912" y="17234"/>
                                      <a:pt x="3860" y="17234"/>
                                    </a:cubicBezTo>
                                    <a:cubicBezTo>
                                      <a:pt x="3769" y="17234"/>
                                      <a:pt x="3677" y="17234"/>
                                      <a:pt x="3599" y="16986"/>
                                    </a:cubicBezTo>
                                    <a:cubicBezTo>
                                      <a:pt x="3521" y="16738"/>
                                      <a:pt x="3443" y="16241"/>
                                      <a:pt x="3390" y="15745"/>
                                    </a:cubicBezTo>
                                    <a:cubicBezTo>
                                      <a:pt x="3325" y="15248"/>
                                      <a:pt x="3286" y="14255"/>
                                      <a:pt x="3247" y="13510"/>
                                    </a:cubicBezTo>
                                    <a:cubicBezTo>
                                      <a:pt x="3234" y="13014"/>
                                      <a:pt x="3221" y="12517"/>
                                      <a:pt x="3221" y="12021"/>
                                    </a:cubicBezTo>
                                    <a:cubicBezTo>
                                      <a:pt x="3273" y="11276"/>
                                      <a:pt x="3325" y="10283"/>
                                      <a:pt x="3377" y="9538"/>
                                    </a:cubicBezTo>
                                    <a:cubicBezTo>
                                      <a:pt x="3456" y="8545"/>
                                      <a:pt x="3521" y="7552"/>
                                      <a:pt x="3599" y="6807"/>
                                    </a:cubicBezTo>
                                    <a:cubicBezTo>
                                      <a:pt x="3677" y="6062"/>
                                      <a:pt x="3743" y="5566"/>
                                      <a:pt x="3808" y="5069"/>
                                    </a:cubicBezTo>
                                    <a:cubicBezTo>
                                      <a:pt x="3886" y="4573"/>
                                      <a:pt x="3938" y="4573"/>
                                      <a:pt x="4003" y="4573"/>
                                    </a:cubicBezTo>
                                    <a:cubicBezTo>
                                      <a:pt x="4056" y="4573"/>
                                      <a:pt x="4108" y="4821"/>
                                      <a:pt x="4147" y="5317"/>
                                    </a:cubicBezTo>
                                    <a:cubicBezTo>
                                      <a:pt x="4186" y="5814"/>
                                      <a:pt x="4199" y="6310"/>
                                      <a:pt x="4212" y="6559"/>
                                    </a:cubicBezTo>
                                    <a:cubicBezTo>
                                      <a:pt x="4225" y="7055"/>
                                      <a:pt x="4225" y="7304"/>
                                      <a:pt x="4225" y="7304"/>
                                    </a:cubicBezTo>
                                    <a:cubicBezTo>
                                      <a:pt x="4225" y="7304"/>
                                      <a:pt x="4225" y="7055"/>
                                      <a:pt x="4225" y="6559"/>
                                    </a:cubicBezTo>
                                    <a:cubicBezTo>
                                      <a:pt x="4225" y="6062"/>
                                      <a:pt x="4212" y="5317"/>
                                      <a:pt x="4173" y="4573"/>
                                    </a:cubicBezTo>
                                    <a:cubicBezTo>
                                      <a:pt x="4134" y="3828"/>
                                      <a:pt x="4082" y="3331"/>
                                      <a:pt x="4016" y="3083"/>
                                    </a:cubicBezTo>
                                    <a:cubicBezTo>
                                      <a:pt x="3951" y="2835"/>
                                      <a:pt x="3873" y="2586"/>
                                      <a:pt x="3795" y="2835"/>
                                    </a:cubicBezTo>
                                    <a:cubicBezTo>
                                      <a:pt x="3716" y="3083"/>
                                      <a:pt x="3625" y="3331"/>
                                      <a:pt x="3534" y="4076"/>
                                    </a:cubicBezTo>
                                    <a:cubicBezTo>
                                      <a:pt x="3443" y="4821"/>
                                      <a:pt x="3364" y="5566"/>
                                      <a:pt x="3273" y="6807"/>
                                    </a:cubicBezTo>
                                    <a:cubicBezTo>
                                      <a:pt x="3195" y="7800"/>
                                      <a:pt x="3103" y="9041"/>
                                      <a:pt x="3025" y="10283"/>
                                    </a:cubicBezTo>
                                    <a:cubicBezTo>
                                      <a:pt x="2947" y="11524"/>
                                      <a:pt x="2869" y="12765"/>
                                      <a:pt x="2790" y="13759"/>
                                    </a:cubicBezTo>
                                    <a:cubicBezTo>
                                      <a:pt x="2712" y="14752"/>
                                      <a:pt x="2634" y="15745"/>
                                      <a:pt x="2543" y="16490"/>
                                    </a:cubicBezTo>
                                    <a:cubicBezTo>
                                      <a:pt x="2503" y="16738"/>
                                      <a:pt x="2451" y="16986"/>
                                      <a:pt x="2412" y="17234"/>
                                    </a:cubicBezTo>
                                    <a:cubicBezTo>
                                      <a:pt x="2373" y="17483"/>
                                      <a:pt x="2334" y="17483"/>
                                      <a:pt x="2282" y="17483"/>
                                    </a:cubicBezTo>
                                    <a:cubicBezTo>
                                      <a:pt x="2190" y="17483"/>
                                      <a:pt x="2099" y="17483"/>
                                      <a:pt x="2021" y="17234"/>
                                    </a:cubicBezTo>
                                    <a:cubicBezTo>
                                      <a:pt x="1943" y="16986"/>
                                      <a:pt x="1864" y="16490"/>
                                      <a:pt x="1812" y="15993"/>
                                    </a:cubicBezTo>
                                    <a:cubicBezTo>
                                      <a:pt x="1747" y="15496"/>
                                      <a:pt x="1708" y="14503"/>
                                      <a:pt x="1669" y="13759"/>
                                    </a:cubicBezTo>
                                    <a:cubicBezTo>
                                      <a:pt x="1656" y="13262"/>
                                      <a:pt x="1643" y="12765"/>
                                      <a:pt x="1643" y="12269"/>
                                    </a:cubicBezTo>
                                    <a:cubicBezTo>
                                      <a:pt x="1695" y="11524"/>
                                      <a:pt x="1747" y="10531"/>
                                      <a:pt x="1799" y="9786"/>
                                    </a:cubicBezTo>
                                    <a:cubicBezTo>
                                      <a:pt x="1877" y="8793"/>
                                      <a:pt x="1943" y="7800"/>
                                      <a:pt x="2021" y="7055"/>
                                    </a:cubicBezTo>
                                    <a:cubicBezTo>
                                      <a:pt x="2099" y="6310"/>
                                      <a:pt x="2164" y="5814"/>
                                      <a:pt x="2229" y="5317"/>
                                    </a:cubicBezTo>
                                    <a:cubicBezTo>
                                      <a:pt x="2308" y="4821"/>
                                      <a:pt x="2360" y="4821"/>
                                      <a:pt x="2425" y="4821"/>
                                    </a:cubicBezTo>
                                    <a:cubicBezTo>
                                      <a:pt x="2477" y="4821"/>
                                      <a:pt x="2529" y="5069"/>
                                      <a:pt x="2569" y="5566"/>
                                    </a:cubicBezTo>
                                    <a:cubicBezTo>
                                      <a:pt x="2608" y="6062"/>
                                      <a:pt x="2621" y="6559"/>
                                      <a:pt x="2634" y="6807"/>
                                    </a:cubicBezTo>
                                    <a:cubicBezTo>
                                      <a:pt x="2647" y="7304"/>
                                      <a:pt x="2647" y="7552"/>
                                      <a:pt x="2647" y="7552"/>
                                    </a:cubicBezTo>
                                    <a:cubicBezTo>
                                      <a:pt x="2647" y="7552"/>
                                      <a:pt x="2647" y="7304"/>
                                      <a:pt x="2647" y="6807"/>
                                    </a:cubicBezTo>
                                    <a:cubicBezTo>
                                      <a:pt x="2647" y="6310"/>
                                      <a:pt x="2634" y="5566"/>
                                      <a:pt x="2595" y="4821"/>
                                    </a:cubicBezTo>
                                    <a:cubicBezTo>
                                      <a:pt x="2556" y="4076"/>
                                      <a:pt x="2503" y="3579"/>
                                      <a:pt x="2438" y="3331"/>
                                    </a:cubicBezTo>
                                    <a:cubicBezTo>
                                      <a:pt x="2373" y="3083"/>
                                      <a:pt x="2295" y="2835"/>
                                      <a:pt x="2216" y="3083"/>
                                    </a:cubicBezTo>
                                    <a:cubicBezTo>
                                      <a:pt x="2138" y="3331"/>
                                      <a:pt x="2047" y="3579"/>
                                      <a:pt x="1956" y="4324"/>
                                    </a:cubicBezTo>
                                    <a:cubicBezTo>
                                      <a:pt x="1864" y="5069"/>
                                      <a:pt x="1786" y="5814"/>
                                      <a:pt x="1695" y="7055"/>
                                    </a:cubicBezTo>
                                    <a:cubicBezTo>
                                      <a:pt x="1616" y="8048"/>
                                      <a:pt x="1525" y="9290"/>
                                      <a:pt x="1447" y="10531"/>
                                    </a:cubicBezTo>
                                    <a:cubicBezTo>
                                      <a:pt x="1369" y="11772"/>
                                      <a:pt x="1290" y="13014"/>
                                      <a:pt x="1212" y="14007"/>
                                    </a:cubicBezTo>
                                    <a:cubicBezTo>
                                      <a:pt x="1134" y="15000"/>
                                      <a:pt x="1056" y="15993"/>
                                      <a:pt x="964" y="16738"/>
                                    </a:cubicBezTo>
                                    <a:cubicBezTo>
                                      <a:pt x="925" y="16986"/>
                                      <a:pt x="873" y="17234"/>
                                      <a:pt x="834" y="17483"/>
                                    </a:cubicBezTo>
                                    <a:cubicBezTo>
                                      <a:pt x="795" y="17731"/>
                                      <a:pt x="756" y="17731"/>
                                      <a:pt x="703" y="17731"/>
                                    </a:cubicBezTo>
                                    <a:cubicBezTo>
                                      <a:pt x="612" y="17731"/>
                                      <a:pt x="521" y="17731"/>
                                      <a:pt x="443" y="17483"/>
                                    </a:cubicBezTo>
                                    <a:cubicBezTo>
                                      <a:pt x="364" y="17234"/>
                                      <a:pt x="286" y="16738"/>
                                      <a:pt x="234" y="16241"/>
                                    </a:cubicBezTo>
                                    <a:cubicBezTo>
                                      <a:pt x="169" y="15745"/>
                                      <a:pt x="129" y="14752"/>
                                      <a:pt x="90" y="14007"/>
                                    </a:cubicBezTo>
                                    <a:cubicBezTo>
                                      <a:pt x="64" y="13262"/>
                                      <a:pt x="51" y="12269"/>
                                      <a:pt x="64" y="11524"/>
                                    </a:cubicBezTo>
                                    <a:cubicBezTo>
                                      <a:pt x="77" y="10779"/>
                                      <a:pt x="103" y="10531"/>
                                      <a:pt x="129" y="10531"/>
                                    </a:cubicBezTo>
                                    <a:cubicBezTo>
                                      <a:pt x="156" y="10531"/>
                                      <a:pt x="169" y="10779"/>
                                      <a:pt x="169" y="10779"/>
                                    </a:cubicBezTo>
                                    <a:cubicBezTo>
                                      <a:pt x="169" y="10779"/>
                                      <a:pt x="156" y="10531"/>
                                      <a:pt x="129" y="10531"/>
                                    </a:cubicBezTo>
                                    <a:cubicBezTo>
                                      <a:pt x="103" y="10283"/>
                                      <a:pt x="51" y="10531"/>
                                      <a:pt x="25" y="11524"/>
                                    </a:cubicBezTo>
                                    <a:cubicBezTo>
                                      <a:pt x="-1" y="12517"/>
                                      <a:pt x="-14" y="13759"/>
                                      <a:pt x="25" y="15000"/>
                                    </a:cubicBezTo>
                                    <a:cubicBezTo>
                                      <a:pt x="51" y="16241"/>
                                      <a:pt x="103" y="17483"/>
                                      <a:pt x="169" y="18476"/>
                                    </a:cubicBezTo>
                                    <a:cubicBezTo>
                                      <a:pt x="234" y="19469"/>
                                      <a:pt x="325" y="20214"/>
                                      <a:pt x="416" y="20710"/>
                                    </a:cubicBezTo>
                                    <a:cubicBezTo>
                                      <a:pt x="508" y="21207"/>
                                      <a:pt x="612" y="21455"/>
                                      <a:pt x="716" y="21455"/>
                                    </a:cubicBezTo>
                                    <a:cubicBezTo>
                                      <a:pt x="756" y="21455"/>
                                      <a:pt x="821" y="21455"/>
                                      <a:pt x="873" y="21207"/>
                                    </a:cubicBezTo>
                                    <a:cubicBezTo>
                                      <a:pt x="925" y="20958"/>
                                      <a:pt x="977" y="20710"/>
                                      <a:pt x="1029" y="20462"/>
                                    </a:cubicBezTo>
                                    <a:cubicBezTo>
                                      <a:pt x="1134" y="19717"/>
                                      <a:pt x="1225" y="18724"/>
                                      <a:pt x="1316" y="17483"/>
                                    </a:cubicBezTo>
                                    <a:cubicBezTo>
                                      <a:pt x="1408" y="16241"/>
                                      <a:pt x="1486" y="15000"/>
                                      <a:pt x="1564" y="13759"/>
                                    </a:cubicBezTo>
                                    <a:cubicBezTo>
                                      <a:pt x="1564" y="13759"/>
                                      <a:pt x="1577" y="13510"/>
                                      <a:pt x="1577" y="13510"/>
                                    </a:cubicBezTo>
                                    <a:cubicBezTo>
                                      <a:pt x="1577" y="14007"/>
                                      <a:pt x="1577" y="14503"/>
                                      <a:pt x="1590" y="14752"/>
                                    </a:cubicBezTo>
                                    <a:cubicBezTo>
                                      <a:pt x="1616" y="15993"/>
                                      <a:pt x="1669" y="17234"/>
                                      <a:pt x="1734" y="18227"/>
                                    </a:cubicBezTo>
                                    <a:cubicBezTo>
                                      <a:pt x="1799" y="19221"/>
                                      <a:pt x="1890" y="19965"/>
                                      <a:pt x="1982" y="20462"/>
                                    </a:cubicBezTo>
                                    <a:cubicBezTo>
                                      <a:pt x="2073" y="20958"/>
                                      <a:pt x="2177" y="21207"/>
                                      <a:pt x="2282" y="21207"/>
                                    </a:cubicBezTo>
                                    <a:cubicBezTo>
                                      <a:pt x="2321" y="21207"/>
                                      <a:pt x="2386" y="21207"/>
                                      <a:pt x="2438" y="20958"/>
                                    </a:cubicBezTo>
                                    <a:cubicBezTo>
                                      <a:pt x="2490" y="20710"/>
                                      <a:pt x="2543" y="20462"/>
                                      <a:pt x="2595" y="20214"/>
                                    </a:cubicBezTo>
                                    <a:cubicBezTo>
                                      <a:pt x="2699" y="19469"/>
                                      <a:pt x="2790" y="18476"/>
                                      <a:pt x="2882" y="17234"/>
                                    </a:cubicBezTo>
                                    <a:cubicBezTo>
                                      <a:pt x="2973" y="15993"/>
                                      <a:pt x="3051" y="14752"/>
                                      <a:pt x="3129" y="13510"/>
                                    </a:cubicBezTo>
                                    <a:cubicBezTo>
                                      <a:pt x="3129" y="13510"/>
                                      <a:pt x="3143" y="13262"/>
                                      <a:pt x="3143" y="13262"/>
                                    </a:cubicBezTo>
                                    <a:cubicBezTo>
                                      <a:pt x="3143" y="13759"/>
                                      <a:pt x="3143" y="14255"/>
                                      <a:pt x="3156" y="14503"/>
                                    </a:cubicBezTo>
                                    <a:cubicBezTo>
                                      <a:pt x="3182" y="15745"/>
                                      <a:pt x="3234" y="16986"/>
                                      <a:pt x="3299" y="17979"/>
                                    </a:cubicBezTo>
                                    <a:cubicBezTo>
                                      <a:pt x="3364" y="18972"/>
                                      <a:pt x="3456" y="19717"/>
                                      <a:pt x="3547" y="20214"/>
                                    </a:cubicBezTo>
                                    <a:cubicBezTo>
                                      <a:pt x="3638" y="20710"/>
                                      <a:pt x="3743" y="20959"/>
                                      <a:pt x="3847" y="20959"/>
                                    </a:cubicBezTo>
                                    <a:cubicBezTo>
                                      <a:pt x="3886" y="20959"/>
                                      <a:pt x="3951" y="20959"/>
                                      <a:pt x="4003" y="20710"/>
                                    </a:cubicBezTo>
                                    <a:cubicBezTo>
                                      <a:pt x="4056" y="20462"/>
                                      <a:pt x="4108" y="20214"/>
                                      <a:pt x="4160" y="19965"/>
                                    </a:cubicBezTo>
                                    <a:cubicBezTo>
                                      <a:pt x="4264" y="19221"/>
                                      <a:pt x="4356" y="18228"/>
                                      <a:pt x="4447" y="16986"/>
                                    </a:cubicBezTo>
                                    <a:cubicBezTo>
                                      <a:pt x="4538" y="15745"/>
                                      <a:pt x="4616" y="14503"/>
                                      <a:pt x="4695" y="13262"/>
                                    </a:cubicBezTo>
                                    <a:cubicBezTo>
                                      <a:pt x="4695" y="13262"/>
                                      <a:pt x="4708" y="13014"/>
                                      <a:pt x="4708" y="13014"/>
                                    </a:cubicBezTo>
                                    <a:cubicBezTo>
                                      <a:pt x="4708" y="13510"/>
                                      <a:pt x="4708" y="14007"/>
                                      <a:pt x="4721" y="14255"/>
                                    </a:cubicBezTo>
                                    <a:cubicBezTo>
                                      <a:pt x="4747" y="15497"/>
                                      <a:pt x="4799" y="16738"/>
                                      <a:pt x="4864" y="17731"/>
                                    </a:cubicBezTo>
                                    <a:cubicBezTo>
                                      <a:pt x="4929" y="18724"/>
                                      <a:pt x="5021" y="19469"/>
                                      <a:pt x="5112" y="19965"/>
                                    </a:cubicBezTo>
                                    <a:cubicBezTo>
                                      <a:pt x="5203" y="20462"/>
                                      <a:pt x="5308" y="20710"/>
                                      <a:pt x="5412" y="20710"/>
                                    </a:cubicBezTo>
                                    <a:cubicBezTo>
                                      <a:pt x="5451" y="20710"/>
                                      <a:pt x="5516" y="20710"/>
                                      <a:pt x="5569" y="20462"/>
                                    </a:cubicBezTo>
                                    <a:cubicBezTo>
                                      <a:pt x="5621" y="20214"/>
                                      <a:pt x="5673" y="19965"/>
                                      <a:pt x="5725" y="19717"/>
                                    </a:cubicBezTo>
                                    <a:cubicBezTo>
                                      <a:pt x="5829" y="18972"/>
                                      <a:pt x="5921" y="17979"/>
                                      <a:pt x="6012" y="16738"/>
                                    </a:cubicBezTo>
                                    <a:cubicBezTo>
                                      <a:pt x="6103" y="15497"/>
                                      <a:pt x="6182" y="14255"/>
                                      <a:pt x="6260" y="13014"/>
                                    </a:cubicBezTo>
                                    <a:cubicBezTo>
                                      <a:pt x="6260" y="13014"/>
                                      <a:pt x="6273" y="12766"/>
                                      <a:pt x="6273" y="12766"/>
                                    </a:cubicBezTo>
                                    <a:cubicBezTo>
                                      <a:pt x="6273" y="13262"/>
                                      <a:pt x="6273" y="13759"/>
                                      <a:pt x="6286" y="14007"/>
                                    </a:cubicBezTo>
                                    <a:cubicBezTo>
                                      <a:pt x="6312" y="15248"/>
                                      <a:pt x="6364" y="16490"/>
                                      <a:pt x="6429" y="17483"/>
                                    </a:cubicBezTo>
                                    <a:cubicBezTo>
                                      <a:pt x="6495" y="18476"/>
                                      <a:pt x="6586" y="19221"/>
                                      <a:pt x="6677" y="19717"/>
                                    </a:cubicBezTo>
                                    <a:cubicBezTo>
                                      <a:pt x="6769" y="20214"/>
                                      <a:pt x="6873" y="20462"/>
                                      <a:pt x="6977" y="20462"/>
                                    </a:cubicBezTo>
                                    <a:cubicBezTo>
                                      <a:pt x="7016" y="20462"/>
                                      <a:pt x="7082" y="20462"/>
                                      <a:pt x="7134" y="20214"/>
                                    </a:cubicBezTo>
                                    <a:cubicBezTo>
                                      <a:pt x="7186" y="19965"/>
                                      <a:pt x="7238" y="19717"/>
                                      <a:pt x="7290" y="19469"/>
                                    </a:cubicBezTo>
                                    <a:cubicBezTo>
                                      <a:pt x="7395" y="18724"/>
                                      <a:pt x="7486" y="17731"/>
                                      <a:pt x="7577" y="16490"/>
                                    </a:cubicBezTo>
                                    <a:cubicBezTo>
                                      <a:pt x="7669" y="15248"/>
                                      <a:pt x="7747" y="14007"/>
                                      <a:pt x="7825" y="12766"/>
                                    </a:cubicBezTo>
                                    <a:cubicBezTo>
                                      <a:pt x="7825" y="12766"/>
                                      <a:pt x="7838" y="12517"/>
                                      <a:pt x="7838" y="12517"/>
                                    </a:cubicBezTo>
                                    <a:cubicBezTo>
                                      <a:pt x="7838" y="13014"/>
                                      <a:pt x="7838" y="13510"/>
                                      <a:pt x="7851" y="13759"/>
                                    </a:cubicBezTo>
                                    <a:cubicBezTo>
                                      <a:pt x="7877" y="15000"/>
                                      <a:pt x="7929" y="16241"/>
                                      <a:pt x="7995" y="17234"/>
                                    </a:cubicBezTo>
                                    <a:cubicBezTo>
                                      <a:pt x="8060" y="18228"/>
                                      <a:pt x="8151" y="18972"/>
                                      <a:pt x="8243" y="19469"/>
                                    </a:cubicBezTo>
                                    <a:cubicBezTo>
                                      <a:pt x="8334" y="19965"/>
                                      <a:pt x="8438" y="20214"/>
                                      <a:pt x="8543" y="20214"/>
                                    </a:cubicBezTo>
                                    <a:cubicBezTo>
                                      <a:pt x="8582" y="20214"/>
                                      <a:pt x="8647" y="20214"/>
                                      <a:pt x="8699" y="19965"/>
                                    </a:cubicBezTo>
                                    <a:cubicBezTo>
                                      <a:pt x="8751" y="19717"/>
                                      <a:pt x="8803" y="19469"/>
                                      <a:pt x="8856" y="19221"/>
                                    </a:cubicBezTo>
                                    <a:cubicBezTo>
                                      <a:pt x="8960" y="18476"/>
                                      <a:pt x="9051" y="17483"/>
                                      <a:pt x="9143" y="16241"/>
                                    </a:cubicBezTo>
                                    <a:cubicBezTo>
                                      <a:pt x="9234" y="15000"/>
                                      <a:pt x="9312" y="13759"/>
                                      <a:pt x="9390" y="12517"/>
                                    </a:cubicBezTo>
                                    <a:cubicBezTo>
                                      <a:pt x="9390" y="12517"/>
                                      <a:pt x="9403" y="12269"/>
                                      <a:pt x="9403" y="12269"/>
                                    </a:cubicBezTo>
                                    <a:cubicBezTo>
                                      <a:pt x="9403" y="12766"/>
                                      <a:pt x="9403" y="13262"/>
                                      <a:pt x="9416" y="13510"/>
                                    </a:cubicBezTo>
                                    <a:cubicBezTo>
                                      <a:pt x="9443" y="14752"/>
                                      <a:pt x="9495" y="15993"/>
                                      <a:pt x="9560" y="16986"/>
                                    </a:cubicBezTo>
                                    <a:cubicBezTo>
                                      <a:pt x="9625" y="17979"/>
                                      <a:pt x="9716" y="18724"/>
                                      <a:pt x="9808" y="19221"/>
                                    </a:cubicBezTo>
                                    <a:cubicBezTo>
                                      <a:pt x="9899" y="19717"/>
                                      <a:pt x="10003" y="19966"/>
                                      <a:pt x="10108" y="19966"/>
                                    </a:cubicBezTo>
                                    <a:cubicBezTo>
                                      <a:pt x="10147" y="19966"/>
                                      <a:pt x="10212" y="19966"/>
                                      <a:pt x="10264" y="19717"/>
                                    </a:cubicBezTo>
                                    <a:cubicBezTo>
                                      <a:pt x="10316" y="19469"/>
                                      <a:pt x="10369" y="19221"/>
                                      <a:pt x="10421" y="18972"/>
                                    </a:cubicBezTo>
                                    <a:cubicBezTo>
                                      <a:pt x="10525" y="18228"/>
                                      <a:pt x="10616" y="17235"/>
                                      <a:pt x="10708" y="15993"/>
                                    </a:cubicBezTo>
                                    <a:cubicBezTo>
                                      <a:pt x="10799" y="14752"/>
                                      <a:pt x="10877" y="13510"/>
                                      <a:pt x="10956" y="12269"/>
                                    </a:cubicBezTo>
                                    <a:cubicBezTo>
                                      <a:pt x="10956" y="12269"/>
                                      <a:pt x="10969" y="12021"/>
                                      <a:pt x="10969" y="12021"/>
                                    </a:cubicBezTo>
                                    <a:cubicBezTo>
                                      <a:pt x="10969" y="12517"/>
                                      <a:pt x="10969" y="13014"/>
                                      <a:pt x="10982" y="13262"/>
                                    </a:cubicBezTo>
                                    <a:cubicBezTo>
                                      <a:pt x="11008" y="14504"/>
                                      <a:pt x="11060" y="15745"/>
                                      <a:pt x="11125" y="16738"/>
                                    </a:cubicBezTo>
                                    <a:cubicBezTo>
                                      <a:pt x="11190" y="17731"/>
                                      <a:pt x="11282" y="18476"/>
                                      <a:pt x="11373" y="18972"/>
                                    </a:cubicBezTo>
                                    <a:cubicBezTo>
                                      <a:pt x="11464" y="19469"/>
                                      <a:pt x="11569" y="19717"/>
                                      <a:pt x="11673" y="19717"/>
                                    </a:cubicBezTo>
                                    <a:cubicBezTo>
                                      <a:pt x="11712" y="19717"/>
                                      <a:pt x="11777" y="19717"/>
                                      <a:pt x="11829" y="19469"/>
                                    </a:cubicBezTo>
                                    <a:cubicBezTo>
                                      <a:pt x="11882" y="19221"/>
                                      <a:pt x="11934" y="18972"/>
                                      <a:pt x="11986" y="18724"/>
                                    </a:cubicBezTo>
                                    <a:cubicBezTo>
                                      <a:pt x="12090" y="17979"/>
                                      <a:pt x="12182" y="16986"/>
                                      <a:pt x="12273" y="15745"/>
                                    </a:cubicBezTo>
                                    <a:cubicBezTo>
                                      <a:pt x="12364" y="14504"/>
                                      <a:pt x="12443" y="13262"/>
                                      <a:pt x="12521" y="12021"/>
                                    </a:cubicBezTo>
                                    <a:cubicBezTo>
                                      <a:pt x="12521" y="12021"/>
                                      <a:pt x="12534" y="11773"/>
                                      <a:pt x="12534" y="11773"/>
                                    </a:cubicBezTo>
                                    <a:cubicBezTo>
                                      <a:pt x="12534" y="12269"/>
                                      <a:pt x="12534" y="12766"/>
                                      <a:pt x="12547" y="13014"/>
                                    </a:cubicBezTo>
                                    <a:cubicBezTo>
                                      <a:pt x="12573" y="14255"/>
                                      <a:pt x="12625" y="15497"/>
                                      <a:pt x="12690" y="16490"/>
                                    </a:cubicBezTo>
                                    <a:cubicBezTo>
                                      <a:pt x="12756" y="17483"/>
                                      <a:pt x="12847" y="18228"/>
                                      <a:pt x="12938" y="18724"/>
                                    </a:cubicBezTo>
                                    <a:cubicBezTo>
                                      <a:pt x="13029" y="19221"/>
                                      <a:pt x="13134" y="19469"/>
                                      <a:pt x="13238" y="19469"/>
                                    </a:cubicBezTo>
                                    <a:cubicBezTo>
                                      <a:pt x="13277" y="19469"/>
                                      <a:pt x="13343" y="19469"/>
                                      <a:pt x="13395" y="19221"/>
                                    </a:cubicBezTo>
                                    <a:cubicBezTo>
                                      <a:pt x="13447" y="18972"/>
                                      <a:pt x="13499" y="18724"/>
                                      <a:pt x="13551" y="18476"/>
                                    </a:cubicBezTo>
                                    <a:cubicBezTo>
                                      <a:pt x="13656" y="17731"/>
                                      <a:pt x="13747" y="16738"/>
                                      <a:pt x="13838" y="15497"/>
                                    </a:cubicBezTo>
                                    <a:cubicBezTo>
                                      <a:pt x="13929" y="14255"/>
                                      <a:pt x="14008" y="13014"/>
                                      <a:pt x="14086" y="11773"/>
                                    </a:cubicBezTo>
                                    <a:cubicBezTo>
                                      <a:pt x="14086" y="11773"/>
                                      <a:pt x="14099" y="11524"/>
                                      <a:pt x="14099" y="11524"/>
                                    </a:cubicBezTo>
                                    <a:cubicBezTo>
                                      <a:pt x="14099" y="12021"/>
                                      <a:pt x="14099" y="12517"/>
                                      <a:pt x="14112" y="12766"/>
                                    </a:cubicBezTo>
                                    <a:cubicBezTo>
                                      <a:pt x="14138" y="14007"/>
                                      <a:pt x="14190" y="15248"/>
                                      <a:pt x="14256" y="16242"/>
                                    </a:cubicBezTo>
                                    <a:cubicBezTo>
                                      <a:pt x="14321" y="17235"/>
                                      <a:pt x="14412" y="17979"/>
                                      <a:pt x="14503" y="18476"/>
                                    </a:cubicBezTo>
                                    <a:cubicBezTo>
                                      <a:pt x="14595" y="18972"/>
                                      <a:pt x="14699" y="19221"/>
                                      <a:pt x="14803" y="19221"/>
                                    </a:cubicBezTo>
                                    <a:cubicBezTo>
                                      <a:pt x="14843" y="19221"/>
                                      <a:pt x="14908" y="19221"/>
                                      <a:pt x="14960" y="18972"/>
                                    </a:cubicBezTo>
                                    <a:cubicBezTo>
                                      <a:pt x="15012" y="18724"/>
                                      <a:pt x="15064" y="18476"/>
                                      <a:pt x="15116" y="18228"/>
                                    </a:cubicBezTo>
                                    <a:cubicBezTo>
                                      <a:pt x="15221" y="17483"/>
                                      <a:pt x="15312" y="16490"/>
                                      <a:pt x="15403" y="15248"/>
                                    </a:cubicBezTo>
                                    <a:cubicBezTo>
                                      <a:pt x="15495" y="14007"/>
                                      <a:pt x="15573" y="12766"/>
                                      <a:pt x="15651" y="11524"/>
                                    </a:cubicBezTo>
                                    <a:cubicBezTo>
                                      <a:pt x="15651" y="11524"/>
                                      <a:pt x="15664" y="11276"/>
                                      <a:pt x="15664" y="11276"/>
                                    </a:cubicBezTo>
                                    <a:cubicBezTo>
                                      <a:pt x="15664" y="11773"/>
                                      <a:pt x="15664" y="12269"/>
                                      <a:pt x="15677" y="12517"/>
                                    </a:cubicBezTo>
                                    <a:cubicBezTo>
                                      <a:pt x="15703" y="13759"/>
                                      <a:pt x="15756" y="15000"/>
                                      <a:pt x="15821" y="15993"/>
                                    </a:cubicBezTo>
                                    <a:cubicBezTo>
                                      <a:pt x="15886" y="16986"/>
                                      <a:pt x="15977" y="17731"/>
                                      <a:pt x="16069" y="18228"/>
                                    </a:cubicBezTo>
                                    <a:cubicBezTo>
                                      <a:pt x="16160" y="18724"/>
                                      <a:pt x="16264" y="18973"/>
                                      <a:pt x="16369" y="18973"/>
                                    </a:cubicBezTo>
                                    <a:cubicBezTo>
                                      <a:pt x="16408" y="18973"/>
                                      <a:pt x="16473" y="18973"/>
                                      <a:pt x="16525" y="18724"/>
                                    </a:cubicBezTo>
                                    <a:cubicBezTo>
                                      <a:pt x="16577" y="18476"/>
                                      <a:pt x="16629" y="18228"/>
                                      <a:pt x="16682" y="17979"/>
                                    </a:cubicBezTo>
                                    <a:cubicBezTo>
                                      <a:pt x="16786" y="17235"/>
                                      <a:pt x="16877" y="16242"/>
                                      <a:pt x="16969" y="15000"/>
                                    </a:cubicBezTo>
                                    <a:cubicBezTo>
                                      <a:pt x="17060" y="13759"/>
                                      <a:pt x="17138" y="12517"/>
                                      <a:pt x="17216" y="11276"/>
                                    </a:cubicBezTo>
                                    <a:cubicBezTo>
                                      <a:pt x="17216" y="11276"/>
                                      <a:pt x="17229" y="11028"/>
                                      <a:pt x="17229" y="11028"/>
                                    </a:cubicBezTo>
                                    <a:cubicBezTo>
                                      <a:pt x="17229" y="11524"/>
                                      <a:pt x="17229" y="12021"/>
                                      <a:pt x="17243" y="12269"/>
                                    </a:cubicBezTo>
                                    <a:cubicBezTo>
                                      <a:pt x="17269" y="13511"/>
                                      <a:pt x="17321" y="14752"/>
                                      <a:pt x="17386" y="15745"/>
                                    </a:cubicBezTo>
                                    <a:cubicBezTo>
                                      <a:pt x="17451" y="16738"/>
                                      <a:pt x="17543" y="17483"/>
                                      <a:pt x="17634" y="17979"/>
                                    </a:cubicBezTo>
                                    <a:cubicBezTo>
                                      <a:pt x="17725" y="18476"/>
                                      <a:pt x="17829" y="18724"/>
                                      <a:pt x="17934" y="18724"/>
                                    </a:cubicBezTo>
                                    <a:cubicBezTo>
                                      <a:pt x="17973" y="18724"/>
                                      <a:pt x="18038" y="18724"/>
                                      <a:pt x="18090" y="18476"/>
                                    </a:cubicBezTo>
                                    <a:cubicBezTo>
                                      <a:pt x="18143" y="18228"/>
                                      <a:pt x="18195" y="17979"/>
                                      <a:pt x="18247" y="17731"/>
                                    </a:cubicBezTo>
                                    <a:cubicBezTo>
                                      <a:pt x="18351" y="16986"/>
                                      <a:pt x="18443" y="15993"/>
                                      <a:pt x="18534" y="14752"/>
                                    </a:cubicBezTo>
                                    <a:cubicBezTo>
                                      <a:pt x="18625" y="13511"/>
                                      <a:pt x="18703" y="12269"/>
                                      <a:pt x="18782" y="11028"/>
                                    </a:cubicBezTo>
                                    <a:cubicBezTo>
                                      <a:pt x="18782" y="11028"/>
                                      <a:pt x="18795" y="10780"/>
                                      <a:pt x="18795" y="10780"/>
                                    </a:cubicBezTo>
                                    <a:cubicBezTo>
                                      <a:pt x="18795" y="11276"/>
                                      <a:pt x="18795" y="11773"/>
                                      <a:pt x="18808" y="12021"/>
                                    </a:cubicBezTo>
                                    <a:cubicBezTo>
                                      <a:pt x="18834" y="13262"/>
                                      <a:pt x="18886" y="14504"/>
                                      <a:pt x="18951" y="15497"/>
                                    </a:cubicBezTo>
                                    <a:cubicBezTo>
                                      <a:pt x="19016" y="16490"/>
                                      <a:pt x="19108" y="17235"/>
                                      <a:pt x="19199" y="17731"/>
                                    </a:cubicBezTo>
                                    <a:cubicBezTo>
                                      <a:pt x="19290" y="18228"/>
                                      <a:pt x="19395" y="18476"/>
                                      <a:pt x="19499" y="18476"/>
                                    </a:cubicBezTo>
                                    <a:cubicBezTo>
                                      <a:pt x="19538" y="18476"/>
                                      <a:pt x="19603" y="18476"/>
                                      <a:pt x="19656" y="18228"/>
                                    </a:cubicBezTo>
                                    <a:cubicBezTo>
                                      <a:pt x="19708" y="17979"/>
                                      <a:pt x="19760" y="17731"/>
                                      <a:pt x="19812" y="17483"/>
                                    </a:cubicBezTo>
                                    <a:cubicBezTo>
                                      <a:pt x="19916" y="16738"/>
                                      <a:pt x="20008" y="15745"/>
                                      <a:pt x="20099" y="14504"/>
                                    </a:cubicBezTo>
                                    <a:cubicBezTo>
                                      <a:pt x="20190" y="13262"/>
                                      <a:pt x="20269" y="12021"/>
                                      <a:pt x="20347" y="10780"/>
                                    </a:cubicBezTo>
                                    <a:cubicBezTo>
                                      <a:pt x="20425" y="9538"/>
                                      <a:pt x="20503" y="8297"/>
                                      <a:pt x="20569" y="7304"/>
                                    </a:cubicBezTo>
                                    <a:cubicBezTo>
                                      <a:pt x="20647" y="6311"/>
                                      <a:pt x="20712" y="5318"/>
                                      <a:pt x="20790" y="4573"/>
                                    </a:cubicBezTo>
                                    <a:cubicBezTo>
                                      <a:pt x="20869" y="3828"/>
                                      <a:pt x="20934" y="3331"/>
                                      <a:pt x="20999" y="2835"/>
                                    </a:cubicBezTo>
                                    <a:cubicBezTo>
                                      <a:pt x="21077" y="2338"/>
                                      <a:pt x="21129" y="2338"/>
                                      <a:pt x="21195" y="2338"/>
                                    </a:cubicBezTo>
                                    <a:cubicBezTo>
                                      <a:pt x="21247" y="2338"/>
                                      <a:pt x="21299" y="2587"/>
                                      <a:pt x="21338" y="3083"/>
                                    </a:cubicBezTo>
                                    <a:cubicBezTo>
                                      <a:pt x="21547" y="3083"/>
                                      <a:pt x="21573" y="3579"/>
                                      <a:pt x="21586" y="3827"/>
                                    </a:cubicBezTo>
                                    <a:cubicBezTo>
                                      <a:pt x="21586" y="4324"/>
                                      <a:pt x="21586" y="4572"/>
                                      <a:pt x="21586" y="4572"/>
                                    </a:cubicBezTo>
                                    <a:cubicBezTo>
                                      <a:pt x="21586" y="4572"/>
                                      <a:pt x="21586" y="4324"/>
                                      <a:pt x="21586" y="382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E8C0120" id="Shape" o:spid="_x0000_s1026" style="width:165.5pt;height: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86,21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" path="m21586,3827v,-496,-13,-1241,-52,-1986c21495,1096,21443,600,21377,352v-65,-249,-143,-497,-221,-249c21077,352,20986,600,20895,1345v-92,744,-170,1489,-261,2731c20556,5069,20464,6310,20386,7551v-78,1242,-157,2483,-235,3476c20073,12020,19995,13013,19903,13758v-39,248,-91,497,-130,745c19734,14751,19695,14751,19643,14751v-92,,-183,,-261,-248c19303,14255,19225,13758,19173,13262v-65,-497,-104,-1490,-144,-2235c19016,10531,19003,10034,19003,9538v53,-745,105,-1738,157,-2483c19238,6062,19303,5069,19382,4324v78,-745,143,-1241,208,-1738c19669,2089,19721,2089,19786,2089v52,,104,249,143,745c19969,3331,19982,3827,19995,4076v13,496,13,744,13,744c20008,4820,20008,4572,20008,4076v,-497,-13,-1242,-52,-1987c19916,1345,19864,848,19799,600v-65,-248,-143,-497,-222,-248c19499,600,19408,848,19316,1593v-91,745,-169,1490,-260,2731c18977,5317,18886,6558,18808,7800v-79,1241,-157,2482,-235,3475c18495,12269,18416,13262,18325,14006v-39,249,-91,497,-130,745c18156,15000,18116,15000,18064,15000v-91,,-182,,-261,-249c17725,14503,17647,14006,17595,13510v-66,-497,-105,-1490,-144,-2235c17438,10779,17425,10282,17425,9786v52,-745,104,-1738,157,-2483c17660,6310,17725,5317,17803,4572v79,-745,144,-1241,209,-1738c18090,2338,18143,2338,18208,2338v52,,104,248,143,745c18390,3579,18403,4076,18416,4324v13,496,13,745,13,745c18429,5069,18429,4820,18429,4324v,-497,-13,-1241,-52,-1986c18338,1593,18286,1096,18221,848v-65,-248,-144,-496,-222,-248c17921,848,17829,1096,17738,1841v-91,745,-169,1490,-261,2731c17399,5565,17308,6807,17229,8048v-78,1241,-156,2483,-234,3476c16916,12517,16838,13510,16747,14255v-39,248,-91,496,-131,745c16577,15248,16538,15248,16486,15248v-91,,-183,,-261,-248c16147,14751,16069,14255,16016,13758v-65,-496,-104,-1489,-143,-2234c15860,11027,15847,10531,15847,10034v52,-745,104,-1738,156,-2483c16082,6558,16147,5565,16225,4820v78,-744,144,-1241,209,-1737c16512,2586,16564,2586,16629,2586v53,,105,248,144,745c16812,3827,16825,4324,16838,4572v13,497,13,745,13,745c16851,5317,16851,5069,16851,4572v,-496,-13,-1241,-52,-1986c16760,1841,16708,1345,16643,1096v-66,-248,-144,-496,-222,-248c16343,1096,16251,1345,16160,2090v-91,744,-170,1489,-261,2731c15821,5814,15729,7055,15651,8296v-78,1242,-156,2483,-235,3476c15338,12765,15260,13758,15169,14503v-40,248,-92,497,-131,745c14999,15496,14960,15496,14908,15496v-92,,-183,,-261,-248c14569,15000,14490,14503,14438,14007v-65,-497,-104,-1490,-143,-2235c14282,11276,14269,10779,14269,10282v52,-744,104,-1737,156,-2482c14503,6807,14569,5814,14647,5069v78,-745,143,-1242,209,-1738c14934,2834,14986,2834,15051,2834v52,,105,249,144,745c15234,4076,15247,4572,15260,4821v13,496,13,744,13,744c15273,5565,15273,5317,15273,4821v,-497,-13,-1242,-52,-1987c15182,2090,15129,1593,15064,1345v-65,-249,-143,-497,-221,-249c14764,1345,14673,1593,14582,2338v-92,745,-170,1489,-261,2731c14243,6062,14151,7303,14073,8545v-78,1241,-157,2482,-235,3475c13760,13013,13682,14007,13590,14751v-39,249,-91,497,-130,745c13421,15744,13382,15744,13329,15744v-91,,-182,,-260,-248c12990,15248,12912,14751,12860,14255v-65,-497,-104,-1490,-144,-2235c12703,11524,12690,11027,12690,10531v53,-745,105,-1738,157,-2483c12925,7055,12990,6062,13069,5317v78,-745,143,-1241,208,-1738c13356,3083,13408,3083,13473,3083v52,,104,248,143,745c13656,4324,13669,4821,13682,5069v13,496,13,745,13,745c13695,5814,13695,5565,13695,5069v,-497,-13,-1241,-52,-1986c13603,2338,13551,1841,13486,1593v-65,-248,-143,-496,-222,-248c13186,1593,13095,1841,13003,2586v-91,745,-169,1490,-260,2731c12664,6310,12573,7552,12495,8793v-79,1241,-157,2483,-235,3476c12182,13262,12103,14255,12012,15000v-39,248,-91,496,-130,745c11843,15993,11803,15993,11751,15993v-91,,-182,,-261,-248c11412,15496,11334,15000,11282,14503v-66,-496,-105,-1489,-144,-2234c11125,11772,11112,11276,11112,10779v52,-745,104,-1738,157,-2483c11347,7303,11412,6310,11490,5565v79,-744,144,-1241,209,-1737c11777,3331,11829,3331,11895,3331v52,,104,248,143,745c12077,4572,12090,5069,12103,5317v13,497,13,745,13,745c12116,6062,12116,5814,12116,5317v,-496,-13,-1241,-52,-1986c12025,2586,11973,2090,11908,1841v-65,-248,-144,-496,-222,-248c11608,1841,11516,2090,11425,2834v-91,745,-169,1490,-261,2731c11086,6559,10995,7800,10916,9041v-78,1242,-156,2483,-234,3476c10603,13510,10525,14503,10434,15248v-39,248,-91,497,-131,745c10264,16241,10225,16241,10173,16241v-91,,-183,,-261,-248c9834,15745,9756,15248,9703,14751v-65,-496,-104,-1489,-143,-2234c9547,12020,9534,11524,9534,11027v52,-744,104,-1737,156,-2482c9769,7552,9834,6559,9912,5814v78,-745,144,-1242,209,-1738c10199,3579,10251,3579,10316,3579v53,,105,249,144,745c10499,4821,10512,5317,10525,5565v13,497,13,745,13,745c10538,6310,10538,6062,10538,5565v,-496,-13,-1241,-52,-1986c10447,2834,10395,2338,10329,2090v-65,-249,-143,-497,-221,-249c10029,2090,9938,2338,9847,3083v-91,745,-170,1489,-261,2731c9508,6807,9416,8048,9338,9290v-78,1241,-156,2482,-235,3475c9025,13758,8947,14752,8856,15496v-40,249,-92,497,-131,745c8686,16489,8647,16489,8595,16489v-92,,-183,,-261,-248c8256,15993,8177,15496,8125,15000v-65,-497,-104,-1490,-143,-2235c7969,12269,7956,11772,7956,11276v52,-745,104,-1738,156,-2483c8190,7800,8256,6807,8334,6062v78,-745,143,-1241,209,-1738c8621,3828,8673,3828,8738,3828v52,,105,248,144,744c8921,5069,8934,5566,8947,5814v13,496,13,745,13,745c8960,6559,8960,6310,8960,5814v,-497,-13,-1242,-52,-1986c8869,3083,8816,2586,8751,2338v-65,-248,-143,-497,-222,-248c8451,2338,8360,2586,8269,3331v-92,745,-170,1490,-261,2731c7929,7055,7838,8296,7760,9538v-78,1241,-157,2483,-235,3476c7447,14007,7369,15000,7277,15745v-39,248,-91,496,-130,744c7108,16738,7069,16738,7016,16738v-91,,-182,,-260,-249c6677,16241,6599,15745,6547,15248v-65,-496,-104,-1490,-144,-2234c6390,12517,6377,12021,6377,11524v52,-745,105,-1738,157,-2483c6612,8048,6677,7055,6756,6310v78,-744,143,-1241,208,-1738c7043,4076,7095,4076,7160,4076v52,,104,248,143,745c7343,5317,7356,5814,7369,6062v13,497,13,745,13,745c7382,6807,7382,6559,7382,6062v,-496,-13,-1241,-53,-1986c7290,3331,7238,2835,7173,2586v-65,-248,-144,-496,-222,-248c6873,2586,6782,2835,6690,3579v-91,745,-169,1490,-261,2731c6351,7303,6260,8545,6182,9786v-79,1241,-157,2483,-235,3476c5869,14255,5790,15248,5699,15993v-39,248,-91,496,-130,745c5529,16986,5490,16986,5438,16986v-91,,-182,,-261,-248c5099,16489,5021,15993,4969,15496v-66,-496,-105,-1489,-144,-2234c4812,12765,4799,12269,4799,11772v52,-745,104,-1738,157,-2482c5034,8297,5099,7303,5177,6559v79,-745,144,-1242,209,-1738c5464,4324,5516,4324,5582,4324v52,,104,248,143,745c5764,5566,5777,6062,5790,6310v13,497,13,745,13,745c5803,7055,5803,6807,5803,6310v,-496,-13,-1241,-52,-1986c5712,3579,5660,3083,5595,2835v-66,-249,-144,-497,-222,-249c5295,2835,5203,3083,5112,3828v-91,744,-169,1489,-261,2731c4773,7552,4682,8793,4603,10034v-78,1242,-156,2483,-234,3476c4290,14503,4212,15496,4121,16241v-39,248,-92,497,-131,745c3951,17234,3912,17234,3860,17234v-91,,-183,,-261,-248c3521,16738,3443,16241,3390,15745v-65,-497,-104,-1490,-143,-2235c3234,13014,3221,12517,3221,12021v52,-745,104,-1738,156,-2483c3456,8545,3521,7552,3599,6807v78,-745,144,-1241,209,-1738c3886,4573,3938,4573,4003,4573v53,,105,248,144,744c4186,5814,4199,6310,4212,6559v13,496,13,745,13,745c4225,7304,4225,7055,4225,6559v,-497,-13,-1242,-52,-1986c4134,3828,4082,3331,4016,3083v-65,-248,-143,-497,-221,-248c3716,3083,3625,3331,3534,4076v-91,745,-170,1490,-261,2731c3195,7800,3103,9041,3025,10283v-78,1241,-156,2482,-235,3476c2712,14752,2634,15745,2543,16490v-40,248,-92,496,-131,744c2373,17483,2334,17483,2282,17483v-92,,-183,,-261,-249c1943,16986,1864,16490,1812,15993v-65,-497,-104,-1490,-143,-2234c1656,13262,1643,12765,1643,12269v52,-745,104,-1738,156,-2483c1877,8793,1943,7800,2021,7055v78,-745,143,-1241,208,-1738c2308,4821,2360,4821,2425,4821v52,,104,248,144,745c2608,6062,2621,6559,2634,6807v13,497,13,745,13,745c2647,7552,2647,7304,2647,6807v,-497,-13,-1241,-52,-1986c2556,4076,2503,3579,2438,3331v-65,-248,-143,-496,-222,-248c2138,3331,2047,3579,1956,4324v-92,745,-170,1490,-261,2731c1616,8048,1525,9290,1447,10531v-78,1241,-157,2483,-235,3476c1134,15000,1056,15993,964,16738v-39,248,-91,496,-130,745c795,17731,756,17731,703,17731v-91,,-182,,-260,-248c364,17234,286,16738,234,16241,169,15745,129,14752,90,14007,64,13262,51,12269,64,11524v13,-745,39,-993,65,-993c156,10531,169,10779,169,10779v,,-13,-248,-40,-248c103,10283,51,10531,25,11524v-26,993,-39,2235,,3476c51,16241,103,17483,169,18476v65,993,156,1738,247,2234c508,21207,612,21455,716,21455v40,,105,,157,-248c925,20958,977,20710,1029,20462v105,-745,196,-1738,287,-2979c1408,16241,1486,15000,1564,13759v,,13,-249,13,-249c1577,14007,1577,14503,1590,14752v26,1241,79,2482,144,3475c1799,19221,1890,19965,1982,20462v91,496,195,745,300,745c2321,21207,2386,21207,2438,20958v52,-248,105,-496,157,-744c2699,19469,2790,18476,2882,17234v91,-1241,169,-2482,247,-3724c3129,13510,3143,13262,3143,13262v,497,,993,13,1241c3182,15745,3234,16986,3299,17979v65,993,157,1738,248,2235c3638,20710,3743,20959,3847,20959v39,,104,,156,-249c4056,20462,4108,20214,4160,19965v104,-744,196,-1737,287,-2979c4538,15745,4616,14503,4695,13262v,,13,-248,13,-248c4708,13510,4708,14007,4721,14255v26,1242,78,2483,143,3476c4929,18724,5021,19469,5112,19965v91,497,196,745,300,745c5451,20710,5516,20710,5569,20462v52,-248,104,-497,156,-745c5829,18972,5921,17979,6012,16738v91,-1241,170,-2483,248,-3724c6260,13014,6273,12766,6273,12766v,496,,993,13,1241c6312,15248,6364,16490,6429,17483v66,993,157,1738,248,2234c6769,20214,6873,20462,6977,20462v39,,105,,157,-248c7186,19965,7238,19717,7290,19469v105,-745,196,-1738,287,-2979c7669,15248,7747,14007,7825,12766v,,13,-249,13,-249c7838,13014,7838,13510,7851,13759v26,1241,78,2482,144,3475c8060,18228,8151,18972,8243,19469v91,496,195,745,300,745c8582,20214,8647,20214,8699,19965v52,-248,104,-496,157,-744c8960,18476,9051,17483,9143,16241v91,-1241,169,-2482,247,-3724c9390,12517,9403,12269,9403,12269v,497,,993,13,1241c9443,14752,9495,15993,9560,16986v65,993,156,1738,248,2235c9899,19717,10003,19966,10108,19966v39,,104,,156,-249c10316,19469,10369,19221,10421,18972v104,-744,195,-1737,287,-2979c10799,14752,10877,13510,10956,12269v,,13,-248,13,-248c10969,12517,10969,13014,10982,13262v26,1242,78,2483,143,3476c11190,17731,11282,18476,11373,18972v91,497,196,745,300,745c11712,19717,11777,19717,11829,19469v53,-248,105,-497,157,-745c12090,17979,12182,16986,12273,15745v91,-1241,170,-2483,248,-3724c12521,12021,12534,11773,12534,11773v,496,,993,13,1241c12573,14255,12625,15497,12690,16490v66,993,157,1738,248,2234c13029,19221,13134,19469,13238,19469v39,,105,,157,-248c13447,18972,13499,18724,13551,18476v105,-745,196,-1738,287,-2979c13929,14255,14008,13014,14086,11773v,,13,-249,13,-249c14099,12021,14099,12517,14112,12766v26,1241,78,2482,144,3476c14321,17235,14412,17979,14503,18476v92,496,196,745,300,745c14843,19221,14908,19221,14960,18972v52,-248,104,-496,156,-744c15221,17483,15312,16490,15403,15248v92,-1241,170,-2482,248,-3724c15651,11524,15664,11276,15664,11276v,497,,993,13,1241c15703,13759,15756,15000,15821,15993v65,993,156,1738,248,2235c16160,18724,16264,18973,16369,18973v39,,104,,156,-249c16577,18476,16629,18228,16682,17979v104,-744,195,-1737,287,-2979c17060,13759,17138,12517,17216,11276v,,13,-248,13,-248c17229,11524,17229,12021,17243,12269v26,1242,78,2483,143,3476c17451,16738,17543,17483,17634,17979v91,497,195,745,300,745c17973,18724,18038,18724,18090,18476v53,-248,105,-497,157,-745c18351,16986,18443,15993,18534,14752v91,-1241,169,-2483,248,-3724c18782,11028,18795,10780,18795,10780v,496,,993,13,1241c18834,13262,18886,14504,18951,15497v65,993,157,1738,248,2234c19290,18228,19395,18476,19499,18476v39,,104,,157,-248c19708,17979,19760,17731,19812,17483v104,-745,196,-1738,287,-2979c20190,13262,20269,12021,20347,10780v78,-1242,156,-2483,222,-3476c20647,6311,20712,5318,20790,4573v79,-745,144,-1242,209,-1738c21077,2338,21129,2338,21195,2338v52,,104,249,143,745c21547,3083,21573,3579,21586,3827v,497,,745,,745c21586,4572,21586,4324,21586,3827xe" fillcolor="#1d426f [3204]" stroked="f" strokeweight="1pt">
                      <v:stroke miterlimit="4" joinstyle="miter"/>
                      <v:path arrowok="t" o:extrusionok="f" o:connecttype="custom" o:connectlocs="1050987,54760;1050987,54760;1050987,54760;1050987,54760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13" w:type="dxa"/>
          </w:tcPr>
          <w:p w:rsidR="00D80F21" w:rsidRDefault="00D80F2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</w:pPr>
          </w:p>
        </w:tc>
        <w:tc>
          <w:tcPr>
            <w:tcW w:w="6644" w:type="dxa"/>
            <w:vAlign w:val="center"/>
          </w:tcPr>
          <w:p w:rsidR="00D80F21" w:rsidRDefault="00D80F21" w:rsidP="00D80F21">
            <w:pPr>
              <w:pStyle w:val="Heading2"/>
            </w:pPr>
          </w:p>
        </w:tc>
      </w:tr>
      <w:tr w:rsidR="009434A4" w:rsidTr="00B21536">
        <w:trPr>
          <w:trHeight w:val="4392"/>
          <w:jc w:val="center"/>
        </w:trPr>
        <w:tc>
          <w:tcPr>
            <w:tcW w:w="6643" w:type="dxa"/>
            <w:vAlign w:val="center"/>
          </w:tcPr>
          <w:sdt>
            <w:sdtPr>
              <w:id w:val="-678505914"/>
              <w:placeholder>
                <w:docPart w:val="15ECD7BD7F1E4F819E30EF70EA80550E"/>
              </w:placeholder>
              <w:temporary/>
              <w:showingPlcHdr/>
              <w15:appearance w15:val="hidden"/>
            </w:sdtPr>
            <w:sdtEndPr/>
            <w:sdtContent>
              <w:p w:rsidR="00D80F21" w:rsidRPr="00D80F21" w:rsidRDefault="00D80F21" w:rsidP="00D80F21">
                <w:pPr>
                  <w:pStyle w:val="Heading1"/>
                </w:pPr>
                <w:r w:rsidRPr="00D80F21">
                  <w:t>Thanks and</w:t>
                </w:r>
              </w:p>
              <w:p w:rsidR="009434A4" w:rsidRDefault="00D80F21" w:rsidP="00D80F21">
                <w:pPr>
                  <w:pStyle w:val="Heading1"/>
                  <w:rPr>
                    <w:rFonts w:ascii="Times New Roman" w:hAnsi="Times New Roman" w:cs="Times New Roman"/>
                    <w:i w:val="0"/>
                    <w:iCs w:val="0"/>
                    <w:sz w:val="20"/>
                    <w:szCs w:val="20"/>
                  </w:rPr>
                </w:pPr>
                <w:r w:rsidRPr="00D80F21">
                  <w:t>Dedicatio</w:t>
                </w:r>
                <w:r>
                  <w:t>n</w:t>
                </w:r>
              </w:p>
            </w:sdtContent>
          </w:sdt>
        </w:tc>
        <w:tc>
          <w:tcPr>
            <w:tcW w:w="1113" w:type="dxa"/>
          </w:tcPr>
          <w:p w:rsidR="009434A4" w:rsidRDefault="009434A4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</w:pPr>
          </w:p>
        </w:tc>
        <w:tc>
          <w:tcPr>
            <w:tcW w:w="6644" w:type="dxa"/>
            <w:vAlign w:val="center"/>
          </w:tcPr>
          <w:sdt>
            <w:sdtPr>
              <w:id w:val="-1742171285"/>
              <w:placeholder>
                <w:docPart w:val="0888FE02DF6F42528D25BEC08B4C16D0"/>
              </w:placeholder>
              <w:temporary/>
              <w:showingPlcHdr/>
              <w15:appearance w15:val="hidden"/>
            </w:sdtPr>
            <w:sdtEndPr/>
            <w:sdtContent>
              <w:p w:rsidR="009A7E13" w:rsidRDefault="00D80F21" w:rsidP="00D80F21">
                <w:pPr>
                  <w:pStyle w:val="Heading2"/>
                </w:pPr>
                <w:r w:rsidRPr="00D80F21">
                  <w:t>The Marriage Celebration of</w:t>
                </w:r>
              </w:p>
            </w:sdtContent>
          </w:sdt>
          <w:p w:rsidR="00D9570E" w:rsidRDefault="00D9570E" w:rsidP="00D80F21">
            <w:pPr>
              <w:jc w:val="center"/>
            </w:pPr>
          </w:p>
          <w:p w:rsidR="009434A4" w:rsidRDefault="009434A4" w:rsidP="00D80F2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</w:pPr>
          </w:p>
          <w:sdt>
            <w:sdtPr>
              <w:id w:val="-1758599231"/>
              <w:placeholder>
                <w:docPart w:val="0023F0D852054BA9B816E88DAFFAAB7F"/>
              </w:placeholder>
              <w:temporary/>
              <w:showingPlcHdr/>
              <w15:appearance w15:val="hidden"/>
            </w:sdtPr>
            <w:sdtEndPr/>
            <w:sdtContent>
              <w:p w:rsidR="00D80F21" w:rsidRPr="00D80F21" w:rsidRDefault="00D80F21" w:rsidP="00D80F21">
                <w:pPr>
                  <w:pStyle w:val="Heading1"/>
                </w:pPr>
                <w:r w:rsidRPr="00D80F21">
                  <w:t xml:space="preserve">Bride’s Full Name </w:t>
                </w:r>
                <w:r w:rsidR="00090CF6">
                  <w:t>a</w:t>
                </w:r>
                <w:r w:rsidRPr="00D80F21">
                  <w:t>nd</w:t>
                </w:r>
              </w:p>
              <w:p w:rsidR="009A7E13" w:rsidRDefault="00D80F21" w:rsidP="00D80F21">
                <w:pPr>
                  <w:pStyle w:val="Heading1"/>
                  <w:rPr>
                    <w:rFonts w:ascii="Times New Roman" w:hAnsi="Times New Roman" w:cs="Times New Roman"/>
                    <w:i w:val="0"/>
                    <w:iCs w:val="0"/>
                    <w:sz w:val="20"/>
                    <w:szCs w:val="20"/>
                  </w:rPr>
                </w:pPr>
                <w:r w:rsidRPr="00D80F21">
                  <w:t>Groom’s Full Name</w:t>
                </w:r>
              </w:p>
            </w:sdtContent>
          </w:sdt>
        </w:tc>
      </w:tr>
      <w:tr w:rsidR="009434A4" w:rsidTr="00D137DE">
        <w:trPr>
          <w:trHeight w:val="1620"/>
          <w:jc w:val="center"/>
        </w:trPr>
        <w:tc>
          <w:tcPr>
            <w:tcW w:w="6643" w:type="dxa"/>
          </w:tcPr>
          <w:p w:rsidR="009434A4" w:rsidRDefault="00D80F21" w:rsidP="00D80F2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DF2036E" wp14:editId="298A5C20">
                      <wp:extent cx="2101974" cy="109508"/>
                      <wp:effectExtent l="0" t="0" r="0" b="5080"/>
                      <wp:docPr id="28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1974" cy="10950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586" h="21455" extrusionOk="0">
                                    <a:moveTo>
                                      <a:pt x="21586" y="3828"/>
                                    </a:moveTo>
                                    <a:cubicBezTo>
                                      <a:pt x="21586" y="3331"/>
                                      <a:pt x="21573" y="2586"/>
                                      <a:pt x="21534" y="1841"/>
                                    </a:cubicBezTo>
                                    <a:cubicBezTo>
                                      <a:pt x="21495" y="1097"/>
                                      <a:pt x="21443" y="600"/>
                                      <a:pt x="21377" y="352"/>
                                    </a:cubicBezTo>
                                    <a:cubicBezTo>
                                      <a:pt x="21312" y="103"/>
                                      <a:pt x="21234" y="-145"/>
                                      <a:pt x="21156" y="103"/>
                                    </a:cubicBezTo>
                                    <a:cubicBezTo>
                                      <a:pt x="21077" y="352"/>
                                      <a:pt x="20986" y="600"/>
                                      <a:pt x="20895" y="1345"/>
                                    </a:cubicBezTo>
                                    <a:cubicBezTo>
                                      <a:pt x="20803" y="2090"/>
                                      <a:pt x="20725" y="2835"/>
                                      <a:pt x="20634" y="4076"/>
                                    </a:cubicBezTo>
                                    <a:cubicBezTo>
                                      <a:pt x="20556" y="5069"/>
                                      <a:pt x="20464" y="6311"/>
                                      <a:pt x="20386" y="7552"/>
                                    </a:cubicBezTo>
                                    <a:cubicBezTo>
                                      <a:pt x="20308" y="8794"/>
                                      <a:pt x="20229" y="10035"/>
                                      <a:pt x="20151" y="11028"/>
                                    </a:cubicBezTo>
                                    <a:cubicBezTo>
                                      <a:pt x="20073" y="12021"/>
                                      <a:pt x="19995" y="13015"/>
                                      <a:pt x="19903" y="13760"/>
                                    </a:cubicBezTo>
                                    <a:cubicBezTo>
                                      <a:pt x="19864" y="14008"/>
                                      <a:pt x="19812" y="14256"/>
                                      <a:pt x="19773" y="14504"/>
                                    </a:cubicBezTo>
                                    <a:cubicBezTo>
                                      <a:pt x="19734" y="14753"/>
                                      <a:pt x="19695" y="14753"/>
                                      <a:pt x="19643" y="14753"/>
                                    </a:cubicBezTo>
                                    <a:cubicBezTo>
                                      <a:pt x="19551" y="14753"/>
                                      <a:pt x="19460" y="14753"/>
                                      <a:pt x="19382" y="14504"/>
                                    </a:cubicBezTo>
                                    <a:cubicBezTo>
                                      <a:pt x="19303" y="14256"/>
                                      <a:pt x="19225" y="13760"/>
                                      <a:pt x="19173" y="13263"/>
                                    </a:cubicBezTo>
                                    <a:cubicBezTo>
                                      <a:pt x="19108" y="12766"/>
                                      <a:pt x="19069" y="11773"/>
                                      <a:pt x="19029" y="11028"/>
                                    </a:cubicBezTo>
                                    <a:cubicBezTo>
                                      <a:pt x="19016" y="10532"/>
                                      <a:pt x="19003" y="10035"/>
                                      <a:pt x="19003" y="9539"/>
                                    </a:cubicBezTo>
                                    <a:cubicBezTo>
                                      <a:pt x="19056" y="8794"/>
                                      <a:pt x="19108" y="7800"/>
                                      <a:pt x="19160" y="7056"/>
                                    </a:cubicBezTo>
                                    <a:cubicBezTo>
                                      <a:pt x="19238" y="6062"/>
                                      <a:pt x="19303" y="5069"/>
                                      <a:pt x="19382" y="4324"/>
                                    </a:cubicBezTo>
                                    <a:cubicBezTo>
                                      <a:pt x="19460" y="3579"/>
                                      <a:pt x="19525" y="3083"/>
                                      <a:pt x="19590" y="2586"/>
                                    </a:cubicBezTo>
                                    <a:cubicBezTo>
                                      <a:pt x="19669" y="2090"/>
                                      <a:pt x="19721" y="2090"/>
                                      <a:pt x="19786" y="2090"/>
                                    </a:cubicBezTo>
                                    <a:cubicBezTo>
                                      <a:pt x="19838" y="2090"/>
                                      <a:pt x="19890" y="2338"/>
                                      <a:pt x="19929" y="2834"/>
                                    </a:cubicBezTo>
                                    <a:cubicBezTo>
                                      <a:pt x="19969" y="3331"/>
                                      <a:pt x="19982" y="3828"/>
                                      <a:pt x="19995" y="4076"/>
                                    </a:cubicBezTo>
                                    <a:cubicBezTo>
                                      <a:pt x="20008" y="4573"/>
                                      <a:pt x="20008" y="4821"/>
                                      <a:pt x="20008" y="4821"/>
                                    </a:cubicBezTo>
                                    <a:cubicBezTo>
                                      <a:pt x="20008" y="4821"/>
                                      <a:pt x="20008" y="4572"/>
                                      <a:pt x="20008" y="4076"/>
                                    </a:cubicBezTo>
                                    <a:cubicBezTo>
                                      <a:pt x="20008" y="3579"/>
                                      <a:pt x="19995" y="2834"/>
                                      <a:pt x="19956" y="2090"/>
                                    </a:cubicBezTo>
                                    <a:cubicBezTo>
                                      <a:pt x="19916" y="1345"/>
                                      <a:pt x="19864" y="848"/>
                                      <a:pt x="19799" y="600"/>
                                    </a:cubicBezTo>
                                    <a:cubicBezTo>
                                      <a:pt x="19734" y="351"/>
                                      <a:pt x="19656" y="103"/>
                                      <a:pt x="19577" y="351"/>
                                    </a:cubicBezTo>
                                    <a:cubicBezTo>
                                      <a:pt x="19499" y="600"/>
                                      <a:pt x="19408" y="848"/>
                                      <a:pt x="19316" y="1593"/>
                                    </a:cubicBezTo>
                                    <a:cubicBezTo>
                                      <a:pt x="19225" y="2338"/>
                                      <a:pt x="19147" y="3083"/>
                                      <a:pt x="19056" y="4324"/>
                                    </a:cubicBezTo>
                                    <a:cubicBezTo>
                                      <a:pt x="18977" y="5317"/>
                                      <a:pt x="18886" y="6559"/>
                                      <a:pt x="18808" y="7800"/>
                                    </a:cubicBezTo>
                                    <a:cubicBezTo>
                                      <a:pt x="18729" y="9042"/>
                                      <a:pt x="18651" y="10283"/>
                                      <a:pt x="18573" y="11276"/>
                                    </a:cubicBezTo>
                                    <a:cubicBezTo>
                                      <a:pt x="18495" y="12270"/>
                                      <a:pt x="18416" y="13263"/>
                                      <a:pt x="18325" y="14008"/>
                                    </a:cubicBezTo>
                                    <a:cubicBezTo>
                                      <a:pt x="18286" y="14256"/>
                                      <a:pt x="18234" y="14504"/>
                                      <a:pt x="18195" y="14753"/>
                                    </a:cubicBezTo>
                                    <a:cubicBezTo>
                                      <a:pt x="18156" y="15001"/>
                                      <a:pt x="18116" y="15001"/>
                                      <a:pt x="18064" y="15001"/>
                                    </a:cubicBezTo>
                                    <a:cubicBezTo>
                                      <a:pt x="17973" y="15001"/>
                                      <a:pt x="17882" y="15001"/>
                                      <a:pt x="17803" y="14753"/>
                                    </a:cubicBezTo>
                                    <a:cubicBezTo>
                                      <a:pt x="17725" y="14504"/>
                                      <a:pt x="17647" y="14008"/>
                                      <a:pt x="17595" y="13511"/>
                                    </a:cubicBezTo>
                                    <a:cubicBezTo>
                                      <a:pt x="17529" y="13014"/>
                                      <a:pt x="17490" y="12021"/>
                                      <a:pt x="17451" y="11276"/>
                                    </a:cubicBezTo>
                                    <a:cubicBezTo>
                                      <a:pt x="17438" y="10780"/>
                                      <a:pt x="17425" y="10283"/>
                                      <a:pt x="17425" y="9787"/>
                                    </a:cubicBezTo>
                                    <a:cubicBezTo>
                                      <a:pt x="17477" y="9042"/>
                                      <a:pt x="17529" y="8049"/>
                                      <a:pt x="17582" y="7304"/>
                                    </a:cubicBezTo>
                                    <a:cubicBezTo>
                                      <a:pt x="17660" y="6311"/>
                                      <a:pt x="17725" y="5317"/>
                                      <a:pt x="17803" y="4572"/>
                                    </a:cubicBezTo>
                                    <a:cubicBezTo>
                                      <a:pt x="17882" y="3828"/>
                                      <a:pt x="17947" y="3331"/>
                                      <a:pt x="18012" y="2834"/>
                                    </a:cubicBezTo>
                                    <a:cubicBezTo>
                                      <a:pt x="18090" y="2338"/>
                                      <a:pt x="18143" y="2338"/>
                                      <a:pt x="18208" y="2338"/>
                                    </a:cubicBezTo>
                                    <a:cubicBezTo>
                                      <a:pt x="18260" y="2338"/>
                                      <a:pt x="18312" y="2586"/>
                                      <a:pt x="18351" y="3083"/>
                                    </a:cubicBezTo>
                                    <a:cubicBezTo>
                                      <a:pt x="18390" y="3579"/>
                                      <a:pt x="18403" y="4076"/>
                                      <a:pt x="18416" y="4324"/>
                                    </a:cubicBezTo>
                                    <a:cubicBezTo>
                                      <a:pt x="18429" y="4821"/>
                                      <a:pt x="18429" y="5069"/>
                                      <a:pt x="18429" y="5069"/>
                                    </a:cubicBezTo>
                                    <a:cubicBezTo>
                                      <a:pt x="18429" y="5069"/>
                                      <a:pt x="18429" y="4821"/>
                                      <a:pt x="18429" y="4324"/>
                                    </a:cubicBezTo>
                                    <a:cubicBezTo>
                                      <a:pt x="18429" y="3827"/>
                                      <a:pt x="18416" y="3083"/>
                                      <a:pt x="18377" y="2338"/>
                                    </a:cubicBezTo>
                                    <a:cubicBezTo>
                                      <a:pt x="18338" y="1593"/>
                                      <a:pt x="18286" y="1096"/>
                                      <a:pt x="18221" y="848"/>
                                    </a:cubicBezTo>
                                    <a:cubicBezTo>
                                      <a:pt x="18156" y="600"/>
                                      <a:pt x="18077" y="351"/>
                                      <a:pt x="17999" y="600"/>
                                    </a:cubicBezTo>
                                    <a:cubicBezTo>
                                      <a:pt x="17921" y="848"/>
                                      <a:pt x="17829" y="1096"/>
                                      <a:pt x="17738" y="1841"/>
                                    </a:cubicBezTo>
                                    <a:cubicBezTo>
                                      <a:pt x="17647" y="2586"/>
                                      <a:pt x="17569" y="3331"/>
                                      <a:pt x="17477" y="4572"/>
                                    </a:cubicBezTo>
                                    <a:cubicBezTo>
                                      <a:pt x="17399" y="5566"/>
                                      <a:pt x="17308" y="6807"/>
                                      <a:pt x="17229" y="8048"/>
                                    </a:cubicBezTo>
                                    <a:cubicBezTo>
                                      <a:pt x="17151" y="9290"/>
                                      <a:pt x="17073" y="10531"/>
                                      <a:pt x="16995" y="11525"/>
                                    </a:cubicBezTo>
                                    <a:cubicBezTo>
                                      <a:pt x="16916" y="12518"/>
                                      <a:pt x="16838" y="13511"/>
                                      <a:pt x="16747" y="14256"/>
                                    </a:cubicBezTo>
                                    <a:cubicBezTo>
                                      <a:pt x="16708" y="14504"/>
                                      <a:pt x="16656" y="14753"/>
                                      <a:pt x="16616" y="15001"/>
                                    </a:cubicBezTo>
                                    <a:cubicBezTo>
                                      <a:pt x="16577" y="15249"/>
                                      <a:pt x="16538" y="15249"/>
                                      <a:pt x="16486" y="15249"/>
                                    </a:cubicBezTo>
                                    <a:cubicBezTo>
                                      <a:pt x="16395" y="15249"/>
                                      <a:pt x="16303" y="15249"/>
                                      <a:pt x="16225" y="15001"/>
                                    </a:cubicBezTo>
                                    <a:cubicBezTo>
                                      <a:pt x="16147" y="14752"/>
                                      <a:pt x="16069" y="14256"/>
                                      <a:pt x="16016" y="13759"/>
                                    </a:cubicBezTo>
                                    <a:cubicBezTo>
                                      <a:pt x="15951" y="13263"/>
                                      <a:pt x="15912" y="12269"/>
                                      <a:pt x="15873" y="11525"/>
                                    </a:cubicBezTo>
                                    <a:cubicBezTo>
                                      <a:pt x="15860" y="11028"/>
                                      <a:pt x="15847" y="10531"/>
                                      <a:pt x="15847" y="10035"/>
                                    </a:cubicBezTo>
                                    <a:cubicBezTo>
                                      <a:pt x="15899" y="9290"/>
                                      <a:pt x="15951" y="8297"/>
                                      <a:pt x="16003" y="7552"/>
                                    </a:cubicBezTo>
                                    <a:cubicBezTo>
                                      <a:pt x="16082" y="6559"/>
                                      <a:pt x="16147" y="5566"/>
                                      <a:pt x="16225" y="4821"/>
                                    </a:cubicBezTo>
                                    <a:cubicBezTo>
                                      <a:pt x="16303" y="4076"/>
                                      <a:pt x="16369" y="3579"/>
                                      <a:pt x="16434" y="3083"/>
                                    </a:cubicBezTo>
                                    <a:cubicBezTo>
                                      <a:pt x="16512" y="2586"/>
                                      <a:pt x="16564" y="2586"/>
                                      <a:pt x="16629" y="2586"/>
                                    </a:cubicBezTo>
                                    <a:cubicBezTo>
                                      <a:pt x="16682" y="2586"/>
                                      <a:pt x="16734" y="2834"/>
                                      <a:pt x="16773" y="3331"/>
                                    </a:cubicBezTo>
                                    <a:cubicBezTo>
                                      <a:pt x="16812" y="3827"/>
                                      <a:pt x="16825" y="4324"/>
                                      <a:pt x="16838" y="4572"/>
                                    </a:cubicBezTo>
                                    <a:cubicBezTo>
                                      <a:pt x="16851" y="5069"/>
                                      <a:pt x="16851" y="5317"/>
                                      <a:pt x="16851" y="5317"/>
                                    </a:cubicBezTo>
                                    <a:cubicBezTo>
                                      <a:pt x="16851" y="5317"/>
                                      <a:pt x="16851" y="5069"/>
                                      <a:pt x="16851" y="4572"/>
                                    </a:cubicBezTo>
                                    <a:cubicBezTo>
                                      <a:pt x="16851" y="4076"/>
                                      <a:pt x="16838" y="3331"/>
                                      <a:pt x="16799" y="2586"/>
                                    </a:cubicBezTo>
                                    <a:cubicBezTo>
                                      <a:pt x="16760" y="1841"/>
                                      <a:pt x="16708" y="1344"/>
                                      <a:pt x="16643" y="1096"/>
                                    </a:cubicBezTo>
                                    <a:cubicBezTo>
                                      <a:pt x="16577" y="848"/>
                                      <a:pt x="16499" y="599"/>
                                      <a:pt x="16421" y="848"/>
                                    </a:cubicBezTo>
                                    <a:cubicBezTo>
                                      <a:pt x="16343" y="1096"/>
                                      <a:pt x="16251" y="1344"/>
                                      <a:pt x="16160" y="2089"/>
                                    </a:cubicBezTo>
                                    <a:cubicBezTo>
                                      <a:pt x="16069" y="2834"/>
                                      <a:pt x="15990" y="3579"/>
                                      <a:pt x="15899" y="4821"/>
                                    </a:cubicBezTo>
                                    <a:cubicBezTo>
                                      <a:pt x="15821" y="5814"/>
                                      <a:pt x="15729" y="7055"/>
                                      <a:pt x="15651" y="8297"/>
                                    </a:cubicBezTo>
                                    <a:cubicBezTo>
                                      <a:pt x="15573" y="9538"/>
                                      <a:pt x="15495" y="10780"/>
                                      <a:pt x="15416" y="11773"/>
                                    </a:cubicBezTo>
                                    <a:cubicBezTo>
                                      <a:pt x="15338" y="12766"/>
                                      <a:pt x="15260" y="13759"/>
                                      <a:pt x="15169" y="14504"/>
                                    </a:cubicBezTo>
                                    <a:cubicBezTo>
                                      <a:pt x="15129" y="14752"/>
                                      <a:pt x="15077" y="15001"/>
                                      <a:pt x="15038" y="15249"/>
                                    </a:cubicBezTo>
                                    <a:cubicBezTo>
                                      <a:pt x="14999" y="15497"/>
                                      <a:pt x="14960" y="15497"/>
                                      <a:pt x="14908" y="15497"/>
                                    </a:cubicBezTo>
                                    <a:cubicBezTo>
                                      <a:pt x="14816" y="15497"/>
                                      <a:pt x="14725" y="15497"/>
                                      <a:pt x="14647" y="15249"/>
                                    </a:cubicBezTo>
                                    <a:cubicBezTo>
                                      <a:pt x="14569" y="15001"/>
                                      <a:pt x="14490" y="14504"/>
                                      <a:pt x="14438" y="14007"/>
                                    </a:cubicBezTo>
                                    <a:cubicBezTo>
                                      <a:pt x="14373" y="13511"/>
                                      <a:pt x="14334" y="12518"/>
                                      <a:pt x="14295" y="11773"/>
                                    </a:cubicBezTo>
                                    <a:cubicBezTo>
                                      <a:pt x="14282" y="11276"/>
                                      <a:pt x="14269" y="10780"/>
                                      <a:pt x="14269" y="10283"/>
                                    </a:cubicBezTo>
                                    <a:cubicBezTo>
                                      <a:pt x="14321" y="9538"/>
                                      <a:pt x="14373" y="8545"/>
                                      <a:pt x="14425" y="7800"/>
                                    </a:cubicBezTo>
                                    <a:cubicBezTo>
                                      <a:pt x="14503" y="6807"/>
                                      <a:pt x="14569" y="5814"/>
                                      <a:pt x="14647" y="5069"/>
                                    </a:cubicBezTo>
                                    <a:cubicBezTo>
                                      <a:pt x="14725" y="4324"/>
                                      <a:pt x="14790" y="3827"/>
                                      <a:pt x="14856" y="3331"/>
                                    </a:cubicBezTo>
                                    <a:cubicBezTo>
                                      <a:pt x="14934" y="2834"/>
                                      <a:pt x="14986" y="2834"/>
                                      <a:pt x="15051" y="2834"/>
                                    </a:cubicBezTo>
                                    <a:cubicBezTo>
                                      <a:pt x="15103" y="2834"/>
                                      <a:pt x="15156" y="3082"/>
                                      <a:pt x="15195" y="3579"/>
                                    </a:cubicBezTo>
                                    <a:cubicBezTo>
                                      <a:pt x="15234" y="4076"/>
                                      <a:pt x="15247" y="4572"/>
                                      <a:pt x="15260" y="4820"/>
                                    </a:cubicBezTo>
                                    <a:cubicBezTo>
                                      <a:pt x="15273" y="5317"/>
                                      <a:pt x="15273" y="5565"/>
                                      <a:pt x="15273" y="5565"/>
                                    </a:cubicBezTo>
                                    <a:cubicBezTo>
                                      <a:pt x="15273" y="5565"/>
                                      <a:pt x="15273" y="5317"/>
                                      <a:pt x="15273" y="4820"/>
                                    </a:cubicBezTo>
                                    <a:cubicBezTo>
                                      <a:pt x="15273" y="4324"/>
                                      <a:pt x="15260" y="3579"/>
                                      <a:pt x="15221" y="2834"/>
                                    </a:cubicBezTo>
                                    <a:cubicBezTo>
                                      <a:pt x="15182" y="2089"/>
                                      <a:pt x="15129" y="1593"/>
                                      <a:pt x="15064" y="1344"/>
                                    </a:cubicBezTo>
                                    <a:cubicBezTo>
                                      <a:pt x="14999" y="1096"/>
                                      <a:pt x="14921" y="848"/>
                                      <a:pt x="14843" y="1096"/>
                                    </a:cubicBezTo>
                                    <a:cubicBezTo>
                                      <a:pt x="14764" y="1344"/>
                                      <a:pt x="14673" y="1593"/>
                                      <a:pt x="14582" y="2337"/>
                                    </a:cubicBezTo>
                                    <a:cubicBezTo>
                                      <a:pt x="14490" y="3082"/>
                                      <a:pt x="14412" y="3827"/>
                                      <a:pt x="14321" y="5069"/>
                                    </a:cubicBezTo>
                                    <a:cubicBezTo>
                                      <a:pt x="14243" y="6062"/>
                                      <a:pt x="14151" y="7303"/>
                                      <a:pt x="14073" y="8545"/>
                                    </a:cubicBezTo>
                                    <a:cubicBezTo>
                                      <a:pt x="13995" y="9786"/>
                                      <a:pt x="13916" y="11028"/>
                                      <a:pt x="13838" y="12021"/>
                                    </a:cubicBezTo>
                                    <a:cubicBezTo>
                                      <a:pt x="13760" y="13014"/>
                                      <a:pt x="13682" y="14007"/>
                                      <a:pt x="13590" y="14752"/>
                                    </a:cubicBezTo>
                                    <a:cubicBezTo>
                                      <a:pt x="13551" y="15001"/>
                                      <a:pt x="13499" y="15249"/>
                                      <a:pt x="13460" y="15497"/>
                                    </a:cubicBezTo>
                                    <a:cubicBezTo>
                                      <a:pt x="13421" y="15745"/>
                                      <a:pt x="13382" y="15745"/>
                                      <a:pt x="13329" y="15745"/>
                                    </a:cubicBezTo>
                                    <a:cubicBezTo>
                                      <a:pt x="13238" y="15745"/>
                                      <a:pt x="13147" y="15745"/>
                                      <a:pt x="13069" y="15497"/>
                                    </a:cubicBezTo>
                                    <a:cubicBezTo>
                                      <a:pt x="12990" y="15249"/>
                                      <a:pt x="12912" y="14752"/>
                                      <a:pt x="12860" y="14256"/>
                                    </a:cubicBezTo>
                                    <a:cubicBezTo>
                                      <a:pt x="12795" y="13759"/>
                                      <a:pt x="12756" y="12766"/>
                                      <a:pt x="12716" y="12021"/>
                                    </a:cubicBezTo>
                                    <a:cubicBezTo>
                                      <a:pt x="12703" y="11524"/>
                                      <a:pt x="12690" y="11028"/>
                                      <a:pt x="12690" y="10531"/>
                                    </a:cubicBezTo>
                                    <a:cubicBezTo>
                                      <a:pt x="12743" y="9786"/>
                                      <a:pt x="12795" y="8793"/>
                                      <a:pt x="12847" y="8048"/>
                                    </a:cubicBezTo>
                                    <a:cubicBezTo>
                                      <a:pt x="12925" y="7055"/>
                                      <a:pt x="12990" y="6062"/>
                                      <a:pt x="13069" y="5317"/>
                                    </a:cubicBezTo>
                                    <a:cubicBezTo>
                                      <a:pt x="13147" y="4572"/>
                                      <a:pt x="13212" y="4075"/>
                                      <a:pt x="13277" y="3579"/>
                                    </a:cubicBezTo>
                                    <a:cubicBezTo>
                                      <a:pt x="13356" y="3082"/>
                                      <a:pt x="13408" y="3082"/>
                                      <a:pt x="13473" y="3082"/>
                                    </a:cubicBezTo>
                                    <a:cubicBezTo>
                                      <a:pt x="13525" y="3082"/>
                                      <a:pt x="13577" y="3331"/>
                                      <a:pt x="13616" y="3827"/>
                                    </a:cubicBezTo>
                                    <a:cubicBezTo>
                                      <a:pt x="13656" y="4324"/>
                                      <a:pt x="13669" y="4820"/>
                                      <a:pt x="13682" y="5069"/>
                                    </a:cubicBezTo>
                                    <a:cubicBezTo>
                                      <a:pt x="13695" y="5565"/>
                                      <a:pt x="13695" y="5813"/>
                                      <a:pt x="13695" y="5813"/>
                                    </a:cubicBezTo>
                                    <a:cubicBezTo>
                                      <a:pt x="13695" y="5813"/>
                                      <a:pt x="13695" y="5565"/>
                                      <a:pt x="13695" y="5069"/>
                                    </a:cubicBezTo>
                                    <a:cubicBezTo>
                                      <a:pt x="13695" y="4572"/>
                                      <a:pt x="13682" y="3827"/>
                                      <a:pt x="13643" y="3082"/>
                                    </a:cubicBezTo>
                                    <a:cubicBezTo>
                                      <a:pt x="13603" y="2337"/>
                                      <a:pt x="13551" y="1841"/>
                                      <a:pt x="13486" y="1592"/>
                                    </a:cubicBezTo>
                                    <a:cubicBezTo>
                                      <a:pt x="13421" y="1344"/>
                                      <a:pt x="13343" y="1096"/>
                                      <a:pt x="13264" y="1344"/>
                                    </a:cubicBezTo>
                                    <a:cubicBezTo>
                                      <a:pt x="13186" y="1592"/>
                                      <a:pt x="13095" y="1841"/>
                                      <a:pt x="13003" y="2586"/>
                                    </a:cubicBezTo>
                                    <a:cubicBezTo>
                                      <a:pt x="12912" y="3330"/>
                                      <a:pt x="12834" y="4075"/>
                                      <a:pt x="12743" y="5317"/>
                                    </a:cubicBezTo>
                                    <a:cubicBezTo>
                                      <a:pt x="12664" y="6310"/>
                                      <a:pt x="12573" y="7551"/>
                                      <a:pt x="12495" y="8793"/>
                                    </a:cubicBezTo>
                                    <a:cubicBezTo>
                                      <a:pt x="12416" y="10034"/>
                                      <a:pt x="12338" y="11276"/>
                                      <a:pt x="12260" y="12269"/>
                                    </a:cubicBezTo>
                                    <a:cubicBezTo>
                                      <a:pt x="12182" y="13262"/>
                                      <a:pt x="12103" y="14255"/>
                                      <a:pt x="12012" y="15000"/>
                                    </a:cubicBezTo>
                                    <a:cubicBezTo>
                                      <a:pt x="11973" y="15249"/>
                                      <a:pt x="11921" y="15497"/>
                                      <a:pt x="11882" y="15745"/>
                                    </a:cubicBezTo>
                                    <a:cubicBezTo>
                                      <a:pt x="11843" y="15994"/>
                                      <a:pt x="11803" y="15994"/>
                                      <a:pt x="11751" y="15994"/>
                                    </a:cubicBezTo>
                                    <a:cubicBezTo>
                                      <a:pt x="11660" y="15994"/>
                                      <a:pt x="11569" y="15994"/>
                                      <a:pt x="11490" y="15745"/>
                                    </a:cubicBezTo>
                                    <a:cubicBezTo>
                                      <a:pt x="11412" y="15497"/>
                                      <a:pt x="11334" y="15000"/>
                                      <a:pt x="11282" y="14504"/>
                                    </a:cubicBezTo>
                                    <a:cubicBezTo>
                                      <a:pt x="11216" y="14007"/>
                                      <a:pt x="11177" y="13014"/>
                                      <a:pt x="11138" y="12269"/>
                                    </a:cubicBezTo>
                                    <a:cubicBezTo>
                                      <a:pt x="11125" y="11772"/>
                                      <a:pt x="11112" y="11276"/>
                                      <a:pt x="11112" y="10779"/>
                                    </a:cubicBezTo>
                                    <a:cubicBezTo>
                                      <a:pt x="11164" y="10034"/>
                                      <a:pt x="11216" y="9041"/>
                                      <a:pt x="11269" y="8296"/>
                                    </a:cubicBezTo>
                                    <a:cubicBezTo>
                                      <a:pt x="11347" y="7303"/>
                                      <a:pt x="11412" y="6310"/>
                                      <a:pt x="11490" y="5565"/>
                                    </a:cubicBezTo>
                                    <a:cubicBezTo>
                                      <a:pt x="11569" y="4820"/>
                                      <a:pt x="11634" y="4324"/>
                                      <a:pt x="11699" y="3827"/>
                                    </a:cubicBezTo>
                                    <a:cubicBezTo>
                                      <a:pt x="11777" y="3330"/>
                                      <a:pt x="11829" y="3330"/>
                                      <a:pt x="11895" y="3330"/>
                                    </a:cubicBezTo>
                                    <a:cubicBezTo>
                                      <a:pt x="11947" y="3330"/>
                                      <a:pt x="11999" y="3579"/>
                                      <a:pt x="12038" y="4075"/>
                                    </a:cubicBezTo>
                                    <a:cubicBezTo>
                                      <a:pt x="12077" y="4572"/>
                                      <a:pt x="12090" y="5068"/>
                                      <a:pt x="12103" y="5317"/>
                                    </a:cubicBezTo>
                                    <a:cubicBezTo>
                                      <a:pt x="12116" y="5813"/>
                                      <a:pt x="12116" y="6062"/>
                                      <a:pt x="12116" y="6062"/>
                                    </a:cubicBezTo>
                                    <a:cubicBezTo>
                                      <a:pt x="12116" y="6062"/>
                                      <a:pt x="12116" y="5813"/>
                                      <a:pt x="12116" y="5317"/>
                                    </a:cubicBezTo>
                                    <a:cubicBezTo>
                                      <a:pt x="12116" y="4820"/>
                                      <a:pt x="12103" y="4075"/>
                                      <a:pt x="12064" y="3330"/>
                                    </a:cubicBezTo>
                                    <a:cubicBezTo>
                                      <a:pt x="12025" y="2586"/>
                                      <a:pt x="11973" y="2089"/>
                                      <a:pt x="11908" y="1841"/>
                                    </a:cubicBezTo>
                                    <a:cubicBezTo>
                                      <a:pt x="11843" y="1592"/>
                                      <a:pt x="11764" y="1344"/>
                                      <a:pt x="11686" y="1592"/>
                                    </a:cubicBezTo>
                                    <a:cubicBezTo>
                                      <a:pt x="11608" y="1841"/>
                                      <a:pt x="11516" y="2089"/>
                                      <a:pt x="11425" y="2834"/>
                                    </a:cubicBezTo>
                                    <a:cubicBezTo>
                                      <a:pt x="11334" y="3579"/>
                                      <a:pt x="11256" y="4324"/>
                                      <a:pt x="11164" y="5565"/>
                                    </a:cubicBezTo>
                                    <a:cubicBezTo>
                                      <a:pt x="11086" y="6558"/>
                                      <a:pt x="10995" y="7800"/>
                                      <a:pt x="10916" y="9041"/>
                                    </a:cubicBezTo>
                                    <a:cubicBezTo>
                                      <a:pt x="10838" y="10283"/>
                                      <a:pt x="10760" y="11524"/>
                                      <a:pt x="10682" y="12517"/>
                                    </a:cubicBezTo>
                                    <a:cubicBezTo>
                                      <a:pt x="10603" y="13510"/>
                                      <a:pt x="10525" y="14504"/>
                                      <a:pt x="10434" y="15249"/>
                                    </a:cubicBezTo>
                                    <a:cubicBezTo>
                                      <a:pt x="10395" y="15497"/>
                                      <a:pt x="10343" y="15745"/>
                                      <a:pt x="10303" y="15993"/>
                                    </a:cubicBezTo>
                                    <a:cubicBezTo>
                                      <a:pt x="10264" y="16242"/>
                                      <a:pt x="10225" y="16242"/>
                                      <a:pt x="10173" y="16242"/>
                                    </a:cubicBezTo>
                                    <a:cubicBezTo>
                                      <a:pt x="10082" y="16242"/>
                                      <a:pt x="9990" y="16242"/>
                                      <a:pt x="9912" y="15993"/>
                                    </a:cubicBezTo>
                                    <a:cubicBezTo>
                                      <a:pt x="9834" y="15745"/>
                                      <a:pt x="9756" y="15249"/>
                                      <a:pt x="9703" y="14752"/>
                                    </a:cubicBezTo>
                                    <a:cubicBezTo>
                                      <a:pt x="9638" y="14255"/>
                                      <a:pt x="9599" y="13262"/>
                                      <a:pt x="9560" y="12517"/>
                                    </a:cubicBezTo>
                                    <a:cubicBezTo>
                                      <a:pt x="9547" y="12021"/>
                                      <a:pt x="9534" y="11524"/>
                                      <a:pt x="9534" y="11027"/>
                                    </a:cubicBezTo>
                                    <a:cubicBezTo>
                                      <a:pt x="9586" y="10283"/>
                                      <a:pt x="9638" y="9289"/>
                                      <a:pt x="9690" y="8545"/>
                                    </a:cubicBezTo>
                                    <a:cubicBezTo>
                                      <a:pt x="9769" y="7551"/>
                                      <a:pt x="9834" y="6558"/>
                                      <a:pt x="9912" y="5813"/>
                                    </a:cubicBezTo>
                                    <a:cubicBezTo>
                                      <a:pt x="9990" y="5068"/>
                                      <a:pt x="10056" y="4572"/>
                                      <a:pt x="10121" y="4075"/>
                                    </a:cubicBezTo>
                                    <a:cubicBezTo>
                                      <a:pt x="10199" y="3579"/>
                                      <a:pt x="10251" y="3579"/>
                                      <a:pt x="10316" y="3579"/>
                                    </a:cubicBezTo>
                                    <a:cubicBezTo>
                                      <a:pt x="10369" y="3579"/>
                                      <a:pt x="10421" y="3827"/>
                                      <a:pt x="10460" y="4323"/>
                                    </a:cubicBezTo>
                                    <a:cubicBezTo>
                                      <a:pt x="10499" y="4820"/>
                                      <a:pt x="10512" y="5317"/>
                                      <a:pt x="10525" y="5565"/>
                                    </a:cubicBezTo>
                                    <a:cubicBezTo>
                                      <a:pt x="10538" y="6061"/>
                                      <a:pt x="10538" y="6310"/>
                                      <a:pt x="10538" y="6310"/>
                                    </a:cubicBezTo>
                                    <a:cubicBezTo>
                                      <a:pt x="10538" y="6310"/>
                                      <a:pt x="10538" y="6061"/>
                                      <a:pt x="10538" y="5565"/>
                                    </a:cubicBezTo>
                                    <a:cubicBezTo>
                                      <a:pt x="10538" y="5068"/>
                                      <a:pt x="10525" y="4323"/>
                                      <a:pt x="10486" y="3579"/>
                                    </a:cubicBezTo>
                                    <a:cubicBezTo>
                                      <a:pt x="10447" y="2834"/>
                                      <a:pt x="10395" y="2337"/>
                                      <a:pt x="10329" y="2089"/>
                                    </a:cubicBezTo>
                                    <a:cubicBezTo>
                                      <a:pt x="10264" y="1840"/>
                                      <a:pt x="10186" y="1592"/>
                                      <a:pt x="10108" y="1840"/>
                                    </a:cubicBezTo>
                                    <a:cubicBezTo>
                                      <a:pt x="10029" y="2089"/>
                                      <a:pt x="9938" y="2337"/>
                                      <a:pt x="9847" y="3082"/>
                                    </a:cubicBezTo>
                                    <a:cubicBezTo>
                                      <a:pt x="9756" y="3827"/>
                                      <a:pt x="9677" y="4572"/>
                                      <a:pt x="9586" y="5813"/>
                                    </a:cubicBezTo>
                                    <a:cubicBezTo>
                                      <a:pt x="9508" y="6806"/>
                                      <a:pt x="9416" y="8048"/>
                                      <a:pt x="9338" y="9289"/>
                                    </a:cubicBezTo>
                                    <a:cubicBezTo>
                                      <a:pt x="9260" y="10531"/>
                                      <a:pt x="9182" y="11772"/>
                                      <a:pt x="9103" y="12765"/>
                                    </a:cubicBezTo>
                                    <a:cubicBezTo>
                                      <a:pt x="9025" y="13759"/>
                                      <a:pt x="8947" y="14752"/>
                                      <a:pt x="8856" y="15497"/>
                                    </a:cubicBezTo>
                                    <a:cubicBezTo>
                                      <a:pt x="8816" y="15745"/>
                                      <a:pt x="8764" y="15993"/>
                                      <a:pt x="8725" y="16242"/>
                                    </a:cubicBezTo>
                                    <a:cubicBezTo>
                                      <a:pt x="8686" y="16490"/>
                                      <a:pt x="8647" y="16490"/>
                                      <a:pt x="8595" y="16490"/>
                                    </a:cubicBezTo>
                                    <a:cubicBezTo>
                                      <a:pt x="8503" y="16490"/>
                                      <a:pt x="8412" y="16490"/>
                                      <a:pt x="8334" y="16242"/>
                                    </a:cubicBezTo>
                                    <a:cubicBezTo>
                                      <a:pt x="8256" y="15993"/>
                                      <a:pt x="8177" y="15497"/>
                                      <a:pt x="8125" y="15000"/>
                                    </a:cubicBezTo>
                                    <a:cubicBezTo>
                                      <a:pt x="8060" y="14503"/>
                                      <a:pt x="8021" y="13510"/>
                                      <a:pt x="7982" y="12765"/>
                                    </a:cubicBezTo>
                                    <a:cubicBezTo>
                                      <a:pt x="7969" y="12269"/>
                                      <a:pt x="7956" y="11772"/>
                                      <a:pt x="7956" y="11276"/>
                                    </a:cubicBezTo>
                                    <a:cubicBezTo>
                                      <a:pt x="8008" y="10531"/>
                                      <a:pt x="8060" y="9538"/>
                                      <a:pt x="8112" y="8793"/>
                                    </a:cubicBezTo>
                                    <a:cubicBezTo>
                                      <a:pt x="8190" y="7800"/>
                                      <a:pt x="8256" y="6806"/>
                                      <a:pt x="8334" y="6061"/>
                                    </a:cubicBezTo>
                                    <a:cubicBezTo>
                                      <a:pt x="8412" y="5317"/>
                                      <a:pt x="8477" y="4820"/>
                                      <a:pt x="8543" y="4323"/>
                                    </a:cubicBezTo>
                                    <a:cubicBezTo>
                                      <a:pt x="8621" y="3827"/>
                                      <a:pt x="8673" y="3827"/>
                                      <a:pt x="8738" y="3827"/>
                                    </a:cubicBezTo>
                                    <a:cubicBezTo>
                                      <a:pt x="8790" y="3827"/>
                                      <a:pt x="8843" y="4075"/>
                                      <a:pt x="8882" y="4572"/>
                                    </a:cubicBezTo>
                                    <a:cubicBezTo>
                                      <a:pt x="8921" y="5068"/>
                                      <a:pt x="8934" y="5565"/>
                                      <a:pt x="8947" y="5813"/>
                                    </a:cubicBezTo>
                                    <a:cubicBezTo>
                                      <a:pt x="8960" y="6310"/>
                                      <a:pt x="8960" y="6558"/>
                                      <a:pt x="8960" y="6558"/>
                                    </a:cubicBezTo>
                                    <a:cubicBezTo>
                                      <a:pt x="8960" y="6558"/>
                                      <a:pt x="8960" y="6310"/>
                                      <a:pt x="8960" y="5813"/>
                                    </a:cubicBezTo>
                                    <a:cubicBezTo>
                                      <a:pt x="8960" y="5316"/>
                                      <a:pt x="8947" y="4572"/>
                                      <a:pt x="8908" y="3827"/>
                                    </a:cubicBezTo>
                                    <a:cubicBezTo>
                                      <a:pt x="8869" y="3082"/>
                                      <a:pt x="8816" y="2585"/>
                                      <a:pt x="8751" y="2337"/>
                                    </a:cubicBezTo>
                                    <a:cubicBezTo>
                                      <a:pt x="8686" y="2089"/>
                                      <a:pt x="8608" y="1840"/>
                                      <a:pt x="8529" y="2089"/>
                                    </a:cubicBezTo>
                                    <a:cubicBezTo>
                                      <a:pt x="8451" y="2337"/>
                                      <a:pt x="8360" y="2585"/>
                                      <a:pt x="8269" y="3330"/>
                                    </a:cubicBezTo>
                                    <a:cubicBezTo>
                                      <a:pt x="8177" y="4075"/>
                                      <a:pt x="8099" y="4820"/>
                                      <a:pt x="8008" y="6061"/>
                                    </a:cubicBezTo>
                                    <a:cubicBezTo>
                                      <a:pt x="7929" y="7054"/>
                                      <a:pt x="7838" y="8296"/>
                                      <a:pt x="7760" y="9537"/>
                                    </a:cubicBezTo>
                                    <a:cubicBezTo>
                                      <a:pt x="7682" y="10779"/>
                                      <a:pt x="7603" y="12020"/>
                                      <a:pt x="7525" y="13014"/>
                                    </a:cubicBezTo>
                                    <a:cubicBezTo>
                                      <a:pt x="7447" y="14007"/>
                                      <a:pt x="7369" y="15000"/>
                                      <a:pt x="7277" y="15745"/>
                                    </a:cubicBezTo>
                                    <a:cubicBezTo>
                                      <a:pt x="7238" y="15993"/>
                                      <a:pt x="7186" y="16241"/>
                                      <a:pt x="7147" y="16490"/>
                                    </a:cubicBezTo>
                                    <a:cubicBezTo>
                                      <a:pt x="7108" y="16738"/>
                                      <a:pt x="7069" y="16738"/>
                                      <a:pt x="7016" y="16738"/>
                                    </a:cubicBezTo>
                                    <a:cubicBezTo>
                                      <a:pt x="6925" y="16738"/>
                                      <a:pt x="6834" y="16738"/>
                                      <a:pt x="6756" y="16490"/>
                                    </a:cubicBezTo>
                                    <a:cubicBezTo>
                                      <a:pt x="6677" y="16241"/>
                                      <a:pt x="6599" y="15745"/>
                                      <a:pt x="6547" y="15248"/>
                                    </a:cubicBezTo>
                                    <a:cubicBezTo>
                                      <a:pt x="6482" y="14752"/>
                                      <a:pt x="6443" y="13758"/>
                                      <a:pt x="6403" y="13014"/>
                                    </a:cubicBezTo>
                                    <a:cubicBezTo>
                                      <a:pt x="6390" y="12517"/>
                                      <a:pt x="6377" y="12020"/>
                                      <a:pt x="6377" y="11524"/>
                                    </a:cubicBezTo>
                                    <a:cubicBezTo>
                                      <a:pt x="6429" y="10779"/>
                                      <a:pt x="6482" y="9786"/>
                                      <a:pt x="6534" y="9041"/>
                                    </a:cubicBezTo>
                                    <a:cubicBezTo>
                                      <a:pt x="6612" y="8048"/>
                                      <a:pt x="6677" y="7054"/>
                                      <a:pt x="6756" y="6310"/>
                                    </a:cubicBezTo>
                                    <a:cubicBezTo>
                                      <a:pt x="6834" y="5565"/>
                                      <a:pt x="6899" y="5068"/>
                                      <a:pt x="6964" y="4571"/>
                                    </a:cubicBezTo>
                                    <a:cubicBezTo>
                                      <a:pt x="7043" y="4075"/>
                                      <a:pt x="7095" y="4075"/>
                                      <a:pt x="7160" y="4075"/>
                                    </a:cubicBezTo>
                                    <a:cubicBezTo>
                                      <a:pt x="7212" y="4075"/>
                                      <a:pt x="7264" y="4323"/>
                                      <a:pt x="7303" y="4820"/>
                                    </a:cubicBezTo>
                                    <a:cubicBezTo>
                                      <a:pt x="7343" y="5316"/>
                                      <a:pt x="7356" y="5813"/>
                                      <a:pt x="7369" y="6061"/>
                                    </a:cubicBezTo>
                                    <a:cubicBezTo>
                                      <a:pt x="7382" y="6558"/>
                                      <a:pt x="7382" y="6806"/>
                                      <a:pt x="7382" y="6806"/>
                                    </a:cubicBezTo>
                                    <a:cubicBezTo>
                                      <a:pt x="7382" y="6806"/>
                                      <a:pt x="7382" y="6558"/>
                                      <a:pt x="7382" y="6061"/>
                                    </a:cubicBezTo>
                                    <a:cubicBezTo>
                                      <a:pt x="7382" y="5565"/>
                                      <a:pt x="7369" y="4820"/>
                                      <a:pt x="7329" y="4075"/>
                                    </a:cubicBezTo>
                                    <a:cubicBezTo>
                                      <a:pt x="7290" y="3330"/>
                                      <a:pt x="7238" y="2833"/>
                                      <a:pt x="7173" y="2585"/>
                                    </a:cubicBezTo>
                                    <a:cubicBezTo>
                                      <a:pt x="7108" y="2337"/>
                                      <a:pt x="7029" y="2088"/>
                                      <a:pt x="6951" y="2337"/>
                                    </a:cubicBezTo>
                                    <a:cubicBezTo>
                                      <a:pt x="6873" y="2585"/>
                                      <a:pt x="6782" y="2833"/>
                                      <a:pt x="6690" y="3578"/>
                                    </a:cubicBezTo>
                                    <a:cubicBezTo>
                                      <a:pt x="6599" y="4323"/>
                                      <a:pt x="6521" y="5068"/>
                                      <a:pt x="6429" y="6309"/>
                                    </a:cubicBezTo>
                                    <a:cubicBezTo>
                                      <a:pt x="6351" y="7303"/>
                                      <a:pt x="6260" y="8544"/>
                                      <a:pt x="6182" y="9786"/>
                                    </a:cubicBezTo>
                                    <a:cubicBezTo>
                                      <a:pt x="6103" y="11027"/>
                                      <a:pt x="6025" y="12269"/>
                                      <a:pt x="5947" y="13262"/>
                                    </a:cubicBezTo>
                                    <a:cubicBezTo>
                                      <a:pt x="5869" y="14255"/>
                                      <a:pt x="5790" y="15248"/>
                                      <a:pt x="5699" y="15993"/>
                                    </a:cubicBezTo>
                                    <a:cubicBezTo>
                                      <a:pt x="5660" y="16241"/>
                                      <a:pt x="5608" y="16490"/>
                                      <a:pt x="5569" y="16738"/>
                                    </a:cubicBezTo>
                                    <a:cubicBezTo>
                                      <a:pt x="5529" y="16986"/>
                                      <a:pt x="5490" y="16986"/>
                                      <a:pt x="5438" y="16986"/>
                                    </a:cubicBezTo>
                                    <a:cubicBezTo>
                                      <a:pt x="5347" y="16986"/>
                                      <a:pt x="5256" y="16986"/>
                                      <a:pt x="5177" y="16738"/>
                                    </a:cubicBezTo>
                                    <a:cubicBezTo>
                                      <a:pt x="5099" y="16490"/>
                                      <a:pt x="5021" y="15993"/>
                                      <a:pt x="4969" y="15496"/>
                                    </a:cubicBezTo>
                                    <a:cubicBezTo>
                                      <a:pt x="4903" y="15000"/>
                                      <a:pt x="4864" y="14007"/>
                                      <a:pt x="4825" y="13262"/>
                                    </a:cubicBezTo>
                                    <a:cubicBezTo>
                                      <a:pt x="4812" y="12765"/>
                                      <a:pt x="4799" y="12269"/>
                                      <a:pt x="4799" y="11772"/>
                                    </a:cubicBezTo>
                                    <a:cubicBezTo>
                                      <a:pt x="4851" y="11027"/>
                                      <a:pt x="4903" y="10034"/>
                                      <a:pt x="4956" y="9289"/>
                                    </a:cubicBezTo>
                                    <a:cubicBezTo>
                                      <a:pt x="5034" y="8296"/>
                                      <a:pt x="5099" y="7303"/>
                                      <a:pt x="5177" y="6558"/>
                                    </a:cubicBezTo>
                                    <a:cubicBezTo>
                                      <a:pt x="5256" y="5813"/>
                                      <a:pt x="5321" y="5316"/>
                                      <a:pt x="5386" y="4820"/>
                                    </a:cubicBezTo>
                                    <a:cubicBezTo>
                                      <a:pt x="5464" y="4323"/>
                                      <a:pt x="5516" y="4323"/>
                                      <a:pt x="5582" y="4323"/>
                                    </a:cubicBezTo>
                                    <a:cubicBezTo>
                                      <a:pt x="5634" y="4323"/>
                                      <a:pt x="5686" y="4571"/>
                                      <a:pt x="5725" y="5068"/>
                                    </a:cubicBezTo>
                                    <a:cubicBezTo>
                                      <a:pt x="5764" y="5564"/>
                                      <a:pt x="5777" y="6061"/>
                                      <a:pt x="5790" y="6309"/>
                                    </a:cubicBezTo>
                                    <a:cubicBezTo>
                                      <a:pt x="5803" y="6806"/>
                                      <a:pt x="5803" y="7054"/>
                                      <a:pt x="5803" y="7054"/>
                                    </a:cubicBezTo>
                                    <a:cubicBezTo>
                                      <a:pt x="5803" y="7054"/>
                                      <a:pt x="5803" y="6806"/>
                                      <a:pt x="5803" y="6309"/>
                                    </a:cubicBezTo>
                                    <a:cubicBezTo>
                                      <a:pt x="5803" y="5813"/>
                                      <a:pt x="5790" y="5068"/>
                                      <a:pt x="5751" y="4323"/>
                                    </a:cubicBezTo>
                                    <a:cubicBezTo>
                                      <a:pt x="5712" y="3578"/>
                                      <a:pt x="5660" y="3082"/>
                                      <a:pt x="5595" y="2833"/>
                                    </a:cubicBezTo>
                                    <a:cubicBezTo>
                                      <a:pt x="5529" y="2585"/>
                                      <a:pt x="5451" y="2337"/>
                                      <a:pt x="5373" y="2585"/>
                                    </a:cubicBezTo>
                                    <a:cubicBezTo>
                                      <a:pt x="5295" y="2833"/>
                                      <a:pt x="5203" y="3082"/>
                                      <a:pt x="5112" y="3826"/>
                                    </a:cubicBezTo>
                                    <a:cubicBezTo>
                                      <a:pt x="5021" y="4571"/>
                                      <a:pt x="4943" y="5316"/>
                                      <a:pt x="4851" y="6558"/>
                                    </a:cubicBezTo>
                                    <a:cubicBezTo>
                                      <a:pt x="4773" y="7551"/>
                                      <a:pt x="4682" y="8792"/>
                                      <a:pt x="4603" y="10034"/>
                                    </a:cubicBezTo>
                                    <a:cubicBezTo>
                                      <a:pt x="4525" y="11275"/>
                                      <a:pt x="4447" y="12517"/>
                                      <a:pt x="4369" y="13510"/>
                                    </a:cubicBezTo>
                                    <a:cubicBezTo>
                                      <a:pt x="4290" y="14503"/>
                                      <a:pt x="4212" y="15496"/>
                                      <a:pt x="4121" y="16241"/>
                                    </a:cubicBezTo>
                                    <a:cubicBezTo>
                                      <a:pt x="4082" y="16489"/>
                                      <a:pt x="4029" y="16738"/>
                                      <a:pt x="3990" y="16986"/>
                                    </a:cubicBezTo>
                                    <a:cubicBezTo>
                                      <a:pt x="3951" y="17234"/>
                                      <a:pt x="3912" y="17234"/>
                                      <a:pt x="3860" y="17234"/>
                                    </a:cubicBezTo>
                                    <a:cubicBezTo>
                                      <a:pt x="3769" y="17234"/>
                                      <a:pt x="3677" y="17234"/>
                                      <a:pt x="3599" y="16986"/>
                                    </a:cubicBezTo>
                                    <a:cubicBezTo>
                                      <a:pt x="3521" y="16738"/>
                                      <a:pt x="3443" y="16241"/>
                                      <a:pt x="3390" y="15745"/>
                                    </a:cubicBezTo>
                                    <a:cubicBezTo>
                                      <a:pt x="3325" y="15248"/>
                                      <a:pt x="3286" y="14255"/>
                                      <a:pt x="3247" y="13510"/>
                                    </a:cubicBezTo>
                                    <a:cubicBezTo>
                                      <a:pt x="3234" y="13013"/>
                                      <a:pt x="3221" y="12517"/>
                                      <a:pt x="3221" y="12020"/>
                                    </a:cubicBezTo>
                                    <a:cubicBezTo>
                                      <a:pt x="3273" y="11275"/>
                                      <a:pt x="3325" y="10282"/>
                                      <a:pt x="3377" y="9537"/>
                                    </a:cubicBezTo>
                                    <a:cubicBezTo>
                                      <a:pt x="3456" y="8544"/>
                                      <a:pt x="3521" y="7551"/>
                                      <a:pt x="3599" y="6806"/>
                                    </a:cubicBezTo>
                                    <a:cubicBezTo>
                                      <a:pt x="3677" y="6061"/>
                                      <a:pt x="3743" y="5564"/>
                                      <a:pt x="3808" y="5068"/>
                                    </a:cubicBezTo>
                                    <a:cubicBezTo>
                                      <a:pt x="3886" y="4571"/>
                                      <a:pt x="3938" y="4571"/>
                                      <a:pt x="4003" y="4571"/>
                                    </a:cubicBezTo>
                                    <a:cubicBezTo>
                                      <a:pt x="4056" y="4571"/>
                                      <a:pt x="4108" y="4819"/>
                                      <a:pt x="4147" y="5316"/>
                                    </a:cubicBezTo>
                                    <a:cubicBezTo>
                                      <a:pt x="4186" y="5813"/>
                                      <a:pt x="4199" y="6309"/>
                                      <a:pt x="4212" y="6557"/>
                                    </a:cubicBezTo>
                                    <a:cubicBezTo>
                                      <a:pt x="4225" y="7054"/>
                                      <a:pt x="4225" y="7302"/>
                                      <a:pt x="4225" y="7302"/>
                                    </a:cubicBezTo>
                                    <a:cubicBezTo>
                                      <a:pt x="4225" y="7302"/>
                                      <a:pt x="4225" y="7054"/>
                                      <a:pt x="4225" y="6557"/>
                                    </a:cubicBezTo>
                                    <a:cubicBezTo>
                                      <a:pt x="4225" y="6061"/>
                                      <a:pt x="4212" y="5316"/>
                                      <a:pt x="4173" y="4571"/>
                                    </a:cubicBezTo>
                                    <a:cubicBezTo>
                                      <a:pt x="4134" y="3826"/>
                                      <a:pt x="4082" y="3330"/>
                                      <a:pt x="4016" y="3081"/>
                                    </a:cubicBezTo>
                                    <a:cubicBezTo>
                                      <a:pt x="3951" y="2833"/>
                                      <a:pt x="3873" y="2585"/>
                                      <a:pt x="3795" y="2833"/>
                                    </a:cubicBezTo>
                                    <a:cubicBezTo>
                                      <a:pt x="3716" y="3081"/>
                                      <a:pt x="3625" y="3330"/>
                                      <a:pt x="3534" y="4075"/>
                                    </a:cubicBezTo>
                                    <a:cubicBezTo>
                                      <a:pt x="3443" y="4819"/>
                                      <a:pt x="3364" y="5564"/>
                                      <a:pt x="3273" y="6806"/>
                                    </a:cubicBezTo>
                                    <a:cubicBezTo>
                                      <a:pt x="3195" y="7799"/>
                                      <a:pt x="3103" y="9040"/>
                                      <a:pt x="3025" y="10282"/>
                                    </a:cubicBezTo>
                                    <a:cubicBezTo>
                                      <a:pt x="2947" y="11523"/>
                                      <a:pt x="2869" y="12765"/>
                                      <a:pt x="2790" y="13758"/>
                                    </a:cubicBezTo>
                                    <a:cubicBezTo>
                                      <a:pt x="2712" y="14751"/>
                                      <a:pt x="2634" y="15744"/>
                                      <a:pt x="2543" y="16489"/>
                                    </a:cubicBezTo>
                                    <a:cubicBezTo>
                                      <a:pt x="2503" y="16738"/>
                                      <a:pt x="2451" y="16986"/>
                                      <a:pt x="2412" y="17234"/>
                                    </a:cubicBezTo>
                                    <a:cubicBezTo>
                                      <a:pt x="2373" y="17482"/>
                                      <a:pt x="2334" y="17482"/>
                                      <a:pt x="2282" y="17482"/>
                                    </a:cubicBezTo>
                                    <a:cubicBezTo>
                                      <a:pt x="2190" y="17482"/>
                                      <a:pt x="2099" y="17482"/>
                                      <a:pt x="2021" y="17234"/>
                                    </a:cubicBezTo>
                                    <a:cubicBezTo>
                                      <a:pt x="1943" y="16986"/>
                                      <a:pt x="1864" y="16489"/>
                                      <a:pt x="1812" y="15993"/>
                                    </a:cubicBezTo>
                                    <a:cubicBezTo>
                                      <a:pt x="1747" y="15496"/>
                                      <a:pt x="1708" y="14503"/>
                                      <a:pt x="1669" y="13758"/>
                                    </a:cubicBezTo>
                                    <a:cubicBezTo>
                                      <a:pt x="1656" y="13261"/>
                                      <a:pt x="1643" y="12765"/>
                                      <a:pt x="1643" y="12268"/>
                                    </a:cubicBezTo>
                                    <a:cubicBezTo>
                                      <a:pt x="1695" y="11523"/>
                                      <a:pt x="1747" y="10530"/>
                                      <a:pt x="1799" y="9785"/>
                                    </a:cubicBezTo>
                                    <a:cubicBezTo>
                                      <a:pt x="1877" y="8792"/>
                                      <a:pt x="1943" y="7799"/>
                                      <a:pt x="2021" y="7054"/>
                                    </a:cubicBezTo>
                                    <a:cubicBezTo>
                                      <a:pt x="2099" y="6309"/>
                                      <a:pt x="2164" y="5813"/>
                                      <a:pt x="2229" y="5316"/>
                                    </a:cubicBezTo>
                                    <a:cubicBezTo>
                                      <a:pt x="2308" y="4819"/>
                                      <a:pt x="2360" y="4819"/>
                                      <a:pt x="2425" y="4819"/>
                                    </a:cubicBezTo>
                                    <a:cubicBezTo>
                                      <a:pt x="2477" y="4819"/>
                                      <a:pt x="2529" y="5068"/>
                                      <a:pt x="2569" y="5564"/>
                                    </a:cubicBezTo>
                                    <a:cubicBezTo>
                                      <a:pt x="2608" y="6061"/>
                                      <a:pt x="2621" y="6557"/>
                                      <a:pt x="2634" y="6806"/>
                                    </a:cubicBezTo>
                                    <a:cubicBezTo>
                                      <a:pt x="2647" y="7302"/>
                                      <a:pt x="2647" y="7551"/>
                                      <a:pt x="2647" y="7551"/>
                                    </a:cubicBezTo>
                                    <a:cubicBezTo>
                                      <a:pt x="2647" y="7551"/>
                                      <a:pt x="2647" y="7302"/>
                                      <a:pt x="2647" y="6806"/>
                                    </a:cubicBezTo>
                                    <a:cubicBezTo>
                                      <a:pt x="2647" y="6309"/>
                                      <a:pt x="2634" y="5564"/>
                                      <a:pt x="2595" y="4819"/>
                                    </a:cubicBezTo>
                                    <a:cubicBezTo>
                                      <a:pt x="2556" y="4074"/>
                                      <a:pt x="2503" y="3578"/>
                                      <a:pt x="2438" y="3330"/>
                                    </a:cubicBezTo>
                                    <a:cubicBezTo>
                                      <a:pt x="2373" y="3081"/>
                                      <a:pt x="2295" y="2833"/>
                                      <a:pt x="2216" y="3081"/>
                                    </a:cubicBezTo>
                                    <a:cubicBezTo>
                                      <a:pt x="2138" y="3330"/>
                                      <a:pt x="2047" y="3578"/>
                                      <a:pt x="1956" y="4323"/>
                                    </a:cubicBezTo>
                                    <a:cubicBezTo>
                                      <a:pt x="1864" y="5068"/>
                                      <a:pt x="1786" y="5812"/>
                                      <a:pt x="1695" y="7054"/>
                                    </a:cubicBezTo>
                                    <a:cubicBezTo>
                                      <a:pt x="1616" y="8047"/>
                                      <a:pt x="1525" y="9289"/>
                                      <a:pt x="1447" y="10530"/>
                                    </a:cubicBezTo>
                                    <a:cubicBezTo>
                                      <a:pt x="1369" y="11772"/>
                                      <a:pt x="1290" y="13013"/>
                                      <a:pt x="1212" y="14006"/>
                                    </a:cubicBezTo>
                                    <a:cubicBezTo>
                                      <a:pt x="1134" y="14999"/>
                                      <a:pt x="1056" y="15993"/>
                                      <a:pt x="964" y="16737"/>
                                    </a:cubicBezTo>
                                    <a:cubicBezTo>
                                      <a:pt x="925" y="16986"/>
                                      <a:pt x="873" y="17234"/>
                                      <a:pt x="834" y="17482"/>
                                    </a:cubicBezTo>
                                    <a:cubicBezTo>
                                      <a:pt x="795" y="17731"/>
                                      <a:pt x="756" y="17731"/>
                                      <a:pt x="703" y="17731"/>
                                    </a:cubicBezTo>
                                    <a:cubicBezTo>
                                      <a:pt x="612" y="17731"/>
                                      <a:pt x="521" y="17731"/>
                                      <a:pt x="443" y="17482"/>
                                    </a:cubicBezTo>
                                    <a:cubicBezTo>
                                      <a:pt x="364" y="17234"/>
                                      <a:pt x="286" y="16737"/>
                                      <a:pt x="234" y="16241"/>
                                    </a:cubicBezTo>
                                    <a:cubicBezTo>
                                      <a:pt x="169" y="15744"/>
                                      <a:pt x="129" y="14751"/>
                                      <a:pt x="90" y="14006"/>
                                    </a:cubicBezTo>
                                    <a:cubicBezTo>
                                      <a:pt x="64" y="13261"/>
                                      <a:pt x="51" y="12268"/>
                                      <a:pt x="64" y="11523"/>
                                    </a:cubicBezTo>
                                    <a:cubicBezTo>
                                      <a:pt x="77" y="10778"/>
                                      <a:pt x="103" y="10530"/>
                                      <a:pt x="129" y="10530"/>
                                    </a:cubicBezTo>
                                    <a:cubicBezTo>
                                      <a:pt x="156" y="10530"/>
                                      <a:pt x="169" y="10778"/>
                                      <a:pt x="169" y="10778"/>
                                    </a:cubicBezTo>
                                    <a:cubicBezTo>
                                      <a:pt x="169" y="10778"/>
                                      <a:pt x="156" y="10530"/>
                                      <a:pt x="129" y="10530"/>
                                    </a:cubicBezTo>
                                    <a:cubicBezTo>
                                      <a:pt x="103" y="10282"/>
                                      <a:pt x="51" y="10530"/>
                                      <a:pt x="25" y="11523"/>
                                    </a:cubicBezTo>
                                    <a:cubicBezTo>
                                      <a:pt x="-1" y="12516"/>
                                      <a:pt x="-14" y="13758"/>
                                      <a:pt x="25" y="14999"/>
                                    </a:cubicBezTo>
                                    <a:cubicBezTo>
                                      <a:pt x="51" y="16241"/>
                                      <a:pt x="103" y="17482"/>
                                      <a:pt x="169" y="18475"/>
                                    </a:cubicBezTo>
                                    <a:cubicBezTo>
                                      <a:pt x="234" y="19469"/>
                                      <a:pt x="325" y="20214"/>
                                      <a:pt x="416" y="20710"/>
                                    </a:cubicBezTo>
                                    <a:cubicBezTo>
                                      <a:pt x="508" y="21207"/>
                                      <a:pt x="612" y="21455"/>
                                      <a:pt x="716" y="21455"/>
                                    </a:cubicBezTo>
                                    <a:cubicBezTo>
                                      <a:pt x="756" y="21455"/>
                                      <a:pt x="821" y="21455"/>
                                      <a:pt x="873" y="21207"/>
                                    </a:cubicBezTo>
                                    <a:cubicBezTo>
                                      <a:pt x="925" y="20958"/>
                                      <a:pt x="977" y="20710"/>
                                      <a:pt x="1029" y="20462"/>
                                    </a:cubicBezTo>
                                    <a:cubicBezTo>
                                      <a:pt x="1134" y="19717"/>
                                      <a:pt x="1225" y="18724"/>
                                      <a:pt x="1316" y="17482"/>
                                    </a:cubicBezTo>
                                    <a:cubicBezTo>
                                      <a:pt x="1408" y="16241"/>
                                      <a:pt x="1486" y="14999"/>
                                      <a:pt x="1564" y="13758"/>
                                    </a:cubicBezTo>
                                    <a:cubicBezTo>
                                      <a:pt x="1564" y="13758"/>
                                      <a:pt x="1577" y="13510"/>
                                      <a:pt x="1577" y="13510"/>
                                    </a:cubicBezTo>
                                    <a:cubicBezTo>
                                      <a:pt x="1577" y="14006"/>
                                      <a:pt x="1577" y="14503"/>
                                      <a:pt x="1590" y="14751"/>
                                    </a:cubicBezTo>
                                    <a:cubicBezTo>
                                      <a:pt x="1616" y="15992"/>
                                      <a:pt x="1669" y="17234"/>
                                      <a:pt x="1734" y="18227"/>
                                    </a:cubicBezTo>
                                    <a:cubicBezTo>
                                      <a:pt x="1799" y="19220"/>
                                      <a:pt x="1890" y="19965"/>
                                      <a:pt x="1982" y="20462"/>
                                    </a:cubicBezTo>
                                    <a:cubicBezTo>
                                      <a:pt x="2073" y="20958"/>
                                      <a:pt x="2177" y="21207"/>
                                      <a:pt x="2282" y="21207"/>
                                    </a:cubicBezTo>
                                    <a:cubicBezTo>
                                      <a:pt x="2321" y="21207"/>
                                      <a:pt x="2386" y="21207"/>
                                      <a:pt x="2438" y="20958"/>
                                    </a:cubicBezTo>
                                    <a:cubicBezTo>
                                      <a:pt x="2490" y="20710"/>
                                      <a:pt x="2543" y="20462"/>
                                      <a:pt x="2595" y="20213"/>
                                    </a:cubicBezTo>
                                    <a:cubicBezTo>
                                      <a:pt x="2699" y="19469"/>
                                      <a:pt x="2790" y="18475"/>
                                      <a:pt x="2882" y="17234"/>
                                    </a:cubicBezTo>
                                    <a:cubicBezTo>
                                      <a:pt x="2973" y="15992"/>
                                      <a:pt x="3051" y="14751"/>
                                      <a:pt x="3129" y="13509"/>
                                    </a:cubicBezTo>
                                    <a:cubicBezTo>
                                      <a:pt x="3129" y="13509"/>
                                      <a:pt x="3143" y="13261"/>
                                      <a:pt x="3143" y="13261"/>
                                    </a:cubicBezTo>
                                    <a:cubicBezTo>
                                      <a:pt x="3143" y="13758"/>
                                      <a:pt x="3143" y="14254"/>
                                      <a:pt x="3156" y="14503"/>
                                    </a:cubicBezTo>
                                    <a:cubicBezTo>
                                      <a:pt x="3182" y="15744"/>
                                      <a:pt x="3234" y="16986"/>
                                      <a:pt x="3299" y="17979"/>
                                    </a:cubicBezTo>
                                    <a:cubicBezTo>
                                      <a:pt x="3364" y="18972"/>
                                      <a:pt x="3456" y="19717"/>
                                      <a:pt x="3547" y="20213"/>
                                    </a:cubicBezTo>
                                    <a:cubicBezTo>
                                      <a:pt x="3638" y="20710"/>
                                      <a:pt x="3743" y="20958"/>
                                      <a:pt x="3847" y="20958"/>
                                    </a:cubicBezTo>
                                    <a:cubicBezTo>
                                      <a:pt x="3886" y="20958"/>
                                      <a:pt x="3951" y="20958"/>
                                      <a:pt x="4003" y="20710"/>
                                    </a:cubicBezTo>
                                    <a:cubicBezTo>
                                      <a:pt x="4056" y="20462"/>
                                      <a:pt x="4108" y="20213"/>
                                      <a:pt x="4160" y="19965"/>
                                    </a:cubicBezTo>
                                    <a:cubicBezTo>
                                      <a:pt x="4264" y="19220"/>
                                      <a:pt x="4356" y="18227"/>
                                      <a:pt x="4447" y="16985"/>
                                    </a:cubicBezTo>
                                    <a:cubicBezTo>
                                      <a:pt x="4538" y="15744"/>
                                      <a:pt x="4616" y="14503"/>
                                      <a:pt x="4695" y="13261"/>
                                    </a:cubicBezTo>
                                    <a:cubicBezTo>
                                      <a:pt x="4695" y="13261"/>
                                      <a:pt x="4708" y="13013"/>
                                      <a:pt x="4708" y="13013"/>
                                    </a:cubicBezTo>
                                    <a:cubicBezTo>
                                      <a:pt x="4708" y="13509"/>
                                      <a:pt x="4708" y="14006"/>
                                      <a:pt x="4721" y="14254"/>
                                    </a:cubicBezTo>
                                    <a:cubicBezTo>
                                      <a:pt x="4747" y="15496"/>
                                      <a:pt x="4799" y="16737"/>
                                      <a:pt x="4864" y="17730"/>
                                    </a:cubicBezTo>
                                    <a:cubicBezTo>
                                      <a:pt x="4929" y="18724"/>
                                      <a:pt x="5021" y="19468"/>
                                      <a:pt x="5112" y="19965"/>
                                    </a:cubicBezTo>
                                    <a:cubicBezTo>
                                      <a:pt x="5203" y="20462"/>
                                      <a:pt x="5308" y="20710"/>
                                      <a:pt x="5412" y="20710"/>
                                    </a:cubicBezTo>
                                    <a:cubicBezTo>
                                      <a:pt x="5451" y="20710"/>
                                      <a:pt x="5516" y="20710"/>
                                      <a:pt x="5569" y="20462"/>
                                    </a:cubicBezTo>
                                    <a:cubicBezTo>
                                      <a:pt x="5621" y="20213"/>
                                      <a:pt x="5673" y="19965"/>
                                      <a:pt x="5725" y="19717"/>
                                    </a:cubicBezTo>
                                    <a:cubicBezTo>
                                      <a:pt x="5829" y="18972"/>
                                      <a:pt x="5921" y="17979"/>
                                      <a:pt x="6012" y="16737"/>
                                    </a:cubicBezTo>
                                    <a:cubicBezTo>
                                      <a:pt x="6103" y="15496"/>
                                      <a:pt x="6182" y="14254"/>
                                      <a:pt x="6260" y="13013"/>
                                    </a:cubicBezTo>
                                    <a:cubicBezTo>
                                      <a:pt x="6260" y="13013"/>
                                      <a:pt x="6273" y="12764"/>
                                      <a:pt x="6273" y="12764"/>
                                    </a:cubicBezTo>
                                    <a:cubicBezTo>
                                      <a:pt x="6273" y="13261"/>
                                      <a:pt x="6273" y="13758"/>
                                      <a:pt x="6286" y="14006"/>
                                    </a:cubicBezTo>
                                    <a:cubicBezTo>
                                      <a:pt x="6312" y="15247"/>
                                      <a:pt x="6364" y="16489"/>
                                      <a:pt x="6429" y="17482"/>
                                    </a:cubicBezTo>
                                    <a:cubicBezTo>
                                      <a:pt x="6495" y="18475"/>
                                      <a:pt x="6586" y="19220"/>
                                      <a:pt x="6677" y="19717"/>
                                    </a:cubicBezTo>
                                    <a:cubicBezTo>
                                      <a:pt x="6769" y="20213"/>
                                      <a:pt x="6873" y="20461"/>
                                      <a:pt x="6977" y="20461"/>
                                    </a:cubicBezTo>
                                    <a:cubicBezTo>
                                      <a:pt x="7016" y="20461"/>
                                      <a:pt x="7082" y="20461"/>
                                      <a:pt x="7134" y="20213"/>
                                    </a:cubicBezTo>
                                    <a:cubicBezTo>
                                      <a:pt x="7186" y="19965"/>
                                      <a:pt x="7238" y="19717"/>
                                      <a:pt x="7290" y="19468"/>
                                    </a:cubicBezTo>
                                    <a:cubicBezTo>
                                      <a:pt x="7395" y="18723"/>
                                      <a:pt x="7486" y="17730"/>
                                      <a:pt x="7577" y="16489"/>
                                    </a:cubicBezTo>
                                    <a:cubicBezTo>
                                      <a:pt x="7669" y="15247"/>
                                      <a:pt x="7747" y="14006"/>
                                      <a:pt x="7825" y="12764"/>
                                    </a:cubicBezTo>
                                    <a:cubicBezTo>
                                      <a:pt x="7825" y="12764"/>
                                      <a:pt x="7838" y="12516"/>
                                      <a:pt x="7838" y="12516"/>
                                    </a:cubicBezTo>
                                    <a:cubicBezTo>
                                      <a:pt x="7838" y="13013"/>
                                      <a:pt x="7838" y="13509"/>
                                      <a:pt x="7851" y="13757"/>
                                    </a:cubicBezTo>
                                    <a:cubicBezTo>
                                      <a:pt x="7877" y="14999"/>
                                      <a:pt x="7929" y="16240"/>
                                      <a:pt x="7995" y="17234"/>
                                    </a:cubicBezTo>
                                    <a:cubicBezTo>
                                      <a:pt x="8060" y="18227"/>
                                      <a:pt x="8151" y="18972"/>
                                      <a:pt x="8243" y="19468"/>
                                    </a:cubicBezTo>
                                    <a:cubicBezTo>
                                      <a:pt x="8334" y="19965"/>
                                      <a:pt x="8438" y="20213"/>
                                      <a:pt x="8543" y="20213"/>
                                    </a:cubicBezTo>
                                    <a:cubicBezTo>
                                      <a:pt x="8582" y="20213"/>
                                      <a:pt x="8647" y="20213"/>
                                      <a:pt x="8699" y="19965"/>
                                    </a:cubicBezTo>
                                    <a:cubicBezTo>
                                      <a:pt x="8751" y="19716"/>
                                      <a:pt x="8803" y="19468"/>
                                      <a:pt x="8856" y="19220"/>
                                    </a:cubicBezTo>
                                    <a:cubicBezTo>
                                      <a:pt x="8960" y="18475"/>
                                      <a:pt x="9051" y="17482"/>
                                      <a:pt x="9143" y="16240"/>
                                    </a:cubicBezTo>
                                    <a:cubicBezTo>
                                      <a:pt x="9234" y="14999"/>
                                      <a:pt x="9312" y="13757"/>
                                      <a:pt x="9390" y="12516"/>
                                    </a:cubicBezTo>
                                    <a:cubicBezTo>
                                      <a:pt x="9390" y="12516"/>
                                      <a:pt x="9403" y="12268"/>
                                      <a:pt x="9403" y="12268"/>
                                    </a:cubicBezTo>
                                    <a:cubicBezTo>
                                      <a:pt x="9403" y="12764"/>
                                      <a:pt x="9403" y="13261"/>
                                      <a:pt x="9416" y="13509"/>
                                    </a:cubicBezTo>
                                    <a:cubicBezTo>
                                      <a:pt x="9443" y="14751"/>
                                      <a:pt x="9495" y="15992"/>
                                      <a:pt x="9560" y="16985"/>
                                    </a:cubicBezTo>
                                    <a:cubicBezTo>
                                      <a:pt x="9625" y="17978"/>
                                      <a:pt x="9716" y="18723"/>
                                      <a:pt x="9808" y="19220"/>
                                    </a:cubicBezTo>
                                    <a:cubicBezTo>
                                      <a:pt x="9899" y="19716"/>
                                      <a:pt x="10003" y="19965"/>
                                      <a:pt x="10108" y="19965"/>
                                    </a:cubicBezTo>
                                    <a:cubicBezTo>
                                      <a:pt x="10147" y="19965"/>
                                      <a:pt x="10212" y="19965"/>
                                      <a:pt x="10264" y="19716"/>
                                    </a:cubicBezTo>
                                    <a:cubicBezTo>
                                      <a:pt x="10316" y="19468"/>
                                      <a:pt x="10369" y="19220"/>
                                      <a:pt x="10421" y="18972"/>
                                    </a:cubicBezTo>
                                    <a:cubicBezTo>
                                      <a:pt x="10525" y="18227"/>
                                      <a:pt x="10616" y="17233"/>
                                      <a:pt x="10708" y="15992"/>
                                    </a:cubicBezTo>
                                    <a:cubicBezTo>
                                      <a:pt x="10799" y="14750"/>
                                      <a:pt x="10877" y="13509"/>
                                      <a:pt x="10956" y="12268"/>
                                    </a:cubicBezTo>
                                    <a:cubicBezTo>
                                      <a:pt x="10956" y="12268"/>
                                      <a:pt x="10969" y="12019"/>
                                      <a:pt x="10969" y="12019"/>
                                    </a:cubicBezTo>
                                    <a:cubicBezTo>
                                      <a:pt x="10969" y="12516"/>
                                      <a:pt x="10969" y="13012"/>
                                      <a:pt x="10982" y="13261"/>
                                    </a:cubicBezTo>
                                    <a:cubicBezTo>
                                      <a:pt x="11008" y="14502"/>
                                      <a:pt x="11060" y="15744"/>
                                      <a:pt x="11125" y="16737"/>
                                    </a:cubicBezTo>
                                    <a:cubicBezTo>
                                      <a:pt x="11190" y="17730"/>
                                      <a:pt x="11282" y="18475"/>
                                      <a:pt x="11373" y="18971"/>
                                    </a:cubicBezTo>
                                    <a:cubicBezTo>
                                      <a:pt x="11464" y="19468"/>
                                      <a:pt x="11569" y="19716"/>
                                      <a:pt x="11673" y="19716"/>
                                    </a:cubicBezTo>
                                    <a:cubicBezTo>
                                      <a:pt x="11712" y="19716"/>
                                      <a:pt x="11777" y="19716"/>
                                      <a:pt x="11829" y="19468"/>
                                    </a:cubicBezTo>
                                    <a:cubicBezTo>
                                      <a:pt x="11882" y="19220"/>
                                      <a:pt x="11934" y="18971"/>
                                      <a:pt x="11986" y="18723"/>
                                    </a:cubicBezTo>
                                    <a:cubicBezTo>
                                      <a:pt x="12090" y="17978"/>
                                      <a:pt x="12182" y="16985"/>
                                      <a:pt x="12273" y="15744"/>
                                    </a:cubicBezTo>
                                    <a:cubicBezTo>
                                      <a:pt x="12364" y="14502"/>
                                      <a:pt x="12443" y="13261"/>
                                      <a:pt x="12521" y="12019"/>
                                    </a:cubicBezTo>
                                    <a:cubicBezTo>
                                      <a:pt x="12521" y="12019"/>
                                      <a:pt x="12534" y="11771"/>
                                      <a:pt x="12534" y="11771"/>
                                    </a:cubicBezTo>
                                    <a:cubicBezTo>
                                      <a:pt x="12534" y="12267"/>
                                      <a:pt x="12534" y="12764"/>
                                      <a:pt x="12547" y="13012"/>
                                    </a:cubicBezTo>
                                    <a:cubicBezTo>
                                      <a:pt x="12573" y="14254"/>
                                      <a:pt x="12625" y="15495"/>
                                      <a:pt x="12690" y="16488"/>
                                    </a:cubicBezTo>
                                    <a:cubicBezTo>
                                      <a:pt x="12756" y="17482"/>
                                      <a:pt x="12847" y="18227"/>
                                      <a:pt x="12938" y="18723"/>
                                    </a:cubicBezTo>
                                    <a:cubicBezTo>
                                      <a:pt x="13029" y="19220"/>
                                      <a:pt x="13134" y="19468"/>
                                      <a:pt x="13238" y="19468"/>
                                    </a:cubicBezTo>
                                    <a:cubicBezTo>
                                      <a:pt x="13277" y="19468"/>
                                      <a:pt x="13343" y="19468"/>
                                      <a:pt x="13395" y="19220"/>
                                    </a:cubicBezTo>
                                    <a:cubicBezTo>
                                      <a:pt x="13447" y="18971"/>
                                      <a:pt x="13499" y="18723"/>
                                      <a:pt x="13551" y="18475"/>
                                    </a:cubicBezTo>
                                    <a:cubicBezTo>
                                      <a:pt x="13656" y="17730"/>
                                      <a:pt x="13747" y="16737"/>
                                      <a:pt x="13838" y="15495"/>
                                    </a:cubicBezTo>
                                    <a:cubicBezTo>
                                      <a:pt x="13929" y="14254"/>
                                      <a:pt x="14008" y="13012"/>
                                      <a:pt x="14086" y="11771"/>
                                    </a:cubicBezTo>
                                    <a:cubicBezTo>
                                      <a:pt x="14086" y="11771"/>
                                      <a:pt x="14099" y="11522"/>
                                      <a:pt x="14099" y="11522"/>
                                    </a:cubicBezTo>
                                    <a:cubicBezTo>
                                      <a:pt x="14099" y="12019"/>
                                      <a:pt x="14099" y="12516"/>
                                      <a:pt x="14112" y="12764"/>
                                    </a:cubicBezTo>
                                    <a:cubicBezTo>
                                      <a:pt x="14138" y="14005"/>
                                      <a:pt x="14190" y="15247"/>
                                      <a:pt x="14256" y="16240"/>
                                    </a:cubicBezTo>
                                    <a:cubicBezTo>
                                      <a:pt x="14321" y="17233"/>
                                      <a:pt x="14412" y="17978"/>
                                      <a:pt x="14503" y="18475"/>
                                    </a:cubicBezTo>
                                    <a:cubicBezTo>
                                      <a:pt x="14595" y="18971"/>
                                      <a:pt x="14699" y="19220"/>
                                      <a:pt x="14803" y="19220"/>
                                    </a:cubicBezTo>
                                    <a:cubicBezTo>
                                      <a:pt x="14843" y="19220"/>
                                      <a:pt x="14908" y="19220"/>
                                      <a:pt x="14960" y="18971"/>
                                    </a:cubicBezTo>
                                    <a:cubicBezTo>
                                      <a:pt x="15012" y="18723"/>
                                      <a:pt x="15064" y="18475"/>
                                      <a:pt x="15116" y="18226"/>
                                    </a:cubicBezTo>
                                    <a:cubicBezTo>
                                      <a:pt x="15221" y="17481"/>
                                      <a:pt x="15312" y="16488"/>
                                      <a:pt x="15403" y="15247"/>
                                    </a:cubicBezTo>
                                    <a:cubicBezTo>
                                      <a:pt x="15495" y="14005"/>
                                      <a:pt x="15573" y="12764"/>
                                      <a:pt x="15651" y="11522"/>
                                    </a:cubicBezTo>
                                    <a:cubicBezTo>
                                      <a:pt x="15651" y="11522"/>
                                      <a:pt x="15664" y="11274"/>
                                      <a:pt x="15664" y="11274"/>
                                    </a:cubicBezTo>
                                    <a:cubicBezTo>
                                      <a:pt x="15664" y="11771"/>
                                      <a:pt x="15664" y="12267"/>
                                      <a:pt x="15677" y="12516"/>
                                    </a:cubicBezTo>
                                    <a:cubicBezTo>
                                      <a:pt x="15703" y="13757"/>
                                      <a:pt x="15756" y="14998"/>
                                      <a:pt x="15821" y="15992"/>
                                    </a:cubicBezTo>
                                    <a:cubicBezTo>
                                      <a:pt x="15886" y="16985"/>
                                      <a:pt x="15977" y="17730"/>
                                      <a:pt x="16069" y="18226"/>
                                    </a:cubicBezTo>
                                    <a:cubicBezTo>
                                      <a:pt x="16160" y="18723"/>
                                      <a:pt x="16264" y="18971"/>
                                      <a:pt x="16369" y="18971"/>
                                    </a:cubicBezTo>
                                    <a:cubicBezTo>
                                      <a:pt x="16408" y="18971"/>
                                      <a:pt x="16473" y="18971"/>
                                      <a:pt x="16525" y="18723"/>
                                    </a:cubicBezTo>
                                    <a:cubicBezTo>
                                      <a:pt x="16577" y="18475"/>
                                      <a:pt x="16629" y="18226"/>
                                      <a:pt x="16682" y="17978"/>
                                    </a:cubicBezTo>
                                    <a:cubicBezTo>
                                      <a:pt x="16786" y="17233"/>
                                      <a:pt x="16877" y="16240"/>
                                      <a:pt x="16969" y="14998"/>
                                    </a:cubicBezTo>
                                    <a:cubicBezTo>
                                      <a:pt x="17060" y="13757"/>
                                      <a:pt x="17138" y="12515"/>
                                      <a:pt x="17216" y="11274"/>
                                    </a:cubicBezTo>
                                    <a:cubicBezTo>
                                      <a:pt x="17216" y="11274"/>
                                      <a:pt x="17229" y="11026"/>
                                      <a:pt x="17229" y="11026"/>
                                    </a:cubicBezTo>
                                    <a:cubicBezTo>
                                      <a:pt x="17229" y="11522"/>
                                      <a:pt x="17229" y="12019"/>
                                      <a:pt x="17243" y="12267"/>
                                    </a:cubicBezTo>
                                    <a:cubicBezTo>
                                      <a:pt x="17269" y="13509"/>
                                      <a:pt x="17321" y="14750"/>
                                      <a:pt x="17386" y="15743"/>
                                    </a:cubicBezTo>
                                    <a:cubicBezTo>
                                      <a:pt x="17451" y="16736"/>
                                      <a:pt x="17543" y="17481"/>
                                      <a:pt x="17634" y="17978"/>
                                    </a:cubicBezTo>
                                    <a:cubicBezTo>
                                      <a:pt x="17725" y="18475"/>
                                      <a:pt x="17829" y="18723"/>
                                      <a:pt x="17934" y="18723"/>
                                    </a:cubicBezTo>
                                    <a:cubicBezTo>
                                      <a:pt x="17973" y="18723"/>
                                      <a:pt x="18038" y="18723"/>
                                      <a:pt x="18090" y="18474"/>
                                    </a:cubicBezTo>
                                    <a:cubicBezTo>
                                      <a:pt x="18143" y="18226"/>
                                      <a:pt x="18195" y="17978"/>
                                      <a:pt x="18247" y="17730"/>
                                    </a:cubicBezTo>
                                    <a:cubicBezTo>
                                      <a:pt x="18351" y="16985"/>
                                      <a:pt x="18443" y="15991"/>
                                      <a:pt x="18534" y="14750"/>
                                    </a:cubicBezTo>
                                    <a:cubicBezTo>
                                      <a:pt x="18625" y="13509"/>
                                      <a:pt x="18703" y="12267"/>
                                      <a:pt x="18782" y="11026"/>
                                    </a:cubicBezTo>
                                    <a:cubicBezTo>
                                      <a:pt x="18782" y="11026"/>
                                      <a:pt x="18795" y="10777"/>
                                      <a:pt x="18795" y="10777"/>
                                    </a:cubicBezTo>
                                    <a:cubicBezTo>
                                      <a:pt x="18795" y="11274"/>
                                      <a:pt x="18795" y="11770"/>
                                      <a:pt x="18808" y="12019"/>
                                    </a:cubicBezTo>
                                    <a:cubicBezTo>
                                      <a:pt x="18834" y="13260"/>
                                      <a:pt x="18886" y="14502"/>
                                      <a:pt x="18951" y="15495"/>
                                    </a:cubicBezTo>
                                    <a:cubicBezTo>
                                      <a:pt x="19016" y="16488"/>
                                      <a:pt x="19108" y="17233"/>
                                      <a:pt x="19199" y="17730"/>
                                    </a:cubicBezTo>
                                    <a:cubicBezTo>
                                      <a:pt x="19290" y="18226"/>
                                      <a:pt x="19395" y="18474"/>
                                      <a:pt x="19499" y="18474"/>
                                    </a:cubicBezTo>
                                    <a:cubicBezTo>
                                      <a:pt x="19538" y="18474"/>
                                      <a:pt x="19603" y="18474"/>
                                      <a:pt x="19656" y="18226"/>
                                    </a:cubicBezTo>
                                    <a:cubicBezTo>
                                      <a:pt x="19708" y="17978"/>
                                      <a:pt x="19760" y="17729"/>
                                      <a:pt x="19812" y="17481"/>
                                    </a:cubicBezTo>
                                    <a:cubicBezTo>
                                      <a:pt x="19916" y="16736"/>
                                      <a:pt x="20008" y="15743"/>
                                      <a:pt x="20099" y="14502"/>
                                    </a:cubicBezTo>
                                    <a:cubicBezTo>
                                      <a:pt x="20190" y="13260"/>
                                      <a:pt x="20269" y="12019"/>
                                      <a:pt x="20347" y="10777"/>
                                    </a:cubicBezTo>
                                    <a:cubicBezTo>
                                      <a:pt x="20425" y="9536"/>
                                      <a:pt x="20503" y="8294"/>
                                      <a:pt x="20569" y="7301"/>
                                    </a:cubicBezTo>
                                    <a:cubicBezTo>
                                      <a:pt x="20647" y="6308"/>
                                      <a:pt x="20712" y="5315"/>
                                      <a:pt x="20790" y="4570"/>
                                    </a:cubicBezTo>
                                    <a:cubicBezTo>
                                      <a:pt x="20869" y="3825"/>
                                      <a:pt x="20934" y="3328"/>
                                      <a:pt x="20999" y="2832"/>
                                    </a:cubicBezTo>
                                    <a:cubicBezTo>
                                      <a:pt x="21077" y="2335"/>
                                      <a:pt x="21129" y="2335"/>
                                      <a:pt x="21195" y="2335"/>
                                    </a:cubicBezTo>
                                    <a:cubicBezTo>
                                      <a:pt x="21247" y="2335"/>
                                      <a:pt x="21299" y="2583"/>
                                      <a:pt x="21338" y="3080"/>
                                    </a:cubicBezTo>
                                    <a:cubicBezTo>
                                      <a:pt x="21547" y="2835"/>
                                      <a:pt x="21573" y="3579"/>
                                      <a:pt x="21586" y="3828"/>
                                    </a:cubicBezTo>
                                    <a:cubicBezTo>
                                      <a:pt x="21586" y="4324"/>
                                      <a:pt x="21586" y="4573"/>
                                      <a:pt x="21586" y="4573"/>
                                    </a:cubicBezTo>
                                    <a:cubicBezTo>
                                      <a:pt x="21586" y="4573"/>
                                      <a:pt x="21586" y="4324"/>
                                      <a:pt x="21586" y="382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655D304" id="Shape" o:spid="_x0000_s1026" style="width:165.5pt;height: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86,21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" path="m21586,3828v,-497,-13,-1242,-52,-1987c21495,1097,21443,600,21377,352v-65,-249,-143,-497,-221,-249c21077,352,20986,600,20895,1345v-92,745,-170,1490,-261,2731c20556,5069,20464,6311,20386,7552v-78,1242,-157,2483,-235,3476c20073,12021,19995,13015,19903,13760v-39,248,-91,496,-130,744c19734,14753,19695,14753,19643,14753v-92,,-183,,-261,-249c19303,14256,19225,13760,19173,13263v-65,-497,-104,-1490,-144,-2235c19016,10532,19003,10035,19003,9539v53,-745,105,-1739,157,-2483c19238,6062,19303,5069,19382,4324v78,-745,143,-1241,208,-1738c19669,2090,19721,2090,19786,2090v52,,104,248,143,744c19969,3331,19982,3828,19995,4076v13,497,13,745,13,745c20008,4821,20008,4572,20008,4076v,-497,-13,-1242,-52,-1986c19916,1345,19864,848,19799,600v-65,-249,-143,-497,-222,-249c19499,600,19408,848,19316,1593v-91,745,-169,1490,-260,2731c18977,5317,18886,6559,18808,7800v-79,1242,-157,2483,-235,3476c18495,12270,18416,13263,18325,14008v-39,248,-91,496,-130,745c18156,15001,18116,15001,18064,15001v-91,,-182,,-261,-248c17725,14504,17647,14008,17595,13511v-66,-497,-105,-1490,-144,-2235c17438,10780,17425,10283,17425,9787v52,-745,104,-1738,157,-2483c17660,6311,17725,5317,17803,4572v79,-744,144,-1241,209,-1738c18090,2338,18143,2338,18208,2338v52,,104,248,143,745c18390,3579,18403,4076,18416,4324v13,497,13,745,13,745c18429,5069,18429,4821,18429,4324v,-497,-13,-1241,-52,-1986c18338,1593,18286,1096,18221,848v-65,-248,-144,-497,-222,-248c17921,848,17829,1096,17738,1841v-91,745,-169,1490,-261,2731c17399,5566,17308,6807,17229,8048v-78,1242,-156,2483,-234,3477c16916,12518,16838,13511,16747,14256v-39,248,-91,497,-131,745c16577,15249,16538,15249,16486,15249v-91,,-183,,-261,-248c16147,14752,16069,14256,16016,13759v-65,-496,-104,-1490,-143,-2234c15860,11028,15847,10531,15847,10035v52,-745,104,-1738,156,-2483c16082,6559,16147,5566,16225,4821v78,-745,144,-1242,209,-1738c16512,2586,16564,2586,16629,2586v53,,105,248,144,745c16812,3827,16825,4324,16838,4572v13,497,13,745,13,745c16851,5317,16851,5069,16851,4572v,-496,-13,-1241,-52,-1986c16760,1841,16708,1344,16643,1096v-66,-248,-144,-497,-222,-248c16343,1096,16251,1344,16160,2089v-91,745,-170,1490,-261,2732c15821,5814,15729,7055,15651,8297v-78,1241,-156,2483,-235,3476c15338,12766,15260,13759,15169,14504v-40,248,-92,497,-131,745c14999,15497,14960,15497,14908,15497v-92,,-183,,-261,-248c14569,15001,14490,14504,14438,14007v-65,-496,-104,-1489,-143,-2234c14282,11276,14269,10780,14269,10283v52,-745,104,-1738,156,-2483c14503,6807,14569,5814,14647,5069v78,-745,143,-1242,209,-1738c14934,2834,14986,2834,15051,2834v52,,105,248,144,745c15234,4076,15247,4572,15260,4820v13,497,13,745,13,745c15273,5565,15273,5317,15273,4820v,-496,-13,-1241,-52,-1986c15182,2089,15129,1593,15064,1344v-65,-248,-143,-496,-221,-248c14764,1344,14673,1593,14582,2337v-92,745,-170,1490,-261,2732c14243,6062,14151,7303,14073,8545v-78,1241,-157,2483,-235,3476c13760,13014,13682,14007,13590,14752v-39,249,-91,497,-130,745c13421,15745,13382,15745,13329,15745v-91,,-182,,-260,-248c12990,15249,12912,14752,12860,14256v-65,-497,-104,-1490,-144,-2235c12703,11524,12690,11028,12690,10531v53,-745,105,-1738,157,-2483c12925,7055,12990,6062,13069,5317v78,-745,143,-1242,208,-1738c13356,3082,13408,3082,13473,3082v52,,104,249,143,745c13656,4324,13669,4820,13682,5069v13,496,13,744,13,744c13695,5813,13695,5565,13695,5069v,-497,-13,-1242,-52,-1987c13603,2337,13551,1841,13486,1592v-65,-248,-143,-496,-222,-248c13186,1592,13095,1841,13003,2586v-91,744,-169,1489,-260,2731c12664,6310,12573,7551,12495,8793v-79,1241,-157,2483,-235,3476c12182,13262,12103,14255,12012,15000v-39,249,-91,497,-130,745c11843,15994,11803,15994,11751,15994v-91,,-182,,-261,-249c11412,15497,11334,15000,11282,14504v-66,-497,-105,-1490,-144,-2235c11125,11772,11112,11276,11112,10779v52,-745,104,-1738,157,-2483c11347,7303,11412,6310,11490,5565v79,-745,144,-1241,209,-1738c11777,3330,11829,3330,11895,3330v52,,104,249,143,745c12077,4572,12090,5068,12103,5317v13,496,13,745,13,745c12116,6062,12116,5813,12116,5317v,-497,-13,-1242,-52,-1987c12025,2586,11973,2089,11908,1841v-65,-249,-144,-497,-222,-249c11608,1841,11516,2089,11425,2834v-91,745,-169,1490,-261,2731c11086,6558,10995,7800,10916,9041v-78,1242,-156,2483,-234,3476c10603,13510,10525,14504,10434,15249v-39,248,-91,496,-131,744c10264,16242,10225,16242,10173,16242v-91,,-183,,-261,-249c9834,15745,9756,15249,9703,14752v-65,-497,-104,-1490,-143,-2235c9547,12021,9534,11524,9534,11027v52,-744,104,-1738,156,-2482c9769,7551,9834,6558,9912,5813v78,-745,144,-1241,209,-1738c10199,3579,10251,3579,10316,3579v53,,105,248,144,744c10499,4820,10512,5317,10525,5565v13,496,13,745,13,745c10538,6310,10538,6061,10538,5565v,-497,-13,-1242,-52,-1986c10447,2834,10395,2337,10329,2089v-65,-249,-143,-497,-221,-249c10029,2089,9938,2337,9847,3082v-91,745,-170,1490,-261,2731c9508,6806,9416,8048,9338,9289v-78,1242,-156,2483,-235,3476c9025,13759,8947,14752,8856,15497v-40,248,-92,496,-131,745c8686,16490,8647,16490,8595,16490v-92,,-183,,-261,-248c8256,15993,8177,15497,8125,15000v-65,-497,-104,-1490,-143,-2235c7969,12269,7956,11772,7956,11276v52,-745,104,-1738,156,-2483c8190,7800,8256,6806,8334,6061v78,-744,143,-1241,209,-1738c8621,3827,8673,3827,8738,3827v52,,105,248,144,745c8921,5068,8934,5565,8947,5813v13,497,13,745,13,745c8960,6558,8960,6310,8960,5813v,-497,-13,-1241,-52,-1986c8869,3082,8816,2585,8751,2337v-65,-248,-143,-497,-222,-248c8451,2337,8360,2585,8269,3330v-92,745,-170,1490,-261,2731c7929,7054,7838,8296,7760,9537v-78,1242,-157,2483,-235,3477c7447,14007,7369,15000,7277,15745v-39,248,-91,496,-130,745c7108,16738,7069,16738,7016,16738v-91,,-182,,-260,-248c6677,16241,6599,15745,6547,15248v-65,-496,-104,-1490,-144,-2234c6390,12517,6377,12020,6377,11524v52,-745,105,-1738,157,-2483c6612,8048,6677,7054,6756,6310v78,-745,143,-1242,208,-1739c7043,4075,7095,4075,7160,4075v52,,104,248,143,745c7343,5316,7356,5813,7369,6061v13,497,13,745,13,745c7382,6806,7382,6558,7382,6061v,-496,-13,-1241,-53,-1986c7290,3330,7238,2833,7173,2585v-65,-248,-144,-497,-222,-248c6873,2585,6782,2833,6690,3578v-91,745,-169,1490,-261,2731c6351,7303,6260,8544,6182,9786v-79,1241,-157,2483,-235,3476c5869,14255,5790,15248,5699,15993v-39,248,-91,497,-130,745c5529,16986,5490,16986,5438,16986v-91,,-182,,-261,-248c5099,16490,5021,15993,4969,15496v-66,-496,-105,-1489,-144,-2234c4812,12765,4799,12269,4799,11772v52,-745,104,-1738,157,-2483c5034,8296,5099,7303,5177,6558v79,-745,144,-1242,209,-1738c5464,4323,5516,4323,5582,4323v52,,104,248,143,745c5764,5564,5777,6061,5790,6309v13,497,13,745,13,745c5803,7054,5803,6806,5803,6309v,-496,-13,-1241,-52,-1986c5712,3578,5660,3082,5595,2833v-66,-248,-144,-496,-222,-248c5295,2833,5203,3082,5112,3826v-91,745,-169,1490,-261,2732c4773,7551,4682,8792,4603,10034v-78,1241,-156,2483,-234,3476c4290,14503,4212,15496,4121,16241v-39,248,-92,497,-131,745c3951,17234,3912,17234,3860,17234v-91,,-183,,-261,-248c3521,16738,3443,16241,3390,15745v-65,-497,-104,-1490,-143,-2235c3234,13013,3221,12517,3221,12020v52,-745,104,-1738,156,-2483c3456,8544,3521,7551,3599,6806v78,-745,144,-1242,209,-1738c3886,4571,3938,4571,4003,4571v53,,105,248,144,745c4186,5813,4199,6309,4212,6557v13,497,13,745,13,745c4225,7302,4225,7054,4225,6557v,-496,-13,-1241,-52,-1986c4134,3826,4082,3330,4016,3081v-65,-248,-143,-496,-221,-248c3716,3081,3625,3330,3534,4075v-91,744,-170,1489,-261,2731c3195,7799,3103,9040,3025,10282v-78,1241,-156,2483,-235,3476c2712,14751,2634,15744,2543,16489v-40,249,-92,497,-131,745c2373,17482,2334,17482,2282,17482v-92,,-183,,-261,-248c1943,16986,1864,16489,1812,15993v-65,-497,-104,-1490,-143,-2235c1656,13261,1643,12765,1643,12268v52,-745,104,-1738,156,-2483c1877,8792,1943,7799,2021,7054v78,-745,143,-1241,208,-1738c2308,4819,2360,4819,2425,4819v52,,104,249,144,745c2608,6061,2621,6557,2634,6806v13,496,13,745,13,745c2647,7551,2647,7302,2647,6806v,-497,-13,-1242,-52,-1987c2556,4074,2503,3578,2438,3330v-65,-249,-143,-497,-222,-249c2138,3330,2047,3578,1956,4323v-92,745,-170,1489,-261,2731c1616,8047,1525,9289,1447,10530v-78,1242,-157,2483,-235,3476c1134,14999,1056,15993,964,16737v-39,249,-91,497,-130,745c795,17731,756,17731,703,17731v-91,,-182,,-260,-249c364,17234,286,16737,234,16241,169,15744,129,14751,90,14006,64,13261,51,12268,64,11523v13,-745,39,-993,65,-993c156,10530,169,10778,169,10778v,,-13,-248,-40,-248c103,10282,51,10530,25,11523v-26,993,-39,2235,,3476c51,16241,103,17482,169,18475v65,994,156,1739,247,2235c508,21207,612,21455,716,21455v40,,105,,157,-248c925,20958,977,20710,1029,20462v105,-745,196,-1738,287,-2980c1408,16241,1486,14999,1564,13758v,,13,-248,13,-248c1577,14006,1577,14503,1590,14751v26,1241,79,2483,144,3476c1799,19220,1890,19965,1982,20462v91,496,195,745,300,745c2321,21207,2386,21207,2438,20958v52,-248,105,-496,157,-745c2699,19469,2790,18475,2882,17234v91,-1242,169,-2483,247,-3725c3129,13509,3143,13261,3143,13261v,497,,993,13,1242c3182,15744,3234,16986,3299,17979v65,993,157,1738,248,2234c3638,20710,3743,20958,3847,20958v39,,104,,156,-248c4056,20462,4108,20213,4160,19965v104,-745,196,-1738,287,-2980c4538,15744,4616,14503,4695,13261v,,13,-248,13,-248c4708,13509,4708,14006,4721,14254v26,1242,78,2483,143,3476c4929,18724,5021,19468,5112,19965v91,497,196,745,300,745c5451,20710,5516,20710,5569,20462v52,-249,104,-497,156,-745c5829,18972,5921,17979,6012,16737v91,-1241,170,-2483,248,-3724c6260,13013,6273,12764,6273,12764v,497,,994,13,1242c6312,15247,6364,16489,6429,17482v66,993,157,1738,248,2235c6769,20213,6873,20461,6977,20461v39,,105,,157,-248c7186,19965,7238,19717,7290,19468v105,-745,196,-1738,287,-2979c7669,15247,7747,14006,7825,12764v,,13,-248,13,-248c7838,13013,7838,13509,7851,13757v26,1242,78,2483,144,3477c8060,18227,8151,18972,8243,19468v91,497,195,745,300,745c8582,20213,8647,20213,8699,19965v52,-249,104,-497,157,-745c8960,18475,9051,17482,9143,16240v91,-1241,169,-2483,247,-3724c9390,12516,9403,12268,9403,12268v,496,,993,13,1241c9443,14751,9495,15992,9560,16985v65,993,156,1738,248,2235c9899,19716,10003,19965,10108,19965v39,,104,,156,-249c10316,19468,10369,19220,10421,18972v104,-745,195,-1739,287,-2980c10799,14750,10877,13509,10956,12268v,,13,-249,13,-249c10969,12516,10969,13012,10982,13261v26,1241,78,2483,143,3476c11190,17730,11282,18475,11373,18971v91,497,196,745,300,745c11712,19716,11777,19716,11829,19468v53,-248,105,-497,157,-745c12090,17978,12182,16985,12273,15744v91,-1242,170,-2483,248,-3725c12521,12019,12534,11771,12534,11771v,496,,993,13,1241c12573,14254,12625,15495,12690,16488v66,994,157,1739,248,2235c13029,19220,13134,19468,13238,19468v39,,105,,157,-248c13447,18971,13499,18723,13551,18475v105,-745,196,-1738,287,-2980c13929,14254,14008,13012,14086,11771v,,13,-249,13,-249c14099,12019,14099,12516,14112,12764v26,1241,78,2483,144,3476c14321,17233,14412,17978,14503,18475v92,496,196,745,300,745c14843,19220,14908,19220,14960,18971v52,-248,104,-496,156,-745c15221,17481,15312,16488,15403,15247v92,-1242,170,-2483,248,-3725c15651,11522,15664,11274,15664,11274v,497,,993,13,1242c15703,13757,15756,14998,15821,15992v65,993,156,1738,248,2234c16160,18723,16264,18971,16369,18971v39,,104,,156,-248c16577,18475,16629,18226,16682,17978v104,-745,195,-1738,287,-2980c17060,13757,17138,12515,17216,11274v,,13,-248,13,-248c17229,11522,17229,12019,17243,12267v26,1242,78,2483,143,3476c17451,16736,17543,17481,17634,17978v91,497,195,745,300,745c17973,18723,18038,18723,18090,18474v53,-248,105,-496,157,-744c18351,16985,18443,15991,18534,14750v91,-1241,169,-2483,248,-3724c18782,11026,18795,10777,18795,10777v,497,,993,13,1242c18834,13260,18886,14502,18951,15495v65,993,157,1738,248,2235c19290,18226,19395,18474,19499,18474v39,,104,,157,-248c19708,17978,19760,17729,19812,17481v104,-745,196,-1738,287,-2979c20190,13260,20269,12019,20347,10777v78,-1241,156,-2483,222,-3476c20647,6308,20712,5315,20790,4570v79,-745,144,-1242,209,-1738c21077,2335,21129,2335,21195,2335v52,,104,248,143,745c21547,2835,21573,3579,21586,3828v,496,,745,,745c21586,4573,21586,4324,21586,3828xe" fillcolor="#1d426f [3204]" stroked="f" strokeweight="1pt">
                      <v:stroke miterlimit="4" joinstyle="miter"/>
                      <v:path arrowok="t" o:extrusionok="f" o:connecttype="custom" o:connectlocs="1050987,54754;1050987,54754;1050987,54754;1050987,54754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13" w:type="dxa"/>
          </w:tcPr>
          <w:p w:rsidR="009434A4" w:rsidRDefault="009434A4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</w:pPr>
          </w:p>
        </w:tc>
        <w:tc>
          <w:tcPr>
            <w:tcW w:w="6644" w:type="dxa"/>
            <w:vAlign w:val="center"/>
          </w:tcPr>
          <w:p w:rsidR="009434A4" w:rsidRPr="009A7E13" w:rsidRDefault="009434A4" w:rsidP="00D80F21">
            <w:pPr>
              <w:pStyle w:val="Info"/>
            </w:pPr>
          </w:p>
        </w:tc>
      </w:tr>
      <w:tr w:rsidR="00D80F21" w:rsidTr="00D137DE">
        <w:trPr>
          <w:trHeight w:val="1872"/>
          <w:jc w:val="center"/>
        </w:trPr>
        <w:tc>
          <w:tcPr>
            <w:tcW w:w="6643" w:type="dxa"/>
          </w:tcPr>
          <w:p w:rsidR="00D80F21" w:rsidRDefault="00D80F2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113" w:type="dxa"/>
          </w:tcPr>
          <w:p w:rsidR="00D80F21" w:rsidRDefault="00D80F2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</w:pPr>
          </w:p>
        </w:tc>
        <w:tc>
          <w:tcPr>
            <w:tcW w:w="6644" w:type="dxa"/>
            <w:vAlign w:val="center"/>
          </w:tcPr>
          <w:p w:rsidR="00D80F21" w:rsidRPr="009A7E13" w:rsidRDefault="00344537" w:rsidP="00D80F21">
            <w:pPr>
              <w:pStyle w:val="Info"/>
            </w:pPr>
            <w:sdt>
              <w:sdtPr>
                <w:id w:val="-1212184508"/>
                <w:placeholder>
                  <w:docPart w:val="D64B81FDDACC4D3AAEB8957497621772"/>
                </w:placeholder>
                <w:temporary/>
                <w:showingPlcHdr/>
                <w15:appearance w15:val="hidden"/>
              </w:sdtPr>
              <w:sdtEndPr/>
              <w:sdtContent>
                <w:r w:rsidR="00D80F21" w:rsidRPr="009A7E13">
                  <w:t>{DATE}</w:t>
                </w:r>
              </w:sdtContent>
            </w:sdt>
            <w:r w:rsidR="00D80F21" w:rsidRPr="009A7E13">
              <w:t xml:space="preserve"> • </w:t>
            </w:r>
            <w:sdt>
              <w:sdtPr>
                <w:id w:val="91208923"/>
                <w:placeholder>
                  <w:docPart w:val="6B18BE8465F545F1BA97BD45C6A89524"/>
                </w:placeholder>
                <w:temporary/>
                <w:showingPlcHdr/>
                <w15:appearance w15:val="hidden"/>
              </w:sdtPr>
              <w:sdtEndPr/>
              <w:sdtContent>
                <w:r w:rsidR="00D80F21" w:rsidRPr="009A7E13">
                  <w:t>{TIME}</w:t>
                </w:r>
              </w:sdtContent>
            </w:sdt>
            <w:r w:rsidR="00D80F21" w:rsidRPr="009A7E13">
              <w:t xml:space="preserve"> • </w:t>
            </w:r>
            <w:sdt>
              <w:sdtPr>
                <w:id w:val="1389310903"/>
                <w:placeholder>
                  <w:docPart w:val="0814C1CED38A44BB948F1B6DC2931033"/>
                </w:placeholder>
                <w:temporary/>
                <w:showingPlcHdr/>
                <w15:appearance w15:val="hidden"/>
              </w:sdtPr>
              <w:sdtEndPr/>
              <w:sdtContent>
                <w:r w:rsidR="00D80F21" w:rsidRPr="009A7E13">
                  <w:t>{PLACE}</w:t>
                </w:r>
              </w:sdtContent>
            </w:sdt>
          </w:p>
        </w:tc>
      </w:tr>
    </w:tbl>
    <w:p w:rsidR="00D80F21" w:rsidRPr="00D137DE" w:rsidRDefault="00D80F21">
      <w:pPr>
        <w:widowControl/>
        <w:autoSpaceDE/>
        <w:autoSpaceDN/>
        <w:adjustRightInd/>
        <w:rPr>
          <w:sz w:val="6"/>
        </w:rPr>
      </w:pPr>
      <w:r w:rsidRPr="00D137DE">
        <w:rPr>
          <w:sz w:val="6"/>
        </w:rPr>
        <w:br w:type="page"/>
      </w:r>
    </w:p>
    <w:tbl>
      <w:tblPr>
        <w:tblW w:w="5000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6643"/>
        <w:gridCol w:w="1113"/>
        <w:gridCol w:w="6644"/>
      </w:tblGrid>
      <w:tr w:rsidR="00D80F21" w:rsidTr="00B21536">
        <w:trPr>
          <w:trHeight w:val="1260"/>
          <w:jc w:val="center"/>
        </w:trPr>
        <w:tc>
          <w:tcPr>
            <w:tcW w:w="6643" w:type="dxa"/>
          </w:tcPr>
          <w:p w:rsidR="00D80F21" w:rsidRDefault="00D80F21" w:rsidP="00D80F21"/>
        </w:tc>
        <w:tc>
          <w:tcPr>
            <w:tcW w:w="1113" w:type="dxa"/>
          </w:tcPr>
          <w:p w:rsidR="00D80F21" w:rsidRDefault="00D80F21" w:rsidP="00D80F2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644" w:type="dxa"/>
          </w:tcPr>
          <w:p w:rsidR="00D80F21" w:rsidRDefault="00D80F21" w:rsidP="00D80F21"/>
        </w:tc>
      </w:tr>
      <w:tr w:rsidR="009434A4" w:rsidTr="00B21536">
        <w:trPr>
          <w:trHeight w:val="4590"/>
          <w:jc w:val="center"/>
        </w:trPr>
        <w:tc>
          <w:tcPr>
            <w:tcW w:w="6643" w:type="dxa"/>
          </w:tcPr>
          <w:sdt>
            <w:sdtPr>
              <w:id w:val="776758837"/>
              <w:placeholder>
                <w:docPart w:val="90605D9E91864E6FA41E35E476AFE2BD"/>
              </w:placeholder>
              <w:temporary/>
              <w:showingPlcHdr/>
              <w15:appearance w15:val="hidden"/>
            </w:sdtPr>
            <w:sdtEndPr/>
            <w:sdtContent>
              <w:p w:rsidR="00D9570E" w:rsidRDefault="00D80F21" w:rsidP="00D80F21">
                <w:pPr>
                  <w:pStyle w:val="Heading3"/>
                </w:pPr>
                <w:r w:rsidRPr="00D80F21">
                  <w:t>The Ceremony</w:t>
                </w:r>
              </w:p>
            </w:sdtContent>
          </w:sdt>
          <w:sdt>
            <w:sdtPr>
              <w:id w:val="537400128"/>
              <w:placeholder>
                <w:docPart w:val="BA5B3E521FB242B68F6EBA72F47DFF7C"/>
              </w:placeholder>
              <w:temporary/>
              <w:showingPlcHdr/>
              <w15:appearance w15:val="hidden"/>
            </w:sdtPr>
            <w:sdtEndPr/>
            <w:sdtContent>
              <w:p w:rsidR="00D80F21" w:rsidRPr="00D80F21" w:rsidRDefault="00D80F21" w:rsidP="00D80F21">
                <w:pPr>
                  <w:pStyle w:val="CeremonyList"/>
                </w:pPr>
                <w:r w:rsidRPr="00D80F21">
                  <w:t>Prelude</w:t>
                </w:r>
              </w:p>
              <w:p w:rsidR="00D80F21" w:rsidRPr="00D80F21" w:rsidRDefault="00D80F21" w:rsidP="00D80F21">
                <w:pPr>
                  <w:pStyle w:val="CeremonyList"/>
                </w:pPr>
                <w:r w:rsidRPr="00D80F21">
                  <w:t>Processional</w:t>
                </w:r>
              </w:p>
              <w:p w:rsidR="00D80F21" w:rsidRPr="00D80F21" w:rsidRDefault="00D80F21" w:rsidP="00D80F21">
                <w:pPr>
                  <w:pStyle w:val="CeremonyList"/>
                </w:pPr>
                <w:r w:rsidRPr="00D80F21">
                  <w:t>Opening Words</w:t>
                </w:r>
              </w:p>
              <w:p w:rsidR="00D80F21" w:rsidRPr="00D80F21" w:rsidRDefault="00D80F21" w:rsidP="00D80F21">
                <w:pPr>
                  <w:pStyle w:val="CeremonyList"/>
                </w:pPr>
                <w:r w:rsidRPr="00D80F21">
                  <w:t>Readings</w:t>
                </w:r>
              </w:p>
              <w:p w:rsidR="00D80F21" w:rsidRPr="00D80F21" w:rsidRDefault="00D80F21" w:rsidP="00D80F21">
                <w:pPr>
                  <w:pStyle w:val="CeremonyList"/>
                </w:pPr>
                <w:r w:rsidRPr="00D80F21">
                  <w:t>Declaration of Intent</w:t>
                </w:r>
              </w:p>
              <w:p w:rsidR="00D80F21" w:rsidRPr="00D80F21" w:rsidRDefault="00D80F21" w:rsidP="00D80F21">
                <w:pPr>
                  <w:pStyle w:val="CeremonyList"/>
                </w:pPr>
                <w:r w:rsidRPr="00D80F21">
                  <w:t>Exchange of Vows</w:t>
                </w:r>
              </w:p>
              <w:p w:rsidR="00D80F21" w:rsidRPr="00D80F21" w:rsidRDefault="00D80F21" w:rsidP="00D80F21">
                <w:pPr>
                  <w:pStyle w:val="CeremonyList"/>
                </w:pPr>
                <w:r w:rsidRPr="00D80F21">
                  <w:t>Exchange of Rings</w:t>
                </w:r>
              </w:p>
              <w:p w:rsidR="00D80F21" w:rsidRPr="00D80F21" w:rsidRDefault="00D80F21" w:rsidP="00D80F21">
                <w:pPr>
                  <w:pStyle w:val="CeremonyList"/>
                </w:pPr>
                <w:r w:rsidRPr="00D80F21">
                  <w:t>Declaration of Marriage</w:t>
                </w:r>
              </w:p>
              <w:p w:rsidR="00D80F21" w:rsidRPr="00D80F21" w:rsidRDefault="00D80F21" w:rsidP="00D80F21">
                <w:pPr>
                  <w:pStyle w:val="CeremonyList"/>
                </w:pPr>
                <w:r w:rsidRPr="00D80F21">
                  <w:t>Blessings</w:t>
                </w:r>
              </w:p>
              <w:p w:rsidR="00D9570E" w:rsidRPr="00A46BC8" w:rsidRDefault="00D80F21" w:rsidP="00D80F21">
                <w:pPr>
                  <w:pStyle w:val="CeremonyList"/>
                </w:pPr>
                <w:r w:rsidRPr="00D80F21">
                  <w:t>Recessional</w:t>
                </w:r>
              </w:p>
            </w:sdtContent>
          </w:sdt>
        </w:tc>
        <w:tc>
          <w:tcPr>
            <w:tcW w:w="1113" w:type="dxa"/>
          </w:tcPr>
          <w:p w:rsidR="009434A4" w:rsidRDefault="009434A4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</w:pPr>
          </w:p>
        </w:tc>
        <w:tc>
          <w:tcPr>
            <w:tcW w:w="6644" w:type="dxa"/>
          </w:tcPr>
          <w:sdt>
            <w:sdtPr>
              <w:id w:val="1396317419"/>
              <w:placeholder>
                <w:docPart w:val="E083135702CB42738A390604872FDD0B"/>
              </w:placeholder>
              <w:temporary/>
              <w:showingPlcHdr/>
              <w15:appearance w15:val="hidden"/>
            </w:sdtPr>
            <w:sdtEndPr/>
            <w:sdtContent>
              <w:p w:rsidR="009434A4" w:rsidRDefault="00D80F21" w:rsidP="00D80F21">
                <w:pPr>
                  <w:pStyle w:val="Heading3"/>
                </w:pPr>
                <w:r w:rsidRPr="00D80F21">
                  <w:t>Wedding Participants</w:t>
                </w:r>
              </w:p>
            </w:sdtContent>
          </w:sdt>
          <w:sdt>
            <w:sdtPr>
              <w:id w:val="-1437440684"/>
              <w:placeholder>
                <w:docPart w:val="FCF82B4711C443048AF3AE603B9FC2F1"/>
              </w:placeholder>
              <w:temporary/>
              <w:showingPlcHdr/>
              <w15:appearance w15:val="hidden"/>
            </w:sdtPr>
            <w:sdtEndPr/>
            <w:sdtContent>
              <w:p w:rsidR="00D80F21" w:rsidRPr="00D80F21" w:rsidRDefault="00D80F21" w:rsidP="00D80F21">
                <w:pPr>
                  <w:pStyle w:val="ParticipantList"/>
                </w:pPr>
                <w:r w:rsidRPr="00D80F21">
                  <w:t>Officiant(s)</w:t>
                </w:r>
              </w:p>
              <w:p w:rsidR="00D80F21" w:rsidRPr="00D80F21" w:rsidRDefault="00D80F21" w:rsidP="00D80F21">
                <w:pPr>
                  <w:pStyle w:val="ParticipantList"/>
                </w:pPr>
                <w:r w:rsidRPr="00D80F21">
                  <w:t>Parents of the Bride</w:t>
                </w:r>
              </w:p>
              <w:p w:rsidR="00D80F21" w:rsidRPr="00D80F21" w:rsidRDefault="00D80F21" w:rsidP="00D80F21">
                <w:pPr>
                  <w:pStyle w:val="ParticipantList"/>
                </w:pPr>
                <w:r w:rsidRPr="00D80F21">
                  <w:t>Parents of the Groom</w:t>
                </w:r>
              </w:p>
              <w:p w:rsidR="00D80F21" w:rsidRPr="00D80F21" w:rsidRDefault="00D80F21" w:rsidP="00D80F21">
                <w:pPr>
                  <w:pStyle w:val="ParticipantList"/>
                </w:pPr>
                <w:r w:rsidRPr="00D80F21">
                  <w:t>Maid/Matron of Honor</w:t>
                </w:r>
              </w:p>
              <w:p w:rsidR="00D80F21" w:rsidRPr="00D80F21" w:rsidRDefault="00D80F21" w:rsidP="00D80F21">
                <w:pPr>
                  <w:pStyle w:val="ParticipantList"/>
                </w:pPr>
                <w:r w:rsidRPr="00D80F21">
                  <w:t>Best Man</w:t>
                </w:r>
              </w:p>
              <w:p w:rsidR="00D80F21" w:rsidRPr="00D80F21" w:rsidRDefault="00D80F21" w:rsidP="00D80F21">
                <w:pPr>
                  <w:pStyle w:val="ParticipantList"/>
                </w:pPr>
                <w:r w:rsidRPr="00D80F21">
                  <w:t>Bridesmaids</w:t>
                </w:r>
              </w:p>
              <w:p w:rsidR="00D80F21" w:rsidRPr="00D80F21" w:rsidRDefault="00D80F21" w:rsidP="00D80F21">
                <w:pPr>
                  <w:pStyle w:val="ParticipantList"/>
                </w:pPr>
                <w:r w:rsidRPr="00D80F21">
                  <w:t>Groomsmen</w:t>
                </w:r>
              </w:p>
              <w:p w:rsidR="00D80F21" w:rsidRPr="00D80F21" w:rsidRDefault="00D80F21" w:rsidP="00D80F21">
                <w:pPr>
                  <w:pStyle w:val="ParticipantList"/>
                </w:pPr>
                <w:r w:rsidRPr="00D80F21">
                  <w:t>Reader(s)</w:t>
                </w:r>
              </w:p>
              <w:p w:rsidR="00A46BC8" w:rsidRPr="00A46BC8" w:rsidRDefault="00D80F21" w:rsidP="00D80F21">
                <w:pPr>
                  <w:pStyle w:val="ParticipantList"/>
                </w:pPr>
                <w:r w:rsidRPr="00D80F21">
                  <w:t>Musicians</w:t>
                </w:r>
              </w:p>
            </w:sdtContent>
          </w:sdt>
        </w:tc>
      </w:tr>
      <w:tr w:rsidR="00D80F21" w:rsidTr="00B21536">
        <w:trPr>
          <w:trHeight w:val="360"/>
          <w:jc w:val="center"/>
        </w:trPr>
        <w:tc>
          <w:tcPr>
            <w:tcW w:w="6643" w:type="dxa"/>
            <w:vAlign w:val="center"/>
          </w:tcPr>
          <w:p w:rsidR="00D80F21" w:rsidRDefault="00D80F21" w:rsidP="00D80F2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F753315" wp14:editId="759C9F05">
                      <wp:extent cx="2101215" cy="109220"/>
                      <wp:effectExtent l="0" t="0" r="0" b="5080"/>
                      <wp:docPr id="40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1215" cy="10922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586" h="21455" extrusionOk="0">
                                    <a:moveTo>
                                      <a:pt x="21586" y="3827"/>
                                    </a:moveTo>
                                    <a:cubicBezTo>
                                      <a:pt x="21586" y="3331"/>
                                      <a:pt x="21573" y="2586"/>
                                      <a:pt x="21534" y="1841"/>
                                    </a:cubicBezTo>
                                    <a:cubicBezTo>
                                      <a:pt x="21495" y="1096"/>
                                      <a:pt x="21443" y="600"/>
                                      <a:pt x="21377" y="352"/>
                                    </a:cubicBezTo>
                                    <a:cubicBezTo>
                                      <a:pt x="21312" y="103"/>
                                      <a:pt x="21234" y="-145"/>
                                      <a:pt x="21156" y="103"/>
                                    </a:cubicBezTo>
                                    <a:cubicBezTo>
                                      <a:pt x="21077" y="352"/>
                                      <a:pt x="20986" y="600"/>
                                      <a:pt x="20895" y="1345"/>
                                    </a:cubicBezTo>
                                    <a:cubicBezTo>
                                      <a:pt x="20803" y="2089"/>
                                      <a:pt x="20725" y="2834"/>
                                      <a:pt x="20634" y="4076"/>
                                    </a:cubicBezTo>
                                    <a:cubicBezTo>
                                      <a:pt x="20556" y="5069"/>
                                      <a:pt x="20464" y="6310"/>
                                      <a:pt x="20386" y="7551"/>
                                    </a:cubicBezTo>
                                    <a:cubicBezTo>
                                      <a:pt x="20308" y="8793"/>
                                      <a:pt x="20229" y="10034"/>
                                      <a:pt x="20151" y="11027"/>
                                    </a:cubicBezTo>
                                    <a:cubicBezTo>
                                      <a:pt x="20073" y="12020"/>
                                      <a:pt x="19995" y="13013"/>
                                      <a:pt x="19903" y="13758"/>
                                    </a:cubicBezTo>
                                    <a:cubicBezTo>
                                      <a:pt x="19864" y="14006"/>
                                      <a:pt x="19812" y="14255"/>
                                      <a:pt x="19773" y="14503"/>
                                    </a:cubicBezTo>
                                    <a:cubicBezTo>
                                      <a:pt x="19734" y="14751"/>
                                      <a:pt x="19695" y="14751"/>
                                      <a:pt x="19643" y="14751"/>
                                    </a:cubicBezTo>
                                    <a:cubicBezTo>
                                      <a:pt x="19551" y="14751"/>
                                      <a:pt x="19460" y="14751"/>
                                      <a:pt x="19382" y="14503"/>
                                    </a:cubicBezTo>
                                    <a:cubicBezTo>
                                      <a:pt x="19303" y="14255"/>
                                      <a:pt x="19225" y="13758"/>
                                      <a:pt x="19173" y="13262"/>
                                    </a:cubicBezTo>
                                    <a:cubicBezTo>
                                      <a:pt x="19108" y="12765"/>
                                      <a:pt x="19069" y="11772"/>
                                      <a:pt x="19029" y="11027"/>
                                    </a:cubicBezTo>
                                    <a:cubicBezTo>
                                      <a:pt x="19016" y="10531"/>
                                      <a:pt x="19003" y="10034"/>
                                      <a:pt x="19003" y="9538"/>
                                    </a:cubicBezTo>
                                    <a:cubicBezTo>
                                      <a:pt x="19056" y="8793"/>
                                      <a:pt x="19108" y="7800"/>
                                      <a:pt x="19160" y="7055"/>
                                    </a:cubicBezTo>
                                    <a:cubicBezTo>
                                      <a:pt x="19238" y="6062"/>
                                      <a:pt x="19303" y="5069"/>
                                      <a:pt x="19382" y="4324"/>
                                    </a:cubicBezTo>
                                    <a:cubicBezTo>
                                      <a:pt x="19460" y="3579"/>
                                      <a:pt x="19525" y="3083"/>
                                      <a:pt x="19590" y="2586"/>
                                    </a:cubicBezTo>
                                    <a:cubicBezTo>
                                      <a:pt x="19669" y="2089"/>
                                      <a:pt x="19721" y="2089"/>
                                      <a:pt x="19786" y="2089"/>
                                    </a:cubicBezTo>
                                    <a:cubicBezTo>
                                      <a:pt x="19838" y="2089"/>
                                      <a:pt x="19890" y="2338"/>
                                      <a:pt x="19929" y="2834"/>
                                    </a:cubicBezTo>
                                    <a:cubicBezTo>
                                      <a:pt x="19969" y="3331"/>
                                      <a:pt x="19982" y="3827"/>
                                      <a:pt x="19995" y="4076"/>
                                    </a:cubicBezTo>
                                    <a:cubicBezTo>
                                      <a:pt x="20008" y="4572"/>
                                      <a:pt x="20008" y="4820"/>
                                      <a:pt x="20008" y="4820"/>
                                    </a:cubicBezTo>
                                    <a:cubicBezTo>
                                      <a:pt x="20008" y="4820"/>
                                      <a:pt x="20008" y="4572"/>
                                      <a:pt x="20008" y="4076"/>
                                    </a:cubicBezTo>
                                    <a:cubicBezTo>
                                      <a:pt x="20008" y="3579"/>
                                      <a:pt x="19995" y="2834"/>
                                      <a:pt x="19956" y="2089"/>
                                    </a:cubicBezTo>
                                    <a:cubicBezTo>
                                      <a:pt x="19916" y="1345"/>
                                      <a:pt x="19864" y="848"/>
                                      <a:pt x="19799" y="600"/>
                                    </a:cubicBezTo>
                                    <a:cubicBezTo>
                                      <a:pt x="19734" y="352"/>
                                      <a:pt x="19656" y="103"/>
                                      <a:pt x="19577" y="352"/>
                                    </a:cubicBezTo>
                                    <a:cubicBezTo>
                                      <a:pt x="19499" y="600"/>
                                      <a:pt x="19408" y="848"/>
                                      <a:pt x="19316" y="1593"/>
                                    </a:cubicBezTo>
                                    <a:cubicBezTo>
                                      <a:pt x="19225" y="2338"/>
                                      <a:pt x="19147" y="3083"/>
                                      <a:pt x="19056" y="4324"/>
                                    </a:cubicBezTo>
                                    <a:cubicBezTo>
                                      <a:pt x="18977" y="5317"/>
                                      <a:pt x="18886" y="6558"/>
                                      <a:pt x="18808" y="7800"/>
                                    </a:cubicBezTo>
                                    <a:cubicBezTo>
                                      <a:pt x="18729" y="9041"/>
                                      <a:pt x="18651" y="10282"/>
                                      <a:pt x="18573" y="11275"/>
                                    </a:cubicBezTo>
                                    <a:cubicBezTo>
                                      <a:pt x="18495" y="12269"/>
                                      <a:pt x="18416" y="13262"/>
                                      <a:pt x="18325" y="14006"/>
                                    </a:cubicBezTo>
                                    <a:cubicBezTo>
                                      <a:pt x="18286" y="14255"/>
                                      <a:pt x="18234" y="14503"/>
                                      <a:pt x="18195" y="14751"/>
                                    </a:cubicBezTo>
                                    <a:cubicBezTo>
                                      <a:pt x="18156" y="15000"/>
                                      <a:pt x="18116" y="15000"/>
                                      <a:pt x="18064" y="15000"/>
                                    </a:cubicBezTo>
                                    <a:cubicBezTo>
                                      <a:pt x="17973" y="15000"/>
                                      <a:pt x="17882" y="15000"/>
                                      <a:pt x="17803" y="14751"/>
                                    </a:cubicBezTo>
                                    <a:cubicBezTo>
                                      <a:pt x="17725" y="14503"/>
                                      <a:pt x="17647" y="14006"/>
                                      <a:pt x="17595" y="13510"/>
                                    </a:cubicBezTo>
                                    <a:cubicBezTo>
                                      <a:pt x="17529" y="13013"/>
                                      <a:pt x="17490" y="12020"/>
                                      <a:pt x="17451" y="11275"/>
                                    </a:cubicBezTo>
                                    <a:cubicBezTo>
                                      <a:pt x="17438" y="10779"/>
                                      <a:pt x="17425" y="10282"/>
                                      <a:pt x="17425" y="9786"/>
                                    </a:cubicBezTo>
                                    <a:cubicBezTo>
                                      <a:pt x="17477" y="9041"/>
                                      <a:pt x="17529" y="8048"/>
                                      <a:pt x="17582" y="7303"/>
                                    </a:cubicBezTo>
                                    <a:cubicBezTo>
                                      <a:pt x="17660" y="6310"/>
                                      <a:pt x="17725" y="5317"/>
                                      <a:pt x="17803" y="4572"/>
                                    </a:cubicBezTo>
                                    <a:cubicBezTo>
                                      <a:pt x="17882" y="3827"/>
                                      <a:pt x="17947" y="3331"/>
                                      <a:pt x="18012" y="2834"/>
                                    </a:cubicBezTo>
                                    <a:cubicBezTo>
                                      <a:pt x="18090" y="2338"/>
                                      <a:pt x="18143" y="2338"/>
                                      <a:pt x="18208" y="2338"/>
                                    </a:cubicBezTo>
                                    <a:cubicBezTo>
                                      <a:pt x="18260" y="2338"/>
                                      <a:pt x="18312" y="2586"/>
                                      <a:pt x="18351" y="3083"/>
                                    </a:cubicBezTo>
                                    <a:cubicBezTo>
                                      <a:pt x="18390" y="3579"/>
                                      <a:pt x="18403" y="4076"/>
                                      <a:pt x="18416" y="4324"/>
                                    </a:cubicBezTo>
                                    <a:cubicBezTo>
                                      <a:pt x="18429" y="4820"/>
                                      <a:pt x="18429" y="5069"/>
                                      <a:pt x="18429" y="5069"/>
                                    </a:cubicBezTo>
                                    <a:cubicBezTo>
                                      <a:pt x="18429" y="5069"/>
                                      <a:pt x="18429" y="4820"/>
                                      <a:pt x="18429" y="4324"/>
                                    </a:cubicBezTo>
                                    <a:cubicBezTo>
                                      <a:pt x="18429" y="3827"/>
                                      <a:pt x="18416" y="3083"/>
                                      <a:pt x="18377" y="2338"/>
                                    </a:cubicBezTo>
                                    <a:cubicBezTo>
                                      <a:pt x="18338" y="1593"/>
                                      <a:pt x="18286" y="1096"/>
                                      <a:pt x="18221" y="848"/>
                                    </a:cubicBezTo>
                                    <a:cubicBezTo>
                                      <a:pt x="18156" y="600"/>
                                      <a:pt x="18077" y="352"/>
                                      <a:pt x="17999" y="600"/>
                                    </a:cubicBezTo>
                                    <a:cubicBezTo>
                                      <a:pt x="17921" y="848"/>
                                      <a:pt x="17829" y="1096"/>
                                      <a:pt x="17738" y="1841"/>
                                    </a:cubicBezTo>
                                    <a:cubicBezTo>
                                      <a:pt x="17647" y="2586"/>
                                      <a:pt x="17569" y="3331"/>
                                      <a:pt x="17477" y="4572"/>
                                    </a:cubicBezTo>
                                    <a:cubicBezTo>
                                      <a:pt x="17399" y="5565"/>
                                      <a:pt x="17308" y="6807"/>
                                      <a:pt x="17229" y="8048"/>
                                    </a:cubicBezTo>
                                    <a:cubicBezTo>
                                      <a:pt x="17151" y="9289"/>
                                      <a:pt x="17073" y="10531"/>
                                      <a:pt x="16995" y="11524"/>
                                    </a:cubicBezTo>
                                    <a:cubicBezTo>
                                      <a:pt x="16916" y="12517"/>
                                      <a:pt x="16838" y="13510"/>
                                      <a:pt x="16747" y="14255"/>
                                    </a:cubicBezTo>
                                    <a:cubicBezTo>
                                      <a:pt x="16708" y="14503"/>
                                      <a:pt x="16656" y="14751"/>
                                      <a:pt x="16616" y="15000"/>
                                    </a:cubicBezTo>
                                    <a:cubicBezTo>
                                      <a:pt x="16577" y="15248"/>
                                      <a:pt x="16538" y="15248"/>
                                      <a:pt x="16486" y="15248"/>
                                    </a:cubicBezTo>
                                    <a:cubicBezTo>
                                      <a:pt x="16395" y="15248"/>
                                      <a:pt x="16303" y="15248"/>
                                      <a:pt x="16225" y="15000"/>
                                    </a:cubicBezTo>
                                    <a:cubicBezTo>
                                      <a:pt x="16147" y="14751"/>
                                      <a:pt x="16069" y="14255"/>
                                      <a:pt x="16016" y="13758"/>
                                    </a:cubicBezTo>
                                    <a:cubicBezTo>
                                      <a:pt x="15951" y="13262"/>
                                      <a:pt x="15912" y="12269"/>
                                      <a:pt x="15873" y="11524"/>
                                    </a:cubicBezTo>
                                    <a:cubicBezTo>
                                      <a:pt x="15860" y="11027"/>
                                      <a:pt x="15847" y="10531"/>
                                      <a:pt x="15847" y="10034"/>
                                    </a:cubicBezTo>
                                    <a:cubicBezTo>
                                      <a:pt x="15899" y="9289"/>
                                      <a:pt x="15951" y="8296"/>
                                      <a:pt x="16003" y="7551"/>
                                    </a:cubicBezTo>
                                    <a:cubicBezTo>
                                      <a:pt x="16082" y="6558"/>
                                      <a:pt x="16147" y="5565"/>
                                      <a:pt x="16225" y="4820"/>
                                    </a:cubicBezTo>
                                    <a:cubicBezTo>
                                      <a:pt x="16303" y="4076"/>
                                      <a:pt x="16369" y="3579"/>
                                      <a:pt x="16434" y="3083"/>
                                    </a:cubicBezTo>
                                    <a:cubicBezTo>
                                      <a:pt x="16512" y="2586"/>
                                      <a:pt x="16564" y="2586"/>
                                      <a:pt x="16629" y="2586"/>
                                    </a:cubicBezTo>
                                    <a:cubicBezTo>
                                      <a:pt x="16682" y="2586"/>
                                      <a:pt x="16734" y="2834"/>
                                      <a:pt x="16773" y="3331"/>
                                    </a:cubicBezTo>
                                    <a:cubicBezTo>
                                      <a:pt x="16812" y="3827"/>
                                      <a:pt x="16825" y="4324"/>
                                      <a:pt x="16838" y="4572"/>
                                    </a:cubicBezTo>
                                    <a:cubicBezTo>
                                      <a:pt x="16851" y="5069"/>
                                      <a:pt x="16851" y="5317"/>
                                      <a:pt x="16851" y="5317"/>
                                    </a:cubicBezTo>
                                    <a:cubicBezTo>
                                      <a:pt x="16851" y="5317"/>
                                      <a:pt x="16851" y="5069"/>
                                      <a:pt x="16851" y="4572"/>
                                    </a:cubicBezTo>
                                    <a:cubicBezTo>
                                      <a:pt x="16851" y="4076"/>
                                      <a:pt x="16838" y="3331"/>
                                      <a:pt x="16799" y="2586"/>
                                    </a:cubicBezTo>
                                    <a:cubicBezTo>
                                      <a:pt x="16760" y="1841"/>
                                      <a:pt x="16708" y="1345"/>
                                      <a:pt x="16643" y="1096"/>
                                    </a:cubicBezTo>
                                    <a:cubicBezTo>
                                      <a:pt x="16577" y="848"/>
                                      <a:pt x="16499" y="600"/>
                                      <a:pt x="16421" y="848"/>
                                    </a:cubicBezTo>
                                    <a:cubicBezTo>
                                      <a:pt x="16343" y="1096"/>
                                      <a:pt x="16251" y="1345"/>
                                      <a:pt x="16160" y="2090"/>
                                    </a:cubicBezTo>
                                    <a:cubicBezTo>
                                      <a:pt x="16069" y="2834"/>
                                      <a:pt x="15990" y="3579"/>
                                      <a:pt x="15899" y="4821"/>
                                    </a:cubicBezTo>
                                    <a:cubicBezTo>
                                      <a:pt x="15821" y="5814"/>
                                      <a:pt x="15729" y="7055"/>
                                      <a:pt x="15651" y="8296"/>
                                    </a:cubicBezTo>
                                    <a:cubicBezTo>
                                      <a:pt x="15573" y="9538"/>
                                      <a:pt x="15495" y="10779"/>
                                      <a:pt x="15416" y="11772"/>
                                    </a:cubicBezTo>
                                    <a:cubicBezTo>
                                      <a:pt x="15338" y="12765"/>
                                      <a:pt x="15260" y="13758"/>
                                      <a:pt x="15169" y="14503"/>
                                    </a:cubicBezTo>
                                    <a:cubicBezTo>
                                      <a:pt x="15129" y="14751"/>
                                      <a:pt x="15077" y="15000"/>
                                      <a:pt x="15038" y="15248"/>
                                    </a:cubicBezTo>
                                    <a:cubicBezTo>
                                      <a:pt x="14999" y="15496"/>
                                      <a:pt x="14960" y="15496"/>
                                      <a:pt x="14908" y="15496"/>
                                    </a:cubicBezTo>
                                    <a:cubicBezTo>
                                      <a:pt x="14816" y="15496"/>
                                      <a:pt x="14725" y="15496"/>
                                      <a:pt x="14647" y="15248"/>
                                    </a:cubicBezTo>
                                    <a:cubicBezTo>
                                      <a:pt x="14569" y="15000"/>
                                      <a:pt x="14490" y="14503"/>
                                      <a:pt x="14438" y="14007"/>
                                    </a:cubicBezTo>
                                    <a:cubicBezTo>
                                      <a:pt x="14373" y="13510"/>
                                      <a:pt x="14334" y="12517"/>
                                      <a:pt x="14295" y="11772"/>
                                    </a:cubicBezTo>
                                    <a:cubicBezTo>
                                      <a:pt x="14282" y="11276"/>
                                      <a:pt x="14269" y="10779"/>
                                      <a:pt x="14269" y="10282"/>
                                    </a:cubicBezTo>
                                    <a:cubicBezTo>
                                      <a:pt x="14321" y="9538"/>
                                      <a:pt x="14373" y="8545"/>
                                      <a:pt x="14425" y="7800"/>
                                    </a:cubicBezTo>
                                    <a:cubicBezTo>
                                      <a:pt x="14503" y="6807"/>
                                      <a:pt x="14569" y="5814"/>
                                      <a:pt x="14647" y="5069"/>
                                    </a:cubicBezTo>
                                    <a:cubicBezTo>
                                      <a:pt x="14725" y="4324"/>
                                      <a:pt x="14790" y="3827"/>
                                      <a:pt x="14856" y="3331"/>
                                    </a:cubicBezTo>
                                    <a:cubicBezTo>
                                      <a:pt x="14934" y="2834"/>
                                      <a:pt x="14986" y="2834"/>
                                      <a:pt x="15051" y="2834"/>
                                    </a:cubicBezTo>
                                    <a:cubicBezTo>
                                      <a:pt x="15103" y="2834"/>
                                      <a:pt x="15156" y="3083"/>
                                      <a:pt x="15195" y="3579"/>
                                    </a:cubicBezTo>
                                    <a:cubicBezTo>
                                      <a:pt x="15234" y="4076"/>
                                      <a:pt x="15247" y="4572"/>
                                      <a:pt x="15260" y="4821"/>
                                    </a:cubicBezTo>
                                    <a:cubicBezTo>
                                      <a:pt x="15273" y="5317"/>
                                      <a:pt x="15273" y="5565"/>
                                      <a:pt x="15273" y="5565"/>
                                    </a:cubicBezTo>
                                    <a:cubicBezTo>
                                      <a:pt x="15273" y="5565"/>
                                      <a:pt x="15273" y="5317"/>
                                      <a:pt x="15273" y="4821"/>
                                    </a:cubicBezTo>
                                    <a:cubicBezTo>
                                      <a:pt x="15273" y="4324"/>
                                      <a:pt x="15260" y="3579"/>
                                      <a:pt x="15221" y="2834"/>
                                    </a:cubicBezTo>
                                    <a:cubicBezTo>
                                      <a:pt x="15182" y="2090"/>
                                      <a:pt x="15129" y="1593"/>
                                      <a:pt x="15064" y="1345"/>
                                    </a:cubicBezTo>
                                    <a:cubicBezTo>
                                      <a:pt x="14999" y="1096"/>
                                      <a:pt x="14921" y="848"/>
                                      <a:pt x="14843" y="1096"/>
                                    </a:cubicBezTo>
                                    <a:cubicBezTo>
                                      <a:pt x="14764" y="1345"/>
                                      <a:pt x="14673" y="1593"/>
                                      <a:pt x="14582" y="2338"/>
                                    </a:cubicBezTo>
                                    <a:cubicBezTo>
                                      <a:pt x="14490" y="3083"/>
                                      <a:pt x="14412" y="3827"/>
                                      <a:pt x="14321" y="5069"/>
                                    </a:cubicBezTo>
                                    <a:cubicBezTo>
                                      <a:pt x="14243" y="6062"/>
                                      <a:pt x="14151" y="7303"/>
                                      <a:pt x="14073" y="8545"/>
                                    </a:cubicBezTo>
                                    <a:cubicBezTo>
                                      <a:pt x="13995" y="9786"/>
                                      <a:pt x="13916" y="11027"/>
                                      <a:pt x="13838" y="12020"/>
                                    </a:cubicBezTo>
                                    <a:cubicBezTo>
                                      <a:pt x="13760" y="13013"/>
                                      <a:pt x="13682" y="14007"/>
                                      <a:pt x="13590" y="14751"/>
                                    </a:cubicBezTo>
                                    <a:cubicBezTo>
                                      <a:pt x="13551" y="15000"/>
                                      <a:pt x="13499" y="15248"/>
                                      <a:pt x="13460" y="15496"/>
                                    </a:cubicBezTo>
                                    <a:cubicBezTo>
                                      <a:pt x="13421" y="15744"/>
                                      <a:pt x="13382" y="15744"/>
                                      <a:pt x="13329" y="15744"/>
                                    </a:cubicBezTo>
                                    <a:cubicBezTo>
                                      <a:pt x="13238" y="15744"/>
                                      <a:pt x="13147" y="15744"/>
                                      <a:pt x="13069" y="15496"/>
                                    </a:cubicBezTo>
                                    <a:cubicBezTo>
                                      <a:pt x="12990" y="15248"/>
                                      <a:pt x="12912" y="14751"/>
                                      <a:pt x="12860" y="14255"/>
                                    </a:cubicBezTo>
                                    <a:cubicBezTo>
                                      <a:pt x="12795" y="13758"/>
                                      <a:pt x="12756" y="12765"/>
                                      <a:pt x="12716" y="12020"/>
                                    </a:cubicBezTo>
                                    <a:cubicBezTo>
                                      <a:pt x="12703" y="11524"/>
                                      <a:pt x="12690" y="11027"/>
                                      <a:pt x="12690" y="10531"/>
                                    </a:cubicBezTo>
                                    <a:cubicBezTo>
                                      <a:pt x="12743" y="9786"/>
                                      <a:pt x="12795" y="8793"/>
                                      <a:pt x="12847" y="8048"/>
                                    </a:cubicBezTo>
                                    <a:cubicBezTo>
                                      <a:pt x="12925" y="7055"/>
                                      <a:pt x="12990" y="6062"/>
                                      <a:pt x="13069" y="5317"/>
                                    </a:cubicBezTo>
                                    <a:cubicBezTo>
                                      <a:pt x="13147" y="4572"/>
                                      <a:pt x="13212" y="4076"/>
                                      <a:pt x="13277" y="3579"/>
                                    </a:cubicBezTo>
                                    <a:cubicBezTo>
                                      <a:pt x="13356" y="3083"/>
                                      <a:pt x="13408" y="3083"/>
                                      <a:pt x="13473" y="3083"/>
                                    </a:cubicBezTo>
                                    <a:cubicBezTo>
                                      <a:pt x="13525" y="3083"/>
                                      <a:pt x="13577" y="3331"/>
                                      <a:pt x="13616" y="3828"/>
                                    </a:cubicBezTo>
                                    <a:cubicBezTo>
                                      <a:pt x="13656" y="4324"/>
                                      <a:pt x="13669" y="4821"/>
                                      <a:pt x="13682" y="5069"/>
                                    </a:cubicBezTo>
                                    <a:cubicBezTo>
                                      <a:pt x="13695" y="5565"/>
                                      <a:pt x="13695" y="5814"/>
                                      <a:pt x="13695" y="5814"/>
                                    </a:cubicBezTo>
                                    <a:cubicBezTo>
                                      <a:pt x="13695" y="5814"/>
                                      <a:pt x="13695" y="5565"/>
                                      <a:pt x="13695" y="5069"/>
                                    </a:cubicBezTo>
                                    <a:cubicBezTo>
                                      <a:pt x="13695" y="4572"/>
                                      <a:pt x="13682" y="3828"/>
                                      <a:pt x="13643" y="3083"/>
                                    </a:cubicBezTo>
                                    <a:cubicBezTo>
                                      <a:pt x="13603" y="2338"/>
                                      <a:pt x="13551" y="1841"/>
                                      <a:pt x="13486" y="1593"/>
                                    </a:cubicBezTo>
                                    <a:cubicBezTo>
                                      <a:pt x="13421" y="1345"/>
                                      <a:pt x="13343" y="1097"/>
                                      <a:pt x="13264" y="1345"/>
                                    </a:cubicBezTo>
                                    <a:cubicBezTo>
                                      <a:pt x="13186" y="1593"/>
                                      <a:pt x="13095" y="1841"/>
                                      <a:pt x="13003" y="2586"/>
                                    </a:cubicBezTo>
                                    <a:cubicBezTo>
                                      <a:pt x="12912" y="3331"/>
                                      <a:pt x="12834" y="4076"/>
                                      <a:pt x="12743" y="5317"/>
                                    </a:cubicBezTo>
                                    <a:cubicBezTo>
                                      <a:pt x="12664" y="6310"/>
                                      <a:pt x="12573" y="7552"/>
                                      <a:pt x="12495" y="8793"/>
                                    </a:cubicBezTo>
                                    <a:cubicBezTo>
                                      <a:pt x="12416" y="10034"/>
                                      <a:pt x="12338" y="11276"/>
                                      <a:pt x="12260" y="12269"/>
                                    </a:cubicBezTo>
                                    <a:cubicBezTo>
                                      <a:pt x="12182" y="13262"/>
                                      <a:pt x="12103" y="14255"/>
                                      <a:pt x="12012" y="15000"/>
                                    </a:cubicBezTo>
                                    <a:cubicBezTo>
                                      <a:pt x="11973" y="15248"/>
                                      <a:pt x="11921" y="15496"/>
                                      <a:pt x="11882" y="15745"/>
                                    </a:cubicBezTo>
                                    <a:cubicBezTo>
                                      <a:pt x="11843" y="15993"/>
                                      <a:pt x="11803" y="15993"/>
                                      <a:pt x="11751" y="15993"/>
                                    </a:cubicBezTo>
                                    <a:cubicBezTo>
                                      <a:pt x="11660" y="15993"/>
                                      <a:pt x="11569" y="15993"/>
                                      <a:pt x="11490" y="15745"/>
                                    </a:cubicBezTo>
                                    <a:cubicBezTo>
                                      <a:pt x="11412" y="15496"/>
                                      <a:pt x="11334" y="15000"/>
                                      <a:pt x="11282" y="14503"/>
                                    </a:cubicBezTo>
                                    <a:cubicBezTo>
                                      <a:pt x="11216" y="14007"/>
                                      <a:pt x="11177" y="13014"/>
                                      <a:pt x="11138" y="12269"/>
                                    </a:cubicBezTo>
                                    <a:cubicBezTo>
                                      <a:pt x="11125" y="11772"/>
                                      <a:pt x="11112" y="11276"/>
                                      <a:pt x="11112" y="10779"/>
                                    </a:cubicBezTo>
                                    <a:cubicBezTo>
                                      <a:pt x="11164" y="10034"/>
                                      <a:pt x="11216" y="9041"/>
                                      <a:pt x="11269" y="8296"/>
                                    </a:cubicBezTo>
                                    <a:cubicBezTo>
                                      <a:pt x="11347" y="7303"/>
                                      <a:pt x="11412" y="6310"/>
                                      <a:pt x="11490" y="5565"/>
                                    </a:cubicBezTo>
                                    <a:cubicBezTo>
                                      <a:pt x="11569" y="4821"/>
                                      <a:pt x="11634" y="4324"/>
                                      <a:pt x="11699" y="3828"/>
                                    </a:cubicBezTo>
                                    <a:cubicBezTo>
                                      <a:pt x="11777" y="3331"/>
                                      <a:pt x="11829" y="3331"/>
                                      <a:pt x="11895" y="3331"/>
                                    </a:cubicBezTo>
                                    <a:cubicBezTo>
                                      <a:pt x="11947" y="3331"/>
                                      <a:pt x="11999" y="3579"/>
                                      <a:pt x="12038" y="4076"/>
                                    </a:cubicBezTo>
                                    <a:cubicBezTo>
                                      <a:pt x="12077" y="4572"/>
                                      <a:pt x="12090" y="5069"/>
                                      <a:pt x="12103" y="5317"/>
                                    </a:cubicBezTo>
                                    <a:cubicBezTo>
                                      <a:pt x="12116" y="5814"/>
                                      <a:pt x="12116" y="6062"/>
                                      <a:pt x="12116" y="6062"/>
                                    </a:cubicBezTo>
                                    <a:cubicBezTo>
                                      <a:pt x="12116" y="6062"/>
                                      <a:pt x="12116" y="5814"/>
                                      <a:pt x="12116" y="5317"/>
                                    </a:cubicBezTo>
                                    <a:cubicBezTo>
                                      <a:pt x="12116" y="4821"/>
                                      <a:pt x="12103" y="4076"/>
                                      <a:pt x="12064" y="3331"/>
                                    </a:cubicBezTo>
                                    <a:cubicBezTo>
                                      <a:pt x="12025" y="2586"/>
                                      <a:pt x="11973" y="2090"/>
                                      <a:pt x="11908" y="1841"/>
                                    </a:cubicBezTo>
                                    <a:cubicBezTo>
                                      <a:pt x="11843" y="1593"/>
                                      <a:pt x="11764" y="1345"/>
                                      <a:pt x="11686" y="1593"/>
                                    </a:cubicBezTo>
                                    <a:cubicBezTo>
                                      <a:pt x="11608" y="1841"/>
                                      <a:pt x="11516" y="2090"/>
                                      <a:pt x="11425" y="2834"/>
                                    </a:cubicBezTo>
                                    <a:cubicBezTo>
                                      <a:pt x="11334" y="3579"/>
                                      <a:pt x="11256" y="4324"/>
                                      <a:pt x="11164" y="5565"/>
                                    </a:cubicBezTo>
                                    <a:cubicBezTo>
                                      <a:pt x="11086" y="6559"/>
                                      <a:pt x="10995" y="7800"/>
                                      <a:pt x="10916" y="9041"/>
                                    </a:cubicBezTo>
                                    <a:cubicBezTo>
                                      <a:pt x="10838" y="10283"/>
                                      <a:pt x="10760" y="11524"/>
                                      <a:pt x="10682" y="12517"/>
                                    </a:cubicBezTo>
                                    <a:cubicBezTo>
                                      <a:pt x="10603" y="13510"/>
                                      <a:pt x="10525" y="14503"/>
                                      <a:pt x="10434" y="15248"/>
                                    </a:cubicBezTo>
                                    <a:cubicBezTo>
                                      <a:pt x="10395" y="15496"/>
                                      <a:pt x="10343" y="15745"/>
                                      <a:pt x="10303" y="15993"/>
                                    </a:cubicBezTo>
                                    <a:cubicBezTo>
                                      <a:pt x="10264" y="16241"/>
                                      <a:pt x="10225" y="16241"/>
                                      <a:pt x="10173" y="16241"/>
                                    </a:cubicBezTo>
                                    <a:cubicBezTo>
                                      <a:pt x="10082" y="16241"/>
                                      <a:pt x="9990" y="16241"/>
                                      <a:pt x="9912" y="15993"/>
                                    </a:cubicBezTo>
                                    <a:cubicBezTo>
                                      <a:pt x="9834" y="15745"/>
                                      <a:pt x="9756" y="15248"/>
                                      <a:pt x="9703" y="14751"/>
                                    </a:cubicBezTo>
                                    <a:cubicBezTo>
                                      <a:pt x="9638" y="14255"/>
                                      <a:pt x="9599" y="13262"/>
                                      <a:pt x="9560" y="12517"/>
                                    </a:cubicBezTo>
                                    <a:cubicBezTo>
                                      <a:pt x="9547" y="12020"/>
                                      <a:pt x="9534" y="11524"/>
                                      <a:pt x="9534" y="11027"/>
                                    </a:cubicBezTo>
                                    <a:cubicBezTo>
                                      <a:pt x="9586" y="10283"/>
                                      <a:pt x="9638" y="9290"/>
                                      <a:pt x="9690" y="8545"/>
                                    </a:cubicBezTo>
                                    <a:cubicBezTo>
                                      <a:pt x="9769" y="7552"/>
                                      <a:pt x="9834" y="6559"/>
                                      <a:pt x="9912" y="5814"/>
                                    </a:cubicBezTo>
                                    <a:cubicBezTo>
                                      <a:pt x="9990" y="5069"/>
                                      <a:pt x="10056" y="4572"/>
                                      <a:pt x="10121" y="4076"/>
                                    </a:cubicBezTo>
                                    <a:cubicBezTo>
                                      <a:pt x="10199" y="3579"/>
                                      <a:pt x="10251" y="3579"/>
                                      <a:pt x="10316" y="3579"/>
                                    </a:cubicBezTo>
                                    <a:cubicBezTo>
                                      <a:pt x="10369" y="3579"/>
                                      <a:pt x="10421" y="3828"/>
                                      <a:pt x="10460" y="4324"/>
                                    </a:cubicBezTo>
                                    <a:cubicBezTo>
                                      <a:pt x="10499" y="4821"/>
                                      <a:pt x="10512" y="5317"/>
                                      <a:pt x="10525" y="5565"/>
                                    </a:cubicBezTo>
                                    <a:cubicBezTo>
                                      <a:pt x="10538" y="6062"/>
                                      <a:pt x="10538" y="6310"/>
                                      <a:pt x="10538" y="6310"/>
                                    </a:cubicBezTo>
                                    <a:cubicBezTo>
                                      <a:pt x="10538" y="6310"/>
                                      <a:pt x="10538" y="6062"/>
                                      <a:pt x="10538" y="5565"/>
                                    </a:cubicBezTo>
                                    <a:cubicBezTo>
                                      <a:pt x="10538" y="5069"/>
                                      <a:pt x="10525" y="4324"/>
                                      <a:pt x="10486" y="3579"/>
                                    </a:cubicBezTo>
                                    <a:cubicBezTo>
                                      <a:pt x="10447" y="2834"/>
                                      <a:pt x="10395" y="2338"/>
                                      <a:pt x="10329" y="2090"/>
                                    </a:cubicBezTo>
                                    <a:cubicBezTo>
                                      <a:pt x="10264" y="1841"/>
                                      <a:pt x="10186" y="1593"/>
                                      <a:pt x="10108" y="1841"/>
                                    </a:cubicBezTo>
                                    <a:cubicBezTo>
                                      <a:pt x="10029" y="2090"/>
                                      <a:pt x="9938" y="2338"/>
                                      <a:pt x="9847" y="3083"/>
                                    </a:cubicBezTo>
                                    <a:cubicBezTo>
                                      <a:pt x="9756" y="3828"/>
                                      <a:pt x="9677" y="4572"/>
                                      <a:pt x="9586" y="5814"/>
                                    </a:cubicBezTo>
                                    <a:cubicBezTo>
                                      <a:pt x="9508" y="6807"/>
                                      <a:pt x="9416" y="8048"/>
                                      <a:pt x="9338" y="9290"/>
                                    </a:cubicBezTo>
                                    <a:cubicBezTo>
                                      <a:pt x="9260" y="10531"/>
                                      <a:pt x="9182" y="11772"/>
                                      <a:pt x="9103" y="12765"/>
                                    </a:cubicBezTo>
                                    <a:cubicBezTo>
                                      <a:pt x="9025" y="13758"/>
                                      <a:pt x="8947" y="14752"/>
                                      <a:pt x="8856" y="15496"/>
                                    </a:cubicBezTo>
                                    <a:cubicBezTo>
                                      <a:pt x="8816" y="15745"/>
                                      <a:pt x="8764" y="15993"/>
                                      <a:pt x="8725" y="16241"/>
                                    </a:cubicBezTo>
                                    <a:cubicBezTo>
                                      <a:pt x="8686" y="16489"/>
                                      <a:pt x="8647" y="16489"/>
                                      <a:pt x="8595" y="16489"/>
                                    </a:cubicBezTo>
                                    <a:cubicBezTo>
                                      <a:pt x="8503" y="16489"/>
                                      <a:pt x="8412" y="16489"/>
                                      <a:pt x="8334" y="16241"/>
                                    </a:cubicBezTo>
                                    <a:cubicBezTo>
                                      <a:pt x="8256" y="15993"/>
                                      <a:pt x="8177" y="15496"/>
                                      <a:pt x="8125" y="15000"/>
                                    </a:cubicBezTo>
                                    <a:cubicBezTo>
                                      <a:pt x="8060" y="14503"/>
                                      <a:pt x="8021" y="13510"/>
                                      <a:pt x="7982" y="12765"/>
                                    </a:cubicBezTo>
                                    <a:cubicBezTo>
                                      <a:pt x="7969" y="12269"/>
                                      <a:pt x="7956" y="11772"/>
                                      <a:pt x="7956" y="11276"/>
                                    </a:cubicBezTo>
                                    <a:cubicBezTo>
                                      <a:pt x="8008" y="10531"/>
                                      <a:pt x="8060" y="9538"/>
                                      <a:pt x="8112" y="8793"/>
                                    </a:cubicBezTo>
                                    <a:cubicBezTo>
                                      <a:pt x="8190" y="7800"/>
                                      <a:pt x="8256" y="6807"/>
                                      <a:pt x="8334" y="6062"/>
                                    </a:cubicBezTo>
                                    <a:cubicBezTo>
                                      <a:pt x="8412" y="5317"/>
                                      <a:pt x="8477" y="4821"/>
                                      <a:pt x="8543" y="4324"/>
                                    </a:cubicBezTo>
                                    <a:cubicBezTo>
                                      <a:pt x="8621" y="3828"/>
                                      <a:pt x="8673" y="3828"/>
                                      <a:pt x="8738" y="3828"/>
                                    </a:cubicBezTo>
                                    <a:cubicBezTo>
                                      <a:pt x="8790" y="3828"/>
                                      <a:pt x="8843" y="4076"/>
                                      <a:pt x="8882" y="4572"/>
                                    </a:cubicBezTo>
                                    <a:cubicBezTo>
                                      <a:pt x="8921" y="5069"/>
                                      <a:pt x="8934" y="5566"/>
                                      <a:pt x="8947" y="5814"/>
                                    </a:cubicBezTo>
                                    <a:cubicBezTo>
                                      <a:pt x="8960" y="6310"/>
                                      <a:pt x="8960" y="6559"/>
                                      <a:pt x="8960" y="6559"/>
                                    </a:cubicBezTo>
                                    <a:cubicBezTo>
                                      <a:pt x="8960" y="6559"/>
                                      <a:pt x="8960" y="6310"/>
                                      <a:pt x="8960" y="5814"/>
                                    </a:cubicBezTo>
                                    <a:cubicBezTo>
                                      <a:pt x="8960" y="5317"/>
                                      <a:pt x="8947" y="4572"/>
                                      <a:pt x="8908" y="3828"/>
                                    </a:cubicBezTo>
                                    <a:cubicBezTo>
                                      <a:pt x="8869" y="3083"/>
                                      <a:pt x="8816" y="2586"/>
                                      <a:pt x="8751" y="2338"/>
                                    </a:cubicBezTo>
                                    <a:cubicBezTo>
                                      <a:pt x="8686" y="2090"/>
                                      <a:pt x="8608" y="1841"/>
                                      <a:pt x="8529" y="2090"/>
                                    </a:cubicBezTo>
                                    <a:cubicBezTo>
                                      <a:pt x="8451" y="2338"/>
                                      <a:pt x="8360" y="2586"/>
                                      <a:pt x="8269" y="3331"/>
                                    </a:cubicBezTo>
                                    <a:cubicBezTo>
                                      <a:pt x="8177" y="4076"/>
                                      <a:pt x="8099" y="4821"/>
                                      <a:pt x="8008" y="6062"/>
                                    </a:cubicBezTo>
                                    <a:cubicBezTo>
                                      <a:pt x="7929" y="7055"/>
                                      <a:pt x="7838" y="8296"/>
                                      <a:pt x="7760" y="9538"/>
                                    </a:cubicBezTo>
                                    <a:cubicBezTo>
                                      <a:pt x="7682" y="10779"/>
                                      <a:pt x="7603" y="12021"/>
                                      <a:pt x="7525" y="13014"/>
                                    </a:cubicBezTo>
                                    <a:cubicBezTo>
                                      <a:pt x="7447" y="14007"/>
                                      <a:pt x="7369" y="15000"/>
                                      <a:pt x="7277" y="15745"/>
                                    </a:cubicBezTo>
                                    <a:cubicBezTo>
                                      <a:pt x="7238" y="15993"/>
                                      <a:pt x="7186" y="16241"/>
                                      <a:pt x="7147" y="16489"/>
                                    </a:cubicBezTo>
                                    <a:cubicBezTo>
                                      <a:pt x="7108" y="16738"/>
                                      <a:pt x="7069" y="16738"/>
                                      <a:pt x="7016" y="16738"/>
                                    </a:cubicBezTo>
                                    <a:cubicBezTo>
                                      <a:pt x="6925" y="16738"/>
                                      <a:pt x="6834" y="16738"/>
                                      <a:pt x="6756" y="16489"/>
                                    </a:cubicBezTo>
                                    <a:cubicBezTo>
                                      <a:pt x="6677" y="16241"/>
                                      <a:pt x="6599" y="15745"/>
                                      <a:pt x="6547" y="15248"/>
                                    </a:cubicBezTo>
                                    <a:cubicBezTo>
                                      <a:pt x="6482" y="14752"/>
                                      <a:pt x="6443" y="13758"/>
                                      <a:pt x="6403" y="13014"/>
                                    </a:cubicBezTo>
                                    <a:cubicBezTo>
                                      <a:pt x="6390" y="12517"/>
                                      <a:pt x="6377" y="12021"/>
                                      <a:pt x="6377" y="11524"/>
                                    </a:cubicBezTo>
                                    <a:cubicBezTo>
                                      <a:pt x="6429" y="10779"/>
                                      <a:pt x="6482" y="9786"/>
                                      <a:pt x="6534" y="9041"/>
                                    </a:cubicBezTo>
                                    <a:cubicBezTo>
                                      <a:pt x="6612" y="8048"/>
                                      <a:pt x="6677" y="7055"/>
                                      <a:pt x="6756" y="6310"/>
                                    </a:cubicBezTo>
                                    <a:cubicBezTo>
                                      <a:pt x="6834" y="5566"/>
                                      <a:pt x="6899" y="5069"/>
                                      <a:pt x="6964" y="4572"/>
                                    </a:cubicBezTo>
                                    <a:cubicBezTo>
                                      <a:pt x="7043" y="4076"/>
                                      <a:pt x="7095" y="4076"/>
                                      <a:pt x="7160" y="4076"/>
                                    </a:cubicBezTo>
                                    <a:cubicBezTo>
                                      <a:pt x="7212" y="4076"/>
                                      <a:pt x="7264" y="4324"/>
                                      <a:pt x="7303" y="4821"/>
                                    </a:cubicBezTo>
                                    <a:cubicBezTo>
                                      <a:pt x="7343" y="5317"/>
                                      <a:pt x="7356" y="5814"/>
                                      <a:pt x="7369" y="6062"/>
                                    </a:cubicBezTo>
                                    <a:cubicBezTo>
                                      <a:pt x="7382" y="6559"/>
                                      <a:pt x="7382" y="6807"/>
                                      <a:pt x="7382" y="6807"/>
                                    </a:cubicBezTo>
                                    <a:cubicBezTo>
                                      <a:pt x="7382" y="6807"/>
                                      <a:pt x="7382" y="6559"/>
                                      <a:pt x="7382" y="6062"/>
                                    </a:cubicBezTo>
                                    <a:cubicBezTo>
                                      <a:pt x="7382" y="5566"/>
                                      <a:pt x="7369" y="4821"/>
                                      <a:pt x="7329" y="4076"/>
                                    </a:cubicBezTo>
                                    <a:cubicBezTo>
                                      <a:pt x="7290" y="3331"/>
                                      <a:pt x="7238" y="2835"/>
                                      <a:pt x="7173" y="2586"/>
                                    </a:cubicBezTo>
                                    <a:cubicBezTo>
                                      <a:pt x="7108" y="2338"/>
                                      <a:pt x="7029" y="2090"/>
                                      <a:pt x="6951" y="2338"/>
                                    </a:cubicBezTo>
                                    <a:cubicBezTo>
                                      <a:pt x="6873" y="2586"/>
                                      <a:pt x="6782" y="2835"/>
                                      <a:pt x="6690" y="3579"/>
                                    </a:cubicBezTo>
                                    <a:cubicBezTo>
                                      <a:pt x="6599" y="4324"/>
                                      <a:pt x="6521" y="5069"/>
                                      <a:pt x="6429" y="6310"/>
                                    </a:cubicBezTo>
                                    <a:cubicBezTo>
                                      <a:pt x="6351" y="7303"/>
                                      <a:pt x="6260" y="8545"/>
                                      <a:pt x="6182" y="9786"/>
                                    </a:cubicBezTo>
                                    <a:cubicBezTo>
                                      <a:pt x="6103" y="11027"/>
                                      <a:pt x="6025" y="12269"/>
                                      <a:pt x="5947" y="13262"/>
                                    </a:cubicBezTo>
                                    <a:cubicBezTo>
                                      <a:pt x="5869" y="14255"/>
                                      <a:pt x="5790" y="15248"/>
                                      <a:pt x="5699" y="15993"/>
                                    </a:cubicBezTo>
                                    <a:cubicBezTo>
                                      <a:pt x="5660" y="16241"/>
                                      <a:pt x="5608" y="16489"/>
                                      <a:pt x="5569" y="16738"/>
                                    </a:cubicBezTo>
                                    <a:cubicBezTo>
                                      <a:pt x="5529" y="16986"/>
                                      <a:pt x="5490" y="16986"/>
                                      <a:pt x="5438" y="16986"/>
                                    </a:cubicBezTo>
                                    <a:cubicBezTo>
                                      <a:pt x="5347" y="16986"/>
                                      <a:pt x="5256" y="16986"/>
                                      <a:pt x="5177" y="16738"/>
                                    </a:cubicBezTo>
                                    <a:cubicBezTo>
                                      <a:pt x="5099" y="16489"/>
                                      <a:pt x="5021" y="15993"/>
                                      <a:pt x="4969" y="15496"/>
                                    </a:cubicBezTo>
                                    <a:cubicBezTo>
                                      <a:pt x="4903" y="15000"/>
                                      <a:pt x="4864" y="14007"/>
                                      <a:pt x="4825" y="13262"/>
                                    </a:cubicBezTo>
                                    <a:cubicBezTo>
                                      <a:pt x="4812" y="12765"/>
                                      <a:pt x="4799" y="12269"/>
                                      <a:pt x="4799" y="11772"/>
                                    </a:cubicBezTo>
                                    <a:cubicBezTo>
                                      <a:pt x="4851" y="11027"/>
                                      <a:pt x="4903" y="10034"/>
                                      <a:pt x="4956" y="9290"/>
                                    </a:cubicBezTo>
                                    <a:cubicBezTo>
                                      <a:pt x="5034" y="8297"/>
                                      <a:pt x="5099" y="7303"/>
                                      <a:pt x="5177" y="6559"/>
                                    </a:cubicBezTo>
                                    <a:cubicBezTo>
                                      <a:pt x="5256" y="5814"/>
                                      <a:pt x="5321" y="5317"/>
                                      <a:pt x="5386" y="4821"/>
                                    </a:cubicBezTo>
                                    <a:cubicBezTo>
                                      <a:pt x="5464" y="4324"/>
                                      <a:pt x="5516" y="4324"/>
                                      <a:pt x="5582" y="4324"/>
                                    </a:cubicBezTo>
                                    <a:cubicBezTo>
                                      <a:pt x="5634" y="4324"/>
                                      <a:pt x="5686" y="4572"/>
                                      <a:pt x="5725" y="5069"/>
                                    </a:cubicBezTo>
                                    <a:cubicBezTo>
                                      <a:pt x="5764" y="5566"/>
                                      <a:pt x="5777" y="6062"/>
                                      <a:pt x="5790" y="6310"/>
                                    </a:cubicBezTo>
                                    <a:cubicBezTo>
                                      <a:pt x="5803" y="6807"/>
                                      <a:pt x="5803" y="7055"/>
                                      <a:pt x="5803" y="7055"/>
                                    </a:cubicBezTo>
                                    <a:cubicBezTo>
                                      <a:pt x="5803" y="7055"/>
                                      <a:pt x="5803" y="6807"/>
                                      <a:pt x="5803" y="6310"/>
                                    </a:cubicBezTo>
                                    <a:cubicBezTo>
                                      <a:pt x="5803" y="5814"/>
                                      <a:pt x="5790" y="5069"/>
                                      <a:pt x="5751" y="4324"/>
                                    </a:cubicBezTo>
                                    <a:cubicBezTo>
                                      <a:pt x="5712" y="3579"/>
                                      <a:pt x="5660" y="3083"/>
                                      <a:pt x="5595" y="2835"/>
                                    </a:cubicBezTo>
                                    <a:cubicBezTo>
                                      <a:pt x="5529" y="2586"/>
                                      <a:pt x="5451" y="2338"/>
                                      <a:pt x="5373" y="2586"/>
                                    </a:cubicBezTo>
                                    <a:cubicBezTo>
                                      <a:pt x="5295" y="2835"/>
                                      <a:pt x="5203" y="3083"/>
                                      <a:pt x="5112" y="3828"/>
                                    </a:cubicBezTo>
                                    <a:cubicBezTo>
                                      <a:pt x="5021" y="4572"/>
                                      <a:pt x="4943" y="5317"/>
                                      <a:pt x="4851" y="6559"/>
                                    </a:cubicBezTo>
                                    <a:cubicBezTo>
                                      <a:pt x="4773" y="7552"/>
                                      <a:pt x="4682" y="8793"/>
                                      <a:pt x="4603" y="10034"/>
                                    </a:cubicBezTo>
                                    <a:cubicBezTo>
                                      <a:pt x="4525" y="11276"/>
                                      <a:pt x="4447" y="12517"/>
                                      <a:pt x="4369" y="13510"/>
                                    </a:cubicBezTo>
                                    <a:cubicBezTo>
                                      <a:pt x="4290" y="14503"/>
                                      <a:pt x="4212" y="15496"/>
                                      <a:pt x="4121" y="16241"/>
                                    </a:cubicBezTo>
                                    <a:cubicBezTo>
                                      <a:pt x="4082" y="16489"/>
                                      <a:pt x="4029" y="16738"/>
                                      <a:pt x="3990" y="16986"/>
                                    </a:cubicBezTo>
                                    <a:cubicBezTo>
                                      <a:pt x="3951" y="17234"/>
                                      <a:pt x="3912" y="17234"/>
                                      <a:pt x="3860" y="17234"/>
                                    </a:cubicBezTo>
                                    <a:cubicBezTo>
                                      <a:pt x="3769" y="17234"/>
                                      <a:pt x="3677" y="17234"/>
                                      <a:pt x="3599" y="16986"/>
                                    </a:cubicBezTo>
                                    <a:cubicBezTo>
                                      <a:pt x="3521" y="16738"/>
                                      <a:pt x="3443" y="16241"/>
                                      <a:pt x="3390" y="15745"/>
                                    </a:cubicBezTo>
                                    <a:cubicBezTo>
                                      <a:pt x="3325" y="15248"/>
                                      <a:pt x="3286" y="14255"/>
                                      <a:pt x="3247" y="13510"/>
                                    </a:cubicBezTo>
                                    <a:cubicBezTo>
                                      <a:pt x="3234" y="13014"/>
                                      <a:pt x="3221" y="12517"/>
                                      <a:pt x="3221" y="12021"/>
                                    </a:cubicBezTo>
                                    <a:cubicBezTo>
                                      <a:pt x="3273" y="11276"/>
                                      <a:pt x="3325" y="10283"/>
                                      <a:pt x="3377" y="9538"/>
                                    </a:cubicBezTo>
                                    <a:cubicBezTo>
                                      <a:pt x="3456" y="8545"/>
                                      <a:pt x="3521" y="7552"/>
                                      <a:pt x="3599" y="6807"/>
                                    </a:cubicBezTo>
                                    <a:cubicBezTo>
                                      <a:pt x="3677" y="6062"/>
                                      <a:pt x="3743" y="5566"/>
                                      <a:pt x="3808" y="5069"/>
                                    </a:cubicBezTo>
                                    <a:cubicBezTo>
                                      <a:pt x="3886" y="4573"/>
                                      <a:pt x="3938" y="4573"/>
                                      <a:pt x="4003" y="4573"/>
                                    </a:cubicBezTo>
                                    <a:cubicBezTo>
                                      <a:pt x="4056" y="4573"/>
                                      <a:pt x="4108" y="4821"/>
                                      <a:pt x="4147" y="5317"/>
                                    </a:cubicBezTo>
                                    <a:cubicBezTo>
                                      <a:pt x="4186" y="5814"/>
                                      <a:pt x="4199" y="6310"/>
                                      <a:pt x="4212" y="6559"/>
                                    </a:cubicBezTo>
                                    <a:cubicBezTo>
                                      <a:pt x="4225" y="7055"/>
                                      <a:pt x="4225" y="7304"/>
                                      <a:pt x="4225" y="7304"/>
                                    </a:cubicBezTo>
                                    <a:cubicBezTo>
                                      <a:pt x="4225" y="7304"/>
                                      <a:pt x="4225" y="7055"/>
                                      <a:pt x="4225" y="6559"/>
                                    </a:cubicBezTo>
                                    <a:cubicBezTo>
                                      <a:pt x="4225" y="6062"/>
                                      <a:pt x="4212" y="5317"/>
                                      <a:pt x="4173" y="4573"/>
                                    </a:cubicBezTo>
                                    <a:cubicBezTo>
                                      <a:pt x="4134" y="3828"/>
                                      <a:pt x="4082" y="3331"/>
                                      <a:pt x="4016" y="3083"/>
                                    </a:cubicBezTo>
                                    <a:cubicBezTo>
                                      <a:pt x="3951" y="2835"/>
                                      <a:pt x="3873" y="2586"/>
                                      <a:pt x="3795" y="2835"/>
                                    </a:cubicBezTo>
                                    <a:cubicBezTo>
                                      <a:pt x="3716" y="3083"/>
                                      <a:pt x="3625" y="3331"/>
                                      <a:pt x="3534" y="4076"/>
                                    </a:cubicBezTo>
                                    <a:cubicBezTo>
                                      <a:pt x="3443" y="4821"/>
                                      <a:pt x="3364" y="5566"/>
                                      <a:pt x="3273" y="6807"/>
                                    </a:cubicBezTo>
                                    <a:cubicBezTo>
                                      <a:pt x="3195" y="7800"/>
                                      <a:pt x="3103" y="9041"/>
                                      <a:pt x="3025" y="10283"/>
                                    </a:cubicBezTo>
                                    <a:cubicBezTo>
                                      <a:pt x="2947" y="11524"/>
                                      <a:pt x="2869" y="12765"/>
                                      <a:pt x="2790" y="13759"/>
                                    </a:cubicBezTo>
                                    <a:cubicBezTo>
                                      <a:pt x="2712" y="14752"/>
                                      <a:pt x="2634" y="15745"/>
                                      <a:pt x="2543" y="16490"/>
                                    </a:cubicBezTo>
                                    <a:cubicBezTo>
                                      <a:pt x="2503" y="16738"/>
                                      <a:pt x="2451" y="16986"/>
                                      <a:pt x="2412" y="17234"/>
                                    </a:cubicBezTo>
                                    <a:cubicBezTo>
                                      <a:pt x="2373" y="17483"/>
                                      <a:pt x="2334" y="17483"/>
                                      <a:pt x="2282" y="17483"/>
                                    </a:cubicBezTo>
                                    <a:cubicBezTo>
                                      <a:pt x="2190" y="17483"/>
                                      <a:pt x="2099" y="17483"/>
                                      <a:pt x="2021" y="17234"/>
                                    </a:cubicBezTo>
                                    <a:cubicBezTo>
                                      <a:pt x="1943" y="16986"/>
                                      <a:pt x="1864" y="16490"/>
                                      <a:pt x="1812" y="15993"/>
                                    </a:cubicBezTo>
                                    <a:cubicBezTo>
                                      <a:pt x="1747" y="15496"/>
                                      <a:pt x="1708" y="14503"/>
                                      <a:pt x="1669" y="13759"/>
                                    </a:cubicBezTo>
                                    <a:cubicBezTo>
                                      <a:pt x="1656" y="13262"/>
                                      <a:pt x="1643" y="12765"/>
                                      <a:pt x="1643" y="12269"/>
                                    </a:cubicBezTo>
                                    <a:cubicBezTo>
                                      <a:pt x="1695" y="11524"/>
                                      <a:pt x="1747" y="10531"/>
                                      <a:pt x="1799" y="9786"/>
                                    </a:cubicBezTo>
                                    <a:cubicBezTo>
                                      <a:pt x="1877" y="8793"/>
                                      <a:pt x="1943" y="7800"/>
                                      <a:pt x="2021" y="7055"/>
                                    </a:cubicBezTo>
                                    <a:cubicBezTo>
                                      <a:pt x="2099" y="6310"/>
                                      <a:pt x="2164" y="5814"/>
                                      <a:pt x="2229" y="5317"/>
                                    </a:cubicBezTo>
                                    <a:cubicBezTo>
                                      <a:pt x="2308" y="4821"/>
                                      <a:pt x="2360" y="4821"/>
                                      <a:pt x="2425" y="4821"/>
                                    </a:cubicBezTo>
                                    <a:cubicBezTo>
                                      <a:pt x="2477" y="4821"/>
                                      <a:pt x="2529" y="5069"/>
                                      <a:pt x="2569" y="5566"/>
                                    </a:cubicBezTo>
                                    <a:cubicBezTo>
                                      <a:pt x="2608" y="6062"/>
                                      <a:pt x="2621" y="6559"/>
                                      <a:pt x="2634" y="6807"/>
                                    </a:cubicBezTo>
                                    <a:cubicBezTo>
                                      <a:pt x="2647" y="7304"/>
                                      <a:pt x="2647" y="7552"/>
                                      <a:pt x="2647" y="7552"/>
                                    </a:cubicBezTo>
                                    <a:cubicBezTo>
                                      <a:pt x="2647" y="7552"/>
                                      <a:pt x="2647" y="7304"/>
                                      <a:pt x="2647" y="6807"/>
                                    </a:cubicBezTo>
                                    <a:cubicBezTo>
                                      <a:pt x="2647" y="6310"/>
                                      <a:pt x="2634" y="5566"/>
                                      <a:pt x="2595" y="4821"/>
                                    </a:cubicBezTo>
                                    <a:cubicBezTo>
                                      <a:pt x="2556" y="4076"/>
                                      <a:pt x="2503" y="3579"/>
                                      <a:pt x="2438" y="3331"/>
                                    </a:cubicBezTo>
                                    <a:cubicBezTo>
                                      <a:pt x="2373" y="3083"/>
                                      <a:pt x="2295" y="2835"/>
                                      <a:pt x="2216" y="3083"/>
                                    </a:cubicBezTo>
                                    <a:cubicBezTo>
                                      <a:pt x="2138" y="3331"/>
                                      <a:pt x="2047" y="3579"/>
                                      <a:pt x="1956" y="4324"/>
                                    </a:cubicBezTo>
                                    <a:cubicBezTo>
                                      <a:pt x="1864" y="5069"/>
                                      <a:pt x="1786" y="5814"/>
                                      <a:pt x="1695" y="7055"/>
                                    </a:cubicBezTo>
                                    <a:cubicBezTo>
                                      <a:pt x="1616" y="8048"/>
                                      <a:pt x="1525" y="9290"/>
                                      <a:pt x="1447" y="10531"/>
                                    </a:cubicBezTo>
                                    <a:cubicBezTo>
                                      <a:pt x="1369" y="11772"/>
                                      <a:pt x="1290" y="13014"/>
                                      <a:pt x="1212" y="14007"/>
                                    </a:cubicBezTo>
                                    <a:cubicBezTo>
                                      <a:pt x="1134" y="15000"/>
                                      <a:pt x="1056" y="15993"/>
                                      <a:pt x="964" y="16738"/>
                                    </a:cubicBezTo>
                                    <a:cubicBezTo>
                                      <a:pt x="925" y="16986"/>
                                      <a:pt x="873" y="17234"/>
                                      <a:pt x="834" y="17483"/>
                                    </a:cubicBezTo>
                                    <a:cubicBezTo>
                                      <a:pt x="795" y="17731"/>
                                      <a:pt x="756" y="17731"/>
                                      <a:pt x="703" y="17731"/>
                                    </a:cubicBezTo>
                                    <a:cubicBezTo>
                                      <a:pt x="612" y="17731"/>
                                      <a:pt x="521" y="17731"/>
                                      <a:pt x="443" y="17483"/>
                                    </a:cubicBezTo>
                                    <a:cubicBezTo>
                                      <a:pt x="364" y="17234"/>
                                      <a:pt x="286" y="16738"/>
                                      <a:pt x="234" y="16241"/>
                                    </a:cubicBezTo>
                                    <a:cubicBezTo>
                                      <a:pt x="169" y="15745"/>
                                      <a:pt x="129" y="14752"/>
                                      <a:pt x="90" y="14007"/>
                                    </a:cubicBezTo>
                                    <a:cubicBezTo>
                                      <a:pt x="64" y="13262"/>
                                      <a:pt x="51" y="12269"/>
                                      <a:pt x="64" y="11524"/>
                                    </a:cubicBezTo>
                                    <a:cubicBezTo>
                                      <a:pt x="77" y="10779"/>
                                      <a:pt x="103" y="10531"/>
                                      <a:pt x="129" y="10531"/>
                                    </a:cubicBezTo>
                                    <a:cubicBezTo>
                                      <a:pt x="156" y="10531"/>
                                      <a:pt x="169" y="10779"/>
                                      <a:pt x="169" y="10779"/>
                                    </a:cubicBezTo>
                                    <a:cubicBezTo>
                                      <a:pt x="169" y="10779"/>
                                      <a:pt x="156" y="10531"/>
                                      <a:pt x="129" y="10531"/>
                                    </a:cubicBezTo>
                                    <a:cubicBezTo>
                                      <a:pt x="103" y="10283"/>
                                      <a:pt x="51" y="10531"/>
                                      <a:pt x="25" y="11524"/>
                                    </a:cubicBezTo>
                                    <a:cubicBezTo>
                                      <a:pt x="-1" y="12517"/>
                                      <a:pt x="-14" y="13759"/>
                                      <a:pt x="25" y="15000"/>
                                    </a:cubicBezTo>
                                    <a:cubicBezTo>
                                      <a:pt x="51" y="16241"/>
                                      <a:pt x="103" y="17483"/>
                                      <a:pt x="169" y="18476"/>
                                    </a:cubicBezTo>
                                    <a:cubicBezTo>
                                      <a:pt x="234" y="19469"/>
                                      <a:pt x="325" y="20214"/>
                                      <a:pt x="416" y="20710"/>
                                    </a:cubicBezTo>
                                    <a:cubicBezTo>
                                      <a:pt x="508" y="21207"/>
                                      <a:pt x="612" y="21455"/>
                                      <a:pt x="716" y="21455"/>
                                    </a:cubicBezTo>
                                    <a:cubicBezTo>
                                      <a:pt x="756" y="21455"/>
                                      <a:pt x="821" y="21455"/>
                                      <a:pt x="873" y="21207"/>
                                    </a:cubicBezTo>
                                    <a:cubicBezTo>
                                      <a:pt x="925" y="20958"/>
                                      <a:pt x="977" y="20710"/>
                                      <a:pt x="1029" y="20462"/>
                                    </a:cubicBezTo>
                                    <a:cubicBezTo>
                                      <a:pt x="1134" y="19717"/>
                                      <a:pt x="1225" y="18724"/>
                                      <a:pt x="1316" y="17483"/>
                                    </a:cubicBezTo>
                                    <a:cubicBezTo>
                                      <a:pt x="1408" y="16241"/>
                                      <a:pt x="1486" y="15000"/>
                                      <a:pt x="1564" y="13759"/>
                                    </a:cubicBezTo>
                                    <a:cubicBezTo>
                                      <a:pt x="1564" y="13759"/>
                                      <a:pt x="1577" y="13510"/>
                                      <a:pt x="1577" y="13510"/>
                                    </a:cubicBezTo>
                                    <a:cubicBezTo>
                                      <a:pt x="1577" y="14007"/>
                                      <a:pt x="1577" y="14503"/>
                                      <a:pt x="1590" y="14752"/>
                                    </a:cubicBezTo>
                                    <a:cubicBezTo>
                                      <a:pt x="1616" y="15993"/>
                                      <a:pt x="1669" y="17234"/>
                                      <a:pt x="1734" y="18227"/>
                                    </a:cubicBezTo>
                                    <a:cubicBezTo>
                                      <a:pt x="1799" y="19221"/>
                                      <a:pt x="1890" y="19965"/>
                                      <a:pt x="1982" y="20462"/>
                                    </a:cubicBezTo>
                                    <a:cubicBezTo>
                                      <a:pt x="2073" y="20958"/>
                                      <a:pt x="2177" y="21207"/>
                                      <a:pt x="2282" y="21207"/>
                                    </a:cubicBezTo>
                                    <a:cubicBezTo>
                                      <a:pt x="2321" y="21207"/>
                                      <a:pt x="2386" y="21207"/>
                                      <a:pt x="2438" y="20958"/>
                                    </a:cubicBezTo>
                                    <a:cubicBezTo>
                                      <a:pt x="2490" y="20710"/>
                                      <a:pt x="2543" y="20462"/>
                                      <a:pt x="2595" y="20214"/>
                                    </a:cubicBezTo>
                                    <a:cubicBezTo>
                                      <a:pt x="2699" y="19469"/>
                                      <a:pt x="2790" y="18476"/>
                                      <a:pt x="2882" y="17234"/>
                                    </a:cubicBezTo>
                                    <a:cubicBezTo>
                                      <a:pt x="2973" y="15993"/>
                                      <a:pt x="3051" y="14752"/>
                                      <a:pt x="3129" y="13510"/>
                                    </a:cubicBezTo>
                                    <a:cubicBezTo>
                                      <a:pt x="3129" y="13510"/>
                                      <a:pt x="3143" y="13262"/>
                                      <a:pt x="3143" y="13262"/>
                                    </a:cubicBezTo>
                                    <a:cubicBezTo>
                                      <a:pt x="3143" y="13759"/>
                                      <a:pt x="3143" y="14255"/>
                                      <a:pt x="3156" y="14503"/>
                                    </a:cubicBezTo>
                                    <a:cubicBezTo>
                                      <a:pt x="3182" y="15745"/>
                                      <a:pt x="3234" y="16986"/>
                                      <a:pt x="3299" y="17979"/>
                                    </a:cubicBezTo>
                                    <a:cubicBezTo>
                                      <a:pt x="3364" y="18972"/>
                                      <a:pt x="3456" y="19717"/>
                                      <a:pt x="3547" y="20214"/>
                                    </a:cubicBezTo>
                                    <a:cubicBezTo>
                                      <a:pt x="3638" y="20710"/>
                                      <a:pt x="3743" y="20959"/>
                                      <a:pt x="3847" y="20959"/>
                                    </a:cubicBezTo>
                                    <a:cubicBezTo>
                                      <a:pt x="3886" y="20959"/>
                                      <a:pt x="3951" y="20959"/>
                                      <a:pt x="4003" y="20710"/>
                                    </a:cubicBezTo>
                                    <a:cubicBezTo>
                                      <a:pt x="4056" y="20462"/>
                                      <a:pt x="4108" y="20214"/>
                                      <a:pt x="4160" y="19965"/>
                                    </a:cubicBezTo>
                                    <a:cubicBezTo>
                                      <a:pt x="4264" y="19221"/>
                                      <a:pt x="4356" y="18228"/>
                                      <a:pt x="4447" y="16986"/>
                                    </a:cubicBezTo>
                                    <a:cubicBezTo>
                                      <a:pt x="4538" y="15745"/>
                                      <a:pt x="4616" y="14503"/>
                                      <a:pt x="4695" y="13262"/>
                                    </a:cubicBezTo>
                                    <a:cubicBezTo>
                                      <a:pt x="4695" y="13262"/>
                                      <a:pt x="4708" y="13014"/>
                                      <a:pt x="4708" y="13014"/>
                                    </a:cubicBezTo>
                                    <a:cubicBezTo>
                                      <a:pt x="4708" y="13510"/>
                                      <a:pt x="4708" y="14007"/>
                                      <a:pt x="4721" y="14255"/>
                                    </a:cubicBezTo>
                                    <a:cubicBezTo>
                                      <a:pt x="4747" y="15497"/>
                                      <a:pt x="4799" y="16738"/>
                                      <a:pt x="4864" y="17731"/>
                                    </a:cubicBezTo>
                                    <a:cubicBezTo>
                                      <a:pt x="4929" y="18724"/>
                                      <a:pt x="5021" y="19469"/>
                                      <a:pt x="5112" y="19965"/>
                                    </a:cubicBezTo>
                                    <a:cubicBezTo>
                                      <a:pt x="5203" y="20462"/>
                                      <a:pt x="5308" y="20710"/>
                                      <a:pt x="5412" y="20710"/>
                                    </a:cubicBezTo>
                                    <a:cubicBezTo>
                                      <a:pt x="5451" y="20710"/>
                                      <a:pt x="5516" y="20710"/>
                                      <a:pt x="5569" y="20462"/>
                                    </a:cubicBezTo>
                                    <a:cubicBezTo>
                                      <a:pt x="5621" y="20214"/>
                                      <a:pt x="5673" y="19965"/>
                                      <a:pt x="5725" y="19717"/>
                                    </a:cubicBezTo>
                                    <a:cubicBezTo>
                                      <a:pt x="5829" y="18972"/>
                                      <a:pt x="5921" y="17979"/>
                                      <a:pt x="6012" y="16738"/>
                                    </a:cubicBezTo>
                                    <a:cubicBezTo>
                                      <a:pt x="6103" y="15497"/>
                                      <a:pt x="6182" y="14255"/>
                                      <a:pt x="6260" y="13014"/>
                                    </a:cubicBezTo>
                                    <a:cubicBezTo>
                                      <a:pt x="6260" y="13014"/>
                                      <a:pt x="6273" y="12766"/>
                                      <a:pt x="6273" y="12766"/>
                                    </a:cubicBezTo>
                                    <a:cubicBezTo>
                                      <a:pt x="6273" y="13262"/>
                                      <a:pt x="6273" y="13759"/>
                                      <a:pt x="6286" y="14007"/>
                                    </a:cubicBezTo>
                                    <a:cubicBezTo>
                                      <a:pt x="6312" y="15248"/>
                                      <a:pt x="6364" y="16490"/>
                                      <a:pt x="6429" y="17483"/>
                                    </a:cubicBezTo>
                                    <a:cubicBezTo>
                                      <a:pt x="6495" y="18476"/>
                                      <a:pt x="6586" y="19221"/>
                                      <a:pt x="6677" y="19717"/>
                                    </a:cubicBezTo>
                                    <a:cubicBezTo>
                                      <a:pt x="6769" y="20214"/>
                                      <a:pt x="6873" y="20462"/>
                                      <a:pt x="6977" y="20462"/>
                                    </a:cubicBezTo>
                                    <a:cubicBezTo>
                                      <a:pt x="7016" y="20462"/>
                                      <a:pt x="7082" y="20462"/>
                                      <a:pt x="7134" y="20214"/>
                                    </a:cubicBezTo>
                                    <a:cubicBezTo>
                                      <a:pt x="7186" y="19965"/>
                                      <a:pt x="7238" y="19717"/>
                                      <a:pt x="7290" y="19469"/>
                                    </a:cubicBezTo>
                                    <a:cubicBezTo>
                                      <a:pt x="7395" y="18724"/>
                                      <a:pt x="7486" y="17731"/>
                                      <a:pt x="7577" y="16490"/>
                                    </a:cubicBezTo>
                                    <a:cubicBezTo>
                                      <a:pt x="7669" y="15248"/>
                                      <a:pt x="7747" y="14007"/>
                                      <a:pt x="7825" y="12766"/>
                                    </a:cubicBezTo>
                                    <a:cubicBezTo>
                                      <a:pt x="7825" y="12766"/>
                                      <a:pt x="7838" y="12517"/>
                                      <a:pt x="7838" y="12517"/>
                                    </a:cubicBezTo>
                                    <a:cubicBezTo>
                                      <a:pt x="7838" y="13014"/>
                                      <a:pt x="7838" y="13510"/>
                                      <a:pt x="7851" y="13759"/>
                                    </a:cubicBezTo>
                                    <a:cubicBezTo>
                                      <a:pt x="7877" y="15000"/>
                                      <a:pt x="7929" y="16241"/>
                                      <a:pt x="7995" y="17234"/>
                                    </a:cubicBezTo>
                                    <a:cubicBezTo>
                                      <a:pt x="8060" y="18228"/>
                                      <a:pt x="8151" y="18972"/>
                                      <a:pt x="8243" y="19469"/>
                                    </a:cubicBezTo>
                                    <a:cubicBezTo>
                                      <a:pt x="8334" y="19965"/>
                                      <a:pt x="8438" y="20214"/>
                                      <a:pt x="8543" y="20214"/>
                                    </a:cubicBezTo>
                                    <a:cubicBezTo>
                                      <a:pt x="8582" y="20214"/>
                                      <a:pt x="8647" y="20214"/>
                                      <a:pt x="8699" y="19965"/>
                                    </a:cubicBezTo>
                                    <a:cubicBezTo>
                                      <a:pt x="8751" y="19717"/>
                                      <a:pt x="8803" y="19469"/>
                                      <a:pt x="8856" y="19221"/>
                                    </a:cubicBezTo>
                                    <a:cubicBezTo>
                                      <a:pt x="8960" y="18476"/>
                                      <a:pt x="9051" y="17483"/>
                                      <a:pt x="9143" y="16241"/>
                                    </a:cubicBezTo>
                                    <a:cubicBezTo>
                                      <a:pt x="9234" y="15000"/>
                                      <a:pt x="9312" y="13759"/>
                                      <a:pt x="9390" y="12517"/>
                                    </a:cubicBezTo>
                                    <a:cubicBezTo>
                                      <a:pt x="9390" y="12517"/>
                                      <a:pt x="9403" y="12269"/>
                                      <a:pt x="9403" y="12269"/>
                                    </a:cubicBezTo>
                                    <a:cubicBezTo>
                                      <a:pt x="9403" y="12766"/>
                                      <a:pt x="9403" y="13262"/>
                                      <a:pt x="9416" y="13510"/>
                                    </a:cubicBezTo>
                                    <a:cubicBezTo>
                                      <a:pt x="9443" y="14752"/>
                                      <a:pt x="9495" y="15993"/>
                                      <a:pt x="9560" y="16986"/>
                                    </a:cubicBezTo>
                                    <a:cubicBezTo>
                                      <a:pt x="9625" y="17979"/>
                                      <a:pt x="9716" y="18724"/>
                                      <a:pt x="9808" y="19221"/>
                                    </a:cubicBezTo>
                                    <a:cubicBezTo>
                                      <a:pt x="9899" y="19717"/>
                                      <a:pt x="10003" y="19966"/>
                                      <a:pt x="10108" y="19966"/>
                                    </a:cubicBezTo>
                                    <a:cubicBezTo>
                                      <a:pt x="10147" y="19966"/>
                                      <a:pt x="10212" y="19966"/>
                                      <a:pt x="10264" y="19717"/>
                                    </a:cubicBezTo>
                                    <a:cubicBezTo>
                                      <a:pt x="10316" y="19469"/>
                                      <a:pt x="10369" y="19221"/>
                                      <a:pt x="10421" y="18972"/>
                                    </a:cubicBezTo>
                                    <a:cubicBezTo>
                                      <a:pt x="10525" y="18228"/>
                                      <a:pt x="10616" y="17235"/>
                                      <a:pt x="10708" y="15993"/>
                                    </a:cubicBezTo>
                                    <a:cubicBezTo>
                                      <a:pt x="10799" y="14752"/>
                                      <a:pt x="10877" y="13510"/>
                                      <a:pt x="10956" y="12269"/>
                                    </a:cubicBezTo>
                                    <a:cubicBezTo>
                                      <a:pt x="10956" y="12269"/>
                                      <a:pt x="10969" y="12021"/>
                                      <a:pt x="10969" y="12021"/>
                                    </a:cubicBezTo>
                                    <a:cubicBezTo>
                                      <a:pt x="10969" y="12517"/>
                                      <a:pt x="10969" y="13014"/>
                                      <a:pt x="10982" y="13262"/>
                                    </a:cubicBezTo>
                                    <a:cubicBezTo>
                                      <a:pt x="11008" y="14504"/>
                                      <a:pt x="11060" y="15745"/>
                                      <a:pt x="11125" y="16738"/>
                                    </a:cubicBezTo>
                                    <a:cubicBezTo>
                                      <a:pt x="11190" y="17731"/>
                                      <a:pt x="11282" y="18476"/>
                                      <a:pt x="11373" y="18972"/>
                                    </a:cubicBezTo>
                                    <a:cubicBezTo>
                                      <a:pt x="11464" y="19469"/>
                                      <a:pt x="11569" y="19717"/>
                                      <a:pt x="11673" y="19717"/>
                                    </a:cubicBezTo>
                                    <a:cubicBezTo>
                                      <a:pt x="11712" y="19717"/>
                                      <a:pt x="11777" y="19717"/>
                                      <a:pt x="11829" y="19469"/>
                                    </a:cubicBezTo>
                                    <a:cubicBezTo>
                                      <a:pt x="11882" y="19221"/>
                                      <a:pt x="11934" y="18972"/>
                                      <a:pt x="11986" y="18724"/>
                                    </a:cubicBezTo>
                                    <a:cubicBezTo>
                                      <a:pt x="12090" y="17979"/>
                                      <a:pt x="12182" y="16986"/>
                                      <a:pt x="12273" y="15745"/>
                                    </a:cubicBezTo>
                                    <a:cubicBezTo>
                                      <a:pt x="12364" y="14504"/>
                                      <a:pt x="12443" y="13262"/>
                                      <a:pt x="12521" y="12021"/>
                                    </a:cubicBezTo>
                                    <a:cubicBezTo>
                                      <a:pt x="12521" y="12021"/>
                                      <a:pt x="12534" y="11773"/>
                                      <a:pt x="12534" y="11773"/>
                                    </a:cubicBezTo>
                                    <a:cubicBezTo>
                                      <a:pt x="12534" y="12269"/>
                                      <a:pt x="12534" y="12766"/>
                                      <a:pt x="12547" y="13014"/>
                                    </a:cubicBezTo>
                                    <a:cubicBezTo>
                                      <a:pt x="12573" y="14255"/>
                                      <a:pt x="12625" y="15497"/>
                                      <a:pt x="12690" y="16490"/>
                                    </a:cubicBezTo>
                                    <a:cubicBezTo>
                                      <a:pt x="12756" y="17483"/>
                                      <a:pt x="12847" y="18228"/>
                                      <a:pt x="12938" y="18724"/>
                                    </a:cubicBezTo>
                                    <a:cubicBezTo>
                                      <a:pt x="13029" y="19221"/>
                                      <a:pt x="13134" y="19469"/>
                                      <a:pt x="13238" y="19469"/>
                                    </a:cubicBezTo>
                                    <a:cubicBezTo>
                                      <a:pt x="13277" y="19469"/>
                                      <a:pt x="13343" y="19469"/>
                                      <a:pt x="13395" y="19221"/>
                                    </a:cubicBezTo>
                                    <a:cubicBezTo>
                                      <a:pt x="13447" y="18972"/>
                                      <a:pt x="13499" y="18724"/>
                                      <a:pt x="13551" y="18476"/>
                                    </a:cubicBezTo>
                                    <a:cubicBezTo>
                                      <a:pt x="13656" y="17731"/>
                                      <a:pt x="13747" y="16738"/>
                                      <a:pt x="13838" y="15497"/>
                                    </a:cubicBezTo>
                                    <a:cubicBezTo>
                                      <a:pt x="13929" y="14255"/>
                                      <a:pt x="14008" y="13014"/>
                                      <a:pt x="14086" y="11773"/>
                                    </a:cubicBezTo>
                                    <a:cubicBezTo>
                                      <a:pt x="14086" y="11773"/>
                                      <a:pt x="14099" y="11524"/>
                                      <a:pt x="14099" y="11524"/>
                                    </a:cubicBezTo>
                                    <a:cubicBezTo>
                                      <a:pt x="14099" y="12021"/>
                                      <a:pt x="14099" y="12517"/>
                                      <a:pt x="14112" y="12766"/>
                                    </a:cubicBezTo>
                                    <a:cubicBezTo>
                                      <a:pt x="14138" y="14007"/>
                                      <a:pt x="14190" y="15248"/>
                                      <a:pt x="14256" y="16242"/>
                                    </a:cubicBezTo>
                                    <a:cubicBezTo>
                                      <a:pt x="14321" y="17235"/>
                                      <a:pt x="14412" y="17979"/>
                                      <a:pt x="14503" y="18476"/>
                                    </a:cubicBezTo>
                                    <a:cubicBezTo>
                                      <a:pt x="14595" y="18972"/>
                                      <a:pt x="14699" y="19221"/>
                                      <a:pt x="14803" y="19221"/>
                                    </a:cubicBezTo>
                                    <a:cubicBezTo>
                                      <a:pt x="14843" y="19221"/>
                                      <a:pt x="14908" y="19221"/>
                                      <a:pt x="14960" y="18972"/>
                                    </a:cubicBezTo>
                                    <a:cubicBezTo>
                                      <a:pt x="15012" y="18724"/>
                                      <a:pt x="15064" y="18476"/>
                                      <a:pt x="15116" y="18228"/>
                                    </a:cubicBezTo>
                                    <a:cubicBezTo>
                                      <a:pt x="15221" y="17483"/>
                                      <a:pt x="15312" y="16490"/>
                                      <a:pt x="15403" y="15248"/>
                                    </a:cubicBezTo>
                                    <a:cubicBezTo>
                                      <a:pt x="15495" y="14007"/>
                                      <a:pt x="15573" y="12766"/>
                                      <a:pt x="15651" y="11524"/>
                                    </a:cubicBezTo>
                                    <a:cubicBezTo>
                                      <a:pt x="15651" y="11524"/>
                                      <a:pt x="15664" y="11276"/>
                                      <a:pt x="15664" y="11276"/>
                                    </a:cubicBezTo>
                                    <a:cubicBezTo>
                                      <a:pt x="15664" y="11773"/>
                                      <a:pt x="15664" y="12269"/>
                                      <a:pt x="15677" y="12517"/>
                                    </a:cubicBezTo>
                                    <a:cubicBezTo>
                                      <a:pt x="15703" y="13759"/>
                                      <a:pt x="15756" y="15000"/>
                                      <a:pt x="15821" y="15993"/>
                                    </a:cubicBezTo>
                                    <a:cubicBezTo>
                                      <a:pt x="15886" y="16986"/>
                                      <a:pt x="15977" y="17731"/>
                                      <a:pt x="16069" y="18228"/>
                                    </a:cubicBezTo>
                                    <a:cubicBezTo>
                                      <a:pt x="16160" y="18724"/>
                                      <a:pt x="16264" y="18973"/>
                                      <a:pt x="16369" y="18973"/>
                                    </a:cubicBezTo>
                                    <a:cubicBezTo>
                                      <a:pt x="16408" y="18973"/>
                                      <a:pt x="16473" y="18973"/>
                                      <a:pt x="16525" y="18724"/>
                                    </a:cubicBezTo>
                                    <a:cubicBezTo>
                                      <a:pt x="16577" y="18476"/>
                                      <a:pt x="16629" y="18228"/>
                                      <a:pt x="16682" y="17979"/>
                                    </a:cubicBezTo>
                                    <a:cubicBezTo>
                                      <a:pt x="16786" y="17235"/>
                                      <a:pt x="16877" y="16242"/>
                                      <a:pt x="16969" y="15000"/>
                                    </a:cubicBezTo>
                                    <a:cubicBezTo>
                                      <a:pt x="17060" y="13759"/>
                                      <a:pt x="17138" y="12517"/>
                                      <a:pt x="17216" y="11276"/>
                                    </a:cubicBezTo>
                                    <a:cubicBezTo>
                                      <a:pt x="17216" y="11276"/>
                                      <a:pt x="17229" y="11028"/>
                                      <a:pt x="17229" y="11028"/>
                                    </a:cubicBezTo>
                                    <a:cubicBezTo>
                                      <a:pt x="17229" y="11524"/>
                                      <a:pt x="17229" y="12021"/>
                                      <a:pt x="17243" y="12269"/>
                                    </a:cubicBezTo>
                                    <a:cubicBezTo>
                                      <a:pt x="17269" y="13511"/>
                                      <a:pt x="17321" y="14752"/>
                                      <a:pt x="17386" y="15745"/>
                                    </a:cubicBezTo>
                                    <a:cubicBezTo>
                                      <a:pt x="17451" y="16738"/>
                                      <a:pt x="17543" y="17483"/>
                                      <a:pt x="17634" y="17979"/>
                                    </a:cubicBezTo>
                                    <a:cubicBezTo>
                                      <a:pt x="17725" y="18476"/>
                                      <a:pt x="17829" y="18724"/>
                                      <a:pt x="17934" y="18724"/>
                                    </a:cubicBezTo>
                                    <a:cubicBezTo>
                                      <a:pt x="17973" y="18724"/>
                                      <a:pt x="18038" y="18724"/>
                                      <a:pt x="18090" y="18476"/>
                                    </a:cubicBezTo>
                                    <a:cubicBezTo>
                                      <a:pt x="18143" y="18228"/>
                                      <a:pt x="18195" y="17979"/>
                                      <a:pt x="18247" y="17731"/>
                                    </a:cubicBezTo>
                                    <a:cubicBezTo>
                                      <a:pt x="18351" y="16986"/>
                                      <a:pt x="18443" y="15993"/>
                                      <a:pt x="18534" y="14752"/>
                                    </a:cubicBezTo>
                                    <a:cubicBezTo>
                                      <a:pt x="18625" y="13511"/>
                                      <a:pt x="18703" y="12269"/>
                                      <a:pt x="18782" y="11028"/>
                                    </a:cubicBezTo>
                                    <a:cubicBezTo>
                                      <a:pt x="18782" y="11028"/>
                                      <a:pt x="18795" y="10780"/>
                                      <a:pt x="18795" y="10780"/>
                                    </a:cubicBezTo>
                                    <a:cubicBezTo>
                                      <a:pt x="18795" y="11276"/>
                                      <a:pt x="18795" y="11773"/>
                                      <a:pt x="18808" y="12021"/>
                                    </a:cubicBezTo>
                                    <a:cubicBezTo>
                                      <a:pt x="18834" y="13262"/>
                                      <a:pt x="18886" y="14504"/>
                                      <a:pt x="18951" y="15497"/>
                                    </a:cubicBezTo>
                                    <a:cubicBezTo>
                                      <a:pt x="19016" y="16490"/>
                                      <a:pt x="19108" y="17235"/>
                                      <a:pt x="19199" y="17731"/>
                                    </a:cubicBezTo>
                                    <a:cubicBezTo>
                                      <a:pt x="19290" y="18228"/>
                                      <a:pt x="19395" y="18476"/>
                                      <a:pt x="19499" y="18476"/>
                                    </a:cubicBezTo>
                                    <a:cubicBezTo>
                                      <a:pt x="19538" y="18476"/>
                                      <a:pt x="19603" y="18476"/>
                                      <a:pt x="19656" y="18228"/>
                                    </a:cubicBezTo>
                                    <a:cubicBezTo>
                                      <a:pt x="19708" y="17979"/>
                                      <a:pt x="19760" y="17731"/>
                                      <a:pt x="19812" y="17483"/>
                                    </a:cubicBezTo>
                                    <a:cubicBezTo>
                                      <a:pt x="19916" y="16738"/>
                                      <a:pt x="20008" y="15745"/>
                                      <a:pt x="20099" y="14504"/>
                                    </a:cubicBezTo>
                                    <a:cubicBezTo>
                                      <a:pt x="20190" y="13262"/>
                                      <a:pt x="20269" y="12021"/>
                                      <a:pt x="20347" y="10780"/>
                                    </a:cubicBezTo>
                                    <a:cubicBezTo>
                                      <a:pt x="20425" y="9538"/>
                                      <a:pt x="20503" y="8297"/>
                                      <a:pt x="20569" y="7304"/>
                                    </a:cubicBezTo>
                                    <a:cubicBezTo>
                                      <a:pt x="20647" y="6311"/>
                                      <a:pt x="20712" y="5318"/>
                                      <a:pt x="20790" y="4573"/>
                                    </a:cubicBezTo>
                                    <a:cubicBezTo>
                                      <a:pt x="20869" y="3828"/>
                                      <a:pt x="20934" y="3331"/>
                                      <a:pt x="20999" y="2835"/>
                                    </a:cubicBezTo>
                                    <a:cubicBezTo>
                                      <a:pt x="21077" y="2338"/>
                                      <a:pt x="21129" y="2338"/>
                                      <a:pt x="21195" y="2338"/>
                                    </a:cubicBezTo>
                                    <a:cubicBezTo>
                                      <a:pt x="21247" y="2338"/>
                                      <a:pt x="21299" y="2587"/>
                                      <a:pt x="21338" y="3083"/>
                                    </a:cubicBezTo>
                                    <a:cubicBezTo>
                                      <a:pt x="21547" y="3083"/>
                                      <a:pt x="21573" y="3579"/>
                                      <a:pt x="21586" y="3827"/>
                                    </a:cubicBezTo>
                                    <a:cubicBezTo>
                                      <a:pt x="21586" y="4324"/>
                                      <a:pt x="21586" y="4572"/>
                                      <a:pt x="21586" y="4572"/>
                                    </a:cubicBezTo>
                                    <a:cubicBezTo>
                                      <a:pt x="21586" y="4572"/>
                                      <a:pt x="21586" y="4324"/>
                                      <a:pt x="21586" y="382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8EBCC5E" id="Shape" o:spid="_x0000_s1026" style="width:165.45pt;height: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86,21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" path="m21586,3827v,-496,-13,-1241,-52,-1986c21495,1096,21443,600,21377,352v-65,-249,-143,-497,-221,-249c21077,352,20986,600,20895,1345v-92,744,-170,1489,-261,2731c20556,5069,20464,6310,20386,7551v-78,1242,-157,2483,-235,3476c20073,12020,19995,13013,19903,13758v-39,248,-91,497,-130,745c19734,14751,19695,14751,19643,14751v-92,,-183,,-261,-248c19303,14255,19225,13758,19173,13262v-65,-497,-104,-1490,-144,-2235c19016,10531,19003,10034,19003,9538v53,-745,105,-1738,157,-2483c19238,6062,19303,5069,19382,4324v78,-745,143,-1241,208,-1738c19669,2089,19721,2089,19786,2089v52,,104,249,143,745c19969,3331,19982,3827,19995,4076v13,496,13,744,13,744c20008,4820,20008,4572,20008,4076v,-497,-13,-1242,-52,-1987c19916,1345,19864,848,19799,600v-65,-248,-143,-497,-222,-248c19499,600,19408,848,19316,1593v-91,745,-169,1490,-260,2731c18977,5317,18886,6558,18808,7800v-79,1241,-157,2482,-235,3475c18495,12269,18416,13262,18325,14006v-39,249,-91,497,-130,745c18156,15000,18116,15000,18064,15000v-91,,-182,,-261,-249c17725,14503,17647,14006,17595,13510v-66,-497,-105,-1490,-144,-2235c17438,10779,17425,10282,17425,9786v52,-745,104,-1738,157,-2483c17660,6310,17725,5317,17803,4572v79,-745,144,-1241,209,-1738c18090,2338,18143,2338,18208,2338v52,,104,248,143,745c18390,3579,18403,4076,18416,4324v13,496,13,745,13,745c18429,5069,18429,4820,18429,4324v,-497,-13,-1241,-52,-1986c18338,1593,18286,1096,18221,848v-65,-248,-144,-496,-222,-248c17921,848,17829,1096,17738,1841v-91,745,-169,1490,-261,2731c17399,5565,17308,6807,17229,8048v-78,1241,-156,2483,-234,3476c16916,12517,16838,13510,16747,14255v-39,248,-91,496,-131,745c16577,15248,16538,15248,16486,15248v-91,,-183,,-261,-248c16147,14751,16069,14255,16016,13758v-65,-496,-104,-1489,-143,-2234c15860,11027,15847,10531,15847,10034v52,-745,104,-1738,156,-2483c16082,6558,16147,5565,16225,4820v78,-744,144,-1241,209,-1737c16512,2586,16564,2586,16629,2586v53,,105,248,144,745c16812,3827,16825,4324,16838,4572v13,497,13,745,13,745c16851,5317,16851,5069,16851,4572v,-496,-13,-1241,-52,-1986c16760,1841,16708,1345,16643,1096v-66,-248,-144,-496,-222,-248c16343,1096,16251,1345,16160,2090v-91,744,-170,1489,-261,2731c15821,5814,15729,7055,15651,8296v-78,1242,-156,2483,-235,3476c15338,12765,15260,13758,15169,14503v-40,248,-92,497,-131,745c14999,15496,14960,15496,14908,15496v-92,,-183,,-261,-248c14569,15000,14490,14503,14438,14007v-65,-497,-104,-1490,-143,-2235c14282,11276,14269,10779,14269,10282v52,-744,104,-1737,156,-2482c14503,6807,14569,5814,14647,5069v78,-745,143,-1242,209,-1738c14934,2834,14986,2834,15051,2834v52,,105,249,144,745c15234,4076,15247,4572,15260,4821v13,496,13,744,13,744c15273,5565,15273,5317,15273,4821v,-497,-13,-1242,-52,-1987c15182,2090,15129,1593,15064,1345v-65,-249,-143,-497,-221,-249c14764,1345,14673,1593,14582,2338v-92,745,-170,1489,-261,2731c14243,6062,14151,7303,14073,8545v-78,1241,-157,2482,-235,3475c13760,13013,13682,14007,13590,14751v-39,249,-91,497,-130,745c13421,15744,13382,15744,13329,15744v-91,,-182,,-260,-248c12990,15248,12912,14751,12860,14255v-65,-497,-104,-1490,-144,-2235c12703,11524,12690,11027,12690,10531v53,-745,105,-1738,157,-2483c12925,7055,12990,6062,13069,5317v78,-745,143,-1241,208,-1738c13356,3083,13408,3083,13473,3083v52,,104,248,143,745c13656,4324,13669,4821,13682,5069v13,496,13,745,13,745c13695,5814,13695,5565,13695,5069v,-497,-13,-1241,-52,-1986c13603,2338,13551,1841,13486,1593v-65,-248,-143,-496,-222,-248c13186,1593,13095,1841,13003,2586v-91,745,-169,1490,-260,2731c12664,6310,12573,7552,12495,8793v-79,1241,-157,2483,-235,3476c12182,13262,12103,14255,12012,15000v-39,248,-91,496,-130,745c11843,15993,11803,15993,11751,15993v-91,,-182,,-261,-248c11412,15496,11334,15000,11282,14503v-66,-496,-105,-1489,-144,-2234c11125,11772,11112,11276,11112,10779v52,-745,104,-1738,157,-2483c11347,7303,11412,6310,11490,5565v79,-744,144,-1241,209,-1737c11777,3331,11829,3331,11895,3331v52,,104,248,143,745c12077,4572,12090,5069,12103,5317v13,497,13,745,13,745c12116,6062,12116,5814,12116,5317v,-496,-13,-1241,-52,-1986c12025,2586,11973,2090,11908,1841v-65,-248,-144,-496,-222,-248c11608,1841,11516,2090,11425,2834v-91,745,-169,1490,-261,2731c11086,6559,10995,7800,10916,9041v-78,1242,-156,2483,-234,3476c10603,13510,10525,14503,10434,15248v-39,248,-91,497,-131,745c10264,16241,10225,16241,10173,16241v-91,,-183,,-261,-248c9834,15745,9756,15248,9703,14751v-65,-496,-104,-1489,-143,-2234c9547,12020,9534,11524,9534,11027v52,-744,104,-1737,156,-2482c9769,7552,9834,6559,9912,5814v78,-745,144,-1242,209,-1738c10199,3579,10251,3579,10316,3579v53,,105,249,144,745c10499,4821,10512,5317,10525,5565v13,497,13,745,13,745c10538,6310,10538,6062,10538,5565v,-496,-13,-1241,-52,-1986c10447,2834,10395,2338,10329,2090v-65,-249,-143,-497,-221,-249c10029,2090,9938,2338,9847,3083v-91,745,-170,1489,-261,2731c9508,6807,9416,8048,9338,9290v-78,1241,-156,2482,-235,3475c9025,13758,8947,14752,8856,15496v-40,249,-92,497,-131,745c8686,16489,8647,16489,8595,16489v-92,,-183,,-261,-248c8256,15993,8177,15496,8125,15000v-65,-497,-104,-1490,-143,-2235c7969,12269,7956,11772,7956,11276v52,-745,104,-1738,156,-2483c8190,7800,8256,6807,8334,6062v78,-745,143,-1241,209,-1738c8621,3828,8673,3828,8738,3828v52,,105,248,144,744c8921,5069,8934,5566,8947,5814v13,496,13,745,13,745c8960,6559,8960,6310,8960,5814v,-497,-13,-1242,-52,-1986c8869,3083,8816,2586,8751,2338v-65,-248,-143,-497,-222,-248c8451,2338,8360,2586,8269,3331v-92,745,-170,1490,-261,2731c7929,7055,7838,8296,7760,9538v-78,1241,-157,2483,-235,3476c7447,14007,7369,15000,7277,15745v-39,248,-91,496,-130,744c7108,16738,7069,16738,7016,16738v-91,,-182,,-260,-249c6677,16241,6599,15745,6547,15248v-65,-496,-104,-1490,-144,-2234c6390,12517,6377,12021,6377,11524v52,-745,105,-1738,157,-2483c6612,8048,6677,7055,6756,6310v78,-744,143,-1241,208,-1738c7043,4076,7095,4076,7160,4076v52,,104,248,143,745c7343,5317,7356,5814,7369,6062v13,497,13,745,13,745c7382,6807,7382,6559,7382,6062v,-496,-13,-1241,-53,-1986c7290,3331,7238,2835,7173,2586v-65,-248,-144,-496,-222,-248c6873,2586,6782,2835,6690,3579v-91,745,-169,1490,-261,2731c6351,7303,6260,8545,6182,9786v-79,1241,-157,2483,-235,3476c5869,14255,5790,15248,5699,15993v-39,248,-91,496,-130,745c5529,16986,5490,16986,5438,16986v-91,,-182,,-261,-248c5099,16489,5021,15993,4969,15496v-66,-496,-105,-1489,-144,-2234c4812,12765,4799,12269,4799,11772v52,-745,104,-1738,157,-2482c5034,8297,5099,7303,5177,6559v79,-745,144,-1242,209,-1738c5464,4324,5516,4324,5582,4324v52,,104,248,143,745c5764,5566,5777,6062,5790,6310v13,497,13,745,13,745c5803,7055,5803,6807,5803,6310v,-496,-13,-1241,-52,-1986c5712,3579,5660,3083,5595,2835v-66,-249,-144,-497,-222,-249c5295,2835,5203,3083,5112,3828v-91,744,-169,1489,-261,2731c4773,7552,4682,8793,4603,10034v-78,1242,-156,2483,-234,3476c4290,14503,4212,15496,4121,16241v-39,248,-92,497,-131,745c3951,17234,3912,17234,3860,17234v-91,,-183,,-261,-248c3521,16738,3443,16241,3390,15745v-65,-497,-104,-1490,-143,-2235c3234,13014,3221,12517,3221,12021v52,-745,104,-1738,156,-2483c3456,8545,3521,7552,3599,6807v78,-745,144,-1241,209,-1738c3886,4573,3938,4573,4003,4573v53,,105,248,144,744c4186,5814,4199,6310,4212,6559v13,496,13,745,13,745c4225,7304,4225,7055,4225,6559v,-497,-13,-1242,-52,-1986c4134,3828,4082,3331,4016,3083v-65,-248,-143,-497,-221,-248c3716,3083,3625,3331,3534,4076v-91,745,-170,1490,-261,2731c3195,7800,3103,9041,3025,10283v-78,1241,-156,2482,-235,3476c2712,14752,2634,15745,2543,16490v-40,248,-92,496,-131,744c2373,17483,2334,17483,2282,17483v-92,,-183,,-261,-249c1943,16986,1864,16490,1812,15993v-65,-497,-104,-1490,-143,-2234c1656,13262,1643,12765,1643,12269v52,-745,104,-1738,156,-2483c1877,8793,1943,7800,2021,7055v78,-745,143,-1241,208,-1738c2308,4821,2360,4821,2425,4821v52,,104,248,144,745c2608,6062,2621,6559,2634,6807v13,497,13,745,13,745c2647,7552,2647,7304,2647,6807v,-497,-13,-1241,-52,-1986c2556,4076,2503,3579,2438,3331v-65,-248,-143,-496,-222,-248c2138,3331,2047,3579,1956,4324v-92,745,-170,1490,-261,2731c1616,8048,1525,9290,1447,10531v-78,1241,-157,2483,-235,3476c1134,15000,1056,15993,964,16738v-39,248,-91,496,-130,745c795,17731,756,17731,703,17731v-91,,-182,,-260,-248c364,17234,286,16738,234,16241,169,15745,129,14752,90,14007,64,13262,51,12269,64,11524v13,-745,39,-993,65,-993c156,10531,169,10779,169,10779v,,-13,-248,-40,-248c103,10283,51,10531,25,11524v-26,993,-39,2235,,3476c51,16241,103,17483,169,18476v65,993,156,1738,247,2234c508,21207,612,21455,716,21455v40,,105,,157,-248c925,20958,977,20710,1029,20462v105,-745,196,-1738,287,-2979c1408,16241,1486,15000,1564,13759v,,13,-249,13,-249c1577,14007,1577,14503,1590,14752v26,1241,79,2482,144,3475c1799,19221,1890,19965,1982,20462v91,496,195,745,300,745c2321,21207,2386,21207,2438,20958v52,-248,105,-496,157,-744c2699,19469,2790,18476,2882,17234v91,-1241,169,-2482,247,-3724c3129,13510,3143,13262,3143,13262v,497,,993,13,1241c3182,15745,3234,16986,3299,17979v65,993,157,1738,248,2235c3638,20710,3743,20959,3847,20959v39,,104,,156,-249c4056,20462,4108,20214,4160,19965v104,-744,196,-1737,287,-2979c4538,15745,4616,14503,4695,13262v,,13,-248,13,-248c4708,13510,4708,14007,4721,14255v26,1242,78,2483,143,3476c4929,18724,5021,19469,5112,19965v91,497,196,745,300,745c5451,20710,5516,20710,5569,20462v52,-248,104,-497,156,-745c5829,18972,5921,17979,6012,16738v91,-1241,170,-2483,248,-3724c6260,13014,6273,12766,6273,12766v,496,,993,13,1241c6312,15248,6364,16490,6429,17483v66,993,157,1738,248,2234c6769,20214,6873,20462,6977,20462v39,,105,,157,-248c7186,19965,7238,19717,7290,19469v105,-745,196,-1738,287,-2979c7669,15248,7747,14007,7825,12766v,,13,-249,13,-249c7838,13014,7838,13510,7851,13759v26,1241,78,2482,144,3475c8060,18228,8151,18972,8243,19469v91,496,195,745,300,745c8582,20214,8647,20214,8699,19965v52,-248,104,-496,157,-744c8960,18476,9051,17483,9143,16241v91,-1241,169,-2482,247,-3724c9390,12517,9403,12269,9403,12269v,497,,993,13,1241c9443,14752,9495,15993,9560,16986v65,993,156,1738,248,2235c9899,19717,10003,19966,10108,19966v39,,104,,156,-249c10316,19469,10369,19221,10421,18972v104,-744,195,-1737,287,-2979c10799,14752,10877,13510,10956,12269v,,13,-248,13,-248c10969,12517,10969,13014,10982,13262v26,1242,78,2483,143,3476c11190,17731,11282,18476,11373,18972v91,497,196,745,300,745c11712,19717,11777,19717,11829,19469v53,-248,105,-497,157,-745c12090,17979,12182,16986,12273,15745v91,-1241,170,-2483,248,-3724c12521,12021,12534,11773,12534,11773v,496,,993,13,1241c12573,14255,12625,15497,12690,16490v66,993,157,1738,248,2234c13029,19221,13134,19469,13238,19469v39,,105,,157,-248c13447,18972,13499,18724,13551,18476v105,-745,196,-1738,287,-2979c13929,14255,14008,13014,14086,11773v,,13,-249,13,-249c14099,12021,14099,12517,14112,12766v26,1241,78,2482,144,3476c14321,17235,14412,17979,14503,18476v92,496,196,745,300,745c14843,19221,14908,19221,14960,18972v52,-248,104,-496,156,-744c15221,17483,15312,16490,15403,15248v92,-1241,170,-2482,248,-3724c15651,11524,15664,11276,15664,11276v,497,,993,13,1241c15703,13759,15756,15000,15821,15993v65,993,156,1738,248,2235c16160,18724,16264,18973,16369,18973v39,,104,,156,-249c16577,18476,16629,18228,16682,17979v104,-744,195,-1737,287,-2979c17060,13759,17138,12517,17216,11276v,,13,-248,13,-248c17229,11524,17229,12021,17243,12269v26,1242,78,2483,143,3476c17451,16738,17543,17483,17634,17979v91,497,195,745,300,745c17973,18724,18038,18724,18090,18476v53,-248,105,-497,157,-745c18351,16986,18443,15993,18534,14752v91,-1241,169,-2483,248,-3724c18782,11028,18795,10780,18795,10780v,496,,993,13,1241c18834,13262,18886,14504,18951,15497v65,993,157,1738,248,2234c19290,18228,19395,18476,19499,18476v39,,104,,157,-248c19708,17979,19760,17731,19812,17483v104,-745,196,-1738,287,-2979c20190,13262,20269,12021,20347,10780v78,-1242,156,-2483,222,-3476c20647,6311,20712,5318,20790,4573v79,-745,144,-1242,209,-1738c21077,2338,21129,2338,21195,2338v52,,104,249,143,745c21547,3083,21573,3579,21586,3827v,497,,745,,745c21586,4572,21586,4324,21586,3827xe" fillcolor="#fcb [3205]" stroked="f" strokeweight="1pt">
                      <v:stroke miterlimit="4" joinstyle="miter"/>
                      <v:path arrowok="t" o:extrusionok="f" o:connecttype="custom" o:connectlocs="1050608,54610;1050608,54610;1050608,54610;1050608,54610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13" w:type="dxa"/>
            <w:vAlign w:val="center"/>
          </w:tcPr>
          <w:p w:rsidR="00D80F21" w:rsidRDefault="00D80F21" w:rsidP="00D80F2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644" w:type="dxa"/>
            <w:vAlign w:val="center"/>
          </w:tcPr>
          <w:p w:rsidR="00D80F21" w:rsidRDefault="00D80F21" w:rsidP="00D80F2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CD811AD" wp14:editId="3BFD0B05">
                      <wp:extent cx="2101215" cy="109220"/>
                      <wp:effectExtent l="0" t="0" r="0" b="5080"/>
                      <wp:docPr id="41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1215" cy="10922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586" h="21455" extrusionOk="0">
                                    <a:moveTo>
                                      <a:pt x="21586" y="3827"/>
                                    </a:moveTo>
                                    <a:cubicBezTo>
                                      <a:pt x="21586" y="3331"/>
                                      <a:pt x="21573" y="2586"/>
                                      <a:pt x="21534" y="1841"/>
                                    </a:cubicBezTo>
                                    <a:cubicBezTo>
                                      <a:pt x="21495" y="1096"/>
                                      <a:pt x="21443" y="600"/>
                                      <a:pt x="21377" y="352"/>
                                    </a:cubicBezTo>
                                    <a:cubicBezTo>
                                      <a:pt x="21312" y="103"/>
                                      <a:pt x="21234" y="-145"/>
                                      <a:pt x="21156" y="103"/>
                                    </a:cubicBezTo>
                                    <a:cubicBezTo>
                                      <a:pt x="21077" y="352"/>
                                      <a:pt x="20986" y="600"/>
                                      <a:pt x="20895" y="1345"/>
                                    </a:cubicBezTo>
                                    <a:cubicBezTo>
                                      <a:pt x="20803" y="2089"/>
                                      <a:pt x="20725" y="2834"/>
                                      <a:pt x="20634" y="4076"/>
                                    </a:cubicBezTo>
                                    <a:cubicBezTo>
                                      <a:pt x="20556" y="5069"/>
                                      <a:pt x="20464" y="6310"/>
                                      <a:pt x="20386" y="7551"/>
                                    </a:cubicBezTo>
                                    <a:cubicBezTo>
                                      <a:pt x="20308" y="8793"/>
                                      <a:pt x="20229" y="10034"/>
                                      <a:pt x="20151" y="11027"/>
                                    </a:cubicBezTo>
                                    <a:cubicBezTo>
                                      <a:pt x="20073" y="12020"/>
                                      <a:pt x="19995" y="13013"/>
                                      <a:pt x="19903" y="13758"/>
                                    </a:cubicBezTo>
                                    <a:cubicBezTo>
                                      <a:pt x="19864" y="14006"/>
                                      <a:pt x="19812" y="14255"/>
                                      <a:pt x="19773" y="14503"/>
                                    </a:cubicBezTo>
                                    <a:cubicBezTo>
                                      <a:pt x="19734" y="14751"/>
                                      <a:pt x="19695" y="14751"/>
                                      <a:pt x="19643" y="14751"/>
                                    </a:cubicBezTo>
                                    <a:cubicBezTo>
                                      <a:pt x="19551" y="14751"/>
                                      <a:pt x="19460" y="14751"/>
                                      <a:pt x="19382" y="14503"/>
                                    </a:cubicBezTo>
                                    <a:cubicBezTo>
                                      <a:pt x="19303" y="14255"/>
                                      <a:pt x="19225" y="13758"/>
                                      <a:pt x="19173" y="13262"/>
                                    </a:cubicBezTo>
                                    <a:cubicBezTo>
                                      <a:pt x="19108" y="12765"/>
                                      <a:pt x="19069" y="11772"/>
                                      <a:pt x="19029" y="11027"/>
                                    </a:cubicBezTo>
                                    <a:cubicBezTo>
                                      <a:pt x="19016" y="10531"/>
                                      <a:pt x="19003" y="10034"/>
                                      <a:pt x="19003" y="9538"/>
                                    </a:cubicBezTo>
                                    <a:cubicBezTo>
                                      <a:pt x="19056" y="8793"/>
                                      <a:pt x="19108" y="7800"/>
                                      <a:pt x="19160" y="7055"/>
                                    </a:cubicBezTo>
                                    <a:cubicBezTo>
                                      <a:pt x="19238" y="6062"/>
                                      <a:pt x="19303" y="5069"/>
                                      <a:pt x="19382" y="4324"/>
                                    </a:cubicBezTo>
                                    <a:cubicBezTo>
                                      <a:pt x="19460" y="3579"/>
                                      <a:pt x="19525" y="3083"/>
                                      <a:pt x="19590" y="2586"/>
                                    </a:cubicBezTo>
                                    <a:cubicBezTo>
                                      <a:pt x="19669" y="2089"/>
                                      <a:pt x="19721" y="2089"/>
                                      <a:pt x="19786" y="2089"/>
                                    </a:cubicBezTo>
                                    <a:cubicBezTo>
                                      <a:pt x="19838" y="2089"/>
                                      <a:pt x="19890" y="2338"/>
                                      <a:pt x="19929" y="2834"/>
                                    </a:cubicBezTo>
                                    <a:cubicBezTo>
                                      <a:pt x="19969" y="3331"/>
                                      <a:pt x="19982" y="3827"/>
                                      <a:pt x="19995" y="4076"/>
                                    </a:cubicBezTo>
                                    <a:cubicBezTo>
                                      <a:pt x="20008" y="4572"/>
                                      <a:pt x="20008" y="4820"/>
                                      <a:pt x="20008" y="4820"/>
                                    </a:cubicBezTo>
                                    <a:cubicBezTo>
                                      <a:pt x="20008" y="4820"/>
                                      <a:pt x="20008" y="4572"/>
                                      <a:pt x="20008" y="4076"/>
                                    </a:cubicBezTo>
                                    <a:cubicBezTo>
                                      <a:pt x="20008" y="3579"/>
                                      <a:pt x="19995" y="2834"/>
                                      <a:pt x="19956" y="2089"/>
                                    </a:cubicBezTo>
                                    <a:cubicBezTo>
                                      <a:pt x="19916" y="1345"/>
                                      <a:pt x="19864" y="848"/>
                                      <a:pt x="19799" y="600"/>
                                    </a:cubicBezTo>
                                    <a:cubicBezTo>
                                      <a:pt x="19734" y="352"/>
                                      <a:pt x="19656" y="103"/>
                                      <a:pt x="19577" y="352"/>
                                    </a:cubicBezTo>
                                    <a:cubicBezTo>
                                      <a:pt x="19499" y="600"/>
                                      <a:pt x="19408" y="848"/>
                                      <a:pt x="19316" y="1593"/>
                                    </a:cubicBezTo>
                                    <a:cubicBezTo>
                                      <a:pt x="19225" y="2338"/>
                                      <a:pt x="19147" y="3083"/>
                                      <a:pt x="19056" y="4324"/>
                                    </a:cubicBezTo>
                                    <a:cubicBezTo>
                                      <a:pt x="18977" y="5317"/>
                                      <a:pt x="18886" y="6558"/>
                                      <a:pt x="18808" y="7800"/>
                                    </a:cubicBezTo>
                                    <a:cubicBezTo>
                                      <a:pt x="18729" y="9041"/>
                                      <a:pt x="18651" y="10282"/>
                                      <a:pt x="18573" y="11275"/>
                                    </a:cubicBezTo>
                                    <a:cubicBezTo>
                                      <a:pt x="18495" y="12269"/>
                                      <a:pt x="18416" y="13262"/>
                                      <a:pt x="18325" y="14006"/>
                                    </a:cubicBezTo>
                                    <a:cubicBezTo>
                                      <a:pt x="18286" y="14255"/>
                                      <a:pt x="18234" y="14503"/>
                                      <a:pt x="18195" y="14751"/>
                                    </a:cubicBezTo>
                                    <a:cubicBezTo>
                                      <a:pt x="18156" y="15000"/>
                                      <a:pt x="18116" y="15000"/>
                                      <a:pt x="18064" y="15000"/>
                                    </a:cubicBezTo>
                                    <a:cubicBezTo>
                                      <a:pt x="17973" y="15000"/>
                                      <a:pt x="17882" y="15000"/>
                                      <a:pt x="17803" y="14751"/>
                                    </a:cubicBezTo>
                                    <a:cubicBezTo>
                                      <a:pt x="17725" y="14503"/>
                                      <a:pt x="17647" y="14006"/>
                                      <a:pt x="17595" y="13510"/>
                                    </a:cubicBezTo>
                                    <a:cubicBezTo>
                                      <a:pt x="17529" y="13013"/>
                                      <a:pt x="17490" y="12020"/>
                                      <a:pt x="17451" y="11275"/>
                                    </a:cubicBezTo>
                                    <a:cubicBezTo>
                                      <a:pt x="17438" y="10779"/>
                                      <a:pt x="17425" y="10282"/>
                                      <a:pt x="17425" y="9786"/>
                                    </a:cubicBezTo>
                                    <a:cubicBezTo>
                                      <a:pt x="17477" y="9041"/>
                                      <a:pt x="17529" y="8048"/>
                                      <a:pt x="17582" y="7303"/>
                                    </a:cubicBezTo>
                                    <a:cubicBezTo>
                                      <a:pt x="17660" y="6310"/>
                                      <a:pt x="17725" y="5317"/>
                                      <a:pt x="17803" y="4572"/>
                                    </a:cubicBezTo>
                                    <a:cubicBezTo>
                                      <a:pt x="17882" y="3827"/>
                                      <a:pt x="17947" y="3331"/>
                                      <a:pt x="18012" y="2834"/>
                                    </a:cubicBezTo>
                                    <a:cubicBezTo>
                                      <a:pt x="18090" y="2338"/>
                                      <a:pt x="18143" y="2338"/>
                                      <a:pt x="18208" y="2338"/>
                                    </a:cubicBezTo>
                                    <a:cubicBezTo>
                                      <a:pt x="18260" y="2338"/>
                                      <a:pt x="18312" y="2586"/>
                                      <a:pt x="18351" y="3083"/>
                                    </a:cubicBezTo>
                                    <a:cubicBezTo>
                                      <a:pt x="18390" y="3579"/>
                                      <a:pt x="18403" y="4076"/>
                                      <a:pt x="18416" y="4324"/>
                                    </a:cubicBezTo>
                                    <a:cubicBezTo>
                                      <a:pt x="18429" y="4820"/>
                                      <a:pt x="18429" y="5069"/>
                                      <a:pt x="18429" y="5069"/>
                                    </a:cubicBezTo>
                                    <a:cubicBezTo>
                                      <a:pt x="18429" y="5069"/>
                                      <a:pt x="18429" y="4820"/>
                                      <a:pt x="18429" y="4324"/>
                                    </a:cubicBezTo>
                                    <a:cubicBezTo>
                                      <a:pt x="18429" y="3827"/>
                                      <a:pt x="18416" y="3083"/>
                                      <a:pt x="18377" y="2338"/>
                                    </a:cubicBezTo>
                                    <a:cubicBezTo>
                                      <a:pt x="18338" y="1593"/>
                                      <a:pt x="18286" y="1096"/>
                                      <a:pt x="18221" y="848"/>
                                    </a:cubicBezTo>
                                    <a:cubicBezTo>
                                      <a:pt x="18156" y="600"/>
                                      <a:pt x="18077" y="352"/>
                                      <a:pt x="17999" y="600"/>
                                    </a:cubicBezTo>
                                    <a:cubicBezTo>
                                      <a:pt x="17921" y="848"/>
                                      <a:pt x="17829" y="1096"/>
                                      <a:pt x="17738" y="1841"/>
                                    </a:cubicBezTo>
                                    <a:cubicBezTo>
                                      <a:pt x="17647" y="2586"/>
                                      <a:pt x="17569" y="3331"/>
                                      <a:pt x="17477" y="4572"/>
                                    </a:cubicBezTo>
                                    <a:cubicBezTo>
                                      <a:pt x="17399" y="5565"/>
                                      <a:pt x="17308" y="6807"/>
                                      <a:pt x="17229" y="8048"/>
                                    </a:cubicBezTo>
                                    <a:cubicBezTo>
                                      <a:pt x="17151" y="9289"/>
                                      <a:pt x="17073" y="10531"/>
                                      <a:pt x="16995" y="11524"/>
                                    </a:cubicBezTo>
                                    <a:cubicBezTo>
                                      <a:pt x="16916" y="12517"/>
                                      <a:pt x="16838" y="13510"/>
                                      <a:pt x="16747" y="14255"/>
                                    </a:cubicBezTo>
                                    <a:cubicBezTo>
                                      <a:pt x="16708" y="14503"/>
                                      <a:pt x="16656" y="14751"/>
                                      <a:pt x="16616" y="15000"/>
                                    </a:cubicBezTo>
                                    <a:cubicBezTo>
                                      <a:pt x="16577" y="15248"/>
                                      <a:pt x="16538" y="15248"/>
                                      <a:pt x="16486" y="15248"/>
                                    </a:cubicBezTo>
                                    <a:cubicBezTo>
                                      <a:pt x="16395" y="15248"/>
                                      <a:pt x="16303" y="15248"/>
                                      <a:pt x="16225" y="15000"/>
                                    </a:cubicBezTo>
                                    <a:cubicBezTo>
                                      <a:pt x="16147" y="14751"/>
                                      <a:pt x="16069" y="14255"/>
                                      <a:pt x="16016" y="13758"/>
                                    </a:cubicBezTo>
                                    <a:cubicBezTo>
                                      <a:pt x="15951" y="13262"/>
                                      <a:pt x="15912" y="12269"/>
                                      <a:pt x="15873" y="11524"/>
                                    </a:cubicBezTo>
                                    <a:cubicBezTo>
                                      <a:pt x="15860" y="11027"/>
                                      <a:pt x="15847" y="10531"/>
                                      <a:pt x="15847" y="10034"/>
                                    </a:cubicBezTo>
                                    <a:cubicBezTo>
                                      <a:pt x="15899" y="9289"/>
                                      <a:pt x="15951" y="8296"/>
                                      <a:pt x="16003" y="7551"/>
                                    </a:cubicBezTo>
                                    <a:cubicBezTo>
                                      <a:pt x="16082" y="6558"/>
                                      <a:pt x="16147" y="5565"/>
                                      <a:pt x="16225" y="4820"/>
                                    </a:cubicBezTo>
                                    <a:cubicBezTo>
                                      <a:pt x="16303" y="4076"/>
                                      <a:pt x="16369" y="3579"/>
                                      <a:pt x="16434" y="3083"/>
                                    </a:cubicBezTo>
                                    <a:cubicBezTo>
                                      <a:pt x="16512" y="2586"/>
                                      <a:pt x="16564" y="2586"/>
                                      <a:pt x="16629" y="2586"/>
                                    </a:cubicBezTo>
                                    <a:cubicBezTo>
                                      <a:pt x="16682" y="2586"/>
                                      <a:pt x="16734" y="2834"/>
                                      <a:pt x="16773" y="3331"/>
                                    </a:cubicBezTo>
                                    <a:cubicBezTo>
                                      <a:pt x="16812" y="3827"/>
                                      <a:pt x="16825" y="4324"/>
                                      <a:pt x="16838" y="4572"/>
                                    </a:cubicBezTo>
                                    <a:cubicBezTo>
                                      <a:pt x="16851" y="5069"/>
                                      <a:pt x="16851" y="5317"/>
                                      <a:pt x="16851" y="5317"/>
                                    </a:cubicBezTo>
                                    <a:cubicBezTo>
                                      <a:pt x="16851" y="5317"/>
                                      <a:pt x="16851" y="5069"/>
                                      <a:pt x="16851" y="4572"/>
                                    </a:cubicBezTo>
                                    <a:cubicBezTo>
                                      <a:pt x="16851" y="4076"/>
                                      <a:pt x="16838" y="3331"/>
                                      <a:pt x="16799" y="2586"/>
                                    </a:cubicBezTo>
                                    <a:cubicBezTo>
                                      <a:pt x="16760" y="1841"/>
                                      <a:pt x="16708" y="1345"/>
                                      <a:pt x="16643" y="1096"/>
                                    </a:cubicBezTo>
                                    <a:cubicBezTo>
                                      <a:pt x="16577" y="848"/>
                                      <a:pt x="16499" y="600"/>
                                      <a:pt x="16421" y="848"/>
                                    </a:cubicBezTo>
                                    <a:cubicBezTo>
                                      <a:pt x="16343" y="1096"/>
                                      <a:pt x="16251" y="1345"/>
                                      <a:pt x="16160" y="2090"/>
                                    </a:cubicBezTo>
                                    <a:cubicBezTo>
                                      <a:pt x="16069" y="2834"/>
                                      <a:pt x="15990" y="3579"/>
                                      <a:pt x="15899" y="4821"/>
                                    </a:cubicBezTo>
                                    <a:cubicBezTo>
                                      <a:pt x="15821" y="5814"/>
                                      <a:pt x="15729" y="7055"/>
                                      <a:pt x="15651" y="8296"/>
                                    </a:cubicBezTo>
                                    <a:cubicBezTo>
                                      <a:pt x="15573" y="9538"/>
                                      <a:pt x="15495" y="10779"/>
                                      <a:pt x="15416" y="11772"/>
                                    </a:cubicBezTo>
                                    <a:cubicBezTo>
                                      <a:pt x="15338" y="12765"/>
                                      <a:pt x="15260" y="13758"/>
                                      <a:pt x="15169" y="14503"/>
                                    </a:cubicBezTo>
                                    <a:cubicBezTo>
                                      <a:pt x="15129" y="14751"/>
                                      <a:pt x="15077" y="15000"/>
                                      <a:pt x="15038" y="15248"/>
                                    </a:cubicBezTo>
                                    <a:cubicBezTo>
                                      <a:pt x="14999" y="15496"/>
                                      <a:pt x="14960" y="15496"/>
                                      <a:pt x="14908" y="15496"/>
                                    </a:cubicBezTo>
                                    <a:cubicBezTo>
                                      <a:pt x="14816" y="15496"/>
                                      <a:pt x="14725" y="15496"/>
                                      <a:pt x="14647" y="15248"/>
                                    </a:cubicBezTo>
                                    <a:cubicBezTo>
                                      <a:pt x="14569" y="15000"/>
                                      <a:pt x="14490" y="14503"/>
                                      <a:pt x="14438" y="14007"/>
                                    </a:cubicBezTo>
                                    <a:cubicBezTo>
                                      <a:pt x="14373" y="13510"/>
                                      <a:pt x="14334" y="12517"/>
                                      <a:pt x="14295" y="11772"/>
                                    </a:cubicBezTo>
                                    <a:cubicBezTo>
                                      <a:pt x="14282" y="11276"/>
                                      <a:pt x="14269" y="10779"/>
                                      <a:pt x="14269" y="10282"/>
                                    </a:cubicBezTo>
                                    <a:cubicBezTo>
                                      <a:pt x="14321" y="9538"/>
                                      <a:pt x="14373" y="8545"/>
                                      <a:pt x="14425" y="7800"/>
                                    </a:cubicBezTo>
                                    <a:cubicBezTo>
                                      <a:pt x="14503" y="6807"/>
                                      <a:pt x="14569" y="5814"/>
                                      <a:pt x="14647" y="5069"/>
                                    </a:cubicBezTo>
                                    <a:cubicBezTo>
                                      <a:pt x="14725" y="4324"/>
                                      <a:pt x="14790" y="3827"/>
                                      <a:pt x="14856" y="3331"/>
                                    </a:cubicBezTo>
                                    <a:cubicBezTo>
                                      <a:pt x="14934" y="2834"/>
                                      <a:pt x="14986" y="2834"/>
                                      <a:pt x="15051" y="2834"/>
                                    </a:cubicBezTo>
                                    <a:cubicBezTo>
                                      <a:pt x="15103" y="2834"/>
                                      <a:pt x="15156" y="3083"/>
                                      <a:pt x="15195" y="3579"/>
                                    </a:cubicBezTo>
                                    <a:cubicBezTo>
                                      <a:pt x="15234" y="4076"/>
                                      <a:pt x="15247" y="4572"/>
                                      <a:pt x="15260" y="4821"/>
                                    </a:cubicBezTo>
                                    <a:cubicBezTo>
                                      <a:pt x="15273" y="5317"/>
                                      <a:pt x="15273" y="5565"/>
                                      <a:pt x="15273" y="5565"/>
                                    </a:cubicBezTo>
                                    <a:cubicBezTo>
                                      <a:pt x="15273" y="5565"/>
                                      <a:pt x="15273" y="5317"/>
                                      <a:pt x="15273" y="4821"/>
                                    </a:cubicBezTo>
                                    <a:cubicBezTo>
                                      <a:pt x="15273" y="4324"/>
                                      <a:pt x="15260" y="3579"/>
                                      <a:pt x="15221" y="2834"/>
                                    </a:cubicBezTo>
                                    <a:cubicBezTo>
                                      <a:pt x="15182" y="2090"/>
                                      <a:pt x="15129" y="1593"/>
                                      <a:pt x="15064" y="1345"/>
                                    </a:cubicBezTo>
                                    <a:cubicBezTo>
                                      <a:pt x="14999" y="1096"/>
                                      <a:pt x="14921" y="848"/>
                                      <a:pt x="14843" y="1096"/>
                                    </a:cubicBezTo>
                                    <a:cubicBezTo>
                                      <a:pt x="14764" y="1345"/>
                                      <a:pt x="14673" y="1593"/>
                                      <a:pt x="14582" y="2338"/>
                                    </a:cubicBezTo>
                                    <a:cubicBezTo>
                                      <a:pt x="14490" y="3083"/>
                                      <a:pt x="14412" y="3827"/>
                                      <a:pt x="14321" y="5069"/>
                                    </a:cubicBezTo>
                                    <a:cubicBezTo>
                                      <a:pt x="14243" y="6062"/>
                                      <a:pt x="14151" y="7303"/>
                                      <a:pt x="14073" y="8545"/>
                                    </a:cubicBezTo>
                                    <a:cubicBezTo>
                                      <a:pt x="13995" y="9786"/>
                                      <a:pt x="13916" y="11027"/>
                                      <a:pt x="13838" y="12020"/>
                                    </a:cubicBezTo>
                                    <a:cubicBezTo>
                                      <a:pt x="13760" y="13013"/>
                                      <a:pt x="13682" y="14007"/>
                                      <a:pt x="13590" y="14751"/>
                                    </a:cubicBezTo>
                                    <a:cubicBezTo>
                                      <a:pt x="13551" y="15000"/>
                                      <a:pt x="13499" y="15248"/>
                                      <a:pt x="13460" y="15496"/>
                                    </a:cubicBezTo>
                                    <a:cubicBezTo>
                                      <a:pt x="13421" y="15744"/>
                                      <a:pt x="13382" y="15744"/>
                                      <a:pt x="13329" y="15744"/>
                                    </a:cubicBezTo>
                                    <a:cubicBezTo>
                                      <a:pt x="13238" y="15744"/>
                                      <a:pt x="13147" y="15744"/>
                                      <a:pt x="13069" y="15496"/>
                                    </a:cubicBezTo>
                                    <a:cubicBezTo>
                                      <a:pt x="12990" y="15248"/>
                                      <a:pt x="12912" y="14751"/>
                                      <a:pt x="12860" y="14255"/>
                                    </a:cubicBezTo>
                                    <a:cubicBezTo>
                                      <a:pt x="12795" y="13758"/>
                                      <a:pt x="12756" y="12765"/>
                                      <a:pt x="12716" y="12020"/>
                                    </a:cubicBezTo>
                                    <a:cubicBezTo>
                                      <a:pt x="12703" y="11524"/>
                                      <a:pt x="12690" y="11027"/>
                                      <a:pt x="12690" y="10531"/>
                                    </a:cubicBezTo>
                                    <a:cubicBezTo>
                                      <a:pt x="12743" y="9786"/>
                                      <a:pt x="12795" y="8793"/>
                                      <a:pt x="12847" y="8048"/>
                                    </a:cubicBezTo>
                                    <a:cubicBezTo>
                                      <a:pt x="12925" y="7055"/>
                                      <a:pt x="12990" y="6062"/>
                                      <a:pt x="13069" y="5317"/>
                                    </a:cubicBezTo>
                                    <a:cubicBezTo>
                                      <a:pt x="13147" y="4572"/>
                                      <a:pt x="13212" y="4076"/>
                                      <a:pt x="13277" y="3579"/>
                                    </a:cubicBezTo>
                                    <a:cubicBezTo>
                                      <a:pt x="13356" y="3083"/>
                                      <a:pt x="13408" y="3083"/>
                                      <a:pt x="13473" y="3083"/>
                                    </a:cubicBezTo>
                                    <a:cubicBezTo>
                                      <a:pt x="13525" y="3083"/>
                                      <a:pt x="13577" y="3331"/>
                                      <a:pt x="13616" y="3828"/>
                                    </a:cubicBezTo>
                                    <a:cubicBezTo>
                                      <a:pt x="13656" y="4324"/>
                                      <a:pt x="13669" y="4821"/>
                                      <a:pt x="13682" y="5069"/>
                                    </a:cubicBezTo>
                                    <a:cubicBezTo>
                                      <a:pt x="13695" y="5565"/>
                                      <a:pt x="13695" y="5814"/>
                                      <a:pt x="13695" y="5814"/>
                                    </a:cubicBezTo>
                                    <a:cubicBezTo>
                                      <a:pt x="13695" y="5814"/>
                                      <a:pt x="13695" y="5565"/>
                                      <a:pt x="13695" y="5069"/>
                                    </a:cubicBezTo>
                                    <a:cubicBezTo>
                                      <a:pt x="13695" y="4572"/>
                                      <a:pt x="13682" y="3828"/>
                                      <a:pt x="13643" y="3083"/>
                                    </a:cubicBezTo>
                                    <a:cubicBezTo>
                                      <a:pt x="13603" y="2338"/>
                                      <a:pt x="13551" y="1841"/>
                                      <a:pt x="13486" y="1593"/>
                                    </a:cubicBezTo>
                                    <a:cubicBezTo>
                                      <a:pt x="13421" y="1345"/>
                                      <a:pt x="13343" y="1097"/>
                                      <a:pt x="13264" y="1345"/>
                                    </a:cubicBezTo>
                                    <a:cubicBezTo>
                                      <a:pt x="13186" y="1593"/>
                                      <a:pt x="13095" y="1841"/>
                                      <a:pt x="13003" y="2586"/>
                                    </a:cubicBezTo>
                                    <a:cubicBezTo>
                                      <a:pt x="12912" y="3331"/>
                                      <a:pt x="12834" y="4076"/>
                                      <a:pt x="12743" y="5317"/>
                                    </a:cubicBezTo>
                                    <a:cubicBezTo>
                                      <a:pt x="12664" y="6310"/>
                                      <a:pt x="12573" y="7552"/>
                                      <a:pt x="12495" y="8793"/>
                                    </a:cubicBezTo>
                                    <a:cubicBezTo>
                                      <a:pt x="12416" y="10034"/>
                                      <a:pt x="12338" y="11276"/>
                                      <a:pt x="12260" y="12269"/>
                                    </a:cubicBezTo>
                                    <a:cubicBezTo>
                                      <a:pt x="12182" y="13262"/>
                                      <a:pt x="12103" y="14255"/>
                                      <a:pt x="12012" y="15000"/>
                                    </a:cubicBezTo>
                                    <a:cubicBezTo>
                                      <a:pt x="11973" y="15248"/>
                                      <a:pt x="11921" y="15496"/>
                                      <a:pt x="11882" y="15745"/>
                                    </a:cubicBezTo>
                                    <a:cubicBezTo>
                                      <a:pt x="11843" y="15993"/>
                                      <a:pt x="11803" y="15993"/>
                                      <a:pt x="11751" y="15993"/>
                                    </a:cubicBezTo>
                                    <a:cubicBezTo>
                                      <a:pt x="11660" y="15993"/>
                                      <a:pt x="11569" y="15993"/>
                                      <a:pt x="11490" y="15745"/>
                                    </a:cubicBezTo>
                                    <a:cubicBezTo>
                                      <a:pt x="11412" y="15496"/>
                                      <a:pt x="11334" y="15000"/>
                                      <a:pt x="11282" y="14503"/>
                                    </a:cubicBezTo>
                                    <a:cubicBezTo>
                                      <a:pt x="11216" y="14007"/>
                                      <a:pt x="11177" y="13014"/>
                                      <a:pt x="11138" y="12269"/>
                                    </a:cubicBezTo>
                                    <a:cubicBezTo>
                                      <a:pt x="11125" y="11772"/>
                                      <a:pt x="11112" y="11276"/>
                                      <a:pt x="11112" y="10779"/>
                                    </a:cubicBezTo>
                                    <a:cubicBezTo>
                                      <a:pt x="11164" y="10034"/>
                                      <a:pt x="11216" y="9041"/>
                                      <a:pt x="11269" y="8296"/>
                                    </a:cubicBezTo>
                                    <a:cubicBezTo>
                                      <a:pt x="11347" y="7303"/>
                                      <a:pt x="11412" y="6310"/>
                                      <a:pt x="11490" y="5565"/>
                                    </a:cubicBezTo>
                                    <a:cubicBezTo>
                                      <a:pt x="11569" y="4821"/>
                                      <a:pt x="11634" y="4324"/>
                                      <a:pt x="11699" y="3828"/>
                                    </a:cubicBezTo>
                                    <a:cubicBezTo>
                                      <a:pt x="11777" y="3331"/>
                                      <a:pt x="11829" y="3331"/>
                                      <a:pt x="11895" y="3331"/>
                                    </a:cubicBezTo>
                                    <a:cubicBezTo>
                                      <a:pt x="11947" y="3331"/>
                                      <a:pt x="11999" y="3579"/>
                                      <a:pt x="12038" y="4076"/>
                                    </a:cubicBezTo>
                                    <a:cubicBezTo>
                                      <a:pt x="12077" y="4572"/>
                                      <a:pt x="12090" y="5069"/>
                                      <a:pt x="12103" y="5317"/>
                                    </a:cubicBezTo>
                                    <a:cubicBezTo>
                                      <a:pt x="12116" y="5814"/>
                                      <a:pt x="12116" y="6062"/>
                                      <a:pt x="12116" y="6062"/>
                                    </a:cubicBezTo>
                                    <a:cubicBezTo>
                                      <a:pt x="12116" y="6062"/>
                                      <a:pt x="12116" y="5814"/>
                                      <a:pt x="12116" y="5317"/>
                                    </a:cubicBezTo>
                                    <a:cubicBezTo>
                                      <a:pt x="12116" y="4821"/>
                                      <a:pt x="12103" y="4076"/>
                                      <a:pt x="12064" y="3331"/>
                                    </a:cubicBezTo>
                                    <a:cubicBezTo>
                                      <a:pt x="12025" y="2586"/>
                                      <a:pt x="11973" y="2090"/>
                                      <a:pt x="11908" y="1841"/>
                                    </a:cubicBezTo>
                                    <a:cubicBezTo>
                                      <a:pt x="11843" y="1593"/>
                                      <a:pt x="11764" y="1345"/>
                                      <a:pt x="11686" y="1593"/>
                                    </a:cubicBezTo>
                                    <a:cubicBezTo>
                                      <a:pt x="11608" y="1841"/>
                                      <a:pt x="11516" y="2090"/>
                                      <a:pt x="11425" y="2834"/>
                                    </a:cubicBezTo>
                                    <a:cubicBezTo>
                                      <a:pt x="11334" y="3579"/>
                                      <a:pt x="11256" y="4324"/>
                                      <a:pt x="11164" y="5565"/>
                                    </a:cubicBezTo>
                                    <a:cubicBezTo>
                                      <a:pt x="11086" y="6559"/>
                                      <a:pt x="10995" y="7800"/>
                                      <a:pt x="10916" y="9041"/>
                                    </a:cubicBezTo>
                                    <a:cubicBezTo>
                                      <a:pt x="10838" y="10283"/>
                                      <a:pt x="10760" y="11524"/>
                                      <a:pt x="10682" y="12517"/>
                                    </a:cubicBezTo>
                                    <a:cubicBezTo>
                                      <a:pt x="10603" y="13510"/>
                                      <a:pt x="10525" y="14503"/>
                                      <a:pt x="10434" y="15248"/>
                                    </a:cubicBezTo>
                                    <a:cubicBezTo>
                                      <a:pt x="10395" y="15496"/>
                                      <a:pt x="10343" y="15745"/>
                                      <a:pt x="10303" y="15993"/>
                                    </a:cubicBezTo>
                                    <a:cubicBezTo>
                                      <a:pt x="10264" y="16241"/>
                                      <a:pt x="10225" y="16241"/>
                                      <a:pt x="10173" y="16241"/>
                                    </a:cubicBezTo>
                                    <a:cubicBezTo>
                                      <a:pt x="10082" y="16241"/>
                                      <a:pt x="9990" y="16241"/>
                                      <a:pt x="9912" y="15993"/>
                                    </a:cubicBezTo>
                                    <a:cubicBezTo>
                                      <a:pt x="9834" y="15745"/>
                                      <a:pt x="9756" y="15248"/>
                                      <a:pt x="9703" y="14751"/>
                                    </a:cubicBezTo>
                                    <a:cubicBezTo>
                                      <a:pt x="9638" y="14255"/>
                                      <a:pt x="9599" y="13262"/>
                                      <a:pt x="9560" y="12517"/>
                                    </a:cubicBezTo>
                                    <a:cubicBezTo>
                                      <a:pt x="9547" y="12020"/>
                                      <a:pt x="9534" y="11524"/>
                                      <a:pt x="9534" y="11027"/>
                                    </a:cubicBezTo>
                                    <a:cubicBezTo>
                                      <a:pt x="9586" y="10283"/>
                                      <a:pt x="9638" y="9290"/>
                                      <a:pt x="9690" y="8545"/>
                                    </a:cubicBezTo>
                                    <a:cubicBezTo>
                                      <a:pt x="9769" y="7552"/>
                                      <a:pt x="9834" y="6559"/>
                                      <a:pt x="9912" y="5814"/>
                                    </a:cubicBezTo>
                                    <a:cubicBezTo>
                                      <a:pt x="9990" y="5069"/>
                                      <a:pt x="10056" y="4572"/>
                                      <a:pt x="10121" y="4076"/>
                                    </a:cubicBezTo>
                                    <a:cubicBezTo>
                                      <a:pt x="10199" y="3579"/>
                                      <a:pt x="10251" y="3579"/>
                                      <a:pt x="10316" y="3579"/>
                                    </a:cubicBezTo>
                                    <a:cubicBezTo>
                                      <a:pt x="10369" y="3579"/>
                                      <a:pt x="10421" y="3828"/>
                                      <a:pt x="10460" y="4324"/>
                                    </a:cubicBezTo>
                                    <a:cubicBezTo>
                                      <a:pt x="10499" y="4821"/>
                                      <a:pt x="10512" y="5317"/>
                                      <a:pt x="10525" y="5565"/>
                                    </a:cubicBezTo>
                                    <a:cubicBezTo>
                                      <a:pt x="10538" y="6062"/>
                                      <a:pt x="10538" y="6310"/>
                                      <a:pt x="10538" y="6310"/>
                                    </a:cubicBezTo>
                                    <a:cubicBezTo>
                                      <a:pt x="10538" y="6310"/>
                                      <a:pt x="10538" y="6062"/>
                                      <a:pt x="10538" y="5565"/>
                                    </a:cubicBezTo>
                                    <a:cubicBezTo>
                                      <a:pt x="10538" y="5069"/>
                                      <a:pt x="10525" y="4324"/>
                                      <a:pt x="10486" y="3579"/>
                                    </a:cubicBezTo>
                                    <a:cubicBezTo>
                                      <a:pt x="10447" y="2834"/>
                                      <a:pt x="10395" y="2338"/>
                                      <a:pt x="10329" y="2090"/>
                                    </a:cubicBezTo>
                                    <a:cubicBezTo>
                                      <a:pt x="10264" y="1841"/>
                                      <a:pt x="10186" y="1593"/>
                                      <a:pt x="10108" y="1841"/>
                                    </a:cubicBezTo>
                                    <a:cubicBezTo>
                                      <a:pt x="10029" y="2090"/>
                                      <a:pt x="9938" y="2338"/>
                                      <a:pt x="9847" y="3083"/>
                                    </a:cubicBezTo>
                                    <a:cubicBezTo>
                                      <a:pt x="9756" y="3828"/>
                                      <a:pt x="9677" y="4572"/>
                                      <a:pt x="9586" y="5814"/>
                                    </a:cubicBezTo>
                                    <a:cubicBezTo>
                                      <a:pt x="9508" y="6807"/>
                                      <a:pt x="9416" y="8048"/>
                                      <a:pt x="9338" y="9290"/>
                                    </a:cubicBezTo>
                                    <a:cubicBezTo>
                                      <a:pt x="9260" y="10531"/>
                                      <a:pt x="9182" y="11772"/>
                                      <a:pt x="9103" y="12765"/>
                                    </a:cubicBezTo>
                                    <a:cubicBezTo>
                                      <a:pt x="9025" y="13758"/>
                                      <a:pt x="8947" y="14752"/>
                                      <a:pt x="8856" y="15496"/>
                                    </a:cubicBezTo>
                                    <a:cubicBezTo>
                                      <a:pt x="8816" y="15745"/>
                                      <a:pt x="8764" y="15993"/>
                                      <a:pt x="8725" y="16241"/>
                                    </a:cubicBezTo>
                                    <a:cubicBezTo>
                                      <a:pt x="8686" y="16489"/>
                                      <a:pt x="8647" y="16489"/>
                                      <a:pt x="8595" y="16489"/>
                                    </a:cubicBezTo>
                                    <a:cubicBezTo>
                                      <a:pt x="8503" y="16489"/>
                                      <a:pt x="8412" y="16489"/>
                                      <a:pt x="8334" y="16241"/>
                                    </a:cubicBezTo>
                                    <a:cubicBezTo>
                                      <a:pt x="8256" y="15993"/>
                                      <a:pt x="8177" y="15496"/>
                                      <a:pt x="8125" y="15000"/>
                                    </a:cubicBezTo>
                                    <a:cubicBezTo>
                                      <a:pt x="8060" y="14503"/>
                                      <a:pt x="8021" y="13510"/>
                                      <a:pt x="7982" y="12765"/>
                                    </a:cubicBezTo>
                                    <a:cubicBezTo>
                                      <a:pt x="7969" y="12269"/>
                                      <a:pt x="7956" y="11772"/>
                                      <a:pt x="7956" y="11276"/>
                                    </a:cubicBezTo>
                                    <a:cubicBezTo>
                                      <a:pt x="8008" y="10531"/>
                                      <a:pt x="8060" y="9538"/>
                                      <a:pt x="8112" y="8793"/>
                                    </a:cubicBezTo>
                                    <a:cubicBezTo>
                                      <a:pt x="8190" y="7800"/>
                                      <a:pt x="8256" y="6807"/>
                                      <a:pt x="8334" y="6062"/>
                                    </a:cubicBezTo>
                                    <a:cubicBezTo>
                                      <a:pt x="8412" y="5317"/>
                                      <a:pt x="8477" y="4821"/>
                                      <a:pt x="8543" y="4324"/>
                                    </a:cubicBezTo>
                                    <a:cubicBezTo>
                                      <a:pt x="8621" y="3828"/>
                                      <a:pt x="8673" y="3828"/>
                                      <a:pt x="8738" y="3828"/>
                                    </a:cubicBezTo>
                                    <a:cubicBezTo>
                                      <a:pt x="8790" y="3828"/>
                                      <a:pt x="8843" y="4076"/>
                                      <a:pt x="8882" y="4572"/>
                                    </a:cubicBezTo>
                                    <a:cubicBezTo>
                                      <a:pt x="8921" y="5069"/>
                                      <a:pt x="8934" y="5566"/>
                                      <a:pt x="8947" y="5814"/>
                                    </a:cubicBezTo>
                                    <a:cubicBezTo>
                                      <a:pt x="8960" y="6310"/>
                                      <a:pt x="8960" y="6559"/>
                                      <a:pt x="8960" y="6559"/>
                                    </a:cubicBezTo>
                                    <a:cubicBezTo>
                                      <a:pt x="8960" y="6559"/>
                                      <a:pt x="8960" y="6310"/>
                                      <a:pt x="8960" y="5814"/>
                                    </a:cubicBezTo>
                                    <a:cubicBezTo>
                                      <a:pt x="8960" y="5317"/>
                                      <a:pt x="8947" y="4572"/>
                                      <a:pt x="8908" y="3828"/>
                                    </a:cubicBezTo>
                                    <a:cubicBezTo>
                                      <a:pt x="8869" y="3083"/>
                                      <a:pt x="8816" y="2586"/>
                                      <a:pt x="8751" y="2338"/>
                                    </a:cubicBezTo>
                                    <a:cubicBezTo>
                                      <a:pt x="8686" y="2090"/>
                                      <a:pt x="8608" y="1841"/>
                                      <a:pt x="8529" y="2090"/>
                                    </a:cubicBezTo>
                                    <a:cubicBezTo>
                                      <a:pt x="8451" y="2338"/>
                                      <a:pt x="8360" y="2586"/>
                                      <a:pt x="8269" y="3331"/>
                                    </a:cubicBezTo>
                                    <a:cubicBezTo>
                                      <a:pt x="8177" y="4076"/>
                                      <a:pt x="8099" y="4821"/>
                                      <a:pt x="8008" y="6062"/>
                                    </a:cubicBezTo>
                                    <a:cubicBezTo>
                                      <a:pt x="7929" y="7055"/>
                                      <a:pt x="7838" y="8296"/>
                                      <a:pt x="7760" y="9538"/>
                                    </a:cubicBezTo>
                                    <a:cubicBezTo>
                                      <a:pt x="7682" y="10779"/>
                                      <a:pt x="7603" y="12021"/>
                                      <a:pt x="7525" y="13014"/>
                                    </a:cubicBezTo>
                                    <a:cubicBezTo>
                                      <a:pt x="7447" y="14007"/>
                                      <a:pt x="7369" y="15000"/>
                                      <a:pt x="7277" y="15745"/>
                                    </a:cubicBezTo>
                                    <a:cubicBezTo>
                                      <a:pt x="7238" y="15993"/>
                                      <a:pt x="7186" y="16241"/>
                                      <a:pt x="7147" y="16489"/>
                                    </a:cubicBezTo>
                                    <a:cubicBezTo>
                                      <a:pt x="7108" y="16738"/>
                                      <a:pt x="7069" y="16738"/>
                                      <a:pt x="7016" y="16738"/>
                                    </a:cubicBezTo>
                                    <a:cubicBezTo>
                                      <a:pt x="6925" y="16738"/>
                                      <a:pt x="6834" y="16738"/>
                                      <a:pt x="6756" y="16489"/>
                                    </a:cubicBezTo>
                                    <a:cubicBezTo>
                                      <a:pt x="6677" y="16241"/>
                                      <a:pt x="6599" y="15745"/>
                                      <a:pt x="6547" y="15248"/>
                                    </a:cubicBezTo>
                                    <a:cubicBezTo>
                                      <a:pt x="6482" y="14752"/>
                                      <a:pt x="6443" y="13758"/>
                                      <a:pt x="6403" y="13014"/>
                                    </a:cubicBezTo>
                                    <a:cubicBezTo>
                                      <a:pt x="6390" y="12517"/>
                                      <a:pt x="6377" y="12021"/>
                                      <a:pt x="6377" y="11524"/>
                                    </a:cubicBezTo>
                                    <a:cubicBezTo>
                                      <a:pt x="6429" y="10779"/>
                                      <a:pt x="6482" y="9786"/>
                                      <a:pt x="6534" y="9041"/>
                                    </a:cubicBezTo>
                                    <a:cubicBezTo>
                                      <a:pt x="6612" y="8048"/>
                                      <a:pt x="6677" y="7055"/>
                                      <a:pt x="6756" y="6310"/>
                                    </a:cubicBezTo>
                                    <a:cubicBezTo>
                                      <a:pt x="6834" y="5566"/>
                                      <a:pt x="6899" y="5069"/>
                                      <a:pt x="6964" y="4572"/>
                                    </a:cubicBezTo>
                                    <a:cubicBezTo>
                                      <a:pt x="7043" y="4076"/>
                                      <a:pt x="7095" y="4076"/>
                                      <a:pt x="7160" y="4076"/>
                                    </a:cubicBezTo>
                                    <a:cubicBezTo>
                                      <a:pt x="7212" y="4076"/>
                                      <a:pt x="7264" y="4324"/>
                                      <a:pt x="7303" y="4821"/>
                                    </a:cubicBezTo>
                                    <a:cubicBezTo>
                                      <a:pt x="7343" y="5317"/>
                                      <a:pt x="7356" y="5814"/>
                                      <a:pt x="7369" y="6062"/>
                                    </a:cubicBezTo>
                                    <a:cubicBezTo>
                                      <a:pt x="7382" y="6559"/>
                                      <a:pt x="7382" y="6807"/>
                                      <a:pt x="7382" y="6807"/>
                                    </a:cubicBezTo>
                                    <a:cubicBezTo>
                                      <a:pt x="7382" y="6807"/>
                                      <a:pt x="7382" y="6559"/>
                                      <a:pt x="7382" y="6062"/>
                                    </a:cubicBezTo>
                                    <a:cubicBezTo>
                                      <a:pt x="7382" y="5566"/>
                                      <a:pt x="7369" y="4821"/>
                                      <a:pt x="7329" y="4076"/>
                                    </a:cubicBezTo>
                                    <a:cubicBezTo>
                                      <a:pt x="7290" y="3331"/>
                                      <a:pt x="7238" y="2835"/>
                                      <a:pt x="7173" y="2586"/>
                                    </a:cubicBezTo>
                                    <a:cubicBezTo>
                                      <a:pt x="7108" y="2338"/>
                                      <a:pt x="7029" y="2090"/>
                                      <a:pt x="6951" y="2338"/>
                                    </a:cubicBezTo>
                                    <a:cubicBezTo>
                                      <a:pt x="6873" y="2586"/>
                                      <a:pt x="6782" y="2835"/>
                                      <a:pt x="6690" y="3579"/>
                                    </a:cubicBezTo>
                                    <a:cubicBezTo>
                                      <a:pt x="6599" y="4324"/>
                                      <a:pt x="6521" y="5069"/>
                                      <a:pt x="6429" y="6310"/>
                                    </a:cubicBezTo>
                                    <a:cubicBezTo>
                                      <a:pt x="6351" y="7303"/>
                                      <a:pt x="6260" y="8545"/>
                                      <a:pt x="6182" y="9786"/>
                                    </a:cubicBezTo>
                                    <a:cubicBezTo>
                                      <a:pt x="6103" y="11027"/>
                                      <a:pt x="6025" y="12269"/>
                                      <a:pt x="5947" y="13262"/>
                                    </a:cubicBezTo>
                                    <a:cubicBezTo>
                                      <a:pt x="5869" y="14255"/>
                                      <a:pt x="5790" y="15248"/>
                                      <a:pt x="5699" y="15993"/>
                                    </a:cubicBezTo>
                                    <a:cubicBezTo>
                                      <a:pt x="5660" y="16241"/>
                                      <a:pt x="5608" y="16489"/>
                                      <a:pt x="5569" y="16738"/>
                                    </a:cubicBezTo>
                                    <a:cubicBezTo>
                                      <a:pt x="5529" y="16986"/>
                                      <a:pt x="5490" y="16986"/>
                                      <a:pt x="5438" y="16986"/>
                                    </a:cubicBezTo>
                                    <a:cubicBezTo>
                                      <a:pt x="5347" y="16986"/>
                                      <a:pt x="5256" y="16986"/>
                                      <a:pt x="5177" y="16738"/>
                                    </a:cubicBezTo>
                                    <a:cubicBezTo>
                                      <a:pt x="5099" y="16489"/>
                                      <a:pt x="5021" y="15993"/>
                                      <a:pt x="4969" y="15496"/>
                                    </a:cubicBezTo>
                                    <a:cubicBezTo>
                                      <a:pt x="4903" y="15000"/>
                                      <a:pt x="4864" y="14007"/>
                                      <a:pt x="4825" y="13262"/>
                                    </a:cubicBezTo>
                                    <a:cubicBezTo>
                                      <a:pt x="4812" y="12765"/>
                                      <a:pt x="4799" y="12269"/>
                                      <a:pt x="4799" y="11772"/>
                                    </a:cubicBezTo>
                                    <a:cubicBezTo>
                                      <a:pt x="4851" y="11027"/>
                                      <a:pt x="4903" y="10034"/>
                                      <a:pt x="4956" y="9290"/>
                                    </a:cubicBezTo>
                                    <a:cubicBezTo>
                                      <a:pt x="5034" y="8297"/>
                                      <a:pt x="5099" y="7303"/>
                                      <a:pt x="5177" y="6559"/>
                                    </a:cubicBezTo>
                                    <a:cubicBezTo>
                                      <a:pt x="5256" y="5814"/>
                                      <a:pt x="5321" y="5317"/>
                                      <a:pt x="5386" y="4821"/>
                                    </a:cubicBezTo>
                                    <a:cubicBezTo>
                                      <a:pt x="5464" y="4324"/>
                                      <a:pt x="5516" y="4324"/>
                                      <a:pt x="5582" y="4324"/>
                                    </a:cubicBezTo>
                                    <a:cubicBezTo>
                                      <a:pt x="5634" y="4324"/>
                                      <a:pt x="5686" y="4572"/>
                                      <a:pt x="5725" y="5069"/>
                                    </a:cubicBezTo>
                                    <a:cubicBezTo>
                                      <a:pt x="5764" y="5566"/>
                                      <a:pt x="5777" y="6062"/>
                                      <a:pt x="5790" y="6310"/>
                                    </a:cubicBezTo>
                                    <a:cubicBezTo>
                                      <a:pt x="5803" y="6807"/>
                                      <a:pt x="5803" y="7055"/>
                                      <a:pt x="5803" y="7055"/>
                                    </a:cubicBezTo>
                                    <a:cubicBezTo>
                                      <a:pt x="5803" y="7055"/>
                                      <a:pt x="5803" y="6807"/>
                                      <a:pt x="5803" y="6310"/>
                                    </a:cubicBezTo>
                                    <a:cubicBezTo>
                                      <a:pt x="5803" y="5814"/>
                                      <a:pt x="5790" y="5069"/>
                                      <a:pt x="5751" y="4324"/>
                                    </a:cubicBezTo>
                                    <a:cubicBezTo>
                                      <a:pt x="5712" y="3579"/>
                                      <a:pt x="5660" y="3083"/>
                                      <a:pt x="5595" y="2835"/>
                                    </a:cubicBezTo>
                                    <a:cubicBezTo>
                                      <a:pt x="5529" y="2586"/>
                                      <a:pt x="5451" y="2338"/>
                                      <a:pt x="5373" y="2586"/>
                                    </a:cubicBezTo>
                                    <a:cubicBezTo>
                                      <a:pt x="5295" y="2835"/>
                                      <a:pt x="5203" y="3083"/>
                                      <a:pt x="5112" y="3828"/>
                                    </a:cubicBezTo>
                                    <a:cubicBezTo>
                                      <a:pt x="5021" y="4572"/>
                                      <a:pt x="4943" y="5317"/>
                                      <a:pt x="4851" y="6559"/>
                                    </a:cubicBezTo>
                                    <a:cubicBezTo>
                                      <a:pt x="4773" y="7552"/>
                                      <a:pt x="4682" y="8793"/>
                                      <a:pt x="4603" y="10034"/>
                                    </a:cubicBezTo>
                                    <a:cubicBezTo>
                                      <a:pt x="4525" y="11276"/>
                                      <a:pt x="4447" y="12517"/>
                                      <a:pt x="4369" y="13510"/>
                                    </a:cubicBezTo>
                                    <a:cubicBezTo>
                                      <a:pt x="4290" y="14503"/>
                                      <a:pt x="4212" y="15496"/>
                                      <a:pt x="4121" y="16241"/>
                                    </a:cubicBezTo>
                                    <a:cubicBezTo>
                                      <a:pt x="4082" y="16489"/>
                                      <a:pt x="4029" y="16738"/>
                                      <a:pt x="3990" y="16986"/>
                                    </a:cubicBezTo>
                                    <a:cubicBezTo>
                                      <a:pt x="3951" y="17234"/>
                                      <a:pt x="3912" y="17234"/>
                                      <a:pt x="3860" y="17234"/>
                                    </a:cubicBezTo>
                                    <a:cubicBezTo>
                                      <a:pt x="3769" y="17234"/>
                                      <a:pt x="3677" y="17234"/>
                                      <a:pt x="3599" y="16986"/>
                                    </a:cubicBezTo>
                                    <a:cubicBezTo>
                                      <a:pt x="3521" y="16738"/>
                                      <a:pt x="3443" y="16241"/>
                                      <a:pt x="3390" y="15745"/>
                                    </a:cubicBezTo>
                                    <a:cubicBezTo>
                                      <a:pt x="3325" y="15248"/>
                                      <a:pt x="3286" y="14255"/>
                                      <a:pt x="3247" y="13510"/>
                                    </a:cubicBezTo>
                                    <a:cubicBezTo>
                                      <a:pt x="3234" y="13014"/>
                                      <a:pt x="3221" y="12517"/>
                                      <a:pt x="3221" y="12021"/>
                                    </a:cubicBezTo>
                                    <a:cubicBezTo>
                                      <a:pt x="3273" y="11276"/>
                                      <a:pt x="3325" y="10283"/>
                                      <a:pt x="3377" y="9538"/>
                                    </a:cubicBezTo>
                                    <a:cubicBezTo>
                                      <a:pt x="3456" y="8545"/>
                                      <a:pt x="3521" y="7552"/>
                                      <a:pt x="3599" y="6807"/>
                                    </a:cubicBezTo>
                                    <a:cubicBezTo>
                                      <a:pt x="3677" y="6062"/>
                                      <a:pt x="3743" y="5566"/>
                                      <a:pt x="3808" y="5069"/>
                                    </a:cubicBezTo>
                                    <a:cubicBezTo>
                                      <a:pt x="3886" y="4573"/>
                                      <a:pt x="3938" y="4573"/>
                                      <a:pt x="4003" y="4573"/>
                                    </a:cubicBezTo>
                                    <a:cubicBezTo>
                                      <a:pt x="4056" y="4573"/>
                                      <a:pt x="4108" y="4821"/>
                                      <a:pt x="4147" y="5317"/>
                                    </a:cubicBezTo>
                                    <a:cubicBezTo>
                                      <a:pt x="4186" y="5814"/>
                                      <a:pt x="4199" y="6310"/>
                                      <a:pt x="4212" y="6559"/>
                                    </a:cubicBezTo>
                                    <a:cubicBezTo>
                                      <a:pt x="4225" y="7055"/>
                                      <a:pt x="4225" y="7304"/>
                                      <a:pt x="4225" y="7304"/>
                                    </a:cubicBezTo>
                                    <a:cubicBezTo>
                                      <a:pt x="4225" y="7304"/>
                                      <a:pt x="4225" y="7055"/>
                                      <a:pt x="4225" y="6559"/>
                                    </a:cubicBezTo>
                                    <a:cubicBezTo>
                                      <a:pt x="4225" y="6062"/>
                                      <a:pt x="4212" y="5317"/>
                                      <a:pt x="4173" y="4573"/>
                                    </a:cubicBezTo>
                                    <a:cubicBezTo>
                                      <a:pt x="4134" y="3828"/>
                                      <a:pt x="4082" y="3331"/>
                                      <a:pt x="4016" y="3083"/>
                                    </a:cubicBezTo>
                                    <a:cubicBezTo>
                                      <a:pt x="3951" y="2835"/>
                                      <a:pt x="3873" y="2586"/>
                                      <a:pt x="3795" y="2835"/>
                                    </a:cubicBezTo>
                                    <a:cubicBezTo>
                                      <a:pt x="3716" y="3083"/>
                                      <a:pt x="3625" y="3331"/>
                                      <a:pt x="3534" y="4076"/>
                                    </a:cubicBezTo>
                                    <a:cubicBezTo>
                                      <a:pt x="3443" y="4821"/>
                                      <a:pt x="3364" y="5566"/>
                                      <a:pt x="3273" y="6807"/>
                                    </a:cubicBezTo>
                                    <a:cubicBezTo>
                                      <a:pt x="3195" y="7800"/>
                                      <a:pt x="3103" y="9041"/>
                                      <a:pt x="3025" y="10283"/>
                                    </a:cubicBezTo>
                                    <a:cubicBezTo>
                                      <a:pt x="2947" y="11524"/>
                                      <a:pt x="2869" y="12765"/>
                                      <a:pt x="2790" y="13759"/>
                                    </a:cubicBezTo>
                                    <a:cubicBezTo>
                                      <a:pt x="2712" y="14752"/>
                                      <a:pt x="2634" y="15745"/>
                                      <a:pt x="2543" y="16490"/>
                                    </a:cubicBezTo>
                                    <a:cubicBezTo>
                                      <a:pt x="2503" y="16738"/>
                                      <a:pt x="2451" y="16986"/>
                                      <a:pt x="2412" y="17234"/>
                                    </a:cubicBezTo>
                                    <a:cubicBezTo>
                                      <a:pt x="2373" y="17483"/>
                                      <a:pt x="2334" y="17483"/>
                                      <a:pt x="2282" y="17483"/>
                                    </a:cubicBezTo>
                                    <a:cubicBezTo>
                                      <a:pt x="2190" y="17483"/>
                                      <a:pt x="2099" y="17483"/>
                                      <a:pt x="2021" y="17234"/>
                                    </a:cubicBezTo>
                                    <a:cubicBezTo>
                                      <a:pt x="1943" y="16986"/>
                                      <a:pt x="1864" y="16490"/>
                                      <a:pt x="1812" y="15993"/>
                                    </a:cubicBezTo>
                                    <a:cubicBezTo>
                                      <a:pt x="1747" y="15496"/>
                                      <a:pt x="1708" y="14503"/>
                                      <a:pt x="1669" y="13759"/>
                                    </a:cubicBezTo>
                                    <a:cubicBezTo>
                                      <a:pt x="1656" y="13262"/>
                                      <a:pt x="1643" y="12765"/>
                                      <a:pt x="1643" y="12269"/>
                                    </a:cubicBezTo>
                                    <a:cubicBezTo>
                                      <a:pt x="1695" y="11524"/>
                                      <a:pt x="1747" y="10531"/>
                                      <a:pt x="1799" y="9786"/>
                                    </a:cubicBezTo>
                                    <a:cubicBezTo>
                                      <a:pt x="1877" y="8793"/>
                                      <a:pt x="1943" y="7800"/>
                                      <a:pt x="2021" y="7055"/>
                                    </a:cubicBezTo>
                                    <a:cubicBezTo>
                                      <a:pt x="2099" y="6310"/>
                                      <a:pt x="2164" y="5814"/>
                                      <a:pt x="2229" y="5317"/>
                                    </a:cubicBezTo>
                                    <a:cubicBezTo>
                                      <a:pt x="2308" y="4821"/>
                                      <a:pt x="2360" y="4821"/>
                                      <a:pt x="2425" y="4821"/>
                                    </a:cubicBezTo>
                                    <a:cubicBezTo>
                                      <a:pt x="2477" y="4821"/>
                                      <a:pt x="2529" y="5069"/>
                                      <a:pt x="2569" y="5566"/>
                                    </a:cubicBezTo>
                                    <a:cubicBezTo>
                                      <a:pt x="2608" y="6062"/>
                                      <a:pt x="2621" y="6559"/>
                                      <a:pt x="2634" y="6807"/>
                                    </a:cubicBezTo>
                                    <a:cubicBezTo>
                                      <a:pt x="2647" y="7304"/>
                                      <a:pt x="2647" y="7552"/>
                                      <a:pt x="2647" y="7552"/>
                                    </a:cubicBezTo>
                                    <a:cubicBezTo>
                                      <a:pt x="2647" y="7552"/>
                                      <a:pt x="2647" y="7304"/>
                                      <a:pt x="2647" y="6807"/>
                                    </a:cubicBezTo>
                                    <a:cubicBezTo>
                                      <a:pt x="2647" y="6310"/>
                                      <a:pt x="2634" y="5566"/>
                                      <a:pt x="2595" y="4821"/>
                                    </a:cubicBezTo>
                                    <a:cubicBezTo>
                                      <a:pt x="2556" y="4076"/>
                                      <a:pt x="2503" y="3579"/>
                                      <a:pt x="2438" y="3331"/>
                                    </a:cubicBezTo>
                                    <a:cubicBezTo>
                                      <a:pt x="2373" y="3083"/>
                                      <a:pt x="2295" y="2835"/>
                                      <a:pt x="2216" y="3083"/>
                                    </a:cubicBezTo>
                                    <a:cubicBezTo>
                                      <a:pt x="2138" y="3331"/>
                                      <a:pt x="2047" y="3579"/>
                                      <a:pt x="1956" y="4324"/>
                                    </a:cubicBezTo>
                                    <a:cubicBezTo>
                                      <a:pt x="1864" y="5069"/>
                                      <a:pt x="1786" y="5814"/>
                                      <a:pt x="1695" y="7055"/>
                                    </a:cubicBezTo>
                                    <a:cubicBezTo>
                                      <a:pt x="1616" y="8048"/>
                                      <a:pt x="1525" y="9290"/>
                                      <a:pt x="1447" y="10531"/>
                                    </a:cubicBezTo>
                                    <a:cubicBezTo>
                                      <a:pt x="1369" y="11772"/>
                                      <a:pt x="1290" y="13014"/>
                                      <a:pt x="1212" y="14007"/>
                                    </a:cubicBezTo>
                                    <a:cubicBezTo>
                                      <a:pt x="1134" y="15000"/>
                                      <a:pt x="1056" y="15993"/>
                                      <a:pt x="964" y="16738"/>
                                    </a:cubicBezTo>
                                    <a:cubicBezTo>
                                      <a:pt x="925" y="16986"/>
                                      <a:pt x="873" y="17234"/>
                                      <a:pt x="834" y="17483"/>
                                    </a:cubicBezTo>
                                    <a:cubicBezTo>
                                      <a:pt x="795" y="17731"/>
                                      <a:pt x="756" y="17731"/>
                                      <a:pt x="703" y="17731"/>
                                    </a:cubicBezTo>
                                    <a:cubicBezTo>
                                      <a:pt x="612" y="17731"/>
                                      <a:pt x="521" y="17731"/>
                                      <a:pt x="443" y="17483"/>
                                    </a:cubicBezTo>
                                    <a:cubicBezTo>
                                      <a:pt x="364" y="17234"/>
                                      <a:pt x="286" y="16738"/>
                                      <a:pt x="234" y="16241"/>
                                    </a:cubicBezTo>
                                    <a:cubicBezTo>
                                      <a:pt x="169" y="15745"/>
                                      <a:pt x="129" y="14752"/>
                                      <a:pt x="90" y="14007"/>
                                    </a:cubicBezTo>
                                    <a:cubicBezTo>
                                      <a:pt x="64" y="13262"/>
                                      <a:pt x="51" y="12269"/>
                                      <a:pt x="64" y="11524"/>
                                    </a:cubicBezTo>
                                    <a:cubicBezTo>
                                      <a:pt x="77" y="10779"/>
                                      <a:pt x="103" y="10531"/>
                                      <a:pt x="129" y="10531"/>
                                    </a:cubicBezTo>
                                    <a:cubicBezTo>
                                      <a:pt x="156" y="10531"/>
                                      <a:pt x="169" y="10779"/>
                                      <a:pt x="169" y="10779"/>
                                    </a:cubicBezTo>
                                    <a:cubicBezTo>
                                      <a:pt x="169" y="10779"/>
                                      <a:pt x="156" y="10531"/>
                                      <a:pt x="129" y="10531"/>
                                    </a:cubicBezTo>
                                    <a:cubicBezTo>
                                      <a:pt x="103" y="10283"/>
                                      <a:pt x="51" y="10531"/>
                                      <a:pt x="25" y="11524"/>
                                    </a:cubicBezTo>
                                    <a:cubicBezTo>
                                      <a:pt x="-1" y="12517"/>
                                      <a:pt x="-14" y="13759"/>
                                      <a:pt x="25" y="15000"/>
                                    </a:cubicBezTo>
                                    <a:cubicBezTo>
                                      <a:pt x="51" y="16241"/>
                                      <a:pt x="103" y="17483"/>
                                      <a:pt x="169" y="18476"/>
                                    </a:cubicBezTo>
                                    <a:cubicBezTo>
                                      <a:pt x="234" y="19469"/>
                                      <a:pt x="325" y="20214"/>
                                      <a:pt x="416" y="20710"/>
                                    </a:cubicBezTo>
                                    <a:cubicBezTo>
                                      <a:pt x="508" y="21207"/>
                                      <a:pt x="612" y="21455"/>
                                      <a:pt x="716" y="21455"/>
                                    </a:cubicBezTo>
                                    <a:cubicBezTo>
                                      <a:pt x="756" y="21455"/>
                                      <a:pt x="821" y="21455"/>
                                      <a:pt x="873" y="21207"/>
                                    </a:cubicBezTo>
                                    <a:cubicBezTo>
                                      <a:pt x="925" y="20958"/>
                                      <a:pt x="977" y="20710"/>
                                      <a:pt x="1029" y="20462"/>
                                    </a:cubicBezTo>
                                    <a:cubicBezTo>
                                      <a:pt x="1134" y="19717"/>
                                      <a:pt x="1225" y="18724"/>
                                      <a:pt x="1316" y="17483"/>
                                    </a:cubicBezTo>
                                    <a:cubicBezTo>
                                      <a:pt x="1408" y="16241"/>
                                      <a:pt x="1486" y="15000"/>
                                      <a:pt x="1564" y="13759"/>
                                    </a:cubicBezTo>
                                    <a:cubicBezTo>
                                      <a:pt x="1564" y="13759"/>
                                      <a:pt x="1577" y="13510"/>
                                      <a:pt x="1577" y="13510"/>
                                    </a:cubicBezTo>
                                    <a:cubicBezTo>
                                      <a:pt x="1577" y="14007"/>
                                      <a:pt x="1577" y="14503"/>
                                      <a:pt x="1590" y="14752"/>
                                    </a:cubicBezTo>
                                    <a:cubicBezTo>
                                      <a:pt x="1616" y="15993"/>
                                      <a:pt x="1669" y="17234"/>
                                      <a:pt x="1734" y="18227"/>
                                    </a:cubicBezTo>
                                    <a:cubicBezTo>
                                      <a:pt x="1799" y="19221"/>
                                      <a:pt x="1890" y="19965"/>
                                      <a:pt x="1982" y="20462"/>
                                    </a:cubicBezTo>
                                    <a:cubicBezTo>
                                      <a:pt x="2073" y="20958"/>
                                      <a:pt x="2177" y="21207"/>
                                      <a:pt x="2282" y="21207"/>
                                    </a:cubicBezTo>
                                    <a:cubicBezTo>
                                      <a:pt x="2321" y="21207"/>
                                      <a:pt x="2386" y="21207"/>
                                      <a:pt x="2438" y="20958"/>
                                    </a:cubicBezTo>
                                    <a:cubicBezTo>
                                      <a:pt x="2490" y="20710"/>
                                      <a:pt x="2543" y="20462"/>
                                      <a:pt x="2595" y="20214"/>
                                    </a:cubicBezTo>
                                    <a:cubicBezTo>
                                      <a:pt x="2699" y="19469"/>
                                      <a:pt x="2790" y="18476"/>
                                      <a:pt x="2882" y="17234"/>
                                    </a:cubicBezTo>
                                    <a:cubicBezTo>
                                      <a:pt x="2973" y="15993"/>
                                      <a:pt x="3051" y="14752"/>
                                      <a:pt x="3129" y="13510"/>
                                    </a:cubicBezTo>
                                    <a:cubicBezTo>
                                      <a:pt x="3129" y="13510"/>
                                      <a:pt x="3143" y="13262"/>
                                      <a:pt x="3143" y="13262"/>
                                    </a:cubicBezTo>
                                    <a:cubicBezTo>
                                      <a:pt x="3143" y="13759"/>
                                      <a:pt x="3143" y="14255"/>
                                      <a:pt x="3156" y="14503"/>
                                    </a:cubicBezTo>
                                    <a:cubicBezTo>
                                      <a:pt x="3182" y="15745"/>
                                      <a:pt x="3234" y="16986"/>
                                      <a:pt x="3299" y="17979"/>
                                    </a:cubicBezTo>
                                    <a:cubicBezTo>
                                      <a:pt x="3364" y="18972"/>
                                      <a:pt x="3456" y="19717"/>
                                      <a:pt x="3547" y="20214"/>
                                    </a:cubicBezTo>
                                    <a:cubicBezTo>
                                      <a:pt x="3638" y="20710"/>
                                      <a:pt x="3743" y="20959"/>
                                      <a:pt x="3847" y="20959"/>
                                    </a:cubicBezTo>
                                    <a:cubicBezTo>
                                      <a:pt x="3886" y="20959"/>
                                      <a:pt x="3951" y="20959"/>
                                      <a:pt x="4003" y="20710"/>
                                    </a:cubicBezTo>
                                    <a:cubicBezTo>
                                      <a:pt x="4056" y="20462"/>
                                      <a:pt x="4108" y="20214"/>
                                      <a:pt x="4160" y="19965"/>
                                    </a:cubicBezTo>
                                    <a:cubicBezTo>
                                      <a:pt x="4264" y="19221"/>
                                      <a:pt x="4356" y="18228"/>
                                      <a:pt x="4447" y="16986"/>
                                    </a:cubicBezTo>
                                    <a:cubicBezTo>
                                      <a:pt x="4538" y="15745"/>
                                      <a:pt x="4616" y="14503"/>
                                      <a:pt x="4695" y="13262"/>
                                    </a:cubicBezTo>
                                    <a:cubicBezTo>
                                      <a:pt x="4695" y="13262"/>
                                      <a:pt x="4708" y="13014"/>
                                      <a:pt x="4708" y="13014"/>
                                    </a:cubicBezTo>
                                    <a:cubicBezTo>
                                      <a:pt x="4708" y="13510"/>
                                      <a:pt x="4708" y="14007"/>
                                      <a:pt x="4721" y="14255"/>
                                    </a:cubicBezTo>
                                    <a:cubicBezTo>
                                      <a:pt x="4747" y="15497"/>
                                      <a:pt x="4799" y="16738"/>
                                      <a:pt x="4864" y="17731"/>
                                    </a:cubicBezTo>
                                    <a:cubicBezTo>
                                      <a:pt x="4929" y="18724"/>
                                      <a:pt x="5021" y="19469"/>
                                      <a:pt x="5112" y="19965"/>
                                    </a:cubicBezTo>
                                    <a:cubicBezTo>
                                      <a:pt x="5203" y="20462"/>
                                      <a:pt x="5308" y="20710"/>
                                      <a:pt x="5412" y="20710"/>
                                    </a:cubicBezTo>
                                    <a:cubicBezTo>
                                      <a:pt x="5451" y="20710"/>
                                      <a:pt x="5516" y="20710"/>
                                      <a:pt x="5569" y="20462"/>
                                    </a:cubicBezTo>
                                    <a:cubicBezTo>
                                      <a:pt x="5621" y="20214"/>
                                      <a:pt x="5673" y="19965"/>
                                      <a:pt x="5725" y="19717"/>
                                    </a:cubicBezTo>
                                    <a:cubicBezTo>
                                      <a:pt x="5829" y="18972"/>
                                      <a:pt x="5921" y="17979"/>
                                      <a:pt x="6012" y="16738"/>
                                    </a:cubicBezTo>
                                    <a:cubicBezTo>
                                      <a:pt x="6103" y="15497"/>
                                      <a:pt x="6182" y="14255"/>
                                      <a:pt x="6260" y="13014"/>
                                    </a:cubicBezTo>
                                    <a:cubicBezTo>
                                      <a:pt x="6260" y="13014"/>
                                      <a:pt x="6273" y="12766"/>
                                      <a:pt x="6273" y="12766"/>
                                    </a:cubicBezTo>
                                    <a:cubicBezTo>
                                      <a:pt x="6273" y="13262"/>
                                      <a:pt x="6273" y="13759"/>
                                      <a:pt x="6286" y="14007"/>
                                    </a:cubicBezTo>
                                    <a:cubicBezTo>
                                      <a:pt x="6312" y="15248"/>
                                      <a:pt x="6364" y="16490"/>
                                      <a:pt x="6429" y="17483"/>
                                    </a:cubicBezTo>
                                    <a:cubicBezTo>
                                      <a:pt x="6495" y="18476"/>
                                      <a:pt x="6586" y="19221"/>
                                      <a:pt x="6677" y="19717"/>
                                    </a:cubicBezTo>
                                    <a:cubicBezTo>
                                      <a:pt x="6769" y="20214"/>
                                      <a:pt x="6873" y="20462"/>
                                      <a:pt x="6977" y="20462"/>
                                    </a:cubicBezTo>
                                    <a:cubicBezTo>
                                      <a:pt x="7016" y="20462"/>
                                      <a:pt x="7082" y="20462"/>
                                      <a:pt x="7134" y="20214"/>
                                    </a:cubicBezTo>
                                    <a:cubicBezTo>
                                      <a:pt x="7186" y="19965"/>
                                      <a:pt x="7238" y="19717"/>
                                      <a:pt x="7290" y="19469"/>
                                    </a:cubicBezTo>
                                    <a:cubicBezTo>
                                      <a:pt x="7395" y="18724"/>
                                      <a:pt x="7486" y="17731"/>
                                      <a:pt x="7577" y="16490"/>
                                    </a:cubicBezTo>
                                    <a:cubicBezTo>
                                      <a:pt x="7669" y="15248"/>
                                      <a:pt x="7747" y="14007"/>
                                      <a:pt x="7825" y="12766"/>
                                    </a:cubicBezTo>
                                    <a:cubicBezTo>
                                      <a:pt x="7825" y="12766"/>
                                      <a:pt x="7838" y="12517"/>
                                      <a:pt x="7838" y="12517"/>
                                    </a:cubicBezTo>
                                    <a:cubicBezTo>
                                      <a:pt x="7838" y="13014"/>
                                      <a:pt x="7838" y="13510"/>
                                      <a:pt x="7851" y="13759"/>
                                    </a:cubicBezTo>
                                    <a:cubicBezTo>
                                      <a:pt x="7877" y="15000"/>
                                      <a:pt x="7929" y="16241"/>
                                      <a:pt x="7995" y="17234"/>
                                    </a:cubicBezTo>
                                    <a:cubicBezTo>
                                      <a:pt x="8060" y="18228"/>
                                      <a:pt x="8151" y="18972"/>
                                      <a:pt x="8243" y="19469"/>
                                    </a:cubicBezTo>
                                    <a:cubicBezTo>
                                      <a:pt x="8334" y="19965"/>
                                      <a:pt x="8438" y="20214"/>
                                      <a:pt x="8543" y="20214"/>
                                    </a:cubicBezTo>
                                    <a:cubicBezTo>
                                      <a:pt x="8582" y="20214"/>
                                      <a:pt x="8647" y="20214"/>
                                      <a:pt x="8699" y="19965"/>
                                    </a:cubicBezTo>
                                    <a:cubicBezTo>
                                      <a:pt x="8751" y="19717"/>
                                      <a:pt x="8803" y="19469"/>
                                      <a:pt x="8856" y="19221"/>
                                    </a:cubicBezTo>
                                    <a:cubicBezTo>
                                      <a:pt x="8960" y="18476"/>
                                      <a:pt x="9051" y="17483"/>
                                      <a:pt x="9143" y="16241"/>
                                    </a:cubicBezTo>
                                    <a:cubicBezTo>
                                      <a:pt x="9234" y="15000"/>
                                      <a:pt x="9312" y="13759"/>
                                      <a:pt x="9390" y="12517"/>
                                    </a:cubicBezTo>
                                    <a:cubicBezTo>
                                      <a:pt x="9390" y="12517"/>
                                      <a:pt x="9403" y="12269"/>
                                      <a:pt x="9403" y="12269"/>
                                    </a:cubicBezTo>
                                    <a:cubicBezTo>
                                      <a:pt x="9403" y="12766"/>
                                      <a:pt x="9403" y="13262"/>
                                      <a:pt x="9416" y="13510"/>
                                    </a:cubicBezTo>
                                    <a:cubicBezTo>
                                      <a:pt x="9443" y="14752"/>
                                      <a:pt x="9495" y="15993"/>
                                      <a:pt x="9560" y="16986"/>
                                    </a:cubicBezTo>
                                    <a:cubicBezTo>
                                      <a:pt x="9625" y="17979"/>
                                      <a:pt x="9716" y="18724"/>
                                      <a:pt x="9808" y="19221"/>
                                    </a:cubicBezTo>
                                    <a:cubicBezTo>
                                      <a:pt x="9899" y="19717"/>
                                      <a:pt x="10003" y="19966"/>
                                      <a:pt x="10108" y="19966"/>
                                    </a:cubicBezTo>
                                    <a:cubicBezTo>
                                      <a:pt x="10147" y="19966"/>
                                      <a:pt x="10212" y="19966"/>
                                      <a:pt x="10264" y="19717"/>
                                    </a:cubicBezTo>
                                    <a:cubicBezTo>
                                      <a:pt x="10316" y="19469"/>
                                      <a:pt x="10369" y="19221"/>
                                      <a:pt x="10421" y="18972"/>
                                    </a:cubicBezTo>
                                    <a:cubicBezTo>
                                      <a:pt x="10525" y="18228"/>
                                      <a:pt x="10616" y="17235"/>
                                      <a:pt x="10708" y="15993"/>
                                    </a:cubicBezTo>
                                    <a:cubicBezTo>
                                      <a:pt x="10799" y="14752"/>
                                      <a:pt x="10877" y="13510"/>
                                      <a:pt x="10956" y="12269"/>
                                    </a:cubicBezTo>
                                    <a:cubicBezTo>
                                      <a:pt x="10956" y="12269"/>
                                      <a:pt x="10969" y="12021"/>
                                      <a:pt x="10969" y="12021"/>
                                    </a:cubicBezTo>
                                    <a:cubicBezTo>
                                      <a:pt x="10969" y="12517"/>
                                      <a:pt x="10969" y="13014"/>
                                      <a:pt x="10982" y="13262"/>
                                    </a:cubicBezTo>
                                    <a:cubicBezTo>
                                      <a:pt x="11008" y="14504"/>
                                      <a:pt x="11060" y="15745"/>
                                      <a:pt x="11125" y="16738"/>
                                    </a:cubicBezTo>
                                    <a:cubicBezTo>
                                      <a:pt x="11190" y="17731"/>
                                      <a:pt x="11282" y="18476"/>
                                      <a:pt x="11373" y="18972"/>
                                    </a:cubicBezTo>
                                    <a:cubicBezTo>
                                      <a:pt x="11464" y="19469"/>
                                      <a:pt x="11569" y="19717"/>
                                      <a:pt x="11673" y="19717"/>
                                    </a:cubicBezTo>
                                    <a:cubicBezTo>
                                      <a:pt x="11712" y="19717"/>
                                      <a:pt x="11777" y="19717"/>
                                      <a:pt x="11829" y="19469"/>
                                    </a:cubicBezTo>
                                    <a:cubicBezTo>
                                      <a:pt x="11882" y="19221"/>
                                      <a:pt x="11934" y="18972"/>
                                      <a:pt x="11986" y="18724"/>
                                    </a:cubicBezTo>
                                    <a:cubicBezTo>
                                      <a:pt x="12090" y="17979"/>
                                      <a:pt x="12182" y="16986"/>
                                      <a:pt x="12273" y="15745"/>
                                    </a:cubicBezTo>
                                    <a:cubicBezTo>
                                      <a:pt x="12364" y="14504"/>
                                      <a:pt x="12443" y="13262"/>
                                      <a:pt x="12521" y="12021"/>
                                    </a:cubicBezTo>
                                    <a:cubicBezTo>
                                      <a:pt x="12521" y="12021"/>
                                      <a:pt x="12534" y="11773"/>
                                      <a:pt x="12534" y="11773"/>
                                    </a:cubicBezTo>
                                    <a:cubicBezTo>
                                      <a:pt x="12534" y="12269"/>
                                      <a:pt x="12534" y="12766"/>
                                      <a:pt x="12547" y="13014"/>
                                    </a:cubicBezTo>
                                    <a:cubicBezTo>
                                      <a:pt x="12573" y="14255"/>
                                      <a:pt x="12625" y="15497"/>
                                      <a:pt x="12690" y="16490"/>
                                    </a:cubicBezTo>
                                    <a:cubicBezTo>
                                      <a:pt x="12756" y="17483"/>
                                      <a:pt x="12847" y="18228"/>
                                      <a:pt x="12938" y="18724"/>
                                    </a:cubicBezTo>
                                    <a:cubicBezTo>
                                      <a:pt x="13029" y="19221"/>
                                      <a:pt x="13134" y="19469"/>
                                      <a:pt x="13238" y="19469"/>
                                    </a:cubicBezTo>
                                    <a:cubicBezTo>
                                      <a:pt x="13277" y="19469"/>
                                      <a:pt x="13343" y="19469"/>
                                      <a:pt x="13395" y="19221"/>
                                    </a:cubicBezTo>
                                    <a:cubicBezTo>
                                      <a:pt x="13447" y="18972"/>
                                      <a:pt x="13499" y="18724"/>
                                      <a:pt x="13551" y="18476"/>
                                    </a:cubicBezTo>
                                    <a:cubicBezTo>
                                      <a:pt x="13656" y="17731"/>
                                      <a:pt x="13747" y="16738"/>
                                      <a:pt x="13838" y="15497"/>
                                    </a:cubicBezTo>
                                    <a:cubicBezTo>
                                      <a:pt x="13929" y="14255"/>
                                      <a:pt x="14008" y="13014"/>
                                      <a:pt x="14086" y="11773"/>
                                    </a:cubicBezTo>
                                    <a:cubicBezTo>
                                      <a:pt x="14086" y="11773"/>
                                      <a:pt x="14099" y="11524"/>
                                      <a:pt x="14099" y="11524"/>
                                    </a:cubicBezTo>
                                    <a:cubicBezTo>
                                      <a:pt x="14099" y="12021"/>
                                      <a:pt x="14099" y="12517"/>
                                      <a:pt x="14112" y="12766"/>
                                    </a:cubicBezTo>
                                    <a:cubicBezTo>
                                      <a:pt x="14138" y="14007"/>
                                      <a:pt x="14190" y="15248"/>
                                      <a:pt x="14256" y="16242"/>
                                    </a:cubicBezTo>
                                    <a:cubicBezTo>
                                      <a:pt x="14321" y="17235"/>
                                      <a:pt x="14412" y="17979"/>
                                      <a:pt x="14503" y="18476"/>
                                    </a:cubicBezTo>
                                    <a:cubicBezTo>
                                      <a:pt x="14595" y="18972"/>
                                      <a:pt x="14699" y="19221"/>
                                      <a:pt x="14803" y="19221"/>
                                    </a:cubicBezTo>
                                    <a:cubicBezTo>
                                      <a:pt x="14843" y="19221"/>
                                      <a:pt x="14908" y="19221"/>
                                      <a:pt x="14960" y="18972"/>
                                    </a:cubicBezTo>
                                    <a:cubicBezTo>
                                      <a:pt x="15012" y="18724"/>
                                      <a:pt x="15064" y="18476"/>
                                      <a:pt x="15116" y="18228"/>
                                    </a:cubicBezTo>
                                    <a:cubicBezTo>
                                      <a:pt x="15221" y="17483"/>
                                      <a:pt x="15312" y="16490"/>
                                      <a:pt x="15403" y="15248"/>
                                    </a:cubicBezTo>
                                    <a:cubicBezTo>
                                      <a:pt x="15495" y="14007"/>
                                      <a:pt x="15573" y="12766"/>
                                      <a:pt x="15651" y="11524"/>
                                    </a:cubicBezTo>
                                    <a:cubicBezTo>
                                      <a:pt x="15651" y="11524"/>
                                      <a:pt x="15664" y="11276"/>
                                      <a:pt x="15664" y="11276"/>
                                    </a:cubicBezTo>
                                    <a:cubicBezTo>
                                      <a:pt x="15664" y="11773"/>
                                      <a:pt x="15664" y="12269"/>
                                      <a:pt x="15677" y="12517"/>
                                    </a:cubicBezTo>
                                    <a:cubicBezTo>
                                      <a:pt x="15703" y="13759"/>
                                      <a:pt x="15756" y="15000"/>
                                      <a:pt x="15821" y="15993"/>
                                    </a:cubicBezTo>
                                    <a:cubicBezTo>
                                      <a:pt x="15886" y="16986"/>
                                      <a:pt x="15977" y="17731"/>
                                      <a:pt x="16069" y="18228"/>
                                    </a:cubicBezTo>
                                    <a:cubicBezTo>
                                      <a:pt x="16160" y="18724"/>
                                      <a:pt x="16264" y="18973"/>
                                      <a:pt x="16369" y="18973"/>
                                    </a:cubicBezTo>
                                    <a:cubicBezTo>
                                      <a:pt x="16408" y="18973"/>
                                      <a:pt x="16473" y="18973"/>
                                      <a:pt x="16525" y="18724"/>
                                    </a:cubicBezTo>
                                    <a:cubicBezTo>
                                      <a:pt x="16577" y="18476"/>
                                      <a:pt x="16629" y="18228"/>
                                      <a:pt x="16682" y="17979"/>
                                    </a:cubicBezTo>
                                    <a:cubicBezTo>
                                      <a:pt x="16786" y="17235"/>
                                      <a:pt x="16877" y="16242"/>
                                      <a:pt x="16969" y="15000"/>
                                    </a:cubicBezTo>
                                    <a:cubicBezTo>
                                      <a:pt x="17060" y="13759"/>
                                      <a:pt x="17138" y="12517"/>
                                      <a:pt x="17216" y="11276"/>
                                    </a:cubicBezTo>
                                    <a:cubicBezTo>
                                      <a:pt x="17216" y="11276"/>
                                      <a:pt x="17229" y="11028"/>
                                      <a:pt x="17229" y="11028"/>
                                    </a:cubicBezTo>
                                    <a:cubicBezTo>
                                      <a:pt x="17229" y="11524"/>
                                      <a:pt x="17229" y="12021"/>
                                      <a:pt x="17243" y="12269"/>
                                    </a:cubicBezTo>
                                    <a:cubicBezTo>
                                      <a:pt x="17269" y="13511"/>
                                      <a:pt x="17321" y="14752"/>
                                      <a:pt x="17386" y="15745"/>
                                    </a:cubicBezTo>
                                    <a:cubicBezTo>
                                      <a:pt x="17451" y="16738"/>
                                      <a:pt x="17543" y="17483"/>
                                      <a:pt x="17634" y="17979"/>
                                    </a:cubicBezTo>
                                    <a:cubicBezTo>
                                      <a:pt x="17725" y="18476"/>
                                      <a:pt x="17829" y="18724"/>
                                      <a:pt x="17934" y="18724"/>
                                    </a:cubicBezTo>
                                    <a:cubicBezTo>
                                      <a:pt x="17973" y="18724"/>
                                      <a:pt x="18038" y="18724"/>
                                      <a:pt x="18090" y="18476"/>
                                    </a:cubicBezTo>
                                    <a:cubicBezTo>
                                      <a:pt x="18143" y="18228"/>
                                      <a:pt x="18195" y="17979"/>
                                      <a:pt x="18247" y="17731"/>
                                    </a:cubicBezTo>
                                    <a:cubicBezTo>
                                      <a:pt x="18351" y="16986"/>
                                      <a:pt x="18443" y="15993"/>
                                      <a:pt x="18534" y="14752"/>
                                    </a:cubicBezTo>
                                    <a:cubicBezTo>
                                      <a:pt x="18625" y="13511"/>
                                      <a:pt x="18703" y="12269"/>
                                      <a:pt x="18782" y="11028"/>
                                    </a:cubicBezTo>
                                    <a:cubicBezTo>
                                      <a:pt x="18782" y="11028"/>
                                      <a:pt x="18795" y="10780"/>
                                      <a:pt x="18795" y="10780"/>
                                    </a:cubicBezTo>
                                    <a:cubicBezTo>
                                      <a:pt x="18795" y="11276"/>
                                      <a:pt x="18795" y="11773"/>
                                      <a:pt x="18808" y="12021"/>
                                    </a:cubicBezTo>
                                    <a:cubicBezTo>
                                      <a:pt x="18834" y="13262"/>
                                      <a:pt x="18886" y="14504"/>
                                      <a:pt x="18951" y="15497"/>
                                    </a:cubicBezTo>
                                    <a:cubicBezTo>
                                      <a:pt x="19016" y="16490"/>
                                      <a:pt x="19108" y="17235"/>
                                      <a:pt x="19199" y="17731"/>
                                    </a:cubicBezTo>
                                    <a:cubicBezTo>
                                      <a:pt x="19290" y="18228"/>
                                      <a:pt x="19395" y="18476"/>
                                      <a:pt x="19499" y="18476"/>
                                    </a:cubicBezTo>
                                    <a:cubicBezTo>
                                      <a:pt x="19538" y="18476"/>
                                      <a:pt x="19603" y="18476"/>
                                      <a:pt x="19656" y="18228"/>
                                    </a:cubicBezTo>
                                    <a:cubicBezTo>
                                      <a:pt x="19708" y="17979"/>
                                      <a:pt x="19760" y="17731"/>
                                      <a:pt x="19812" y="17483"/>
                                    </a:cubicBezTo>
                                    <a:cubicBezTo>
                                      <a:pt x="19916" y="16738"/>
                                      <a:pt x="20008" y="15745"/>
                                      <a:pt x="20099" y="14504"/>
                                    </a:cubicBezTo>
                                    <a:cubicBezTo>
                                      <a:pt x="20190" y="13262"/>
                                      <a:pt x="20269" y="12021"/>
                                      <a:pt x="20347" y="10780"/>
                                    </a:cubicBezTo>
                                    <a:cubicBezTo>
                                      <a:pt x="20425" y="9538"/>
                                      <a:pt x="20503" y="8297"/>
                                      <a:pt x="20569" y="7304"/>
                                    </a:cubicBezTo>
                                    <a:cubicBezTo>
                                      <a:pt x="20647" y="6311"/>
                                      <a:pt x="20712" y="5318"/>
                                      <a:pt x="20790" y="4573"/>
                                    </a:cubicBezTo>
                                    <a:cubicBezTo>
                                      <a:pt x="20869" y="3828"/>
                                      <a:pt x="20934" y="3331"/>
                                      <a:pt x="20999" y="2835"/>
                                    </a:cubicBezTo>
                                    <a:cubicBezTo>
                                      <a:pt x="21077" y="2338"/>
                                      <a:pt x="21129" y="2338"/>
                                      <a:pt x="21195" y="2338"/>
                                    </a:cubicBezTo>
                                    <a:cubicBezTo>
                                      <a:pt x="21247" y="2338"/>
                                      <a:pt x="21299" y="2587"/>
                                      <a:pt x="21338" y="3083"/>
                                    </a:cubicBezTo>
                                    <a:cubicBezTo>
                                      <a:pt x="21547" y="3083"/>
                                      <a:pt x="21573" y="3579"/>
                                      <a:pt x="21586" y="3827"/>
                                    </a:cubicBezTo>
                                    <a:cubicBezTo>
                                      <a:pt x="21586" y="4324"/>
                                      <a:pt x="21586" y="4572"/>
                                      <a:pt x="21586" y="4572"/>
                                    </a:cubicBezTo>
                                    <a:cubicBezTo>
                                      <a:pt x="21586" y="4572"/>
                                      <a:pt x="21586" y="4324"/>
                                      <a:pt x="21586" y="382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F0C84BA" id="Shape" o:spid="_x0000_s1026" style="width:165.45pt;height: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86,21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" path="m21586,3827v,-496,-13,-1241,-52,-1986c21495,1096,21443,600,21377,352v-65,-249,-143,-497,-221,-249c21077,352,20986,600,20895,1345v-92,744,-170,1489,-261,2731c20556,5069,20464,6310,20386,7551v-78,1242,-157,2483,-235,3476c20073,12020,19995,13013,19903,13758v-39,248,-91,497,-130,745c19734,14751,19695,14751,19643,14751v-92,,-183,,-261,-248c19303,14255,19225,13758,19173,13262v-65,-497,-104,-1490,-144,-2235c19016,10531,19003,10034,19003,9538v53,-745,105,-1738,157,-2483c19238,6062,19303,5069,19382,4324v78,-745,143,-1241,208,-1738c19669,2089,19721,2089,19786,2089v52,,104,249,143,745c19969,3331,19982,3827,19995,4076v13,496,13,744,13,744c20008,4820,20008,4572,20008,4076v,-497,-13,-1242,-52,-1987c19916,1345,19864,848,19799,600v-65,-248,-143,-497,-222,-248c19499,600,19408,848,19316,1593v-91,745,-169,1490,-260,2731c18977,5317,18886,6558,18808,7800v-79,1241,-157,2482,-235,3475c18495,12269,18416,13262,18325,14006v-39,249,-91,497,-130,745c18156,15000,18116,15000,18064,15000v-91,,-182,,-261,-249c17725,14503,17647,14006,17595,13510v-66,-497,-105,-1490,-144,-2235c17438,10779,17425,10282,17425,9786v52,-745,104,-1738,157,-2483c17660,6310,17725,5317,17803,4572v79,-745,144,-1241,209,-1738c18090,2338,18143,2338,18208,2338v52,,104,248,143,745c18390,3579,18403,4076,18416,4324v13,496,13,745,13,745c18429,5069,18429,4820,18429,4324v,-497,-13,-1241,-52,-1986c18338,1593,18286,1096,18221,848v-65,-248,-144,-496,-222,-248c17921,848,17829,1096,17738,1841v-91,745,-169,1490,-261,2731c17399,5565,17308,6807,17229,8048v-78,1241,-156,2483,-234,3476c16916,12517,16838,13510,16747,14255v-39,248,-91,496,-131,745c16577,15248,16538,15248,16486,15248v-91,,-183,,-261,-248c16147,14751,16069,14255,16016,13758v-65,-496,-104,-1489,-143,-2234c15860,11027,15847,10531,15847,10034v52,-745,104,-1738,156,-2483c16082,6558,16147,5565,16225,4820v78,-744,144,-1241,209,-1737c16512,2586,16564,2586,16629,2586v53,,105,248,144,745c16812,3827,16825,4324,16838,4572v13,497,13,745,13,745c16851,5317,16851,5069,16851,4572v,-496,-13,-1241,-52,-1986c16760,1841,16708,1345,16643,1096v-66,-248,-144,-496,-222,-248c16343,1096,16251,1345,16160,2090v-91,744,-170,1489,-261,2731c15821,5814,15729,7055,15651,8296v-78,1242,-156,2483,-235,3476c15338,12765,15260,13758,15169,14503v-40,248,-92,497,-131,745c14999,15496,14960,15496,14908,15496v-92,,-183,,-261,-248c14569,15000,14490,14503,14438,14007v-65,-497,-104,-1490,-143,-2235c14282,11276,14269,10779,14269,10282v52,-744,104,-1737,156,-2482c14503,6807,14569,5814,14647,5069v78,-745,143,-1242,209,-1738c14934,2834,14986,2834,15051,2834v52,,105,249,144,745c15234,4076,15247,4572,15260,4821v13,496,13,744,13,744c15273,5565,15273,5317,15273,4821v,-497,-13,-1242,-52,-1987c15182,2090,15129,1593,15064,1345v-65,-249,-143,-497,-221,-249c14764,1345,14673,1593,14582,2338v-92,745,-170,1489,-261,2731c14243,6062,14151,7303,14073,8545v-78,1241,-157,2482,-235,3475c13760,13013,13682,14007,13590,14751v-39,249,-91,497,-130,745c13421,15744,13382,15744,13329,15744v-91,,-182,,-260,-248c12990,15248,12912,14751,12860,14255v-65,-497,-104,-1490,-144,-2235c12703,11524,12690,11027,12690,10531v53,-745,105,-1738,157,-2483c12925,7055,12990,6062,13069,5317v78,-745,143,-1241,208,-1738c13356,3083,13408,3083,13473,3083v52,,104,248,143,745c13656,4324,13669,4821,13682,5069v13,496,13,745,13,745c13695,5814,13695,5565,13695,5069v,-497,-13,-1241,-52,-1986c13603,2338,13551,1841,13486,1593v-65,-248,-143,-496,-222,-248c13186,1593,13095,1841,13003,2586v-91,745,-169,1490,-260,2731c12664,6310,12573,7552,12495,8793v-79,1241,-157,2483,-235,3476c12182,13262,12103,14255,12012,15000v-39,248,-91,496,-130,745c11843,15993,11803,15993,11751,15993v-91,,-182,,-261,-248c11412,15496,11334,15000,11282,14503v-66,-496,-105,-1489,-144,-2234c11125,11772,11112,11276,11112,10779v52,-745,104,-1738,157,-2483c11347,7303,11412,6310,11490,5565v79,-744,144,-1241,209,-1737c11777,3331,11829,3331,11895,3331v52,,104,248,143,745c12077,4572,12090,5069,12103,5317v13,497,13,745,13,745c12116,6062,12116,5814,12116,5317v,-496,-13,-1241,-52,-1986c12025,2586,11973,2090,11908,1841v-65,-248,-144,-496,-222,-248c11608,1841,11516,2090,11425,2834v-91,745,-169,1490,-261,2731c11086,6559,10995,7800,10916,9041v-78,1242,-156,2483,-234,3476c10603,13510,10525,14503,10434,15248v-39,248,-91,497,-131,745c10264,16241,10225,16241,10173,16241v-91,,-183,,-261,-248c9834,15745,9756,15248,9703,14751v-65,-496,-104,-1489,-143,-2234c9547,12020,9534,11524,9534,11027v52,-744,104,-1737,156,-2482c9769,7552,9834,6559,9912,5814v78,-745,144,-1242,209,-1738c10199,3579,10251,3579,10316,3579v53,,105,249,144,745c10499,4821,10512,5317,10525,5565v13,497,13,745,13,745c10538,6310,10538,6062,10538,5565v,-496,-13,-1241,-52,-1986c10447,2834,10395,2338,10329,2090v-65,-249,-143,-497,-221,-249c10029,2090,9938,2338,9847,3083v-91,745,-170,1489,-261,2731c9508,6807,9416,8048,9338,9290v-78,1241,-156,2482,-235,3475c9025,13758,8947,14752,8856,15496v-40,249,-92,497,-131,745c8686,16489,8647,16489,8595,16489v-92,,-183,,-261,-248c8256,15993,8177,15496,8125,15000v-65,-497,-104,-1490,-143,-2235c7969,12269,7956,11772,7956,11276v52,-745,104,-1738,156,-2483c8190,7800,8256,6807,8334,6062v78,-745,143,-1241,209,-1738c8621,3828,8673,3828,8738,3828v52,,105,248,144,744c8921,5069,8934,5566,8947,5814v13,496,13,745,13,745c8960,6559,8960,6310,8960,5814v,-497,-13,-1242,-52,-1986c8869,3083,8816,2586,8751,2338v-65,-248,-143,-497,-222,-248c8451,2338,8360,2586,8269,3331v-92,745,-170,1490,-261,2731c7929,7055,7838,8296,7760,9538v-78,1241,-157,2483,-235,3476c7447,14007,7369,15000,7277,15745v-39,248,-91,496,-130,744c7108,16738,7069,16738,7016,16738v-91,,-182,,-260,-249c6677,16241,6599,15745,6547,15248v-65,-496,-104,-1490,-144,-2234c6390,12517,6377,12021,6377,11524v52,-745,105,-1738,157,-2483c6612,8048,6677,7055,6756,6310v78,-744,143,-1241,208,-1738c7043,4076,7095,4076,7160,4076v52,,104,248,143,745c7343,5317,7356,5814,7369,6062v13,497,13,745,13,745c7382,6807,7382,6559,7382,6062v,-496,-13,-1241,-53,-1986c7290,3331,7238,2835,7173,2586v-65,-248,-144,-496,-222,-248c6873,2586,6782,2835,6690,3579v-91,745,-169,1490,-261,2731c6351,7303,6260,8545,6182,9786v-79,1241,-157,2483,-235,3476c5869,14255,5790,15248,5699,15993v-39,248,-91,496,-130,745c5529,16986,5490,16986,5438,16986v-91,,-182,,-261,-248c5099,16489,5021,15993,4969,15496v-66,-496,-105,-1489,-144,-2234c4812,12765,4799,12269,4799,11772v52,-745,104,-1738,157,-2482c5034,8297,5099,7303,5177,6559v79,-745,144,-1242,209,-1738c5464,4324,5516,4324,5582,4324v52,,104,248,143,745c5764,5566,5777,6062,5790,6310v13,497,13,745,13,745c5803,7055,5803,6807,5803,6310v,-496,-13,-1241,-52,-1986c5712,3579,5660,3083,5595,2835v-66,-249,-144,-497,-222,-249c5295,2835,5203,3083,5112,3828v-91,744,-169,1489,-261,2731c4773,7552,4682,8793,4603,10034v-78,1242,-156,2483,-234,3476c4290,14503,4212,15496,4121,16241v-39,248,-92,497,-131,745c3951,17234,3912,17234,3860,17234v-91,,-183,,-261,-248c3521,16738,3443,16241,3390,15745v-65,-497,-104,-1490,-143,-2235c3234,13014,3221,12517,3221,12021v52,-745,104,-1738,156,-2483c3456,8545,3521,7552,3599,6807v78,-745,144,-1241,209,-1738c3886,4573,3938,4573,4003,4573v53,,105,248,144,744c4186,5814,4199,6310,4212,6559v13,496,13,745,13,745c4225,7304,4225,7055,4225,6559v,-497,-13,-1242,-52,-1986c4134,3828,4082,3331,4016,3083v-65,-248,-143,-497,-221,-248c3716,3083,3625,3331,3534,4076v-91,745,-170,1490,-261,2731c3195,7800,3103,9041,3025,10283v-78,1241,-156,2482,-235,3476c2712,14752,2634,15745,2543,16490v-40,248,-92,496,-131,744c2373,17483,2334,17483,2282,17483v-92,,-183,,-261,-249c1943,16986,1864,16490,1812,15993v-65,-497,-104,-1490,-143,-2234c1656,13262,1643,12765,1643,12269v52,-745,104,-1738,156,-2483c1877,8793,1943,7800,2021,7055v78,-745,143,-1241,208,-1738c2308,4821,2360,4821,2425,4821v52,,104,248,144,745c2608,6062,2621,6559,2634,6807v13,497,13,745,13,745c2647,7552,2647,7304,2647,6807v,-497,-13,-1241,-52,-1986c2556,4076,2503,3579,2438,3331v-65,-248,-143,-496,-222,-248c2138,3331,2047,3579,1956,4324v-92,745,-170,1490,-261,2731c1616,8048,1525,9290,1447,10531v-78,1241,-157,2483,-235,3476c1134,15000,1056,15993,964,16738v-39,248,-91,496,-130,745c795,17731,756,17731,703,17731v-91,,-182,,-260,-248c364,17234,286,16738,234,16241,169,15745,129,14752,90,14007,64,13262,51,12269,64,11524v13,-745,39,-993,65,-993c156,10531,169,10779,169,10779v,,-13,-248,-40,-248c103,10283,51,10531,25,11524v-26,993,-39,2235,,3476c51,16241,103,17483,169,18476v65,993,156,1738,247,2234c508,21207,612,21455,716,21455v40,,105,,157,-248c925,20958,977,20710,1029,20462v105,-745,196,-1738,287,-2979c1408,16241,1486,15000,1564,13759v,,13,-249,13,-249c1577,14007,1577,14503,1590,14752v26,1241,79,2482,144,3475c1799,19221,1890,19965,1982,20462v91,496,195,745,300,745c2321,21207,2386,21207,2438,20958v52,-248,105,-496,157,-744c2699,19469,2790,18476,2882,17234v91,-1241,169,-2482,247,-3724c3129,13510,3143,13262,3143,13262v,497,,993,13,1241c3182,15745,3234,16986,3299,17979v65,993,157,1738,248,2235c3638,20710,3743,20959,3847,20959v39,,104,,156,-249c4056,20462,4108,20214,4160,19965v104,-744,196,-1737,287,-2979c4538,15745,4616,14503,4695,13262v,,13,-248,13,-248c4708,13510,4708,14007,4721,14255v26,1242,78,2483,143,3476c4929,18724,5021,19469,5112,19965v91,497,196,745,300,745c5451,20710,5516,20710,5569,20462v52,-248,104,-497,156,-745c5829,18972,5921,17979,6012,16738v91,-1241,170,-2483,248,-3724c6260,13014,6273,12766,6273,12766v,496,,993,13,1241c6312,15248,6364,16490,6429,17483v66,993,157,1738,248,2234c6769,20214,6873,20462,6977,20462v39,,105,,157,-248c7186,19965,7238,19717,7290,19469v105,-745,196,-1738,287,-2979c7669,15248,7747,14007,7825,12766v,,13,-249,13,-249c7838,13014,7838,13510,7851,13759v26,1241,78,2482,144,3475c8060,18228,8151,18972,8243,19469v91,496,195,745,300,745c8582,20214,8647,20214,8699,19965v52,-248,104,-496,157,-744c8960,18476,9051,17483,9143,16241v91,-1241,169,-2482,247,-3724c9390,12517,9403,12269,9403,12269v,497,,993,13,1241c9443,14752,9495,15993,9560,16986v65,993,156,1738,248,2235c9899,19717,10003,19966,10108,19966v39,,104,,156,-249c10316,19469,10369,19221,10421,18972v104,-744,195,-1737,287,-2979c10799,14752,10877,13510,10956,12269v,,13,-248,13,-248c10969,12517,10969,13014,10982,13262v26,1242,78,2483,143,3476c11190,17731,11282,18476,11373,18972v91,497,196,745,300,745c11712,19717,11777,19717,11829,19469v53,-248,105,-497,157,-745c12090,17979,12182,16986,12273,15745v91,-1241,170,-2483,248,-3724c12521,12021,12534,11773,12534,11773v,496,,993,13,1241c12573,14255,12625,15497,12690,16490v66,993,157,1738,248,2234c13029,19221,13134,19469,13238,19469v39,,105,,157,-248c13447,18972,13499,18724,13551,18476v105,-745,196,-1738,287,-2979c13929,14255,14008,13014,14086,11773v,,13,-249,13,-249c14099,12021,14099,12517,14112,12766v26,1241,78,2482,144,3476c14321,17235,14412,17979,14503,18476v92,496,196,745,300,745c14843,19221,14908,19221,14960,18972v52,-248,104,-496,156,-744c15221,17483,15312,16490,15403,15248v92,-1241,170,-2482,248,-3724c15651,11524,15664,11276,15664,11276v,497,,993,13,1241c15703,13759,15756,15000,15821,15993v65,993,156,1738,248,2235c16160,18724,16264,18973,16369,18973v39,,104,,156,-249c16577,18476,16629,18228,16682,17979v104,-744,195,-1737,287,-2979c17060,13759,17138,12517,17216,11276v,,13,-248,13,-248c17229,11524,17229,12021,17243,12269v26,1242,78,2483,143,3476c17451,16738,17543,17483,17634,17979v91,497,195,745,300,745c17973,18724,18038,18724,18090,18476v53,-248,105,-497,157,-745c18351,16986,18443,15993,18534,14752v91,-1241,169,-2483,248,-3724c18782,11028,18795,10780,18795,10780v,496,,993,13,1241c18834,13262,18886,14504,18951,15497v65,993,157,1738,248,2234c19290,18228,19395,18476,19499,18476v39,,104,,157,-248c19708,17979,19760,17731,19812,17483v104,-745,196,-1738,287,-2979c20190,13262,20269,12021,20347,10780v78,-1242,156,-2483,222,-3476c20647,6311,20712,5318,20790,4573v79,-745,144,-1242,209,-1738c21077,2338,21129,2338,21195,2338v52,,104,249,143,745c21547,3083,21573,3579,21586,3827v,497,,745,,745c21586,4572,21586,4324,21586,3827xe" fillcolor="#fcb [3205]" stroked="f" strokeweight="1pt">
                      <v:stroke miterlimit="4" joinstyle="miter"/>
                      <v:path arrowok="t" o:extrusionok="f" o:connecttype="custom" o:connectlocs="1050608,54610;1050608,54610;1050608,54610;1050608,54610" o:connectangles="0,90,180,270"/>
                      <w10:anchorlock/>
                    </v:shape>
                  </w:pict>
                </mc:Fallback>
              </mc:AlternateContent>
            </w:r>
          </w:p>
        </w:tc>
      </w:tr>
      <w:tr w:rsidR="009A7E13" w:rsidTr="00D137DE">
        <w:trPr>
          <w:trHeight w:val="4032"/>
          <w:jc w:val="center"/>
        </w:trPr>
        <w:sdt>
          <w:sdtPr>
            <w:id w:val="-597407936"/>
            <w:placeholder>
              <w:docPart w:val="F6A556C18ED342B5993817C7D72CC6BC"/>
            </w:placeholder>
            <w:temporary/>
            <w:showingPlcHdr/>
            <w15:appearance w15:val="hidden"/>
          </w:sdtPr>
          <w:sdtEndPr/>
          <w:sdtContent>
            <w:tc>
              <w:tcPr>
                <w:tcW w:w="6643" w:type="dxa"/>
              </w:tcPr>
              <w:p w:rsidR="009A7E13" w:rsidRPr="00A46BC8" w:rsidRDefault="00D80F21" w:rsidP="00D80F21">
                <w:pPr>
                  <w:pStyle w:val="Heading3"/>
                </w:pPr>
                <w:r w:rsidRPr="00D80F21">
                  <w:t>Additional Text</w:t>
                </w:r>
              </w:p>
            </w:tc>
          </w:sdtContent>
        </w:sdt>
        <w:tc>
          <w:tcPr>
            <w:tcW w:w="1113" w:type="dxa"/>
          </w:tcPr>
          <w:p w:rsidR="009A7E13" w:rsidRDefault="009A7E13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</w:pPr>
          </w:p>
        </w:tc>
        <w:sdt>
          <w:sdtPr>
            <w:rPr>
              <w:rFonts w:ascii="Times New Roman" w:hAnsi="Times New Roman" w:cs="Times New Roman"/>
              <w:sz w:val="20"/>
              <w:szCs w:val="20"/>
            </w:rPr>
            <w:id w:val="-1351562663"/>
            <w:placeholder>
              <w:docPart w:val="B3A8130CA3BD4318ADF2B973634F72D3"/>
            </w:placeholder>
            <w:temporary/>
            <w:showingPlcHdr/>
            <w15:appearance w15:val="hidden"/>
          </w:sdtPr>
          <w:sdtEndPr/>
          <w:sdtContent>
            <w:tc>
              <w:tcPr>
                <w:tcW w:w="6644" w:type="dxa"/>
              </w:tcPr>
              <w:p w:rsidR="009A7E13" w:rsidRDefault="00D80F21" w:rsidP="00A46BC8">
                <w:pPr>
                  <w:pStyle w:val="Heading3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80F21">
                  <w:t>Additional Text</w:t>
                </w:r>
              </w:p>
            </w:tc>
          </w:sdtContent>
        </w:sdt>
      </w:tr>
    </w:tbl>
    <w:p w:rsidR="00195031" w:rsidRPr="00D137DE" w:rsidRDefault="00195031" w:rsidP="00A46BC8">
      <w:pPr>
        <w:rPr>
          <w:sz w:val="8"/>
        </w:rPr>
      </w:pPr>
    </w:p>
    <w:sectPr w:rsidR="00195031" w:rsidRPr="00D137DE" w:rsidSect="00D137DE">
      <w:headerReference w:type="default" r:id="rId9"/>
      <w:headerReference w:type="first" r:id="rId10"/>
      <w:type w:val="continuous"/>
      <w:pgSz w:w="15840" w:h="12240" w:orient="landscape" w:code="1"/>
      <w:pgMar w:top="720" w:right="720" w:bottom="720" w:left="720" w:header="360" w:footer="36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537" w:rsidRDefault="00344537" w:rsidP="009434A4">
      <w:r>
        <w:separator/>
      </w:r>
    </w:p>
  </w:endnote>
  <w:endnote w:type="continuationSeparator" w:id="0">
    <w:p w:rsidR="00344537" w:rsidRDefault="00344537" w:rsidP="00943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-BoldItalic">
    <w:altName w:val="Georgia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537" w:rsidRDefault="00344537" w:rsidP="009434A4">
      <w:r>
        <w:separator/>
      </w:r>
    </w:p>
  </w:footnote>
  <w:footnote w:type="continuationSeparator" w:id="0">
    <w:p w:rsidR="00344537" w:rsidRDefault="00344537" w:rsidP="009434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4A4" w:rsidRDefault="009A7E13">
    <w:pPr>
      <w:pStyle w:val="Header"/>
    </w:pPr>
    <w:r w:rsidRPr="009A7E13">
      <w:rPr>
        <w:rFonts w:ascii="Times New Roman" w:hAnsi="Times New Roman" w:cs="Times New Roman"/>
        <w:i/>
        <w:iCs/>
        <w:noProof/>
      </w:rPr>
      <w:t xml:space="preserve"> </w:t>
    </w:r>
    <w:r w:rsidR="00B21536"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BA389E3" wp14:editId="0B53161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10024110" cy="7788910"/>
              <wp:effectExtent l="38100" t="0" r="30480" b="36830"/>
              <wp:wrapNone/>
              <wp:docPr id="46" name="Group 46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24110" cy="7788910"/>
                        <a:chOff x="0" y="0"/>
                        <a:chExt cx="10096500" cy="7817485"/>
                      </a:xfrm>
                    </wpg:grpSpPr>
                    <wps:wsp>
                      <wps:cNvPr id="47" name="Shape"/>
                      <wps:cNvSpPr/>
                      <wps:spPr>
                        <a:xfrm>
                          <a:off x="0" y="0"/>
                          <a:ext cx="10096500" cy="78174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488" extrusionOk="0">
                              <a:moveTo>
                                <a:pt x="13432" y="11243"/>
                              </a:moveTo>
                              <a:cubicBezTo>
                                <a:pt x="13533" y="11243"/>
                                <a:pt x="13533" y="11040"/>
                                <a:pt x="13432" y="11040"/>
                              </a:cubicBezTo>
                              <a:cubicBezTo>
                                <a:pt x="13331" y="11040"/>
                                <a:pt x="13331" y="11243"/>
                                <a:pt x="13432" y="11243"/>
                              </a:cubicBezTo>
                              <a:close/>
                              <a:moveTo>
                                <a:pt x="17860" y="17971"/>
                              </a:moveTo>
                              <a:cubicBezTo>
                                <a:pt x="17960" y="17971"/>
                                <a:pt x="17960" y="17768"/>
                                <a:pt x="17860" y="17768"/>
                              </a:cubicBezTo>
                              <a:cubicBezTo>
                                <a:pt x="17759" y="17768"/>
                                <a:pt x="17759" y="17971"/>
                                <a:pt x="17860" y="17971"/>
                              </a:cubicBezTo>
                              <a:close/>
                              <a:moveTo>
                                <a:pt x="13263" y="10490"/>
                              </a:moveTo>
                              <a:cubicBezTo>
                                <a:pt x="13364" y="10490"/>
                                <a:pt x="13364" y="10287"/>
                                <a:pt x="13263" y="10287"/>
                              </a:cubicBezTo>
                              <a:cubicBezTo>
                                <a:pt x="13162" y="10287"/>
                                <a:pt x="13162" y="10490"/>
                                <a:pt x="13263" y="10490"/>
                              </a:cubicBezTo>
                              <a:close/>
                              <a:moveTo>
                                <a:pt x="18964" y="20157"/>
                              </a:moveTo>
                              <a:cubicBezTo>
                                <a:pt x="19065" y="20157"/>
                                <a:pt x="19065" y="19954"/>
                                <a:pt x="18964" y="19954"/>
                              </a:cubicBezTo>
                              <a:cubicBezTo>
                                <a:pt x="18863" y="19954"/>
                                <a:pt x="18863" y="20157"/>
                                <a:pt x="18964" y="20157"/>
                              </a:cubicBezTo>
                              <a:close/>
                              <a:moveTo>
                                <a:pt x="18890" y="18746"/>
                              </a:moveTo>
                              <a:cubicBezTo>
                                <a:pt x="18789" y="18746"/>
                                <a:pt x="18789" y="18949"/>
                                <a:pt x="18890" y="18949"/>
                              </a:cubicBezTo>
                              <a:cubicBezTo>
                                <a:pt x="18991" y="18949"/>
                                <a:pt x="18991" y="18746"/>
                                <a:pt x="18890" y="18746"/>
                              </a:cubicBezTo>
                              <a:close/>
                              <a:moveTo>
                                <a:pt x="15861" y="18924"/>
                              </a:moveTo>
                              <a:cubicBezTo>
                                <a:pt x="15760" y="18924"/>
                                <a:pt x="15760" y="19127"/>
                                <a:pt x="15861" y="19127"/>
                              </a:cubicBezTo>
                              <a:cubicBezTo>
                                <a:pt x="15962" y="19127"/>
                                <a:pt x="15962" y="18924"/>
                                <a:pt x="15861" y="18924"/>
                              </a:cubicBezTo>
                              <a:close/>
                              <a:moveTo>
                                <a:pt x="18135" y="17432"/>
                              </a:moveTo>
                              <a:cubicBezTo>
                                <a:pt x="18236" y="17432"/>
                                <a:pt x="18236" y="17229"/>
                                <a:pt x="18135" y="17229"/>
                              </a:cubicBezTo>
                              <a:cubicBezTo>
                                <a:pt x="18034" y="17229"/>
                                <a:pt x="18034" y="17432"/>
                                <a:pt x="18135" y="17432"/>
                              </a:cubicBezTo>
                              <a:close/>
                              <a:moveTo>
                                <a:pt x="15379" y="18802"/>
                              </a:moveTo>
                              <a:cubicBezTo>
                                <a:pt x="15480" y="18802"/>
                                <a:pt x="15480" y="18598"/>
                                <a:pt x="15379" y="18598"/>
                              </a:cubicBezTo>
                              <a:cubicBezTo>
                                <a:pt x="15278" y="18602"/>
                                <a:pt x="15278" y="18802"/>
                                <a:pt x="15379" y="18802"/>
                              </a:cubicBezTo>
                              <a:close/>
                              <a:moveTo>
                                <a:pt x="8866" y="4343"/>
                              </a:moveTo>
                              <a:cubicBezTo>
                                <a:pt x="8765" y="4343"/>
                                <a:pt x="8765" y="4546"/>
                                <a:pt x="8866" y="4546"/>
                              </a:cubicBezTo>
                              <a:cubicBezTo>
                                <a:pt x="8967" y="4543"/>
                                <a:pt x="8967" y="4343"/>
                                <a:pt x="8866" y="4343"/>
                              </a:cubicBezTo>
                              <a:close/>
                              <a:moveTo>
                                <a:pt x="21524" y="17327"/>
                              </a:moveTo>
                              <a:cubicBezTo>
                                <a:pt x="21496" y="17355"/>
                                <a:pt x="21477" y="17397"/>
                                <a:pt x="21466" y="17436"/>
                              </a:cubicBezTo>
                              <a:cubicBezTo>
                                <a:pt x="21450" y="17362"/>
                                <a:pt x="21434" y="17285"/>
                                <a:pt x="21415" y="17211"/>
                              </a:cubicBezTo>
                              <a:cubicBezTo>
                                <a:pt x="21415" y="17211"/>
                                <a:pt x="21415" y="17211"/>
                                <a:pt x="21415" y="17211"/>
                              </a:cubicBezTo>
                              <a:cubicBezTo>
                                <a:pt x="21434" y="17159"/>
                                <a:pt x="21439" y="17082"/>
                                <a:pt x="21439" y="17071"/>
                              </a:cubicBezTo>
                              <a:cubicBezTo>
                                <a:pt x="21494" y="16938"/>
                                <a:pt x="21562" y="16742"/>
                                <a:pt x="21537" y="16637"/>
                              </a:cubicBezTo>
                              <a:cubicBezTo>
                                <a:pt x="21524" y="16570"/>
                                <a:pt x="21483" y="16605"/>
                                <a:pt x="21442" y="16690"/>
                              </a:cubicBezTo>
                              <a:cubicBezTo>
                                <a:pt x="21439" y="16655"/>
                                <a:pt x="21434" y="16623"/>
                                <a:pt x="21423" y="16602"/>
                              </a:cubicBezTo>
                              <a:cubicBezTo>
                                <a:pt x="21398" y="16546"/>
                                <a:pt x="21366" y="16584"/>
                                <a:pt x="21344" y="16669"/>
                              </a:cubicBezTo>
                              <a:cubicBezTo>
                                <a:pt x="21336" y="16641"/>
                                <a:pt x="21327" y="16620"/>
                                <a:pt x="21314" y="16602"/>
                              </a:cubicBezTo>
                              <a:cubicBezTo>
                                <a:pt x="21281" y="16553"/>
                                <a:pt x="21256" y="16602"/>
                                <a:pt x="21248" y="16686"/>
                              </a:cubicBezTo>
                              <a:cubicBezTo>
                                <a:pt x="21235" y="16662"/>
                                <a:pt x="21224" y="16644"/>
                                <a:pt x="21207" y="16630"/>
                              </a:cubicBezTo>
                              <a:cubicBezTo>
                                <a:pt x="21164" y="16591"/>
                                <a:pt x="21150" y="16651"/>
                                <a:pt x="21161" y="16746"/>
                              </a:cubicBezTo>
                              <a:cubicBezTo>
                                <a:pt x="21145" y="16725"/>
                                <a:pt x="21126" y="16707"/>
                                <a:pt x="21109" y="16700"/>
                              </a:cubicBezTo>
                              <a:cubicBezTo>
                                <a:pt x="21008" y="16651"/>
                                <a:pt x="21104" y="16966"/>
                                <a:pt x="21256" y="17127"/>
                              </a:cubicBezTo>
                              <a:cubicBezTo>
                                <a:pt x="21295" y="17197"/>
                                <a:pt x="21325" y="17232"/>
                                <a:pt x="21349" y="17246"/>
                              </a:cubicBezTo>
                              <a:cubicBezTo>
                                <a:pt x="21374" y="17348"/>
                                <a:pt x="21396" y="17450"/>
                                <a:pt x="21415" y="17551"/>
                              </a:cubicBezTo>
                              <a:cubicBezTo>
                                <a:pt x="21387" y="17523"/>
                                <a:pt x="21349" y="17495"/>
                                <a:pt x="21308" y="17488"/>
                              </a:cubicBezTo>
                              <a:cubicBezTo>
                                <a:pt x="21300" y="17467"/>
                                <a:pt x="21281" y="17443"/>
                                <a:pt x="21243" y="17411"/>
                              </a:cubicBezTo>
                              <a:cubicBezTo>
                                <a:pt x="21156" y="17285"/>
                                <a:pt x="20987" y="17211"/>
                                <a:pt x="21017" y="17299"/>
                              </a:cubicBezTo>
                              <a:cubicBezTo>
                                <a:pt x="21022" y="17313"/>
                                <a:pt x="21030" y="17327"/>
                                <a:pt x="21041" y="17345"/>
                              </a:cubicBezTo>
                              <a:cubicBezTo>
                                <a:pt x="20992" y="17338"/>
                                <a:pt x="20959" y="17352"/>
                                <a:pt x="20981" y="17387"/>
                              </a:cubicBezTo>
                              <a:cubicBezTo>
                                <a:pt x="20989" y="17397"/>
                                <a:pt x="20997" y="17408"/>
                                <a:pt x="21011" y="17418"/>
                              </a:cubicBezTo>
                              <a:cubicBezTo>
                                <a:pt x="20965" y="17429"/>
                                <a:pt x="20943" y="17450"/>
                                <a:pt x="20968" y="17478"/>
                              </a:cubicBezTo>
                              <a:cubicBezTo>
                                <a:pt x="20976" y="17488"/>
                                <a:pt x="20989" y="17495"/>
                                <a:pt x="21003" y="17502"/>
                              </a:cubicBezTo>
                              <a:cubicBezTo>
                                <a:pt x="20959" y="17523"/>
                                <a:pt x="20940" y="17551"/>
                                <a:pt x="20970" y="17572"/>
                              </a:cubicBezTo>
                              <a:cubicBezTo>
                                <a:pt x="20984" y="17579"/>
                                <a:pt x="21000" y="17583"/>
                                <a:pt x="21017" y="17586"/>
                              </a:cubicBezTo>
                              <a:cubicBezTo>
                                <a:pt x="20973" y="17621"/>
                                <a:pt x="20957" y="17660"/>
                                <a:pt x="20992" y="17670"/>
                              </a:cubicBezTo>
                              <a:cubicBezTo>
                                <a:pt x="21047" y="17688"/>
                                <a:pt x="21147" y="17621"/>
                                <a:pt x="21216" y="17572"/>
                              </a:cubicBezTo>
                              <a:cubicBezTo>
                                <a:pt x="21221" y="17572"/>
                                <a:pt x="21276" y="17565"/>
                                <a:pt x="21297" y="17537"/>
                              </a:cubicBezTo>
                              <a:cubicBezTo>
                                <a:pt x="21352" y="17544"/>
                                <a:pt x="21404" y="17604"/>
                                <a:pt x="21423" y="17632"/>
                              </a:cubicBezTo>
                              <a:cubicBezTo>
                                <a:pt x="21456" y="17814"/>
                                <a:pt x="21477" y="17996"/>
                                <a:pt x="21491" y="18178"/>
                              </a:cubicBezTo>
                              <a:cubicBezTo>
                                <a:pt x="21472" y="18150"/>
                                <a:pt x="21447" y="18122"/>
                                <a:pt x="21417" y="18108"/>
                              </a:cubicBezTo>
                              <a:cubicBezTo>
                                <a:pt x="21415" y="18087"/>
                                <a:pt x="21401" y="18056"/>
                                <a:pt x="21371" y="18010"/>
                              </a:cubicBezTo>
                              <a:cubicBezTo>
                                <a:pt x="21311" y="17859"/>
                                <a:pt x="21164" y="17733"/>
                                <a:pt x="21175" y="17828"/>
                              </a:cubicBezTo>
                              <a:cubicBezTo>
                                <a:pt x="21177" y="17845"/>
                                <a:pt x="21183" y="17863"/>
                                <a:pt x="21191" y="17880"/>
                              </a:cubicBezTo>
                              <a:cubicBezTo>
                                <a:pt x="21145" y="17856"/>
                                <a:pt x="21112" y="17859"/>
                                <a:pt x="21126" y="17901"/>
                              </a:cubicBezTo>
                              <a:cubicBezTo>
                                <a:pt x="21131" y="17915"/>
                                <a:pt x="21137" y="17929"/>
                                <a:pt x="21147" y="17943"/>
                              </a:cubicBezTo>
                              <a:cubicBezTo>
                                <a:pt x="21142" y="17943"/>
                                <a:pt x="21137" y="17943"/>
                                <a:pt x="21131" y="17943"/>
                              </a:cubicBezTo>
                              <a:cubicBezTo>
                                <a:pt x="21131" y="17940"/>
                                <a:pt x="21131" y="17940"/>
                                <a:pt x="21128" y="17936"/>
                              </a:cubicBezTo>
                              <a:cubicBezTo>
                                <a:pt x="21112" y="17880"/>
                                <a:pt x="21079" y="17912"/>
                                <a:pt x="21052" y="17985"/>
                              </a:cubicBezTo>
                              <a:cubicBezTo>
                                <a:pt x="21047" y="17961"/>
                                <a:pt x="21041" y="17940"/>
                                <a:pt x="21030" y="17922"/>
                              </a:cubicBezTo>
                              <a:cubicBezTo>
                                <a:pt x="21003" y="17873"/>
                                <a:pt x="20976" y="17919"/>
                                <a:pt x="20962" y="18003"/>
                              </a:cubicBezTo>
                              <a:cubicBezTo>
                                <a:pt x="20951" y="17978"/>
                                <a:pt x="20940" y="17957"/>
                                <a:pt x="20929" y="17943"/>
                              </a:cubicBezTo>
                              <a:cubicBezTo>
                                <a:pt x="20856" y="17859"/>
                                <a:pt x="20861" y="18164"/>
                                <a:pt x="20954" y="18360"/>
                              </a:cubicBezTo>
                              <a:cubicBezTo>
                                <a:pt x="20968" y="18420"/>
                                <a:pt x="20981" y="18462"/>
                                <a:pt x="20995" y="18483"/>
                              </a:cubicBezTo>
                              <a:cubicBezTo>
                                <a:pt x="20976" y="18623"/>
                                <a:pt x="20987" y="18784"/>
                                <a:pt x="21014" y="18949"/>
                              </a:cubicBezTo>
                              <a:cubicBezTo>
                                <a:pt x="20987" y="18924"/>
                                <a:pt x="20951" y="18900"/>
                                <a:pt x="20916" y="18893"/>
                              </a:cubicBezTo>
                              <a:cubicBezTo>
                                <a:pt x="20908" y="18872"/>
                                <a:pt x="20888" y="18847"/>
                                <a:pt x="20850" y="18816"/>
                              </a:cubicBezTo>
                              <a:cubicBezTo>
                                <a:pt x="20763" y="18689"/>
                                <a:pt x="20594" y="18616"/>
                                <a:pt x="20624" y="18703"/>
                              </a:cubicBezTo>
                              <a:cubicBezTo>
                                <a:pt x="20629" y="18718"/>
                                <a:pt x="20638" y="18732"/>
                                <a:pt x="20649" y="18749"/>
                              </a:cubicBezTo>
                              <a:cubicBezTo>
                                <a:pt x="20599" y="18742"/>
                                <a:pt x="20567" y="18756"/>
                                <a:pt x="20589" y="18791"/>
                              </a:cubicBezTo>
                              <a:cubicBezTo>
                                <a:pt x="20597" y="18802"/>
                                <a:pt x="20605" y="18812"/>
                                <a:pt x="20619" y="18823"/>
                              </a:cubicBezTo>
                              <a:cubicBezTo>
                                <a:pt x="20572" y="18833"/>
                                <a:pt x="20550" y="18854"/>
                                <a:pt x="20575" y="18882"/>
                              </a:cubicBezTo>
                              <a:cubicBezTo>
                                <a:pt x="20583" y="18893"/>
                                <a:pt x="20597" y="18900"/>
                                <a:pt x="20610" y="18907"/>
                              </a:cubicBezTo>
                              <a:cubicBezTo>
                                <a:pt x="20567" y="18928"/>
                                <a:pt x="20548" y="18956"/>
                                <a:pt x="20578" y="18977"/>
                              </a:cubicBezTo>
                              <a:cubicBezTo>
                                <a:pt x="20591" y="18984"/>
                                <a:pt x="20608" y="18987"/>
                                <a:pt x="20624" y="18991"/>
                              </a:cubicBezTo>
                              <a:cubicBezTo>
                                <a:pt x="20580" y="19026"/>
                                <a:pt x="20564" y="19064"/>
                                <a:pt x="20599" y="19075"/>
                              </a:cubicBezTo>
                              <a:cubicBezTo>
                                <a:pt x="20654" y="19092"/>
                                <a:pt x="20755" y="19026"/>
                                <a:pt x="20823" y="18977"/>
                              </a:cubicBezTo>
                              <a:cubicBezTo>
                                <a:pt x="20828" y="18977"/>
                                <a:pt x="20883" y="18970"/>
                                <a:pt x="20905" y="18942"/>
                              </a:cubicBezTo>
                              <a:cubicBezTo>
                                <a:pt x="20954" y="18949"/>
                                <a:pt x="21000" y="18998"/>
                                <a:pt x="21025" y="19026"/>
                              </a:cubicBezTo>
                              <a:cubicBezTo>
                                <a:pt x="21047" y="19141"/>
                                <a:pt x="21077" y="19257"/>
                                <a:pt x="21109" y="19365"/>
                              </a:cubicBezTo>
                              <a:cubicBezTo>
                                <a:pt x="21079" y="19348"/>
                                <a:pt x="21044" y="19334"/>
                                <a:pt x="21008" y="19334"/>
                              </a:cubicBezTo>
                              <a:cubicBezTo>
                                <a:pt x="21000" y="19316"/>
                                <a:pt x="20976" y="19295"/>
                                <a:pt x="20935" y="19271"/>
                              </a:cubicBezTo>
                              <a:cubicBezTo>
                                <a:pt x="20831" y="19166"/>
                                <a:pt x="20657" y="19127"/>
                                <a:pt x="20698" y="19208"/>
                              </a:cubicBezTo>
                              <a:cubicBezTo>
                                <a:pt x="20706" y="19222"/>
                                <a:pt x="20714" y="19232"/>
                                <a:pt x="20728" y="19246"/>
                              </a:cubicBezTo>
                              <a:cubicBezTo>
                                <a:pt x="20679" y="19250"/>
                                <a:pt x="20649" y="19271"/>
                                <a:pt x="20673" y="19302"/>
                              </a:cubicBezTo>
                              <a:cubicBezTo>
                                <a:pt x="20681" y="19313"/>
                                <a:pt x="20692" y="19320"/>
                                <a:pt x="20706" y="19327"/>
                              </a:cubicBezTo>
                              <a:cubicBezTo>
                                <a:pt x="20662" y="19344"/>
                                <a:pt x="20640" y="19372"/>
                                <a:pt x="20670" y="19393"/>
                              </a:cubicBezTo>
                              <a:cubicBezTo>
                                <a:pt x="20681" y="19401"/>
                                <a:pt x="20692" y="19408"/>
                                <a:pt x="20709" y="19408"/>
                              </a:cubicBezTo>
                              <a:cubicBezTo>
                                <a:pt x="20668" y="19439"/>
                                <a:pt x="20651" y="19471"/>
                                <a:pt x="20684" y="19485"/>
                              </a:cubicBezTo>
                              <a:cubicBezTo>
                                <a:pt x="20698" y="19492"/>
                                <a:pt x="20714" y="19492"/>
                                <a:pt x="20733" y="19488"/>
                              </a:cubicBezTo>
                              <a:cubicBezTo>
                                <a:pt x="20695" y="19534"/>
                                <a:pt x="20684" y="19572"/>
                                <a:pt x="20719" y="19576"/>
                              </a:cubicBezTo>
                              <a:cubicBezTo>
                                <a:pt x="20777" y="19579"/>
                                <a:pt x="20867" y="19495"/>
                                <a:pt x="20927" y="19432"/>
                              </a:cubicBezTo>
                              <a:cubicBezTo>
                                <a:pt x="20932" y="19432"/>
                                <a:pt x="20984" y="19411"/>
                                <a:pt x="21003" y="19379"/>
                              </a:cubicBezTo>
                              <a:cubicBezTo>
                                <a:pt x="21049" y="19376"/>
                                <a:pt x="21096" y="19408"/>
                                <a:pt x="21123" y="19432"/>
                              </a:cubicBezTo>
                              <a:cubicBezTo>
                                <a:pt x="21175" y="19600"/>
                                <a:pt x="21232" y="19747"/>
                                <a:pt x="21273" y="19852"/>
                              </a:cubicBezTo>
                              <a:cubicBezTo>
                                <a:pt x="21137" y="19793"/>
                                <a:pt x="20894" y="19691"/>
                                <a:pt x="20681" y="19628"/>
                              </a:cubicBezTo>
                              <a:cubicBezTo>
                                <a:pt x="20681" y="19628"/>
                                <a:pt x="20681" y="19628"/>
                                <a:pt x="20681" y="19628"/>
                              </a:cubicBezTo>
                              <a:cubicBezTo>
                                <a:pt x="20695" y="19642"/>
                                <a:pt x="20837" y="19789"/>
                                <a:pt x="21017" y="19870"/>
                              </a:cubicBezTo>
                              <a:cubicBezTo>
                                <a:pt x="20924" y="19901"/>
                                <a:pt x="20831" y="19982"/>
                                <a:pt x="20749" y="20119"/>
                              </a:cubicBezTo>
                              <a:cubicBezTo>
                                <a:pt x="20733" y="20073"/>
                                <a:pt x="20717" y="20034"/>
                                <a:pt x="20698" y="19996"/>
                              </a:cubicBezTo>
                              <a:cubicBezTo>
                                <a:pt x="20706" y="19978"/>
                                <a:pt x="20698" y="19968"/>
                                <a:pt x="20679" y="19961"/>
                              </a:cubicBezTo>
                              <a:cubicBezTo>
                                <a:pt x="20673" y="19950"/>
                                <a:pt x="20668" y="19943"/>
                                <a:pt x="20662" y="19933"/>
                              </a:cubicBezTo>
                              <a:cubicBezTo>
                                <a:pt x="20665" y="19926"/>
                                <a:pt x="20670" y="19922"/>
                                <a:pt x="20673" y="19915"/>
                              </a:cubicBezTo>
                              <a:cubicBezTo>
                                <a:pt x="20689" y="19880"/>
                                <a:pt x="20665" y="19870"/>
                                <a:pt x="20624" y="19877"/>
                              </a:cubicBezTo>
                              <a:cubicBezTo>
                                <a:pt x="20621" y="19873"/>
                                <a:pt x="20619" y="19870"/>
                                <a:pt x="20619" y="19870"/>
                              </a:cubicBezTo>
                              <a:cubicBezTo>
                                <a:pt x="20627" y="19859"/>
                                <a:pt x="20632" y="19845"/>
                                <a:pt x="20635" y="19835"/>
                              </a:cubicBezTo>
                              <a:cubicBezTo>
                                <a:pt x="20646" y="19789"/>
                                <a:pt x="20613" y="19793"/>
                                <a:pt x="20567" y="19821"/>
                              </a:cubicBezTo>
                              <a:cubicBezTo>
                                <a:pt x="20512" y="19775"/>
                                <a:pt x="20455" y="19751"/>
                                <a:pt x="20395" y="19751"/>
                              </a:cubicBezTo>
                              <a:cubicBezTo>
                                <a:pt x="20441" y="19670"/>
                                <a:pt x="20482" y="19586"/>
                                <a:pt x="20482" y="19523"/>
                              </a:cubicBezTo>
                              <a:cubicBezTo>
                                <a:pt x="20482" y="19460"/>
                                <a:pt x="20439" y="19481"/>
                                <a:pt x="20390" y="19541"/>
                              </a:cubicBezTo>
                              <a:cubicBezTo>
                                <a:pt x="20395" y="19509"/>
                                <a:pt x="20395" y="19481"/>
                                <a:pt x="20390" y="19457"/>
                              </a:cubicBezTo>
                              <a:cubicBezTo>
                                <a:pt x="20379" y="19401"/>
                                <a:pt x="20343" y="19425"/>
                                <a:pt x="20308" y="19492"/>
                              </a:cubicBezTo>
                              <a:cubicBezTo>
                                <a:pt x="20305" y="19467"/>
                                <a:pt x="20302" y="19443"/>
                                <a:pt x="20294" y="19425"/>
                              </a:cubicBezTo>
                              <a:cubicBezTo>
                                <a:pt x="20272" y="19372"/>
                                <a:pt x="20245" y="19408"/>
                                <a:pt x="20221" y="19481"/>
                              </a:cubicBezTo>
                              <a:cubicBezTo>
                                <a:pt x="20215" y="19457"/>
                                <a:pt x="20207" y="19436"/>
                                <a:pt x="20196" y="19422"/>
                              </a:cubicBezTo>
                              <a:cubicBezTo>
                                <a:pt x="20166" y="19376"/>
                                <a:pt x="20141" y="19422"/>
                                <a:pt x="20133" y="19509"/>
                              </a:cubicBezTo>
                              <a:cubicBezTo>
                                <a:pt x="20122" y="19485"/>
                                <a:pt x="20109" y="19467"/>
                                <a:pt x="20095" y="19453"/>
                              </a:cubicBezTo>
                              <a:cubicBezTo>
                                <a:pt x="20016" y="19379"/>
                                <a:pt x="20043" y="19681"/>
                                <a:pt x="20144" y="19866"/>
                              </a:cubicBezTo>
                              <a:cubicBezTo>
                                <a:pt x="20144" y="19866"/>
                                <a:pt x="20144" y="19866"/>
                                <a:pt x="20144" y="19870"/>
                              </a:cubicBezTo>
                              <a:cubicBezTo>
                                <a:pt x="20076" y="19954"/>
                                <a:pt x="20032" y="20083"/>
                                <a:pt x="20030" y="20248"/>
                              </a:cubicBezTo>
                              <a:cubicBezTo>
                                <a:pt x="20008" y="20234"/>
                                <a:pt x="19981" y="20224"/>
                                <a:pt x="19978" y="20224"/>
                              </a:cubicBezTo>
                              <a:cubicBezTo>
                                <a:pt x="19915" y="20161"/>
                                <a:pt x="19822" y="20080"/>
                                <a:pt x="19768" y="20083"/>
                              </a:cubicBezTo>
                              <a:cubicBezTo>
                                <a:pt x="19733" y="20087"/>
                                <a:pt x="19746" y="20126"/>
                                <a:pt x="19784" y="20171"/>
                              </a:cubicBezTo>
                              <a:cubicBezTo>
                                <a:pt x="19765" y="20168"/>
                                <a:pt x="19749" y="20171"/>
                                <a:pt x="19735" y="20175"/>
                              </a:cubicBezTo>
                              <a:cubicBezTo>
                                <a:pt x="19703" y="20189"/>
                                <a:pt x="19719" y="20220"/>
                                <a:pt x="19760" y="20252"/>
                              </a:cubicBezTo>
                              <a:cubicBezTo>
                                <a:pt x="19746" y="20255"/>
                                <a:pt x="19733" y="20259"/>
                                <a:pt x="19722" y="20269"/>
                              </a:cubicBezTo>
                              <a:cubicBezTo>
                                <a:pt x="19692" y="20290"/>
                                <a:pt x="19713" y="20318"/>
                                <a:pt x="19757" y="20336"/>
                              </a:cubicBezTo>
                              <a:cubicBezTo>
                                <a:pt x="19754" y="20336"/>
                                <a:pt x="19754" y="20339"/>
                                <a:pt x="19752" y="20339"/>
                              </a:cubicBezTo>
                              <a:cubicBezTo>
                                <a:pt x="19645" y="20364"/>
                                <a:pt x="19563" y="20441"/>
                                <a:pt x="19512" y="20556"/>
                              </a:cubicBezTo>
                              <a:cubicBezTo>
                                <a:pt x="19463" y="20672"/>
                                <a:pt x="19454" y="20805"/>
                                <a:pt x="19495" y="20938"/>
                              </a:cubicBezTo>
                              <a:cubicBezTo>
                                <a:pt x="19482" y="20917"/>
                                <a:pt x="19463" y="20893"/>
                                <a:pt x="19435" y="20854"/>
                              </a:cubicBezTo>
                              <a:cubicBezTo>
                                <a:pt x="19046" y="20287"/>
                                <a:pt x="18617" y="20385"/>
                                <a:pt x="18563" y="20402"/>
                              </a:cubicBezTo>
                              <a:cubicBezTo>
                                <a:pt x="18454" y="20332"/>
                                <a:pt x="18269" y="20206"/>
                                <a:pt x="18064" y="20027"/>
                              </a:cubicBezTo>
                              <a:cubicBezTo>
                                <a:pt x="18110" y="20017"/>
                                <a:pt x="18181" y="19999"/>
                                <a:pt x="18260" y="19950"/>
                              </a:cubicBezTo>
                              <a:cubicBezTo>
                                <a:pt x="18669" y="19989"/>
                                <a:pt x="18876" y="19383"/>
                                <a:pt x="18928" y="19225"/>
                              </a:cubicBezTo>
                              <a:cubicBezTo>
                                <a:pt x="18983" y="19064"/>
                                <a:pt x="19013" y="18998"/>
                                <a:pt x="19013" y="18998"/>
                              </a:cubicBezTo>
                              <a:cubicBezTo>
                                <a:pt x="19013" y="18998"/>
                                <a:pt x="19013" y="18998"/>
                                <a:pt x="18879" y="19064"/>
                              </a:cubicBezTo>
                              <a:cubicBezTo>
                                <a:pt x="18369" y="19302"/>
                                <a:pt x="18258" y="19789"/>
                                <a:pt x="18236" y="19915"/>
                              </a:cubicBezTo>
                              <a:cubicBezTo>
                                <a:pt x="18132" y="19975"/>
                                <a:pt x="18042" y="19985"/>
                                <a:pt x="18018" y="19989"/>
                              </a:cubicBezTo>
                              <a:cubicBezTo>
                                <a:pt x="17873" y="19863"/>
                                <a:pt x="17726" y="19712"/>
                                <a:pt x="17590" y="19541"/>
                              </a:cubicBezTo>
                              <a:cubicBezTo>
                                <a:pt x="17636" y="19544"/>
                                <a:pt x="17712" y="19548"/>
                                <a:pt x="17778" y="19527"/>
                              </a:cubicBezTo>
                              <a:cubicBezTo>
                                <a:pt x="18179" y="19628"/>
                                <a:pt x="18443" y="19054"/>
                                <a:pt x="18508" y="18903"/>
                              </a:cubicBezTo>
                              <a:cubicBezTo>
                                <a:pt x="18577" y="18749"/>
                                <a:pt x="18612" y="18689"/>
                                <a:pt x="18612" y="18689"/>
                              </a:cubicBezTo>
                              <a:cubicBezTo>
                                <a:pt x="18612" y="18689"/>
                                <a:pt x="18612" y="18689"/>
                                <a:pt x="18473" y="18735"/>
                              </a:cubicBezTo>
                              <a:cubicBezTo>
                                <a:pt x="17947" y="18896"/>
                                <a:pt x="17791" y="19358"/>
                                <a:pt x="17756" y="19485"/>
                              </a:cubicBezTo>
                              <a:cubicBezTo>
                                <a:pt x="17666" y="19509"/>
                                <a:pt x="17552" y="19492"/>
                                <a:pt x="17552" y="19492"/>
                              </a:cubicBezTo>
                              <a:cubicBezTo>
                                <a:pt x="17552" y="19492"/>
                                <a:pt x="17552" y="19492"/>
                                <a:pt x="17552" y="19492"/>
                              </a:cubicBezTo>
                              <a:cubicBezTo>
                                <a:pt x="17456" y="19365"/>
                                <a:pt x="17369" y="19232"/>
                                <a:pt x="17298" y="19089"/>
                              </a:cubicBezTo>
                              <a:cubicBezTo>
                                <a:pt x="17358" y="19113"/>
                                <a:pt x="17459" y="19148"/>
                                <a:pt x="17543" y="19120"/>
                              </a:cubicBezTo>
                              <a:cubicBezTo>
                                <a:pt x="17939" y="19222"/>
                                <a:pt x="18209" y="18665"/>
                                <a:pt x="18277" y="18518"/>
                              </a:cubicBezTo>
                              <a:cubicBezTo>
                                <a:pt x="18348" y="18367"/>
                                <a:pt x="18386" y="18308"/>
                                <a:pt x="18386" y="18308"/>
                              </a:cubicBezTo>
                              <a:cubicBezTo>
                                <a:pt x="18386" y="18308"/>
                                <a:pt x="18386" y="18308"/>
                                <a:pt x="18247" y="18350"/>
                              </a:cubicBezTo>
                              <a:cubicBezTo>
                                <a:pt x="18236" y="18353"/>
                                <a:pt x="18228" y="18357"/>
                                <a:pt x="18217" y="18360"/>
                              </a:cubicBezTo>
                              <a:cubicBezTo>
                                <a:pt x="18299" y="18283"/>
                                <a:pt x="18339" y="18255"/>
                                <a:pt x="18339" y="18255"/>
                              </a:cubicBezTo>
                              <a:cubicBezTo>
                                <a:pt x="18339" y="18255"/>
                                <a:pt x="18339" y="18255"/>
                                <a:pt x="18198" y="18227"/>
                              </a:cubicBezTo>
                              <a:cubicBezTo>
                                <a:pt x="17655" y="18105"/>
                                <a:pt x="17366" y="18465"/>
                                <a:pt x="17306" y="18556"/>
                              </a:cubicBezTo>
                              <a:cubicBezTo>
                                <a:pt x="17235" y="18535"/>
                                <a:pt x="17140" y="18483"/>
                                <a:pt x="17099" y="18458"/>
                              </a:cubicBezTo>
                              <a:cubicBezTo>
                                <a:pt x="17096" y="18458"/>
                                <a:pt x="17096" y="18458"/>
                                <a:pt x="17094" y="18458"/>
                              </a:cubicBezTo>
                              <a:cubicBezTo>
                                <a:pt x="17064" y="18360"/>
                                <a:pt x="17034" y="18269"/>
                                <a:pt x="16998" y="18189"/>
                              </a:cubicBezTo>
                              <a:cubicBezTo>
                                <a:pt x="16998" y="18185"/>
                                <a:pt x="16995" y="18185"/>
                                <a:pt x="16995" y="18182"/>
                              </a:cubicBezTo>
                              <a:cubicBezTo>
                                <a:pt x="16957" y="18091"/>
                                <a:pt x="16914" y="18006"/>
                                <a:pt x="16873" y="17933"/>
                              </a:cubicBezTo>
                              <a:cubicBezTo>
                                <a:pt x="16897" y="17929"/>
                                <a:pt x="16922" y="17922"/>
                                <a:pt x="16944" y="17915"/>
                              </a:cubicBezTo>
                              <a:cubicBezTo>
                                <a:pt x="16954" y="17919"/>
                                <a:pt x="16968" y="17919"/>
                                <a:pt x="16979" y="17919"/>
                              </a:cubicBezTo>
                              <a:cubicBezTo>
                                <a:pt x="17344" y="18182"/>
                                <a:pt x="17731" y="17723"/>
                                <a:pt x="17830" y="17604"/>
                              </a:cubicBezTo>
                              <a:cubicBezTo>
                                <a:pt x="17928" y="17481"/>
                                <a:pt x="17977" y="17439"/>
                                <a:pt x="17977" y="17439"/>
                              </a:cubicBezTo>
                              <a:cubicBezTo>
                                <a:pt x="17977" y="17439"/>
                                <a:pt x="17977" y="17439"/>
                                <a:pt x="17835" y="17432"/>
                              </a:cubicBezTo>
                              <a:cubicBezTo>
                                <a:pt x="17513" y="17408"/>
                                <a:pt x="17293" y="17534"/>
                                <a:pt x="17153" y="17663"/>
                              </a:cubicBezTo>
                              <a:cubicBezTo>
                                <a:pt x="17156" y="17646"/>
                                <a:pt x="17162" y="17632"/>
                                <a:pt x="17162" y="17614"/>
                              </a:cubicBezTo>
                              <a:cubicBezTo>
                                <a:pt x="17178" y="17481"/>
                                <a:pt x="17140" y="17355"/>
                                <a:pt x="17047" y="17260"/>
                              </a:cubicBezTo>
                              <a:cubicBezTo>
                                <a:pt x="17181" y="17148"/>
                                <a:pt x="17282" y="17005"/>
                                <a:pt x="17325" y="16942"/>
                              </a:cubicBezTo>
                              <a:cubicBezTo>
                                <a:pt x="17415" y="16809"/>
                                <a:pt x="17462" y="16760"/>
                                <a:pt x="17462" y="16760"/>
                              </a:cubicBezTo>
                              <a:cubicBezTo>
                                <a:pt x="17462" y="16760"/>
                                <a:pt x="17462" y="16760"/>
                                <a:pt x="17320" y="16770"/>
                              </a:cubicBezTo>
                              <a:cubicBezTo>
                                <a:pt x="17208" y="16774"/>
                                <a:pt x="17110" y="16795"/>
                                <a:pt x="17025" y="16826"/>
                              </a:cubicBezTo>
                              <a:cubicBezTo>
                                <a:pt x="17028" y="16777"/>
                                <a:pt x="17025" y="16732"/>
                                <a:pt x="17014" y="16690"/>
                              </a:cubicBezTo>
                              <a:cubicBezTo>
                                <a:pt x="17074" y="16634"/>
                                <a:pt x="17132" y="16574"/>
                                <a:pt x="17192" y="16507"/>
                              </a:cubicBezTo>
                              <a:cubicBezTo>
                                <a:pt x="17303" y="16476"/>
                                <a:pt x="17500" y="16434"/>
                                <a:pt x="17688" y="16416"/>
                              </a:cubicBezTo>
                              <a:cubicBezTo>
                                <a:pt x="17688" y="16465"/>
                                <a:pt x="17691" y="16581"/>
                                <a:pt x="17710" y="16693"/>
                              </a:cubicBezTo>
                              <a:cubicBezTo>
                                <a:pt x="17729" y="16805"/>
                                <a:pt x="17770" y="16917"/>
                                <a:pt x="17843" y="16970"/>
                              </a:cubicBezTo>
                              <a:cubicBezTo>
                                <a:pt x="17838" y="16994"/>
                                <a:pt x="17838" y="17019"/>
                                <a:pt x="17843" y="17043"/>
                              </a:cubicBezTo>
                              <a:cubicBezTo>
                                <a:pt x="17860" y="17131"/>
                                <a:pt x="17928" y="17187"/>
                                <a:pt x="17996" y="17166"/>
                              </a:cubicBezTo>
                              <a:cubicBezTo>
                                <a:pt x="18064" y="17145"/>
                                <a:pt x="18108" y="17057"/>
                                <a:pt x="18091" y="16970"/>
                              </a:cubicBezTo>
                              <a:cubicBezTo>
                                <a:pt x="18075" y="16882"/>
                                <a:pt x="18007" y="16826"/>
                                <a:pt x="17939" y="16847"/>
                              </a:cubicBezTo>
                              <a:cubicBezTo>
                                <a:pt x="17903" y="16858"/>
                                <a:pt x="17873" y="16889"/>
                                <a:pt x="17857" y="16928"/>
                              </a:cubicBezTo>
                              <a:cubicBezTo>
                                <a:pt x="17731" y="16830"/>
                                <a:pt x="17726" y="16504"/>
                                <a:pt x="17726" y="16416"/>
                              </a:cubicBezTo>
                              <a:cubicBezTo>
                                <a:pt x="17870" y="16406"/>
                                <a:pt x="18012" y="16413"/>
                                <a:pt x="18105" y="16458"/>
                              </a:cubicBezTo>
                              <a:cubicBezTo>
                                <a:pt x="18100" y="16486"/>
                                <a:pt x="18097" y="16514"/>
                                <a:pt x="18102" y="16542"/>
                              </a:cubicBezTo>
                              <a:cubicBezTo>
                                <a:pt x="18119" y="16630"/>
                                <a:pt x="18187" y="16686"/>
                                <a:pt x="18255" y="16665"/>
                              </a:cubicBezTo>
                              <a:cubicBezTo>
                                <a:pt x="18323" y="16644"/>
                                <a:pt x="18367" y="16556"/>
                                <a:pt x="18350" y="16469"/>
                              </a:cubicBezTo>
                              <a:cubicBezTo>
                                <a:pt x="18334" y="16381"/>
                                <a:pt x="18266" y="16325"/>
                                <a:pt x="18198" y="16346"/>
                              </a:cubicBezTo>
                              <a:cubicBezTo>
                                <a:pt x="18165" y="16357"/>
                                <a:pt x="18138" y="16381"/>
                                <a:pt x="18119" y="16416"/>
                              </a:cubicBezTo>
                              <a:cubicBezTo>
                                <a:pt x="17996" y="16357"/>
                                <a:pt x="17805" y="16357"/>
                                <a:pt x="17631" y="16378"/>
                              </a:cubicBezTo>
                              <a:cubicBezTo>
                                <a:pt x="17729" y="16276"/>
                                <a:pt x="17966" y="16049"/>
                                <a:pt x="18113" y="16042"/>
                              </a:cubicBezTo>
                              <a:cubicBezTo>
                                <a:pt x="18113" y="16049"/>
                                <a:pt x="18113" y="16059"/>
                                <a:pt x="18116" y="16066"/>
                              </a:cubicBezTo>
                              <a:cubicBezTo>
                                <a:pt x="18132" y="16154"/>
                                <a:pt x="18200" y="16210"/>
                                <a:pt x="18269" y="16189"/>
                              </a:cubicBezTo>
                              <a:cubicBezTo>
                                <a:pt x="18337" y="16168"/>
                                <a:pt x="18380" y="16080"/>
                                <a:pt x="18364" y="15993"/>
                              </a:cubicBezTo>
                              <a:cubicBezTo>
                                <a:pt x="18348" y="15905"/>
                                <a:pt x="18279" y="15849"/>
                                <a:pt x="18211" y="15870"/>
                              </a:cubicBezTo>
                              <a:cubicBezTo>
                                <a:pt x="18162" y="15884"/>
                                <a:pt x="18127" y="15937"/>
                                <a:pt x="18116" y="15996"/>
                              </a:cubicBezTo>
                              <a:cubicBezTo>
                                <a:pt x="17922" y="16000"/>
                                <a:pt x="17609" y="16343"/>
                                <a:pt x="17565" y="16388"/>
                              </a:cubicBezTo>
                              <a:cubicBezTo>
                                <a:pt x="17434" y="16406"/>
                                <a:pt x="17314" y="16434"/>
                                <a:pt x="17246" y="16451"/>
                              </a:cubicBezTo>
                              <a:cubicBezTo>
                                <a:pt x="17344" y="16336"/>
                                <a:pt x="17434" y="16203"/>
                                <a:pt x="17513" y="16056"/>
                              </a:cubicBezTo>
                              <a:cubicBezTo>
                                <a:pt x="17576" y="16056"/>
                                <a:pt x="17914" y="16042"/>
                                <a:pt x="18045" y="15765"/>
                              </a:cubicBezTo>
                              <a:cubicBezTo>
                                <a:pt x="18048" y="15765"/>
                                <a:pt x="18048" y="15768"/>
                                <a:pt x="18050" y="15772"/>
                              </a:cubicBezTo>
                              <a:cubicBezTo>
                                <a:pt x="18110" y="15817"/>
                                <a:pt x="18189" y="15789"/>
                                <a:pt x="18225" y="15712"/>
                              </a:cubicBezTo>
                              <a:cubicBezTo>
                                <a:pt x="18260" y="15635"/>
                                <a:pt x="18239" y="15534"/>
                                <a:pt x="18179" y="15488"/>
                              </a:cubicBezTo>
                              <a:cubicBezTo>
                                <a:pt x="18119" y="15443"/>
                                <a:pt x="18040" y="15471"/>
                                <a:pt x="18004" y="15548"/>
                              </a:cubicBezTo>
                              <a:cubicBezTo>
                                <a:pt x="17977" y="15607"/>
                                <a:pt x="17982" y="15684"/>
                                <a:pt x="18018" y="15733"/>
                              </a:cubicBezTo>
                              <a:cubicBezTo>
                                <a:pt x="17911" y="15965"/>
                                <a:pt x="17636" y="16003"/>
                                <a:pt x="17538" y="16007"/>
                              </a:cubicBezTo>
                              <a:cubicBezTo>
                                <a:pt x="17601" y="15880"/>
                                <a:pt x="17655" y="15747"/>
                                <a:pt x="17696" y="15600"/>
                              </a:cubicBezTo>
                              <a:cubicBezTo>
                                <a:pt x="17707" y="15604"/>
                                <a:pt x="17715" y="15607"/>
                                <a:pt x="17726" y="15607"/>
                              </a:cubicBezTo>
                              <a:cubicBezTo>
                                <a:pt x="17797" y="15611"/>
                                <a:pt x="17857" y="15541"/>
                                <a:pt x="17860" y="15450"/>
                              </a:cubicBezTo>
                              <a:cubicBezTo>
                                <a:pt x="17862" y="15359"/>
                                <a:pt x="17808" y="15282"/>
                                <a:pt x="17737" y="15278"/>
                              </a:cubicBezTo>
                              <a:cubicBezTo>
                                <a:pt x="17666" y="15275"/>
                                <a:pt x="17606" y="15345"/>
                                <a:pt x="17603" y="15436"/>
                              </a:cubicBezTo>
                              <a:cubicBezTo>
                                <a:pt x="17601" y="15495"/>
                                <a:pt x="17625" y="15551"/>
                                <a:pt x="17661" y="15579"/>
                              </a:cubicBezTo>
                              <a:cubicBezTo>
                                <a:pt x="17614" y="15744"/>
                                <a:pt x="17552" y="15894"/>
                                <a:pt x="17478" y="16031"/>
                              </a:cubicBezTo>
                              <a:cubicBezTo>
                                <a:pt x="17448" y="15989"/>
                                <a:pt x="17380" y="15859"/>
                                <a:pt x="17462" y="15541"/>
                              </a:cubicBezTo>
                              <a:cubicBezTo>
                                <a:pt x="17524" y="15548"/>
                                <a:pt x="17584" y="15492"/>
                                <a:pt x="17598" y="15408"/>
                              </a:cubicBezTo>
                              <a:cubicBezTo>
                                <a:pt x="17612" y="15320"/>
                                <a:pt x="17565" y="15233"/>
                                <a:pt x="17497" y="15215"/>
                              </a:cubicBezTo>
                              <a:cubicBezTo>
                                <a:pt x="17429" y="15197"/>
                                <a:pt x="17361" y="15257"/>
                                <a:pt x="17347" y="15345"/>
                              </a:cubicBezTo>
                              <a:cubicBezTo>
                                <a:pt x="17336" y="15425"/>
                                <a:pt x="17369" y="15502"/>
                                <a:pt x="17426" y="15530"/>
                              </a:cubicBezTo>
                              <a:cubicBezTo>
                                <a:pt x="17380" y="15709"/>
                                <a:pt x="17380" y="15835"/>
                                <a:pt x="17393" y="15923"/>
                              </a:cubicBezTo>
                              <a:cubicBezTo>
                                <a:pt x="17407" y="16003"/>
                                <a:pt x="17437" y="16049"/>
                                <a:pt x="17456" y="16070"/>
                              </a:cubicBezTo>
                              <a:cubicBezTo>
                                <a:pt x="17342" y="16269"/>
                                <a:pt x="17205" y="16441"/>
                                <a:pt x="17058" y="16588"/>
                              </a:cubicBezTo>
                              <a:cubicBezTo>
                                <a:pt x="17080" y="16476"/>
                                <a:pt x="17113" y="16245"/>
                                <a:pt x="17104" y="15951"/>
                              </a:cubicBezTo>
                              <a:cubicBezTo>
                                <a:pt x="17143" y="15901"/>
                                <a:pt x="17358" y="15607"/>
                                <a:pt x="17287" y="15162"/>
                              </a:cubicBezTo>
                              <a:cubicBezTo>
                                <a:pt x="17353" y="15134"/>
                                <a:pt x="17391" y="15050"/>
                                <a:pt x="17372" y="14963"/>
                              </a:cubicBezTo>
                              <a:cubicBezTo>
                                <a:pt x="17353" y="14875"/>
                                <a:pt x="17284" y="14823"/>
                                <a:pt x="17216" y="14847"/>
                              </a:cubicBezTo>
                              <a:cubicBezTo>
                                <a:pt x="17148" y="14872"/>
                                <a:pt x="17107" y="14959"/>
                                <a:pt x="17126" y="15047"/>
                              </a:cubicBezTo>
                              <a:cubicBezTo>
                                <a:pt x="17143" y="15120"/>
                                <a:pt x="17194" y="15169"/>
                                <a:pt x="17252" y="15169"/>
                              </a:cubicBezTo>
                              <a:cubicBezTo>
                                <a:pt x="17312" y="15534"/>
                                <a:pt x="17167" y="15793"/>
                                <a:pt x="17104" y="15884"/>
                              </a:cubicBezTo>
                              <a:cubicBezTo>
                                <a:pt x="17094" y="15691"/>
                                <a:pt x="17066" y="15478"/>
                                <a:pt x="17006" y="15254"/>
                              </a:cubicBezTo>
                              <a:cubicBezTo>
                                <a:pt x="17006" y="15254"/>
                                <a:pt x="17009" y="15254"/>
                                <a:pt x="17009" y="15254"/>
                              </a:cubicBezTo>
                              <a:cubicBezTo>
                                <a:pt x="17074" y="15218"/>
                                <a:pt x="17104" y="15120"/>
                                <a:pt x="17077" y="15036"/>
                              </a:cubicBezTo>
                              <a:cubicBezTo>
                                <a:pt x="17050" y="14952"/>
                                <a:pt x="16974" y="14914"/>
                                <a:pt x="16908" y="14949"/>
                              </a:cubicBezTo>
                              <a:cubicBezTo>
                                <a:pt x="16843" y="14984"/>
                                <a:pt x="16813" y="15082"/>
                                <a:pt x="16840" y="15166"/>
                              </a:cubicBezTo>
                              <a:cubicBezTo>
                                <a:pt x="16862" y="15233"/>
                                <a:pt x="16916" y="15271"/>
                                <a:pt x="16968" y="15264"/>
                              </a:cubicBezTo>
                              <a:cubicBezTo>
                                <a:pt x="17025" y="15478"/>
                                <a:pt x="17055" y="15681"/>
                                <a:pt x="17066" y="15863"/>
                              </a:cubicBezTo>
                              <a:cubicBezTo>
                                <a:pt x="16995" y="15838"/>
                                <a:pt x="16750" y="15730"/>
                                <a:pt x="16660" y="15471"/>
                              </a:cubicBezTo>
                              <a:cubicBezTo>
                                <a:pt x="16663" y="15467"/>
                                <a:pt x="16668" y="15467"/>
                                <a:pt x="16671" y="15464"/>
                              </a:cubicBezTo>
                              <a:cubicBezTo>
                                <a:pt x="16731" y="15418"/>
                                <a:pt x="16753" y="15317"/>
                                <a:pt x="16717" y="15240"/>
                              </a:cubicBezTo>
                              <a:cubicBezTo>
                                <a:pt x="16682" y="15162"/>
                                <a:pt x="16603" y="15134"/>
                                <a:pt x="16543" y="15180"/>
                              </a:cubicBezTo>
                              <a:cubicBezTo>
                                <a:pt x="16483" y="15226"/>
                                <a:pt x="16461" y="15327"/>
                                <a:pt x="16496" y="15404"/>
                              </a:cubicBezTo>
                              <a:cubicBezTo>
                                <a:pt x="16524" y="15464"/>
                                <a:pt x="16576" y="15492"/>
                                <a:pt x="16625" y="15485"/>
                              </a:cubicBezTo>
                              <a:cubicBezTo>
                                <a:pt x="16725" y="15789"/>
                                <a:pt x="17017" y="15898"/>
                                <a:pt x="17069" y="15915"/>
                              </a:cubicBezTo>
                              <a:cubicBezTo>
                                <a:pt x="17085" y="16297"/>
                                <a:pt x="17028" y="16577"/>
                                <a:pt x="17014" y="16634"/>
                              </a:cubicBezTo>
                              <a:cubicBezTo>
                                <a:pt x="17012" y="16637"/>
                                <a:pt x="17009" y="16641"/>
                                <a:pt x="17004" y="16644"/>
                              </a:cubicBezTo>
                              <a:cubicBezTo>
                                <a:pt x="16995" y="16623"/>
                                <a:pt x="16987" y="16602"/>
                                <a:pt x="16976" y="16584"/>
                              </a:cubicBezTo>
                              <a:cubicBezTo>
                                <a:pt x="16889" y="16427"/>
                                <a:pt x="16725" y="16378"/>
                                <a:pt x="16529" y="16507"/>
                              </a:cubicBezTo>
                              <a:cubicBezTo>
                                <a:pt x="16532" y="16224"/>
                                <a:pt x="16423" y="16059"/>
                                <a:pt x="16276" y="16028"/>
                              </a:cubicBezTo>
                              <a:cubicBezTo>
                                <a:pt x="16126" y="15996"/>
                                <a:pt x="15984" y="16112"/>
                                <a:pt x="15916" y="16378"/>
                              </a:cubicBezTo>
                              <a:cubicBezTo>
                                <a:pt x="15760" y="16178"/>
                                <a:pt x="15594" y="16157"/>
                                <a:pt x="15471" y="16269"/>
                              </a:cubicBezTo>
                              <a:cubicBezTo>
                                <a:pt x="15349" y="16381"/>
                                <a:pt x="15311" y="16591"/>
                                <a:pt x="15411" y="16844"/>
                              </a:cubicBezTo>
                              <a:cubicBezTo>
                                <a:pt x="15191" y="16840"/>
                                <a:pt x="15062" y="16980"/>
                                <a:pt x="15038" y="17169"/>
                              </a:cubicBezTo>
                              <a:cubicBezTo>
                                <a:pt x="15013" y="17362"/>
                                <a:pt x="15103" y="17544"/>
                                <a:pt x="15311" y="17632"/>
                              </a:cubicBezTo>
                              <a:cubicBezTo>
                                <a:pt x="15155" y="17831"/>
                                <a:pt x="15139" y="18045"/>
                                <a:pt x="15226" y="18203"/>
                              </a:cubicBezTo>
                              <a:cubicBezTo>
                                <a:pt x="15313" y="18360"/>
                                <a:pt x="15477" y="18409"/>
                                <a:pt x="15673" y="18280"/>
                              </a:cubicBezTo>
                              <a:cubicBezTo>
                                <a:pt x="15673" y="18490"/>
                                <a:pt x="15730" y="18637"/>
                                <a:pt x="15823" y="18710"/>
                              </a:cubicBezTo>
                              <a:cubicBezTo>
                                <a:pt x="15812" y="18742"/>
                                <a:pt x="15812" y="18742"/>
                                <a:pt x="15812" y="18742"/>
                              </a:cubicBezTo>
                              <a:cubicBezTo>
                                <a:pt x="15812" y="18742"/>
                                <a:pt x="15820" y="18735"/>
                                <a:pt x="15842" y="18725"/>
                              </a:cubicBezTo>
                              <a:cubicBezTo>
                                <a:pt x="15869" y="18742"/>
                                <a:pt x="15897" y="18756"/>
                                <a:pt x="15929" y="18760"/>
                              </a:cubicBezTo>
                              <a:cubicBezTo>
                                <a:pt x="16063" y="18788"/>
                                <a:pt x="16191" y="18700"/>
                                <a:pt x="16265" y="18490"/>
                              </a:cubicBezTo>
                              <a:cubicBezTo>
                                <a:pt x="16284" y="18476"/>
                                <a:pt x="16300" y="18462"/>
                                <a:pt x="16319" y="18444"/>
                              </a:cubicBezTo>
                              <a:cubicBezTo>
                                <a:pt x="16382" y="18518"/>
                                <a:pt x="16447" y="18560"/>
                                <a:pt x="16510" y="18577"/>
                              </a:cubicBezTo>
                              <a:cubicBezTo>
                                <a:pt x="16363" y="18665"/>
                                <a:pt x="16197" y="18823"/>
                                <a:pt x="16055" y="19120"/>
                              </a:cubicBezTo>
                              <a:cubicBezTo>
                                <a:pt x="15978" y="19274"/>
                                <a:pt x="15978" y="19274"/>
                                <a:pt x="15978" y="19274"/>
                              </a:cubicBezTo>
                              <a:cubicBezTo>
                                <a:pt x="15978" y="19274"/>
                                <a:pt x="16036" y="19246"/>
                                <a:pt x="16169" y="19211"/>
                              </a:cubicBezTo>
                              <a:cubicBezTo>
                                <a:pt x="16300" y="19176"/>
                                <a:pt x="16799" y="19036"/>
                                <a:pt x="16854" y="18518"/>
                              </a:cubicBezTo>
                              <a:cubicBezTo>
                                <a:pt x="16919" y="18427"/>
                                <a:pt x="16965" y="18308"/>
                                <a:pt x="16987" y="18245"/>
                              </a:cubicBezTo>
                              <a:cubicBezTo>
                                <a:pt x="17044" y="18385"/>
                                <a:pt x="17094" y="18553"/>
                                <a:pt x="17132" y="18746"/>
                              </a:cubicBezTo>
                              <a:cubicBezTo>
                                <a:pt x="17134" y="18756"/>
                                <a:pt x="17137" y="18763"/>
                                <a:pt x="17140" y="18774"/>
                              </a:cubicBezTo>
                              <a:cubicBezTo>
                                <a:pt x="17129" y="18802"/>
                                <a:pt x="17085" y="18921"/>
                                <a:pt x="17034" y="18994"/>
                              </a:cubicBezTo>
                              <a:cubicBezTo>
                                <a:pt x="16924" y="19008"/>
                                <a:pt x="16616" y="19092"/>
                                <a:pt x="16379" y="19541"/>
                              </a:cubicBezTo>
                              <a:cubicBezTo>
                                <a:pt x="16406" y="19390"/>
                                <a:pt x="16412" y="19281"/>
                                <a:pt x="16412" y="19281"/>
                              </a:cubicBezTo>
                              <a:cubicBezTo>
                                <a:pt x="16412" y="19281"/>
                                <a:pt x="16197" y="19492"/>
                                <a:pt x="16052" y="19838"/>
                              </a:cubicBezTo>
                              <a:cubicBezTo>
                                <a:pt x="16033" y="19880"/>
                                <a:pt x="16019" y="19926"/>
                                <a:pt x="16003" y="19968"/>
                              </a:cubicBezTo>
                              <a:cubicBezTo>
                                <a:pt x="16006" y="19698"/>
                                <a:pt x="15940" y="19481"/>
                                <a:pt x="15940" y="19481"/>
                              </a:cubicBezTo>
                              <a:cubicBezTo>
                                <a:pt x="15940" y="19481"/>
                                <a:pt x="15880" y="19625"/>
                                <a:pt x="15850" y="19828"/>
                              </a:cubicBezTo>
                              <a:cubicBezTo>
                                <a:pt x="15850" y="19824"/>
                                <a:pt x="15848" y="19817"/>
                                <a:pt x="15848" y="19814"/>
                              </a:cubicBezTo>
                              <a:cubicBezTo>
                                <a:pt x="15760" y="19439"/>
                                <a:pt x="15580" y="19180"/>
                                <a:pt x="15580" y="19180"/>
                              </a:cubicBezTo>
                              <a:cubicBezTo>
                                <a:pt x="15580" y="19180"/>
                                <a:pt x="15542" y="19523"/>
                                <a:pt x="15632" y="19898"/>
                              </a:cubicBezTo>
                              <a:cubicBezTo>
                                <a:pt x="15643" y="19943"/>
                                <a:pt x="15657" y="19989"/>
                                <a:pt x="15670" y="20031"/>
                              </a:cubicBezTo>
                              <a:cubicBezTo>
                                <a:pt x="15526" y="19838"/>
                                <a:pt x="15360" y="19744"/>
                                <a:pt x="15360" y="19744"/>
                              </a:cubicBezTo>
                              <a:cubicBezTo>
                                <a:pt x="15360" y="19744"/>
                                <a:pt x="15398" y="19898"/>
                                <a:pt x="15488" y="20069"/>
                              </a:cubicBezTo>
                              <a:cubicBezTo>
                                <a:pt x="15485" y="20066"/>
                                <a:pt x="15480" y="20062"/>
                                <a:pt x="15477" y="20062"/>
                              </a:cubicBezTo>
                              <a:cubicBezTo>
                                <a:pt x="15210" y="19880"/>
                                <a:pt x="14937" y="19859"/>
                                <a:pt x="14937" y="19859"/>
                              </a:cubicBezTo>
                              <a:cubicBezTo>
                                <a:pt x="14937" y="19859"/>
                                <a:pt x="15101" y="20136"/>
                                <a:pt x="15371" y="20322"/>
                              </a:cubicBezTo>
                              <a:cubicBezTo>
                                <a:pt x="15403" y="20346"/>
                                <a:pt x="15439" y="20364"/>
                                <a:pt x="15471" y="20385"/>
                              </a:cubicBezTo>
                              <a:cubicBezTo>
                                <a:pt x="15261" y="20381"/>
                                <a:pt x="15092" y="20465"/>
                                <a:pt x="15092" y="20465"/>
                              </a:cubicBezTo>
                              <a:cubicBezTo>
                                <a:pt x="15092" y="20465"/>
                                <a:pt x="15204" y="20539"/>
                                <a:pt x="15362" y="20581"/>
                              </a:cubicBezTo>
                              <a:cubicBezTo>
                                <a:pt x="15360" y="20581"/>
                                <a:pt x="15354" y="20584"/>
                                <a:pt x="15351" y="20584"/>
                              </a:cubicBezTo>
                              <a:cubicBezTo>
                                <a:pt x="15060" y="20696"/>
                                <a:pt x="14858" y="20928"/>
                                <a:pt x="14858" y="20928"/>
                              </a:cubicBezTo>
                              <a:cubicBezTo>
                                <a:pt x="14858" y="20928"/>
                                <a:pt x="15125" y="20977"/>
                                <a:pt x="15417" y="20861"/>
                              </a:cubicBezTo>
                              <a:cubicBezTo>
                                <a:pt x="15452" y="20847"/>
                                <a:pt x="15488" y="20830"/>
                                <a:pt x="15520" y="20812"/>
                              </a:cubicBezTo>
                              <a:cubicBezTo>
                                <a:pt x="15371" y="20998"/>
                                <a:pt x="15297" y="21211"/>
                                <a:pt x="15297" y="21211"/>
                              </a:cubicBezTo>
                              <a:cubicBezTo>
                                <a:pt x="15297" y="21211"/>
                                <a:pt x="15417" y="21162"/>
                                <a:pt x="15550" y="21047"/>
                              </a:cubicBezTo>
                              <a:cubicBezTo>
                                <a:pt x="15548" y="21050"/>
                                <a:pt x="15545" y="21057"/>
                                <a:pt x="15545" y="21061"/>
                              </a:cubicBezTo>
                              <a:cubicBezTo>
                                <a:pt x="15485" y="21204"/>
                                <a:pt x="15447" y="21348"/>
                                <a:pt x="15425" y="21467"/>
                              </a:cubicBezTo>
                              <a:lnTo>
                                <a:pt x="15605" y="21467"/>
                              </a:lnTo>
                              <a:cubicBezTo>
                                <a:pt x="15654" y="21390"/>
                                <a:pt x="15703" y="21299"/>
                                <a:pt x="15744" y="21197"/>
                              </a:cubicBezTo>
                              <a:cubicBezTo>
                                <a:pt x="15763" y="21155"/>
                                <a:pt x="15777" y="21110"/>
                                <a:pt x="15793" y="21068"/>
                              </a:cubicBezTo>
                              <a:cubicBezTo>
                                <a:pt x="15790" y="21232"/>
                                <a:pt x="15815" y="21379"/>
                                <a:pt x="15834" y="21467"/>
                              </a:cubicBezTo>
                              <a:lnTo>
                                <a:pt x="15886" y="21467"/>
                              </a:lnTo>
                              <a:cubicBezTo>
                                <a:pt x="15905" y="21404"/>
                                <a:pt x="15929" y="21316"/>
                                <a:pt x="15946" y="21208"/>
                              </a:cubicBezTo>
                              <a:cubicBezTo>
                                <a:pt x="15946" y="21211"/>
                                <a:pt x="15948" y="21218"/>
                                <a:pt x="15948" y="21222"/>
                              </a:cubicBezTo>
                              <a:cubicBezTo>
                                <a:pt x="15970" y="21309"/>
                                <a:pt x="15995" y="21393"/>
                                <a:pt x="16022" y="21467"/>
                              </a:cubicBezTo>
                              <a:lnTo>
                                <a:pt x="16690" y="21467"/>
                              </a:lnTo>
                              <a:cubicBezTo>
                                <a:pt x="16627" y="21372"/>
                                <a:pt x="16565" y="21281"/>
                                <a:pt x="16499" y="21190"/>
                              </a:cubicBezTo>
                              <a:cubicBezTo>
                                <a:pt x="16507" y="21173"/>
                                <a:pt x="16521" y="21138"/>
                                <a:pt x="16535" y="21089"/>
                              </a:cubicBezTo>
                              <a:cubicBezTo>
                                <a:pt x="16698" y="21159"/>
                                <a:pt x="16829" y="21173"/>
                                <a:pt x="16854" y="21176"/>
                              </a:cubicBezTo>
                              <a:cubicBezTo>
                                <a:pt x="16837" y="21250"/>
                                <a:pt x="16824" y="21348"/>
                                <a:pt x="16829" y="21467"/>
                              </a:cubicBezTo>
                              <a:lnTo>
                                <a:pt x="17118" y="21467"/>
                              </a:lnTo>
                              <a:cubicBezTo>
                                <a:pt x="17096" y="21323"/>
                                <a:pt x="17036" y="21169"/>
                                <a:pt x="16905" y="21029"/>
                              </a:cubicBezTo>
                              <a:cubicBezTo>
                                <a:pt x="16905" y="21029"/>
                                <a:pt x="16878" y="21082"/>
                                <a:pt x="16856" y="21173"/>
                              </a:cubicBezTo>
                              <a:cubicBezTo>
                                <a:pt x="16837" y="21141"/>
                                <a:pt x="16739" y="20987"/>
                                <a:pt x="16581" y="20840"/>
                              </a:cubicBezTo>
                              <a:cubicBezTo>
                                <a:pt x="16584" y="20773"/>
                                <a:pt x="16584" y="20700"/>
                                <a:pt x="16570" y="20626"/>
                              </a:cubicBezTo>
                              <a:cubicBezTo>
                                <a:pt x="16655" y="20602"/>
                                <a:pt x="16709" y="20577"/>
                                <a:pt x="16709" y="20577"/>
                              </a:cubicBezTo>
                              <a:cubicBezTo>
                                <a:pt x="16709" y="20577"/>
                                <a:pt x="16641" y="20532"/>
                                <a:pt x="16535" y="20493"/>
                              </a:cubicBezTo>
                              <a:cubicBezTo>
                                <a:pt x="16526" y="20472"/>
                                <a:pt x="16518" y="20455"/>
                                <a:pt x="16510" y="20434"/>
                              </a:cubicBezTo>
                              <a:cubicBezTo>
                                <a:pt x="16769" y="20315"/>
                                <a:pt x="16946" y="20115"/>
                                <a:pt x="16946" y="20115"/>
                              </a:cubicBezTo>
                              <a:cubicBezTo>
                                <a:pt x="16946" y="20115"/>
                                <a:pt x="16676" y="20069"/>
                                <a:pt x="16387" y="20182"/>
                              </a:cubicBezTo>
                              <a:cubicBezTo>
                                <a:pt x="16352" y="20196"/>
                                <a:pt x="16317" y="20213"/>
                                <a:pt x="16284" y="20231"/>
                              </a:cubicBezTo>
                              <a:cubicBezTo>
                                <a:pt x="16434" y="20045"/>
                                <a:pt x="16507" y="19831"/>
                                <a:pt x="16507" y="19831"/>
                              </a:cubicBezTo>
                              <a:cubicBezTo>
                                <a:pt x="16507" y="19831"/>
                                <a:pt x="16387" y="19880"/>
                                <a:pt x="16254" y="19996"/>
                              </a:cubicBezTo>
                              <a:cubicBezTo>
                                <a:pt x="16257" y="19992"/>
                                <a:pt x="16259" y="19985"/>
                                <a:pt x="16259" y="19982"/>
                              </a:cubicBezTo>
                              <a:cubicBezTo>
                                <a:pt x="16281" y="19933"/>
                                <a:pt x="16297" y="19880"/>
                                <a:pt x="16314" y="19831"/>
                              </a:cubicBezTo>
                              <a:cubicBezTo>
                                <a:pt x="16344" y="19821"/>
                                <a:pt x="16382" y="19803"/>
                                <a:pt x="16428" y="19786"/>
                              </a:cubicBezTo>
                              <a:cubicBezTo>
                                <a:pt x="16559" y="19740"/>
                                <a:pt x="17072" y="19548"/>
                                <a:pt x="17080" y="19005"/>
                              </a:cubicBezTo>
                              <a:cubicBezTo>
                                <a:pt x="17115" y="18949"/>
                                <a:pt x="17145" y="18879"/>
                                <a:pt x="17162" y="18837"/>
                              </a:cubicBezTo>
                              <a:cubicBezTo>
                                <a:pt x="17186" y="18914"/>
                                <a:pt x="17213" y="18991"/>
                                <a:pt x="17249" y="19064"/>
                              </a:cubicBezTo>
                              <a:cubicBezTo>
                                <a:pt x="17249" y="19068"/>
                                <a:pt x="17252" y="19068"/>
                                <a:pt x="17252" y="19071"/>
                              </a:cubicBezTo>
                              <a:cubicBezTo>
                                <a:pt x="17295" y="19166"/>
                                <a:pt x="17344" y="19253"/>
                                <a:pt x="17399" y="19341"/>
                              </a:cubicBezTo>
                              <a:cubicBezTo>
                                <a:pt x="17399" y="19400"/>
                                <a:pt x="17391" y="19520"/>
                                <a:pt x="17366" y="19607"/>
                              </a:cubicBezTo>
                              <a:cubicBezTo>
                                <a:pt x="17263" y="19691"/>
                                <a:pt x="16971" y="19989"/>
                                <a:pt x="16960" y="20654"/>
                              </a:cubicBezTo>
                              <a:cubicBezTo>
                                <a:pt x="16954" y="20837"/>
                                <a:pt x="16954" y="20837"/>
                                <a:pt x="16954" y="20837"/>
                              </a:cubicBezTo>
                              <a:cubicBezTo>
                                <a:pt x="16954" y="20837"/>
                                <a:pt x="16993" y="20777"/>
                                <a:pt x="17094" y="20658"/>
                              </a:cubicBezTo>
                              <a:cubicBezTo>
                                <a:pt x="17194" y="20542"/>
                                <a:pt x="17584" y="20080"/>
                                <a:pt x="17404" y="19590"/>
                              </a:cubicBezTo>
                              <a:cubicBezTo>
                                <a:pt x="17421" y="19520"/>
                                <a:pt x="17426" y="19439"/>
                                <a:pt x="17429" y="19386"/>
                              </a:cubicBezTo>
                              <a:cubicBezTo>
                                <a:pt x="17535" y="19548"/>
                                <a:pt x="17661" y="19695"/>
                                <a:pt x="17786" y="19824"/>
                              </a:cubicBezTo>
                              <a:cubicBezTo>
                                <a:pt x="17791" y="19849"/>
                                <a:pt x="17816" y="19982"/>
                                <a:pt x="17805" y="20101"/>
                              </a:cubicBezTo>
                              <a:cubicBezTo>
                                <a:pt x="17726" y="20185"/>
                                <a:pt x="17445" y="20539"/>
                                <a:pt x="17516" y="21229"/>
                              </a:cubicBezTo>
                              <a:cubicBezTo>
                                <a:pt x="17532" y="21411"/>
                                <a:pt x="17532" y="21411"/>
                                <a:pt x="17532" y="21411"/>
                              </a:cubicBezTo>
                              <a:cubicBezTo>
                                <a:pt x="17532" y="21411"/>
                                <a:pt x="17562" y="21344"/>
                                <a:pt x="17650" y="21208"/>
                              </a:cubicBezTo>
                              <a:cubicBezTo>
                                <a:pt x="17734" y="21075"/>
                                <a:pt x="18059" y="20553"/>
                                <a:pt x="17841" y="20108"/>
                              </a:cubicBezTo>
                              <a:cubicBezTo>
                                <a:pt x="17849" y="20020"/>
                                <a:pt x="17841" y="19926"/>
                                <a:pt x="17832" y="19870"/>
                              </a:cubicBezTo>
                              <a:cubicBezTo>
                                <a:pt x="17890" y="19929"/>
                                <a:pt x="17950" y="19982"/>
                                <a:pt x="18007" y="20034"/>
                              </a:cubicBezTo>
                              <a:cubicBezTo>
                                <a:pt x="18010" y="20038"/>
                                <a:pt x="18012" y="20041"/>
                                <a:pt x="18018" y="20041"/>
                              </a:cubicBezTo>
                              <a:cubicBezTo>
                                <a:pt x="18083" y="20097"/>
                                <a:pt x="18146" y="20154"/>
                                <a:pt x="18209" y="20199"/>
                              </a:cubicBezTo>
                              <a:cubicBezTo>
                                <a:pt x="18214" y="20220"/>
                                <a:pt x="18247" y="20315"/>
                                <a:pt x="18260" y="20423"/>
                              </a:cubicBezTo>
                              <a:cubicBezTo>
                                <a:pt x="18211" y="20535"/>
                                <a:pt x="18070" y="20935"/>
                                <a:pt x="18249" y="21474"/>
                              </a:cubicBezTo>
                              <a:lnTo>
                                <a:pt x="18432" y="21474"/>
                              </a:lnTo>
                              <a:cubicBezTo>
                                <a:pt x="18487" y="21253"/>
                                <a:pt x="18596" y="20700"/>
                                <a:pt x="18293" y="20406"/>
                              </a:cubicBezTo>
                              <a:cubicBezTo>
                                <a:pt x="18285" y="20339"/>
                                <a:pt x="18269" y="20276"/>
                                <a:pt x="18258" y="20234"/>
                              </a:cubicBezTo>
                              <a:cubicBezTo>
                                <a:pt x="18394" y="20339"/>
                                <a:pt x="18508" y="20413"/>
                                <a:pt x="18579" y="20458"/>
                              </a:cubicBezTo>
                              <a:cubicBezTo>
                                <a:pt x="18707" y="20945"/>
                                <a:pt x="19215" y="20970"/>
                                <a:pt x="19345" y="20977"/>
                              </a:cubicBezTo>
                              <a:cubicBezTo>
                                <a:pt x="19438" y="20980"/>
                                <a:pt x="19495" y="20987"/>
                                <a:pt x="19523" y="20991"/>
                              </a:cubicBezTo>
                              <a:cubicBezTo>
                                <a:pt x="19555" y="21071"/>
                                <a:pt x="19610" y="21148"/>
                                <a:pt x="19683" y="21222"/>
                              </a:cubicBezTo>
                              <a:cubicBezTo>
                                <a:pt x="19572" y="21288"/>
                                <a:pt x="19493" y="21376"/>
                                <a:pt x="19449" y="21470"/>
                              </a:cubicBezTo>
                              <a:lnTo>
                                <a:pt x="21589" y="21470"/>
                              </a:lnTo>
                              <a:lnTo>
                                <a:pt x="21589" y="20588"/>
                              </a:lnTo>
                              <a:cubicBezTo>
                                <a:pt x="21567" y="20584"/>
                                <a:pt x="21543" y="20581"/>
                                <a:pt x="21518" y="20577"/>
                              </a:cubicBezTo>
                              <a:cubicBezTo>
                                <a:pt x="21540" y="20525"/>
                                <a:pt x="21565" y="20469"/>
                                <a:pt x="21589" y="20416"/>
                              </a:cubicBezTo>
                              <a:lnTo>
                                <a:pt x="21589" y="20290"/>
                              </a:lnTo>
                              <a:cubicBezTo>
                                <a:pt x="21532" y="20360"/>
                                <a:pt x="21464" y="20465"/>
                                <a:pt x="21406" y="20584"/>
                              </a:cubicBezTo>
                              <a:cubicBezTo>
                                <a:pt x="21406" y="20584"/>
                                <a:pt x="21406" y="20584"/>
                                <a:pt x="21406" y="20584"/>
                              </a:cubicBezTo>
                              <a:cubicBezTo>
                                <a:pt x="21464" y="20388"/>
                                <a:pt x="21458" y="20217"/>
                                <a:pt x="21406" y="20090"/>
                              </a:cubicBezTo>
                              <a:cubicBezTo>
                                <a:pt x="21447" y="19905"/>
                                <a:pt x="21483" y="19709"/>
                                <a:pt x="21513" y="19506"/>
                              </a:cubicBezTo>
                              <a:cubicBezTo>
                                <a:pt x="21540" y="19481"/>
                                <a:pt x="21565" y="19453"/>
                                <a:pt x="21589" y="19425"/>
                              </a:cubicBezTo>
                              <a:lnTo>
                                <a:pt x="21589" y="19180"/>
                              </a:lnTo>
                              <a:cubicBezTo>
                                <a:pt x="21570" y="19232"/>
                                <a:pt x="21551" y="19285"/>
                                <a:pt x="21535" y="19327"/>
                              </a:cubicBezTo>
                              <a:cubicBezTo>
                                <a:pt x="21584" y="18893"/>
                                <a:pt x="21592" y="18427"/>
                                <a:pt x="21537" y="17947"/>
                              </a:cubicBezTo>
                              <a:cubicBezTo>
                                <a:pt x="21545" y="17929"/>
                                <a:pt x="21565" y="17894"/>
                                <a:pt x="21586" y="17866"/>
                              </a:cubicBezTo>
                              <a:lnTo>
                                <a:pt x="21586" y="17807"/>
                              </a:lnTo>
                              <a:cubicBezTo>
                                <a:pt x="21562" y="17828"/>
                                <a:pt x="21543" y="17856"/>
                                <a:pt x="21529" y="17880"/>
                              </a:cubicBezTo>
                              <a:cubicBezTo>
                                <a:pt x="21515" y="17761"/>
                                <a:pt x="21496" y="17646"/>
                                <a:pt x="21472" y="17527"/>
                              </a:cubicBezTo>
                              <a:cubicBezTo>
                                <a:pt x="21480" y="17485"/>
                                <a:pt x="21496" y="17411"/>
                                <a:pt x="21537" y="17369"/>
                              </a:cubicBezTo>
                              <a:cubicBezTo>
                                <a:pt x="21551" y="17373"/>
                                <a:pt x="21570" y="17366"/>
                                <a:pt x="21586" y="17362"/>
                              </a:cubicBezTo>
                              <a:lnTo>
                                <a:pt x="21586" y="17050"/>
                              </a:lnTo>
                              <a:cubicBezTo>
                                <a:pt x="21562" y="17103"/>
                                <a:pt x="21543" y="17166"/>
                                <a:pt x="21535" y="17229"/>
                              </a:cubicBezTo>
                              <a:cubicBezTo>
                                <a:pt x="21526" y="17271"/>
                                <a:pt x="21521" y="17306"/>
                                <a:pt x="21524" y="17327"/>
                              </a:cubicBezTo>
                              <a:close/>
                              <a:moveTo>
                                <a:pt x="16859" y="18458"/>
                              </a:moveTo>
                              <a:cubicBezTo>
                                <a:pt x="16843" y="18458"/>
                                <a:pt x="16818" y="18458"/>
                                <a:pt x="16785" y="18465"/>
                              </a:cubicBezTo>
                              <a:cubicBezTo>
                                <a:pt x="16884" y="18346"/>
                                <a:pt x="16905" y="18154"/>
                                <a:pt x="16815" y="17922"/>
                              </a:cubicBezTo>
                              <a:cubicBezTo>
                                <a:pt x="16829" y="17922"/>
                                <a:pt x="16845" y="17922"/>
                                <a:pt x="16859" y="17922"/>
                              </a:cubicBezTo>
                              <a:cubicBezTo>
                                <a:pt x="16905" y="17996"/>
                                <a:pt x="16949" y="18084"/>
                                <a:pt x="16990" y="18182"/>
                              </a:cubicBezTo>
                              <a:cubicBezTo>
                                <a:pt x="16976" y="18217"/>
                                <a:pt x="16930" y="18353"/>
                                <a:pt x="16859" y="18458"/>
                              </a:cubicBezTo>
                              <a:close/>
                              <a:moveTo>
                                <a:pt x="16407" y="20998"/>
                              </a:moveTo>
                              <a:cubicBezTo>
                                <a:pt x="16417" y="21022"/>
                                <a:pt x="16428" y="21047"/>
                                <a:pt x="16442" y="21071"/>
                              </a:cubicBezTo>
                              <a:cubicBezTo>
                                <a:pt x="16417" y="21040"/>
                                <a:pt x="16393" y="21008"/>
                                <a:pt x="16368" y="20977"/>
                              </a:cubicBezTo>
                              <a:cubicBezTo>
                                <a:pt x="16382" y="20984"/>
                                <a:pt x="16396" y="20991"/>
                                <a:pt x="16407" y="20998"/>
                              </a:cubicBezTo>
                              <a:close/>
                              <a:moveTo>
                                <a:pt x="16461" y="21278"/>
                              </a:moveTo>
                              <a:cubicBezTo>
                                <a:pt x="16461" y="21278"/>
                                <a:pt x="16453" y="21243"/>
                                <a:pt x="16434" y="21187"/>
                              </a:cubicBezTo>
                              <a:cubicBezTo>
                                <a:pt x="16483" y="21253"/>
                                <a:pt x="16532" y="21323"/>
                                <a:pt x="16581" y="21393"/>
                              </a:cubicBezTo>
                              <a:cubicBezTo>
                                <a:pt x="16488" y="21320"/>
                                <a:pt x="16368" y="21267"/>
                                <a:pt x="16218" y="21295"/>
                              </a:cubicBezTo>
                              <a:cubicBezTo>
                                <a:pt x="16210" y="21239"/>
                                <a:pt x="16199" y="21183"/>
                                <a:pt x="16186" y="21124"/>
                              </a:cubicBezTo>
                              <a:cubicBezTo>
                                <a:pt x="16175" y="21078"/>
                                <a:pt x="16161" y="21033"/>
                                <a:pt x="16148" y="20991"/>
                              </a:cubicBezTo>
                              <a:cubicBezTo>
                                <a:pt x="16295" y="21183"/>
                                <a:pt x="16461" y="21278"/>
                                <a:pt x="16461" y="21278"/>
                              </a:cubicBezTo>
                              <a:close/>
                              <a:moveTo>
                                <a:pt x="17186" y="18718"/>
                              </a:moveTo>
                              <a:cubicBezTo>
                                <a:pt x="17170" y="18640"/>
                                <a:pt x="17153" y="18567"/>
                                <a:pt x="17134" y="18497"/>
                              </a:cubicBezTo>
                              <a:cubicBezTo>
                                <a:pt x="17181" y="18525"/>
                                <a:pt x="17276" y="18574"/>
                                <a:pt x="17347" y="18591"/>
                              </a:cubicBezTo>
                              <a:cubicBezTo>
                                <a:pt x="17478" y="18700"/>
                                <a:pt x="17617" y="18707"/>
                                <a:pt x="17748" y="18672"/>
                              </a:cubicBezTo>
                              <a:cubicBezTo>
                                <a:pt x="17612" y="18837"/>
                                <a:pt x="17554" y="19008"/>
                                <a:pt x="17538" y="19071"/>
                              </a:cubicBezTo>
                              <a:cubicBezTo>
                                <a:pt x="17442" y="19092"/>
                                <a:pt x="17317" y="19033"/>
                                <a:pt x="17293" y="19019"/>
                              </a:cubicBezTo>
                              <a:cubicBezTo>
                                <a:pt x="17249" y="18921"/>
                                <a:pt x="17213" y="18823"/>
                                <a:pt x="17186" y="18718"/>
                              </a:cubicBezTo>
                              <a:close/>
                              <a:moveTo>
                                <a:pt x="20024" y="20357"/>
                              </a:moveTo>
                              <a:cubicBezTo>
                                <a:pt x="20032" y="20350"/>
                                <a:pt x="20041" y="20343"/>
                                <a:pt x="20049" y="20339"/>
                              </a:cubicBezTo>
                              <a:cubicBezTo>
                                <a:pt x="20049" y="20350"/>
                                <a:pt x="20051" y="20360"/>
                                <a:pt x="20051" y="20371"/>
                              </a:cubicBezTo>
                              <a:cubicBezTo>
                                <a:pt x="20043" y="20367"/>
                                <a:pt x="20035" y="20360"/>
                                <a:pt x="20024" y="20357"/>
                              </a:cubicBezTo>
                              <a:close/>
                              <a:moveTo>
                                <a:pt x="21295" y="19908"/>
                              </a:moveTo>
                              <a:cubicBezTo>
                                <a:pt x="21303" y="19908"/>
                                <a:pt x="21311" y="19905"/>
                                <a:pt x="21319" y="19905"/>
                              </a:cubicBezTo>
                              <a:cubicBezTo>
                                <a:pt x="21327" y="19922"/>
                                <a:pt x="21333" y="19936"/>
                                <a:pt x="21338" y="19947"/>
                              </a:cubicBezTo>
                              <a:cubicBezTo>
                                <a:pt x="21322" y="19933"/>
                                <a:pt x="21308" y="19922"/>
                                <a:pt x="21295" y="19908"/>
                              </a:cubicBezTo>
                              <a:close/>
                              <a:moveTo>
                                <a:pt x="21385" y="19877"/>
                              </a:moveTo>
                              <a:cubicBezTo>
                                <a:pt x="21341" y="19775"/>
                                <a:pt x="21256" y="19565"/>
                                <a:pt x="21186" y="19323"/>
                              </a:cubicBezTo>
                              <a:cubicBezTo>
                                <a:pt x="21191" y="19281"/>
                                <a:pt x="21205" y="19211"/>
                                <a:pt x="21237" y="19169"/>
                              </a:cubicBezTo>
                              <a:cubicBezTo>
                                <a:pt x="21270" y="19173"/>
                                <a:pt x="21316" y="19134"/>
                                <a:pt x="21319" y="19131"/>
                              </a:cubicBezTo>
                              <a:cubicBezTo>
                                <a:pt x="21374" y="19120"/>
                                <a:pt x="21445" y="19103"/>
                                <a:pt x="21494" y="19071"/>
                              </a:cubicBezTo>
                              <a:cubicBezTo>
                                <a:pt x="21475" y="19355"/>
                                <a:pt x="21434" y="19625"/>
                                <a:pt x="21385" y="19877"/>
                              </a:cubicBezTo>
                              <a:close/>
                              <a:moveTo>
                                <a:pt x="21502" y="18984"/>
                              </a:moveTo>
                              <a:cubicBezTo>
                                <a:pt x="21496" y="18984"/>
                                <a:pt x="21491" y="18984"/>
                                <a:pt x="21485" y="18984"/>
                              </a:cubicBezTo>
                              <a:cubicBezTo>
                                <a:pt x="21494" y="18977"/>
                                <a:pt x="21499" y="18966"/>
                                <a:pt x="21505" y="18959"/>
                              </a:cubicBezTo>
                              <a:cubicBezTo>
                                <a:pt x="21502" y="18966"/>
                                <a:pt x="21502" y="18977"/>
                                <a:pt x="21502" y="18984"/>
                              </a:cubicBezTo>
                              <a:close/>
                              <a:moveTo>
                                <a:pt x="21505" y="18900"/>
                              </a:moveTo>
                              <a:cubicBezTo>
                                <a:pt x="21494" y="18896"/>
                                <a:pt x="21475" y="18900"/>
                                <a:pt x="21453" y="18907"/>
                              </a:cubicBezTo>
                              <a:cubicBezTo>
                                <a:pt x="21461" y="18889"/>
                                <a:pt x="21466" y="18875"/>
                                <a:pt x="21469" y="18861"/>
                              </a:cubicBezTo>
                              <a:cubicBezTo>
                                <a:pt x="21477" y="18819"/>
                                <a:pt x="21447" y="18819"/>
                                <a:pt x="21406" y="18851"/>
                              </a:cubicBezTo>
                              <a:cubicBezTo>
                                <a:pt x="21412" y="18833"/>
                                <a:pt x="21415" y="18816"/>
                                <a:pt x="21415" y="18802"/>
                              </a:cubicBezTo>
                              <a:cubicBezTo>
                                <a:pt x="21415" y="18756"/>
                                <a:pt x="21382" y="18770"/>
                                <a:pt x="21346" y="18816"/>
                              </a:cubicBezTo>
                              <a:cubicBezTo>
                                <a:pt x="21349" y="18795"/>
                                <a:pt x="21349" y="18777"/>
                                <a:pt x="21346" y="18760"/>
                              </a:cubicBezTo>
                              <a:cubicBezTo>
                                <a:pt x="21327" y="18668"/>
                                <a:pt x="21232" y="18861"/>
                                <a:pt x="21224" y="19029"/>
                              </a:cubicBezTo>
                              <a:cubicBezTo>
                                <a:pt x="21210" y="19085"/>
                                <a:pt x="21205" y="19120"/>
                                <a:pt x="21210" y="19141"/>
                              </a:cubicBezTo>
                              <a:cubicBezTo>
                                <a:pt x="21186" y="19173"/>
                                <a:pt x="21172" y="19211"/>
                                <a:pt x="21164" y="19250"/>
                              </a:cubicBezTo>
                              <a:cubicBezTo>
                                <a:pt x="21128" y="19120"/>
                                <a:pt x="21096" y="18984"/>
                                <a:pt x="21079" y="18851"/>
                              </a:cubicBezTo>
                              <a:cubicBezTo>
                                <a:pt x="21087" y="18826"/>
                                <a:pt x="21123" y="18732"/>
                                <a:pt x="21180" y="18700"/>
                              </a:cubicBezTo>
                              <a:cubicBezTo>
                                <a:pt x="21207" y="18718"/>
                                <a:pt x="21262" y="18700"/>
                                <a:pt x="21267" y="18700"/>
                              </a:cubicBezTo>
                              <a:cubicBezTo>
                                <a:pt x="21344" y="18721"/>
                                <a:pt x="21456" y="18739"/>
                                <a:pt x="21505" y="18703"/>
                              </a:cubicBezTo>
                              <a:cubicBezTo>
                                <a:pt x="21510" y="18700"/>
                                <a:pt x="21513" y="18696"/>
                                <a:pt x="21513" y="18693"/>
                              </a:cubicBezTo>
                              <a:cubicBezTo>
                                <a:pt x="21510" y="18763"/>
                                <a:pt x="21510" y="18833"/>
                                <a:pt x="21505" y="18900"/>
                              </a:cubicBezTo>
                              <a:close/>
                              <a:moveTo>
                                <a:pt x="21513" y="18668"/>
                              </a:moveTo>
                              <a:cubicBezTo>
                                <a:pt x="21505" y="18654"/>
                                <a:pt x="21485" y="18644"/>
                                <a:pt x="21458" y="18633"/>
                              </a:cubicBezTo>
                              <a:cubicBezTo>
                                <a:pt x="21475" y="18626"/>
                                <a:pt x="21491" y="18616"/>
                                <a:pt x="21499" y="18602"/>
                              </a:cubicBezTo>
                              <a:cubicBezTo>
                                <a:pt x="21524" y="18570"/>
                                <a:pt x="21496" y="18553"/>
                                <a:pt x="21450" y="18549"/>
                              </a:cubicBezTo>
                              <a:cubicBezTo>
                                <a:pt x="21461" y="18539"/>
                                <a:pt x="21472" y="18525"/>
                                <a:pt x="21477" y="18514"/>
                              </a:cubicBezTo>
                              <a:cubicBezTo>
                                <a:pt x="21496" y="18476"/>
                                <a:pt x="21466" y="18465"/>
                                <a:pt x="21423" y="18476"/>
                              </a:cubicBezTo>
                              <a:cubicBezTo>
                                <a:pt x="21431" y="18462"/>
                                <a:pt x="21439" y="18448"/>
                                <a:pt x="21442" y="18434"/>
                              </a:cubicBezTo>
                              <a:cubicBezTo>
                                <a:pt x="21453" y="18392"/>
                                <a:pt x="21420" y="18392"/>
                                <a:pt x="21374" y="18416"/>
                              </a:cubicBezTo>
                              <a:cubicBezTo>
                                <a:pt x="21382" y="18399"/>
                                <a:pt x="21387" y="18381"/>
                                <a:pt x="21387" y="18364"/>
                              </a:cubicBezTo>
                              <a:cubicBezTo>
                                <a:pt x="21393" y="18269"/>
                                <a:pt x="21254" y="18406"/>
                                <a:pt x="21202" y="18563"/>
                              </a:cubicBezTo>
                              <a:cubicBezTo>
                                <a:pt x="21172" y="18609"/>
                                <a:pt x="21161" y="18640"/>
                                <a:pt x="21158" y="18665"/>
                              </a:cubicBezTo>
                              <a:cubicBezTo>
                                <a:pt x="21117" y="18689"/>
                                <a:pt x="21087" y="18739"/>
                                <a:pt x="21066" y="18781"/>
                              </a:cubicBezTo>
                              <a:cubicBezTo>
                                <a:pt x="21055" y="18675"/>
                                <a:pt x="21055" y="18577"/>
                                <a:pt x="21068" y="18486"/>
                              </a:cubicBezTo>
                              <a:cubicBezTo>
                                <a:pt x="21098" y="18451"/>
                                <a:pt x="21123" y="18381"/>
                                <a:pt x="21123" y="18374"/>
                              </a:cubicBezTo>
                              <a:cubicBezTo>
                                <a:pt x="21172" y="18315"/>
                                <a:pt x="21232" y="18238"/>
                                <a:pt x="21270" y="18164"/>
                              </a:cubicBezTo>
                              <a:cubicBezTo>
                                <a:pt x="21286" y="18161"/>
                                <a:pt x="21303" y="18154"/>
                                <a:pt x="21316" y="18150"/>
                              </a:cubicBezTo>
                              <a:cubicBezTo>
                                <a:pt x="21322" y="18150"/>
                                <a:pt x="21376" y="18161"/>
                                <a:pt x="21404" y="18143"/>
                              </a:cubicBezTo>
                              <a:cubicBezTo>
                                <a:pt x="21447" y="18164"/>
                                <a:pt x="21480" y="18220"/>
                                <a:pt x="21499" y="18255"/>
                              </a:cubicBezTo>
                              <a:cubicBezTo>
                                <a:pt x="21510" y="18392"/>
                                <a:pt x="21513" y="18532"/>
                                <a:pt x="21513" y="18668"/>
                              </a:cubicBezTo>
                              <a:close/>
                              <a:moveTo>
                                <a:pt x="8593" y="4368"/>
                              </a:moveTo>
                              <a:cubicBezTo>
                                <a:pt x="8492" y="4368"/>
                                <a:pt x="8492" y="4571"/>
                                <a:pt x="8593" y="4571"/>
                              </a:cubicBezTo>
                              <a:cubicBezTo>
                                <a:pt x="8697" y="4571"/>
                                <a:pt x="8697" y="4368"/>
                                <a:pt x="8593" y="4368"/>
                              </a:cubicBezTo>
                              <a:close/>
                              <a:moveTo>
                                <a:pt x="15316" y="19422"/>
                              </a:moveTo>
                              <a:cubicBezTo>
                                <a:pt x="15417" y="19422"/>
                                <a:pt x="15417" y="19218"/>
                                <a:pt x="15316" y="19218"/>
                              </a:cubicBezTo>
                              <a:cubicBezTo>
                                <a:pt x="15215" y="19222"/>
                                <a:pt x="15215" y="19422"/>
                                <a:pt x="15316" y="19422"/>
                              </a:cubicBezTo>
                              <a:close/>
                              <a:moveTo>
                                <a:pt x="15150" y="18896"/>
                              </a:moveTo>
                              <a:cubicBezTo>
                                <a:pt x="15049" y="18896"/>
                                <a:pt x="15049" y="19099"/>
                                <a:pt x="15150" y="19099"/>
                              </a:cubicBezTo>
                              <a:cubicBezTo>
                                <a:pt x="15251" y="19099"/>
                                <a:pt x="15251" y="18896"/>
                                <a:pt x="15150" y="18896"/>
                              </a:cubicBezTo>
                              <a:close/>
                              <a:moveTo>
                                <a:pt x="21562" y="16248"/>
                              </a:moveTo>
                              <a:cubicBezTo>
                                <a:pt x="21575" y="16248"/>
                                <a:pt x="21586" y="16245"/>
                                <a:pt x="21597" y="16238"/>
                              </a:cubicBezTo>
                              <a:lnTo>
                                <a:pt x="21597" y="16056"/>
                              </a:lnTo>
                              <a:cubicBezTo>
                                <a:pt x="21586" y="16049"/>
                                <a:pt x="21575" y="16045"/>
                                <a:pt x="21562" y="16045"/>
                              </a:cubicBezTo>
                              <a:cubicBezTo>
                                <a:pt x="21461" y="16045"/>
                                <a:pt x="21461" y="16248"/>
                                <a:pt x="21562" y="16248"/>
                              </a:cubicBezTo>
                              <a:close/>
                              <a:moveTo>
                                <a:pt x="20373" y="18598"/>
                              </a:moveTo>
                              <a:cubicBezTo>
                                <a:pt x="20474" y="18598"/>
                                <a:pt x="20474" y="18395"/>
                                <a:pt x="20373" y="18395"/>
                              </a:cubicBezTo>
                              <a:cubicBezTo>
                                <a:pt x="20272" y="18399"/>
                                <a:pt x="20272" y="18598"/>
                                <a:pt x="20373" y="18598"/>
                              </a:cubicBezTo>
                              <a:close/>
                              <a:moveTo>
                                <a:pt x="20719" y="16777"/>
                              </a:moveTo>
                              <a:cubicBezTo>
                                <a:pt x="20619" y="16777"/>
                                <a:pt x="20619" y="16980"/>
                                <a:pt x="20719" y="16980"/>
                              </a:cubicBezTo>
                              <a:cubicBezTo>
                                <a:pt x="20820" y="16977"/>
                                <a:pt x="20820" y="16777"/>
                                <a:pt x="20719" y="16777"/>
                              </a:cubicBezTo>
                              <a:close/>
                              <a:moveTo>
                                <a:pt x="19978" y="18556"/>
                              </a:moveTo>
                              <a:cubicBezTo>
                                <a:pt x="19877" y="18556"/>
                                <a:pt x="19877" y="18760"/>
                                <a:pt x="19978" y="18760"/>
                              </a:cubicBezTo>
                              <a:cubicBezTo>
                                <a:pt x="20079" y="18756"/>
                                <a:pt x="20079" y="18556"/>
                                <a:pt x="19978" y="18556"/>
                              </a:cubicBezTo>
                              <a:close/>
                              <a:moveTo>
                                <a:pt x="13326" y="11793"/>
                              </a:moveTo>
                              <a:cubicBezTo>
                                <a:pt x="13225" y="11793"/>
                                <a:pt x="13225" y="11996"/>
                                <a:pt x="13326" y="11996"/>
                              </a:cubicBezTo>
                              <a:cubicBezTo>
                                <a:pt x="13429" y="11996"/>
                                <a:pt x="13429" y="11793"/>
                                <a:pt x="13326" y="11793"/>
                              </a:cubicBezTo>
                              <a:close/>
                              <a:moveTo>
                                <a:pt x="20417" y="17425"/>
                              </a:moveTo>
                              <a:cubicBezTo>
                                <a:pt x="20403" y="17460"/>
                                <a:pt x="20398" y="17509"/>
                                <a:pt x="20398" y="17555"/>
                              </a:cubicBezTo>
                              <a:cubicBezTo>
                                <a:pt x="20376" y="17520"/>
                                <a:pt x="20349" y="17488"/>
                                <a:pt x="20321" y="17471"/>
                              </a:cubicBezTo>
                              <a:cubicBezTo>
                                <a:pt x="20245" y="17425"/>
                                <a:pt x="20174" y="17415"/>
                                <a:pt x="20120" y="17565"/>
                              </a:cubicBezTo>
                              <a:cubicBezTo>
                                <a:pt x="20065" y="17712"/>
                                <a:pt x="20117" y="17779"/>
                                <a:pt x="20193" y="17824"/>
                              </a:cubicBezTo>
                              <a:cubicBezTo>
                                <a:pt x="20221" y="17842"/>
                                <a:pt x="20259" y="17849"/>
                                <a:pt x="20294" y="17849"/>
                              </a:cubicBezTo>
                              <a:cubicBezTo>
                                <a:pt x="20267" y="17877"/>
                                <a:pt x="20242" y="17912"/>
                                <a:pt x="20229" y="17947"/>
                              </a:cubicBezTo>
                              <a:cubicBezTo>
                                <a:pt x="20193" y="18045"/>
                                <a:pt x="20185" y="18136"/>
                                <a:pt x="20302" y="18206"/>
                              </a:cubicBezTo>
                              <a:cubicBezTo>
                                <a:pt x="20417" y="18276"/>
                                <a:pt x="20469" y="18210"/>
                                <a:pt x="20504" y="18112"/>
                              </a:cubicBezTo>
                              <a:cubicBezTo>
                                <a:pt x="20518" y="18077"/>
                                <a:pt x="20523" y="18028"/>
                                <a:pt x="20523" y="17982"/>
                              </a:cubicBezTo>
                              <a:cubicBezTo>
                                <a:pt x="20545" y="18017"/>
                                <a:pt x="20572" y="18049"/>
                                <a:pt x="20599" y="18066"/>
                              </a:cubicBezTo>
                              <a:cubicBezTo>
                                <a:pt x="20676" y="18112"/>
                                <a:pt x="20747" y="18122"/>
                                <a:pt x="20801" y="17971"/>
                              </a:cubicBezTo>
                              <a:cubicBezTo>
                                <a:pt x="20856" y="17824"/>
                                <a:pt x="20804" y="17758"/>
                                <a:pt x="20728" y="17712"/>
                              </a:cubicBezTo>
                              <a:cubicBezTo>
                                <a:pt x="20700" y="17695"/>
                                <a:pt x="20662" y="17688"/>
                                <a:pt x="20627" y="17688"/>
                              </a:cubicBezTo>
                              <a:cubicBezTo>
                                <a:pt x="20654" y="17660"/>
                                <a:pt x="20679" y="17625"/>
                                <a:pt x="20692" y="17590"/>
                              </a:cubicBezTo>
                              <a:cubicBezTo>
                                <a:pt x="20728" y="17492"/>
                                <a:pt x="20736" y="17401"/>
                                <a:pt x="20619" y="17331"/>
                              </a:cubicBezTo>
                              <a:cubicBezTo>
                                <a:pt x="20504" y="17264"/>
                                <a:pt x="20452" y="17327"/>
                                <a:pt x="20417" y="17425"/>
                              </a:cubicBezTo>
                              <a:close/>
                              <a:moveTo>
                                <a:pt x="11044" y="10693"/>
                              </a:moveTo>
                              <a:cubicBezTo>
                                <a:pt x="10943" y="10693"/>
                                <a:pt x="10943" y="10896"/>
                                <a:pt x="11044" y="10896"/>
                              </a:cubicBezTo>
                              <a:cubicBezTo>
                                <a:pt x="11145" y="10893"/>
                                <a:pt x="11145" y="10693"/>
                                <a:pt x="11044" y="10693"/>
                              </a:cubicBezTo>
                              <a:close/>
                              <a:moveTo>
                                <a:pt x="21303" y="15015"/>
                              </a:moveTo>
                              <a:cubicBezTo>
                                <a:pt x="21303" y="15015"/>
                                <a:pt x="21303" y="15015"/>
                                <a:pt x="21439" y="14966"/>
                              </a:cubicBezTo>
                              <a:cubicBezTo>
                                <a:pt x="21496" y="14949"/>
                                <a:pt x="21548" y="14928"/>
                                <a:pt x="21595" y="14903"/>
                              </a:cubicBezTo>
                              <a:lnTo>
                                <a:pt x="21595" y="14451"/>
                              </a:lnTo>
                              <a:cubicBezTo>
                                <a:pt x="21496" y="14588"/>
                                <a:pt x="21434" y="14732"/>
                                <a:pt x="21404" y="14798"/>
                              </a:cubicBezTo>
                              <a:cubicBezTo>
                                <a:pt x="21338" y="14956"/>
                                <a:pt x="21303" y="15015"/>
                                <a:pt x="21303" y="15015"/>
                              </a:cubicBezTo>
                              <a:close/>
                              <a:moveTo>
                                <a:pt x="11254" y="10182"/>
                              </a:moveTo>
                              <a:cubicBezTo>
                                <a:pt x="11153" y="10182"/>
                                <a:pt x="11153" y="10385"/>
                                <a:pt x="11254" y="10385"/>
                              </a:cubicBezTo>
                              <a:cubicBezTo>
                                <a:pt x="11355" y="10382"/>
                                <a:pt x="11355" y="10182"/>
                                <a:pt x="11254" y="10182"/>
                              </a:cubicBezTo>
                              <a:close/>
                              <a:moveTo>
                                <a:pt x="9577" y="4585"/>
                              </a:moveTo>
                              <a:cubicBezTo>
                                <a:pt x="9476" y="4585"/>
                                <a:pt x="9476" y="4788"/>
                                <a:pt x="9577" y="4788"/>
                              </a:cubicBezTo>
                              <a:cubicBezTo>
                                <a:pt x="9681" y="4788"/>
                                <a:pt x="9681" y="4585"/>
                                <a:pt x="9577" y="4585"/>
                              </a:cubicBezTo>
                              <a:close/>
                              <a:moveTo>
                                <a:pt x="12931" y="12872"/>
                              </a:moveTo>
                              <a:cubicBezTo>
                                <a:pt x="12830" y="12872"/>
                                <a:pt x="12830" y="13075"/>
                                <a:pt x="12931" y="13075"/>
                              </a:cubicBezTo>
                              <a:cubicBezTo>
                                <a:pt x="13031" y="13071"/>
                                <a:pt x="13031" y="12872"/>
                                <a:pt x="12931" y="12872"/>
                              </a:cubicBezTo>
                              <a:close/>
                              <a:moveTo>
                                <a:pt x="13642" y="10679"/>
                              </a:moveTo>
                              <a:cubicBezTo>
                                <a:pt x="13743" y="10679"/>
                                <a:pt x="13743" y="10476"/>
                                <a:pt x="13642" y="10476"/>
                              </a:cubicBezTo>
                              <a:cubicBezTo>
                                <a:pt x="13541" y="10476"/>
                                <a:pt x="13541" y="10679"/>
                                <a:pt x="13642" y="10679"/>
                              </a:cubicBezTo>
                              <a:close/>
                              <a:moveTo>
                                <a:pt x="19705" y="18907"/>
                              </a:moveTo>
                              <a:cubicBezTo>
                                <a:pt x="19604" y="18907"/>
                                <a:pt x="19604" y="19110"/>
                                <a:pt x="19705" y="19110"/>
                              </a:cubicBezTo>
                              <a:cubicBezTo>
                                <a:pt x="19806" y="19106"/>
                                <a:pt x="19806" y="18907"/>
                                <a:pt x="19705" y="18907"/>
                              </a:cubicBezTo>
                              <a:close/>
                              <a:moveTo>
                                <a:pt x="13326" y="12683"/>
                              </a:moveTo>
                              <a:cubicBezTo>
                                <a:pt x="13225" y="12683"/>
                                <a:pt x="13225" y="12886"/>
                                <a:pt x="13326" y="12886"/>
                              </a:cubicBezTo>
                              <a:cubicBezTo>
                                <a:pt x="13429" y="12886"/>
                                <a:pt x="13429" y="12683"/>
                                <a:pt x="13326" y="12683"/>
                              </a:cubicBezTo>
                              <a:close/>
                              <a:moveTo>
                                <a:pt x="13326" y="13275"/>
                              </a:moveTo>
                              <a:cubicBezTo>
                                <a:pt x="13225" y="13275"/>
                                <a:pt x="13225" y="13478"/>
                                <a:pt x="13326" y="13478"/>
                              </a:cubicBezTo>
                              <a:cubicBezTo>
                                <a:pt x="13429" y="13478"/>
                                <a:pt x="13429" y="13275"/>
                                <a:pt x="13326" y="13275"/>
                              </a:cubicBezTo>
                              <a:close/>
                              <a:moveTo>
                                <a:pt x="19195" y="19891"/>
                              </a:moveTo>
                              <a:cubicBezTo>
                                <a:pt x="19266" y="20027"/>
                                <a:pt x="19334" y="20006"/>
                                <a:pt x="19405" y="19947"/>
                              </a:cubicBezTo>
                              <a:cubicBezTo>
                                <a:pt x="19433" y="19926"/>
                                <a:pt x="19457" y="19891"/>
                                <a:pt x="19474" y="19849"/>
                              </a:cubicBezTo>
                              <a:cubicBezTo>
                                <a:pt x="19476" y="19894"/>
                                <a:pt x="19487" y="19940"/>
                                <a:pt x="19506" y="19971"/>
                              </a:cubicBezTo>
                              <a:cubicBezTo>
                                <a:pt x="19553" y="20062"/>
                                <a:pt x="19610" y="20119"/>
                                <a:pt x="19716" y="20027"/>
                              </a:cubicBezTo>
                              <a:cubicBezTo>
                                <a:pt x="19822" y="19936"/>
                                <a:pt x="19806" y="19849"/>
                                <a:pt x="19760" y="19758"/>
                              </a:cubicBezTo>
                              <a:cubicBezTo>
                                <a:pt x="19743" y="19723"/>
                                <a:pt x="19716" y="19691"/>
                                <a:pt x="19683" y="19670"/>
                              </a:cubicBezTo>
                              <a:cubicBezTo>
                                <a:pt x="19719" y="19667"/>
                                <a:pt x="19754" y="19653"/>
                                <a:pt x="19779" y="19628"/>
                              </a:cubicBezTo>
                              <a:cubicBezTo>
                                <a:pt x="19850" y="19569"/>
                                <a:pt x="19893" y="19495"/>
                                <a:pt x="19822" y="19358"/>
                              </a:cubicBezTo>
                              <a:cubicBezTo>
                                <a:pt x="19752" y="19222"/>
                                <a:pt x="19683" y="19243"/>
                                <a:pt x="19613" y="19302"/>
                              </a:cubicBezTo>
                              <a:cubicBezTo>
                                <a:pt x="19585" y="19323"/>
                                <a:pt x="19561" y="19358"/>
                                <a:pt x="19544" y="19400"/>
                              </a:cubicBezTo>
                              <a:cubicBezTo>
                                <a:pt x="19542" y="19355"/>
                                <a:pt x="19531" y="19309"/>
                                <a:pt x="19512" y="19278"/>
                              </a:cubicBezTo>
                              <a:cubicBezTo>
                                <a:pt x="19465" y="19187"/>
                                <a:pt x="19408" y="19131"/>
                                <a:pt x="19302" y="19222"/>
                              </a:cubicBezTo>
                              <a:cubicBezTo>
                                <a:pt x="19195" y="19313"/>
                                <a:pt x="19212" y="19400"/>
                                <a:pt x="19258" y="19492"/>
                              </a:cubicBezTo>
                              <a:cubicBezTo>
                                <a:pt x="19275" y="19527"/>
                                <a:pt x="19302" y="19558"/>
                                <a:pt x="19334" y="19579"/>
                              </a:cubicBezTo>
                              <a:cubicBezTo>
                                <a:pt x="19299" y="19583"/>
                                <a:pt x="19264" y="19597"/>
                                <a:pt x="19239" y="19621"/>
                              </a:cubicBezTo>
                              <a:cubicBezTo>
                                <a:pt x="19171" y="19681"/>
                                <a:pt x="19127" y="19754"/>
                                <a:pt x="19195" y="19891"/>
                              </a:cubicBezTo>
                              <a:close/>
                              <a:moveTo>
                                <a:pt x="12865" y="12655"/>
                              </a:moveTo>
                              <a:cubicBezTo>
                                <a:pt x="12764" y="12655"/>
                                <a:pt x="12764" y="12858"/>
                                <a:pt x="12865" y="12858"/>
                              </a:cubicBezTo>
                              <a:cubicBezTo>
                                <a:pt x="12969" y="12858"/>
                                <a:pt x="12969" y="12655"/>
                                <a:pt x="12865" y="12655"/>
                              </a:cubicBezTo>
                              <a:close/>
                              <a:moveTo>
                                <a:pt x="11965" y="11502"/>
                              </a:moveTo>
                              <a:cubicBezTo>
                                <a:pt x="11865" y="11502"/>
                                <a:pt x="11865" y="11705"/>
                                <a:pt x="11965" y="11705"/>
                              </a:cubicBezTo>
                              <a:cubicBezTo>
                                <a:pt x="12066" y="11702"/>
                                <a:pt x="12066" y="11502"/>
                                <a:pt x="11965" y="11502"/>
                              </a:cubicBezTo>
                              <a:close/>
                              <a:moveTo>
                                <a:pt x="16488" y="15951"/>
                              </a:moveTo>
                              <a:cubicBezTo>
                                <a:pt x="16589" y="15951"/>
                                <a:pt x="16589" y="15747"/>
                                <a:pt x="16488" y="15747"/>
                              </a:cubicBezTo>
                              <a:cubicBezTo>
                                <a:pt x="16387" y="15751"/>
                                <a:pt x="16387" y="15951"/>
                                <a:pt x="16488" y="15951"/>
                              </a:cubicBezTo>
                              <a:close/>
                              <a:moveTo>
                                <a:pt x="16047" y="5846"/>
                              </a:moveTo>
                              <a:cubicBezTo>
                                <a:pt x="15946" y="5846"/>
                                <a:pt x="15946" y="6049"/>
                                <a:pt x="16047" y="6049"/>
                              </a:cubicBezTo>
                              <a:cubicBezTo>
                                <a:pt x="16148" y="6045"/>
                                <a:pt x="16148" y="5846"/>
                                <a:pt x="16047" y="5846"/>
                              </a:cubicBezTo>
                              <a:close/>
                              <a:moveTo>
                                <a:pt x="16908" y="2445"/>
                              </a:moveTo>
                              <a:cubicBezTo>
                                <a:pt x="17009" y="2445"/>
                                <a:pt x="17009" y="2242"/>
                                <a:pt x="16908" y="2242"/>
                              </a:cubicBezTo>
                              <a:cubicBezTo>
                                <a:pt x="16807" y="2245"/>
                                <a:pt x="16807" y="2445"/>
                                <a:pt x="16908" y="2445"/>
                              </a:cubicBezTo>
                              <a:close/>
                              <a:moveTo>
                                <a:pt x="17012" y="1975"/>
                              </a:moveTo>
                              <a:cubicBezTo>
                                <a:pt x="16911" y="1975"/>
                                <a:pt x="16911" y="2179"/>
                                <a:pt x="17012" y="2179"/>
                              </a:cubicBezTo>
                              <a:cubicBezTo>
                                <a:pt x="17113" y="2175"/>
                                <a:pt x="17113" y="1975"/>
                                <a:pt x="17012" y="1975"/>
                              </a:cubicBezTo>
                              <a:close/>
                              <a:moveTo>
                                <a:pt x="16488" y="2014"/>
                              </a:moveTo>
                              <a:cubicBezTo>
                                <a:pt x="16589" y="2014"/>
                                <a:pt x="16589" y="1811"/>
                                <a:pt x="16488" y="1811"/>
                              </a:cubicBezTo>
                              <a:cubicBezTo>
                                <a:pt x="16387" y="1814"/>
                                <a:pt x="16387" y="2014"/>
                                <a:pt x="16488" y="2014"/>
                              </a:cubicBezTo>
                              <a:close/>
                              <a:moveTo>
                                <a:pt x="15820" y="1734"/>
                              </a:moveTo>
                              <a:cubicBezTo>
                                <a:pt x="15719" y="1734"/>
                                <a:pt x="15719" y="1937"/>
                                <a:pt x="15820" y="1937"/>
                              </a:cubicBezTo>
                              <a:cubicBezTo>
                                <a:pt x="15921" y="1933"/>
                                <a:pt x="15921" y="1734"/>
                                <a:pt x="15820" y="1734"/>
                              </a:cubicBezTo>
                              <a:close/>
                              <a:moveTo>
                                <a:pt x="16175" y="1772"/>
                              </a:moveTo>
                              <a:cubicBezTo>
                                <a:pt x="16276" y="1772"/>
                                <a:pt x="16276" y="1569"/>
                                <a:pt x="16175" y="1569"/>
                              </a:cubicBezTo>
                              <a:cubicBezTo>
                                <a:pt x="16074" y="1573"/>
                                <a:pt x="16074" y="1772"/>
                                <a:pt x="16175" y="1772"/>
                              </a:cubicBezTo>
                              <a:close/>
                              <a:moveTo>
                                <a:pt x="14918" y="5397"/>
                              </a:moveTo>
                              <a:cubicBezTo>
                                <a:pt x="14863" y="5545"/>
                                <a:pt x="14915" y="5611"/>
                                <a:pt x="14992" y="5657"/>
                              </a:cubicBezTo>
                              <a:cubicBezTo>
                                <a:pt x="15019" y="5674"/>
                                <a:pt x="15057" y="5681"/>
                                <a:pt x="15092" y="5681"/>
                              </a:cubicBezTo>
                              <a:cubicBezTo>
                                <a:pt x="15065" y="5709"/>
                                <a:pt x="15041" y="5744"/>
                                <a:pt x="15027" y="5779"/>
                              </a:cubicBezTo>
                              <a:cubicBezTo>
                                <a:pt x="14992" y="5877"/>
                                <a:pt x="14983" y="5968"/>
                                <a:pt x="15101" y="6038"/>
                              </a:cubicBezTo>
                              <a:cubicBezTo>
                                <a:pt x="15215" y="6108"/>
                                <a:pt x="15267" y="6042"/>
                                <a:pt x="15302" y="5944"/>
                              </a:cubicBezTo>
                              <a:cubicBezTo>
                                <a:pt x="15316" y="5909"/>
                                <a:pt x="15321" y="5860"/>
                                <a:pt x="15321" y="5814"/>
                              </a:cubicBezTo>
                              <a:cubicBezTo>
                                <a:pt x="15343" y="5849"/>
                                <a:pt x="15371" y="5881"/>
                                <a:pt x="15398" y="5898"/>
                              </a:cubicBezTo>
                              <a:cubicBezTo>
                                <a:pt x="15474" y="5944"/>
                                <a:pt x="15545" y="5954"/>
                                <a:pt x="15600" y="5804"/>
                              </a:cubicBezTo>
                              <a:cubicBezTo>
                                <a:pt x="15654" y="5657"/>
                                <a:pt x="15602" y="5590"/>
                                <a:pt x="15526" y="5545"/>
                              </a:cubicBezTo>
                              <a:cubicBezTo>
                                <a:pt x="15499" y="5527"/>
                                <a:pt x="15461" y="5520"/>
                                <a:pt x="15425" y="5520"/>
                              </a:cubicBezTo>
                              <a:cubicBezTo>
                                <a:pt x="15452" y="5492"/>
                                <a:pt x="15477" y="5457"/>
                                <a:pt x="15490" y="5422"/>
                              </a:cubicBezTo>
                              <a:cubicBezTo>
                                <a:pt x="15526" y="5324"/>
                                <a:pt x="15534" y="5233"/>
                                <a:pt x="15417" y="5163"/>
                              </a:cubicBezTo>
                              <a:cubicBezTo>
                                <a:pt x="15302" y="5093"/>
                                <a:pt x="15251" y="5159"/>
                                <a:pt x="15215" y="5257"/>
                              </a:cubicBezTo>
                              <a:cubicBezTo>
                                <a:pt x="15202" y="5292"/>
                                <a:pt x="15196" y="5341"/>
                                <a:pt x="15196" y="5387"/>
                              </a:cubicBezTo>
                              <a:cubicBezTo>
                                <a:pt x="15174" y="5352"/>
                                <a:pt x="15147" y="5320"/>
                                <a:pt x="15120" y="5303"/>
                              </a:cubicBezTo>
                              <a:cubicBezTo>
                                <a:pt x="15043" y="5261"/>
                                <a:pt x="14973" y="5250"/>
                                <a:pt x="14918" y="5397"/>
                              </a:cubicBezTo>
                              <a:close/>
                              <a:moveTo>
                                <a:pt x="14918" y="9292"/>
                              </a:moveTo>
                              <a:cubicBezTo>
                                <a:pt x="14817" y="9292"/>
                                <a:pt x="14817" y="9495"/>
                                <a:pt x="14918" y="9495"/>
                              </a:cubicBezTo>
                              <a:cubicBezTo>
                                <a:pt x="15019" y="9495"/>
                                <a:pt x="15019" y="9292"/>
                                <a:pt x="14918" y="9292"/>
                              </a:cubicBezTo>
                              <a:close/>
                              <a:moveTo>
                                <a:pt x="14918" y="10168"/>
                              </a:moveTo>
                              <a:cubicBezTo>
                                <a:pt x="15019" y="10168"/>
                                <a:pt x="15019" y="9965"/>
                                <a:pt x="14918" y="9965"/>
                              </a:cubicBezTo>
                              <a:cubicBezTo>
                                <a:pt x="14817" y="9965"/>
                                <a:pt x="14817" y="10168"/>
                                <a:pt x="14918" y="10168"/>
                              </a:cubicBezTo>
                              <a:close/>
                              <a:moveTo>
                                <a:pt x="15823" y="5559"/>
                              </a:moveTo>
                              <a:cubicBezTo>
                                <a:pt x="15722" y="5559"/>
                                <a:pt x="15722" y="5762"/>
                                <a:pt x="15823" y="5762"/>
                              </a:cubicBezTo>
                              <a:cubicBezTo>
                                <a:pt x="15924" y="5762"/>
                                <a:pt x="15924" y="5559"/>
                                <a:pt x="15823" y="5559"/>
                              </a:cubicBezTo>
                              <a:close/>
                              <a:moveTo>
                                <a:pt x="15106" y="5002"/>
                              </a:moveTo>
                              <a:cubicBezTo>
                                <a:pt x="15207" y="5002"/>
                                <a:pt x="15207" y="4799"/>
                                <a:pt x="15106" y="4799"/>
                              </a:cubicBezTo>
                              <a:cubicBezTo>
                                <a:pt x="15005" y="4799"/>
                                <a:pt x="15005" y="5002"/>
                                <a:pt x="15106" y="5002"/>
                              </a:cubicBezTo>
                              <a:close/>
                              <a:moveTo>
                                <a:pt x="16551" y="14700"/>
                              </a:moveTo>
                              <a:cubicBezTo>
                                <a:pt x="16450" y="14700"/>
                                <a:pt x="16450" y="14903"/>
                                <a:pt x="16551" y="14903"/>
                              </a:cubicBezTo>
                              <a:cubicBezTo>
                                <a:pt x="16652" y="14903"/>
                                <a:pt x="16655" y="14700"/>
                                <a:pt x="16551" y="14700"/>
                              </a:cubicBezTo>
                              <a:close/>
                              <a:moveTo>
                                <a:pt x="15065" y="9818"/>
                              </a:moveTo>
                              <a:cubicBezTo>
                                <a:pt x="15166" y="9818"/>
                                <a:pt x="15166" y="9614"/>
                                <a:pt x="15065" y="9614"/>
                              </a:cubicBezTo>
                              <a:cubicBezTo>
                                <a:pt x="14964" y="9614"/>
                                <a:pt x="14964" y="9818"/>
                                <a:pt x="15065" y="9818"/>
                              </a:cubicBezTo>
                              <a:close/>
                              <a:moveTo>
                                <a:pt x="15106" y="16353"/>
                              </a:moveTo>
                              <a:cubicBezTo>
                                <a:pt x="15207" y="16353"/>
                                <a:pt x="15207" y="16150"/>
                                <a:pt x="15106" y="16150"/>
                              </a:cubicBezTo>
                              <a:cubicBezTo>
                                <a:pt x="15005" y="16154"/>
                                <a:pt x="15005" y="16353"/>
                                <a:pt x="15106" y="16353"/>
                              </a:cubicBezTo>
                              <a:close/>
                              <a:moveTo>
                                <a:pt x="14564" y="14781"/>
                              </a:moveTo>
                              <a:cubicBezTo>
                                <a:pt x="14463" y="14781"/>
                                <a:pt x="14463" y="14984"/>
                                <a:pt x="14564" y="14984"/>
                              </a:cubicBezTo>
                              <a:cubicBezTo>
                                <a:pt x="14664" y="14984"/>
                                <a:pt x="14664" y="14781"/>
                                <a:pt x="14564" y="14781"/>
                              </a:cubicBezTo>
                              <a:close/>
                              <a:moveTo>
                                <a:pt x="10815" y="10154"/>
                              </a:moveTo>
                              <a:cubicBezTo>
                                <a:pt x="10714" y="10154"/>
                                <a:pt x="10714" y="10357"/>
                                <a:pt x="10815" y="10357"/>
                              </a:cubicBezTo>
                              <a:cubicBezTo>
                                <a:pt x="10916" y="10357"/>
                                <a:pt x="10916" y="10154"/>
                                <a:pt x="10815" y="10154"/>
                              </a:cubicBezTo>
                              <a:close/>
                              <a:moveTo>
                                <a:pt x="15559" y="15250"/>
                              </a:moveTo>
                              <a:cubicBezTo>
                                <a:pt x="15640" y="15222"/>
                                <a:pt x="15698" y="15169"/>
                                <a:pt x="15665" y="15012"/>
                              </a:cubicBezTo>
                              <a:cubicBezTo>
                                <a:pt x="15632" y="14854"/>
                                <a:pt x="15559" y="14847"/>
                                <a:pt x="15480" y="14875"/>
                              </a:cubicBezTo>
                              <a:cubicBezTo>
                                <a:pt x="15450" y="14886"/>
                                <a:pt x="15417" y="14910"/>
                                <a:pt x="15392" y="14942"/>
                              </a:cubicBezTo>
                              <a:cubicBezTo>
                                <a:pt x="15401" y="14896"/>
                                <a:pt x="15401" y="14851"/>
                                <a:pt x="15392" y="14812"/>
                              </a:cubicBezTo>
                              <a:cubicBezTo>
                                <a:pt x="15371" y="14707"/>
                                <a:pt x="15330" y="14634"/>
                                <a:pt x="15207" y="14676"/>
                              </a:cubicBezTo>
                              <a:cubicBezTo>
                                <a:pt x="15084" y="14718"/>
                                <a:pt x="15079" y="14812"/>
                                <a:pt x="15101" y="14914"/>
                              </a:cubicBezTo>
                              <a:cubicBezTo>
                                <a:pt x="15109" y="14952"/>
                                <a:pt x="15128" y="14994"/>
                                <a:pt x="15152" y="15026"/>
                              </a:cubicBezTo>
                              <a:cubicBezTo>
                                <a:pt x="15117" y="15015"/>
                                <a:pt x="15082" y="15015"/>
                                <a:pt x="15052" y="15026"/>
                              </a:cubicBezTo>
                              <a:cubicBezTo>
                                <a:pt x="14970" y="15054"/>
                                <a:pt x="14913" y="15106"/>
                                <a:pt x="14945" y="15264"/>
                              </a:cubicBezTo>
                              <a:cubicBezTo>
                                <a:pt x="14978" y="15422"/>
                                <a:pt x="15052" y="15429"/>
                                <a:pt x="15131" y="15401"/>
                              </a:cubicBezTo>
                              <a:cubicBezTo>
                                <a:pt x="15161" y="15390"/>
                                <a:pt x="15193" y="15366"/>
                                <a:pt x="15218" y="15334"/>
                              </a:cubicBezTo>
                              <a:cubicBezTo>
                                <a:pt x="15210" y="15380"/>
                                <a:pt x="15210" y="15425"/>
                                <a:pt x="15218" y="15464"/>
                              </a:cubicBezTo>
                              <a:cubicBezTo>
                                <a:pt x="15240" y="15569"/>
                                <a:pt x="15281" y="15642"/>
                                <a:pt x="15403" y="15600"/>
                              </a:cubicBezTo>
                              <a:cubicBezTo>
                                <a:pt x="15526" y="15558"/>
                                <a:pt x="15531" y="15464"/>
                                <a:pt x="15510" y="15362"/>
                              </a:cubicBezTo>
                              <a:cubicBezTo>
                                <a:pt x="15501" y="15324"/>
                                <a:pt x="15482" y="15282"/>
                                <a:pt x="15458" y="15250"/>
                              </a:cubicBezTo>
                              <a:cubicBezTo>
                                <a:pt x="15493" y="15261"/>
                                <a:pt x="15529" y="15261"/>
                                <a:pt x="15559" y="15250"/>
                              </a:cubicBezTo>
                              <a:close/>
                              <a:moveTo>
                                <a:pt x="14645" y="15600"/>
                              </a:moveTo>
                              <a:cubicBezTo>
                                <a:pt x="14746" y="15600"/>
                                <a:pt x="14746" y="15397"/>
                                <a:pt x="14645" y="15397"/>
                              </a:cubicBezTo>
                              <a:cubicBezTo>
                                <a:pt x="14544" y="15401"/>
                                <a:pt x="14544" y="15600"/>
                                <a:pt x="14645" y="15600"/>
                              </a:cubicBezTo>
                              <a:close/>
                              <a:moveTo>
                                <a:pt x="14457" y="15681"/>
                              </a:moveTo>
                              <a:cubicBezTo>
                                <a:pt x="14558" y="15681"/>
                                <a:pt x="14558" y="15478"/>
                                <a:pt x="14457" y="15478"/>
                              </a:cubicBezTo>
                              <a:cubicBezTo>
                                <a:pt x="14356" y="15481"/>
                                <a:pt x="14356" y="15681"/>
                                <a:pt x="14457" y="15681"/>
                              </a:cubicBezTo>
                              <a:close/>
                              <a:moveTo>
                                <a:pt x="15106" y="15775"/>
                              </a:moveTo>
                              <a:cubicBezTo>
                                <a:pt x="15005" y="15775"/>
                                <a:pt x="15005" y="15979"/>
                                <a:pt x="15106" y="15979"/>
                              </a:cubicBezTo>
                              <a:cubicBezTo>
                                <a:pt x="15207" y="15979"/>
                                <a:pt x="15207" y="15775"/>
                                <a:pt x="15106" y="15775"/>
                              </a:cubicBezTo>
                              <a:close/>
                              <a:moveTo>
                                <a:pt x="16657" y="14325"/>
                              </a:moveTo>
                              <a:cubicBezTo>
                                <a:pt x="16556" y="14325"/>
                                <a:pt x="16556" y="14529"/>
                                <a:pt x="16657" y="14529"/>
                              </a:cubicBezTo>
                              <a:cubicBezTo>
                                <a:pt x="16758" y="14525"/>
                                <a:pt x="16758" y="14325"/>
                                <a:pt x="16657" y="14325"/>
                              </a:cubicBezTo>
                              <a:close/>
                              <a:moveTo>
                                <a:pt x="16259" y="14592"/>
                              </a:moveTo>
                              <a:cubicBezTo>
                                <a:pt x="16158" y="14592"/>
                                <a:pt x="16158" y="14795"/>
                                <a:pt x="16259" y="14795"/>
                              </a:cubicBezTo>
                              <a:cubicBezTo>
                                <a:pt x="16360" y="14795"/>
                                <a:pt x="16360" y="14592"/>
                                <a:pt x="16259" y="14592"/>
                              </a:cubicBezTo>
                              <a:close/>
                              <a:moveTo>
                                <a:pt x="15839" y="15614"/>
                              </a:moveTo>
                              <a:cubicBezTo>
                                <a:pt x="15739" y="15614"/>
                                <a:pt x="15739" y="15817"/>
                                <a:pt x="15839" y="15817"/>
                              </a:cubicBezTo>
                              <a:cubicBezTo>
                                <a:pt x="15940" y="15817"/>
                                <a:pt x="15940" y="15614"/>
                                <a:pt x="15839" y="15614"/>
                              </a:cubicBezTo>
                              <a:close/>
                              <a:moveTo>
                                <a:pt x="15902" y="14753"/>
                              </a:moveTo>
                              <a:cubicBezTo>
                                <a:pt x="15801" y="14753"/>
                                <a:pt x="15801" y="14956"/>
                                <a:pt x="15902" y="14956"/>
                              </a:cubicBezTo>
                              <a:cubicBezTo>
                                <a:pt x="16003" y="14956"/>
                                <a:pt x="16003" y="14753"/>
                                <a:pt x="15902" y="14753"/>
                              </a:cubicBezTo>
                              <a:close/>
                              <a:moveTo>
                                <a:pt x="16259" y="15359"/>
                              </a:moveTo>
                              <a:cubicBezTo>
                                <a:pt x="16360" y="15359"/>
                                <a:pt x="16360" y="15155"/>
                                <a:pt x="16259" y="15155"/>
                              </a:cubicBezTo>
                              <a:cubicBezTo>
                                <a:pt x="16158" y="15159"/>
                                <a:pt x="16158" y="15359"/>
                                <a:pt x="16259" y="15359"/>
                              </a:cubicBezTo>
                              <a:close/>
                              <a:moveTo>
                                <a:pt x="14375" y="3373"/>
                              </a:moveTo>
                              <a:cubicBezTo>
                                <a:pt x="14275" y="3373"/>
                                <a:pt x="14275" y="3576"/>
                                <a:pt x="14375" y="3576"/>
                              </a:cubicBezTo>
                              <a:cubicBezTo>
                                <a:pt x="14476" y="3576"/>
                                <a:pt x="14476" y="3373"/>
                                <a:pt x="14375" y="3373"/>
                              </a:cubicBezTo>
                              <a:close/>
                              <a:moveTo>
                                <a:pt x="10499" y="4921"/>
                              </a:moveTo>
                              <a:cubicBezTo>
                                <a:pt x="10600" y="4921"/>
                                <a:pt x="10600" y="4718"/>
                                <a:pt x="10499" y="4718"/>
                              </a:cubicBezTo>
                              <a:cubicBezTo>
                                <a:pt x="10398" y="4718"/>
                                <a:pt x="10398" y="4921"/>
                                <a:pt x="10499" y="4921"/>
                              </a:cubicBezTo>
                              <a:close/>
                              <a:moveTo>
                                <a:pt x="11715" y="6697"/>
                              </a:moveTo>
                              <a:cubicBezTo>
                                <a:pt x="11816" y="6697"/>
                                <a:pt x="11816" y="6494"/>
                                <a:pt x="11715" y="6494"/>
                              </a:cubicBezTo>
                              <a:cubicBezTo>
                                <a:pt x="11614" y="6494"/>
                                <a:pt x="11614" y="6697"/>
                                <a:pt x="11715" y="6697"/>
                              </a:cubicBezTo>
                              <a:close/>
                              <a:moveTo>
                                <a:pt x="11254" y="6455"/>
                              </a:moveTo>
                              <a:cubicBezTo>
                                <a:pt x="11355" y="6455"/>
                                <a:pt x="11355" y="6252"/>
                                <a:pt x="11254" y="6252"/>
                              </a:cubicBezTo>
                              <a:cubicBezTo>
                                <a:pt x="11153" y="6252"/>
                                <a:pt x="11153" y="6455"/>
                                <a:pt x="11254" y="6455"/>
                              </a:cubicBezTo>
                              <a:close/>
                              <a:moveTo>
                                <a:pt x="11505" y="5807"/>
                              </a:moveTo>
                              <a:cubicBezTo>
                                <a:pt x="11606" y="5807"/>
                                <a:pt x="11606" y="5604"/>
                                <a:pt x="11505" y="5604"/>
                              </a:cubicBezTo>
                              <a:cubicBezTo>
                                <a:pt x="11404" y="5608"/>
                                <a:pt x="11404" y="5807"/>
                                <a:pt x="11505" y="5807"/>
                              </a:cubicBezTo>
                              <a:close/>
                              <a:moveTo>
                                <a:pt x="10799" y="4844"/>
                              </a:moveTo>
                              <a:cubicBezTo>
                                <a:pt x="10815" y="4879"/>
                                <a:pt x="10842" y="4911"/>
                                <a:pt x="10875" y="4932"/>
                              </a:cubicBezTo>
                              <a:cubicBezTo>
                                <a:pt x="10840" y="4935"/>
                                <a:pt x="10804" y="4949"/>
                                <a:pt x="10780" y="4974"/>
                              </a:cubicBezTo>
                              <a:cubicBezTo>
                                <a:pt x="10709" y="5033"/>
                                <a:pt x="10665" y="5107"/>
                                <a:pt x="10736" y="5243"/>
                              </a:cubicBezTo>
                              <a:cubicBezTo>
                                <a:pt x="10807" y="5380"/>
                                <a:pt x="10875" y="5359"/>
                                <a:pt x="10946" y="5299"/>
                              </a:cubicBezTo>
                              <a:cubicBezTo>
                                <a:pt x="10973" y="5278"/>
                                <a:pt x="10998" y="5243"/>
                                <a:pt x="11014" y="5201"/>
                              </a:cubicBezTo>
                              <a:cubicBezTo>
                                <a:pt x="11017" y="5247"/>
                                <a:pt x="11028" y="5292"/>
                                <a:pt x="11047" y="5324"/>
                              </a:cubicBezTo>
                              <a:cubicBezTo>
                                <a:pt x="11093" y="5415"/>
                                <a:pt x="11150" y="5471"/>
                                <a:pt x="11257" y="5380"/>
                              </a:cubicBezTo>
                              <a:cubicBezTo>
                                <a:pt x="11363" y="5289"/>
                                <a:pt x="11347" y="5201"/>
                                <a:pt x="11300" y="5110"/>
                              </a:cubicBezTo>
                              <a:cubicBezTo>
                                <a:pt x="11284" y="5075"/>
                                <a:pt x="11257" y="5044"/>
                                <a:pt x="11224" y="5023"/>
                              </a:cubicBezTo>
                              <a:cubicBezTo>
                                <a:pt x="11259" y="5019"/>
                                <a:pt x="11295" y="5005"/>
                                <a:pt x="11319" y="4981"/>
                              </a:cubicBezTo>
                              <a:cubicBezTo>
                                <a:pt x="11390" y="4921"/>
                                <a:pt x="11434" y="4848"/>
                                <a:pt x="11363" y="4711"/>
                              </a:cubicBezTo>
                              <a:cubicBezTo>
                                <a:pt x="11292" y="4574"/>
                                <a:pt x="11224" y="4595"/>
                                <a:pt x="11153" y="4655"/>
                              </a:cubicBezTo>
                              <a:cubicBezTo>
                                <a:pt x="11126" y="4676"/>
                                <a:pt x="11101" y="4711"/>
                                <a:pt x="11085" y="4753"/>
                              </a:cubicBezTo>
                              <a:cubicBezTo>
                                <a:pt x="11082" y="4707"/>
                                <a:pt x="11071" y="4662"/>
                                <a:pt x="11052" y="4630"/>
                              </a:cubicBezTo>
                              <a:cubicBezTo>
                                <a:pt x="11006" y="4539"/>
                                <a:pt x="10949" y="4483"/>
                                <a:pt x="10842" y="4574"/>
                              </a:cubicBezTo>
                              <a:cubicBezTo>
                                <a:pt x="10736" y="4665"/>
                                <a:pt x="10752" y="4756"/>
                                <a:pt x="10799" y="4844"/>
                              </a:cubicBezTo>
                              <a:close/>
                              <a:moveTo>
                                <a:pt x="10730" y="4329"/>
                              </a:moveTo>
                              <a:cubicBezTo>
                                <a:pt x="10831" y="4329"/>
                                <a:pt x="10831" y="4126"/>
                                <a:pt x="10730" y="4126"/>
                              </a:cubicBezTo>
                              <a:cubicBezTo>
                                <a:pt x="10630" y="4126"/>
                                <a:pt x="10630" y="4329"/>
                                <a:pt x="10730" y="4329"/>
                              </a:cubicBezTo>
                              <a:close/>
                              <a:moveTo>
                                <a:pt x="11197" y="6988"/>
                              </a:moveTo>
                              <a:cubicBezTo>
                                <a:pt x="11183" y="7023"/>
                                <a:pt x="11178" y="7072"/>
                                <a:pt x="11178" y="7117"/>
                              </a:cubicBezTo>
                              <a:cubicBezTo>
                                <a:pt x="11156" y="7082"/>
                                <a:pt x="11129" y="7051"/>
                                <a:pt x="11101" y="7033"/>
                              </a:cubicBezTo>
                              <a:cubicBezTo>
                                <a:pt x="11025" y="6988"/>
                                <a:pt x="10954" y="6977"/>
                                <a:pt x="10900" y="7128"/>
                              </a:cubicBezTo>
                              <a:cubicBezTo>
                                <a:pt x="10845" y="7275"/>
                                <a:pt x="10897" y="7341"/>
                                <a:pt x="10973" y="7387"/>
                              </a:cubicBezTo>
                              <a:cubicBezTo>
                                <a:pt x="11000" y="7404"/>
                                <a:pt x="11039" y="7411"/>
                                <a:pt x="11074" y="7411"/>
                              </a:cubicBezTo>
                              <a:cubicBezTo>
                                <a:pt x="11047" y="7439"/>
                                <a:pt x="11022" y="7474"/>
                                <a:pt x="11009" y="7509"/>
                              </a:cubicBezTo>
                              <a:cubicBezTo>
                                <a:pt x="10973" y="7608"/>
                                <a:pt x="10965" y="7699"/>
                                <a:pt x="11082" y="7769"/>
                              </a:cubicBezTo>
                              <a:cubicBezTo>
                                <a:pt x="11197" y="7839"/>
                                <a:pt x="11248" y="7772"/>
                                <a:pt x="11284" y="7674"/>
                              </a:cubicBezTo>
                              <a:cubicBezTo>
                                <a:pt x="11298" y="7639"/>
                                <a:pt x="11303" y="7590"/>
                                <a:pt x="11303" y="7544"/>
                              </a:cubicBezTo>
                              <a:cubicBezTo>
                                <a:pt x="11325" y="7580"/>
                                <a:pt x="11352" y="7611"/>
                                <a:pt x="11379" y="7629"/>
                              </a:cubicBezTo>
                              <a:cubicBezTo>
                                <a:pt x="11456" y="7674"/>
                                <a:pt x="11527" y="7685"/>
                                <a:pt x="11581" y="7534"/>
                              </a:cubicBezTo>
                              <a:cubicBezTo>
                                <a:pt x="11636" y="7387"/>
                                <a:pt x="11584" y="7320"/>
                                <a:pt x="11507" y="7275"/>
                              </a:cubicBezTo>
                              <a:cubicBezTo>
                                <a:pt x="11480" y="7257"/>
                                <a:pt x="11442" y="7250"/>
                                <a:pt x="11407" y="7250"/>
                              </a:cubicBezTo>
                              <a:cubicBezTo>
                                <a:pt x="11434" y="7222"/>
                                <a:pt x="11458" y="7187"/>
                                <a:pt x="11472" y="7152"/>
                              </a:cubicBezTo>
                              <a:cubicBezTo>
                                <a:pt x="11507" y="7054"/>
                                <a:pt x="11516" y="6963"/>
                                <a:pt x="11398" y="6893"/>
                              </a:cubicBezTo>
                              <a:cubicBezTo>
                                <a:pt x="11284" y="6823"/>
                                <a:pt x="11232" y="6890"/>
                                <a:pt x="11197" y="6988"/>
                              </a:cubicBezTo>
                              <a:close/>
                              <a:moveTo>
                                <a:pt x="11840" y="6266"/>
                              </a:moveTo>
                              <a:cubicBezTo>
                                <a:pt x="11941" y="6266"/>
                                <a:pt x="11941" y="6063"/>
                                <a:pt x="11840" y="6063"/>
                              </a:cubicBezTo>
                              <a:cubicBezTo>
                                <a:pt x="11739" y="6063"/>
                                <a:pt x="11739" y="6266"/>
                                <a:pt x="11840" y="6266"/>
                              </a:cubicBezTo>
                              <a:close/>
                              <a:moveTo>
                                <a:pt x="10709" y="6441"/>
                              </a:moveTo>
                              <a:cubicBezTo>
                                <a:pt x="10608" y="6441"/>
                                <a:pt x="10608" y="6644"/>
                                <a:pt x="10709" y="6644"/>
                              </a:cubicBezTo>
                              <a:cubicBezTo>
                                <a:pt x="10810" y="6644"/>
                                <a:pt x="10810" y="6441"/>
                                <a:pt x="10709" y="6441"/>
                              </a:cubicBezTo>
                              <a:close/>
                              <a:moveTo>
                                <a:pt x="12909" y="7478"/>
                              </a:moveTo>
                              <a:cubicBezTo>
                                <a:pt x="13010" y="7478"/>
                                <a:pt x="13010" y="7275"/>
                                <a:pt x="12909" y="7275"/>
                              </a:cubicBezTo>
                              <a:cubicBezTo>
                                <a:pt x="12808" y="7275"/>
                                <a:pt x="12808" y="7478"/>
                                <a:pt x="12909" y="7478"/>
                              </a:cubicBezTo>
                              <a:close/>
                              <a:moveTo>
                                <a:pt x="12846" y="7961"/>
                              </a:moveTo>
                              <a:cubicBezTo>
                                <a:pt x="12947" y="7961"/>
                                <a:pt x="12947" y="7758"/>
                                <a:pt x="12846" y="7758"/>
                              </a:cubicBezTo>
                              <a:cubicBezTo>
                                <a:pt x="12745" y="7758"/>
                                <a:pt x="12745" y="7961"/>
                                <a:pt x="12846" y="7961"/>
                              </a:cubicBezTo>
                              <a:close/>
                              <a:moveTo>
                                <a:pt x="12025" y="7159"/>
                              </a:moveTo>
                              <a:cubicBezTo>
                                <a:pt x="12053" y="7177"/>
                                <a:pt x="12091" y="7184"/>
                                <a:pt x="12126" y="7184"/>
                              </a:cubicBezTo>
                              <a:cubicBezTo>
                                <a:pt x="12099" y="7212"/>
                                <a:pt x="12075" y="7247"/>
                                <a:pt x="12061" y="7282"/>
                              </a:cubicBezTo>
                              <a:cubicBezTo>
                                <a:pt x="12025" y="7380"/>
                                <a:pt x="12017" y="7471"/>
                                <a:pt x="12134" y="7541"/>
                              </a:cubicBezTo>
                              <a:cubicBezTo>
                                <a:pt x="12249" y="7611"/>
                                <a:pt x="12301" y="7544"/>
                                <a:pt x="12336" y="7446"/>
                              </a:cubicBezTo>
                              <a:cubicBezTo>
                                <a:pt x="12350" y="7411"/>
                                <a:pt x="12355" y="7362"/>
                                <a:pt x="12355" y="7317"/>
                              </a:cubicBezTo>
                              <a:cubicBezTo>
                                <a:pt x="12377" y="7352"/>
                                <a:pt x="12404" y="7383"/>
                                <a:pt x="12432" y="7401"/>
                              </a:cubicBezTo>
                              <a:cubicBezTo>
                                <a:pt x="12508" y="7446"/>
                                <a:pt x="12579" y="7457"/>
                                <a:pt x="12633" y="7306"/>
                              </a:cubicBezTo>
                              <a:cubicBezTo>
                                <a:pt x="12688" y="7159"/>
                                <a:pt x="12636" y="7093"/>
                                <a:pt x="12560" y="7047"/>
                              </a:cubicBezTo>
                              <a:cubicBezTo>
                                <a:pt x="12533" y="7030"/>
                                <a:pt x="12494" y="7023"/>
                                <a:pt x="12459" y="7023"/>
                              </a:cubicBezTo>
                              <a:cubicBezTo>
                                <a:pt x="12486" y="6995"/>
                                <a:pt x="12511" y="6960"/>
                                <a:pt x="12524" y="6925"/>
                              </a:cubicBezTo>
                              <a:cubicBezTo>
                                <a:pt x="12560" y="6826"/>
                                <a:pt x="12568" y="6735"/>
                                <a:pt x="12451" y="6665"/>
                              </a:cubicBezTo>
                              <a:cubicBezTo>
                                <a:pt x="12336" y="6595"/>
                                <a:pt x="12284" y="6662"/>
                                <a:pt x="12249" y="6756"/>
                              </a:cubicBezTo>
                              <a:cubicBezTo>
                                <a:pt x="12235" y="6791"/>
                                <a:pt x="12230" y="6840"/>
                                <a:pt x="12230" y="6886"/>
                              </a:cubicBezTo>
                              <a:cubicBezTo>
                                <a:pt x="12208" y="6851"/>
                                <a:pt x="12181" y="6819"/>
                                <a:pt x="12154" y="6802"/>
                              </a:cubicBezTo>
                              <a:cubicBezTo>
                                <a:pt x="12077" y="6756"/>
                                <a:pt x="12006" y="6746"/>
                                <a:pt x="11952" y="6897"/>
                              </a:cubicBezTo>
                              <a:cubicBezTo>
                                <a:pt x="11897" y="7047"/>
                                <a:pt x="11949" y="7114"/>
                                <a:pt x="12025" y="7159"/>
                              </a:cubicBezTo>
                              <a:close/>
                              <a:moveTo>
                                <a:pt x="10395" y="4651"/>
                              </a:moveTo>
                              <a:cubicBezTo>
                                <a:pt x="10496" y="4651"/>
                                <a:pt x="10496" y="4448"/>
                                <a:pt x="10395" y="4448"/>
                              </a:cubicBezTo>
                              <a:cubicBezTo>
                                <a:pt x="10294" y="4448"/>
                                <a:pt x="10294" y="4651"/>
                                <a:pt x="10395" y="4651"/>
                              </a:cubicBezTo>
                              <a:close/>
                              <a:moveTo>
                                <a:pt x="14645" y="6361"/>
                              </a:moveTo>
                              <a:cubicBezTo>
                                <a:pt x="14544" y="6361"/>
                                <a:pt x="14544" y="6564"/>
                                <a:pt x="14645" y="6564"/>
                              </a:cubicBezTo>
                              <a:cubicBezTo>
                                <a:pt x="14746" y="6560"/>
                                <a:pt x="14749" y="6361"/>
                                <a:pt x="14645" y="6361"/>
                              </a:cubicBezTo>
                              <a:close/>
                              <a:moveTo>
                                <a:pt x="14806" y="8441"/>
                              </a:moveTo>
                              <a:cubicBezTo>
                                <a:pt x="14735" y="8305"/>
                                <a:pt x="14667" y="8326"/>
                                <a:pt x="14596" y="8385"/>
                              </a:cubicBezTo>
                              <a:cubicBezTo>
                                <a:pt x="14569" y="8406"/>
                                <a:pt x="14544" y="8441"/>
                                <a:pt x="14528" y="8483"/>
                              </a:cubicBezTo>
                              <a:cubicBezTo>
                                <a:pt x="14525" y="8438"/>
                                <a:pt x="14515" y="8392"/>
                                <a:pt x="14495" y="8361"/>
                              </a:cubicBezTo>
                              <a:cubicBezTo>
                                <a:pt x="14449" y="8270"/>
                                <a:pt x="14392" y="8213"/>
                                <a:pt x="14285" y="8305"/>
                              </a:cubicBezTo>
                              <a:cubicBezTo>
                                <a:pt x="14179" y="8396"/>
                                <a:pt x="14196" y="8483"/>
                                <a:pt x="14242" y="8574"/>
                              </a:cubicBezTo>
                              <a:cubicBezTo>
                                <a:pt x="14258" y="8609"/>
                                <a:pt x="14285" y="8641"/>
                                <a:pt x="14318" y="8662"/>
                              </a:cubicBezTo>
                              <a:cubicBezTo>
                                <a:pt x="14283" y="8665"/>
                                <a:pt x="14247" y="8679"/>
                                <a:pt x="14223" y="8704"/>
                              </a:cubicBezTo>
                              <a:cubicBezTo>
                                <a:pt x="14152" y="8763"/>
                                <a:pt x="14108" y="8837"/>
                                <a:pt x="14179" y="8974"/>
                              </a:cubicBezTo>
                              <a:cubicBezTo>
                                <a:pt x="14250" y="9110"/>
                                <a:pt x="14318" y="9089"/>
                                <a:pt x="14389" y="9030"/>
                              </a:cubicBezTo>
                              <a:cubicBezTo>
                                <a:pt x="14416" y="9009"/>
                                <a:pt x="14441" y="8974"/>
                                <a:pt x="14457" y="8931"/>
                              </a:cubicBezTo>
                              <a:cubicBezTo>
                                <a:pt x="14460" y="8977"/>
                                <a:pt x="14471" y="9023"/>
                                <a:pt x="14490" y="9054"/>
                              </a:cubicBezTo>
                              <a:cubicBezTo>
                                <a:pt x="14536" y="9145"/>
                                <a:pt x="14594" y="9201"/>
                                <a:pt x="14700" y="9110"/>
                              </a:cubicBezTo>
                              <a:cubicBezTo>
                                <a:pt x="14806" y="9019"/>
                                <a:pt x="14790" y="8931"/>
                                <a:pt x="14744" y="8840"/>
                              </a:cubicBezTo>
                              <a:cubicBezTo>
                                <a:pt x="14727" y="8805"/>
                                <a:pt x="14700" y="8774"/>
                                <a:pt x="14667" y="8753"/>
                              </a:cubicBezTo>
                              <a:cubicBezTo>
                                <a:pt x="14703" y="8749"/>
                                <a:pt x="14738" y="8735"/>
                                <a:pt x="14763" y="8711"/>
                              </a:cubicBezTo>
                              <a:cubicBezTo>
                                <a:pt x="14833" y="8651"/>
                                <a:pt x="14877" y="8578"/>
                                <a:pt x="14806" y="8441"/>
                              </a:cubicBezTo>
                              <a:close/>
                              <a:moveTo>
                                <a:pt x="14708" y="4718"/>
                              </a:moveTo>
                              <a:cubicBezTo>
                                <a:pt x="14607" y="4718"/>
                                <a:pt x="14607" y="4921"/>
                                <a:pt x="14708" y="4921"/>
                              </a:cubicBezTo>
                              <a:cubicBezTo>
                                <a:pt x="14809" y="4921"/>
                                <a:pt x="14812" y="4718"/>
                                <a:pt x="14708" y="4718"/>
                              </a:cubicBezTo>
                              <a:close/>
                              <a:moveTo>
                                <a:pt x="14604" y="4182"/>
                              </a:moveTo>
                              <a:cubicBezTo>
                                <a:pt x="14504" y="4182"/>
                                <a:pt x="14504" y="4385"/>
                                <a:pt x="14604" y="4385"/>
                              </a:cubicBezTo>
                              <a:cubicBezTo>
                                <a:pt x="14705" y="4382"/>
                                <a:pt x="14705" y="4182"/>
                                <a:pt x="14604" y="4182"/>
                              </a:cubicBezTo>
                              <a:close/>
                              <a:moveTo>
                                <a:pt x="14542" y="7355"/>
                              </a:moveTo>
                              <a:cubicBezTo>
                                <a:pt x="14441" y="7355"/>
                                <a:pt x="14441" y="7559"/>
                                <a:pt x="14542" y="7559"/>
                              </a:cubicBezTo>
                              <a:cubicBezTo>
                                <a:pt x="14643" y="7559"/>
                                <a:pt x="14643" y="7355"/>
                                <a:pt x="14542" y="7355"/>
                              </a:cubicBezTo>
                              <a:close/>
                              <a:moveTo>
                                <a:pt x="14332" y="6389"/>
                              </a:moveTo>
                              <a:cubicBezTo>
                                <a:pt x="14231" y="6389"/>
                                <a:pt x="14231" y="6592"/>
                                <a:pt x="14332" y="6592"/>
                              </a:cubicBezTo>
                              <a:cubicBezTo>
                                <a:pt x="14433" y="6588"/>
                                <a:pt x="14433" y="6389"/>
                                <a:pt x="14332" y="6389"/>
                              </a:cubicBezTo>
                              <a:close/>
                              <a:moveTo>
                                <a:pt x="14438" y="8042"/>
                              </a:moveTo>
                              <a:cubicBezTo>
                                <a:pt x="14539" y="8042"/>
                                <a:pt x="14539" y="7839"/>
                                <a:pt x="14438" y="7839"/>
                              </a:cubicBezTo>
                              <a:cubicBezTo>
                                <a:pt x="14335" y="7839"/>
                                <a:pt x="14335" y="8042"/>
                                <a:pt x="14438" y="8042"/>
                              </a:cubicBezTo>
                              <a:close/>
                              <a:moveTo>
                                <a:pt x="10103" y="4869"/>
                              </a:moveTo>
                              <a:cubicBezTo>
                                <a:pt x="10204" y="4869"/>
                                <a:pt x="10204" y="4665"/>
                                <a:pt x="10103" y="4665"/>
                              </a:cubicBezTo>
                              <a:cubicBezTo>
                                <a:pt x="10000" y="4665"/>
                                <a:pt x="10000" y="4869"/>
                                <a:pt x="10103" y="4869"/>
                              </a:cubicBezTo>
                              <a:close/>
                              <a:moveTo>
                                <a:pt x="9237" y="1877"/>
                              </a:moveTo>
                              <a:cubicBezTo>
                                <a:pt x="9266" y="2049"/>
                                <a:pt x="9389" y="2708"/>
                                <a:pt x="9809" y="2750"/>
                              </a:cubicBezTo>
                              <a:cubicBezTo>
                                <a:pt x="9850" y="2802"/>
                                <a:pt x="9899" y="2848"/>
                                <a:pt x="9934" y="2876"/>
                              </a:cubicBezTo>
                              <a:cubicBezTo>
                                <a:pt x="9774" y="2918"/>
                                <a:pt x="9613" y="2984"/>
                                <a:pt x="9463" y="3061"/>
                              </a:cubicBezTo>
                              <a:cubicBezTo>
                                <a:pt x="9444" y="3054"/>
                                <a:pt x="9340" y="3016"/>
                                <a:pt x="9266" y="2946"/>
                              </a:cubicBezTo>
                              <a:cubicBezTo>
                                <a:pt x="9247" y="2816"/>
                                <a:pt x="9147" y="2326"/>
                                <a:pt x="8642" y="2070"/>
                              </a:cubicBezTo>
                              <a:cubicBezTo>
                                <a:pt x="8511" y="1997"/>
                                <a:pt x="8511" y="1997"/>
                                <a:pt x="8511" y="1997"/>
                              </a:cubicBezTo>
                              <a:cubicBezTo>
                                <a:pt x="8511" y="1997"/>
                                <a:pt x="8541" y="2063"/>
                                <a:pt x="8590" y="2228"/>
                              </a:cubicBezTo>
                              <a:cubicBezTo>
                                <a:pt x="8639" y="2389"/>
                                <a:pt x="8833" y="3005"/>
                                <a:pt x="9245" y="2981"/>
                              </a:cubicBezTo>
                              <a:cubicBezTo>
                                <a:pt x="9299" y="3033"/>
                                <a:pt x="9367" y="3068"/>
                                <a:pt x="9411" y="3089"/>
                              </a:cubicBezTo>
                              <a:cubicBezTo>
                                <a:pt x="9343" y="3124"/>
                                <a:pt x="9277" y="3163"/>
                                <a:pt x="9215" y="3201"/>
                              </a:cubicBezTo>
                              <a:cubicBezTo>
                                <a:pt x="9209" y="3201"/>
                                <a:pt x="9207" y="3205"/>
                                <a:pt x="9204" y="3208"/>
                              </a:cubicBezTo>
                              <a:cubicBezTo>
                                <a:pt x="9133" y="3254"/>
                                <a:pt x="9065" y="3299"/>
                                <a:pt x="9005" y="3341"/>
                              </a:cubicBezTo>
                              <a:cubicBezTo>
                                <a:pt x="8988" y="3338"/>
                                <a:pt x="8907" y="3327"/>
                                <a:pt x="8828" y="3289"/>
                              </a:cubicBezTo>
                              <a:cubicBezTo>
                                <a:pt x="8770" y="3170"/>
                                <a:pt x="8541" y="2767"/>
                                <a:pt x="8007" y="2753"/>
                              </a:cubicBezTo>
                              <a:cubicBezTo>
                                <a:pt x="7865" y="2746"/>
                                <a:pt x="7865" y="2746"/>
                                <a:pt x="7865" y="2746"/>
                              </a:cubicBezTo>
                              <a:cubicBezTo>
                                <a:pt x="7865" y="2746"/>
                                <a:pt x="7912" y="2795"/>
                                <a:pt x="8002" y="2928"/>
                              </a:cubicBezTo>
                              <a:cubicBezTo>
                                <a:pt x="8091" y="3058"/>
                                <a:pt x="8443" y="3552"/>
                                <a:pt x="8822" y="3338"/>
                              </a:cubicBezTo>
                              <a:cubicBezTo>
                                <a:pt x="8871" y="3359"/>
                                <a:pt x="8920" y="3373"/>
                                <a:pt x="8956" y="3380"/>
                              </a:cubicBezTo>
                              <a:cubicBezTo>
                                <a:pt x="8819" y="3482"/>
                                <a:pt x="8710" y="3573"/>
                                <a:pt x="8645" y="3629"/>
                              </a:cubicBezTo>
                              <a:cubicBezTo>
                                <a:pt x="8252" y="3534"/>
                                <a:pt x="7985" y="4088"/>
                                <a:pt x="7917" y="4235"/>
                              </a:cubicBezTo>
                              <a:cubicBezTo>
                                <a:pt x="7876" y="4326"/>
                                <a:pt x="7846" y="4382"/>
                                <a:pt x="7827" y="4413"/>
                              </a:cubicBezTo>
                              <a:cubicBezTo>
                                <a:pt x="7674" y="4396"/>
                                <a:pt x="7522" y="4515"/>
                                <a:pt x="7426" y="4785"/>
                              </a:cubicBezTo>
                              <a:cubicBezTo>
                                <a:pt x="7263" y="4518"/>
                                <a:pt x="7066" y="4466"/>
                                <a:pt x="6911" y="4581"/>
                              </a:cubicBezTo>
                              <a:cubicBezTo>
                                <a:pt x="6753" y="4697"/>
                                <a:pt x="6687" y="4939"/>
                                <a:pt x="6780" y="5254"/>
                              </a:cubicBezTo>
                              <a:cubicBezTo>
                                <a:pt x="6518" y="5215"/>
                                <a:pt x="6352" y="5355"/>
                                <a:pt x="6303" y="5580"/>
                              </a:cubicBezTo>
                              <a:cubicBezTo>
                                <a:pt x="6254" y="5804"/>
                                <a:pt x="6341" y="6035"/>
                                <a:pt x="6581" y="6175"/>
                              </a:cubicBezTo>
                              <a:cubicBezTo>
                                <a:pt x="6374" y="6385"/>
                                <a:pt x="6333" y="6637"/>
                                <a:pt x="6423" y="6837"/>
                              </a:cubicBezTo>
                              <a:cubicBezTo>
                                <a:pt x="6513" y="7040"/>
                                <a:pt x="6701" y="7124"/>
                                <a:pt x="6946" y="7005"/>
                              </a:cubicBezTo>
                              <a:cubicBezTo>
                                <a:pt x="6916" y="7341"/>
                                <a:pt x="7026" y="7555"/>
                                <a:pt x="7200" y="7618"/>
                              </a:cubicBezTo>
                              <a:cubicBezTo>
                                <a:pt x="7374" y="7681"/>
                                <a:pt x="7554" y="7569"/>
                                <a:pt x="7663" y="7261"/>
                              </a:cubicBezTo>
                              <a:cubicBezTo>
                                <a:pt x="7751" y="7404"/>
                                <a:pt x="7849" y="7485"/>
                                <a:pt x="7944" y="7509"/>
                              </a:cubicBezTo>
                              <a:cubicBezTo>
                                <a:pt x="7939" y="7509"/>
                                <a:pt x="7933" y="7509"/>
                                <a:pt x="7931" y="7509"/>
                              </a:cubicBezTo>
                              <a:cubicBezTo>
                                <a:pt x="7928" y="7506"/>
                                <a:pt x="7925" y="7506"/>
                                <a:pt x="7922" y="7506"/>
                              </a:cubicBezTo>
                              <a:cubicBezTo>
                                <a:pt x="7914" y="7506"/>
                                <a:pt x="7909" y="7513"/>
                                <a:pt x="7906" y="7523"/>
                              </a:cubicBezTo>
                              <a:cubicBezTo>
                                <a:pt x="7906" y="7534"/>
                                <a:pt x="7912" y="7541"/>
                                <a:pt x="7920" y="7544"/>
                              </a:cubicBezTo>
                              <a:cubicBezTo>
                                <a:pt x="7925" y="7544"/>
                                <a:pt x="7931" y="7541"/>
                                <a:pt x="7933" y="7534"/>
                              </a:cubicBezTo>
                              <a:cubicBezTo>
                                <a:pt x="7955" y="7530"/>
                                <a:pt x="7991" y="7534"/>
                                <a:pt x="8021" y="7541"/>
                              </a:cubicBezTo>
                              <a:cubicBezTo>
                                <a:pt x="8021" y="7544"/>
                                <a:pt x="8021" y="7544"/>
                                <a:pt x="8021" y="7548"/>
                              </a:cubicBezTo>
                              <a:cubicBezTo>
                                <a:pt x="7972" y="7555"/>
                                <a:pt x="7936" y="7573"/>
                                <a:pt x="7922" y="7608"/>
                              </a:cubicBezTo>
                              <a:cubicBezTo>
                                <a:pt x="7906" y="7604"/>
                                <a:pt x="7892" y="7604"/>
                                <a:pt x="7882" y="7604"/>
                              </a:cubicBezTo>
                              <a:cubicBezTo>
                                <a:pt x="7879" y="7601"/>
                                <a:pt x="7876" y="7601"/>
                                <a:pt x="7873" y="7597"/>
                              </a:cubicBezTo>
                              <a:cubicBezTo>
                                <a:pt x="7865" y="7597"/>
                                <a:pt x="7857" y="7604"/>
                                <a:pt x="7857" y="7615"/>
                              </a:cubicBezTo>
                              <a:cubicBezTo>
                                <a:pt x="7857" y="7625"/>
                                <a:pt x="7862" y="7636"/>
                                <a:pt x="7871" y="7636"/>
                              </a:cubicBezTo>
                              <a:cubicBezTo>
                                <a:pt x="7876" y="7636"/>
                                <a:pt x="7882" y="7632"/>
                                <a:pt x="7884" y="7625"/>
                              </a:cubicBezTo>
                              <a:cubicBezTo>
                                <a:pt x="7892" y="7625"/>
                                <a:pt x="7903" y="7625"/>
                                <a:pt x="7917" y="7629"/>
                              </a:cubicBezTo>
                              <a:cubicBezTo>
                                <a:pt x="7912" y="7650"/>
                                <a:pt x="7906" y="7671"/>
                                <a:pt x="7901" y="7688"/>
                              </a:cubicBezTo>
                              <a:cubicBezTo>
                                <a:pt x="7873" y="7692"/>
                                <a:pt x="7849" y="7692"/>
                                <a:pt x="7832" y="7699"/>
                              </a:cubicBezTo>
                              <a:cubicBezTo>
                                <a:pt x="7830" y="7695"/>
                                <a:pt x="7827" y="7695"/>
                                <a:pt x="7824" y="7695"/>
                              </a:cubicBezTo>
                              <a:cubicBezTo>
                                <a:pt x="7816" y="7695"/>
                                <a:pt x="7811" y="7706"/>
                                <a:pt x="7811" y="7716"/>
                              </a:cubicBezTo>
                              <a:cubicBezTo>
                                <a:pt x="7811" y="7727"/>
                                <a:pt x="7819" y="7734"/>
                                <a:pt x="7827" y="7734"/>
                              </a:cubicBezTo>
                              <a:cubicBezTo>
                                <a:pt x="7832" y="7734"/>
                                <a:pt x="7838" y="7727"/>
                                <a:pt x="7841" y="7720"/>
                              </a:cubicBezTo>
                              <a:cubicBezTo>
                                <a:pt x="7854" y="7716"/>
                                <a:pt x="7876" y="7713"/>
                                <a:pt x="7901" y="7709"/>
                              </a:cubicBezTo>
                              <a:cubicBezTo>
                                <a:pt x="7898" y="7727"/>
                                <a:pt x="7895" y="7744"/>
                                <a:pt x="7895" y="7762"/>
                              </a:cubicBezTo>
                              <a:cubicBezTo>
                                <a:pt x="7854" y="7762"/>
                                <a:pt x="7805" y="7765"/>
                                <a:pt x="7781" y="7772"/>
                              </a:cubicBezTo>
                              <a:cubicBezTo>
                                <a:pt x="7778" y="7769"/>
                                <a:pt x="7775" y="7769"/>
                                <a:pt x="7773" y="7769"/>
                              </a:cubicBezTo>
                              <a:cubicBezTo>
                                <a:pt x="7764" y="7769"/>
                                <a:pt x="7759" y="7779"/>
                                <a:pt x="7759" y="7790"/>
                              </a:cubicBezTo>
                              <a:cubicBezTo>
                                <a:pt x="7759" y="7800"/>
                                <a:pt x="7767" y="7807"/>
                                <a:pt x="7775" y="7807"/>
                              </a:cubicBezTo>
                              <a:cubicBezTo>
                                <a:pt x="7781" y="7807"/>
                                <a:pt x="7786" y="7800"/>
                                <a:pt x="7789" y="7793"/>
                              </a:cubicBezTo>
                              <a:cubicBezTo>
                                <a:pt x="7811" y="7786"/>
                                <a:pt x="7857" y="7786"/>
                                <a:pt x="7898" y="7786"/>
                              </a:cubicBezTo>
                              <a:cubicBezTo>
                                <a:pt x="7898" y="7807"/>
                                <a:pt x="7901" y="7825"/>
                                <a:pt x="7903" y="7842"/>
                              </a:cubicBezTo>
                              <a:cubicBezTo>
                                <a:pt x="7884" y="7842"/>
                                <a:pt x="7865" y="7842"/>
                                <a:pt x="7854" y="7842"/>
                              </a:cubicBezTo>
                              <a:cubicBezTo>
                                <a:pt x="7852" y="7839"/>
                                <a:pt x="7849" y="7835"/>
                                <a:pt x="7843" y="7835"/>
                              </a:cubicBezTo>
                              <a:cubicBezTo>
                                <a:pt x="7835" y="7835"/>
                                <a:pt x="7827" y="7842"/>
                                <a:pt x="7827" y="7853"/>
                              </a:cubicBezTo>
                              <a:cubicBezTo>
                                <a:pt x="7827" y="7863"/>
                                <a:pt x="7832" y="7874"/>
                                <a:pt x="7841" y="7874"/>
                              </a:cubicBezTo>
                              <a:cubicBezTo>
                                <a:pt x="7846" y="7874"/>
                                <a:pt x="7852" y="7870"/>
                                <a:pt x="7854" y="7867"/>
                              </a:cubicBezTo>
                              <a:cubicBezTo>
                                <a:pt x="7868" y="7867"/>
                                <a:pt x="7887" y="7867"/>
                                <a:pt x="7909" y="7867"/>
                              </a:cubicBezTo>
                              <a:cubicBezTo>
                                <a:pt x="7914" y="7888"/>
                                <a:pt x="7922" y="7905"/>
                                <a:pt x="7933" y="7919"/>
                              </a:cubicBezTo>
                              <a:cubicBezTo>
                                <a:pt x="7922" y="7923"/>
                                <a:pt x="7912" y="7923"/>
                                <a:pt x="7906" y="7923"/>
                              </a:cubicBezTo>
                              <a:cubicBezTo>
                                <a:pt x="7903" y="7919"/>
                                <a:pt x="7901" y="7919"/>
                                <a:pt x="7898" y="7916"/>
                              </a:cubicBezTo>
                              <a:cubicBezTo>
                                <a:pt x="7890" y="7916"/>
                                <a:pt x="7882" y="7923"/>
                                <a:pt x="7882" y="7933"/>
                              </a:cubicBezTo>
                              <a:cubicBezTo>
                                <a:pt x="7882" y="7944"/>
                                <a:pt x="7887" y="7954"/>
                                <a:pt x="7895" y="7954"/>
                              </a:cubicBezTo>
                              <a:cubicBezTo>
                                <a:pt x="7901" y="7954"/>
                                <a:pt x="7906" y="7951"/>
                                <a:pt x="7909" y="7944"/>
                              </a:cubicBezTo>
                              <a:cubicBezTo>
                                <a:pt x="7920" y="7944"/>
                                <a:pt x="7936" y="7940"/>
                                <a:pt x="7952" y="7937"/>
                              </a:cubicBezTo>
                              <a:cubicBezTo>
                                <a:pt x="7969" y="7951"/>
                                <a:pt x="7991" y="7961"/>
                                <a:pt x="8015" y="7961"/>
                              </a:cubicBezTo>
                              <a:cubicBezTo>
                                <a:pt x="8026" y="7961"/>
                                <a:pt x="8040" y="7958"/>
                                <a:pt x="8056" y="7954"/>
                              </a:cubicBezTo>
                              <a:cubicBezTo>
                                <a:pt x="8056" y="7954"/>
                                <a:pt x="8059" y="7954"/>
                                <a:pt x="8059" y="7954"/>
                              </a:cubicBezTo>
                              <a:cubicBezTo>
                                <a:pt x="8059" y="7958"/>
                                <a:pt x="8059" y="7965"/>
                                <a:pt x="8061" y="7968"/>
                              </a:cubicBezTo>
                              <a:cubicBezTo>
                                <a:pt x="8032" y="7982"/>
                                <a:pt x="8002" y="7996"/>
                                <a:pt x="7982" y="8000"/>
                              </a:cubicBezTo>
                              <a:cubicBezTo>
                                <a:pt x="7980" y="7996"/>
                                <a:pt x="7977" y="7996"/>
                                <a:pt x="7974" y="7996"/>
                              </a:cubicBezTo>
                              <a:cubicBezTo>
                                <a:pt x="7966" y="7996"/>
                                <a:pt x="7961" y="8007"/>
                                <a:pt x="7961" y="8017"/>
                              </a:cubicBezTo>
                              <a:cubicBezTo>
                                <a:pt x="7961" y="8028"/>
                                <a:pt x="7969" y="8035"/>
                                <a:pt x="7977" y="8035"/>
                              </a:cubicBezTo>
                              <a:cubicBezTo>
                                <a:pt x="7982" y="8035"/>
                                <a:pt x="7988" y="8028"/>
                                <a:pt x="7991" y="8021"/>
                              </a:cubicBezTo>
                              <a:cubicBezTo>
                                <a:pt x="8010" y="8014"/>
                                <a:pt x="8040" y="8003"/>
                                <a:pt x="8070" y="7989"/>
                              </a:cubicBezTo>
                              <a:cubicBezTo>
                                <a:pt x="8078" y="8021"/>
                                <a:pt x="8097" y="8056"/>
                                <a:pt x="8121" y="8087"/>
                              </a:cubicBezTo>
                              <a:cubicBezTo>
                                <a:pt x="8190" y="8171"/>
                                <a:pt x="8299" y="8115"/>
                                <a:pt x="8400" y="8021"/>
                              </a:cubicBezTo>
                              <a:cubicBezTo>
                                <a:pt x="8481" y="7961"/>
                                <a:pt x="8563" y="7874"/>
                                <a:pt x="8618" y="7811"/>
                              </a:cubicBezTo>
                              <a:cubicBezTo>
                                <a:pt x="8618" y="7811"/>
                                <a:pt x="8618" y="7811"/>
                                <a:pt x="8618" y="7811"/>
                              </a:cubicBezTo>
                              <a:cubicBezTo>
                                <a:pt x="8618" y="7811"/>
                                <a:pt x="8672" y="7786"/>
                                <a:pt x="8699" y="7744"/>
                              </a:cubicBezTo>
                              <a:cubicBezTo>
                                <a:pt x="8713" y="7744"/>
                                <a:pt x="8727" y="7744"/>
                                <a:pt x="8740" y="7744"/>
                              </a:cubicBezTo>
                              <a:cubicBezTo>
                                <a:pt x="8686" y="7779"/>
                                <a:pt x="8615" y="7856"/>
                                <a:pt x="8615" y="8031"/>
                              </a:cubicBezTo>
                              <a:cubicBezTo>
                                <a:pt x="8615" y="8031"/>
                                <a:pt x="8825" y="7870"/>
                                <a:pt x="8814" y="7744"/>
                              </a:cubicBezTo>
                              <a:cubicBezTo>
                                <a:pt x="8877" y="7748"/>
                                <a:pt x="8942" y="7755"/>
                                <a:pt x="9010" y="7765"/>
                              </a:cubicBezTo>
                              <a:cubicBezTo>
                                <a:pt x="8956" y="7793"/>
                                <a:pt x="8893" y="7860"/>
                                <a:pt x="8871" y="8010"/>
                              </a:cubicBezTo>
                              <a:cubicBezTo>
                                <a:pt x="8871" y="8010"/>
                                <a:pt x="9087" y="7905"/>
                                <a:pt x="9103" y="7783"/>
                              </a:cubicBezTo>
                              <a:cubicBezTo>
                                <a:pt x="9157" y="7793"/>
                                <a:pt x="9215" y="7807"/>
                                <a:pt x="9272" y="7825"/>
                              </a:cubicBezTo>
                              <a:cubicBezTo>
                                <a:pt x="9217" y="7846"/>
                                <a:pt x="9155" y="7895"/>
                                <a:pt x="9114" y="8028"/>
                              </a:cubicBezTo>
                              <a:cubicBezTo>
                                <a:pt x="9114" y="8028"/>
                                <a:pt x="9348" y="7975"/>
                                <a:pt x="9376" y="7856"/>
                              </a:cubicBezTo>
                              <a:cubicBezTo>
                                <a:pt x="9436" y="7874"/>
                                <a:pt x="9493" y="7895"/>
                                <a:pt x="9555" y="7916"/>
                              </a:cubicBezTo>
                              <a:cubicBezTo>
                                <a:pt x="9501" y="7930"/>
                                <a:pt x="9436" y="7975"/>
                                <a:pt x="9389" y="8098"/>
                              </a:cubicBezTo>
                              <a:cubicBezTo>
                                <a:pt x="9389" y="8098"/>
                                <a:pt x="9629" y="8073"/>
                                <a:pt x="9665" y="7958"/>
                              </a:cubicBezTo>
                              <a:cubicBezTo>
                                <a:pt x="9719" y="7979"/>
                                <a:pt x="9774" y="8000"/>
                                <a:pt x="9828" y="8021"/>
                              </a:cubicBezTo>
                              <a:cubicBezTo>
                                <a:pt x="9774" y="8038"/>
                                <a:pt x="9714" y="8087"/>
                                <a:pt x="9670" y="8210"/>
                              </a:cubicBezTo>
                              <a:cubicBezTo>
                                <a:pt x="9670" y="8210"/>
                                <a:pt x="9894" y="8178"/>
                                <a:pt x="9937" y="8066"/>
                              </a:cubicBezTo>
                              <a:cubicBezTo>
                                <a:pt x="9992" y="8091"/>
                                <a:pt x="10046" y="8115"/>
                                <a:pt x="10101" y="8140"/>
                              </a:cubicBezTo>
                              <a:cubicBezTo>
                                <a:pt x="10041" y="8143"/>
                                <a:pt x="9962" y="8182"/>
                                <a:pt x="9904" y="8326"/>
                              </a:cubicBezTo>
                              <a:cubicBezTo>
                                <a:pt x="9904" y="8326"/>
                                <a:pt x="10155" y="8301"/>
                                <a:pt x="10183" y="8178"/>
                              </a:cubicBezTo>
                              <a:cubicBezTo>
                                <a:pt x="10240" y="8206"/>
                                <a:pt x="10294" y="8231"/>
                                <a:pt x="10352" y="8259"/>
                              </a:cubicBezTo>
                              <a:cubicBezTo>
                                <a:pt x="10297" y="8273"/>
                                <a:pt x="10237" y="8319"/>
                                <a:pt x="10188" y="8438"/>
                              </a:cubicBezTo>
                              <a:cubicBezTo>
                                <a:pt x="10188" y="8438"/>
                                <a:pt x="10409" y="8417"/>
                                <a:pt x="10458" y="8312"/>
                              </a:cubicBezTo>
                              <a:cubicBezTo>
                                <a:pt x="10518" y="8340"/>
                                <a:pt x="10575" y="8371"/>
                                <a:pt x="10635" y="8403"/>
                              </a:cubicBezTo>
                              <a:cubicBezTo>
                                <a:pt x="10635" y="8403"/>
                                <a:pt x="10632" y="8403"/>
                                <a:pt x="10632" y="8403"/>
                              </a:cubicBezTo>
                              <a:cubicBezTo>
                                <a:pt x="10700" y="8483"/>
                                <a:pt x="10763" y="8501"/>
                                <a:pt x="10815" y="8497"/>
                              </a:cubicBezTo>
                              <a:cubicBezTo>
                                <a:pt x="10875" y="8529"/>
                                <a:pt x="10935" y="8564"/>
                                <a:pt x="10992" y="8595"/>
                              </a:cubicBezTo>
                              <a:cubicBezTo>
                                <a:pt x="10984" y="8609"/>
                                <a:pt x="10976" y="8623"/>
                                <a:pt x="10968" y="8637"/>
                              </a:cubicBezTo>
                              <a:cubicBezTo>
                                <a:pt x="10927" y="8609"/>
                                <a:pt x="10872" y="8595"/>
                                <a:pt x="10801" y="8609"/>
                              </a:cubicBezTo>
                              <a:cubicBezTo>
                                <a:pt x="10801" y="8609"/>
                                <a:pt x="10861" y="8700"/>
                                <a:pt x="10929" y="8760"/>
                              </a:cubicBezTo>
                              <a:cubicBezTo>
                                <a:pt x="10929" y="8760"/>
                                <a:pt x="10929" y="8760"/>
                                <a:pt x="10929" y="8763"/>
                              </a:cubicBezTo>
                              <a:cubicBezTo>
                                <a:pt x="10875" y="8756"/>
                                <a:pt x="10818" y="8753"/>
                                <a:pt x="10760" y="8749"/>
                              </a:cubicBezTo>
                              <a:cubicBezTo>
                                <a:pt x="10744" y="8700"/>
                                <a:pt x="10679" y="8536"/>
                                <a:pt x="10491" y="8578"/>
                              </a:cubicBezTo>
                              <a:cubicBezTo>
                                <a:pt x="10491" y="8578"/>
                                <a:pt x="10564" y="8686"/>
                                <a:pt x="10641" y="8746"/>
                              </a:cubicBezTo>
                              <a:cubicBezTo>
                                <a:pt x="10581" y="8746"/>
                                <a:pt x="10518" y="8749"/>
                                <a:pt x="10455" y="8753"/>
                              </a:cubicBezTo>
                              <a:cubicBezTo>
                                <a:pt x="10444" y="8707"/>
                                <a:pt x="10392" y="8529"/>
                                <a:pt x="10196" y="8550"/>
                              </a:cubicBezTo>
                              <a:cubicBezTo>
                                <a:pt x="10196" y="8550"/>
                                <a:pt x="10286" y="8711"/>
                                <a:pt x="10373" y="8763"/>
                              </a:cubicBezTo>
                              <a:cubicBezTo>
                                <a:pt x="10311" y="8770"/>
                                <a:pt x="10245" y="8781"/>
                                <a:pt x="10183" y="8795"/>
                              </a:cubicBezTo>
                              <a:cubicBezTo>
                                <a:pt x="10161" y="8742"/>
                                <a:pt x="10082" y="8599"/>
                                <a:pt x="9902" y="8665"/>
                              </a:cubicBezTo>
                              <a:cubicBezTo>
                                <a:pt x="9902" y="8665"/>
                                <a:pt x="9997" y="8777"/>
                                <a:pt x="10082" y="8819"/>
                              </a:cubicBezTo>
                              <a:cubicBezTo>
                                <a:pt x="10027" y="8833"/>
                                <a:pt x="9973" y="8854"/>
                                <a:pt x="9918" y="8875"/>
                              </a:cubicBezTo>
                              <a:cubicBezTo>
                                <a:pt x="9894" y="8833"/>
                                <a:pt x="9795" y="8700"/>
                                <a:pt x="9621" y="8812"/>
                              </a:cubicBezTo>
                              <a:cubicBezTo>
                                <a:pt x="9621" y="8812"/>
                                <a:pt x="9730" y="8900"/>
                                <a:pt x="9820" y="8921"/>
                              </a:cubicBezTo>
                              <a:cubicBezTo>
                                <a:pt x="9752" y="8953"/>
                                <a:pt x="9686" y="8991"/>
                                <a:pt x="9624" y="9037"/>
                              </a:cubicBezTo>
                              <a:cubicBezTo>
                                <a:pt x="9599" y="9005"/>
                                <a:pt x="9553" y="9009"/>
                                <a:pt x="9536" y="9009"/>
                              </a:cubicBezTo>
                              <a:cubicBezTo>
                                <a:pt x="9536" y="9009"/>
                                <a:pt x="9536" y="9009"/>
                                <a:pt x="9536" y="9009"/>
                              </a:cubicBezTo>
                              <a:cubicBezTo>
                                <a:pt x="9460" y="8977"/>
                                <a:pt x="9337" y="8931"/>
                                <a:pt x="9237" y="8931"/>
                              </a:cubicBezTo>
                              <a:cubicBezTo>
                                <a:pt x="9149" y="8921"/>
                                <a:pt x="9070" y="8938"/>
                                <a:pt x="9046" y="9023"/>
                              </a:cubicBezTo>
                              <a:cubicBezTo>
                                <a:pt x="9037" y="9047"/>
                                <a:pt x="9035" y="9072"/>
                                <a:pt x="9032" y="9093"/>
                              </a:cubicBezTo>
                              <a:cubicBezTo>
                                <a:pt x="9002" y="9100"/>
                                <a:pt x="8967" y="9107"/>
                                <a:pt x="8948" y="9117"/>
                              </a:cubicBezTo>
                              <a:cubicBezTo>
                                <a:pt x="8945" y="9117"/>
                                <a:pt x="8942" y="9117"/>
                                <a:pt x="8939" y="9117"/>
                              </a:cubicBezTo>
                              <a:cubicBezTo>
                                <a:pt x="8931" y="9121"/>
                                <a:pt x="8928" y="9128"/>
                                <a:pt x="8928" y="9138"/>
                              </a:cubicBezTo>
                              <a:cubicBezTo>
                                <a:pt x="8931" y="9149"/>
                                <a:pt x="8937" y="9152"/>
                                <a:pt x="8945" y="9152"/>
                              </a:cubicBezTo>
                              <a:cubicBezTo>
                                <a:pt x="8950" y="9152"/>
                                <a:pt x="8953" y="9145"/>
                                <a:pt x="8953" y="9142"/>
                              </a:cubicBezTo>
                              <a:cubicBezTo>
                                <a:pt x="8969" y="9135"/>
                                <a:pt x="9002" y="9128"/>
                                <a:pt x="9029" y="9121"/>
                              </a:cubicBezTo>
                              <a:cubicBezTo>
                                <a:pt x="9029" y="9121"/>
                                <a:pt x="9029" y="9124"/>
                                <a:pt x="9029" y="9124"/>
                              </a:cubicBezTo>
                              <a:cubicBezTo>
                                <a:pt x="8991" y="9145"/>
                                <a:pt x="8964" y="9170"/>
                                <a:pt x="8956" y="9205"/>
                              </a:cubicBezTo>
                              <a:cubicBezTo>
                                <a:pt x="8942" y="9208"/>
                                <a:pt x="8928" y="9212"/>
                                <a:pt x="8918" y="9215"/>
                              </a:cubicBezTo>
                              <a:cubicBezTo>
                                <a:pt x="8915" y="9215"/>
                                <a:pt x="8912" y="9212"/>
                                <a:pt x="8909" y="9215"/>
                              </a:cubicBezTo>
                              <a:cubicBezTo>
                                <a:pt x="8901" y="9215"/>
                                <a:pt x="8898" y="9226"/>
                                <a:pt x="8898" y="9233"/>
                              </a:cubicBezTo>
                              <a:cubicBezTo>
                                <a:pt x="8898" y="9243"/>
                                <a:pt x="8907" y="9247"/>
                                <a:pt x="8912" y="9247"/>
                              </a:cubicBezTo>
                              <a:cubicBezTo>
                                <a:pt x="8918" y="9247"/>
                                <a:pt x="8920" y="9240"/>
                                <a:pt x="8923" y="9236"/>
                              </a:cubicBezTo>
                              <a:cubicBezTo>
                                <a:pt x="8931" y="9233"/>
                                <a:pt x="8939" y="9229"/>
                                <a:pt x="8950" y="9229"/>
                              </a:cubicBezTo>
                              <a:cubicBezTo>
                                <a:pt x="8948" y="9247"/>
                                <a:pt x="8948" y="9264"/>
                                <a:pt x="8948" y="9282"/>
                              </a:cubicBezTo>
                              <a:cubicBezTo>
                                <a:pt x="8926" y="9292"/>
                                <a:pt x="8904" y="9303"/>
                                <a:pt x="8890" y="9313"/>
                              </a:cubicBezTo>
                              <a:cubicBezTo>
                                <a:pt x="8888" y="9313"/>
                                <a:pt x="8885" y="9313"/>
                                <a:pt x="8882" y="9313"/>
                              </a:cubicBezTo>
                              <a:cubicBezTo>
                                <a:pt x="8877" y="9317"/>
                                <a:pt x="8871" y="9327"/>
                                <a:pt x="8874" y="9334"/>
                              </a:cubicBezTo>
                              <a:cubicBezTo>
                                <a:pt x="8877" y="9341"/>
                                <a:pt x="8885" y="9348"/>
                                <a:pt x="8890" y="9345"/>
                              </a:cubicBezTo>
                              <a:cubicBezTo>
                                <a:pt x="8896" y="9341"/>
                                <a:pt x="8898" y="9338"/>
                                <a:pt x="8898" y="9331"/>
                              </a:cubicBezTo>
                              <a:cubicBezTo>
                                <a:pt x="8909" y="9324"/>
                                <a:pt x="8928" y="9313"/>
                                <a:pt x="8948" y="9306"/>
                              </a:cubicBezTo>
                              <a:cubicBezTo>
                                <a:pt x="8948" y="9320"/>
                                <a:pt x="8950" y="9334"/>
                                <a:pt x="8953" y="9348"/>
                              </a:cubicBezTo>
                              <a:cubicBezTo>
                                <a:pt x="8918" y="9362"/>
                                <a:pt x="8874" y="9376"/>
                                <a:pt x="8855" y="9390"/>
                              </a:cubicBezTo>
                              <a:cubicBezTo>
                                <a:pt x="8852" y="9390"/>
                                <a:pt x="8849" y="9390"/>
                                <a:pt x="8847" y="9390"/>
                              </a:cubicBezTo>
                              <a:cubicBezTo>
                                <a:pt x="8841" y="9394"/>
                                <a:pt x="8836" y="9404"/>
                                <a:pt x="8838" y="9411"/>
                              </a:cubicBezTo>
                              <a:cubicBezTo>
                                <a:pt x="8841" y="9418"/>
                                <a:pt x="8849" y="9425"/>
                                <a:pt x="8855" y="9422"/>
                              </a:cubicBezTo>
                              <a:cubicBezTo>
                                <a:pt x="8860" y="9418"/>
                                <a:pt x="8863" y="9415"/>
                                <a:pt x="8863" y="9408"/>
                              </a:cubicBezTo>
                              <a:cubicBezTo>
                                <a:pt x="8882" y="9397"/>
                                <a:pt x="8920" y="9380"/>
                                <a:pt x="8956" y="9369"/>
                              </a:cubicBezTo>
                              <a:cubicBezTo>
                                <a:pt x="8958" y="9387"/>
                                <a:pt x="8964" y="9401"/>
                                <a:pt x="8969" y="9415"/>
                              </a:cubicBezTo>
                              <a:cubicBezTo>
                                <a:pt x="8950" y="9422"/>
                                <a:pt x="8937" y="9425"/>
                                <a:pt x="8926" y="9429"/>
                              </a:cubicBezTo>
                              <a:cubicBezTo>
                                <a:pt x="8923" y="9429"/>
                                <a:pt x="8920" y="9425"/>
                                <a:pt x="8918" y="9425"/>
                              </a:cubicBezTo>
                              <a:cubicBezTo>
                                <a:pt x="8909" y="9425"/>
                                <a:pt x="8907" y="9436"/>
                                <a:pt x="8907" y="9443"/>
                              </a:cubicBezTo>
                              <a:cubicBezTo>
                                <a:pt x="8907" y="9453"/>
                                <a:pt x="8915" y="9457"/>
                                <a:pt x="8920" y="9457"/>
                              </a:cubicBezTo>
                              <a:cubicBezTo>
                                <a:pt x="8926" y="9457"/>
                                <a:pt x="8928" y="9453"/>
                                <a:pt x="8928" y="9446"/>
                              </a:cubicBezTo>
                              <a:cubicBezTo>
                                <a:pt x="8939" y="9443"/>
                                <a:pt x="8958" y="9439"/>
                                <a:pt x="8975" y="9432"/>
                              </a:cubicBezTo>
                              <a:cubicBezTo>
                                <a:pt x="8983" y="9446"/>
                                <a:pt x="8991" y="9460"/>
                                <a:pt x="9002" y="9467"/>
                              </a:cubicBezTo>
                              <a:cubicBezTo>
                                <a:pt x="8994" y="9471"/>
                                <a:pt x="8986" y="9478"/>
                                <a:pt x="8978" y="9478"/>
                              </a:cubicBezTo>
                              <a:cubicBezTo>
                                <a:pt x="8975" y="9478"/>
                                <a:pt x="8972" y="9478"/>
                                <a:pt x="8969" y="9478"/>
                              </a:cubicBezTo>
                              <a:cubicBezTo>
                                <a:pt x="8961" y="9478"/>
                                <a:pt x="8958" y="9488"/>
                                <a:pt x="8958" y="9495"/>
                              </a:cubicBezTo>
                              <a:cubicBezTo>
                                <a:pt x="8958" y="9506"/>
                                <a:pt x="8967" y="9509"/>
                                <a:pt x="8972" y="9509"/>
                              </a:cubicBezTo>
                              <a:cubicBezTo>
                                <a:pt x="8978" y="9509"/>
                                <a:pt x="8980" y="9502"/>
                                <a:pt x="8983" y="9499"/>
                              </a:cubicBezTo>
                              <a:cubicBezTo>
                                <a:pt x="8994" y="9495"/>
                                <a:pt x="9005" y="9488"/>
                                <a:pt x="9021" y="9478"/>
                              </a:cubicBezTo>
                              <a:cubicBezTo>
                                <a:pt x="9037" y="9485"/>
                                <a:pt x="9057" y="9485"/>
                                <a:pt x="9078" y="9481"/>
                              </a:cubicBezTo>
                              <a:cubicBezTo>
                                <a:pt x="9087" y="9478"/>
                                <a:pt x="9100" y="9471"/>
                                <a:pt x="9114" y="9464"/>
                              </a:cubicBezTo>
                              <a:cubicBezTo>
                                <a:pt x="9114" y="9464"/>
                                <a:pt x="9117" y="9464"/>
                                <a:pt x="9117" y="9464"/>
                              </a:cubicBezTo>
                              <a:cubicBezTo>
                                <a:pt x="9117" y="9467"/>
                                <a:pt x="9119" y="9471"/>
                                <a:pt x="9119" y="9474"/>
                              </a:cubicBezTo>
                              <a:cubicBezTo>
                                <a:pt x="9095" y="9495"/>
                                <a:pt x="9070" y="9516"/>
                                <a:pt x="9057" y="9527"/>
                              </a:cubicBezTo>
                              <a:cubicBezTo>
                                <a:pt x="9054" y="9527"/>
                                <a:pt x="9051" y="9527"/>
                                <a:pt x="9048" y="9527"/>
                              </a:cubicBezTo>
                              <a:cubicBezTo>
                                <a:pt x="9043" y="9530"/>
                                <a:pt x="9037" y="9537"/>
                                <a:pt x="9040" y="9548"/>
                              </a:cubicBezTo>
                              <a:cubicBezTo>
                                <a:pt x="9043" y="9555"/>
                                <a:pt x="9048" y="9562"/>
                                <a:pt x="9057" y="9558"/>
                              </a:cubicBezTo>
                              <a:cubicBezTo>
                                <a:pt x="9062" y="9555"/>
                                <a:pt x="9065" y="9551"/>
                                <a:pt x="9065" y="9544"/>
                              </a:cubicBezTo>
                              <a:cubicBezTo>
                                <a:pt x="9081" y="9534"/>
                                <a:pt x="9103" y="9513"/>
                                <a:pt x="9127" y="9492"/>
                              </a:cubicBezTo>
                              <a:cubicBezTo>
                                <a:pt x="9141" y="9516"/>
                                <a:pt x="9160" y="9537"/>
                                <a:pt x="9187" y="9558"/>
                              </a:cubicBezTo>
                              <a:cubicBezTo>
                                <a:pt x="9204" y="9569"/>
                                <a:pt x="9220" y="9576"/>
                                <a:pt x="9237" y="9576"/>
                              </a:cubicBezTo>
                              <a:cubicBezTo>
                                <a:pt x="9237" y="9660"/>
                                <a:pt x="9253" y="9762"/>
                                <a:pt x="9277" y="9867"/>
                              </a:cubicBezTo>
                              <a:cubicBezTo>
                                <a:pt x="9277" y="9870"/>
                                <a:pt x="9277" y="9870"/>
                                <a:pt x="9277" y="9874"/>
                              </a:cubicBezTo>
                              <a:cubicBezTo>
                                <a:pt x="9258" y="9867"/>
                                <a:pt x="9239" y="9860"/>
                                <a:pt x="9220" y="9853"/>
                              </a:cubicBezTo>
                              <a:cubicBezTo>
                                <a:pt x="9048" y="9741"/>
                                <a:pt x="8890" y="9723"/>
                                <a:pt x="8830" y="9825"/>
                              </a:cubicBezTo>
                              <a:cubicBezTo>
                                <a:pt x="8784" y="9905"/>
                                <a:pt x="8814" y="10045"/>
                                <a:pt x="8896" y="10189"/>
                              </a:cubicBezTo>
                              <a:cubicBezTo>
                                <a:pt x="8759" y="10227"/>
                                <a:pt x="8664" y="10308"/>
                                <a:pt x="8659" y="10406"/>
                              </a:cubicBezTo>
                              <a:cubicBezTo>
                                <a:pt x="8650" y="10539"/>
                                <a:pt x="8792" y="10665"/>
                                <a:pt x="8997" y="10725"/>
                              </a:cubicBezTo>
                              <a:cubicBezTo>
                                <a:pt x="9005" y="10728"/>
                                <a:pt x="9010" y="10735"/>
                                <a:pt x="9018" y="10739"/>
                              </a:cubicBezTo>
                              <a:cubicBezTo>
                                <a:pt x="9002" y="10756"/>
                                <a:pt x="8988" y="10774"/>
                                <a:pt x="8978" y="10795"/>
                              </a:cubicBezTo>
                              <a:cubicBezTo>
                                <a:pt x="8817" y="10931"/>
                                <a:pt x="8727" y="11100"/>
                                <a:pt x="8768" y="11215"/>
                              </a:cubicBezTo>
                              <a:cubicBezTo>
                                <a:pt x="8800" y="11310"/>
                                <a:pt x="8909" y="11345"/>
                                <a:pt x="9048" y="11320"/>
                              </a:cubicBezTo>
                              <a:cubicBezTo>
                                <a:pt x="9013" y="11464"/>
                                <a:pt x="9013" y="11586"/>
                                <a:pt x="9051" y="11656"/>
                              </a:cubicBezTo>
                              <a:cubicBezTo>
                                <a:pt x="9018" y="11635"/>
                                <a:pt x="8978" y="11639"/>
                                <a:pt x="8934" y="11653"/>
                              </a:cubicBezTo>
                              <a:cubicBezTo>
                                <a:pt x="8904" y="11663"/>
                                <a:pt x="8871" y="11688"/>
                                <a:pt x="8847" y="11719"/>
                              </a:cubicBezTo>
                              <a:cubicBezTo>
                                <a:pt x="8855" y="11674"/>
                                <a:pt x="8855" y="11628"/>
                                <a:pt x="8847" y="11590"/>
                              </a:cubicBezTo>
                              <a:cubicBezTo>
                                <a:pt x="8825" y="11485"/>
                                <a:pt x="8784" y="11411"/>
                                <a:pt x="8661" y="11453"/>
                              </a:cubicBezTo>
                              <a:cubicBezTo>
                                <a:pt x="8539" y="11495"/>
                                <a:pt x="8533" y="11590"/>
                                <a:pt x="8555" y="11691"/>
                              </a:cubicBezTo>
                              <a:cubicBezTo>
                                <a:pt x="8563" y="11730"/>
                                <a:pt x="8582" y="11772"/>
                                <a:pt x="8607" y="11804"/>
                              </a:cubicBezTo>
                              <a:cubicBezTo>
                                <a:pt x="8571" y="11793"/>
                                <a:pt x="8536" y="11793"/>
                                <a:pt x="8506" y="11804"/>
                              </a:cubicBezTo>
                              <a:cubicBezTo>
                                <a:pt x="8424" y="11832"/>
                                <a:pt x="8367" y="11884"/>
                                <a:pt x="8400" y="12042"/>
                              </a:cubicBezTo>
                              <a:cubicBezTo>
                                <a:pt x="8432" y="12199"/>
                                <a:pt x="8506" y="12206"/>
                                <a:pt x="8585" y="12178"/>
                              </a:cubicBezTo>
                              <a:cubicBezTo>
                                <a:pt x="8615" y="12168"/>
                                <a:pt x="8648" y="12143"/>
                                <a:pt x="8672" y="12112"/>
                              </a:cubicBezTo>
                              <a:cubicBezTo>
                                <a:pt x="8664" y="12157"/>
                                <a:pt x="8664" y="12203"/>
                                <a:pt x="8672" y="12241"/>
                              </a:cubicBezTo>
                              <a:cubicBezTo>
                                <a:pt x="8694" y="12346"/>
                                <a:pt x="8735" y="12420"/>
                                <a:pt x="8858" y="12378"/>
                              </a:cubicBezTo>
                              <a:cubicBezTo>
                                <a:pt x="8980" y="12336"/>
                                <a:pt x="8986" y="12241"/>
                                <a:pt x="8964" y="12140"/>
                              </a:cubicBezTo>
                              <a:cubicBezTo>
                                <a:pt x="8956" y="12101"/>
                                <a:pt x="8937" y="12059"/>
                                <a:pt x="8912" y="12028"/>
                              </a:cubicBezTo>
                              <a:cubicBezTo>
                                <a:pt x="8948" y="12038"/>
                                <a:pt x="8983" y="12038"/>
                                <a:pt x="9013" y="12028"/>
                              </a:cubicBezTo>
                              <a:cubicBezTo>
                                <a:pt x="9095" y="12000"/>
                                <a:pt x="9152" y="11947"/>
                                <a:pt x="9119" y="11790"/>
                              </a:cubicBezTo>
                              <a:cubicBezTo>
                                <a:pt x="9111" y="11751"/>
                                <a:pt x="9100" y="11723"/>
                                <a:pt x="9089" y="11698"/>
                              </a:cubicBezTo>
                              <a:cubicBezTo>
                                <a:pt x="9179" y="11758"/>
                                <a:pt x="9335" y="11656"/>
                                <a:pt x="9471" y="11457"/>
                              </a:cubicBezTo>
                              <a:cubicBezTo>
                                <a:pt x="9474" y="11481"/>
                                <a:pt x="9479" y="11502"/>
                                <a:pt x="9485" y="11523"/>
                              </a:cubicBezTo>
                              <a:cubicBezTo>
                                <a:pt x="9485" y="11537"/>
                                <a:pt x="9485" y="11548"/>
                                <a:pt x="9487" y="11562"/>
                              </a:cubicBezTo>
                              <a:cubicBezTo>
                                <a:pt x="9463" y="11762"/>
                                <a:pt x="9446" y="11986"/>
                                <a:pt x="9455" y="12220"/>
                              </a:cubicBezTo>
                              <a:cubicBezTo>
                                <a:pt x="9403" y="12353"/>
                                <a:pt x="9305" y="12574"/>
                                <a:pt x="9193" y="12770"/>
                              </a:cubicBezTo>
                              <a:cubicBezTo>
                                <a:pt x="9163" y="12739"/>
                                <a:pt x="9095" y="12669"/>
                                <a:pt x="9013" y="12616"/>
                              </a:cubicBezTo>
                              <a:cubicBezTo>
                                <a:pt x="8934" y="12564"/>
                                <a:pt x="8841" y="12532"/>
                                <a:pt x="8762" y="12571"/>
                              </a:cubicBezTo>
                              <a:cubicBezTo>
                                <a:pt x="8751" y="12553"/>
                                <a:pt x="8735" y="12536"/>
                                <a:pt x="8719" y="12525"/>
                              </a:cubicBezTo>
                              <a:cubicBezTo>
                                <a:pt x="8656" y="12483"/>
                                <a:pt x="8579" y="12518"/>
                                <a:pt x="8547" y="12599"/>
                              </a:cubicBezTo>
                              <a:cubicBezTo>
                                <a:pt x="8514" y="12679"/>
                                <a:pt x="8541" y="12777"/>
                                <a:pt x="8604" y="12819"/>
                              </a:cubicBezTo>
                              <a:cubicBezTo>
                                <a:pt x="8667" y="12861"/>
                                <a:pt x="8743" y="12826"/>
                                <a:pt x="8776" y="12746"/>
                              </a:cubicBezTo>
                              <a:cubicBezTo>
                                <a:pt x="8792" y="12704"/>
                                <a:pt x="8792" y="12655"/>
                                <a:pt x="8781" y="12613"/>
                              </a:cubicBezTo>
                              <a:cubicBezTo>
                                <a:pt x="8920" y="12553"/>
                                <a:pt x="9119" y="12753"/>
                                <a:pt x="9174" y="12809"/>
                              </a:cubicBezTo>
                              <a:cubicBezTo>
                                <a:pt x="9087" y="12959"/>
                                <a:pt x="8994" y="13092"/>
                                <a:pt x="8909" y="13159"/>
                              </a:cubicBezTo>
                              <a:cubicBezTo>
                                <a:pt x="8898" y="13135"/>
                                <a:pt x="8882" y="13117"/>
                                <a:pt x="8860" y="13103"/>
                              </a:cubicBezTo>
                              <a:cubicBezTo>
                                <a:pt x="8798" y="13061"/>
                                <a:pt x="8721" y="13096"/>
                                <a:pt x="8689" y="13177"/>
                              </a:cubicBezTo>
                              <a:cubicBezTo>
                                <a:pt x="8656" y="13257"/>
                                <a:pt x="8683" y="13355"/>
                                <a:pt x="8746" y="13397"/>
                              </a:cubicBezTo>
                              <a:cubicBezTo>
                                <a:pt x="8808" y="13439"/>
                                <a:pt x="8885" y="13404"/>
                                <a:pt x="8918" y="13324"/>
                              </a:cubicBezTo>
                              <a:cubicBezTo>
                                <a:pt x="8934" y="13285"/>
                                <a:pt x="8934" y="13240"/>
                                <a:pt x="8926" y="13201"/>
                              </a:cubicBezTo>
                              <a:cubicBezTo>
                                <a:pt x="9040" y="13117"/>
                                <a:pt x="9160" y="12928"/>
                                <a:pt x="9258" y="12742"/>
                              </a:cubicBezTo>
                              <a:cubicBezTo>
                                <a:pt x="9258" y="12907"/>
                                <a:pt x="9245" y="13285"/>
                                <a:pt x="9155" y="13436"/>
                              </a:cubicBezTo>
                              <a:cubicBezTo>
                                <a:pt x="9149" y="13432"/>
                                <a:pt x="9144" y="13425"/>
                                <a:pt x="9138" y="13422"/>
                              </a:cubicBezTo>
                              <a:cubicBezTo>
                                <a:pt x="9076" y="13380"/>
                                <a:pt x="8999" y="13415"/>
                                <a:pt x="8967" y="13495"/>
                              </a:cubicBezTo>
                              <a:cubicBezTo>
                                <a:pt x="8934" y="13576"/>
                                <a:pt x="8961" y="13674"/>
                                <a:pt x="9024" y="13716"/>
                              </a:cubicBezTo>
                              <a:cubicBezTo>
                                <a:pt x="9087" y="13758"/>
                                <a:pt x="9163" y="13723"/>
                                <a:pt x="9196" y="13642"/>
                              </a:cubicBezTo>
                              <a:cubicBezTo>
                                <a:pt x="9217" y="13583"/>
                                <a:pt x="9212" y="13516"/>
                                <a:pt x="9182" y="13467"/>
                              </a:cubicBezTo>
                              <a:cubicBezTo>
                                <a:pt x="9302" y="13271"/>
                                <a:pt x="9296" y="12746"/>
                                <a:pt x="9296" y="12672"/>
                              </a:cubicBezTo>
                              <a:cubicBezTo>
                                <a:pt x="9370" y="12529"/>
                                <a:pt x="9427" y="12395"/>
                                <a:pt x="9463" y="12315"/>
                              </a:cubicBezTo>
                              <a:cubicBezTo>
                                <a:pt x="9471" y="12487"/>
                                <a:pt x="9493" y="12658"/>
                                <a:pt x="9531" y="12830"/>
                              </a:cubicBezTo>
                              <a:cubicBezTo>
                                <a:pt x="9493" y="12893"/>
                                <a:pt x="9286" y="13240"/>
                                <a:pt x="9367" y="13541"/>
                              </a:cubicBezTo>
                              <a:cubicBezTo>
                                <a:pt x="9365" y="13541"/>
                                <a:pt x="9362" y="13541"/>
                                <a:pt x="9359" y="13544"/>
                              </a:cubicBezTo>
                              <a:cubicBezTo>
                                <a:pt x="9294" y="13576"/>
                                <a:pt x="9258" y="13670"/>
                                <a:pt x="9283" y="13754"/>
                              </a:cubicBezTo>
                              <a:cubicBezTo>
                                <a:pt x="9307" y="13839"/>
                                <a:pt x="9381" y="13884"/>
                                <a:pt x="9446" y="13853"/>
                              </a:cubicBezTo>
                              <a:cubicBezTo>
                                <a:pt x="9512" y="13821"/>
                                <a:pt x="9547" y="13726"/>
                                <a:pt x="9523" y="13642"/>
                              </a:cubicBezTo>
                              <a:cubicBezTo>
                                <a:pt x="9504" y="13576"/>
                                <a:pt x="9455" y="13534"/>
                                <a:pt x="9403" y="13537"/>
                              </a:cubicBezTo>
                              <a:cubicBezTo>
                                <a:pt x="9332" y="13285"/>
                                <a:pt x="9485" y="12987"/>
                                <a:pt x="9542" y="12889"/>
                              </a:cubicBezTo>
                              <a:cubicBezTo>
                                <a:pt x="9577" y="13029"/>
                                <a:pt x="9624" y="13170"/>
                                <a:pt x="9684" y="13303"/>
                              </a:cubicBezTo>
                              <a:cubicBezTo>
                                <a:pt x="9675" y="13310"/>
                                <a:pt x="9667" y="13317"/>
                                <a:pt x="9659" y="13327"/>
                              </a:cubicBezTo>
                              <a:cubicBezTo>
                                <a:pt x="9613" y="13394"/>
                                <a:pt x="9615" y="13499"/>
                                <a:pt x="9667" y="13558"/>
                              </a:cubicBezTo>
                              <a:cubicBezTo>
                                <a:pt x="9719" y="13618"/>
                                <a:pt x="9801" y="13614"/>
                                <a:pt x="9847" y="13548"/>
                              </a:cubicBezTo>
                              <a:cubicBezTo>
                                <a:pt x="9894" y="13481"/>
                                <a:pt x="9891" y="13376"/>
                                <a:pt x="9839" y="13317"/>
                              </a:cubicBezTo>
                              <a:cubicBezTo>
                                <a:pt x="9804" y="13275"/>
                                <a:pt x="9757" y="13264"/>
                                <a:pt x="9714" y="13282"/>
                              </a:cubicBezTo>
                              <a:cubicBezTo>
                                <a:pt x="9645" y="13131"/>
                                <a:pt x="9594" y="12973"/>
                                <a:pt x="9558" y="12812"/>
                              </a:cubicBezTo>
                              <a:cubicBezTo>
                                <a:pt x="9602" y="12809"/>
                                <a:pt x="9725" y="12823"/>
                                <a:pt x="9864" y="13106"/>
                              </a:cubicBezTo>
                              <a:cubicBezTo>
                                <a:pt x="9820" y="13166"/>
                                <a:pt x="9814" y="13261"/>
                                <a:pt x="9855" y="13324"/>
                              </a:cubicBezTo>
                              <a:cubicBezTo>
                                <a:pt x="9899" y="13394"/>
                                <a:pt x="9981" y="13404"/>
                                <a:pt x="10035" y="13348"/>
                              </a:cubicBezTo>
                              <a:cubicBezTo>
                                <a:pt x="10090" y="13292"/>
                                <a:pt x="10098" y="13187"/>
                                <a:pt x="10054" y="13117"/>
                              </a:cubicBezTo>
                              <a:cubicBezTo>
                                <a:pt x="10013" y="13054"/>
                                <a:pt x="9945" y="13040"/>
                                <a:pt x="9894" y="13078"/>
                              </a:cubicBezTo>
                              <a:cubicBezTo>
                                <a:pt x="9814" y="12917"/>
                                <a:pt x="9741" y="12837"/>
                                <a:pt x="9678" y="12798"/>
                              </a:cubicBezTo>
                              <a:cubicBezTo>
                                <a:pt x="9621" y="12760"/>
                                <a:pt x="9575" y="12763"/>
                                <a:pt x="9550" y="12767"/>
                              </a:cubicBezTo>
                              <a:cubicBezTo>
                                <a:pt x="9504" y="12529"/>
                                <a:pt x="9487" y="12280"/>
                                <a:pt x="9493" y="12042"/>
                              </a:cubicBezTo>
                              <a:cubicBezTo>
                                <a:pt x="9547" y="12133"/>
                                <a:pt x="9665" y="12315"/>
                                <a:pt x="9847" y="12494"/>
                              </a:cubicBezTo>
                              <a:cubicBezTo>
                                <a:pt x="9853" y="12560"/>
                                <a:pt x="9894" y="12963"/>
                                <a:pt x="10204" y="13173"/>
                              </a:cubicBezTo>
                              <a:cubicBezTo>
                                <a:pt x="10180" y="13254"/>
                                <a:pt x="10207" y="13348"/>
                                <a:pt x="10270" y="13383"/>
                              </a:cubicBezTo>
                              <a:cubicBezTo>
                                <a:pt x="10335" y="13422"/>
                                <a:pt x="10409" y="13383"/>
                                <a:pt x="10439" y="13303"/>
                              </a:cubicBezTo>
                              <a:cubicBezTo>
                                <a:pt x="10469" y="13222"/>
                                <a:pt x="10439" y="13124"/>
                                <a:pt x="10376" y="13085"/>
                              </a:cubicBezTo>
                              <a:cubicBezTo>
                                <a:pt x="10322" y="13054"/>
                                <a:pt x="10259" y="13075"/>
                                <a:pt x="10223" y="13135"/>
                              </a:cubicBezTo>
                              <a:cubicBezTo>
                                <a:pt x="9967" y="12963"/>
                                <a:pt x="9904" y="12655"/>
                                <a:pt x="9888" y="12532"/>
                              </a:cubicBezTo>
                              <a:cubicBezTo>
                                <a:pt x="10008" y="12644"/>
                                <a:pt x="10155" y="12753"/>
                                <a:pt x="10330" y="12833"/>
                              </a:cubicBezTo>
                              <a:cubicBezTo>
                                <a:pt x="10330" y="12833"/>
                                <a:pt x="10330" y="12837"/>
                                <a:pt x="10330" y="12837"/>
                              </a:cubicBezTo>
                              <a:cubicBezTo>
                                <a:pt x="10311" y="12924"/>
                                <a:pt x="10349" y="13015"/>
                                <a:pt x="10417" y="13040"/>
                              </a:cubicBezTo>
                              <a:cubicBezTo>
                                <a:pt x="10485" y="13064"/>
                                <a:pt x="10556" y="13015"/>
                                <a:pt x="10575" y="12928"/>
                              </a:cubicBezTo>
                              <a:cubicBezTo>
                                <a:pt x="10594" y="12840"/>
                                <a:pt x="10556" y="12749"/>
                                <a:pt x="10488" y="12725"/>
                              </a:cubicBezTo>
                              <a:cubicBezTo>
                                <a:pt x="10433" y="12704"/>
                                <a:pt x="10376" y="12732"/>
                                <a:pt x="10346" y="12788"/>
                              </a:cubicBezTo>
                              <a:cubicBezTo>
                                <a:pt x="10183" y="12711"/>
                                <a:pt x="10041" y="12609"/>
                                <a:pt x="9924" y="12504"/>
                              </a:cubicBezTo>
                              <a:cubicBezTo>
                                <a:pt x="9983" y="12452"/>
                                <a:pt x="10204" y="12273"/>
                                <a:pt x="10420" y="12350"/>
                              </a:cubicBezTo>
                              <a:cubicBezTo>
                                <a:pt x="10420" y="12353"/>
                                <a:pt x="10417" y="12360"/>
                                <a:pt x="10417" y="12364"/>
                              </a:cubicBezTo>
                              <a:cubicBezTo>
                                <a:pt x="10406" y="12455"/>
                                <a:pt x="10452" y="12539"/>
                                <a:pt x="10523" y="12553"/>
                              </a:cubicBezTo>
                              <a:cubicBezTo>
                                <a:pt x="10575" y="12564"/>
                                <a:pt x="10624" y="12536"/>
                                <a:pt x="10651" y="12483"/>
                              </a:cubicBezTo>
                              <a:cubicBezTo>
                                <a:pt x="10657" y="12483"/>
                                <a:pt x="10660" y="12483"/>
                                <a:pt x="10665" y="12483"/>
                              </a:cubicBezTo>
                              <a:cubicBezTo>
                                <a:pt x="10654" y="12497"/>
                                <a:pt x="10646" y="12511"/>
                                <a:pt x="10641" y="12522"/>
                              </a:cubicBezTo>
                              <a:cubicBezTo>
                                <a:pt x="10627" y="12564"/>
                                <a:pt x="10660" y="12567"/>
                                <a:pt x="10706" y="12546"/>
                              </a:cubicBezTo>
                              <a:cubicBezTo>
                                <a:pt x="10698" y="12564"/>
                                <a:pt x="10690" y="12581"/>
                                <a:pt x="10690" y="12595"/>
                              </a:cubicBezTo>
                              <a:cubicBezTo>
                                <a:pt x="10676" y="12686"/>
                                <a:pt x="10826" y="12567"/>
                                <a:pt x="10891" y="12420"/>
                              </a:cubicBezTo>
                              <a:cubicBezTo>
                                <a:pt x="10924" y="12378"/>
                                <a:pt x="10938" y="12346"/>
                                <a:pt x="10940" y="12325"/>
                              </a:cubicBezTo>
                              <a:cubicBezTo>
                                <a:pt x="10976" y="12308"/>
                                <a:pt x="11009" y="12273"/>
                                <a:pt x="11030" y="12241"/>
                              </a:cubicBezTo>
                              <a:cubicBezTo>
                                <a:pt x="11017" y="12339"/>
                                <a:pt x="11009" y="12437"/>
                                <a:pt x="11006" y="12539"/>
                              </a:cubicBezTo>
                              <a:cubicBezTo>
                                <a:pt x="11006" y="12539"/>
                                <a:pt x="11006" y="12539"/>
                                <a:pt x="11006" y="12539"/>
                              </a:cubicBezTo>
                              <a:cubicBezTo>
                                <a:pt x="10992" y="12564"/>
                                <a:pt x="10981" y="12606"/>
                                <a:pt x="10973" y="12672"/>
                              </a:cubicBezTo>
                              <a:cubicBezTo>
                                <a:pt x="10900" y="12879"/>
                                <a:pt x="10919" y="13184"/>
                                <a:pt x="10987" y="13089"/>
                              </a:cubicBezTo>
                              <a:cubicBezTo>
                                <a:pt x="10998" y="13071"/>
                                <a:pt x="11009" y="13050"/>
                                <a:pt x="11014" y="13026"/>
                              </a:cubicBezTo>
                              <a:cubicBezTo>
                                <a:pt x="11036" y="13110"/>
                                <a:pt x="11063" y="13152"/>
                                <a:pt x="11088" y="13096"/>
                              </a:cubicBezTo>
                              <a:cubicBezTo>
                                <a:pt x="11096" y="13078"/>
                                <a:pt x="11101" y="13057"/>
                                <a:pt x="11104" y="13033"/>
                              </a:cubicBezTo>
                              <a:cubicBezTo>
                                <a:pt x="11137" y="13099"/>
                                <a:pt x="11169" y="13124"/>
                                <a:pt x="11183" y="13068"/>
                              </a:cubicBezTo>
                              <a:cubicBezTo>
                                <a:pt x="11188" y="13047"/>
                                <a:pt x="11188" y="13026"/>
                                <a:pt x="11186" y="13001"/>
                              </a:cubicBezTo>
                              <a:cubicBezTo>
                                <a:pt x="11229" y="13057"/>
                                <a:pt x="11268" y="13075"/>
                                <a:pt x="11270" y="13015"/>
                              </a:cubicBezTo>
                              <a:cubicBezTo>
                                <a:pt x="11270" y="12991"/>
                                <a:pt x="11265" y="12963"/>
                                <a:pt x="11257" y="12935"/>
                              </a:cubicBezTo>
                              <a:cubicBezTo>
                                <a:pt x="11314" y="12984"/>
                                <a:pt x="11358" y="12991"/>
                                <a:pt x="11349" y="12928"/>
                              </a:cubicBezTo>
                              <a:cubicBezTo>
                                <a:pt x="11336" y="12833"/>
                                <a:pt x="11221" y="12707"/>
                                <a:pt x="11134" y="12627"/>
                              </a:cubicBezTo>
                              <a:cubicBezTo>
                                <a:pt x="11131" y="12620"/>
                                <a:pt x="11104" y="12560"/>
                                <a:pt x="11074" y="12529"/>
                              </a:cubicBezTo>
                              <a:cubicBezTo>
                                <a:pt x="11074" y="12423"/>
                                <a:pt x="11085" y="12315"/>
                                <a:pt x="11104" y="12213"/>
                              </a:cubicBezTo>
                              <a:cubicBezTo>
                                <a:pt x="11120" y="12248"/>
                                <a:pt x="11142" y="12287"/>
                                <a:pt x="11175" y="12311"/>
                              </a:cubicBezTo>
                              <a:cubicBezTo>
                                <a:pt x="11175" y="12332"/>
                                <a:pt x="11183" y="12367"/>
                                <a:pt x="11208" y="12416"/>
                              </a:cubicBezTo>
                              <a:cubicBezTo>
                                <a:pt x="11248" y="12578"/>
                                <a:pt x="11377" y="12735"/>
                                <a:pt x="11377" y="12641"/>
                              </a:cubicBezTo>
                              <a:cubicBezTo>
                                <a:pt x="11377" y="12623"/>
                                <a:pt x="11374" y="12606"/>
                                <a:pt x="11368" y="12588"/>
                              </a:cubicBezTo>
                              <a:cubicBezTo>
                                <a:pt x="11412" y="12620"/>
                                <a:pt x="11445" y="12627"/>
                                <a:pt x="11437" y="12581"/>
                              </a:cubicBezTo>
                              <a:cubicBezTo>
                                <a:pt x="11434" y="12567"/>
                                <a:pt x="11428" y="12550"/>
                                <a:pt x="11420" y="12536"/>
                              </a:cubicBezTo>
                              <a:cubicBezTo>
                                <a:pt x="11464" y="12550"/>
                                <a:pt x="11494" y="12543"/>
                                <a:pt x="11477" y="12504"/>
                              </a:cubicBezTo>
                              <a:cubicBezTo>
                                <a:pt x="11472" y="12490"/>
                                <a:pt x="11464" y="12476"/>
                                <a:pt x="11453" y="12466"/>
                              </a:cubicBezTo>
                              <a:cubicBezTo>
                                <a:pt x="11499" y="12469"/>
                                <a:pt x="11527" y="12455"/>
                                <a:pt x="11505" y="12420"/>
                              </a:cubicBezTo>
                              <a:cubicBezTo>
                                <a:pt x="11497" y="12406"/>
                                <a:pt x="11483" y="12395"/>
                                <a:pt x="11467" y="12381"/>
                              </a:cubicBezTo>
                              <a:cubicBezTo>
                                <a:pt x="11516" y="12371"/>
                                <a:pt x="11546" y="12346"/>
                                <a:pt x="11516" y="12318"/>
                              </a:cubicBezTo>
                              <a:cubicBezTo>
                                <a:pt x="11472" y="12273"/>
                                <a:pt x="11358" y="12280"/>
                                <a:pt x="11281" y="12290"/>
                              </a:cubicBezTo>
                              <a:cubicBezTo>
                                <a:pt x="11278" y="12290"/>
                                <a:pt x="11224" y="12266"/>
                                <a:pt x="11194" y="12280"/>
                              </a:cubicBezTo>
                              <a:cubicBezTo>
                                <a:pt x="11156" y="12252"/>
                                <a:pt x="11129" y="12192"/>
                                <a:pt x="11115" y="12150"/>
                              </a:cubicBezTo>
                              <a:cubicBezTo>
                                <a:pt x="11142" y="12017"/>
                                <a:pt x="11180" y="11884"/>
                                <a:pt x="11227" y="11758"/>
                              </a:cubicBezTo>
                              <a:cubicBezTo>
                                <a:pt x="11232" y="11786"/>
                                <a:pt x="11243" y="11814"/>
                                <a:pt x="11257" y="11839"/>
                              </a:cubicBezTo>
                              <a:cubicBezTo>
                                <a:pt x="11251" y="11860"/>
                                <a:pt x="11248" y="11895"/>
                                <a:pt x="11257" y="11951"/>
                              </a:cubicBezTo>
                              <a:cubicBezTo>
                                <a:pt x="11248" y="12119"/>
                                <a:pt x="11322" y="12325"/>
                                <a:pt x="11349" y="12238"/>
                              </a:cubicBezTo>
                              <a:cubicBezTo>
                                <a:pt x="11355" y="12224"/>
                                <a:pt x="11355" y="12203"/>
                                <a:pt x="11358" y="12185"/>
                              </a:cubicBezTo>
                              <a:cubicBezTo>
                                <a:pt x="11388" y="12238"/>
                                <a:pt x="11417" y="12255"/>
                                <a:pt x="11423" y="12210"/>
                              </a:cubicBezTo>
                              <a:cubicBezTo>
                                <a:pt x="11426" y="12196"/>
                                <a:pt x="11423" y="12178"/>
                                <a:pt x="11420" y="12161"/>
                              </a:cubicBezTo>
                              <a:cubicBezTo>
                                <a:pt x="11456" y="12196"/>
                                <a:pt x="11486" y="12203"/>
                                <a:pt x="11483" y="12161"/>
                              </a:cubicBezTo>
                              <a:cubicBezTo>
                                <a:pt x="11483" y="12147"/>
                                <a:pt x="11477" y="12129"/>
                                <a:pt x="11472" y="12112"/>
                              </a:cubicBezTo>
                              <a:cubicBezTo>
                                <a:pt x="11516" y="12136"/>
                                <a:pt x="11546" y="12136"/>
                                <a:pt x="11535" y="12094"/>
                              </a:cubicBezTo>
                              <a:cubicBezTo>
                                <a:pt x="11529" y="12077"/>
                                <a:pt x="11521" y="12059"/>
                                <a:pt x="11510" y="12042"/>
                              </a:cubicBezTo>
                              <a:cubicBezTo>
                                <a:pt x="11559" y="12056"/>
                                <a:pt x="11592" y="12045"/>
                                <a:pt x="11573" y="12007"/>
                              </a:cubicBezTo>
                              <a:cubicBezTo>
                                <a:pt x="11546" y="11951"/>
                                <a:pt x="11458" y="11905"/>
                                <a:pt x="11388" y="11877"/>
                              </a:cubicBezTo>
                              <a:cubicBezTo>
                                <a:pt x="11445" y="11776"/>
                                <a:pt x="11630" y="11397"/>
                                <a:pt x="11570" y="11065"/>
                              </a:cubicBezTo>
                              <a:cubicBezTo>
                                <a:pt x="11638" y="10956"/>
                                <a:pt x="11698" y="10868"/>
                                <a:pt x="11742" y="10805"/>
                              </a:cubicBezTo>
                              <a:cubicBezTo>
                                <a:pt x="11736" y="10840"/>
                                <a:pt x="11731" y="10879"/>
                                <a:pt x="11726" y="10914"/>
                              </a:cubicBezTo>
                              <a:cubicBezTo>
                                <a:pt x="11666" y="11366"/>
                                <a:pt x="11627" y="11916"/>
                                <a:pt x="11666" y="12504"/>
                              </a:cubicBezTo>
                              <a:cubicBezTo>
                                <a:pt x="11374" y="12945"/>
                                <a:pt x="11488" y="13740"/>
                                <a:pt x="11497" y="13793"/>
                              </a:cubicBezTo>
                              <a:cubicBezTo>
                                <a:pt x="11497" y="13793"/>
                                <a:pt x="11497" y="13796"/>
                                <a:pt x="11497" y="13796"/>
                              </a:cubicBezTo>
                              <a:cubicBezTo>
                                <a:pt x="11578" y="13408"/>
                                <a:pt x="11644" y="12952"/>
                                <a:pt x="11679" y="12683"/>
                              </a:cubicBezTo>
                              <a:cubicBezTo>
                                <a:pt x="11720" y="13117"/>
                                <a:pt x="11802" y="13569"/>
                                <a:pt x="11952" y="14017"/>
                              </a:cubicBezTo>
                              <a:cubicBezTo>
                                <a:pt x="11944" y="14052"/>
                                <a:pt x="11919" y="14136"/>
                                <a:pt x="11876" y="14178"/>
                              </a:cubicBezTo>
                              <a:cubicBezTo>
                                <a:pt x="11846" y="14168"/>
                                <a:pt x="11791" y="14196"/>
                                <a:pt x="11788" y="14196"/>
                              </a:cubicBezTo>
                              <a:cubicBezTo>
                                <a:pt x="11709" y="14192"/>
                                <a:pt x="11597" y="14199"/>
                                <a:pt x="11554" y="14245"/>
                              </a:cubicBezTo>
                              <a:cubicBezTo>
                                <a:pt x="11527" y="14276"/>
                                <a:pt x="11557" y="14297"/>
                                <a:pt x="11606" y="14304"/>
                              </a:cubicBezTo>
                              <a:cubicBezTo>
                                <a:pt x="11589" y="14315"/>
                                <a:pt x="11576" y="14329"/>
                                <a:pt x="11567" y="14343"/>
                              </a:cubicBezTo>
                              <a:cubicBezTo>
                                <a:pt x="11548" y="14378"/>
                                <a:pt x="11576" y="14392"/>
                                <a:pt x="11622" y="14385"/>
                              </a:cubicBezTo>
                              <a:cubicBezTo>
                                <a:pt x="11611" y="14399"/>
                                <a:pt x="11603" y="14413"/>
                                <a:pt x="11600" y="14427"/>
                              </a:cubicBezTo>
                              <a:cubicBezTo>
                                <a:pt x="11587" y="14469"/>
                                <a:pt x="11617" y="14472"/>
                                <a:pt x="11660" y="14451"/>
                              </a:cubicBezTo>
                              <a:cubicBezTo>
                                <a:pt x="11652" y="14469"/>
                                <a:pt x="11647" y="14483"/>
                                <a:pt x="11647" y="14497"/>
                              </a:cubicBezTo>
                              <a:cubicBezTo>
                                <a:pt x="11641" y="14543"/>
                                <a:pt x="11674" y="14536"/>
                                <a:pt x="11715" y="14500"/>
                              </a:cubicBezTo>
                              <a:cubicBezTo>
                                <a:pt x="11709" y="14521"/>
                                <a:pt x="11706" y="14539"/>
                                <a:pt x="11709" y="14557"/>
                              </a:cubicBezTo>
                              <a:cubicBezTo>
                                <a:pt x="11715" y="14651"/>
                                <a:pt x="11835" y="14483"/>
                                <a:pt x="11867" y="14318"/>
                              </a:cubicBezTo>
                              <a:cubicBezTo>
                                <a:pt x="11889" y="14269"/>
                                <a:pt x="11897" y="14234"/>
                                <a:pt x="11895" y="14213"/>
                              </a:cubicBezTo>
                              <a:cubicBezTo>
                                <a:pt x="11933" y="14178"/>
                                <a:pt x="11957" y="14122"/>
                                <a:pt x="11971" y="14080"/>
                              </a:cubicBezTo>
                              <a:cubicBezTo>
                                <a:pt x="12009" y="14189"/>
                                <a:pt x="12050" y="14297"/>
                                <a:pt x="12096" y="14406"/>
                              </a:cubicBezTo>
                              <a:cubicBezTo>
                                <a:pt x="12096" y="14448"/>
                                <a:pt x="12094" y="14525"/>
                                <a:pt x="12064" y="14578"/>
                              </a:cubicBezTo>
                              <a:cubicBezTo>
                                <a:pt x="12031" y="14581"/>
                                <a:pt x="11990" y="14627"/>
                                <a:pt x="11987" y="14634"/>
                              </a:cubicBezTo>
                              <a:cubicBezTo>
                                <a:pt x="11911" y="14665"/>
                                <a:pt x="11807" y="14718"/>
                                <a:pt x="11780" y="14781"/>
                              </a:cubicBezTo>
                              <a:cubicBezTo>
                                <a:pt x="11761" y="14819"/>
                                <a:pt x="11796" y="14830"/>
                                <a:pt x="11846" y="14812"/>
                              </a:cubicBezTo>
                              <a:cubicBezTo>
                                <a:pt x="11835" y="14830"/>
                                <a:pt x="11824" y="14847"/>
                                <a:pt x="11821" y="14865"/>
                              </a:cubicBezTo>
                              <a:cubicBezTo>
                                <a:pt x="11813" y="14907"/>
                                <a:pt x="11843" y="14907"/>
                                <a:pt x="11884" y="14879"/>
                              </a:cubicBezTo>
                              <a:cubicBezTo>
                                <a:pt x="11878" y="14896"/>
                                <a:pt x="11873" y="14914"/>
                                <a:pt x="11873" y="14928"/>
                              </a:cubicBezTo>
                              <a:cubicBezTo>
                                <a:pt x="11870" y="14970"/>
                                <a:pt x="11900" y="14963"/>
                                <a:pt x="11935" y="14928"/>
                              </a:cubicBezTo>
                              <a:cubicBezTo>
                                <a:pt x="11933" y="14945"/>
                                <a:pt x="11933" y="14963"/>
                                <a:pt x="11935" y="14977"/>
                              </a:cubicBezTo>
                              <a:cubicBezTo>
                                <a:pt x="11941" y="15022"/>
                                <a:pt x="11971" y="15001"/>
                                <a:pt x="12001" y="14949"/>
                              </a:cubicBezTo>
                              <a:cubicBezTo>
                                <a:pt x="12001" y="14970"/>
                                <a:pt x="12004" y="14987"/>
                                <a:pt x="12009" y="15001"/>
                              </a:cubicBezTo>
                              <a:cubicBezTo>
                                <a:pt x="12039" y="15089"/>
                                <a:pt x="12110" y="14879"/>
                                <a:pt x="12096" y="14711"/>
                              </a:cubicBezTo>
                              <a:cubicBezTo>
                                <a:pt x="12105" y="14651"/>
                                <a:pt x="12102" y="14616"/>
                                <a:pt x="12096" y="14599"/>
                              </a:cubicBezTo>
                              <a:cubicBezTo>
                                <a:pt x="12115" y="14560"/>
                                <a:pt x="12126" y="14518"/>
                                <a:pt x="12129" y="14476"/>
                              </a:cubicBezTo>
                              <a:cubicBezTo>
                                <a:pt x="12140" y="14500"/>
                                <a:pt x="12151" y="14525"/>
                                <a:pt x="12162" y="14553"/>
                              </a:cubicBezTo>
                              <a:cubicBezTo>
                                <a:pt x="12145" y="14567"/>
                                <a:pt x="12137" y="14571"/>
                                <a:pt x="12137" y="14571"/>
                              </a:cubicBezTo>
                              <a:cubicBezTo>
                                <a:pt x="12137" y="14571"/>
                                <a:pt x="12137" y="14571"/>
                                <a:pt x="12175" y="14578"/>
                              </a:cubicBezTo>
                              <a:cubicBezTo>
                                <a:pt x="12192" y="14609"/>
                                <a:pt x="12205" y="14644"/>
                                <a:pt x="12224" y="14676"/>
                              </a:cubicBezTo>
                              <a:cubicBezTo>
                                <a:pt x="12224" y="14676"/>
                                <a:pt x="12224" y="14676"/>
                                <a:pt x="12224" y="14676"/>
                              </a:cubicBezTo>
                              <a:cubicBezTo>
                                <a:pt x="12214" y="14732"/>
                                <a:pt x="12227" y="14809"/>
                                <a:pt x="12227" y="14816"/>
                              </a:cubicBezTo>
                              <a:cubicBezTo>
                                <a:pt x="12203" y="14963"/>
                                <a:pt x="12175" y="15176"/>
                                <a:pt x="12216" y="15268"/>
                              </a:cubicBezTo>
                              <a:cubicBezTo>
                                <a:pt x="12244" y="15327"/>
                                <a:pt x="12276" y="15278"/>
                                <a:pt x="12298" y="15187"/>
                              </a:cubicBezTo>
                              <a:cubicBezTo>
                                <a:pt x="12306" y="15218"/>
                                <a:pt x="12320" y="15247"/>
                                <a:pt x="12334" y="15268"/>
                              </a:cubicBezTo>
                              <a:cubicBezTo>
                                <a:pt x="12369" y="15317"/>
                                <a:pt x="12391" y="15264"/>
                                <a:pt x="12396" y="15176"/>
                              </a:cubicBezTo>
                              <a:cubicBezTo>
                                <a:pt x="12410" y="15201"/>
                                <a:pt x="12423" y="15218"/>
                                <a:pt x="12437" y="15229"/>
                              </a:cubicBezTo>
                              <a:cubicBezTo>
                                <a:pt x="12481" y="15264"/>
                                <a:pt x="12494" y="15211"/>
                                <a:pt x="12483" y="15124"/>
                              </a:cubicBezTo>
                              <a:cubicBezTo>
                                <a:pt x="12500" y="15141"/>
                                <a:pt x="12516" y="15155"/>
                                <a:pt x="12533" y="15162"/>
                              </a:cubicBezTo>
                              <a:cubicBezTo>
                                <a:pt x="12582" y="15187"/>
                                <a:pt x="12584" y="15124"/>
                                <a:pt x="12554" y="15033"/>
                              </a:cubicBezTo>
                              <a:cubicBezTo>
                                <a:pt x="12576" y="15047"/>
                                <a:pt x="12595" y="15057"/>
                                <a:pt x="12614" y="15061"/>
                              </a:cubicBezTo>
                              <a:cubicBezTo>
                                <a:pt x="12723" y="15075"/>
                                <a:pt x="12568" y="14802"/>
                                <a:pt x="12388" y="14697"/>
                              </a:cubicBezTo>
                              <a:cubicBezTo>
                                <a:pt x="12336" y="14641"/>
                                <a:pt x="12301" y="14616"/>
                                <a:pt x="12276" y="14613"/>
                              </a:cubicBezTo>
                              <a:cubicBezTo>
                                <a:pt x="12274" y="14606"/>
                                <a:pt x="12268" y="14599"/>
                                <a:pt x="12265" y="14588"/>
                              </a:cubicBezTo>
                              <a:cubicBezTo>
                                <a:pt x="12642" y="14672"/>
                                <a:pt x="12857" y="14448"/>
                                <a:pt x="12925" y="14364"/>
                              </a:cubicBezTo>
                              <a:cubicBezTo>
                                <a:pt x="13015" y="14357"/>
                                <a:pt x="13102" y="14346"/>
                                <a:pt x="13187" y="14332"/>
                              </a:cubicBezTo>
                              <a:cubicBezTo>
                                <a:pt x="13034" y="14462"/>
                                <a:pt x="12936" y="14686"/>
                                <a:pt x="12903" y="14767"/>
                              </a:cubicBezTo>
                              <a:cubicBezTo>
                                <a:pt x="12852" y="14893"/>
                                <a:pt x="12822" y="14942"/>
                                <a:pt x="12822" y="14942"/>
                              </a:cubicBezTo>
                              <a:cubicBezTo>
                                <a:pt x="12822" y="14942"/>
                                <a:pt x="12822" y="14942"/>
                                <a:pt x="12933" y="14900"/>
                              </a:cubicBezTo>
                              <a:cubicBezTo>
                                <a:pt x="13405" y="14742"/>
                                <a:pt x="13498" y="14290"/>
                                <a:pt x="13506" y="14255"/>
                              </a:cubicBezTo>
                              <a:cubicBezTo>
                                <a:pt x="13642" y="14213"/>
                                <a:pt x="13770" y="14157"/>
                                <a:pt x="13896" y="14098"/>
                              </a:cubicBezTo>
                              <a:cubicBezTo>
                                <a:pt x="13776" y="14266"/>
                                <a:pt x="13721" y="14497"/>
                                <a:pt x="13702" y="14581"/>
                              </a:cubicBezTo>
                              <a:cubicBezTo>
                                <a:pt x="13672" y="14718"/>
                                <a:pt x="13650" y="14774"/>
                                <a:pt x="13650" y="14774"/>
                              </a:cubicBezTo>
                              <a:cubicBezTo>
                                <a:pt x="13650" y="14774"/>
                                <a:pt x="13650" y="14774"/>
                                <a:pt x="13751" y="14704"/>
                              </a:cubicBezTo>
                              <a:cubicBezTo>
                                <a:pt x="14174" y="14427"/>
                                <a:pt x="14204" y="13979"/>
                                <a:pt x="14206" y="13919"/>
                              </a:cubicBezTo>
                              <a:cubicBezTo>
                                <a:pt x="14286" y="13867"/>
                                <a:pt x="14362" y="13814"/>
                                <a:pt x="14433" y="13758"/>
                              </a:cubicBezTo>
                              <a:cubicBezTo>
                                <a:pt x="14299" y="13982"/>
                                <a:pt x="14291" y="14315"/>
                                <a:pt x="14288" y="14420"/>
                              </a:cubicBezTo>
                              <a:cubicBezTo>
                                <a:pt x="14286" y="14571"/>
                                <a:pt x="14277" y="14637"/>
                                <a:pt x="14277" y="14637"/>
                              </a:cubicBezTo>
                              <a:cubicBezTo>
                                <a:pt x="14277" y="14637"/>
                                <a:pt x="14277" y="14637"/>
                                <a:pt x="14367" y="14529"/>
                              </a:cubicBezTo>
                              <a:cubicBezTo>
                                <a:pt x="14730" y="14112"/>
                                <a:pt x="14686" y="13660"/>
                                <a:pt x="14673" y="13569"/>
                              </a:cubicBezTo>
                              <a:cubicBezTo>
                                <a:pt x="14744" y="13611"/>
                                <a:pt x="14853" y="13614"/>
                                <a:pt x="14975" y="13579"/>
                              </a:cubicBezTo>
                              <a:cubicBezTo>
                                <a:pt x="14973" y="13726"/>
                                <a:pt x="14994" y="13860"/>
                                <a:pt x="15005" y="13919"/>
                              </a:cubicBezTo>
                              <a:cubicBezTo>
                                <a:pt x="15030" y="14056"/>
                                <a:pt x="15032" y="14115"/>
                                <a:pt x="15032" y="14115"/>
                              </a:cubicBezTo>
                              <a:cubicBezTo>
                                <a:pt x="15032" y="14115"/>
                                <a:pt x="15032" y="14115"/>
                                <a:pt x="15068" y="14045"/>
                              </a:cubicBezTo>
                              <a:cubicBezTo>
                                <a:pt x="15073" y="14133"/>
                                <a:pt x="15098" y="14203"/>
                                <a:pt x="15142" y="14238"/>
                              </a:cubicBezTo>
                              <a:cubicBezTo>
                                <a:pt x="15223" y="14308"/>
                                <a:pt x="15357" y="14248"/>
                                <a:pt x="15490" y="14105"/>
                              </a:cubicBezTo>
                              <a:cubicBezTo>
                                <a:pt x="15537" y="14318"/>
                                <a:pt x="15621" y="14462"/>
                                <a:pt x="15720" y="14465"/>
                              </a:cubicBezTo>
                              <a:cubicBezTo>
                                <a:pt x="15850" y="14469"/>
                                <a:pt x="15965" y="14220"/>
                                <a:pt x="16003" y="13877"/>
                              </a:cubicBezTo>
                              <a:cubicBezTo>
                                <a:pt x="16019" y="13898"/>
                                <a:pt x="16038" y="13919"/>
                                <a:pt x="16055" y="13937"/>
                              </a:cubicBezTo>
                              <a:cubicBezTo>
                                <a:pt x="16197" y="14185"/>
                                <a:pt x="16366" y="14318"/>
                                <a:pt x="16475" y="14245"/>
                              </a:cubicBezTo>
                              <a:cubicBezTo>
                                <a:pt x="16562" y="14189"/>
                                <a:pt x="16592" y="14014"/>
                                <a:pt x="16562" y="13793"/>
                              </a:cubicBezTo>
                              <a:cubicBezTo>
                                <a:pt x="16731" y="13849"/>
                                <a:pt x="16870" y="13828"/>
                                <a:pt x="16922" y="13723"/>
                              </a:cubicBezTo>
                              <a:cubicBezTo>
                                <a:pt x="16990" y="13579"/>
                                <a:pt x="16881" y="13324"/>
                                <a:pt x="16671" y="13110"/>
                              </a:cubicBezTo>
                              <a:cubicBezTo>
                                <a:pt x="16668" y="13106"/>
                                <a:pt x="16668" y="13103"/>
                                <a:pt x="16666" y="13103"/>
                              </a:cubicBezTo>
                              <a:cubicBezTo>
                                <a:pt x="16693" y="13092"/>
                                <a:pt x="16715" y="13085"/>
                                <a:pt x="16739" y="13071"/>
                              </a:cubicBezTo>
                              <a:cubicBezTo>
                                <a:pt x="16976" y="13036"/>
                                <a:pt x="17151" y="12917"/>
                                <a:pt x="17156" y="12760"/>
                              </a:cubicBezTo>
                              <a:cubicBezTo>
                                <a:pt x="17162" y="12634"/>
                                <a:pt x="17058" y="12515"/>
                                <a:pt x="16895" y="12438"/>
                              </a:cubicBezTo>
                              <a:cubicBezTo>
                                <a:pt x="17017" y="12280"/>
                                <a:pt x="17072" y="12112"/>
                                <a:pt x="17025" y="12003"/>
                              </a:cubicBezTo>
                              <a:cubicBezTo>
                                <a:pt x="16965" y="11856"/>
                                <a:pt x="16747" y="11849"/>
                                <a:pt x="16505" y="11968"/>
                              </a:cubicBezTo>
                              <a:cubicBezTo>
                                <a:pt x="16494" y="11968"/>
                                <a:pt x="16486" y="11972"/>
                                <a:pt x="16475" y="11972"/>
                              </a:cubicBezTo>
                              <a:cubicBezTo>
                                <a:pt x="16480" y="11940"/>
                                <a:pt x="16486" y="11909"/>
                                <a:pt x="16488" y="11877"/>
                              </a:cubicBezTo>
                              <a:cubicBezTo>
                                <a:pt x="16584" y="11593"/>
                                <a:pt x="16586" y="11338"/>
                                <a:pt x="16483" y="11254"/>
                              </a:cubicBezTo>
                              <a:cubicBezTo>
                                <a:pt x="16439" y="11219"/>
                                <a:pt x="16385" y="11219"/>
                                <a:pt x="16322" y="11243"/>
                              </a:cubicBezTo>
                              <a:cubicBezTo>
                                <a:pt x="16311" y="11166"/>
                                <a:pt x="16292" y="11124"/>
                                <a:pt x="16292" y="11124"/>
                              </a:cubicBezTo>
                              <a:cubicBezTo>
                                <a:pt x="16216" y="11187"/>
                                <a:pt x="16158" y="11261"/>
                                <a:pt x="16120" y="11334"/>
                              </a:cubicBezTo>
                              <a:cubicBezTo>
                                <a:pt x="16071" y="11152"/>
                                <a:pt x="15992" y="11033"/>
                                <a:pt x="15905" y="11029"/>
                              </a:cubicBezTo>
                              <a:cubicBezTo>
                                <a:pt x="15899" y="11029"/>
                                <a:pt x="15891" y="11029"/>
                                <a:pt x="15886" y="11033"/>
                              </a:cubicBezTo>
                              <a:cubicBezTo>
                                <a:pt x="16295" y="10599"/>
                                <a:pt x="16167" y="10101"/>
                                <a:pt x="16167" y="10101"/>
                              </a:cubicBezTo>
                              <a:cubicBezTo>
                                <a:pt x="15919" y="10255"/>
                                <a:pt x="15839" y="10497"/>
                                <a:pt x="15823" y="10704"/>
                              </a:cubicBezTo>
                              <a:cubicBezTo>
                                <a:pt x="15785" y="10497"/>
                                <a:pt x="15749" y="10280"/>
                                <a:pt x="15720" y="10063"/>
                              </a:cubicBezTo>
                              <a:cubicBezTo>
                                <a:pt x="16093" y="9586"/>
                                <a:pt x="15927" y="9114"/>
                                <a:pt x="15927" y="9114"/>
                              </a:cubicBezTo>
                              <a:cubicBezTo>
                                <a:pt x="15760" y="9243"/>
                                <a:pt x="15687" y="9408"/>
                                <a:pt x="15657" y="9565"/>
                              </a:cubicBezTo>
                              <a:cubicBezTo>
                                <a:pt x="15640" y="9415"/>
                                <a:pt x="15627" y="9261"/>
                                <a:pt x="15616" y="9110"/>
                              </a:cubicBezTo>
                              <a:cubicBezTo>
                                <a:pt x="15823" y="8921"/>
                                <a:pt x="15902" y="8707"/>
                                <a:pt x="15929" y="8536"/>
                              </a:cubicBezTo>
                              <a:cubicBezTo>
                                <a:pt x="16014" y="8662"/>
                                <a:pt x="16085" y="8732"/>
                                <a:pt x="16085" y="8732"/>
                              </a:cubicBezTo>
                              <a:cubicBezTo>
                                <a:pt x="16085" y="8732"/>
                                <a:pt x="16074" y="8385"/>
                                <a:pt x="15938" y="8035"/>
                              </a:cubicBezTo>
                              <a:cubicBezTo>
                                <a:pt x="15935" y="8031"/>
                                <a:pt x="15935" y="8024"/>
                                <a:pt x="15932" y="8021"/>
                              </a:cubicBezTo>
                              <a:cubicBezTo>
                                <a:pt x="16063" y="8140"/>
                                <a:pt x="16183" y="8192"/>
                                <a:pt x="16183" y="8192"/>
                              </a:cubicBezTo>
                              <a:cubicBezTo>
                                <a:pt x="16183" y="8192"/>
                                <a:pt x="16115" y="7975"/>
                                <a:pt x="15968" y="7786"/>
                              </a:cubicBezTo>
                              <a:cubicBezTo>
                                <a:pt x="16000" y="7804"/>
                                <a:pt x="16036" y="7821"/>
                                <a:pt x="16071" y="7835"/>
                              </a:cubicBezTo>
                              <a:cubicBezTo>
                                <a:pt x="16360" y="7958"/>
                                <a:pt x="16630" y="7916"/>
                                <a:pt x="16630" y="7916"/>
                              </a:cubicBezTo>
                              <a:cubicBezTo>
                                <a:pt x="16630" y="7916"/>
                                <a:pt x="16592" y="7870"/>
                                <a:pt x="16526" y="7811"/>
                              </a:cubicBezTo>
                              <a:cubicBezTo>
                                <a:pt x="16805" y="7618"/>
                                <a:pt x="16900" y="7348"/>
                                <a:pt x="16933" y="7187"/>
                              </a:cubicBezTo>
                              <a:cubicBezTo>
                                <a:pt x="16933" y="7303"/>
                                <a:pt x="16930" y="7422"/>
                                <a:pt x="16922" y="7544"/>
                              </a:cubicBezTo>
                              <a:cubicBezTo>
                                <a:pt x="16911" y="7597"/>
                                <a:pt x="16908" y="7646"/>
                                <a:pt x="16911" y="7695"/>
                              </a:cubicBezTo>
                              <a:cubicBezTo>
                                <a:pt x="16903" y="7772"/>
                                <a:pt x="16895" y="7849"/>
                                <a:pt x="16884" y="7926"/>
                              </a:cubicBezTo>
                              <a:cubicBezTo>
                                <a:pt x="16595" y="7811"/>
                                <a:pt x="16368" y="8206"/>
                                <a:pt x="16311" y="8308"/>
                              </a:cubicBezTo>
                              <a:cubicBezTo>
                                <a:pt x="16254" y="8413"/>
                                <a:pt x="16221" y="8455"/>
                                <a:pt x="16221" y="8455"/>
                              </a:cubicBezTo>
                              <a:cubicBezTo>
                                <a:pt x="16221" y="8455"/>
                                <a:pt x="16221" y="8455"/>
                                <a:pt x="16325" y="8434"/>
                              </a:cubicBezTo>
                              <a:cubicBezTo>
                                <a:pt x="16666" y="8375"/>
                                <a:pt x="16815" y="8126"/>
                                <a:pt x="16870" y="8000"/>
                              </a:cubicBezTo>
                              <a:cubicBezTo>
                                <a:pt x="16862" y="8045"/>
                                <a:pt x="16854" y="8094"/>
                                <a:pt x="16845" y="8140"/>
                              </a:cubicBezTo>
                              <a:cubicBezTo>
                                <a:pt x="16589" y="8389"/>
                                <a:pt x="16717" y="8879"/>
                                <a:pt x="16753" y="9005"/>
                              </a:cubicBezTo>
                              <a:cubicBezTo>
                                <a:pt x="16788" y="9135"/>
                                <a:pt x="16796" y="9191"/>
                                <a:pt x="16796" y="9191"/>
                              </a:cubicBezTo>
                              <a:cubicBezTo>
                                <a:pt x="16796" y="9191"/>
                                <a:pt x="16796" y="9191"/>
                                <a:pt x="16845" y="9065"/>
                              </a:cubicBezTo>
                              <a:cubicBezTo>
                                <a:pt x="17028" y="8616"/>
                                <a:pt x="16922" y="8277"/>
                                <a:pt x="16875" y="8164"/>
                              </a:cubicBezTo>
                              <a:cubicBezTo>
                                <a:pt x="16897" y="8052"/>
                                <a:pt x="16914" y="7944"/>
                                <a:pt x="16927" y="7832"/>
                              </a:cubicBezTo>
                              <a:cubicBezTo>
                                <a:pt x="16979" y="8056"/>
                                <a:pt x="17118" y="8241"/>
                                <a:pt x="17170" y="8305"/>
                              </a:cubicBezTo>
                              <a:cubicBezTo>
                                <a:pt x="17249" y="8406"/>
                                <a:pt x="17276" y="8455"/>
                                <a:pt x="17276" y="8455"/>
                              </a:cubicBezTo>
                              <a:cubicBezTo>
                                <a:pt x="17276" y="8455"/>
                                <a:pt x="17276" y="8455"/>
                                <a:pt x="17276" y="8308"/>
                              </a:cubicBezTo>
                              <a:cubicBezTo>
                                <a:pt x="17293" y="7685"/>
                                <a:pt x="16984" y="7436"/>
                                <a:pt x="16960" y="7418"/>
                              </a:cubicBezTo>
                              <a:cubicBezTo>
                                <a:pt x="16968" y="7240"/>
                                <a:pt x="16965" y="7065"/>
                                <a:pt x="16954" y="6893"/>
                              </a:cubicBezTo>
                              <a:cubicBezTo>
                                <a:pt x="17044" y="7089"/>
                                <a:pt x="17203" y="7222"/>
                                <a:pt x="17260" y="7271"/>
                              </a:cubicBezTo>
                              <a:cubicBezTo>
                                <a:pt x="17353" y="7348"/>
                                <a:pt x="17391" y="7390"/>
                                <a:pt x="17391" y="7390"/>
                              </a:cubicBezTo>
                              <a:cubicBezTo>
                                <a:pt x="17391" y="7390"/>
                                <a:pt x="17391" y="7390"/>
                                <a:pt x="17369" y="7243"/>
                              </a:cubicBezTo>
                              <a:cubicBezTo>
                                <a:pt x="17284" y="6644"/>
                                <a:pt x="16960" y="6476"/>
                                <a:pt x="16914" y="6459"/>
                              </a:cubicBezTo>
                              <a:cubicBezTo>
                                <a:pt x="16897" y="6347"/>
                                <a:pt x="16881" y="6238"/>
                                <a:pt x="16859" y="6133"/>
                              </a:cubicBezTo>
                              <a:cubicBezTo>
                                <a:pt x="16990" y="6361"/>
                                <a:pt x="17233" y="6469"/>
                                <a:pt x="17312" y="6501"/>
                              </a:cubicBezTo>
                              <a:cubicBezTo>
                                <a:pt x="17423" y="6546"/>
                                <a:pt x="17470" y="6578"/>
                                <a:pt x="17470" y="6578"/>
                              </a:cubicBezTo>
                              <a:cubicBezTo>
                                <a:pt x="17470" y="6578"/>
                                <a:pt x="17470" y="6578"/>
                                <a:pt x="17415" y="6434"/>
                              </a:cubicBezTo>
                              <a:cubicBezTo>
                                <a:pt x="17203" y="5842"/>
                                <a:pt x="16829" y="5786"/>
                                <a:pt x="16780" y="5783"/>
                              </a:cubicBezTo>
                              <a:cubicBezTo>
                                <a:pt x="16745" y="5646"/>
                                <a:pt x="16706" y="5520"/>
                                <a:pt x="16668" y="5401"/>
                              </a:cubicBezTo>
                              <a:cubicBezTo>
                                <a:pt x="16636" y="5303"/>
                                <a:pt x="16603" y="5208"/>
                                <a:pt x="16567" y="5117"/>
                              </a:cubicBezTo>
                              <a:cubicBezTo>
                                <a:pt x="16570" y="5117"/>
                                <a:pt x="16573" y="5114"/>
                                <a:pt x="16576" y="5114"/>
                              </a:cubicBezTo>
                              <a:cubicBezTo>
                                <a:pt x="16695" y="5425"/>
                                <a:pt x="17044" y="5468"/>
                                <a:pt x="17140" y="5478"/>
                              </a:cubicBezTo>
                              <a:cubicBezTo>
                                <a:pt x="17249" y="5489"/>
                                <a:pt x="17295" y="5503"/>
                                <a:pt x="17295" y="5503"/>
                              </a:cubicBezTo>
                              <a:cubicBezTo>
                                <a:pt x="17295" y="5503"/>
                                <a:pt x="17295" y="5503"/>
                                <a:pt x="17222" y="5390"/>
                              </a:cubicBezTo>
                              <a:cubicBezTo>
                                <a:pt x="17042" y="5100"/>
                                <a:pt x="16843" y="5012"/>
                                <a:pt x="16706" y="4988"/>
                              </a:cubicBezTo>
                              <a:cubicBezTo>
                                <a:pt x="16747" y="4925"/>
                                <a:pt x="16772" y="4844"/>
                                <a:pt x="16783" y="4746"/>
                              </a:cubicBezTo>
                              <a:cubicBezTo>
                                <a:pt x="16895" y="4742"/>
                                <a:pt x="16987" y="4721"/>
                                <a:pt x="17034" y="4711"/>
                              </a:cubicBezTo>
                              <a:cubicBezTo>
                                <a:pt x="17159" y="4679"/>
                                <a:pt x="17216" y="4676"/>
                                <a:pt x="17216" y="4676"/>
                              </a:cubicBezTo>
                              <a:cubicBezTo>
                                <a:pt x="17216" y="4676"/>
                                <a:pt x="17216" y="4676"/>
                                <a:pt x="17104" y="4578"/>
                              </a:cubicBezTo>
                              <a:cubicBezTo>
                                <a:pt x="17055" y="4532"/>
                                <a:pt x="17009" y="4494"/>
                                <a:pt x="16963" y="4462"/>
                              </a:cubicBezTo>
                              <a:cubicBezTo>
                                <a:pt x="17110" y="4438"/>
                                <a:pt x="17211" y="4329"/>
                                <a:pt x="17254" y="4175"/>
                              </a:cubicBezTo>
                              <a:cubicBezTo>
                                <a:pt x="17317" y="3958"/>
                                <a:pt x="17246" y="3716"/>
                                <a:pt x="17014" y="3555"/>
                              </a:cubicBezTo>
                              <a:cubicBezTo>
                                <a:pt x="17233" y="3369"/>
                                <a:pt x="17290" y="3121"/>
                                <a:pt x="17213" y="2911"/>
                              </a:cubicBezTo>
                              <a:cubicBezTo>
                                <a:pt x="17137" y="2701"/>
                                <a:pt x="16954" y="2595"/>
                                <a:pt x="16704" y="2687"/>
                              </a:cubicBezTo>
                              <a:cubicBezTo>
                                <a:pt x="16755" y="2357"/>
                                <a:pt x="16660" y="2130"/>
                                <a:pt x="16491" y="2049"/>
                              </a:cubicBezTo>
                              <a:cubicBezTo>
                                <a:pt x="16322" y="1968"/>
                                <a:pt x="16134" y="2060"/>
                                <a:pt x="16008" y="2357"/>
                              </a:cubicBezTo>
                              <a:cubicBezTo>
                                <a:pt x="15864" y="2077"/>
                                <a:pt x="15670" y="2004"/>
                                <a:pt x="15507" y="2102"/>
                              </a:cubicBezTo>
                              <a:cubicBezTo>
                                <a:pt x="15504" y="2105"/>
                                <a:pt x="15501" y="2105"/>
                                <a:pt x="15499" y="2109"/>
                              </a:cubicBezTo>
                              <a:cubicBezTo>
                                <a:pt x="15490" y="2098"/>
                                <a:pt x="15482" y="2088"/>
                                <a:pt x="15477" y="2077"/>
                              </a:cubicBezTo>
                              <a:cubicBezTo>
                                <a:pt x="15444" y="1933"/>
                                <a:pt x="15401" y="1688"/>
                                <a:pt x="15376" y="1447"/>
                              </a:cubicBezTo>
                              <a:cubicBezTo>
                                <a:pt x="15414" y="1443"/>
                                <a:pt x="15501" y="1436"/>
                                <a:pt x="15589" y="1401"/>
                              </a:cubicBezTo>
                              <a:cubicBezTo>
                                <a:pt x="15676" y="1370"/>
                                <a:pt x="15760" y="1310"/>
                                <a:pt x="15796" y="1215"/>
                              </a:cubicBezTo>
                              <a:cubicBezTo>
                                <a:pt x="15815" y="1219"/>
                                <a:pt x="15834" y="1219"/>
                                <a:pt x="15853" y="1212"/>
                              </a:cubicBezTo>
                              <a:cubicBezTo>
                                <a:pt x="15867" y="1208"/>
                                <a:pt x="15878" y="1198"/>
                                <a:pt x="15889" y="1187"/>
                              </a:cubicBezTo>
                              <a:cubicBezTo>
                                <a:pt x="15946" y="1278"/>
                                <a:pt x="16030" y="1359"/>
                                <a:pt x="16150" y="1415"/>
                              </a:cubicBezTo>
                              <a:cubicBezTo>
                                <a:pt x="16150" y="1415"/>
                                <a:pt x="16213" y="1051"/>
                                <a:pt x="15957" y="722"/>
                              </a:cubicBezTo>
                              <a:cubicBezTo>
                                <a:pt x="16118" y="841"/>
                                <a:pt x="16287" y="956"/>
                                <a:pt x="16458" y="1065"/>
                              </a:cubicBezTo>
                              <a:cubicBezTo>
                                <a:pt x="16456" y="1205"/>
                                <a:pt x="16475" y="1748"/>
                                <a:pt x="16941" y="1877"/>
                              </a:cubicBezTo>
                              <a:cubicBezTo>
                                <a:pt x="16941" y="1877"/>
                                <a:pt x="16944" y="1814"/>
                                <a:pt x="16930" y="1723"/>
                              </a:cubicBezTo>
                              <a:cubicBezTo>
                                <a:pt x="16957" y="1737"/>
                                <a:pt x="17102" y="1818"/>
                                <a:pt x="17295" y="1849"/>
                              </a:cubicBezTo>
                              <a:cubicBezTo>
                                <a:pt x="17317" y="1912"/>
                                <a:pt x="17344" y="1975"/>
                                <a:pt x="17385" y="2032"/>
                              </a:cubicBezTo>
                              <a:cubicBezTo>
                                <a:pt x="17320" y="2102"/>
                                <a:pt x="17282" y="2158"/>
                                <a:pt x="17282" y="2158"/>
                              </a:cubicBezTo>
                              <a:cubicBezTo>
                                <a:pt x="17282" y="2158"/>
                                <a:pt x="17361" y="2158"/>
                                <a:pt x="17467" y="2126"/>
                              </a:cubicBezTo>
                              <a:cubicBezTo>
                                <a:pt x="17481" y="2140"/>
                                <a:pt x="17494" y="2151"/>
                                <a:pt x="17511" y="2161"/>
                              </a:cubicBezTo>
                              <a:cubicBezTo>
                                <a:pt x="17325" y="2424"/>
                                <a:pt x="17243" y="2708"/>
                                <a:pt x="17243" y="2708"/>
                              </a:cubicBezTo>
                              <a:cubicBezTo>
                                <a:pt x="17243" y="2708"/>
                                <a:pt x="17497" y="2588"/>
                                <a:pt x="17712" y="2312"/>
                              </a:cubicBezTo>
                              <a:cubicBezTo>
                                <a:pt x="17740" y="2277"/>
                                <a:pt x="17764" y="2242"/>
                                <a:pt x="17789" y="2207"/>
                              </a:cubicBezTo>
                              <a:cubicBezTo>
                                <a:pt x="17723" y="2462"/>
                                <a:pt x="17737" y="2694"/>
                                <a:pt x="17737" y="2694"/>
                              </a:cubicBezTo>
                              <a:cubicBezTo>
                                <a:pt x="17737" y="2694"/>
                                <a:pt x="17824" y="2578"/>
                                <a:pt x="17900" y="2396"/>
                              </a:cubicBezTo>
                              <a:cubicBezTo>
                                <a:pt x="17900" y="2403"/>
                                <a:pt x="17900" y="2406"/>
                                <a:pt x="17900" y="2413"/>
                              </a:cubicBezTo>
                              <a:cubicBezTo>
                                <a:pt x="17900" y="2802"/>
                                <a:pt x="18012" y="3121"/>
                                <a:pt x="18012" y="3121"/>
                              </a:cubicBezTo>
                              <a:cubicBezTo>
                                <a:pt x="18012" y="3121"/>
                                <a:pt x="18127" y="2806"/>
                                <a:pt x="18127" y="2413"/>
                              </a:cubicBezTo>
                              <a:cubicBezTo>
                                <a:pt x="18127" y="2364"/>
                                <a:pt x="18124" y="2315"/>
                                <a:pt x="18121" y="2270"/>
                              </a:cubicBezTo>
                              <a:cubicBezTo>
                                <a:pt x="18217" y="2511"/>
                                <a:pt x="18353" y="2662"/>
                                <a:pt x="18353" y="2662"/>
                              </a:cubicBezTo>
                              <a:cubicBezTo>
                                <a:pt x="18353" y="2662"/>
                                <a:pt x="18353" y="2501"/>
                                <a:pt x="18307" y="2301"/>
                              </a:cubicBezTo>
                              <a:cubicBezTo>
                                <a:pt x="18309" y="2305"/>
                                <a:pt x="18312" y="2308"/>
                                <a:pt x="18315" y="2312"/>
                              </a:cubicBezTo>
                              <a:cubicBezTo>
                                <a:pt x="18530" y="2588"/>
                                <a:pt x="18784" y="2711"/>
                                <a:pt x="18784" y="2711"/>
                              </a:cubicBezTo>
                              <a:cubicBezTo>
                                <a:pt x="18784" y="2711"/>
                                <a:pt x="18691" y="2385"/>
                                <a:pt x="18476" y="2109"/>
                              </a:cubicBezTo>
                              <a:cubicBezTo>
                                <a:pt x="18448" y="2074"/>
                                <a:pt x="18421" y="2042"/>
                                <a:pt x="18394" y="2011"/>
                              </a:cubicBezTo>
                              <a:cubicBezTo>
                                <a:pt x="18593" y="2095"/>
                                <a:pt x="18773" y="2077"/>
                                <a:pt x="18773" y="2077"/>
                              </a:cubicBezTo>
                              <a:cubicBezTo>
                                <a:pt x="18773" y="2077"/>
                                <a:pt x="18683" y="1965"/>
                                <a:pt x="18541" y="1867"/>
                              </a:cubicBezTo>
                              <a:cubicBezTo>
                                <a:pt x="18547" y="1867"/>
                                <a:pt x="18549" y="1867"/>
                                <a:pt x="18555" y="1867"/>
                              </a:cubicBezTo>
                              <a:cubicBezTo>
                                <a:pt x="18857" y="1867"/>
                                <a:pt x="19105" y="1723"/>
                                <a:pt x="19105" y="1723"/>
                              </a:cubicBezTo>
                              <a:cubicBezTo>
                                <a:pt x="19105" y="1723"/>
                                <a:pt x="18860" y="1576"/>
                                <a:pt x="18555" y="1576"/>
                              </a:cubicBezTo>
                              <a:cubicBezTo>
                                <a:pt x="18517" y="1576"/>
                                <a:pt x="18478" y="1580"/>
                                <a:pt x="18443" y="1583"/>
                              </a:cubicBezTo>
                              <a:cubicBezTo>
                                <a:pt x="18628" y="1461"/>
                                <a:pt x="18748" y="1286"/>
                                <a:pt x="18748" y="1286"/>
                              </a:cubicBezTo>
                              <a:cubicBezTo>
                                <a:pt x="18748" y="1286"/>
                                <a:pt x="18623" y="1286"/>
                                <a:pt x="18468" y="1349"/>
                              </a:cubicBezTo>
                              <a:cubicBezTo>
                                <a:pt x="18470" y="1345"/>
                                <a:pt x="18473" y="1342"/>
                                <a:pt x="18476" y="1338"/>
                              </a:cubicBezTo>
                              <a:cubicBezTo>
                                <a:pt x="18691" y="1061"/>
                                <a:pt x="18787" y="736"/>
                                <a:pt x="18787" y="736"/>
                              </a:cubicBezTo>
                              <a:cubicBezTo>
                                <a:pt x="18787" y="736"/>
                                <a:pt x="18533" y="855"/>
                                <a:pt x="18318" y="1131"/>
                              </a:cubicBezTo>
                              <a:cubicBezTo>
                                <a:pt x="18290" y="1166"/>
                                <a:pt x="18266" y="1201"/>
                                <a:pt x="18241" y="1236"/>
                              </a:cubicBezTo>
                              <a:cubicBezTo>
                                <a:pt x="18307" y="981"/>
                                <a:pt x="18293" y="750"/>
                                <a:pt x="18293" y="750"/>
                              </a:cubicBezTo>
                              <a:cubicBezTo>
                                <a:pt x="18293" y="750"/>
                                <a:pt x="18203" y="865"/>
                                <a:pt x="18129" y="1047"/>
                              </a:cubicBezTo>
                              <a:cubicBezTo>
                                <a:pt x="18129" y="1040"/>
                                <a:pt x="18129" y="1037"/>
                                <a:pt x="18129" y="1030"/>
                              </a:cubicBezTo>
                              <a:cubicBezTo>
                                <a:pt x="18129" y="638"/>
                                <a:pt x="18018" y="322"/>
                                <a:pt x="18018" y="322"/>
                              </a:cubicBezTo>
                              <a:cubicBezTo>
                                <a:pt x="18018" y="322"/>
                                <a:pt x="17903" y="638"/>
                                <a:pt x="17903" y="1030"/>
                              </a:cubicBezTo>
                              <a:cubicBezTo>
                                <a:pt x="17903" y="1079"/>
                                <a:pt x="17906" y="1128"/>
                                <a:pt x="17909" y="1173"/>
                              </a:cubicBezTo>
                              <a:cubicBezTo>
                                <a:pt x="17813" y="935"/>
                                <a:pt x="17677" y="781"/>
                                <a:pt x="17677" y="781"/>
                              </a:cubicBezTo>
                              <a:cubicBezTo>
                                <a:pt x="17677" y="781"/>
                                <a:pt x="17677" y="942"/>
                                <a:pt x="17726" y="1142"/>
                              </a:cubicBezTo>
                              <a:cubicBezTo>
                                <a:pt x="17723" y="1138"/>
                                <a:pt x="17721" y="1135"/>
                                <a:pt x="17718" y="1131"/>
                              </a:cubicBezTo>
                              <a:cubicBezTo>
                                <a:pt x="17502" y="855"/>
                                <a:pt x="17249" y="732"/>
                                <a:pt x="17249" y="732"/>
                              </a:cubicBezTo>
                              <a:cubicBezTo>
                                <a:pt x="17249" y="732"/>
                                <a:pt x="17279" y="841"/>
                                <a:pt x="17347" y="984"/>
                              </a:cubicBezTo>
                              <a:cubicBezTo>
                                <a:pt x="17213" y="963"/>
                                <a:pt x="17028" y="995"/>
                                <a:pt x="16824" y="1187"/>
                              </a:cubicBezTo>
                              <a:cubicBezTo>
                                <a:pt x="16715" y="1128"/>
                                <a:pt x="16608" y="1061"/>
                                <a:pt x="16499" y="995"/>
                              </a:cubicBezTo>
                              <a:cubicBezTo>
                                <a:pt x="16625" y="1009"/>
                                <a:pt x="16769" y="967"/>
                                <a:pt x="16916" y="806"/>
                              </a:cubicBezTo>
                              <a:cubicBezTo>
                                <a:pt x="16916" y="806"/>
                                <a:pt x="16619" y="455"/>
                                <a:pt x="16150" y="760"/>
                              </a:cubicBezTo>
                              <a:cubicBezTo>
                                <a:pt x="15998" y="652"/>
                                <a:pt x="15850" y="543"/>
                                <a:pt x="15709" y="431"/>
                              </a:cubicBezTo>
                              <a:cubicBezTo>
                                <a:pt x="15864" y="476"/>
                                <a:pt x="16068" y="455"/>
                                <a:pt x="16259" y="200"/>
                              </a:cubicBezTo>
                              <a:cubicBezTo>
                                <a:pt x="16259" y="200"/>
                                <a:pt x="15929" y="-112"/>
                                <a:pt x="15482" y="249"/>
                              </a:cubicBezTo>
                              <a:cubicBezTo>
                                <a:pt x="15379" y="165"/>
                                <a:pt x="15281" y="81"/>
                                <a:pt x="15188" y="0"/>
                              </a:cubicBezTo>
                              <a:lnTo>
                                <a:pt x="15065" y="0"/>
                              </a:lnTo>
                              <a:cubicBezTo>
                                <a:pt x="15071" y="4"/>
                                <a:pt x="15076" y="11"/>
                                <a:pt x="15082" y="14"/>
                              </a:cubicBezTo>
                              <a:cubicBezTo>
                                <a:pt x="15073" y="95"/>
                                <a:pt x="15052" y="476"/>
                                <a:pt x="15281" y="711"/>
                              </a:cubicBezTo>
                              <a:cubicBezTo>
                                <a:pt x="15275" y="739"/>
                                <a:pt x="15275" y="767"/>
                                <a:pt x="15281" y="795"/>
                              </a:cubicBezTo>
                              <a:cubicBezTo>
                                <a:pt x="15291" y="837"/>
                                <a:pt x="15313" y="872"/>
                                <a:pt x="15341" y="890"/>
                              </a:cubicBezTo>
                              <a:cubicBezTo>
                                <a:pt x="15302" y="1051"/>
                                <a:pt x="15313" y="1293"/>
                                <a:pt x="15341" y="1520"/>
                              </a:cubicBezTo>
                              <a:cubicBezTo>
                                <a:pt x="15256" y="1401"/>
                                <a:pt x="15062" y="1110"/>
                                <a:pt x="15052" y="921"/>
                              </a:cubicBezTo>
                              <a:cubicBezTo>
                                <a:pt x="15057" y="921"/>
                                <a:pt x="15065" y="918"/>
                                <a:pt x="15071" y="918"/>
                              </a:cubicBezTo>
                              <a:cubicBezTo>
                                <a:pt x="15139" y="893"/>
                                <a:pt x="15177" y="799"/>
                                <a:pt x="15158" y="715"/>
                              </a:cubicBezTo>
                              <a:cubicBezTo>
                                <a:pt x="15139" y="627"/>
                                <a:pt x="15065" y="578"/>
                                <a:pt x="15000" y="603"/>
                              </a:cubicBezTo>
                              <a:cubicBezTo>
                                <a:pt x="14932" y="627"/>
                                <a:pt x="14893" y="722"/>
                                <a:pt x="14913" y="806"/>
                              </a:cubicBezTo>
                              <a:cubicBezTo>
                                <a:pt x="14926" y="869"/>
                                <a:pt x="14970" y="911"/>
                                <a:pt x="15016" y="921"/>
                              </a:cubicBezTo>
                              <a:cubicBezTo>
                                <a:pt x="15032" y="1170"/>
                                <a:pt x="15313" y="1552"/>
                                <a:pt x="15354" y="1604"/>
                              </a:cubicBezTo>
                              <a:cubicBezTo>
                                <a:pt x="15376" y="1772"/>
                                <a:pt x="15403" y="1923"/>
                                <a:pt x="15422" y="2011"/>
                              </a:cubicBezTo>
                              <a:cubicBezTo>
                                <a:pt x="15327" y="1895"/>
                                <a:pt x="15218" y="1783"/>
                                <a:pt x="15101" y="1692"/>
                              </a:cubicBezTo>
                              <a:cubicBezTo>
                                <a:pt x="15098" y="1611"/>
                                <a:pt x="15065" y="1177"/>
                                <a:pt x="14844" y="1026"/>
                              </a:cubicBezTo>
                              <a:cubicBezTo>
                                <a:pt x="14844" y="1023"/>
                                <a:pt x="14847" y="1023"/>
                                <a:pt x="14847" y="1019"/>
                              </a:cubicBezTo>
                              <a:cubicBezTo>
                                <a:pt x="14880" y="939"/>
                                <a:pt x="14853" y="841"/>
                                <a:pt x="14790" y="799"/>
                              </a:cubicBezTo>
                              <a:cubicBezTo>
                                <a:pt x="14727" y="757"/>
                                <a:pt x="14651" y="792"/>
                                <a:pt x="14618" y="872"/>
                              </a:cubicBezTo>
                              <a:cubicBezTo>
                                <a:pt x="14585" y="953"/>
                                <a:pt x="14613" y="1051"/>
                                <a:pt x="14675" y="1093"/>
                              </a:cubicBezTo>
                              <a:cubicBezTo>
                                <a:pt x="14724" y="1124"/>
                                <a:pt x="14782" y="1110"/>
                                <a:pt x="14820" y="1065"/>
                              </a:cubicBezTo>
                              <a:cubicBezTo>
                                <a:pt x="15005" y="1187"/>
                                <a:pt x="15052" y="1538"/>
                                <a:pt x="15062" y="1664"/>
                              </a:cubicBezTo>
                              <a:cubicBezTo>
                                <a:pt x="14962" y="1590"/>
                                <a:pt x="14855" y="1527"/>
                                <a:pt x="14738" y="1485"/>
                              </a:cubicBezTo>
                              <a:cubicBezTo>
                                <a:pt x="14741" y="1471"/>
                                <a:pt x="14741" y="1461"/>
                                <a:pt x="14741" y="1447"/>
                              </a:cubicBezTo>
                              <a:cubicBezTo>
                                <a:pt x="14741" y="1356"/>
                                <a:pt x="14684" y="1282"/>
                                <a:pt x="14613" y="1282"/>
                              </a:cubicBezTo>
                              <a:cubicBezTo>
                                <a:pt x="14542" y="1282"/>
                                <a:pt x="14485" y="1356"/>
                                <a:pt x="14485" y="1447"/>
                              </a:cubicBezTo>
                              <a:cubicBezTo>
                                <a:pt x="14485" y="1538"/>
                                <a:pt x="14542" y="1611"/>
                                <a:pt x="14613" y="1611"/>
                              </a:cubicBezTo>
                              <a:cubicBezTo>
                                <a:pt x="14659" y="1611"/>
                                <a:pt x="14700" y="1576"/>
                                <a:pt x="14722" y="1527"/>
                              </a:cubicBezTo>
                              <a:cubicBezTo>
                                <a:pt x="14853" y="1576"/>
                                <a:pt x="14973" y="1650"/>
                                <a:pt x="15084" y="1737"/>
                              </a:cubicBezTo>
                              <a:cubicBezTo>
                                <a:pt x="15054" y="1779"/>
                                <a:pt x="14956" y="1874"/>
                                <a:pt x="14705" y="1786"/>
                              </a:cubicBezTo>
                              <a:cubicBezTo>
                                <a:pt x="14705" y="1706"/>
                                <a:pt x="14659" y="1632"/>
                                <a:pt x="14596" y="1622"/>
                              </a:cubicBezTo>
                              <a:cubicBezTo>
                                <a:pt x="14525" y="1608"/>
                                <a:pt x="14463" y="1671"/>
                                <a:pt x="14452" y="1762"/>
                              </a:cubicBezTo>
                              <a:cubicBezTo>
                                <a:pt x="14441" y="1853"/>
                                <a:pt x="14490" y="1933"/>
                                <a:pt x="14561" y="1947"/>
                              </a:cubicBezTo>
                              <a:cubicBezTo>
                                <a:pt x="14624" y="1958"/>
                                <a:pt x="14681" y="1909"/>
                                <a:pt x="14700" y="1835"/>
                              </a:cubicBezTo>
                              <a:cubicBezTo>
                                <a:pt x="14842" y="1884"/>
                                <a:pt x="14940" y="1877"/>
                                <a:pt x="15005" y="1853"/>
                              </a:cubicBezTo>
                              <a:cubicBezTo>
                                <a:pt x="15068" y="1828"/>
                                <a:pt x="15101" y="1790"/>
                                <a:pt x="15117" y="1765"/>
                              </a:cubicBezTo>
                              <a:cubicBezTo>
                                <a:pt x="15245" y="1870"/>
                                <a:pt x="15360" y="1997"/>
                                <a:pt x="15463" y="2133"/>
                              </a:cubicBezTo>
                              <a:cubicBezTo>
                                <a:pt x="15433" y="2158"/>
                                <a:pt x="15409" y="2186"/>
                                <a:pt x="15387" y="2221"/>
                              </a:cubicBezTo>
                              <a:cubicBezTo>
                                <a:pt x="15294" y="2210"/>
                                <a:pt x="15180" y="2207"/>
                                <a:pt x="15046" y="2224"/>
                              </a:cubicBezTo>
                              <a:cubicBezTo>
                                <a:pt x="15008" y="2179"/>
                                <a:pt x="14765" y="1919"/>
                                <a:pt x="14425" y="2039"/>
                              </a:cubicBezTo>
                              <a:cubicBezTo>
                                <a:pt x="14400" y="1958"/>
                                <a:pt x="14329" y="1912"/>
                                <a:pt x="14266" y="1940"/>
                              </a:cubicBezTo>
                              <a:cubicBezTo>
                                <a:pt x="14198" y="1968"/>
                                <a:pt x="14163" y="2063"/>
                                <a:pt x="14185" y="2147"/>
                              </a:cubicBezTo>
                              <a:cubicBezTo>
                                <a:pt x="14206" y="2235"/>
                                <a:pt x="14280" y="2280"/>
                                <a:pt x="14345" y="2252"/>
                              </a:cubicBezTo>
                              <a:cubicBezTo>
                                <a:pt x="14403" y="2228"/>
                                <a:pt x="14438" y="2158"/>
                                <a:pt x="14433" y="2084"/>
                              </a:cubicBezTo>
                              <a:cubicBezTo>
                                <a:pt x="14711" y="1986"/>
                                <a:pt x="14921" y="2158"/>
                                <a:pt x="14997" y="2231"/>
                              </a:cubicBezTo>
                              <a:cubicBezTo>
                                <a:pt x="14850" y="2256"/>
                                <a:pt x="14684" y="2305"/>
                                <a:pt x="14515" y="2396"/>
                              </a:cubicBezTo>
                              <a:cubicBezTo>
                                <a:pt x="14515" y="2396"/>
                                <a:pt x="14515" y="2392"/>
                                <a:pt x="14515" y="2392"/>
                              </a:cubicBezTo>
                              <a:cubicBezTo>
                                <a:pt x="14482" y="2312"/>
                                <a:pt x="14405" y="2277"/>
                                <a:pt x="14343" y="2319"/>
                              </a:cubicBezTo>
                              <a:cubicBezTo>
                                <a:pt x="14280" y="2361"/>
                                <a:pt x="14253" y="2459"/>
                                <a:pt x="14285" y="2539"/>
                              </a:cubicBezTo>
                              <a:cubicBezTo>
                                <a:pt x="14318" y="2620"/>
                                <a:pt x="14395" y="2655"/>
                                <a:pt x="14457" y="2613"/>
                              </a:cubicBezTo>
                              <a:cubicBezTo>
                                <a:pt x="14509" y="2581"/>
                                <a:pt x="14534" y="2511"/>
                                <a:pt x="14525" y="2441"/>
                              </a:cubicBezTo>
                              <a:cubicBezTo>
                                <a:pt x="14686" y="2354"/>
                                <a:pt x="14844" y="2305"/>
                                <a:pt x="14986" y="2280"/>
                              </a:cubicBezTo>
                              <a:cubicBezTo>
                                <a:pt x="14970" y="2371"/>
                                <a:pt x="14902" y="2694"/>
                                <a:pt x="14705" y="2827"/>
                              </a:cubicBezTo>
                              <a:cubicBezTo>
                                <a:pt x="14703" y="2823"/>
                                <a:pt x="14703" y="2816"/>
                                <a:pt x="14700" y="2813"/>
                              </a:cubicBezTo>
                              <a:cubicBezTo>
                                <a:pt x="14662" y="2736"/>
                                <a:pt x="14583" y="2715"/>
                                <a:pt x="14523" y="2767"/>
                              </a:cubicBezTo>
                              <a:cubicBezTo>
                                <a:pt x="14463" y="2816"/>
                                <a:pt x="14446" y="2918"/>
                                <a:pt x="14487" y="2995"/>
                              </a:cubicBezTo>
                              <a:cubicBezTo>
                                <a:pt x="14525" y="3072"/>
                                <a:pt x="14604" y="3093"/>
                                <a:pt x="14664" y="3040"/>
                              </a:cubicBezTo>
                              <a:cubicBezTo>
                                <a:pt x="14708" y="3002"/>
                                <a:pt x="14730" y="2935"/>
                                <a:pt x="14719" y="2872"/>
                              </a:cubicBezTo>
                              <a:cubicBezTo>
                                <a:pt x="14951" y="2725"/>
                                <a:pt x="15016" y="2343"/>
                                <a:pt x="15027" y="2277"/>
                              </a:cubicBezTo>
                              <a:cubicBezTo>
                                <a:pt x="15158" y="2259"/>
                                <a:pt x="15275" y="2259"/>
                                <a:pt x="15368" y="2266"/>
                              </a:cubicBezTo>
                              <a:cubicBezTo>
                                <a:pt x="15308" y="2389"/>
                                <a:pt x="15294" y="2557"/>
                                <a:pt x="15341" y="2760"/>
                              </a:cubicBezTo>
                              <a:cubicBezTo>
                                <a:pt x="15084" y="2694"/>
                                <a:pt x="14907" y="2816"/>
                                <a:pt x="14844" y="3033"/>
                              </a:cubicBezTo>
                              <a:cubicBezTo>
                                <a:pt x="14782" y="3250"/>
                                <a:pt x="14853" y="3492"/>
                                <a:pt x="15084" y="3653"/>
                              </a:cubicBezTo>
                              <a:cubicBezTo>
                                <a:pt x="14866" y="3839"/>
                                <a:pt x="14809" y="4088"/>
                                <a:pt x="14885" y="4298"/>
                              </a:cubicBezTo>
                              <a:cubicBezTo>
                                <a:pt x="14962" y="4508"/>
                                <a:pt x="15144" y="4613"/>
                                <a:pt x="15395" y="4522"/>
                              </a:cubicBezTo>
                              <a:cubicBezTo>
                                <a:pt x="15343" y="4851"/>
                                <a:pt x="15439" y="5079"/>
                                <a:pt x="15608" y="5159"/>
                              </a:cubicBezTo>
                              <a:cubicBezTo>
                                <a:pt x="15777" y="5240"/>
                                <a:pt x="15965" y="5149"/>
                                <a:pt x="16090" y="4851"/>
                              </a:cubicBezTo>
                              <a:cubicBezTo>
                                <a:pt x="16123" y="4914"/>
                                <a:pt x="16158" y="4970"/>
                                <a:pt x="16197" y="5012"/>
                              </a:cubicBezTo>
                              <a:cubicBezTo>
                                <a:pt x="16183" y="5257"/>
                                <a:pt x="16262" y="5503"/>
                                <a:pt x="16292" y="5590"/>
                              </a:cubicBezTo>
                              <a:cubicBezTo>
                                <a:pt x="16333" y="5706"/>
                                <a:pt x="16347" y="5769"/>
                                <a:pt x="16352" y="5786"/>
                              </a:cubicBezTo>
                              <a:cubicBezTo>
                                <a:pt x="16319" y="5944"/>
                                <a:pt x="16322" y="6098"/>
                                <a:pt x="16322" y="6165"/>
                              </a:cubicBezTo>
                              <a:cubicBezTo>
                                <a:pt x="16325" y="6305"/>
                                <a:pt x="16319" y="6364"/>
                                <a:pt x="16319" y="6364"/>
                              </a:cubicBezTo>
                              <a:cubicBezTo>
                                <a:pt x="16319" y="6364"/>
                                <a:pt x="16319" y="6364"/>
                                <a:pt x="16398" y="6259"/>
                              </a:cubicBezTo>
                              <a:cubicBezTo>
                                <a:pt x="16646" y="5947"/>
                                <a:pt x="16666" y="5629"/>
                                <a:pt x="16657" y="5464"/>
                              </a:cubicBezTo>
                              <a:cubicBezTo>
                                <a:pt x="16725" y="5681"/>
                                <a:pt x="16794" y="5933"/>
                                <a:pt x="16843" y="6210"/>
                              </a:cubicBezTo>
                              <a:cubicBezTo>
                                <a:pt x="16562" y="6263"/>
                                <a:pt x="16466" y="6662"/>
                                <a:pt x="16434" y="6854"/>
                              </a:cubicBezTo>
                              <a:cubicBezTo>
                                <a:pt x="16330" y="6879"/>
                                <a:pt x="16178" y="6925"/>
                                <a:pt x="16025" y="7026"/>
                              </a:cubicBezTo>
                              <a:cubicBezTo>
                                <a:pt x="16022" y="7030"/>
                                <a:pt x="16017" y="7030"/>
                                <a:pt x="16014" y="7033"/>
                              </a:cubicBezTo>
                              <a:cubicBezTo>
                                <a:pt x="16107" y="6865"/>
                                <a:pt x="16148" y="6711"/>
                                <a:pt x="16148" y="6711"/>
                              </a:cubicBezTo>
                              <a:cubicBezTo>
                                <a:pt x="16148" y="6711"/>
                                <a:pt x="15978" y="6798"/>
                                <a:pt x="15831" y="6988"/>
                              </a:cubicBezTo>
                              <a:cubicBezTo>
                                <a:pt x="15845" y="6946"/>
                                <a:pt x="15859" y="6900"/>
                                <a:pt x="15869" y="6854"/>
                              </a:cubicBezTo>
                              <a:cubicBezTo>
                                <a:pt x="15965" y="6483"/>
                                <a:pt x="15932" y="6136"/>
                                <a:pt x="15932" y="6136"/>
                              </a:cubicBezTo>
                              <a:cubicBezTo>
                                <a:pt x="15932" y="6136"/>
                                <a:pt x="15747" y="6392"/>
                                <a:pt x="15654" y="6763"/>
                              </a:cubicBezTo>
                              <a:cubicBezTo>
                                <a:pt x="15654" y="6767"/>
                                <a:pt x="15651" y="6774"/>
                                <a:pt x="15651" y="6777"/>
                              </a:cubicBezTo>
                              <a:cubicBezTo>
                                <a:pt x="15624" y="6574"/>
                                <a:pt x="15567" y="6427"/>
                                <a:pt x="15567" y="6427"/>
                              </a:cubicBezTo>
                              <a:cubicBezTo>
                                <a:pt x="15567" y="6427"/>
                                <a:pt x="15496" y="6641"/>
                                <a:pt x="15496" y="6911"/>
                              </a:cubicBezTo>
                              <a:cubicBezTo>
                                <a:pt x="15482" y="6869"/>
                                <a:pt x="15466" y="6823"/>
                                <a:pt x="15450" y="6781"/>
                              </a:cubicBezTo>
                              <a:cubicBezTo>
                                <a:pt x="15313" y="6434"/>
                                <a:pt x="15101" y="6217"/>
                                <a:pt x="15101" y="6217"/>
                              </a:cubicBezTo>
                              <a:cubicBezTo>
                                <a:pt x="15101" y="6217"/>
                                <a:pt x="15112" y="6564"/>
                                <a:pt x="15248" y="6914"/>
                              </a:cubicBezTo>
                              <a:cubicBezTo>
                                <a:pt x="15251" y="6918"/>
                                <a:pt x="15251" y="6925"/>
                                <a:pt x="15253" y="6928"/>
                              </a:cubicBezTo>
                              <a:cubicBezTo>
                                <a:pt x="15122" y="6809"/>
                                <a:pt x="15003" y="6756"/>
                                <a:pt x="15003" y="6756"/>
                              </a:cubicBezTo>
                              <a:cubicBezTo>
                                <a:pt x="15003" y="6756"/>
                                <a:pt x="15071" y="6970"/>
                                <a:pt x="15218" y="7163"/>
                              </a:cubicBezTo>
                              <a:cubicBezTo>
                                <a:pt x="15185" y="7145"/>
                                <a:pt x="15150" y="7128"/>
                                <a:pt x="15114" y="7114"/>
                              </a:cubicBezTo>
                              <a:cubicBezTo>
                                <a:pt x="14825" y="6991"/>
                                <a:pt x="14555" y="7033"/>
                                <a:pt x="14555" y="7033"/>
                              </a:cubicBezTo>
                              <a:cubicBezTo>
                                <a:pt x="14555" y="7033"/>
                                <a:pt x="14754" y="7271"/>
                                <a:pt x="15043" y="7390"/>
                              </a:cubicBezTo>
                              <a:cubicBezTo>
                                <a:pt x="15046" y="7390"/>
                                <a:pt x="15052" y="7394"/>
                                <a:pt x="15054" y="7394"/>
                              </a:cubicBezTo>
                              <a:cubicBezTo>
                                <a:pt x="14896" y="7429"/>
                                <a:pt x="14782" y="7502"/>
                                <a:pt x="14782" y="7502"/>
                              </a:cubicBezTo>
                              <a:cubicBezTo>
                                <a:pt x="14782" y="7502"/>
                                <a:pt x="14948" y="7594"/>
                                <a:pt x="15158" y="7594"/>
                              </a:cubicBezTo>
                              <a:cubicBezTo>
                                <a:pt x="15125" y="7611"/>
                                <a:pt x="15090" y="7632"/>
                                <a:pt x="15057" y="7653"/>
                              </a:cubicBezTo>
                              <a:cubicBezTo>
                                <a:pt x="14787" y="7828"/>
                                <a:pt x="14618" y="8101"/>
                                <a:pt x="14618" y="8101"/>
                              </a:cubicBezTo>
                              <a:cubicBezTo>
                                <a:pt x="14618" y="8101"/>
                                <a:pt x="14853" y="8091"/>
                                <a:pt x="15106" y="7944"/>
                              </a:cubicBezTo>
                              <a:cubicBezTo>
                                <a:pt x="15109" y="7965"/>
                                <a:pt x="15114" y="7986"/>
                                <a:pt x="15120" y="8007"/>
                              </a:cubicBezTo>
                              <a:cubicBezTo>
                                <a:pt x="15065" y="8129"/>
                                <a:pt x="15041" y="8224"/>
                                <a:pt x="15041" y="8224"/>
                              </a:cubicBezTo>
                              <a:cubicBezTo>
                                <a:pt x="15041" y="8224"/>
                                <a:pt x="15095" y="8196"/>
                                <a:pt x="15166" y="8136"/>
                              </a:cubicBezTo>
                              <a:cubicBezTo>
                                <a:pt x="15196" y="8203"/>
                                <a:pt x="15234" y="8256"/>
                                <a:pt x="15272" y="8301"/>
                              </a:cubicBezTo>
                              <a:cubicBezTo>
                                <a:pt x="15237" y="8550"/>
                                <a:pt x="15251" y="8749"/>
                                <a:pt x="15253" y="8788"/>
                              </a:cubicBezTo>
                              <a:cubicBezTo>
                                <a:pt x="15188" y="8742"/>
                                <a:pt x="15142" y="8728"/>
                                <a:pt x="15142" y="8728"/>
                              </a:cubicBezTo>
                              <a:cubicBezTo>
                                <a:pt x="15090" y="9338"/>
                                <a:pt x="15485" y="9534"/>
                                <a:pt x="15591" y="9572"/>
                              </a:cubicBezTo>
                              <a:cubicBezTo>
                                <a:pt x="15619" y="9814"/>
                                <a:pt x="15651" y="10056"/>
                                <a:pt x="15690" y="10290"/>
                              </a:cubicBezTo>
                              <a:cubicBezTo>
                                <a:pt x="15526" y="9877"/>
                                <a:pt x="15237" y="9839"/>
                                <a:pt x="15237" y="9839"/>
                              </a:cubicBezTo>
                              <a:cubicBezTo>
                                <a:pt x="15248" y="10406"/>
                                <a:pt x="15621" y="10532"/>
                                <a:pt x="15733" y="10557"/>
                              </a:cubicBezTo>
                              <a:cubicBezTo>
                                <a:pt x="15763" y="10725"/>
                                <a:pt x="15793" y="10889"/>
                                <a:pt x="15826" y="11047"/>
                              </a:cubicBezTo>
                              <a:cubicBezTo>
                                <a:pt x="15815" y="11058"/>
                                <a:pt x="15804" y="11068"/>
                                <a:pt x="15793" y="11082"/>
                              </a:cubicBezTo>
                              <a:cubicBezTo>
                                <a:pt x="15643" y="10833"/>
                                <a:pt x="15450" y="10791"/>
                                <a:pt x="15450" y="10791"/>
                              </a:cubicBezTo>
                              <a:cubicBezTo>
                                <a:pt x="15439" y="11103"/>
                                <a:pt x="15542" y="11296"/>
                                <a:pt x="15657" y="11411"/>
                              </a:cubicBezTo>
                              <a:cubicBezTo>
                                <a:pt x="15643" y="11471"/>
                                <a:pt x="15635" y="11534"/>
                                <a:pt x="15627" y="11600"/>
                              </a:cubicBezTo>
                              <a:cubicBezTo>
                                <a:pt x="15610" y="11579"/>
                                <a:pt x="15591" y="11558"/>
                                <a:pt x="15575" y="11541"/>
                              </a:cubicBezTo>
                              <a:cubicBezTo>
                                <a:pt x="15433" y="11292"/>
                                <a:pt x="15264" y="11159"/>
                                <a:pt x="15155" y="11233"/>
                              </a:cubicBezTo>
                              <a:cubicBezTo>
                                <a:pt x="15068" y="11289"/>
                                <a:pt x="15038" y="11464"/>
                                <a:pt x="15068" y="11684"/>
                              </a:cubicBezTo>
                              <a:cubicBezTo>
                                <a:pt x="14899" y="11628"/>
                                <a:pt x="14760" y="11649"/>
                                <a:pt x="14708" y="11755"/>
                              </a:cubicBezTo>
                              <a:cubicBezTo>
                                <a:pt x="14700" y="11769"/>
                                <a:pt x="14697" y="11786"/>
                                <a:pt x="14694" y="11800"/>
                              </a:cubicBezTo>
                              <a:cubicBezTo>
                                <a:pt x="14667" y="11698"/>
                                <a:pt x="14640" y="11590"/>
                                <a:pt x="14618" y="11481"/>
                              </a:cubicBezTo>
                              <a:cubicBezTo>
                                <a:pt x="14656" y="11471"/>
                                <a:pt x="14744" y="11450"/>
                                <a:pt x="14825" y="11401"/>
                              </a:cubicBezTo>
                              <a:cubicBezTo>
                                <a:pt x="14907" y="11355"/>
                                <a:pt x="14986" y="11285"/>
                                <a:pt x="15013" y="11184"/>
                              </a:cubicBezTo>
                              <a:cubicBezTo>
                                <a:pt x="15032" y="11184"/>
                                <a:pt x="15052" y="11180"/>
                                <a:pt x="15071" y="11170"/>
                              </a:cubicBezTo>
                              <a:cubicBezTo>
                                <a:pt x="15136" y="11135"/>
                                <a:pt x="15163" y="11036"/>
                                <a:pt x="15136" y="10952"/>
                              </a:cubicBezTo>
                              <a:cubicBezTo>
                                <a:pt x="15109" y="10868"/>
                                <a:pt x="15032" y="10833"/>
                                <a:pt x="14967" y="10868"/>
                              </a:cubicBezTo>
                              <a:cubicBezTo>
                                <a:pt x="14902" y="10903"/>
                                <a:pt x="14874" y="11001"/>
                                <a:pt x="14902" y="11086"/>
                              </a:cubicBezTo>
                              <a:cubicBezTo>
                                <a:pt x="14918" y="11131"/>
                                <a:pt x="14945" y="11159"/>
                                <a:pt x="14978" y="11173"/>
                              </a:cubicBezTo>
                              <a:cubicBezTo>
                                <a:pt x="14926" y="11348"/>
                                <a:pt x="14678" y="11418"/>
                                <a:pt x="14610" y="11432"/>
                              </a:cubicBezTo>
                              <a:cubicBezTo>
                                <a:pt x="14574" y="11250"/>
                                <a:pt x="14555" y="11072"/>
                                <a:pt x="14572" y="10945"/>
                              </a:cubicBezTo>
                              <a:cubicBezTo>
                                <a:pt x="14594" y="10949"/>
                                <a:pt x="14615" y="10945"/>
                                <a:pt x="14637" y="10931"/>
                              </a:cubicBezTo>
                              <a:cubicBezTo>
                                <a:pt x="14703" y="10896"/>
                                <a:pt x="14730" y="10798"/>
                                <a:pt x="14703" y="10714"/>
                              </a:cubicBezTo>
                              <a:cubicBezTo>
                                <a:pt x="14675" y="10630"/>
                                <a:pt x="14599" y="10595"/>
                                <a:pt x="14534" y="10630"/>
                              </a:cubicBezTo>
                              <a:cubicBezTo>
                                <a:pt x="14468" y="10665"/>
                                <a:pt x="14441" y="10763"/>
                                <a:pt x="14468" y="10847"/>
                              </a:cubicBezTo>
                              <a:cubicBezTo>
                                <a:pt x="14482" y="10889"/>
                                <a:pt x="14506" y="10917"/>
                                <a:pt x="14536" y="10931"/>
                              </a:cubicBezTo>
                              <a:cubicBezTo>
                                <a:pt x="14515" y="11100"/>
                                <a:pt x="14550" y="11338"/>
                                <a:pt x="14599" y="11555"/>
                              </a:cubicBezTo>
                              <a:cubicBezTo>
                                <a:pt x="14504" y="11450"/>
                                <a:pt x="14283" y="11194"/>
                                <a:pt x="14253" y="11008"/>
                              </a:cubicBezTo>
                              <a:cubicBezTo>
                                <a:pt x="14258" y="11005"/>
                                <a:pt x="14266" y="11005"/>
                                <a:pt x="14272" y="11001"/>
                              </a:cubicBezTo>
                              <a:cubicBezTo>
                                <a:pt x="14337" y="10966"/>
                                <a:pt x="14365" y="10868"/>
                                <a:pt x="14337" y="10784"/>
                              </a:cubicBezTo>
                              <a:cubicBezTo>
                                <a:pt x="14332" y="10767"/>
                                <a:pt x="14324" y="10753"/>
                                <a:pt x="14315" y="10742"/>
                              </a:cubicBezTo>
                              <a:cubicBezTo>
                                <a:pt x="14403" y="10361"/>
                                <a:pt x="14307" y="10098"/>
                                <a:pt x="14250" y="9986"/>
                              </a:cubicBezTo>
                              <a:cubicBezTo>
                                <a:pt x="14280" y="10014"/>
                                <a:pt x="14307" y="10045"/>
                                <a:pt x="14335" y="10077"/>
                              </a:cubicBezTo>
                              <a:cubicBezTo>
                                <a:pt x="14389" y="10483"/>
                                <a:pt x="14790" y="10560"/>
                                <a:pt x="14891" y="10581"/>
                              </a:cubicBezTo>
                              <a:cubicBezTo>
                                <a:pt x="14994" y="10599"/>
                                <a:pt x="15041" y="10616"/>
                                <a:pt x="15041" y="10616"/>
                              </a:cubicBezTo>
                              <a:cubicBezTo>
                                <a:pt x="15041" y="10616"/>
                                <a:pt x="15041" y="10616"/>
                                <a:pt x="14975" y="10504"/>
                              </a:cubicBezTo>
                              <a:cubicBezTo>
                                <a:pt x="14749" y="10087"/>
                                <a:pt x="14463" y="10056"/>
                                <a:pt x="14367" y="10056"/>
                              </a:cubicBezTo>
                              <a:cubicBezTo>
                                <a:pt x="14299" y="9982"/>
                                <a:pt x="14231" y="9912"/>
                                <a:pt x="14160" y="9846"/>
                              </a:cubicBezTo>
                              <a:cubicBezTo>
                                <a:pt x="14340" y="9888"/>
                                <a:pt x="14531" y="9814"/>
                                <a:pt x="14599" y="9786"/>
                              </a:cubicBezTo>
                              <a:cubicBezTo>
                                <a:pt x="14705" y="9744"/>
                                <a:pt x="14752" y="9734"/>
                                <a:pt x="14752" y="9734"/>
                              </a:cubicBezTo>
                              <a:cubicBezTo>
                                <a:pt x="14752" y="9734"/>
                                <a:pt x="14752" y="9734"/>
                                <a:pt x="14651" y="9664"/>
                              </a:cubicBezTo>
                              <a:cubicBezTo>
                                <a:pt x="14226" y="9359"/>
                                <a:pt x="13915" y="9597"/>
                                <a:pt x="13890" y="9618"/>
                              </a:cubicBezTo>
                              <a:cubicBezTo>
                                <a:pt x="13770" y="9527"/>
                                <a:pt x="13648" y="9450"/>
                                <a:pt x="13525" y="9383"/>
                              </a:cubicBezTo>
                              <a:cubicBezTo>
                                <a:pt x="13702" y="9369"/>
                                <a:pt x="13868" y="9250"/>
                                <a:pt x="13926" y="9208"/>
                              </a:cubicBezTo>
                              <a:cubicBezTo>
                                <a:pt x="14021" y="9138"/>
                                <a:pt x="14067" y="9114"/>
                                <a:pt x="14067" y="9114"/>
                              </a:cubicBezTo>
                              <a:cubicBezTo>
                                <a:pt x="14067" y="9114"/>
                                <a:pt x="14067" y="9114"/>
                                <a:pt x="13956" y="9075"/>
                              </a:cubicBezTo>
                              <a:cubicBezTo>
                                <a:pt x="13500" y="8896"/>
                                <a:pt x="13239" y="9194"/>
                                <a:pt x="13203" y="9236"/>
                              </a:cubicBezTo>
                              <a:cubicBezTo>
                                <a:pt x="13149" y="9215"/>
                                <a:pt x="13097" y="9194"/>
                                <a:pt x="13042" y="9177"/>
                              </a:cubicBezTo>
                              <a:cubicBezTo>
                                <a:pt x="13042" y="9159"/>
                                <a:pt x="13040" y="9142"/>
                                <a:pt x="13040" y="9121"/>
                              </a:cubicBezTo>
                              <a:cubicBezTo>
                                <a:pt x="13220" y="9044"/>
                                <a:pt x="13364" y="8865"/>
                                <a:pt x="13416" y="8798"/>
                              </a:cubicBezTo>
                              <a:cubicBezTo>
                                <a:pt x="13500" y="8690"/>
                                <a:pt x="13541" y="8651"/>
                                <a:pt x="13541" y="8651"/>
                              </a:cubicBezTo>
                              <a:cubicBezTo>
                                <a:pt x="13541" y="8651"/>
                                <a:pt x="13541" y="8651"/>
                                <a:pt x="13528" y="8651"/>
                              </a:cubicBezTo>
                              <a:cubicBezTo>
                                <a:pt x="13536" y="8641"/>
                                <a:pt x="13541" y="8627"/>
                                <a:pt x="13547" y="8613"/>
                              </a:cubicBezTo>
                              <a:cubicBezTo>
                                <a:pt x="13560" y="8700"/>
                                <a:pt x="13588" y="8742"/>
                                <a:pt x="13618" y="8690"/>
                              </a:cubicBezTo>
                              <a:cubicBezTo>
                                <a:pt x="13628" y="8672"/>
                                <a:pt x="13637" y="8648"/>
                                <a:pt x="13642" y="8620"/>
                              </a:cubicBezTo>
                              <a:cubicBezTo>
                                <a:pt x="13672" y="8700"/>
                                <a:pt x="13705" y="8739"/>
                                <a:pt x="13727" y="8679"/>
                              </a:cubicBezTo>
                              <a:cubicBezTo>
                                <a:pt x="13735" y="8655"/>
                                <a:pt x="13738" y="8623"/>
                                <a:pt x="13738" y="8588"/>
                              </a:cubicBezTo>
                              <a:cubicBezTo>
                                <a:pt x="13784" y="8665"/>
                                <a:pt x="13825" y="8697"/>
                                <a:pt x="13836" y="8630"/>
                              </a:cubicBezTo>
                              <a:cubicBezTo>
                                <a:pt x="13849" y="8525"/>
                                <a:pt x="13770" y="8336"/>
                                <a:pt x="13705" y="8210"/>
                              </a:cubicBezTo>
                              <a:cubicBezTo>
                                <a:pt x="13705" y="8203"/>
                                <a:pt x="13694" y="8122"/>
                                <a:pt x="13672" y="8073"/>
                              </a:cubicBezTo>
                              <a:cubicBezTo>
                                <a:pt x="13672" y="8073"/>
                                <a:pt x="13672" y="8073"/>
                                <a:pt x="13672" y="8073"/>
                              </a:cubicBezTo>
                              <a:cubicBezTo>
                                <a:pt x="13686" y="7996"/>
                                <a:pt x="13697" y="7919"/>
                                <a:pt x="13708" y="7842"/>
                              </a:cubicBezTo>
                              <a:cubicBezTo>
                                <a:pt x="13721" y="7877"/>
                                <a:pt x="13743" y="7916"/>
                                <a:pt x="13773" y="7944"/>
                              </a:cubicBezTo>
                              <a:cubicBezTo>
                                <a:pt x="13773" y="7965"/>
                                <a:pt x="13781" y="8000"/>
                                <a:pt x="13803" y="8049"/>
                              </a:cubicBezTo>
                              <a:cubicBezTo>
                                <a:pt x="13836" y="8213"/>
                                <a:pt x="13958" y="8378"/>
                                <a:pt x="13964" y="8284"/>
                              </a:cubicBezTo>
                              <a:cubicBezTo>
                                <a:pt x="13964" y="8266"/>
                                <a:pt x="13961" y="8248"/>
                                <a:pt x="13956" y="8227"/>
                              </a:cubicBezTo>
                              <a:cubicBezTo>
                                <a:pt x="13997" y="8263"/>
                                <a:pt x="14029" y="8270"/>
                                <a:pt x="14024" y="8224"/>
                              </a:cubicBezTo>
                              <a:cubicBezTo>
                                <a:pt x="14021" y="8210"/>
                                <a:pt x="14016" y="8192"/>
                                <a:pt x="14010" y="8178"/>
                              </a:cubicBezTo>
                              <a:cubicBezTo>
                                <a:pt x="14054" y="8196"/>
                                <a:pt x="14084" y="8192"/>
                                <a:pt x="14070" y="8150"/>
                              </a:cubicBezTo>
                              <a:cubicBezTo>
                                <a:pt x="14065" y="8136"/>
                                <a:pt x="14057" y="8122"/>
                                <a:pt x="14048" y="8108"/>
                              </a:cubicBezTo>
                              <a:cubicBezTo>
                                <a:pt x="14095" y="8115"/>
                                <a:pt x="14125" y="8101"/>
                                <a:pt x="14103" y="8066"/>
                              </a:cubicBezTo>
                              <a:cubicBezTo>
                                <a:pt x="14095" y="8052"/>
                                <a:pt x="14081" y="8038"/>
                                <a:pt x="14065" y="8028"/>
                              </a:cubicBezTo>
                              <a:cubicBezTo>
                                <a:pt x="14116" y="8021"/>
                                <a:pt x="14144" y="8000"/>
                                <a:pt x="14116" y="7968"/>
                              </a:cubicBezTo>
                              <a:cubicBezTo>
                                <a:pt x="14073" y="7923"/>
                                <a:pt x="13961" y="7919"/>
                                <a:pt x="13882" y="7923"/>
                              </a:cubicBezTo>
                              <a:cubicBezTo>
                                <a:pt x="13879" y="7923"/>
                                <a:pt x="13827" y="7895"/>
                                <a:pt x="13795" y="7905"/>
                              </a:cubicBezTo>
                              <a:cubicBezTo>
                                <a:pt x="13754" y="7870"/>
                                <a:pt x="13729" y="7797"/>
                                <a:pt x="13718" y="7758"/>
                              </a:cubicBezTo>
                              <a:cubicBezTo>
                                <a:pt x="13732" y="7636"/>
                                <a:pt x="13743" y="7516"/>
                                <a:pt x="13748" y="7397"/>
                              </a:cubicBezTo>
                              <a:cubicBezTo>
                                <a:pt x="13773" y="7432"/>
                                <a:pt x="13811" y="7474"/>
                                <a:pt x="13855" y="7488"/>
                              </a:cubicBezTo>
                              <a:cubicBezTo>
                                <a:pt x="13860" y="7509"/>
                                <a:pt x="13877" y="7537"/>
                                <a:pt x="13909" y="7576"/>
                              </a:cubicBezTo>
                              <a:cubicBezTo>
                                <a:pt x="13983" y="7716"/>
                                <a:pt x="14141" y="7821"/>
                                <a:pt x="14119" y="7730"/>
                              </a:cubicBezTo>
                              <a:cubicBezTo>
                                <a:pt x="14116" y="7716"/>
                                <a:pt x="14108" y="7699"/>
                                <a:pt x="14097" y="7681"/>
                              </a:cubicBezTo>
                              <a:cubicBezTo>
                                <a:pt x="14146" y="7699"/>
                                <a:pt x="14179" y="7688"/>
                                <a:pt x="14160" y="7650"/>
                              </a:cubicBezTo>
                              <a:cubicBezTo>
                                <a:pt x="14155" y="7636"/>
                                <a:pt x="14146" y="7625"/>
                                <a:pt x="14136" y="7611"/>
                              </a:cubicBezTo>
                              <a:cubicBezTo>
                                <a:pt x="14182" y="7611"/>
                                <a:pt x="14206" y="7594"/>
                                <a:pt x="14185" y="7562"/>
                              </a:cubicBezTo>
                              <a:cubicBezTo>
                                <a:pt x="14176" y="7551"/>
                                <a:pt x="14166" y="7541"/>
                                <a:pt x="14152" y="7534"/>
                              </a:cubicBezTo>
                              <a:cubicBezTo>
                                <a:pt x="14198" y="7520"/>
                                <a:pt x="14220" y="7495"/>
                                <a:pt x="14193" y="7471"/>
                              </a:cubicBezTo>
                              <a:cubicBezTo>
                                <a:pt x="14182" y="7460"/>
                                <a:pt x="14166" y="7453"/>
                                <a:pt x="14146" y="7450"/>
                              </a:cubicBezTo>
                              <a:cubicBezTo>
                                <a:pt x="14193" y="7422"/>
                                <a:pt x="14215" y="7390"/>
                                <a:pt x="14179" y="7373"/>
                              </a:cubicBezTo>
                              <a:cubicBezTo>
                                <a:pt x="14127" y="7348"/>
                                <a:pt x="14021" y="7390"/>
                                <a:pt x="13947" y="7429"/>
                              </a:cubicBezTo>
                              <a:cubicBezTo>
                                <a:pt x="13942" y="7429"/>
                                <a:pt x="13887" y="7425"/>
                                <a:pt x="13860" y="7450"/>
                              </a:cubicBezTo>
                              <a:cubicBezTo>
                                <a:pt x="13806" y="7432"/>
                                <a:pt x="13762" y="7362"/>
                                <a:pt x="13746" y="7334"/>
                              </a:cubicBezTo>
                              <a:cubicBezTo>
                                <a:pt x="13765" y="6851"/>
                                <a:pt x="13724" y="6389"/>
                                <a:pt x="13645" y="5961"/>
                              </a:cubicBezTo>
                              <a:cubicBezTo>
                                <a:pt x="13751" y="6200"/>
                                <a:pt x="13934" y="6599"/>
                                <a:pt x="14114" y="6928"/>
                              </a:cubicBezTo>
                              <a:cubicBezTo>
                                <a:pt x="14114" y="6928"/>
                                <a:pt x="14114" y="6925"/>
                                <a:pt x="14114" y="6925"/>
                              </a:cubicBezTo>
                              <a:cubicBezTo>
                                <a:pt x="14108" y="6872"/>
                                <a:pt x="14005" y="6073"/>
                                <a:pt x="13612" y="5786"/>
                              </a:cubicBezTo>
                              <a:cubicBezTo>
                                <a:pt x="13492" y="5219"/>
                                <a:pt x="13310" y="4718"/>
                                <a:pt x="13132" y="4319"/>
                              </a:cubicBezTo>
                              <a:cubicBezTo>
                                <a:pt x="13119" y="4287"/>
                                <a:pt x="13102" y="4256"/>
                                <a:pt x="13089" y="4224"/>
                              </a:cubicBezTo>
                              <a:cubicBezTo>
                                <a:pt x="13146" y="4263"/>
                                <a:pt x="13228" y="4319"/>
                                <a:pt x="13320" y="4392"/>
                              </a:cubicBezTo>
                              <a:cubicBezTo>
                                <a:pt x="13353" y="4732"/>
                                <a:pt x="13628" y="5005"/>
                                <a:pt x="13708" y="5075"/>
                              </a:cubicBezTo>
                              <a:cubicBezTo>
                                <a:pt x="13648" y="5135"/>
                                <a:pt x="13577" y="5215"/>
                                <a:pt x="13566" y="5278"/>
                              </a:cubicBezTo>
                              <a:cubicBezTo>
                                <a:pt x="13558" y="5324"/>
                                <a:pt x="13593" y="5317"/>
                                <a:pt x="13634" y="5282"/>
                              </a:cubicBezTo>
                              <a:cubicBezTo>
                                <a:pt x="13628" y="5303"/>
                                <a:pt x="13623" y="5324"/>
                                <a:pt x="13623" y="5341"/>
                              </a:cubicBezTo>
                              <a:cubicBezTo>
                                <a:pt x="13626" y="5387"/>
                                <a:pt x="13653" y="5373"/>
                                <a:pt x="13686" y="5331"/>
                              </a:cubicBezTo>
                              <a:cubicBezTo>
                                <a:pt x="13683" y="5348"/>
                                <a:pt x="13686" y="5366"/>
                                <a:pt x="13688" y="5380"/>
                              </a:cubicBezTo>
                              <a:cubicBezTo>
                                <a:pt x="13697" y="5422"/>
                                <a:pt x="13724" y="5404"/>
                                <a:pt x="13748" y="5352"/>
                              </a:cubicBezTo>
                              <a:cubicBezTo>
                                <a:pt x="13751" y="5369"/>
                                <a:pt x="13754" y="5387"/>
                                <a:pt x="13759" y="5401"/>
                              </a:cubicBezTo>
                              <a:cubicBezTo>
                                <a:pt x="13776" y="5443"/>
                                <a:pt x="13800" y="5411"/>
                                <a:pt x="13814" y="5348"/>
                              </a:cubicBezTo>
                              <a:cubicBezTo>
                                <a:pt x="13819" y="5369"/>
                                <a:pt x="13827" y="5383"/>
                                <a:pt x="13836" y="5397"/>
                              </a:cubicBezTo>
                              <a:cubicBezTo>
                                <a:pt x="13885" y="5467"/>
                                <a:pt x="13901" y="5240"/>
                                <a:pt x="13847" y="5086"/>
                              </a:cubicBezTo>
                              <a:cubicBezTo>
                                <a:pt x="13838" y="5026"/>
                                <a:pt x="13830" y="4995"/>
                                <a:pt x="13817" y="4977"/>
                              </a:cubicBezTo>
                              <a:cubicBezTo>
                                <a:pt x="13822" y="4949"/>
                                <a:pt x="13825" y="4918"/>
                                <a:pt x="13822" y="4890"/>
                              </a:cubicBezTo>
                              <a:cubicBezTo>
                                <a:pt x="13898" y="4988"/>
                                <a:pt x="13969" y="5093"/>
                                <a:pt x="14032" y="5208"/>
                              </a:cubicBezTo>
                              <a:cubicBezTo>
                                <a:pt x="14029" y="5254"/>
                                <a:pt x="14021" y="5320"/>
                                <a:pt x="13994" y="5362"/>
                              </a:cubicBezTo>
                              <a:cubicBezTo>
                                <a:pt x="13961" y="5362"/>
                                <a:pt x="13920" y="5408"/>
                                <a:pt x="13915" y="5411"/>
                              </a:cubicBezTo>
                              <a:cubicBezTo>
                                <a:pt x="13838" y="5436"/>
                                <a:pt x="13732" y="5482"/>
                                <a:pt x="13702" y="5541"/>
                              </a:cubicBezTo>
                              <a:cubicBezTo>
                                <a:pt x="13683" y="5580"/>
                                <a:pt x="13716" y="5590"/>
                                <a:pt x="13765" y="5580"/>
                              </a:cubicBezTo>
                              <a:cubicBezTo>
                                <a:pt x="13751" y="5597"/>
                                <a:pt x="13743" y="5615"/>
                                <a:pt x="13738" y="5632"/>
                              </a:cubicBezTo>
                              <a:cubicBezTo>
                                <a:pt x="13727" y="5674"/>
                                <a:pt x="13757" y="5678"/>
                                <a:pt x="13800" y="5653"/>
                              </a:cubicBezTo>
                              <a:cubicBezTo>
                                <a:pt x="13795" y="5671"/>
                                <a:pt x="13789" y="5685"/>
                                <a:pt x="13787" y="5702"/>
                              </a:cubicBezTo>
                              <a:cubicBezTo>
                                <a:pt x="13784" y="5744"/>
                                <a:pt x="13811" y="5741"/>
                                <a:pt x="13849" y="5706"/>
                              </a:cubicBezTo>
                              <a:cubicBezTo>
                                <a:pt x="13847" y="5723"/>
                                <a:pt x="13844" y="5741"/>
                                <a:pt x="13847" y="5755"/>
                              </a:cubicBezTo>
                              <a:cubicBezTo>
                                <a:pt x="13852" y="5800"/>
                                <a:pt x="13882" y="5783"/>
                                <a:pt x="13912" y="5734"/>
                              </a:cubicBezTo>
                              <a:cubicBezTo>
                                <a:pt x="13912" y="5755"/>
                                <a:pt x="13912" y="5772"/>
                                <a:pt x="13917" y="5790"/>
                              </a:cubicBezTo>
                              <a:cubicBezTo>
                                <a:pt x="13942" y="5877"/>
                                <a:pt x="14024" y="5674"/>
                                <a:pt x="14018" y="5506"/>
                              </a:cubicBezTo>
                              <a:cubicBezTo>
                                <a:pt x="14029" y="5450"/>
                                <a:pt x="14029" y="5415"/>
                                <a:pt x="14021" y="5394"/>
                              </a:cubicBezTo>
                              <a:cubicBezTo>
                                <a:pt x="14043" y="5359"/>
                                <a:pt x="14054" y="5313"/>
                                <a:pt x="14062" y="5271"/>
                              </a:cubicBezTo>
                              <a:cubicBezTo>
                                <a:pt x="14106" y="5362"/>
                                <a:pt x="14144" y="5457"/>
                                <a:pt x="14174" y="5555"/>
                              </a:cubicBezTo>
                              <a:cubicBezTo>
                                <a:pt x="14152" y="5597"/>
                                <a:pt x="14144" y="5667"/>
                                <a:pt x="14144" y="5674"/>
                              </a:cubicBezTo>
                              <a:cubicBezTo>
                                <a:pt x="14086" y="5786"/>
                                <a:pt x="14010" y="5954"/>
                                <a:pt x="14024" y="6052"/>
                              </a:cubicBezTo>
                              <a:cubicBezTo>
                                <a:pt x="14032" y="6112"/>
                                <a:pt x="14070" y="6087"/>
                                <a:pt x="14111" y="6017"/>
                              </a:cubicBezTo>
                              <a:cubicBezTo>
                                <a:pt x="14111" y="6049"/>
                                <a:pt x="14114" y="6077"/>
                                <a:pt x="14122" y="6098"/>
                              </a:cubicBezTo>
                              <a:cubicBezTo>
                                <a:pt x="14141" y="6154"/>
                                <a:pt x="14171" y="6119"/>
                                <a:pt x="14198" y="6045"/>
                              </a:cubicBezTo>
                              <a:cubicBezTo>
                                <a:pt x="14204" y="6070"/>
                                <a:pt x="14209" y="6091"/>
                                <a:pt x="14220" y="6108"/>
                              </a:cubicBezTo>
                              <a:cubicBezTo>
                                <a:pt x="14247" y="6157"/>
                                <a:pt x="14272" y="6115"/>
                                <a:pt x="14285" y="6038"/>
                              </a:cubicBezTo>
                              <a:cubicBezTo>
                                <a:pt x="14294" y="6059"/>
                                <a:pt x="14305" y="6080"/>
                                <a:pt x="14318" y="6091"/>
                              </a:cubicBezTo>
                              <a:cubicBezTo>
                                <a:pt x="14354" y="6133"/>
                                <a:pt x="14370" y="6080"/>
                                <a:pt x="14367" y="5993"/>
                              </a:cubicBezTo>
                              <a:cubicBezTo>
                                <a:pt x="14381" y="6014"/>
                                <a:pt x="14397" y="6031"/>
                                <a:pt x="14411" y="6042"/>
                              </a:cubicBezTo>
                              <a:cubicBezTo>
                                <a:pt x="14498" y="6098"/>
                                <a:pt x="14435" y="5807"/>
                                <a:pt x="14313" y="5643"/>
                              </a:cubicBezTo>
                              <a:cubicBezTo>
                                <a:pt x="14288" y="5583"/>
                                <a:pt x="14266" y="5548"/>
                                <a:pt x="14247" y="5531"/>
                              </a:cubicBezTo>
                              <a:cubicBezTo>
                                <a:pt x="14247" y="5531"/>
                                <a:pt x="14247" y="5531"/>
                                <a:pt x="14247" y="5531"/>
                              </a:cubicBezTo>
                              <a:cubicBezTo>
                                <a:pt x="14220" y="5436"/>
                                <a:pt x="14185" y="5348"/>
                                <a:pt x="14146" y="5261"/>
                              </a:cubicBezTo>
                              <a:cubicBezTo>
                                <a:pt x="14176" y="5282"/>
                                <a:pt x="14215" y="5303"/>
                                <a:pt x="14253" y="5303"/>
                              </a:cubicBezTo>
                              <a:cubicBezTo>
                                <a:pt x="14261" y="5320"/>
                                <a:pt x="14283" y="5345"/>
                                <a:pt x="14324" y="5369"/>
                              </a:cubicBezTo>
                              <a:cubicBezTo>
                                <a:pt x="14425" y="5482"/>
                                <a:pt x="14596" y="5527"/>
                                <a:pt x="14558" y="5446"/>
                              </a:cubicBezTo>
                              <a:cubicBezTo>
                                <a:pt x="14553" y="5432"/>
                                <a:pt x="14542" y="5418"/>
                                <a:pt x="14528" y="5408"/>
                              </a:cubicBezTo>
                              <a:cubicBezTo>
                                <a:pt x="14580" y="5408"/>
                                <a:pt x="14607" y="5387"/>
                                <a:pt x="14583" y="5355"/>
                              </a:cubicBezTo>
                              <a:cubicBezTo>
                                <a:pt x="14574" y="5345"/>
                                <a:pt x="14564" y="5334"/>
                                <a:pt x="14550" y="5327"/>
                              </a:cubicBezTo>
                              <a:cubicBezTo>
                                <a:pt x="14594" y="5310"/>
                                <a:pt x="14615" y="5285"/>
                                <a:pt x="14585" y="5261"/>
                              </a:cubicBezTo>
                              <a:cubicBezTo>
                                <a:pt x="14574" y="5254"/>
                                <a:pt x="14564" y="5247"/>
                                <a:pt x="14547" y="5243"/>
                              </a:cubicBezTo>
                              <a:cubicBezTo>
                                <a:pt x="14588" y="5215"/>
                                <a:pt x="14604" y="5184"/>
                                <a:pt x="14574" y="5170"/>
                              </a:cubicBezTo>
                              <a:cubicBezTo>
                                <a:pt x="14561" y="5163"/>
                                <a:pt x="14544" y="5163"/>
                                <a:pt x="14525" y="5166"/>
                              </a:cubicBezTo>
                              <a:cubicBezTo>
                                <a:pt x="14564" y="5124"/>
                                <a:pt x="14577" y="5086"/>
                                <a:pt x="14542" y="5079"/>
                              </a:cubicBezTo>
                              <a:cubicBezTo>
                                <a:pt x="14485" y="5072"/>
                                <a:pt x="14392" y="5152"/>
                                <a:pt x="14329" y="5212"/>
                              </a:cubicBezTo>
                              <a:cubicBezTo>
                                <a:pt x="14324" y="5212"/>
                                <a:pt x="14269" y="5229"/>
                                <a:pt x="14250" y="5261"/>
                              </a:cubicBezTo>
                              <a:cubicBezTo>
                                <a:pt x="14179" y="5264"/>
                                <a:pt x="14106" y="5177"/>
                                <a:pt x="14106" y="5177"/>
                              </a:cubicBezTo>
                              <a:cubicBezTo>
                                <a:pt x="14103" y="5173"/>
                                <a:pt x="14100" y="5173"/>
                                <a:pt x="14097" y="5173"/>
                              </a:cubicBezTo>
                              <a:cubicBezTo>
                                <a:pt x="14062" y="5103"/>
                                <a:pt x="14021" y="5040"/>
                                <a:pt x="13980" y="4977"/>
                              </a:cubicBezTo>
                              <a:cubicBezTo>
                                <a:pt x="14013" y="4984"/>
                                <a:pt x="14054" y="4988"/>
                                <a:pt x="14092" y="4970"/>
                              </a:cubicBezTo>
                              <a:cubicBezTo>
                                <a:pt x="14106" y="4984"/>
                                <a:pt x="14130" y="4995"/>
                                <a:pt x="14176" y="5002"/>
                              </a:cubicBezTo>
                              <a:cubicBezTo>
                                <a:pt x="14299" y="5065"/>
                                <a:pt x="14474" y="5033"/>
                                <a:pt x="14419" y="4974"/>
                              </a:cubicBezTo>
                              <a:cubicBezTo>
                                <a:pt x="14408" y="4963"/>
                                <a:pt x="14397" y="4956"/>
                                <a:pt x="14381" y="4949"/>
                              </a:cubicBezTo>
                              <a:cubicBezTo>
                                <a:pt x="14427" y="4925"/>
                                <a:pt x="14452" y="4897"/>
                                <a:pt x="14419" y="4876"/>
                              </a:cubicBezTo>
                              <a:cubicBezTo>
                                <a:pt x="14408" y="4869"/>
                                <a:pt x="14395" y="4865"/>
                                <a:pt x="14381" y="4865"/>
                              </a:cubicBezTo>
                              <a:cubicBezTo>
                                <a:pt x="14419" y="4830"/>
                                <a:pt x="14433" y="4799"/>
                                <a:pt x="14400" y="4788"/>
                              </a:cubicBezTo>
                              <a:cubicBezTo>
                                <a:pt x="14389" y="4785"/>
                                <a:pt x="14375" y="4785"/>
                                <a:pt x="14362" y="4788"/>
                              </a:cubicBezTo>
                              <a:cubicBezTo>
                                <a:pt x="14395" y="4742"/>
                                <a:pt x="14403" y="4707"/>
                                <a:pt x="14367" y="4707"/>
                              </a:cubicBezTo>
                              <a:cubicBezTo>
                                <a:pt x="14354" y="4707"/>
                                <a:pt x="14337" y="4714"/>
                                <a:pt x="14321" y="4725"/>
                              </a:cubicBezTo>
                              <a:cubicBezTo>
                                <a:pt x="14345" y="4669"/>
                                <a:pt x="14348" y="4623"/>
                                <a:pt x="14315" y="4637"/>
                              </a:cubicBezTo>
                              <a:cubicBezTo>
                                <a:pt x="14261" y="4655"/>
                                <a:pt x="14193" y="4770"/>
                                <a:pt x="14149" y="4855"/>
                              </a:cubicBezTo>
                              <a:cubicBezTo>
                                <a:pt x="14144" y="4858"/>
                                <a:pt x="14097" y="4897"/>
                                <a:pt x="14086" y="4935"/>
                              </a:cubicBezTo>
                              <a:cubicBezTo>
                                <a:pt x="14037" y="4960"/>
                                <a:pt x="13975" y="4939"/>
                                <a:pt x="13945" y="4925"/>
                              </a:cubicBezTo>
                              <a:cubicBezTo>
                                <a:pt x="13697" y="4578"/>
                                <a:pt x="13383" y="4329"/>
                                <a:pt x="13195" y="4200"/>
                              </a:cubicBezTo>
                              <a:cubicBezTo>
                                <a:pt x="13372" y="4245"/>
                                <a:pt x="13721" y="4326"/>
                                <a:pt x="14027" y="4364"/>
                              </a:cubicBezTo>
                              <a:cubicBezTo>
                                <a:pt x="14027" y="4364"/>
                                <a:pt x="14027" y="4364"/>
                                <a:pt x="14024" y="4364"/>
                              </a:cubicBezTo>
                              <a:cubicBezTo>
                                <a:pt x="13991" y="4340"/>
                                <a:pt x="13500" y="3958"/>
                                <a:pt x="13119" y="4151"/>
                              </a:cubicBezTo>
                              <a:cubicBezTo>
                                <a:pt x="13067" y="4116"/>
                                <a:pt x="13031" y="4098"/>
                                <a:pt x="13026" y="4095"/>
                              </a:cubicBezTo>
                              <a:cubicBezTo>
                                <a:pt x="12966" y="3968"/>
                                <a:pt x="12903" y="3849"/>
                                <a:pt x="12843" y="3741"/>
                              </a:cubicBezTo>
                              <a:cubicBezTo>
                                <a:pt x="12982" y="3800"/>
                                <a:pt x="13100" y="3797"/>
                                <a:pt x="13154" y="3709"/>
                              </a:cubicBezTo>
                              <a:cubicBezTo>
                                <a:pt x="13214" y="3615"/>
                                <a:pt x="13184" y="3447"/>
                                <a:pt x="13089" y="3271"/>
                              </a:cubicBezTo>
                              <a:cubicBezTo>
                                <a:pt x="13252" y="3236"/>
                                <a:pt x="13367" y="3145"/>
                                <a:pt x="13380" y="3026"/>
                              </a:cubicBezTo>
                              <a:cubicBezTo>
                                <a:pt x="13397" y="2865"/>
                                <a:pt x="13222" y="2701"/>
                                <a:pt x="12974" y="2620"/>
                              </a:cubicBezTo>
                              <a:cubicBezTo>
                                <a:pt x="12971" y="2620"/>
                                <a:pt x="12969" y="2616"/>
                                <a:pt x="12969" y="2616"/>
                              </a:cubicBezTo>
                              <a:cubicBezTo>
                                <a:pt x="12988" y="2595"/>
                                <a:pt x="13007" y="2574"/>
                                <a:pt x="13023" y="2553"/>
                              </a:cubicBezTo>
                              <a:cubicBezTo>
                                <a:pt x="13220" y="2403"/>
                                <a:pt x="13334" y="2207"/>
                                <a:pt x="13290" y="2070"/>
                              </a:cubicBezTo>
                              <a:cubicBezTo>
                                <a:pt x="13255" y="1958"/>
                                <a:pt x="13127" y="1905"/>
                                <a:pt x="12961" y="1923"/>
                              </a:cubicBezTo>
                              <a:cubicBezTo>
                                <a:pt x="13018" y="1723"/>
                                <a:pt x="13015" y="1548"/>
                                <a:pt x="12941" y="1478"/>
                              </a:cubicBezTo>
                              <a:cubicBezTo>
                                <a:pt x="12843" y="1384"/>
                                <a:pt x="12652" y="1485"/>
                                <a:pt x="12478" y="1713"/>
                              </a:cubicBezTo>
                              <a:cubicBezTo>
                                <a:pt x="12470" y="1720"/>
                                <a:pt x="12462" y="1727"/>
                                <a:pt x="12453" y="1734"/>
                              </a:cubicBezTo>
                              <a:cubicBezTo>
                                <a:pt x="12448" y="1702"/>
                                <a:pt x="12443" y="1671"/>
                                <a:pt x="12437" y="1643"/>
                              </a:cubicBezTo>
                              <a:cubicBezTo>
                                <a:pt x="12432" y="1349"/>
                                <a:pt x="12355" y="1124"/>
                                <a:pt x="12241" y="1103"/>
                              </a:cubicBezTo>
                              <a:cubicBezTo>
                                <a:pt x="12148" y="1086"/>
                                <a:pt x="12050" y="1205"/>
                                <a:pt x="11979" y="1398"/>
                              </a:cubicBezTo>
                              <a:cubicBezTo>
                                <a:pt x="11870" y="1233"/>
                                <a:pt x="11753" y="1152"/>
                                <a:pt x="11668" y="1201"/>
                              </a:cubicBezTo>
                              <a:cubicBezTo>
                                <a:pt x="11551" y="1264"/>
                                <a:pt x="11529" y="1541"/>
                                <a:pt x="11603" y="1860"/>
                              </a:cubicBezTo>
                              <a:cubicBezTo>
                                <a:pt x="11597" y="1856"/>
                                <a:pt x="11589" y="1853"/>
                                <a:pt x="11584" y="1853"/>
                              </a:cubicBezTo>
                              <a:cubicBezTo>
                                <a:pt x="11477" y="1685"/>
                                <a:pt x="11349" y="1503"/>
                                <a:pt x="11197" y="1342"/>
                              </a:cubicBezTo>
                              <a:cubicBezTo>
                                <a:pt x="11156" y="1201"/>
                                <a:pt x="11090" y="963"/>
                                <a:pt x="11049" y="725"/>
                              </a:cubicBezTo>
                              <a:cubicBezTo>
                                <a:pt x="11088" y="718"/>
                                <a:pt x="11175" y="697"/>
                                <a:pt x="11259" y="655"/>
                              </a:cubicBezTo>
                              <a:cubicBezTo>
                                <a:pt x="11341" y="613"/>
                                <a:pt x="11423" y="546"/>
                                <a:pt x="11453" y="445"/>
                              </a:cubicBezTo>
                              <a:cubicBezTo>
                                <a:pt x="11472" y="445"/>
                                <a:pt x="11491" y="445"/>
                                <a:pt x="11510" y="434"/>
                              </a:cubicBezTo>
                              <a:cubicBezTo>
                                <a:pt x="11576" y="399"/>
                                <a:pt x="11608" y="305"/>
                                <a:pt x="11581" y="221"/>
                              </a:cubicBezTo>
                              <a:cubicBezTo>
                                <a:pt x="11554" y="137"/>
                                <a:pt x="11480" y="95"/>
                                <a:pt x="11415" y="130"/>
                              </a:cubicBezTo>
                              <a:cubicBezTo>
                                <a:pt x="11349" y="165"/>
                                <a:pt x="11317" y="259"/>
                                <a:pt x="11344" y="343"/>
                              </a:cubicBezTo>
                              <a:cubicBezTo>
                                <a:pt x="11358" y="389"/>
                                <a:pt x="11385" y="420"/>
                                <a:pt x="11417" y="434"/>
                              </a:cubicBezTo>
                              <a:cubicBezTo>
                                <a:pt x="11360" y="610"/>
                                <a:pt x="11109" y="666"/>
                                <a:pt x="11044" y="680"/>
                              </a:cubicBezTo>
                              <a:cubicBezTo>
                                <a:pt x="11014" y="497"/>
                                <a:pt x="10998" y="319"/>
                                <a:pt x="11017" y="193"/>
                              </a:cubicBezTo>
                              <a:cubicBezTo>
                                <a:pt x="11039" y="196"/>
                                <a:pt x="11060" y="193"/>
                                <a:pt x="11082" y="182"/>
                              </a:cubicBezTo>
                              <a:cubicBezTo>
                                <a:pt x="11134" y="154"/>
                                <a:pt x="11167" y="88"/>
                                <a:pt x="11161" y="18"/>
                              </a:cubicBezTo>
                              <a:lnTo>
                                <a:pt x="10908" y="18"/>
                              </a:lnTo>
                              <a:cubicBezTo>
                                <a:pt x="10905" y="42"/>
                                <a:pt x="10908" y="67"/>
                                <a:pt x="10916" y="91"/>
                              </a:cubicBezTo>
                              <a:cubicBezTo>
                                <a:pt x="10929" y="133"/>
                                <a:pt x="10954" y="161"/>
                                <a:pt x="10981" y="179"/>
                              </a:cubicBezTo>
                              <a:cubicBezTo>
                                <a:pt x="10954" y="343"/>
                                <a:pt x="10984" y="585"/>
                                <a:pt x="11028" y="806"/>
                              </a:cubicBezTo>
                              <a:cubicBezTo>
                                <a:pt x="10935" y="697"/>
                                <a:pt x="10722" y="431"/>
                                <a:pt x="10695" y="245"/>
                              </a:cubicBezTo>
                              <a:cubicBezTo>
                                <a:pt x="10700" y="242"/>
                                <a:pt x="10709" y="242"/>
                                <a:pt x="10714" y="238"/>
                              </a:cubicBezTo>
                              <a:cubicBezTo>
                                <a:pt x="10780" y="203"/>
                                <a:pt x="10812" y="109"/>
                                <a:pt x="10785" y="25"/>
                              </a:cubicBezTo>
                              <a:cubicBezTo>
                                <a:pt x="10785" y="21"/>
                                <a:pt x="10782" y="21"/>
                                <a:pt x="10782" y="18"/>
                              </a:cubicBezTo>
                              <a:lnTo>
                                <a:pt x="10551" y="18"/>
                              </a:lnTo>
                              <a:cubicBezTo>
                                <a:pt x="10537" y="56"/>
                                <a:pt x="10534" y="105"/>
                                <a:pt x="10548" y="147"/>
                              </a:cubicBezTo>
                              <a:cubicBezTo>
                                <a:pt x="10567" y="207"/>
                                <a:pt x="10611" y="245"/>
                                <a:pt x="10660" y="249"/>
                              </a:cubicBezTo>
                              <a:cubicBezTo>
                                <a:pt x="10692" y="494"/>
                                <a:pt x="11003" y="841"/>
                                <a:pt x="11047" y="886"/>
                              </a:cubicBezTo>
                              <a:cubicBezTo>
                                <a:pt x="11082" y="1051"/>
                                <a:pt x="11120" y="1194"/>
                                <a:pt x="11145" y="1282"/>
                              </a:cubicBezTo>
                              <a:cubicBezTo>
                                <a:pt x="11041" y="1177"/>
                                <a:pt x="10924" y="1082"/>
                                <a:pt x="10801" y="1005"/>
                              </a:cubicBezTo>
                              <a:cubicBezTo>
                                <a:pt x="10790" y="928"/>
                                <a:pt x="10728" y="497"/>
                                <a:pt x="10496" y="375"/>
                              </a:cubicBezTo>
                              <a:cubicBezTo>
                                <a:pt x="10496" y="371"/>
                                <a:pt x="10499" y="371"/>
                                <a:pt x="10499" y="368"/>
                              </a:cubicBezTo>
                              <a:cubicBezTo>
                                <a:pt x="10523" y="284"/>
                                <a:pt x="10491" y="189"/>
                                <a:pt x="10425" y="154"/>
                              </a:cubicBezTo>
                              <a:cubicBezTo>
                                <a:pt x="10341" y="123"/>
                                <a:pt x="10267" y="165"/>
                                <a:pt x="10240" y="249"/>
                              </a:cubicBezTo>
                              <a:cubicBezTo>
                                <a:pt x="10215" y="333"/>
                                <a:pt x="10248" y="427"/>
                                <a:pt x="10313" y="462"/>
                              </a:cubicBezTo>
                              <a:cubicBezTo>
                                <a:pt x="10365" y="487"/>
                                <a:pt x="10420" y="469"/>
                                <a:pt x="10455" y="417"/>
                              </a:cubicBezTo>
                              <a:cubicBezTo>
                                <a:pt x="10649" y="515"/>
                                <a:pt x="10720" y="862"/>
                                <a:pt x="10741" y="981"/>
                              </a:cubicBezTo>
                              <a:cubicBezTo>
                                <a:pt x="10635" y="921"/>
                                <a:pt x="10523" y="872"/>
                                <a:pt x="10406" y="841"/>
                              </a:cubicBezTo>
                              <a:cubicBezTo>
                                <a:pt x="10409" y="827"/>
                                <a:pt x="10409" y="816"/>
                                <a:pt x="10406" y="802"/>
                              </a:cubicBezTo>
                              <a:cubicBezTo>
                                <a:pt x="10398" y="711"/>
                                <a:pt x="10335" y="645"/>
                                <a:pt x="10264" y="655"/>
                              </a:cubicBezTo>
                              <a:cubicBezTo>
                                <a:pt x="10193" y="666"/>
                                <a:pt x="10142" y="746"/>
                                <a:pt x="10150" y="837"/>
                              </a:cubicBezTo>
                              <a:cubicBezTo>
                                <a:pt x="10158" y="928"/>
                                <a:pt x="10221" y="995"/>
                                <a:pt x="10292" y="984"/>
                              </a:cubicBezTo>
                              <a:cubicBezTo>
                                <a:pt x="10338" y="977"/>
                                <a:pt x="10376" y="939"/>
                                <a:pt x="10395" y="890"/>
                              </a:cubicBezTo>
                              <a:cubicBezTo>
                                <a:pt x="10529" y="921"/>
                                <a:pt x="10654" y="981"/>
                                <a:pt x="10771" y="1054"/>
                              </a:cubicBezTo>
                              <a:cubicBezTo>
                                <a:pt x="10744" y="1100"/>
                                <a:pt x="10654" y="1205"/>
                                <a:pt x="10398" y="1149"/>
                              </a:cubicBezTo>
                              <a:cubicBezTo>
                                <a:pt x="10392" y="1068"/>
                                <a:pt x="10341" y="1002"/>
                                <a:pt x="10275" y="998"/>
                              </a:cubicBezTo>
                              <a:cubicBezTo>
                                <a:pt x="10204" y="995"/>
                                <a:pt x="10144" y="1065"/>
                                <a:pt x="10142" y="1156"/>
                              </a:cubicBezTo>
                              <a:cubicBezTo>
                                <a:pt x="10139" y="1247"/>
                                <a:pt x="10193" y="1324"/>
                                <a:pt x="10264" y="1328"/>
                              </a:cubicBezTo>
                              <a:cubicBezTo>
                                <a:pt x="10327" y="1331"/>
                                <a:pt x="10382" y="1275"/>
                                <a:pt x="10395" y="1198"/>
                              </a:cubicBezTo>
                              <a:cubicBezTo>
                                <a:pt x="10540" y="1229"/>
                                <a:pt x="10638" y="1212"/>
                                <a:pt x="10700" y="1177"/>
                              </a:cubicBezTo>
                              <a:cubicBezTo>
                                <a:pt x="10760" y="1145"/>
                                <a:pt x="10790" y="1103"/>
                                <a:pt x="10804" y="1075"/>
                              </a:cubicBezTo>
                              <a:cubicBezTo>
                                <a:pt x="10976" y="1187"/>
                                <a:pt x="11129" y="1338"/>
                                <a:pt x="11265" y="1503"/>
                              </a:cubicBezTo>
                              <a:cubicBezTo>
                                <a:pt x="11251" y="1503"/>
                                <a:pt x="11238" y="1499"/>
                                <a:pt x="11221" y="1499"/>
                              </a:cubicBezTo>
                              <a:cubicBezTo>
                                <a:pt x="11164" y="1394"/>
                                <a:pt x="11164" y="1394"/>
                                <a:pt x="11164" y="1394"/>
                              </a:cubicBezTo>
                              <a:cubicBezTo>
                                <a:pt x="11164" y="1394"/>
                                <a:pt x="11164" y="1426"/>
                                <a:pt x="11156" y="1496"/>
                              </a:cubicBezTo>
                              <a:cubicBezTo>
                                <a:pt x="11066" y="1496"/>
                                <a:pt x="10949" y="1503"/>
                                <a:pt x="10812" y="1531"/>
                              </a:cubicBezTo>
                              <a:cubicBezTo>
                                <a:pt x="10804" y="1513"/>
                                <a:pt x="10799" y="1496"/>
                                <a:pt x="10790" y="1475"/>
                              </a:cubicBezTo>
                              <a:cubicBezTo>
                                <a:pt x="10725" y="1314"/>
                                <a:pt x="10725" y="1314"/>
                                <a:pt x="10725" y="1314"/>
                              </a:cubicBezTo>
                              <a:cubicBezTo>
                                <a:pt x="10725" y="1314"/>
                                <a:pt x="10720" y="1366"/>
                                <a:pt x="10692" y="1478"/>
                              </a:cubicBezTo>
                              <a:cubicBezTo>
                                <a:pt x="10597" y="1415"/>
                                <a:pt x="10433" y="1342"/>
                                <a:pt x="10234" y="1394"/>
                              </a:cubicBezTo>
                              <a:cubicBezTo>
                                <a:pt x="10196" y="1317"/>
                                <a:pt x="10196" y="1317"/>
                                <a:pt x="10196" y="1317"/>
                              </a:cubicBezTo>
                              <a:cubicBezTo>
                                <a:pt x="10196" y="1317"/>
                                <a:pt x="10193" y="1349"/>
                                <a:pt x="10185" y="1412"/>
                              </a:cubicBezTo>
                              <a:cubicBezTo>
                                <a:pt x="10169" y="1419"/>
                                <a:pt x="10155" y="1426"/>
                                <a:pt x="10139" y="1433"/>
                              </a:cubicBezTo>
                              <a:cubicBezTo>
                                <a:pt x="10109" y="1356"/>
                                <a:pt x="10035" y="1321"/>
                                <a:pt x="9973" y="1356"/>
                              </a:cubicBezTo>
                              <a:cubicBezTo>
                                <a:pt x="9907" y="1391"/>
                                <a:pt x="9877" y="1489"/>
                                <a:pt x="9907" y="1573"/>
                              </a:cubicBezTo>
                              <a:cubicBezTo>
                                <a:pt x="9934" y="1657"/>
                                <a:pt x="10011" y="1695"/>
                                <a:pt x="10076" y="1657"/>
                              </a:cubicBezTo>
                              <a:cubicBezTo>
                                <a:pt x="10131" y="1625"/>
                                <a:pt x="10161" y="1552"/>
                                <a:pt x="10150" y="1478"/>
                              </a:cubicBezTo>
                              <a:cubicBezTo>
                                <a:pt x="10158" y="1475"/>
                                <a:pt x="10169" y="1471"/>
                                <a:pt x="10177" y="1468"/>
                              </a:cubicBezTo>
                              <a:cubicBezTo>
                                <a:pt x="10172" y="1496"/>
                                <a:pt x="10166" y="1531"/>
                                <a:pt x="10158" y="1566"/>
                              </a:cubicBezTo>
                              <a:cubicBezTo>
                                <a:pt x="10153" y="1597"/>
                                <a:pt x="10144" y="1643"/>
                                <a:pt x="10136" y="1699"/>
                              </a:cubicBezTo>
                              <a:cubicBezTo>
                                <a:pt x="10114" y="1699"/>
                                <a:pt x="10095" y="1709"/>
                                <a:pt x="10076" y="1723"/>
                              </a:cubicBezTo>
                              <a:cubicBezTo>
                                <a:pt x="10016" y="1772"/>
                                <a:pt x="9997" y="1874"/>
                                <a:pt x="10035" y="1951"/>
                              </a:cubicBezTo>
                              <a:cubicBezTo>
                                <a:pt x="10054" y="1990"/>
                                <a:pt x="10082" y="2014"/>
                                <a:pt x="10114" y="2025"/>
                              </a:cubicBezTo>
                              <a:cubicBezTo>
                                <a:pt x="10117" y="2263"/>
                                <a:pt x="10172" y="2529"/>
                                <a:pt x="10371" y="2680"/>
                              </a:cubicBezTo>
                              <a:cubicBezTo>
                                <a:pt x="10392" y="2750"/>
                                <a:pt x="10422" y="2813"/>
                                <a:pt x="10444" y="2855"/>
                              </a:cubicBezTo>
                              <a:cubicBezTo>
                                <a:pt x="10379" y="2844"/>
                                <a:pt x="10316" y="2841"/>
                                <a:pt x="10248" y="2841"/>
                              </a:cubicBezTo>
                              <a:cubicBezTo>
                                <a:pt x="10245" y="2841"/>
                                <a:pt x="10242" y="2841"/>
                                <a:pt x="10240" y="2841"/>
                              </a:cubicBezTo>
                              <a:cubicBezTo>
                                <a:pt x="10158" y="2844"/>
                                <a:pt x="10073" y="2855"/>
                                <a:pt x="9989" y="2872"/>
                              </a:cubicBezTo>
                              <a:cubicBezTo>
                                <a:pt x="9948" y="2841"/>
                                <a:pt x="9872" y="2774"/>
                                <a:pt x="9825" y="2704"/>
                              </a:cubicBezTo>
                              <a:cubicBezTo>
                                <a:pt x="9817" y="2546"/>
                                <a:pt x="9760" y="2074"/>
                                <a:pt x="9313" y="1734"/>
                              </a:cubicBezTo>
                              <a:cubicBezTo>
                                <a:pt x="9193" y="1636"/>
                                <a:pt x="9193" y="1636"/>
                                <a:pt x="9193" y="1636"/>
                              </a:cubicBezTo>
                              <a:cubicBezTo>
                                <a:pt x="9193" y="1636"/>
                                <a:pt x="9209" y="1706"/>
                                <a:pt x="9237" y="1877"/>
                              </a:cubicBezTo>
                              <a:close/>
                              <a:moveTo>
                                <a:pt x="17402" y="1597"/>
                              </a:moveTo>
                              <a:cubicBezTo>
                                <a:pt x="17383" y="1583"/>
                                <a:pt x="17363" y="1569"/>
                                <a:pt x="17344" y="1555"/>
                              </a:cubicBezTo>
                              <a:cubicBezTo>
                                <a:pt x="17377" y="1569"/>
                                <a:pt x="17412" y="1583"/>
                                <a:pt x="17445" y="1594"/>
                              </a:cubicBezTo>
                              <a:cubicBezTo>
                                <a:pt x="17429" y="1594"/>
                                <a:pt x="17415" y="1594"/>
                                <a:pt x="17402" y="1597"/>
                              </a:cubicBezTo>
                              <a:close/>
                              <a:moveTo>
                                <a:pt x="17459" y="1219"/>
                              </a:moveTo>
                              <a:cubicBezTo>
                                <a:pt x="17486" y="1264"/>
                                <a:pt x="17516" y="1307"/>
                                <a:pt x="17549" y="1352"/>
                              </a:cubicBezTo>
                              <a:cubicBezTo>
                                <a:pt x="17576" y="1387"/>
                                <a:pt x="17603" y="1419"/>
                                <a:pt x="17631" y="1450"/>
                              </a:cubicBezTo>
                              <a:cubicBezTo>
                                <a:pt x="17432" y="1366"/>
                                <a:pt x="17252" y="1384"/>
                                <a:pt x="17252" y="1384"/>
                              </a:cubicBezTo>
                              <a:cubicBezTo>
                                <a:pt x="17252" y="1384"/>
                                <a:pt x="17271" y="1408"/>
                                <a:pt x="17309" y="1447"/>
                              </a:cubicBezTo>
                              <a:cubicBezTo>
                                <a:pt x="17241" y="1419"/>
                                <a:pt x="17173" y="1387"/>
                                <a:pt x="17104" y="1352"/>
                              </a:cubicBezTo>
                              <a:cubicBezTo>
                                <a:pt x="17213" y="1363"/>
                                <a:pt x="17339" y="1338"/>
                                <a:pt x="17459" y="1219"/>
                              </a:cubicBezTo>
                              <a:close/>
                              <a:moveTo>
                                <a:pt x="17235" y="1506"/>
                              </a:moveTo>
                              <a:cubicBezTo>
                                <a:pt x="17235" y="1527"/>
                                <a:pt x="17235" y="1566"/>
                                <a:pt x="17241" y="1618"/>
                              </a:cubicBezTo>
                              <a:cubicBezTo>
                                <a:pt x="17072" y="1657"/>
                                <a:pt x="16949" y="1720"/>
                                <a:pt x="16927" y="1734"/>
                              </a:cubicBezTo>
                              <a:cubicBezTo>
                                <a:pt x="16905" y="1597"/>
                                <a:pt x="16845" y="1391"/>
                                <a:pt x="16676" y="1215"/>
                              </a:cubicBezTo>
                              <a:cubicBezTo>
                                <a:pt x="16859" y="1328"/>
                                <a:pt x="17047" y="1426"/>
                                <a:pt x="17235" y="1506"/>
                              </a:cubicBezTo>
                              <a:close/>
                              <a:moveTo>
                                <a:pt x="15373" y="928"/>
                              </a:moveTo>
                              <a:cubicBezTo>
                                <a:pt x="15395" y="935"/>
                                <a:pt x="15417" y="935"/>
                                <a:pt x="15439" y="928"/>
                              </a:cubicBezTo>
                              <a:cubicBezTo>
                                <a:pt x="15463" y="918"/>
                                <a:pt x="15485" y="900"/>
                                <a:pt x="15501" y="876"/>
                              </a:cubicBezTo>
                              <a:cubicBezTo>
                                <a:pt x="15504" y="876"/>
                                <a:pt x="15504" y="876"/>
                                <a:pt x="15507" y="879"/>
                              </a:cubicBezTo>
                              <a:cubicBezTo>
                                <a:pt x="15507" y="879"/>
                                <a:pt x="15507" y="876"/>
                                <a:pt x="15507" y="869"/>
                              </a:cubicBezTo>
                              <a:cubicBezTo>
                                <a:pt x="15529" y="830"/>
                                <a:pt x="15537" y="778"/>
                                <a:pt x="15526" y="725"/>
                              </a:cubicBezTo>
                              <a:cubicBezTo>
                                <a:pt x="15520" y="697"/>
                                <a:pt x="15510" y="676"/>
                                <a:pt x="15493" y="659"/>
                              </a:cubicBezTo>
                              <a:cubicBezTo>
                                <a:pt x="15474" y="539"/>
                                <a:pt x="15425" y="385"/>
                                <a:pt x="15316" y="242"/>
                              </a:cubicBezTo>
                              <a:cubicBezTo>
                                <a:pt x="15458" y="361"/>
                                <a:pt x="15610" y="483"/>
                                <a:pt x="15769" y="606"/>
                              </a:cubicBezTo>
                              <a:cubicBezTo>
                                <a:pt x="15763" y="666"/>
                                <a:pt x="15755" y="785"/>
                                <a:pt x="15777" y="914"/>
                              </a:cubicBezTo>
                              <a:cubicBezTo>
                                <a:pt x="15777" y="914"/>
                                <a:pt x="15774" y="914"/>
                                <a:pt x="15774" y="914"/>
                              </a:cubicBezTo>
                              <a:cubicBezTo>
                                <a:pt x="15706" y="939"/>
                                <a:pt x="15668" y="1033"/>
                                <a:pt x="15687" y="1117"/>
                              </a:cubicBezTo>
                              <a:cubicBezTo>
                                <a:pt x="15698" y="1163"/>
                                <a:pt x="15722" y="1198"/>
                                <a:pt x="15755" y="1219"/>
                              </a:cubicBezTo>
                              <a:cubicBezTo>
                                <a:pt x="15684" y="1384"/>
                                <a:pt x="15433" y="1412"/>
                                <a:pt x="15365" y="1419"/>
                              </a:cubicBezTo>
                              <a:cubicBezTo>
                                <a:pt x="15349" y="1229"/>
                                <a:pt x="15346" y="1051"/>
                                <a:pt x="15373" y="928"/>
                              </a:cubicBezTo>
                              <a:close/>
                              <a:moveTo>
                                <a:pt x="16409" y="5580"/>
                              </a:moveTo>
                              <a:cubicBezTo>
                                <a:pt x="16453" y="5422"/>
                                <a:pt x="16469" y="5282"/>
                                <a:pt x="16469" y="5159"/>
                              </a:cubicBezTo>
                              <a:cubicBezTo>
                                <a:pt x="16488" y="5156"/>
                                <a:pt x="16510" y="5152"/>
                                <a:pt x="16529" y="5145"/>
                              </a:cubicBezTo>
                              <a:cubicBezTo>
                                <a:pt x="16556" y="5215"/>
                                <a:pt x="16584" y="5292"/>
                                <a:pt x="16611" y="5369"/>
                              </a:cubicBezTo>
                              <a:cubicBezTo>
                                <a:pt x="16518" y="5411"/>
                                <a:pt x="16456" y="5489"/>
                                <a:pt x="16409" y="5580"/>
                              </a:cubicBezTo>
                              <a:close/>
                              <a:moveTo>
                                <a:pt x="16115" y="7299"/>
                              </a:moveTo>
                              <a:cubicBezTo>
                                <a:pt x="16227" y="7226"/>
                                <a:pt x="16319" y="7138"/>
                                <a:pt x="16393" y="7058"/>
                              </a:cubicBezTo>
                              <a:cubicBezTo>
                                <a:pt x="16382" y="7114"/>
                                <a:pt x="16377" y="7138"/>
                                <a:pt x="16377" y="7138"/>
                              </a:cubicBezTo>
                              <a:cubicBezTo>
                                <a:pt x="16377" y="7138"/>
                                <a:pt x="16377" y="7138"/>
                                <a:pt x="16469" y="7054"/>
                              </a:cubicBezTo>
                              <a:cubicBezTo>
                                <a:pt x="16766" y="6805"/>
                                <a:pt x="16835" y="6487"/>
                                <a:pt x="16845" y="6326"/>
                              </a:cubicBezTo>
                              <a:cubicBezTo>
                                <a:pt x="16859" y="6406"/>
                                <a:pt x="16870" y="6487"/>
                                <a:pt x="16881" y="6571"/>
                              </a:cubicBezTo>
                              <a:cubicBezTo>
                                <a:pt x="16875" y="6648"/>
                                <a:pt x="16884" y="6721"/>
                                <a:pt x="16903" y="6788"/>
                              </a:cubicBezTo>
                              <a:cubicBezTo>
                                <a:pt x="16911" y="6876"/>
                                <a:pt x="16914" y="6963"/>
                                <a:pt x="16919" y="7054"/>
                              </a:cubicBezTo>
                              <a:cubicBezTo>
                                <a:pt x="16595" y="7072"/>
                                <a:pt x="16477" y="7573"/>
                                <a:pt x="16447" y="7706"/>
                              </a:cubicBezTo>
                              <a:cubicBezTo>
                                <a:pt x="16445" y="7720"/>
                                <a:pt x="16442" y="7734"/>
                                <a:pt x="16439" y="7748"/>
                              </a:cubicBezTo>
                              <a:cubicBezTo>
                                <a:pt x="16357" y="7681"/>
                                <a:pt x="16254" y="7611"/>
                                <a:pt x="16131" y="7562"/>
                              </a:cubicBezTo>
                              <a:cubicBezTo>
                                <a:pt x="16128" y="7562"/>
                                <a:pt x="16123" y="7559"/>
                                <a:pt x="16120" y="7559"/>
                              </a:cubicBezTo>
                              <a:cubicBezTo>
                                <a:pt x="16278" y="7523"/>
                                <a:pt x="16393" y="7450"/>
                                <a:pt x="16393" y="7450"/>
                              </a:cubicBezTo>
                              <a:cubicBezTo>
                                <a:pt x="16393" y="7450"/>
                                <a:pt x="16227" y="7359"/>
                                <a:pt x="16017" y="7359"/>
                              </a:cubicBezTo>
                              <a:cubicBezTo>
                                <a:pt x="16047" y="7338"/>
                                <a:pt x="16082" y="7320"/>
                                <a:pt x="16115" y="7299"/>
                              </a:cubicBezTo>
                              <a:close/>
                              <a:moveTo>
                                <a:pt x="15512" y="8220"/>
                              </a:moveTo>
                              <a:cubicBezTo>
                                <a:pt x="15512" y="8266"/>
                                <a:pt x="15510" y="8312"/>
                                <a:pt x="15510" y="8357"/>
                              </a:cubicBezTo>
                              <a:cubicBezTo>
                                <a:pt x="15507" y="8329"/>
                                <a:pt x="15501" y="8301"/>
                                <a:pt x="15496" y="8273"/>
                              </a:cubicBezTo>
                              <a:cubicBezTo>
                                <a:pt x="15504" y="8255"/>
                                <a:pt x="15510" y="8238"/>
                                <a:pt x="15512" y="8220"/>
                              </a:cubicBezTo>
                              <a:close/>
                              <a:moveTo>
                                <a:pt x="15248" y="8809"/>
                              </a:moveTo>
                              <a:cubicBezTo>
                                <a:pt x="15264" y="8784"/>
                                <a:pt x="15351" y="8655"/>
                                <a:pt x="15431" y="8462"/>
                              </a:cubicBezTo>
                              <a:cubicBezTo>
                                <a:pt x="15466" y="8483"/>
                                <a:pt x="15496" y="8497"/>
                                <a:pt x="15512" y="8504"/>
                              </a:cubicBezTo>
                              <a:cubicBezTo>
                                <a:pt x="15515" y="8760"/>
                                <a:pt x="15529" y="9019"/>
                                <a:pt x="15550" y="9278"/>
                              </a:cubicBezTo>
                              <a:cubicBezTo>
                                <a:pt x="15474" y="9016"/>
                                <a:pt x="15343" y="8879"/>
                                <a:pt x="15248" y="8809"/>
                              </a:cubicBezTo>
                              <a:close/>
                              <a:moveTo>
                                <a:pt x="15580" y="8431"/>
                              </a:moveTo>
                              <a:cubicBezTo>
                                <a:pt x="15597" y="8487"/>
                                <a:pt x="15610" y="8518"/>
                                <a:pt x="15610" y="8518"/>
                              </a:cubicBezTo>
                              <a:cubicBezTo>
                                <a:pt x="15610" y="8518"/>
                                <a:pt x="15681" y="8305"/>
                                <a:pt x="15681" y="8035"/>
                              </a:cubicBezTo>
                              <a:cubicBezTo>
                                <a:pt x="15695" y="8077"/>
                                <a:pt x="15711" y="8122"/>
                                <a:pt x="15728" y="8164"/>
                              </a:cubicBezTo>
                              <a:cubicBezTo>
                                <a:pt x="15749" y="8220"/>
                                <a:pt x="15771" y="8270"/>
                                <a:pt x="15796" y="8319"/>
                              </a:cubicBezTo>
                              <a:cubicBezTo>
                                <a:pt x="15673" y="8431"/>
                                <a:pt x="15613" y="8574"/>
                                <a:pt x="15586" y="8711"/>
                              </a:cubicBezTo>
                              <a:cubicBezTo>
                                <a:pt x="15583" y="8616"/>
                                <a:pt x="15580" y="8522"/>
                                <a:pt x="15580" y="8431"/>
                              </a:cubicBezTo>
                              <a:close/>
                              <a:moveTo>
                                <a:pt x="13781" y="4869"/>
                              </a:moveTo>
                              <a:cubicBezTo>
                                <a:pt x="13789" y="4907"/>
                                <a:pt x="13795" y="4956"/>
                                <a:pt x="13784" y="4998"/>
                              </a:cubicBezTo>
                              <a:cubicBezTo>
                                <a:pt x="13754" y="5012"/>
                                <a:pt x="13727" y="5075"/>
                                <a:pt x="13724" y="5082"/>
                              </a:cubicBezTo>
                              <a:cubicBezTo>
                                <a:pt x="13721" y="5086"/>
                                <a:pt x="13716" y="5089"/>
                                <a:pt x="13713" y="5093"/>
                              </a:cubicBezTo>
                              <a:cubicBezTo>
                                <a:pt x="13604" y="4862"/>
                                <a:pt x="13465" y="4616"/>
                                <a:pt x="13383" y="4473"/>
                              </a:cubicBezTo>
                              <a:cubicBezTo>
                                <a:pt x="13509" y="4578"/>
                                <a:pt x="13650" y="4711"/>
                                <a:pt x="13781" y="4869"/>
                              </a:cubicBezTo>
                              <a:close/>
                              <a:moveTo>
                                <a:pt x="10095" y="8045"/>
                              </a:moveTo>
                              <a:cubicBezTo>
                                <a:pt x="10084" y="7975"/>
                                <a:pt x="10043" y="7835"/>
                                <a:pt x="9874" y="7811"/>
                              </a:cubicBezTo>
                              <a:cubicBezTo>
                                <a:pt x="9874" y="7811"/>
                                <a:pt x="9910" y="7905"/>
                                <a:pt x="9956" y="7986"/>
                              </a:cubicBezTo>
                              <a:cubicBezTo>
                                <a:pt x="9907" y="7965"/>
                                <a:pt x="9858" y="7944"/>
                                <a:pt x="9812" y="7926"/>
                              </a:cubicBezTo>
                              <a:cubicBezTo>
                                <a:pt x="9804" y="7863"/>
                                <a:pt x="9768" y="7702"/>
                                <a:pt x="9585" y="7678"/>
                              </a:cubicBezTo>
                              <a:cubicBezTo>
                                <a:pt x="9585" y="7678"/>
                                <a:pt x="9629" y="7793"/>
                                <a:pt x="9686" y="7877"/>
                              </a:cubicBezTo>
                              <a:cubicBezTo>
                                <a:pt x="9624" y="7853"/>
                                <a:pt x="9561" y="7832"/>
                                <a:pt x="9498" y="7811"/>
                              </a:cubicBezTo>
                              <a:cubicBezTo>
                                <a:pt x="9495" y="7748"/>
                                <a:pt x="9474" y="7580"/>
                                <a:pt x="9291" y="7537"/>
                              </a:cubicBezTo>
                              <a:cubicBezTo>
                                <a:pt x="9291" y="7537"/>
                                <a:pt x="9337" y="7692"/>
                                <a:pt x="9397" y="7779"/>
                              </a:cubicBezTo>
                              <a:cubicBezTo>
                                <a:pt x="9335" y="7762"/>
                                <a:pt x="9275" y="7744"/>
                                <a:pt x="9215" y="7727"/>
                              </a:cubicBezTo>
                              <a:cubicBezTo>
                                <a:pt x="9204" y="7653"/>
                                <a:pt x="9157" y="7523"/>
                                <a:pt x="8997" y="7499"/>
                              </a:cubicBezTo>
                              <a:cubicBezTo>
                                <a:pt x="8997" y="7499"/>
                                <a:pt x="9037" y="7615"/>
                                <a:pt x="9095" y="7699"/>
                              </a:cubicBezTo>
                              <a:cubicBezTo>
                                <a:pt x="9040" y="7688"/>
                                <a:pt x="8988" y="7678"/>
                                <a:pt x="8937" y="7671"/>
                              </a:cubicBezTo>
                              <a:cubicBezTo>
                                <a:pt x="8915" y="7604"/>
                                <a:pt x="8849" y="7481"/>
                                <a:pt x="8686" y="7499"/>
                              </a:cubicBezTo>
                              <a:cubicBezTo>
                                <a:pt x="8686" y="7499"/>
                                <a:pt x="8738" y="7590"/>
                                <a:pt x="8800" y="7657"/>
                              </a:cubicBezTo>
                              <a:cubicBezTo>
                                <a:pt x="8757" y="7653"/>
                                <a:pt x="8716" y="7653"/>
                                <a:pt x="8678" y="7657"/>
                              </a:cubicBezTo>
                              <a:cubicBezTo>
                                <a:pt x="8656" y="7625"/>
                                <a:pt x="8612" y="7611"/>
                                <a:pt x="8596" y="7608"/>
                              </a:cubicBezTo>
                              <a:cubicBezTo>
                                <a:pt x="8596" y="7608"/>
                                <a:pt x="8596" y="7608"/>
                                <a:pt x="8596" y="7608"/>
                              </a:cubicBezTo>
                              <a:cubicBezTo>
                                <a:pt x="8520" y="7544"/>
                                <a:pt x="8394" y="7450"/>
                                <a:pt x="8285" y="7411"/>
                              </a:cubicBezTo>
                              <a:cubicBezTo>
                                <a:pt x="8271" y="7404"/>
                                <a:pt x="8258" y="7401"/>
                                <a:pt x="8247" y="7394"/>
                              </a:cubicBezTo>
                              <a:cubicBezTo>
                                <a:pt x="8353" y="7264"/>
                                <a:pt x="8386" y="7051"/>
                                <a:pt x="8310" y="6788"/>
                              </a:cubicBezTo>
                              <a:cubicBezTo>
                                <a:pt x="8571" y="6826"/>
                                <a:pt x="8738" y="6686"/>
                                <a:pt x="8787" y="6462"/>
                              </a:cubicBezTo>
                              <a:cubicBezTo>
                                <a:pt x="8806" y="6378"/>
                                <a:pt x="8803" y="6294"/>
                                <a:pt x="8784" y="6214"/>
                              </a:cubicBezTo>
                              <a:cubicBezTo>
                                <a:pt x="8822" y="6221"/>
                                <a:pt x="8838" y="6224"/>
                                <a:pt x="8838" y="6224"/>
                              </a:cubicBezTo>
                              <a:cubicBezTo>
                                <a:pt x="8838" y="6224"/>
                                <a:pt x="8838" y="6224"/>
                                <a:pt x="8765" y="6115"/>
                              </a:cubicBezTo>
                              <a:cubicBezTo>
                                <a:pt x="8689" y="5993"/>
                                <a:pt x="8607" y="5909"/>
                                <a:pt x="8528" y="5849"/>
                              </a:cubicBezTo>
                              <a:cubicBezTo>
                                <a:pt x="8612" y="5758"/>
                                <a:pt x="8667" y="5657"/>
                                <a:pt x="8691" y="5559"/>
                              </a:cubicBezTo>
                              <a:cubicBezTo>
                                <a:pt x="8716" y="5555"/>
                                <a:pt x="8740" y="5548"/>
                                <a:pt x="8765" y="5545"/>
                              </a:cubicBezTo>
                              <a:cubicBezTo>
                                <a:pt x="8784" y="5965"/>
                                <a:pt x="9182" y="6108"/>
                                <a:pt x="9286" y="6143"/>
                              </a:cubicBezTo>
                              <a:cubicBezTo>
                                <a:pt x="9343" y="6164"/>
                                <a:pt x="9381" y="6179"/>
                                <a:pt x="9406" y="6189"/>
                              </a:cubicBezTo>
                              <a:cubicBezTo>
                                <a:pt x="9397" y="6203"/>
                                <a:pt x="9389" y="6221"/>
                                <a:pt x="9381" y="6242"/>
                              </a:cubicBezTo>
                              <a:cubicBezTo>
                                <a:pt x="9351" y="6326"/>
                                <a:pt x="9397" y="6406"/>
                                <a:pt x="9468" y="6480"/>
                              </a:cubicBezTo>
                              <a:cubicBezTo>
                                <a:pt x="9539" y="6571"/>
                                <a:pt x="9651" y="6648"/>
                                <a:pt x="9724" y="6693"/>
                              </a:cubicBezTo>
                              <a:cubicBezTo>
                                <a:pt x="9724" y="6693"/>
                                <a:pt x="9724" y="6693"/>
                                <a:pt x="9724" y="6693"/>
                              </a:cubicBezTo>
                              <a:cubicBezTo>
                                <a:pt x="9735" y="6711"/>
                                <a:pt x="9768" y="6753"/>
                                <a:pt x="9801" y="6753"/>
                              </a:cubicBezTo>
                              <a:cubicBezTo>
                                <a:pt x="9823" y="6840"/>
                                <a:pt x="9850" y="6928"/>
                                <a:pt x="9880" y="7012"/>
                              </a:cubicBezTo>
                              <a:cubicBezTo>
                                <a:pt x="9804" y="6946"/>
                                <a:pt x="9678" y="6911"/>
                                <a:pt x="9678" y="6911"/>
                              </a:cubicBezTo>
                              <a:cubicBezTo>
                                <a:pt x="9741" y="7149"/>
                                <a:pt x="9888" y="7138"/>
                                <a:pt x="9926" y="7131"/>
                              </a:cubicBezTo>
                              <a:cubicBezTo>
                                <a:pt x="9954" y="7194"/>
                                <a:pt x="9981" y="7257"/>
                                <a:pt x="10013" y="7317"/>
                              </a:cubicBezTo>
                              <a:cubicBezTo>
                                <a:pt x="9929" y="7271"/>
                                <a:pt x="9801" y="7264"/>
                                <a:pt x="9801" y="7264"/>
                              </a:cubicBezTo>
                              <a:cubicBezTo>
                                <a:pt x="9894" y="7474"/>
                                <a:pt x="10030" y="7443"/>
                                <a:pt x="10073" y="7425"/>
                              </a:cubicBezTo>
                              <a:cubicBezTo>
                                <a:pt x="10112" y="7492"/>
                                <a:pt x="10153" y="7559"/>
                                <a:pt x="10193" y="7622"/>
                              </a:cubicBezTo>
                              <a:cubicBezTo>
                                <a:pt x="10103" y="7583"/>
                                <a:pt x="9951" y="7615"/>
                                <a:pt x="9951" y="7615"/>
                              </a:cubicBezTo>
                              <a:cubicBezTo>
                                <a:pt x="10082" y="7807"/>
                                <a:pt x="10215" y="7723"/>
                                <a:pt x="10248" y="7699"/>
                              </a:cubicBezTo>
                              <a:cubicBezTo>
                                <a:pt x="10289" y="7758"/>
                                <a:pt x="10332" y="7814"/>
                                <a:pt x="10376" y="7870"/>
                              </a:cubicBezTo>
                              <a:cubicBezTo>
                                <a:pt x="10289" y="7842"/>
                                <a:pt x="10177" y="7856"/>
                                <a:pt x="10177" y="7856"/>
                              </a:cubicBezTo>
                              <a:cubicBezTo>
                                <a:pt x="10196" y="7891"/>
                                <a:pt x="10215" y="7916"/>
                                <a:pt x="10234" y="7937"/>
                              </a:cubicBezTo>
                              <a:cubicBezTo>
                                <a:pt x="10212" y="7926"/>
                                <a:pt x="10188" y="7919"/>
                                <a:pt x="10161" y="7916"/>
                              </a:cubicBezTo>
                              <a:cubicBezTo>
                                <a:pt x="10161" y="7916"/>
                                <a:pt x="10204" y="8031"/>
                                <a:pt x="10262" y="8115"/>
                              </a:cubicBezTo>
                              <a:cubicBezTo>
                                <a:pt x="10204" y="8094"/>
                                <a:pt x="10150" y="8070"/>
                                <a:pt x="10095" y="8045"/>
                              </a:cubicBezTo>
                              <a:close/>
                              <a:moveTo>
                                <a:pt x="9463" y="5800"/>
                              </a:moveTo>
                              <a:cubicBezTo>
                                <a:pt x="9460" y="5793"/>
                                <a:pt x="9452" y="5790"/>
                                <a:pt x="9446" y="5793"/>
                              </a:cubicBezTo>
                              <a:cubicBezTo>
                                <a:pt x="9441" y="5797"/>
                                <a:pt x="9438" y="5807"/>
                                <a:pt x="9441" y="5814"/>
                              </a:cubicBezTo>
                              <a:cubicBezTo>
                                <a:pt x="9441" y="5818"/>
                                <a:pt x="9444" y="5818"/>
                                <a:pt x="9446" y="5821"/>
                              </a:cubicBezTo>
                              <a:cubicBezTo>
                                <a:pt x="9455" y="5849"/>
                                <a:pt x="9474" y="5898"/>
                                <a:pt x="9493" y="5940"/>
                              </a:cubicBezTo>
                              <a:cubicBezTo>
                                <a:pt x="9485" y="5947"/>
                                <a:pt x="9476" y="5958"/>
                                <a:pt x="9468" y="5965"/>
                              </a:cubicBezTo>
                              <a:cubicBezTo>
                                <a:pt x="9460" y="5940"/>
                                <a:pt x="9452" y="5919"/>
                                <a:pt x="9446" y="5902"/>
                              </a:cubicBezTo>
                              <a:cubicBezTo>
                                <a:pt x="9449" y="5898"/>
                                <a:pt x="9449" y="5891"/>
                                <a:pt x="9446" y="5884"/>
                              </a:cubicBezTo>
                              <a:cubicBezTo>
                                <a:pt x="9444" y="5877"/>
                                <a:pt x="9436" y="5874"/>
                                <a:pt x="9430" y="5877"/>
                              </a:cubicBezTo>
                              <a:cubicBezTo>
                                <a:pt x="9425" y="5881"/>
                                <a:pt x="9422" y="5891"/>
                                <a:pt x="9425" y="5898"/>
                              </a:cubicBezTo>
                              <a:cubicBezTo>
                                <a:pt x="9425" y="5902"/>
                                <a:pt x="9427" y="5902"/>
                                <a:pt x="9430" y="5905"/>
                              </a:cubicBezTo>
                              <a:cubicBezTo>
                                <a:pt x="9436" y="5926"/>
                                <a:pt x="9444" y="5951"/>
                                <a:pt x="9455" y="5979"/>
                              </a:cubicBezTo>
                              <a:cubicBezTo>
                                <a:pt x="9446" y="5989"/>
                                <a:pt x="9436" y="6003"/>
                                <a:pt x="9427" y="6021"/>
                              </a:cubicBezTo>
                              <a:cubicBezTo>
                                <a:pt x="9422" y="6010"/>
                                <a:pt x="9416" y="6000"/>
                                <a:pt x="9411" y="5989"/>
                              </a:cubicBezTo>
                              <a:cubicBezTo>
                                <a:pt x="9414" y="5986"/>
                                <a:pt x="9414" y="5979"/>
                                <a:pt x="9411" y="5972"/>
                              </a:cubicBezTo>
                              <a:cubicBezTo>
                                <a:pt x="9406" y="5965"/>
                                <a:pt x="9400" y="5961"/>
                                <a:pt x="9392" y="5968"/>
                              </a:cubicBezTo>
                              <a:cubicBezTo>
                                <a:pt x="9386" y="5975"/>
                                <a:pt x="9384" y="5982"/>
                                <a:pt x="9389" y="5993"/>
                              </a:cubicBezTo>
                              <a:cubicBezTo>
                                <a:pt x="9392" y="5996"/>
                                <a:pt x="9392" y="5996"/>
                                <a:pt x="9395" y="6000"/>
                              </a:cubicBezTo>
                              <a:cubicBezTo>
                                <a:pt x="9400" y="6010"/>
                                <a:pt x="9406" y="6024"/>
                                <a:pt x="9416" y="6042"/>
                              </a:cubicBezTo>
                              <a:cubicBezTo>
                                <a:pt x="9403" y="6073"/>
                                <a:pt x="9408" y="6115"/>
                                <a:pt x="9425" y="6164"/>
                              </a:cubicBezTo>
                              <a:cubicBezTo>
                                <a:pt x="9425" y="6164"/>
                                <a:pt x="9422" y="6168"/>
                                <a:pt x="9422" y="6168"/>
                              </a:cubicBezTo>
                              <a:cubicBezTo>
                                <a:pt x="9416" y="6161"/>
                                <a:pt x="9411" y="6150"/>
                                <a:pt x="9408" y="6143"/>
                              </a:cubicBezTo>
                              <a:cubicBezTo>
                                <a:pt x="9400" y="6126"/>
                                <a:pt x="9392" y="6108"/>
                                <a:pt x="9381" y="6080"/>
                              </a:cubicBezTo>
                              <a:cubicBezTo>
                                <a:pt x="9381" y="6077"/>
                                <a:pt x="9381" y="6073"/>
                                <a:pt x="9378" y="6070"/>
                              </a:cubicBezTo>
                              <a:cubicBezTo>
                                <a:pt x="9376" y="6066"/>
                                <a:pt x="9376" y="6066"/>
                                <a:pt x="9373" y="6063"/>
                              </a:cubicBezTo>
                              <a:cubicBezTo>
                                <a:pt x="9207" y="5674"/>
                                <a:pt x="8972" y="5562"/>
                                <a:pt x="8849" y="5534"/>
                              </a:cubicBezTo>
                              <a:cubicBezTo>
                                <a:pt x="8912" y="5524"/>
                                <a:pt x="8975" y="5517"/>
                                <a:pt x="9040" y="5513"/>
                              </a:cubicBezTo>
                              <a:cubicBezTo>
                                <a:pt x="9100" y="5527"/>
                                <a:pt x="9157" y="5524"/>
                                <a:pt x="9209" y="5506"/>
                              </a:cubicBezTo>
                              <a:cubicBezTo>
                                <a:pt x="9277" y="5506"/>
                                <a:pt x="9348" y="5506"/>
                                <a:pt x="9419" y="5510"/>
                              </a:cubicBezTo>
                              <a:cubicBezTo>
                                <a:pt x="9414" y="5646"/>
                                <a:pt x="9452" y="5762"/>
                                <a:pt x="9509" y="5853"/>
                              </a:cubicBezTo>
                              <a:cubicBezTo>
                                <a:pt x="9509" y="5853"/>
                                <a:pt x="9509" y="5856"/>
                                <a:pt x="9509" y="5856"/>
                              </a:cubicBezTo>
                              <a:cubicBezTo>
                                <a:pt x="9509" y="5856"/>
                                <a:pt x="9512" y="5860"/>
                                <a:pt x="9512" y="5860"/>
                              </a:cubicBezTo>
                              <a:cubicBezTo>
                                <a:pt x="9515" y="5867"/>
                                <a:pt x="9520" y="5870"/>
                                <a:pt x="9523" y="5877"/>
                              </a:cubicBezTo>
                              <a:cubicBezTo>
                                <a:pt x="9528" y="5888"/>
                                <a:pt x="9534" y="5898"/>
                                <a:pt x="9539" y="5909"/>
                              </a:cubicBezTo>
                              <a:cubicBezTo>
                                <a:pt x="9528" y="5912"/>
                                <a:pt x="9517" y="5919"/>
                                <a:pt x="9504" y="5930"/>
                              </a:cubicBezTo>
                              <a:cubicBezTo>
                                <a:pt x="9485" y="5891"/>
                                <a:pt x="9466" y="5842"/>
                                <a:pt x="9460" y="5821"/>
                              </a:cubicBezTo>
                              <a:cubicBezTo>
                                <a:pt x="9463" y="5811"/>
                                <a:pt x="9466" y="5807"/>
                                <a:pt x="9463" y="5800"/>
                              </a:cubicBezTo>
                              <a:close/>
                              <a:moveTo>
                                <a:pt x="10750" y="8368"/>
                              </a:moveTo>
                              <a:cubicBezTo>
                                <a:pt x="10630" y="8305"/>
                                <a:pt x="10507" y="8241"/>
                                <a:pt x="10384" y="8182"/>
                              </a:cubicBezTo>
                              <a:cubicBezTo>
                                <a:pt x="10382" y="8150"/>
                                <a:pt x="10371" y="8063"/>
                                <a:pt x="10308" y="7996"/>
                              </a:cubicBezTo>
                              <a:cubicBezTo>
                                <a:pt x="10376" y="8024"/>
                                <a:pt x="10436" y="7996"/>
                                <a:pt x="10458" y="7982"/>
                              </a:cubicBezTo>
                              <a:cubicBezTo>
                                <a:pt x="10501" y="8031"/>
                                <a:pt x="10545" y="8080"/>
                                <a:pt x="10589" y="8126"/>
                              </a:cubicBezTo>
                              <a:cubicBezTo>
                                <a:pt x="10507" y="8108"/>
                                <a:pt x="10412" y="8119"/>
                                <a:pt x="10412" y="8119"/>
                              </a:cubicBezTo>
                              <a:cubicBezTo>
                                <a:pt x="10526" y="8315"/>
                                <a:pt x="10657" y="8259"/>
                                <a:pt x="10698" y="8234"/>
                              </a:cubicBezTo>
                              <a:cubicBezTo>
                                <a:pt x="10744" y="8280"/>
                                <a:pt x="10790" y="8322"/>
                                <a:pt x="10834" y="8364"/>
                              </a:cubicBezTo>
                              <a:cubicBezTo>
                                <a:pt x="10810" y="8364"/>
                                <a:pt x="10780" y="8364"/>
                                <a:pt x="10750" y="8368"/>
                              </a:cubicBezTo>
                              <a:close/>
                              <a:moveTo>
                                <a:pt x="10908" y="8455"/>
                              </a:moveTo>
                              <a:cubicBezTo>
                                <a:pt x="10916" y="8448"/>
                                <a:pt x="10921" y="8445"/>
                                <a:pt x="10924" y="8441"/>
                              </a:cubicBezTo>
                              <a:cubicBezTo>
                                <a:pt x="10954" y="8466"/>
                                <a:pt x="10981" y="8490"/>
                                <a:pt x="11009" y="8511"/>
                              </a:cubicBezTo>
                              <a:cubicBezTo>
                                <a:pt x="10976" y="8494"/>
                                <a:pt x="10940" y="8473"/>
                                <a:pt x="10908" y="8455"/>
                              </a:cubicBezTo>
                              <a:close/>
                              <a:moveTo>
                                <a:pt x="11368" y="11874"/>
                              </a:moveTo>
                              <a:cubicBezTo>
                                <a:pt x="11363" y="11874"/>
                                <a:pt x="11360" y="11870"/>
                                <a:pt x="11355" y="11870"/>
                              </a:cubicBezTo>
                              <a:cubicBezTo>
                                <a:pt x="11352" y="11867"/>
                                <a:pt x="11308" y="11821"/>
                                <a:pt x="11278" y="11818"/>
                              </a:cubicBezTo>
                              <a:cubicBezTo>
                                <a:pt x="11257" y="11783"/>
                                <a:pt x="11248" y="11733"/>
                                <a:pt x="11246" y="11695"/>
                              </a:cubicBezTo>
                              <a:cubicBezTo>
                                <a:pt x="11325" y="11488"/>
                                <a:pt x="11423" y="11303"/>
                                <a:pt x="11513" y="11149"/>
                              </a:cubicBezTo>
                              <a:cubicBezTo>
                                <a:pt x="11475" y="11317"/>
                                <a:pt x="11412" y="11607"/>
                                <a:pt x="11368" y="11874"/>
                              </a:cubicBezTo>
                              <a:close/>
                              <a:moveTo>
                                <a:pt x="11687" y="10739"/>
                              </a:moveTo>
                              <a:cubicBezTo>
                                <a:pt x="11278" y="10725"/>
                                <a:pt x="10916" y="11303"/>
                                <a:pt x="10894" y="11338"/>
                              </a:cubicBezTo>
                              <a:cubicBezTo>
                                <a:pt x="10894" y="11338"/>
                                <a:pt x="10894" y="11338"/>
                                <a:pt x="10894" y="11341"/>
                              </a:cubicBezTo>
                              <a:cubicBezTo>
                                <a:pt x="11169" y="11173"/>
                                <a:pt x="11477" y="10938"/>
                                <a:pt x="11630" y="10819"/>
                              </a:cubicBezTo>
                              <a:cubicBezTo>
                                <a:pt x="11486" y="11026"/>
                                <a:pt x="11259" y="11397"/>
                                <a:pt x="11118" y="11832"/>
                              </a:cubicBezTo>
                              <a:cubicBezTo>
                                <a:pt x="11093" y="11856"/>
                                <a:pt x="11039" y="11905"/>
                                <a:pt x="10987" y="11902"/>
                              </a:cubicBezTo>
                              <a:cubicBezTo>
                                <a:pt x="10968" y="11870"/>
                                <a:pt x="10913" y="11856"/>
                                <a:pt x="10908" y="11853"/>
                              </a:cubicBezTo>
                              <a:cubicBezTo>
                                <a:pt x="10845" y="11793"/>
                                <a:pt x="10750" y="11712"/>
                                <a:pt x="10695" y="11723"/>
                              </a:cubicBezTo>
                              <a:cubicBezTo>
                                <a:pt x="10660" y="11726"/>
                                <a:pt x="10673" y="11769"/>
                                <a:pt x="10711" y="11811"/>
                              </a:cubicBezTo>
                              <a:cubicBezTo>
                                <a:pt x="10692" y="11811"/>
                                <a:pt x="10676" y="11811"/>
                                <a:pt x="10662" y="11818"/>
                              </a:cubicBezTo>
                              <a:cubicBezTo>
                                <a:pt x="10630" y="11832"/>
                                <a:pt x="10649" y="11863"/>
                                <a:pt x="10690" y="11891"/>
                              </a:cubicBezTo>
                              <a:cubicBezTo>
                                <a:pt x="10676" y="11895"/>
                                <a:pt x="10662" y="11902"/>
                                <a:pt x="10651" y="11909"/>
                              </a:cubicBezTo>
                              <a:cubicBezTo>
                                <a:pt x="10621" y="11933"/>
                                <a:pt x="10643" y="11958"/>
                                <a:pt x="10690" y="11972"/>
                              </a:cubicBezTo>
                              <a:cubicBezTo>
                                <a:pt x="10676" y="11979"/>
                                <a:pt x="10665" y="11989"/>
                                <a:pt x="10657" y="12000"/>
                              </a:cubicBezTo>
                              <a:cubicBezTo>
                                <a:pt x="10632" y="12031"/>
                                <a:pt x="10662" y="12052"/>
                                <a:pt x="10711" y="12052"/>
                              </a:cubicBezTo>
                              <a:cubicBezTo>
                                <a:pt x="10698" y="12066"/>
                                <a:pt x="10690" y="12077"/>
                                <a:pt x="10681" y="12091"/>
                              </a:cubicBezTo>
                              <a:cubicBezTo>
                                <a:pt x="10643" y="12171"/>
                                <a:pt x="10818" y="12122"/>
                                <a:pt x="10916" y="12010"/>
                              </a:cubicBezTo>
                              <a:cubicBezTo>
                                <a:pt x="10957" y="11986"/>
                                <a:pt x="10979" y="11961"/>
                                <a:pt x="10987" y="11944"/>
                              </a:cubicBezTo>
                              <a:cubicBezTo>
                                <a:pt x="11025" y="11944"/>
                                <a:pt x="11063" y="11923"/>
                                <a:pt x="11093" y="11902"/>
                              </a:cubicBezTo>
                              <a:cubicBezTo>
                                <a:pt x="11071" y="11979"/>
                                <a:pt x="11052" y="12056"/>
                                <a:pt x="11036" y="12136"/>
                              </a:cubicBezTo>
                              <a:cubicBezTo>
                                <a:pt x="11033" y="12140"/>
                                <a:pt x="11030" y="12140"/>
                                <a:pt x="11028" y="12147"/>
                              </a:cubicBezTo>
                              <a:cubicBezTo>
                                <a:pt x="11028" y="12147"/>
                                <a:pt x="10981" y="12259"/>
                                <a:pt x="10913" y="12290"/>
                              </a:cubicBezTo>
                              <a:cubicBezTo>
                                <a:pt x="10886" y="12269"/>
                                <a:pt x="10831" y="12280"/>
                                <a:pt x="10826" y="12280"/>
                              </a:cubicBezTo>
                              <a:cubicBezTo>
                                <a:pt x="10750" y="12248"/>
                                <a:pt x="10641" y="12217"/>
                                <a:pt x="10591" y="12248"/>
                              </a:cubicBezTo>
                              <a:cubicBezTo>
                                <a:pt x="10591" y="12248"/>
                                <a:pt x="10591" y="12248"/>
                                <a:pt x="10591" y="12248"/>
                              </a:cubicBezTo>
                              <a:cubicBezTo>
                                <a:pt x="10581" y="12241"/>
                                <a:pt x="10567" y="12234"/>
                                <a:pt x="10553" y="12231"/>
                              </a:cubicBezTo>
                              <a:cubicBezTo>
                                <a:pt x="10501" y="12220"/>
                                <a:pt x="10450" y="12252"/>
                                <a:pt x="10422" y="12308"/>
                              </a:cubicBezTo>
                              <a:cubicBezTo>
                                <a:pt x="10174" y="12213"/>
                                <a:pt x="9926" y="12434"/>
                                <a:pt x="9880" y="12476"/>
                              </a:cubicBezTo>
                              <a:cubicBezTo>
                                <a:pt x="9640" y="12248"/>
                                <a:pt x="9509" y="12014"/>
                                <a:pt x="9485" y="11965"/>
                              </a:cubicBezTo>
                              <a:cubicBezTo>
                                <a:pt x="9487" y="11884"/>
                                <a:pt x="9493" y="11807"/>
                                <a:pt x="9501" y="11730"/>
                              </a:cubicBezTo>
                              <a:cubicBezTo>
                                <a:pt x="9531" y="11874"/>
                                <a:pt x="9585" y="11968"/>
                                <a:pt x="9654" y="11979"/>
                              </a:cubicBezTo>
                              <a:cubicBezTo>
                                <a:pt x="9733" y="11989"/>
                                <a:pt x="9812" y="11888"/>
                                <a:pt x="9866" y="11723"/>
                              </a:cubicBezTo>
                              <a:cubicBezTo>
                                <a:pt x="9959" y="11856"/>
                                <a:pt x="10060" y="11923"/>
                                <a:pt x="10133" y="11877"/>
                              </a:cubicBezTo>
                              <a:cubicBezTo>
                                <a:pt x="10229" y="11821"/>
                                <a:pt x="10242" y="11586"/>
                                <a:pt x="10174" y="11324"/>
                              </a:cubicBezTo>
                              <a:cubicBezTo>
                                <a:pt x="10174" y="11320"/>
                                <a:pt x="10174" y="11320"/>
                                <a:pt x="10174" y="11317"/>
                              </a:cubicBezTo>
                              <a:cubicBezTo>
                                <a:pt x="10193" y="11324"/>
                                <a:pt x="10212" y="11331"/>
                                <a:pt x="10232" y="11338"/>
                              </a:cubicBezTo>
                              <a:cubicBezTo>
                                <a:pt x="10403" y="11450"/>
                                <a:pt x="10561" y="11467"/>
                                <a:pt x="10621" y="11366"/>
                              </a:cubicBezTo>
                              <a:cubicBezTo>
                                <a:pt x="10668" y="11285"/>
                                <a:pt x="10638" y="11145"/>
                                <a:pt x="10556" y="11001"/>
                              </a:cubicBezTo>
                              <a:cubicBezTo>
                                <a:pt x="10692" y="10963"/>
                                <a:pt x="10788" y="10882"/>
                                <a:pt x="10793" y="10784"/>
                              </a:cubicBezTo>
                              <a:cubicBezTo>
                                <a:pt x="10801" y="10651"/>
                                <a:pt x="10660" y="10525"/>
                                <a:pt x="10455" y="10466"/>
                              </a:cubicBezTo>
                              <a:cubicBezTo>
                                <a:pt x="10447" y="10462"/>
                                <a:pt x="10442" y="10455"/>
                                <a:pt x="10433" y="10452"/>
                              </a:cubicBezTo>
                              <a:cubicBezTo>
                                <a:pt x="10450" y="10434"/>
                                <a:pt x="10463" y="10417"/>
                                <a:pt x="10474" y="10396"/>
                              </a:cubicBezTo>
                              <a:cubicBezTo>
                                <a:pt x="10635" y="10259"/>
                                <a:pt x="10725" y="10091"/>
                                <a:pt x="10684" y="9975"/>
                              </a:cubicBezTo>
                              <a:cubicBezTo>
                                <a:pt x="10651" y="9881"/>
                                <a:pt x="10542" y="9846"/>
                                <a:pt x="10403" y="9870"/>
                              </a:cubicBezTo>
                              <a:cubicBezTo>
                                <a:pt x="10444" y="9699"/>
                                <a:pt x="10439" y="9555"/>
                                <a:pt x="10373" y="9495"/>
                              </a:cubicBezTo>
                              <a:cubicBezTo>
                                <a:pt x="10286" y="9418"/>
                                <a:pt x="10123" y="9520"/>
                                <a:pt x="9981" y="9730"/>
                              </a:cubicBezTo>
                              <a:cubicBezTo>
                                <a:pt x="9978" y="9706"/>
                                <a:pt x="9973" y="9685"/>
                                <a:pt x="9967" y="9664"/>
                              </a:cubicBezTo>
                              <a:cubicBezTo>
                                <a:pt x="9956" y="9415"/>
                                <a:pt x="9888" y="9229"/>
                                <a:pt x="9793" y="9215"/>
                              </a:cubicBezTo>
                              <a:cubicBezTo>
                                <a:pt x="9714" y="9205"/>
                                <a:pt x="9635" y="9306"/>
                                <a:pt x="9580" y="9471"/>
                              </a:cubicBezTo>
                              <a:cubicBezTo>
                                <a:pt x="9542" y="9415"/>
                                <a:pt x="9501" y="9373"/>
                                <a:pt x="9463" y="9345"/>
                              </a:cubicBezTo>
                              <a:cubicBezTo>
                                <a:pt x="9498" y="9289"/>
                                <a:pt x="9528" y="9233"/>
                                <a:pt x="9553" y="9187"/>
                              </a:cubicBezTo>
                              <a:cubicBezTo>
                                <a:pt x="9553" y="9187"/>
                                <a:pt x="9553" y="9187"/>
                                <a:pt x="9553" y="9187"/>
                              </a:cubicBezTo>
                              <a:cubicBezTo>
                                <a:pt x="9553" y="9187"/>
                                <a:pt x="9613" y="9135"/>
                                <a:pt x="9615" y="9082"/>
                              </a:cubicBezTo>
                              <a:cubicBezTo>
                                <a:pt x="9635" y="9068"/>
                                <a:pt x="9651" y="9058"/>
                                <a:pt x="9670" y="9047"/>
                              </a:cubicBezTo>
                              <a:cubicBezTo>
                                <a:pt x="9632" y="9103"/>
                                <a:pt x="9599" y="9198"/>
                                <a:pt x="9629" y="9341"/>
                              </a:cubicBezTo>
                              <a:cubicBezTo>
                                <a:pt x="9629" y="9341"/>
                                <a:pt x="9804" y="9110"/>
                                <a:pt x="9760" y="8995"/>
                              </a:cubicBezTo>
                              <a:cubicBezTo>
                                <a:pt x="9825" y="8960"/>
                                <a:pt x="9891" y="8931"/>
                                <a:pt x="9956" y="8907"/>
                              </a:cubicBezTo>
                              <a:cubicBezTo>
                                <a:pt x="9907" y="8953"/>
                                <a:pt x="9855" y="9037"/>
                                <a:pt x="9866" y="9198"/>
                              </a:cubicBezTo>
                              <a:cubicBezTo>
                                <a:pt x="9866" y="9198"/>
                                <a:pt x="10073" y="9002"/>
                                <a:pt x="10041" y="8879"/>
                              </a:cubicBezTo>
                              <a:cubicBezTo>
                                <a:pt x="10098" y="8861"/>
                                <a:pt x="10155" y="8847"/>
                                <a:pt x="10212" y="8837"/>
                              </a:cubicBezTo>
                              <a:cubicBezTo>
                                <a:pt x="10169" y="8875"/>
                                <a:pt x="10125" y="8949"/>
                                <a:pt x="10114" y="9075"/>
                              </a:cubicBezTo>
                              <a:cubicBezTo>
                                <a:pt x="10114" y="9075"/>
                                <a:pt x="10332" y="8942"/>
                                <a:pt x="10332" y="8816"/>
                              </a:cubicBezTo>
                              <a:cubicBezTo>
                                <a:pt x="10384" y="8809"/>
                                <a:pt x="10433" y="8805"/>
                                <a:pt x="10485" y="8802"/>
                              </a:cubicBezTo>
                              <a:cubicBezTo>
                                <a:pt x="10436" y="8833"/>
                                <a:pt x="10384" y="8900"/>
                                <a:pt x="10362" y="9033"/>
                              </a:cubicBezTo>
                              <a:cubicBezTo>
                                <a:pt x="10362" y="9033"/>
                                <a:pt x="10594" y="8928"/>
                                <a:pt x="10600" y="8798"/>
                              </a:cubicBezTo>
                              <a:cubicBezTo>
                                <a:pt x="10671" y="8798"/>
                                <a:pt x="10739" y="8802"/>
                                <a:pt x="10807" y="8805"/>
                              </a:cubicBezTo>
                              <a:cubicBezTo>
                                <a:pt x="10750" y="8830"/>
                                <a:pt x="10676" y="8893"/>
                                <a:pt x="10654" y="9061"/>
                              </a:cubicBezTo>
                              <a:cubicBezTo>
                                <a:pt x="10654" y="9061"/>
                                <a:pt x="10889" y="8942"/>
                                <a:pt x="10883" y="8812"/>
                              </a:cubicBezTo>
                              <a:cubicBezTo>
                                <a:pt x="10891" y="8812"/>
                                <a:pt x="10900" y="8816"/>
                                <a:pt x="10910" y="8816"/>
                              </a:cubicBezTo>
                              <a:cubicBezTo>
                                <a:pt x="10905" y="8886"/>
                                <a:pt x="10919" y="8956"/>
                                <a:pt x="10946" y="9019"/>
                              </a:cubicBezTo>
                              <a:cubicBezTo>
                                <a:pt x="10943" y="9026"/>
                                <a:pt x="10940" y="9030"/>
                                <a:pt x="10938" y="9037"/>
                              </a:cubicBezTo>
                              <a:cubicBezTo>
                                <a:pt x="10938" y="9037"/>
                                <a:pt x="10943" y="9037"/>
                                <a:pt x="10951" y="9033"/>
                              </a:cubicBezTo>
                              <a:cubicBezTo>
                                <a:pt x="10995" y="9121"/>
                                <a:pt x="11069" y="9194"/>
                                <a:pt x="11178" y="9243"/>
                              </a:cubicBezTo>
                              <a:cubicBezTo>
                                <a:pt x="11017" y="9436"/>
                                <a:pt x="10998" y="9650"/>
                                <a:pt x="11082" y="9807"/>
                              </a:cubicBezTo>
                              <a:cubicBezTo>
                                <a:pt x="11167" y="9968"/>
                                <a:pt x="11330" y="10021"/>
                                <a:pt x="11527" y="9898"/>
                              </a:cubicBezTo>
                              <a:cubicBezTo>
                                <a:pt x="11518" y="10178"/>
                                <a:pt x="11622" y="10347"/>
                                <a:pt x="11772" y="10385"/>
                              </a:cubicBezTo>
                              <a:cubicBezTo>
                                <a:pt x="11783" y="10389"/>
                                <a:pt x="11794" y="10389"/>
                                <a:pt x="11805" y="10392"/>
                              </a:cubicBezTo>
                              <a:cubicBezTo>
                                <a:pt x="11788" y="10476"/>
                                <a:pt x="11772" y="10564"/>
                                <a:pt x="11758" y="10651"/>
                              </a:cubicBezTo>
                              <a:cubicBezTo>
                                <a:pt x="11756" y="10651"/>
                                <a:pt x="11728" y="10683"/>
                                <a:pt x="11687" y="10739"/>
                              </a:cubicBezTo>
                              <a:close/>
                              <a:moveTo>
                                <a:pt x="11715" y="12084"/>
                              </a:moveTo>
                              <a:cubicBezTo>
                                <a:pt x="11777" y="12168"/>
                                <a:pt x="11900" y="12343"/>
                                <a:pt x="12017" y="12553"/>
                              </a:cubicBezTo>
                              <a:cubicBezTo>
                                <a:pt x="12020" y="12595"/>
                                <a:pt x="12023" y="12669"/>
                                <a:pt x="11998" y="12721"/>
                              </a:cubicBezTo>
                              <a:cubicBezTo>
                                <a:pt x="11968" y="12728"/>
                                <a:pt x="11930" y="12781"/>
                                <a:pt x="11927" y="12784"/>
                              </a:cubicBezTo>
                              <a:cubicBezTo>
                                <a:pt x="11876" y="12812"/>
                                <a:pt x="11813" y="12854"/>
                                <a:pt x="11769" y="12896"/>
                              </a:cubicBezTo>
                              <a:cubicBezTo>
                                <a:pt x="11734" y="12620"/>
                                <a:pt x="11717" y="12346"/>
                                <a:pt x="11715" y="12084"/>
                              </a:cubicBezTo>
                              <a:close/>
                              <a:moveTo>
                                <a:pt x="11783" y="12987"/>
                              </a:moveTo>
                              <a:cubicBezTo>
                                <a:pt x="11788" y="12984"/>
                                <a:pt x="11794" y="12984"/>
                                <a:pt x="11799" y="12980"/>
                              </a:cubicBezTo>
                              <a:cubicBezTo>
                                <a:pt x="11794" y="12991"/>
                                <a:pt x="11788" y="13001"/>
                                <a:pt x="11786" y="13012"/>
                              </a:cubicBezTo>
                              <a:cubicBezTo>
                                <a:pt x="11783" y="13001"/>
                                <a:pt x="11783" y="12994"/>
                                <a:pt x="11783" y="12987"/>
                              </a:cubicBezTo>
                              <a:close/>
                              <a:moveTo>
                                <a:pt x="11794" y="13068"/>
                              </a:moveTo>
                              <a:cubicBezTo>
                                <a:pt x="11805" y="13068"/>
                                <a:pt x="11821" y="13061"/>
                                <a:pt x="11843" y="13043"/>
                              </a:cubicBezTo>
                              <a:cubicBezTo>
                                <a:pt x="11837" y="13061"/>
                                <a:pt x="11835" y="13078"/>
                                <a:pt x="11837" y="13092"/>
                              </a:cubicBezTo>
                              <a:cubicBezTo>
                                <a:pt x="11840" y="13135"/>
                                <a:pt x="11867" y="13124"/>
                                <a:pt x="11900" y="13082"/>
                              </a:cubicBezTo>
                              <a:cubicBezTo>
                                <a:pt x="11900" y="13099"/>
                                <a:pt x="11900" y="13117"/>
                                <a:pt x="11903" y="13131"/>
                              </a:cubicBezTo>
                              <a:cubicBezTo>
                                <a:pt x="11914" y="13177"/>
                                <a:pt x="11941" y="13152"/>
                                <a:pt x="11965" y="13096"/>
                              </a:cubicBezTo>
                              <a:cubicBezTo>
                                <a:pt x="11968" y="13117"/>
                                <a:pt x="11971" y="13135"/>
                                <a:pt x="11976" y="13149"/>
                              </a:cubicBezTo>
                              <a:cubicBezTo>
                                <a:pt x="12012" y="13229"/>
                                <a:pt x="12066" y="13015"/>
                                <a:pt x="12042" y="12847"/>
                              </a:cubicBezTo>
                              <a:cubicBezTo>
                                <a:pt x="12045" y="12788"/>
                                <a:pt x="12042" y="12753"/>
                                <a:pt x="12034" y="12735"/>
                              </a:cubicBezTo>
                              <a:cubicBezTo>
                                <a:pt x="12050" y="12697"/>
                                <a:pt x="12055" y="12655"/>
                                <a:pt x="12058" y="12616"/>
                              </a:cubicBezTo>
                              <a:cubicBezTo>
                                <a:pt x="12118" y="12728"/>
                                <a:pt x="12175" y="12851"/>
                                <a:pt x="12219" y="12973"/>
                              </a:cubicBezTo>
                              <a:cubicBezTo>
                                <a:pt x="12216" y="13001"/>
                                <a:pt x="12200" y="13103"/>
                                <a:pt x="12151" y="13152"/>
                              </a:cubicBezTo>
                              <a:cubicBezTo>
                                <a:pt x="12118" y="13145"/>
                                <a:pt x="12069" y="13180"/>
                                <a:pt x="12066" y="13180"/>
                              </a:cubicBezTo>
                              <a:cubicBezTo>
                                <a:pt x="11987" y="13187"/>
                                <a:pt x="11875" y="13205"/>
                                <a:pt x="11837" y="13257"/>
                              </a:cubicBezTo>
                              <a:cubicBezTo>
                                <a:pt x="11835" y="13261"/>
                                <a:pt x="11832" y="13264"/>
                                <a:pt x="11829" y="13271"/>
                              </a:cubicBezTo>
                              <a:cubicBezTo>
                                <a:pt x="11816" y="13205"/>
                                <a:pt x="11805" y="13138"/>
                                <a:pt x="11794" y="13068"/>
                              </a:cubicBezTo>
                              <a:close/>
                              <a:moveTo>
                                <a:pt x="11832" y="13296"/>
                              </a:moveTo>
                              <a:cubicBezTo>
                                <a:pt x="11843" y="13306"/>
                                <a:pt x="11865" y="13310"/>
                                <a:pt x="11889" y="13310"/>
                              </a:cubicBezTo>
                              <a:cubicBezTo>
                                <a:pt x="11876" y="13324"/>
                                <a:pt x="11862" y="13338"/>
                                <a:pt x="11854" y="13355"/>
                              </a:cubicBezTo>
                              <a:cubicBezTo>
                                <a:pt x="11837" y="13394"/>
                                <a:pt x="11865" y="13404"/>
                                <a:pt x="11911" y="13390"/>
                              </a:cubicBezTo>
                              <a:cubicBezTo>
                                <a:pt x="11903" y="13404"/>
                                <a:pt x="11895" y="13418"/>
                                <a:pt x="11892" y="13436"/>
                              </a:cubicBezTo>
                              <a:cubicBezTo>
                                <a:pt x="11881" y="13478"/>
                                <a:pt x="11911" y="13478"/>
                                <a:pt x="11952" y="13453"/>
                              </a:cubicBezTo>
                              <a:cubicBezTo>
                                <a:pt x="11946" y="13471"/>
                                <a:pt x="11941" y="13488"/>
                                <a:pt x="11941" y="13502"/>
                              </a:cubicBezTo>
                              <a:cubicBezTo>
                                <a:pt x="11938" y="13548"/>
                                <a:pt x="11971" y="13537"/>
                                <a:pt x="12009" y="13495"/>
                              </a:cubicBezTo>
                              <a:cubicBezTo>
                                <a:pt x="12006" y="13516"/>
                                <a:pt x="12004" y="13534"/>
                                <a:pt x="12006" y="13551"/>
                              </a:cubicBezTo>
                              <a:cubicBezTo>
                                <a:pt x="12017" y="13646"/>
                                <a:pt x="12126" y="13464"/>
                                <a:pt x="12148" y="13296"/>
                              </a:cubicBezTo>
                              <a:cubicBezTo>
                                <a:pt x="12167" y="13243"/>
                                <a:pt x="12173" y="13208"/>
                                <a:pt x="12170" y="13187"/>
                              </a:cubicBezTo>
                              <a:cubicBezTo>
                                <a:pt x="12205" y="13149"/>
                                <a:pt x="12224" y="13092"/>
                                <a:pt x="12235" y="13047"/>
                              </a:cubicBezTo>
                              <a:cubicBezTo>
                                <a:pt x="12265" y="13145"/>
                                <a:pt x="12287" y="13240"/>
                                <a:pt x="12293" y="13331"/>
                              </a:cubicBezTo>
                              <a:cubicBezTo>
                                <a:pt x="12271" y="13373"/>
                                <a:pt x="12263" y="13450"/>
                                <a:pt x="12260" y="13457"/>
                              </a:cubicBezTo>
                              <a:cubicBezTo>
                                <a:pt x="12224" y="13530"/>
                                <a:pt x="12181" y="13625"/>
                                <a:pt x="12159" y="13709"/>
                              </a:cubicBezTo>
                              <a:cubicBezTo>
                                <a:pt x="12145" y="13719"/>
                                <a:pt x="12129" y="13730"/>
                                <a:pt x="12118" y="13737"/>
                              </a:cubicBezTo>
                              <a:cubicBezTo>
                                <a:pt x="12113" y="13737"/>
                                <a:pt x="12058" y="13744"/>
                                <a:pt x="12036" y="13772"/>
                              </a:cubicBezTo>
                              <a:cubicBezTo>
                                <a:pt x="11990" y="13765"/>
                                <a:pt x="11946" y="13723"/>
                                <a:pt x="11922" y="13695"/>
                              </a:cubicBezTo>
                              <a:cubicBezTo>
                                <a:pt x="11889" y="13562"/>
                                <a:pt x="11859" y="13429"/>
                                <a:pt x="11832" y="13296"/>
                              </a:cubicBezTo>
                              <a:close/>
                              <a:moveTo>
                                <a:pt x="12260" y="14462"/>
                              </a:moveTo>
                              <a:cubicBezTo>
                                <a:pt x="12244" y="14476"/>
                                <a:pt x="12230" y="14490"/>
                                <a:pt x="12216" y="14500"/>
                              </a:cubicBezTo>
                              <a:cubicBezTo>
                                <a:pt x="12192" y="14448"/>
                                <a:pt x="12170" y="14399"/>
                                <a:pt x="12148" y="14346"/>
                              </a:cubicBezTo>
                              <a:cubicBezTo>
                                <a:pt x="12181" y="14364"/>
                                <a:pt x="12222" y="14378"/>
                                <a:pt x="12263" y="14371"/>
                              </a:cubicBezTo>
                              <a:cubicBezTo>
                                <a:pt x="12271" y="14385"/>
                                <a:pt x="12287" y="14399"/>
                                <a:pt x="12314" y="14413"/>
                              </a:cubicBezTo>
                              <a:cubicBezTo>
                                <a:pt x="12290" y="14430"/>
                                <a:pt x="12274" y="14448"/>
                                <a:pt x="12260" y="14462"/>
                              </a:cubicBezTo>
                              <a:close/>
                              <a:moveTo>
                                <a:pt x="12933" y="14325"/>
                              </a:moveTo>
                              <a:cubicBezTo>
                                <a:pt x="12813" y="14213"/>
                                <a:pt x="12680" y="14217"/>
                                <a:pt x="12560" y="14262"/>
                              </a:cubicBezTo>
                              <a:cubicBezTo>
                                <a:pt x="12557" y="14262"/>
                                <a:pt x="12557" y="14262"/>
                                <a:pt x="12554" y="14262"/>
                              </a:cubicBezTo>
                              <a:cubicBezTo>
                                <a:pt x="12593" y="14227"/>
                                <a:pt x="12606" y="14192"/>
                                <a:pt x="12573" y="14182"/>
                              </a:cubicBezTo>
                              <a:cubicBezTo>
                                <a:pt x="12560" y="14178"/>
                                <a:pt x="12543" y="14178"/>
                                <a:pt x="12524" y="14185"/>
                              </a:cubicBezTo>
                              <a:cubicBezTo>
                                <a:pt x="12557" y="14136"/>
                                <a:pt x="12568" y="14094"/>
                                <a:pt x="12533" y="14098"/>
                              </a:cubicBezTo>
                              <a:cubicBezTo>
                                <a:pt x="12475" y="14101"/>
                                <a:pt x="12391" y="14196"/>
                                <a:pt x="12336" y="14266"/>
                              </a:cubicBezTo>
                              <a:cubicBezTo>
                                <a:pt x="12331" y="14269"/>
                                <a:pt x="12279" y="14294"/>
                                <a:pt x="12263" y="14329"/>
                              </a:cubicBezTo>
                              <a:cubicBezTo>
                                <a:pt x="12208" y="14339"/>
                                <a:pt x="12148" y="14301"/>
                                <a:pt x="12121" y="14280"/>
                              </a:cubicBezTo>
                              <a:cubicBezTo>
                                <a:pt x="12053" y="14112"/>
                                <a:pt x="11995" y="13944"/>
                                <a:pt x="11946" y="13775"/>
                              </a:cubicBezTo>
                              <a:cubicBezTo>
                                <a:pt x="11971" y="13796"/>
                                <a:pt x="12001" y="13814"/>
                                <a:pt x="12034" y="13821"/>
                              </a:cubicBezTo>
                              <a:cubicBezTo>
                                <a:pt x="12042" y="13842"/>
                                <a:pt x="12061" y="13867"/>
                                <a:pt x="12099" y="13898"/>
                              </a:cubicBezTo>
                              <a:cubicBezTo>
                                <a:pt x="12186" y="14024"/>
                                <a:pt x="12355" y="14098"/>
                                <a:pt x="12325" y="14010"/>
                              </a:cubicBezTo>
                              <a:cubicBezTo>
                                <a:pt x="12320" y="13996"/>
                                <a:pt x="12312" y="13982"/>
                                <a:pt x="12301" y="13965"/>
                              </a:cubicBezTo>
                              <a:cubicBezTo>
                                <a:pt x="12350" y="13972"/>
                                <a:pt x="12383" y="13958"/>
                                <a:pt x="12361" y="13923"/>
                              </a:cubicBezTo>
                              <a:cubicBezTo>
                                <a:pt x="12353" y="13912"/>
                                <a:pt x="12344" y="13902"/>
                                <a:pt x="12331" y="13891"/>
                              </a:cubicBezTo>
                              <a:cubicBezTo>
                                <a:pt x="12336" y="13891"/>
                                <a:pt x="12342" y="13888"/>
                                <a:pt x="12347" y="13888"/>
                              </a:cubicBezTo>
                              <a:cubicBezTo>
                                <a:pt x="12347" y="13888"/>
                                <a:pt x="12350" y="13891"/>
                                <a:pt x="12350" y="13891"/>
                              </a:cubicBezTo>
                              <a:cubicBezTo>
                                <a:pt x="12377" y="13937"/>
                                <a:pt x="12402" y="13898"/>
                                <a:pt x="12413" y="13821"/>
                              </a:cubicBezTo>
                              <a:cubicBezTo>
                                <a:pt x="12423" y="13842"/>
                                <a:pt x="12432" y="13860"/>
                                <a:pt x="12445" y="13874"/>
                              </a:cubicBezTo>
                              <a:cubicBezTo>
                                <a:pt x="12483" y="13912"/>
                                <a:pt x="12497" y="13860"/>
                                <a:pt x="12494" y="13772"/>
                              </a:cubicBezTo>
                              <a:cubicBezTo>
                                <a:pt x="12508" y="13793"/>
                                <a:pt x="12524" y="13810"/>
                                <a:pt x="12538" y="13817"/>
                              </a:cubicBezTo>
                              <a:cubicBezTo>
                                <a:pt x="12563" y="13832"/>
                                <a:pt x="12573" y="13821"/>
                                <a:pt x="12576" y="13796"/>
                              </a:cubicBezTo>
                              <a:cubicBezTo>
                                <a:pt x="12718" y="14178"/>
                                <a:pt x="12941" y="14287"/>
                                <a:pt x="13045" y="14315"/>
                              </a:cubicBezTo>
                              <a:cubicBezTo>
                                <a:pt x="13007" y="14318"/>
                                <a:pt x="12969" y="14322"/>
                                <a:pt x="12933" y="14325"/>
                              </a:cubicBezTo>
                              <a:close/>
                              <a:moveTo>
                                <a:pt x="14724" y="13061"/>
                              </a:moveTo>
                              <a:cubicBezTo>
                                <a:pt x="14724" y="13061"/>
                                <a:pt x="14722" y="13061"/>
                                <a:pt x="14724" y="13061"/>
                              </a:cubicBezTo>
                              <a:cubicBezTo>
                                <a:pt x="14722" y="13061"/>
                                <a:pt x="14724" y="13061"/>
                                <a:pt x="14724" y="13061"/>
                              </a:cubicBezTo>
                              <a:cubicBezTo>
                                <a:pt x="14724" y="13061"/>
                                <a:pt x="14724" y="13061"/>
                                <a:pt x="14724" y="13061"/>
                              </a:cubicBezTo>
                              <a:close/>
                              <a:moveTo>
                                <a:pt x="13293" y="10042"/>
                              </a:moveTo>
                              <a:cubicBezTo>
                                <a:pt x="13380" y="10126"/>
                                <a:pt x="13413" y="10171"/>
                                <a:pt x="13413" y="10171"/>
                              </a:cubicBezTo>
                              <a:cubicBezTo>
                                <a:pt x="13413" y="10171"/>
                                <a:pt x="13413" y="10171"/>
                                <a:pt x="13399" y="10028"/>
                              </a:cubicBezTo>
                              <a:cubicBezTo>
                                <a:pt x="13364" y="9572"/>
                                <a:pt x="13173" y="9352"/>
                                <a:pt x="13067" y="9264"/>
                              </a:cubicBezTo>
                              <a:cubicBezTo>
                                <a:pt x="13127" y="9285"/>
                                <a:pt x="13190" y="9310"/>
                                <a:pt x="13252" y="9338"/>
                              </a:cubicBezTo>
                              <a:cubicBezTo>
                                <a:pt x="13304" y="9380"/>
                                <a:pt x="13356" y="9401"/>
                                <a:pt x="13413" y="9411"/>
                              </a:cubicBezTo>
                              <a:cubicBezTo>
                                <a:pt x="13476" y="9443"/>
                                <a:pt x="13541" y="9478"/>
                                <a:pt x="13604" y="9516"/>
                              </a:cubicBezTo>
                              <a:cubicBezTo>
                                <a:pt x="13468" y="9895"/>
                                <a:pt x="13762" y="10259"/>
                                <a:pt x="13838" y="10350"/>
                              </a:cubicBezTo>
                              <a:cubicBezTo>
                                <a:pt x="13917" y="10445"/>
                                <a:pt x="13947" y="10494"/>
                                <a:pt x="13947" y="10494"/>
                              </a:cubicBezTo>
                              <a:cubicBezTo>
                                <a:pt x="13947" y="10494"/>
                                <a:pt x="13947" y="10494"/>
                                <a:pt x="13945" y="10350"/>
                              </a:cubicBezTo>
                              <a:cubicBezTo>
                                <a:pt x="13945" y="9926"/>
                                <a:pt x="13797" y="9688"/>
                                <a:pt x="13699" y="9576"/>
                              </a:cubicBezTo>
                              <a:cubicBezTo>
                                <a:pt x="13781" y="9628"/>
                                <a:pt x="13860" y="9688"/>
                                <a:pt x="13942" y="9751"/>
                              </a:cubicBezTo>
                              <a:cubicBezTo>
                                <a:pt x="13972" y="9786"/>
                                <a:pt x="14007" y="9814"/>
                                <a:pt x="14040" y="9835"/>
                              </a:cubicBezTo>
                              <a:cubicBezTo>
                                <a:pt x="14089" y="9877"/>
                                <a:pt x="14138" y="9923"/>
                                <a:pt x="14187" y="9972"/>
                              </a:cubicBezTo>
                              <a:cubicBezTo>
                                <a:pt x="14007" y="10206"/>
                                <a:pt x="14103" y="10560"/>
                                <a:pt x="14163" y="10728"/>
                              </a:cubicBezTo>
                              <a:cubicBezTo>
                                <a:pt x="14160" y="10728"/>
                                <a:pt x="14155" y="10732"/>
                                <a:pt x="14152" y="10732"/>
                              </a:cubicBezTo>
                              <a:cubicBezTo>
                                <a:pt x="14086" y="10767"/>
                                <a:pt x="14059" y="10865"/>
                                <a:pt x="14086" y="10949"/>
                              </a:cubicBezTo>
                              <a:cubicBezTo>
                                <a:pt x="14108" y="11008"/>
                                <a:pt x="14152" y="11044"/>
                                <a:pt x="14201" y="11047"/>
                              </a:cubicBezTo>
                              <a:cubicBezTo>
                                <a:pt x="14242" y="11292"/>
                                <a:pt x="14558" y="11625"/>
                                <a:pt x="14604" y="11667"/>
                              </a:cubicBezTo>
                              <a:cubicBezTo>
                                <a:pt x="14643" y="11828"/>
                                <a:pt x="14686" y="11975"/>
                                <a:pt x="14711" y="12059"/>
                              </a:cubicBezTo>
                              <a:cubicBezTo>
                                <a:pt x="14604" y="11958"/>
                                <a:pt x="14487" y="11867"/>
                                <a:pt x="14359" y="11797"/>
                              </a:cubicBezTo>
                              <a:cubicBezTo>
                                <a:pt x="14348" y="11719"/>
                                <a:pt x="14272" y="11292"/>
                                <a:pt x="14037" y="11180"/>
                              </a:cubicBezTo>
                              <a:cubicBezTo>
                                <a:pt x="14037" y="11177"/>
                                <a:pt x="14040" y="11173"/>
                                <a:pt x="14040" y="11173"/>
                              </a:cubicBezTo>
                              <a:cubicBezTo>
                                <a:pt x="14065" y="11089"/>
                                <a:pt x="14029" y="10994"/>
                                <a:pt x="13961" y="10963"/>
                              </a:cubicBezTo>
                              <a:cubicBezTo>
                                <a:pt x="13896" y="10931"/>
                                <a:pt x="13822" y="10977"/>
                                <a:pt x="13797" y="11065"/>
                              </a:cubicBezTo>
                              <a:cubicBezTo>
                                <a:pt x="13773" y="11152"/>
                                <a:pt x="13808" y="11243"/>
                                <a:pt x="13877" y="11275"/>
                              </a:cubicBezTo>
                              <a:cubicBezTo>
                                <a:pt x="13928" y="11299"/>
                                <a:pt x="13983" y="11275"/>
                                <a:pt x="14018" y="11226"/>
                              </a:cubicBezTo>
                              <a:cubicBezTo>
                                <a:pt x="14215" y="11317"/>
                                <a:pt x="14294" y="11656"/>
                                <a:pt x="14318" y="11779"/>
                              </a:cubicBezTo>
                              <a:cubicBezTo>
                                <a:pt x="14212" y="11723"/>
                                <a:pt x="14097" y="11681"/>
                                <a:pt x="13980" y="11653"/>
                              </a:cubicBezTo>
                              <a:cubicBezTo>
                                <a:pt x="13980" y="11639"/>
                                <a:pt x="13980" y="11628"/>
                                <a:pt x="13980" y="11614"/>
                              </a:cubicBezTo>
                              <a:cubicBezTo>
                                <a:pt x="13969" y="11523"/>
                                <a:pt x="13907" y="11460"/>
                                <a:pt x="13836" y="11474"/>
                              </a:cubicBezTo>
                              <a:cubicBezTo>
                                <a:pt x="13765" y="11488"/>
                                <a:pt x="13716" y="11569"/>
                                <a:pt x="13727" y="11660"/>
                              </a:cubicBezTo>
                              <a:cubicBezTo>
                                <a:pt x="13738" y="11751"/>
                                <a:pt x="13800" y="11814"/>
                                <a:pt x="13871" y="11800"/>
                              </a:cubicBezTo>
                              <a:cubicBezTo>
                                <a:pt x="13917" y="11793"/>
                                <a:pt x="13956" y="11751"/>
                                <a:pt x="13972" y="11698"/>
                              </a:cubicBezTo>
                              <a:cubicBezTo>
                                <a:pt x="14106" y="11726"/>
                                <a:pt x="14234" y="11779"/>
                                <a:pt x="14351" y="11846"/>
                              </a:cubicBezTo>
                              <a:cubicBezTo>
                                <a:pt x="14326" y="11891"/>
                                <a:pt x="14236" y="12003"/>
                                <a:pt x="13980" y="11958"/>
                              </a:cubicBezTo>
                              <a:cubicBezTo>
                                <a:pt x="13972" y="11877"/>
                                <a:pt x="13920" y="11811"/>
                                <a:pt x="13855" y="11811"/>
                              </a:cubicBezTo>
                              <a:cubicBezTo>
                                <a:pt x="13784" y="11811"/>
                                <a:pt x="13727" y="11884"/>
                                <a:pt x="13727" y="11975"/>
                              </a:cubicBezTo>
                              <a:cubicBezTo>
                                <a:pt x="13727" y="12066"/>
                                <a:pt x="13784" y="12140"/>
                                <a:pt x="13855" y="12140"/>
                              </a:cubicBezTo>
                              <a:cubicBezTo>
                                <a:pt x="13917" y="12140"/>
                                <a:pt x="13969" y="12080"/>
                                <a:pt x="13980" y="12003"/>
                              </a:cubicBezTo>
                              <a:cubicBezTo>
                                <a:pt x="14127" y="12028"/>
                                <a:pt x="14223" y="12007"/>
                                <a:pt x="14285" y="11972"/>
                              </a:cubicBezTo>
                              <a:cubicBezTo>
                                <a:pt x="14345" y="11937"/>
                                <a:pt x="14373" y="11895"/>
                                <a:pt x="14386" y="11867"/>
                              </a:cubicBezTo>
                              <a:cubicBezTo>
                                <a:pt x="14536" y="11958"/>
                                <a:pt x="14675" y="12077"/>
                                <a:pt x="14798" y="12210"/>
                              </a:cubicBezTo>
                              <a:cubicBezTo>
                                <a:pt x="14812" y="12231"/>
                                <a:pt x="14825" y="12252"/>
                                <a:pt x="14842" y="12273"/>
                              </a:cubicBezTo>
                              <a:cubicBezTo>
                                <a:pt x="14749" y="12269"/>
                                <a:pt x="14572" y="12273"/>
                                <a:pt x="14359" y="12336"/>
                              </a:cubicBezTo>
                              <a:cubicBezTo>
                                <a:pt x="14315" y="12297"/>
                                <a:pt x="14048" y="12080"/>
                                <a:pt x="13724" y="12252"/>
                              </a:cubicBezTo>
                              <a:cubicBezTo>
                                <a:pt x="13691" y="12175"/>
                                <a:pt x="13618" y="12143"/>
                                <a:pt x="13555" y="12182"/>
                              </a:cubicBezTo>
                              <a:cubicBezTo>
                                <a:pt x="13492" y="12220"/>
                                <a:pt x="13465" y="12318"/>
                                <a:pt x="13495" y="12402"/>
                              </a:cubicBezTo>
                              <a:cubicBezTo>
                                <a:pt x="13525" y="12483"/>
                                <a:pt x="13601" y="12518"/>
                                <a:pt x="13667" y="12480"/>
                              </a:cubicBezTo>
                              <a:cubicBezTo>
                                <a:pt x="13721" y="12445"/>
                                <a:pt x="13748" y="12371"/>
                                <a:pt x="13738" y="12297"/>
                              </a:cubicBezTo>
                              <a:cubicBezTo>
                                <a:pt x="14005" y="12154"/>
                                <a:pt x="14228" y="12290"/>
                                <a:pt x="14310" y="12353"/>
                              </a:cubicBezTo>
                              <a:cubicBezTo>
                                <a:pt x="14166" y="12402"/>
                                <a:pt x="14007" y="12476"/>
                                <a:pt x="13847" y="12595"/>
                              </a:cubicBezTo>
                              <a:cubicBezTo>
                                <a:pt x="13847" y="12595"/>
                                <a:pt x="13847" y="12592"/>
                                <a:pt x="13844" y="12592"/>
                              </a:cubicBezTo>
                              <a:cubicBezTo>
                                <a:pt x="13806" y="12515"/>
                                <a:pt x="13724" y="12497"/>
                                <a:pt x="13667" y="12546"/>
                              </a:cubicBezTo>
                              <a:cubicBezTo>
                                <a:pt x="13607" y="12595"/>
                                <a:pt x="13593" y="12700"/>
                                <a:pt x="13631" y="12774"/>
                              </a:cubicBezTo>
                              <a:cubicBezTo>
                                <a:pt x="13669" y="12851"/>
                                <a:pt x="13751" y="12868"/>
                                <a:pt x="13808" y="12819"/>
                              </a:cubicBezTo>
                              <a:cubicBezTo>
                                <a:pt x="13855" y="12777"/>
                                <a:pt x="13874" y="12704"/>
                                <a:pt x="13860" y="12637"/>
                              </a:cubicBezTo>
                              <a:cubicBezTo>
                                <a:pt x="14010" y="12525"/>
                                <a:pt x="14163" y="12452"/>
                                <a:pt x="14299" y="12402"/>
                              </a:cubicBezTo>
                              <a:cubicBezTo>
                                <a:pt x="14294" y="12494"/>
                                <a:pt x="14258" y="12826"/>
                                <a:pt x="14073" y="12991"/>
                              </a:cubicBezTo>
                              <a:cubicBezTo>
                                <a:pt x="14070" y="12987"/>
                                <a:pt x="14067" y="12980"/>
                                <a:pt x="14065" y="12977"/>
                              </a:cubicBezTo>
                              <a:cubicBezTo>
                                <a:pt x="14018" y="12907"/>
                                <a:pt x="13937" y="12900"/>
                                <a:pt x="13885" y="12959"/>
                              </a:cubicBezTo>
                              <a:cubicBezTo>
                                <a:pt x="13830" y="13019"/>
                                <a:pt x="13825" y="13124"/>
                                <a:pt x="13871" y="13191"/>
                              </a:cubicBezTo>
                              <a:cubicBezTo>
                                <a:pt x="13917" y="13261"/>
                                <a:pt x="13999" y="13268"/>
                                <a:pt x="14051" y="13208"/>
                              </a:cubicBezTo>
                              <a:cubicBezTo>
                                <a:pt x="14092" y="13163"/>
                                <a:pt x="14106" y="13092"/>
                                <a:pt x="14089" y="13033"/>
                              </a:cubicBezTo>
                              <a:cubicBezTo>
                                <a:pt x="14305" y="12851"/>
                                <a:pt x="14332" y="12462"/>
                                <a:pt x="14335" y="12392"/>
                              </a:cubicBezTo>
                              <a:cubicBezTo>
                                <a:pt x="14594" y="12311"/>
                                <a:pt x="14803" y="12318"/>
                                <a:pt x="14874" y="12325"/>
                              </a:cubicBezTo>
                              <a:cubicBezTo>
                                <a:pt x="14896" y="12350"/>
                                <a:pt x="14918" y="12374"/>
                                <a:pt x="14943" y="12399"/>
                              </a:cubicBezTo>
                              <a:cubicBezTo>
                                <a:pt x="14945" y="12402"/>
                                <a:pt x="14945" y="12406"/>
                                <a:pt x="14948" y="12406"/>
                              </a:cubicBezTo>
                              <a:cubicBezTo>
                                <a:pt x="14921" y="12416"/>
                                <a:pt x="14899" y="12423"/>
                                <a:pt x="14874" y="12438"/>
                              </a:cubicBezTo>
                              <a:cubicBezTo>
                                <a:pt x="14637" y="12473"/>
                                <a:pt x="14463" y="12592"/>
                                <a:pt x="14457" y="12749"/>
                              </a:cubicBezTo>
                              <a:cubicBezTo>
                                <a:pt x="14455" y="12837"/>
                                <a:pt x="14504" y="12924"/>
                                <a:pt x="14591" y="12991"/>
                              </a:cubicBezTo>
                              <a:cubicBezTo>
                                <a:pt x="14558" y="13022"/>
                                <a:pt x="14536" y="13040"/>
                                <a:pt x="14531" y="13047"/>
                              </a:cubicBezTo>
                              <a:cubicBezTo>
                                <a:pt x="14403" y="13054"/>
                                <a:pt x="14291" y="13099"/>
                                <a:pt x="14242" y="13120"/>
                              </a:cubicBezTo>
                              <a:cubicBezTo>
                                <a:pt x="14138" y="13166"/>
                                <a:pt x="14092" y="13173"/>
                                <a:pt x="14092" y="13173"/>
                              </a:cubicBezTo>
                              <a:cubicBezTo>
                                <a:pt x="14092" y="13173"/>
                                <a:pt x="14092" y="13173"/>
                                <a:pt x="14193" y="13240"/>
                              </a:cubicBezTo>
                              <a:cubicBezTo>
                                <a:pt x="14335" y="13341"/>
                                <a:pt x="14465" y="13380"/>
                                <a:pt x="14574" y="13387"/>
                              </a:cubicBezTo>
                              <a:cubicBezTo>
                                <a:pt x="14569" y="13429"/>
                                <a:pt x="14574" y="13471"/>
                                <a:pt x="14588" y="13506"/>
                              </a:cubicBezTo>
                              <a:cubicBezTo>
                                <a:pt x="14596" y="13527"/>
                                <a:pt x="14607" y="13541"/>
                                <a:pt x="14621" y="13558"/>
                              </a:cubicBezTo>
                              <a:cubicBezTo>
                                <a:pt x="14539" y="13632"/>
                                <a:pt x="14449" y="13705"/>
                                <a:pt x="14354" y="13775"/>
                              </a:cubicBezTo>
                              <a:cubicBezTo>
                                <a:pt x="14215" y="13397"/>
                                <a:pt x="13803" y="13450"/>
                                <a:pt x="13697" y="13467"/>
                              </a:cubicBezTo>
                              <a:cubicBezTo>
                                <a:pt x="13588" y="13485"/>
                                <a:pt x="13541" y="13481"/>
                                <a:pt x="13541" y="13481"/>
                              </a:cubicBezTo>
                              <a:cubicBezTo>
                                <a:pt x="13541" y="13481"/>
                                <a:pt x="13541" y="13481"/>
                                <a:pt x="13628" y="13572"/>
                              </a:cubicBezTo>
                              <a:cubicBezTo>
                                <a:pt x="13901" y="13867"/>
                                <a:pt x="14155" y="13856"/>
                                <a:pt x="14280" y="13828"/>
                              </a:cubicBezTo>
                              <a:cubicBezTo>
                                <a:pt x="14226" y="13867"/>
                                <a:pt x="14168" y="13905"/>
                                <a:pt x="14108" y="13940"/>
                              </a:cubicBezTo>
                              <a:cubicBezTo>
                                <a:pt x="14048" y="13954"/>
                                <a:pt x="13999" y="13986"/>
                                <a:pt x="13953" y="14028"/>
                              </a:cubicBezTo>
                              <a:cubicBezTo>
                                <a:pt x="13890" y="14063"/>
                                <a:pt x="13825" y="14094"/>
                                <a:pt x="13757" y="14122"/>
                              </a:cubicBezTo>
                              <a:cubicBezTo>
                                <a:pt x="13650" y="13730"/>
                                <a:pt x="13241" y="13730"/>
                                <a:pt x="13138" y="13730"/>
                              </a:cubicBezTo>
                              <a:cubicBezTo>
                                <a:pt x="13029" y="13733"/>
                                <a:pt x="12982" y="13723"/>
                                <a:pt x="12982" y="13723"/>
                              </a:cubicBezTo>
                              <a:cubicBezTo>
                                <a:pt x="12982" y="13723"/>
                                <a:pt x="12982" y="13723"/>
                                <a:pt x="13061" y="13824"/>
                              </a:cubicBezTo>
                              <a:cubicBezTo>
                                <a:pt x="13290" y="14129"/>
                                <a:pt x="13525" y="14171"/>
                                <a:pt x="13656" y="14161"/>
                              </a:cubicBezTo>
                              <a:cubicBezTo>
                                <a:pt x="13568" y="14196"/>
                                <a:pt x="13479" y="14227"/>
                                <a:pt x="13386" y="14252"/>
                              </a:cubicBezTo>
                              <a:cubicBezTo>
                                <a:pt x="13345" y="14255"/>
                                <a:pt x="13307" y="14266"/>
                                <a:pt x="13269" y="14280"/>
                              </a:cubicBezTo>
                              <a:cubicBezTo>
                                <a:pt x="13209" y="14294"/>
                                <a:pt x="13149" y="14304"/>
                                <a:pt x="13089" y="14315"/>
                              </a:cubicBezTo>
                              <a:cubicBezTo>
                                <a:pt x="13091" y="13926"/>
                                <a:pt x="12732" y="13761"/>
                                <a:pt x="12639" y="13723"/>
                              </a:cubicBezTo>
                              <a:cubicBezTo>
                                <a:pt x="12593" y="13702"/>
                                <a:pt x="12563" y="13688"/>
                                <a:pt x="12541" y="13677"/>
                              </a:cubicBezTo>
                              <a:cubicBezTo>
                                <a:pt x="12516" y="13597"/>
                                <a:pt x="12473" y="13502"/>
                                <a:pt x="12415" y="13432"/>
                              </a:cubicBezTo>
                              <a:cubicBezTo>
                                <a:pt x="12391" y="13376"/>
                                <a:pt x="12369" y="13345"/>
                                <a:pt x="12350" y="13327"/>
                              </a:cubicBezTo>
                              <a:cubicBezTo>
                                <a:pt x="12342" y="13187"/>
                                <a:pt x="12298" y="13033"/>
                                <a:pt x="12241" y="12886"/>
                              </a:cubicBezTo>
                              <a:cubicBezTo>
                                <a:pt x="12271" y="12900"/>
                                <a:pt x="12312" y="12914"/>
                                <a:pt x="12347" y="12907"/>
                              </a:cubicBezTo>
                              <a:cubicBezTo>
                                <a:pt x="12358" y="12924"/>
                                <a:pt x="12383" y="12942"/>
                                <a:pt x="12426" y="12959"/>
                              </a:cubicBezTo>
                              <a:cubicBezTo>
                                <a:pt x="12538" y="13050"/>
                                <a:pt x="12712" y="13068"/>
                                <a:pt x="12669" y="12994"/>
                              </a:cubicBezTo>
                              <a:cubicBezTo>
                                <a:pt x="12661" y="12980"/>
                                <a:pt x="12650" y="12970"/>
                                <a:pt x="12636" y="12959"/>
                              </a:cubicBezTo>
                              <a:cubicBezTo>
                                <a:pt x="12685" y="12949"/>
                                <a:pt x="12712" y="12924"/>
                                <a:pt x="12685" y="12896"/>
                              </a:cubicBezTo>
                              <a:cubicBezTo>
                                <a:pt x="12677" y="12886"/>
                                <a:pt x="12663" y="12879"/>
                                <a:pt x="12650" y="12875"/>
                              </a:cubicBezTo>
                              <a:cubicBezTo>
                                <a:pt x="12691" y="12851"/>
                                <a:pt x="12710" y="12823"/>
                                <a:pt x="12680" y="12805"/>
                              </a:cubicBezTo>
                              <a:cubicBezTo>
                                <a:pt x="12669" y="12798"/>
                                <a:pt x="12655" y="12795"/>
                                <a:pt x="12642" y="12795"/>
                              </a:cubicBezTo>
                              <a:cubicBezTo>
                                <a:pt x="12680" y="12760"/>
                                <a:pt x="12693" y="12725"/>
                                <a:pt x="12661" y="12714"/>
                              </a:cubicBezTo>
                              <a:cubicBezTo>
                                <a:pt x="12647" y="12711"/>
                                <a:pt x="12631" y="12711"/>
                                <a:pt x="12612" y="12718"/>
                              </a:cubicBezTo>
                              <a:cubicBezTo>
                                <a:pt x="12644" y="12669"/>
                                <a:pt x="12655" y="12627"/>
                                <a:pt x="12620" y="12630"/>
                              </a:cubicBezTo>
                              <a:cubicBezTo>
                                <a:pt x="12563" y="12634"/>
                                <a:pt x="12478" y="12728"/>
                                <a:pt x="12423" y="12798"/>
                              </a:cubicBezTo>
                              <a:cubicBezTo>
                                <a:pt x="12418" y="12802"/>
                                <a:pt x="12366" y="12826"/>
                                <a:pt x="12350" y="12861"/>
                              </a:cubicBezTo>
                              <a:cubicBezTo>
                                <a:pt x="12301" y="12872"/>
                                <a:pt x="12246" y="12840"/>
                                <a:pt x="12219" y="12819"/>
                              </a:cubicBezTo>
                              <a:cubicBezTo>
                                <a:pt x="12175" y="12714"/>
                                <a:pt x="12124" y="12613"/>
                                <a:pt x="12069" y="12518"/>
                              </a:cubicBezTo>
                              <a:cubicBezTo>
                                <a:pt x="12102" y="12525"/>
                                <a:pt x="12137" y="12529"/>
                                <a:pt x="12173" y="12515"/>
                              </a:cubicBezTo>
                              <a:cubicBezTo>
                                <a:pt x="12186" y="12529"/>
                                <a:pt x="12211" y="12543"/>
                                <a:pt x="12257" y="12550"/>
                              </a:cubicBezTo>
                              <a:cubicBezTo>
                                <a:pt x="12377" y="12620"/>
                                <a:pt x="12554" y="12599"/>
                                <a:pt x="12500" y="12536"/>
                              </a:cubicBezTo>
                              <a:cubicBezTo>
                                <a:pt x="12492" y="12525"/>
                                <a:pt x="12478" y="12515"/>
                                <a:pt x="12462" y="12508"/>
                              </a:cubicBezTo>
                              <a:cubicBezTo>
                                <a:pt x="12511" y="12487"/>
                                <a:pt x="12533" y="12459"/>
                                <a:pt x="12503" y="12438"/>
                              </a:cubicBezTo>
                              <a:cubicBezTo>
                                <a:pt x="12492" y="12430"/>
                                <a:pt x="12481" y="12427"/>
                                <a:pt x="12464" y="12423"/>
                              </a:cubicBezTo>
                              <a:cubicBezTo>
                                <a:pt x="12503" y="12392"/>
                                <a:pt x="12519" y="12360"/>
                                <a:pt x="12483" y="12346"/>
                              </a:cubicBezTo>
                              <a:cubicBezTo>
                                <a:pt x="12473" y="12343"/>
                                <a:pt x="12459" y="12343"/>
                                <a:pt x="12445" y="12343"/>
                              </a:cubicBezTo>
                              <a:cubicBezTo>
                                <a:pt x="12478" y="12301"/>
                                <a:pt x="12489" y="12262"/>
                                <a:pt x="12453" y="12262"/>
                              </a:cubicBezTo>
                              <a:cubicBezTo>
                                <a:pt x="12440" y="12262"/>
                                <a:pt x="12423" y="12266"/>
                                <a:pt x="12407" y="12276"/>
                              </a:cubicBezTo>
                              <a:cubicBezTo>
                                <a:pt x="12434" y="12220"/>
                                <a:pt x="12440" y="12178"/>
                                <a:pt x="12404" y="12189"/>
                              </a:cubicBezTo>
                              <a:cubicBezTo>
                                <a:pt x="12350" y="12203"/>
                                <a:pt x="12279" y="12315"/>
                                <a:pt x="12233" y="12395"/>
                              </a:cubicBezTo>
                              <a:cubicBezTo>
                                <a:pt x="12227" y="12399"/>
                                <a:pt x="12181" y="12434"/>
                                <a:pt x="12167" y="12473"/>
                              </a:cubicBezTo>
                              <a:cubicBezTo>
                                <a:pt x="12124" y="12490"/>
                                <a:pt x="12072" y="12476"/>
                                <a:pt x="12039" y="12462"/>
                              </a:cubicBezTo>
                              <a:cubicBezTo>
                                <a:pt x="11955" y="12318"/>
                                <a:pt x="11870" y="12192"/>
                                <a:pt x="11810" y="12105"/>
                              </a:cubicBezTo>
                              <a:cubicBezTo>
                                <a:pt x="11952" y="12119"/>
                                <a:pt x="12208" y="12136"/>
                                <a:pt x="12426" y="12129"/>
                              </a:cubicBezTo>
                              <a:cubicBezTo>
                                <a:pt x="12426" y="12129"/>
                                <a:pt x="12426" y="12129"/>
                                <a:pt x="12426" y="12129"/>
                              </a:cubicBezTo>
                              <a:cubicBezTo>
                                <a:pt x="12402" y="12115"/>
                                <a:pt x="12039" y="11909"/>
                                <a:pt x="11769" y="12049"/>
                              </a:cubicBezTo>
                              <a:cubicBezTo>
                                <a:pt x="11742" y="12010"/>
                                <a:pt x="11723" y="11986"/>
                                <a:pt x="11717" y="11982"/>
                              </a:cubicBezTo>
                              <a:cubicBezTo>
                                <a:pt x="11715" y="11979"/>
                                <a:pt x="11712" y="11975"/>
                                <a:pt x="11709" y="11975"/>
                              </a:cubicBezTo>
                              <a:cubicBezTo>
                                <a:pt x="11712" y="11600"/>
                                <a:pt x="11742" y="11250"/>
                                <a:pt x="11783" y="10945"/>
                              </a:cubicBezTo>
                              <a:cubicBezTo>
                                <a:pt x="11810" y="10749"/>
                                <a:pt x="11840" y="10564"/>
                                <a:pt x="11873" y="10392"/>
                              </a:cubicBezTo>
                              <a:cubicBezTo>
                                <a:pt x="11922" y="10378"/>
                                <a:pt x="11971" y="10350"/>
                                <a:pt x="12012" y="10297"/>
                              </a:cubicBezTo>
                              <a:cubicBezTo>
                                <a:pt x="12077" y="10690"/>
                                <a:pt x="12306" y="11026"/>
                                <a:pt x="12325" y="11054"/>
                              </a:cubicBezTo>
                              <a:cubicBezTo>
                                <a:pt x="12325" y="11054"/>
                                <a:pt x="12325" y="11054"/>
                                <a:pt x="12325" y="11058"/>
                              </a:cubicBezTo>
                              <a:cubicBezTo>
                                <a:pt x="12257" y="10742"/>
                                <a:pt x="12162" y="10389"/>
                                <a:pt x="12094" y="10157"/>
                              </a:cubicBezTo>
                              <a:cubicBezTo>
                                <a:pt x="12099" y="10143"/>
                                <a:pt x="12105" y="10129"/>
                                <a:pt x="12110" y="10115"/>
                              </a:cubicBezTo>
                              <a:cubicBezTo>
                                <a:pt x="12235" y="10287"/>
                                <a:pt x="12410" y="10557"/>
                                <a:pt x="12549" y="10893"/>
                              </a:cubicBezTo>
                              <a:cubicBezTo>
                                <a:pt x="12535" y="10963"/>
                                <a:pt x="12508" y="11051"/>
                                <a:pt x="12481" y="11093"/>
                              </a:cubicBezTo>
                              <a:cubicBezTo>
                                <a:pt x="12448" y="11079"/>
                                <a:pt x="12393" y="11096"/>
                                <a:pt x="12388" y="11100"/>
                              </a:cubicBezTo>
                              <a:cubicBezTo>
                                <a:pt x="12304" y="11082"/>
                                <a:pt x="12184" y="11068"/>
                                <a:pt x="12132" y="11110"/>
                              </a:cubicBezTo>
                              <a:cubicBezTo>
                                <a:pt x="12099" y="11138"/>
                                <a:pt x="12129" y="11166"/>
                                <a:pt x="12181" y="11184"/>
                              </a:cubicBezTo>
                              <a:cubicBezTo>
                                <a:pt x="12162" y="11194"/>
                                <a:pt x="12148" y="11205"/>
                                <a:pt x="12137" y="11219"/>
                              </a:cubicBezTo>
                              <a:cubicBezTo>
                                <a:pt x="12113" y="11254"/>
                                <a:pt x="12140" y="11271"/>
                                <a:pt x="12192" y="11275"/>
                              </a:cubicBezTo>
                              <a:cubicBezTo>
                                <a:pt x="12178" y="11289"/>
                                <a:pt x="12170" y="11303"/>
                                <a:pt x="12164" y="11317"/>
                              </a:cubicBezTo>
                              <a:cubicBezTo>
                                <a:pt x="12145" y="11359"/>
                                <a:pt x="12175" y="11369"/>
                                <a:pt x="12224" y="11355"/>
                              </a:cubicBezTo>
                              <a:cubicBezTo>
                                <a:pt x="12214" y="11373"/>
                                <a:pt x="12208" y="11387"/>
                                <a:pt x="12203" y="11404"/>
                              </a:cubicBezTo>
                              <a:cubicBezTo>
                                <a:pt x="12192" y="11453"/>
                                <a:pt x="12227" y="11450"/>
                                <a:pt x="12276" y="11418"/>
                              </a:cubicBezTo>
                              <a:cubicBezTo>
                                <a:pt x="12268" y="11439"/>
                                <a:pt x="12263" y="11457"/>
                                <a:pt x="12263" y="11474"/>
                              </a:cubicBezTo>
                              <a:cubicBezTo>
                                <a:pt x="12257" y="11576"/>
                                <a:pt x="12407" y="11418"/>
                                <a:pt x="12459" y="11250"/>
                              </a:cubicBezTo>
                              <a:cubicBezTo>
                                <a:pt x="12492" y="11194"/>
                                <a:pt x="12503" y="11156"/>
                                <a:pt x="12503" y="11135"/>
                              </a:cubicBezTo>
                              <a:cubicBezTo>
                                <a:pt x="12535" y="11093"/>
                                <a:pt x="12557" y="11015"/>
                                <a:pt x="12573" y="10959"/>
                              </a:cubicBezTo>
                              <a:cubicBezTo>
                                <a:pt x="12633" y="11110"/>
                                <a:pt x="12685" y="11271"/>
                                <a:pt x="12723" y="11446"/>
                              </a:cubicBezTo>
                              <a:cubicBezTo>
                                <a:pt x="12707" y="11485"/>
                                <a:pt x="12680" y="11544"/>
                                <a:pt x="12639" y="11569"/>
                              </a:cubicBezTo>
                              <a:cubicBezTo>
                                <a:pt x="12609" y="11555"/>
                                <a:pt x="12557" y="11572"/>
                                <a:pt x="12552" y="11572"/>
                              </a:cubicBezTo>
                              <a:cubicBezTo>
                                <a:pt x="12473" y="11555"/>
                                <a:pt x="12363" y="11541"/>
                                <a:pt x="12314" y="11583"/>
                              </a:cubicBezTo>
                              <a:cubicBezTo>
                                <a:pt x="12284" y="11607"/>
                                <a:pt x="12312" y="11635"/>
                                <a:pt x="12361" y="11649"/>
                              </a:cubicBezTo>
                              <a:cubicBezTo>
                                <a:pt x="12344" y="11660"/>
                                <a:pt x="12331" y="11670"/>
                                <a:pt x="12320" y="11684"/>
                              </a:cubicBezTo>
                              <a:cubicBezTo>
                                <a:pt x="12295" y="11716"/>
                                <a:pt x="12323" y="11733"/>
                                <a:pt x="12369" y="11733"/>
                              </a:cubicBezTo>
                              <a:cubicBezTo>
                                <a:pt x="12358" y="11744"/>
                                <a:pt x="12347" y="11758"/>
                                <a:pt x="12342" y="11772"/>
                              </a:cubicBezTo>
                              <a:cubicBezTo>
                                <a:pt x="12325" y="11811"/>
                                <a:pt x="12353" y="11821"/>
                                <a:pt x="12399" y="11807"/>
                              </a:cubicBezTo>
                              <a:cubicBezTo>
                                <a:pt x="12391" y="11821"/>
                                <a:pt x="12383" y="11835"/>
                                <a:pt x="12380" y="11853"/>
                              </a:cubicBezTo>
                              <a:cubicBezTo>
                                <a:pt x="12369" y="11898"/>
                                <a:pt x="12402" y="11895"/>
                                <a:pt x="12448" y="11867"/>
                              </a:cubicBezTo>
                              <a:cubicBezTo>
                                <a:pt x="12440" y="11884"/>
                                <a:pt x="12437" y="11905"/>
                                <a:pt x="12437" y="11919"/>
                              </a:cubicBezTo>
                              <a:cubicBezTo>
                                <a:pt x="12434" y="12014"/>
                                <a:pt x="12568" y="11870"/>
                                <a:pt x="12617" y="11712"/>
                              </a:cubicBezTo>
                              <a:cubicBezTo>
                                <a:pt x="12644" y="11667"/>
                                <a:pt x="12655" y="11632"/>
                                <a:pt x="12658" y="11611"/>
                              </a:cubicBezTo>
                              <a:cubicBezTo>
                                <a:pt x="12693" y="11586"/>
                                <a:pt x="12718" y="11548"/>
                                <a:pt x="12737" y="11509"/>
                              </a:cubicBezTo>
                              <a:cubicBezTo>
                                <a:pt x="12745" y="11558"/>
                                <a:pt x="12756" y="11604"/>
                                <a:pt x="12762" y="11653"/>
                              </a:cubicBezTo>
                              <a:cubicBezTo>
                                <a:pt x="12762" y="11653"/>
                                <a:pt x="12762" y="11653"/>
                                <a:pt x="12762" y="11653"/>
                              </a:cubicBezTo>
                              <a:cubicBezTo>
                                <a:pt x="12742" y="11698"/>
                                <a:pt x="12740" y="11772"/>
                                <a:pt x="12740" y="11779"/>
                              </a:cubicBezTo>
                              <a:cubicBezTo>
                                <a:pt x="12691" y="11898"/>
                                <a:pt x="12631" y="12077"/>
                                <a:pt x="12650" y="12171"/>
                              </a:cubicBezTo>
                              <a:cubicBezTo>
                                <a:pt x="12663" y="12231"/>
                                <a:pt x="12699" y="12199"/>
                                <a:pt x="12734" y="12126"/>
                              </a:cubicBezTo>
                              <a:cubicBezTo>
                                <a:pt x="12737" y="12157"/>
                                <a:pt x="12742" y="12185"/>
                                <a:pt x="12751" y="12206"/>
                              </a:cubicBezTo>
                              <a:cubicBezTo>
                                <a:pt x="12772" y="12259"/>
                                <a:pt x="12802" y="12220"/>
                                <a:pt x="12822" y="12147"/>
                              </a:cubicBezTo>
                              <a:cubicBezTo>
                                <a:pt x="12830" y="12171"/>
                                <a:pt x="12838" y="12192"/>
                                <a:pt x="12849" y="12206"/>
                              </a:cubicBezTo>
                              <a:cubicBezTo>
                                <a:pt x="12879" y="12252"/>
                                <a:pt x="12901" y="12206"/>
                                <a:pt x="12909" y="12129"/>
                              </a:cubicBezTo>
                              <a:cubicBezTo>
                                <a:pt x="12920" y="12150"/>
                                <a:pt x="12931" y="12168"/>
                                <a:pt x="12944" y="12178"/>
                              </a:cubicBezTo>
                              <a:cubicBezTo>
                                <a:pt x="12982" y="12213"/>
                                <a:pt x="12996" y="12161"/>
                                <a:pt x="12985" y="12073"/>
                              </a:cubicBezTo>
                              <a:cubicBezTo>
                                <a:pt x="13001" y="12091"/>
                                <a:pt x="13018" y="12108"/>
                                <a:pt x="13031" y="12115"/>
                              </a:cubicBezTo>
                              <a:cubicBezTo>
                                <a:pt x="13124" y="12161"/>
                                <a:pt x="13037" y="11877"/>
                                <a:pt x="12901" y="11730"/>
                              </a:cubicBezTo>
                              <a:cubicBezTo>
                                <a:pt x="12871" y="11677"/>
                                <a:pt x="12849" y="11646"/>
                                <a:pt x="12830" y="11632"/>
                              </a:cubicBezTo>
                              <a:cubicBezTo>
                                <a:pt x="12811" y="11502"/>
                                <a:pt x="12783" y="11376"/>
                                <a:pt x="12751" y="11257"/>
                              </a:cubicBezTo>
                              <a:cubicBezTo>
                                <a:pt x="12789" y="11289"/>
                                <a:pt x="12841" y="11313"/>
                                <a:pt x="12903" y="11306"/>
                              </a:cubicBezTo>
                              <a:cubicBezTo>
                                <a:pt x="12928" y="11334"/>
                                <a:pt x="12988" y="11334"/>
                                <a:pt x="12993" y="11334"/>
                              </a:cubicBezTo>
                              <a:cubicBezTo>
                                <a:pt x="13067" y="11376"/>
                                <a:pt x="13170" y="11425"/>
                                <a:pt x="13225" y="11401"/>
                              </a:cubicBezTo>
                              <a:cubicBezTo>
                                <a:pt x="13258" y="11387"/>
                                <a:pt x="13239" y="11352"/>
                                <a:pt x="13192" y="11320"/>
                              </a:cubicBezTo>
                              <a:cubicBezTo>
                                <a:pt x="13211" y="11317"/>
                                <a:pt x="13228" y="11310"/>
                                <a:pt x="13239" y="11299"/>
                              </a:cubicBezTo>
                              <a:cubicBezTo>
                                <a:pt x="13269" y="11275"/>
                                <a:pt x="13244" y="11250"/>
                                <a:pt x="13200" y="11233"/>
                              </a:cubicBezTo>
                              <a:cubicBezTo>
                                <a:pt x="13214" y="11226"/>
                                <a:pt x="13225" y="11215"/>
                                <a:pt x="13233" y="11205"/>
                              </a:cubicBezTo>
                              <a:cubicBezTo>
                                <a:pt x="13258" y="11173"/>
                                <a:pt x="13230" y="11156"/>
                                <a:pt x="13187" y="11152"/>
                              </a:cubicBezTo>
                              <a:cubicBezTo>
                                <a:pt x="13198" y="11142"/>
                                <a:pt x="13209" y="11128"/>
                                <a:pt x="13214" y="11117"/>
                              </a:cubicBezTo>
                              <a:cubicBezTo>
                                <a:pt x="13233" y="11079"/>
                                <a:pt x="13200" y="11068"/>
                                <a:pt x="13151" y="11082"/>
                              </a:cubicBezTo>
                              <a:cubicBezTo>
                                <a:pt x="13162" y="11065"/>
                                <a:pt x="13170" y="11051"/>
                                <a:pt x="13173" y="11033"/>
                              </a:cubicBezTo>
                              <a:cubicBezTo>
                                <a:pt x="13195" y="10942"/>
                                <a:pt x="13037" y="11040"/>
                                <a:pt x="12958" y="11177"/>
                              </a:cubicBezTo>
                              <a:cubicBezTo>
                                <a:pt x="12925" y="11212"/>
                                <a:pt x="12909" y="11236"/>
                                <a:pt x="12901" y="11257"/>
                              </a:cubicBezTo>
                              <a:cubicBezTo>
                                <a:pt x="12819" y="11268"/>
                                <a:pt x="12759" y="11208"/>
                                <a:pt x="12729" y="11173"/>
                              </a:cubicBezTo>
                              <a:cubicBezTo>
                                <a:pt x="12685" y="11029"/>
                                <a:pt x="12631" y="10893"/>
                                <a:pt x="12576" y="10767"/>
                              </a:cubicBezTo>
                              <a:cubicBezTo>
                                <a:pt x="12644" y="10805"/>
                                <a:pt x="12748" y="10847"/>
                                <a:pt x="12830" y="10798"/>
                              </a:cubicBezTo>
                              <a:cubicBezTo>
                                <a:pt x="12862" y="10819"/>
                                <a:pt x="12928" y="10784"/>
                                <a:pt x="12933" y="10781"/>
                              </a:cubicBezTo>
                              <a:cubicBezTo>
                                <a:pt x="13021" y="10784"/>
                                <a:pt x="13143" y="10781"/>
                                <a:pt x="13192" y="10728"/>
                              </a:cubicBezTo>
                              <a:cubicBezTo>
                                <a:pt x="13222" y="10693"/>
                                <a:pt x="13190" y="10672"/>
                                <a:pt x="13135" y="10665"/>
                              </a:cubicBezTo>
                              <a:cubicBezTo>
                                <a:pt x="13151" y="10651"/>
                                <a:pt x="13168" y="10637"/>
                                <a:pt x="13176" y="10620"/>
                              </a:cubicBezTo>
                              <a:cubicBezTo>
                                <a:pt x="13198" y="10581"/>
                                <a:pt x="13168" y="10567"/>
                                <a:pt x="13116" y="10574"/>
                              </a:cubicBezTo>
                              <a:cubicBezTo>
                                <a:pt x="13127" y="10560"/>
                                <a:pt x="13135" y="10543"/>
                                <a:pt x="13140" y="10529"/>
                              </a:cubicBezTo>
                              <a:cubicBezTo>
                                <a:pt x="13154" y="10483"/>
                                <a:pt x="13124" y="10480"/>
                                <a:pt x="13075" y="10501"/>
                              </a:cubicBezTo>
                              <a:cubicBezTo>
                                <a:pt x="13083" y="10483"/>
                                <a:pt x="13089" y="10466"/>
                                <a:pt x="13091" y="10448"/>
                              </a:cubicBezTo>
                              <a:cubicBezTo>
                                <a:pt x="13097" y="10399"/>
                                <a:pt x="13061" y="10406"/>
                                <a:pt x="13015" y="10445"/>
                              </a:cubicBezTo>
                              <a:cubicBezTo>
                                <a:pt x="13021" y="10424"/>
                                <a:pt x="13023" y="10403"/>
                                <a:pt x="13023" y="10385"/>
                              </a:cubicBezTo>
                              <a:cubicBezTo>
                                <a:pt x="13018" y="10280"/>
                                <a:pt x="12884" y="10466"/>
                                <a:pt x="12849" y="10648"/>
                              </a:cubicBezTo>
                              <a:cubicBezTo>
                                <a:pt x="12824" y="10700"/>
                                <a:pt x="12816" y="10735"/>
                                <a:pt x="12816" y="10760"/>
                              </a:cubicBezTo>
                              <a:cubicBezTo>
                                <a:pt x="12726" y="10809"/>
                                <a:pt x="12598" y="10732"/>
                                <a:pt x="12546" y="10697"/>
                              </a:cubicBezTo>
                              <a:cubicBezTo>
                                <a:pt x="12451" y="10494"/>
                                <a:pt x="12347" y="10322"/>
                                <a:pt x="12254" y="10185"/>
                              </a:cubicBezTo>
                              <a:cubicBezTo>
                                <a:pt x="12306" y="10224"/>
                                <a:pt x="12361" y="10245"/>
                                <a:pt x="12410" y="10248"/>
                              </a:cubicBezTo>
                              <a:cubicBezTo>
                                <a:pt x="12535" y="10311"/>
                                <a:pt x="12691" y="10389"/>
                                <a:pt x="12832" y="10445"/>
                              </a:cubicBezTo>
                              <a:cubicBezTo>
                                <a:pt x="12832" y="10445"/>
                                <a:pt x="12832" y="10445"/>
                                <a:pt x="12832" y="10445"/>
                              </a:cubicBezTo>
                              <a:cubicBezTo>
                                <a:pt x="12822" y="10431"/>
                                <a:pt x="12712" y="10297"/>
                                <a:pt x="12563" y="10203"/>
                              </a:cubicBezTo>
                              <a:cubicBezTo>
                                <a:pt x="12568" y="10199"/>
                                <a:pt x="12576" y="10192"/>
                                <a:pt x="12582" y="10189"/>
                              </a:cubicBezTo>
                              <a:cubicBezTo>
                                <a:pt x="12672" y="10112"/>
                                <a:pt x="12718" y="9979"/>
                                <a:pt x="12702" y="9818"/>
                              </a:cubicBezTo>
                              <a:cubicBezTo>
                                <a:pt x="12710" y="9821"/>
                                <a:pt x="12718" y="9828"/>
                                <a:pt x="12723" y="9832"/>
                              </a:cubicBezTo>
                              <a:cubicBezTo>
                                <a:pt x="12822" y="9891"/>
                                <a:pt x="12860" y="9926"/>
                                <a:pt x="12860" y="9926"/>
                              </a:cubicBezTo>
                              <a:cubicBezTo>
                                <a:pt x="12860" y="9926"/>
                                <a:pt x="12860" y="9926"/>
                                <a:pt x="12824" y="9790"/>
                              </a:cubicBezTo>
                              <a:cubicBezTo>
                                <a:pt x="12808" y="9723"/>
                                <a:pt x="12789" y="9664"/>
                                <a:pt x="12770" y="9607"/>
                              </a:cubicBezTo>
                              <a:cubicBezTo>
                                <a:pt x="12862" y="9586"/>
                                <a:pt x="12931" y="9534"/>
                                <a:pt x="12974" y="9464"/>
                              </a:cubicBezTo>
                              <a:cubicBezTo>
                                <a:pt x="12991" y="9737"/>
                                <a:pt x="13222" y="9972"/>
                                <a:pt x="13293" y="10042"/>
                              </a:cubicBezTo>
                              <a:close/>
                              <a:moveTo>
                                <a:pt x="13675" y="7047"/>
                              </a:moveTo>
                              <a:cubicBezTo>
                                <a:pt x="13658" y="7086"/>
                                <a:pt x="13631" y="7145"/>
                                <a:pt x="13588" y="7170"/>
                              </a:cubicBezTo>
                              <a:cubicBezTo>
                                <a:pt x="13558" y="7152"/>
                                <a:pt x="13506" y="7170"/>
                                <a:pt x="13500" y="7173"/>
                              </a:cubicBezTo>
                              <a:cubicBezTo>
                                <a:pt x="13487" y="7170"/>
                                <a:pt x="13470" y="7166"/>
                                <a:pt x="13454" y="7163"/>
                              </a:cubicBezTo>
                              <a:cubicBezTo>
                                <a:pt x="13410" y="7093"/>
                                <a:pt x="13345" y="7023"/>
                                <a:pt x="13293" y="6970"/>
                              </a:cubicBezTo>
                              <a:cubicBezTo>
                                <a:pt x="13290" y="6963"/>
                                <a:pt x="13263" y="6897"/>
                                <a:pt x="13230" y="6865"/>
                              </a:cubicBezTo>
                              <a:cubicBezTo>
                                <a:pt x="13211" y="6777"/>
                                <a:pt x="13206" y="6679"/>
                                <a:pt x="13209" y="6574"/>
                              </a:cubicBezTo>
                              <a:cubicBezTo>
                                <a:pt x="13230" y="6613"/>
                                <a:pt x="13266" y="6658"/>
                                <a:pt x="13310" y="6679"/>
                              </a:cubicBezTo>
                              <a:cubicBezTo>
                                <a:pt x="13312" y="6700"/>
                                <a:pt x="13326" y="6732"/>
                                <a:pt x="13359" y="6774"/>
                              </a:cubicBezTo>
                              <a:cubicBezTo>
                                <a:pt x="13421" y="6921"/>
                                <a:pt x="13571" y="7044"/>
                                <a:pt x="13558" y="6949"/>
                              </a:cubicBezTo>
                              <a:cubicBezTo>
                                <a:pt x="13555" y="6932"/>
                                <a:pt x="13549" y="6918"/>
                                <a:pt x="13541" y="6900"/>
                              </a:cubicBezTo>
                              <a:cubicBezTo>
                                <a:pt x="13588" y="6921"/>
                                <a:pt x="13623" y="6918"/>
                                <a:pt x="13607" y="6876"/>
                              </a:cubicBezTo>
                              <a:cubicBezTo>
                                <a:pt x="13601" y="6862"/>
                                <a:pt x="13593" y="6847"/>
                                <a:pt x="13582" y="6833"/>
                              </a:cubicBezTo>
                              <a:cubicBezTo>
                                <a:pt x="13628" y="6837"/>
                                <a:pt x="13656" y="6823"/>
                                <a:pt x="13634" y="6788"/>
                              </a:cubicBezTo>
                              <a:cubicBezTo>
                                <a:pt x="13626" y="6777"/>
                                <a:pt x="13618" y="6767"/>
                                <a:pt x="13604" y="6756"/>
                              </a:cubicBezTo>
                              <a:cubicBezTo>
                                <a:pt x="13650" y="6749"/>
                                <a:pt x="13675" y="6725"/>
                                <a:pt x="13648" y="6697"/>
                              </a:cubicBezTo>
                              <a:cubicBezTo>
                                <a:pt x="13637" y="6686"/>
                                <a:pt x="13620" y="6676"/>
                                <a:pt x="13604" y="6669"/>
                              </a:cubicBezTo>
                              <a:cubicBezTo>
                                <a:pt x="13628" y="6658"/>
                                <a:pt x="13648" y="6641"/>
                                <a:pt x="13656" y="6630"/>
                              </a:cubicBezTo>
                              <a:cubicBezTo>
                                <a:pt x="13667" y="6770"/>
                                <a:pt x="13672" y="6907"/>
                                <a:pt x="13675" y="7047"/>
                              </a:cubicBezTo>
                              <a:close/>
                              <a:moveTo>
                                <a:pt x="13653" y="6609"/>
                              </a:moveTo>
                              <a:cubicBezTo>
                                <a:pt x="13650" y="6606"/>
                                <a:pt x="13648" y="6602"/>
                                <a:pt x="13642" y="6602"/>
                              </a:cubicBezTo>
                              <a:cubicBezTo>
                                <a:pt x="13590" y="6571"/>
                                <a:pt x="13481" y="6602"/>
                                <a:pt x="13408" y="6634"/>
                              </a:cubicBezTo>
                              <a:cubicBezTo>
                                <a:pt x="13402" y="6634"/>
                                <a:pt x="13348" y="6623"/>
                                <a:pt x="13320" y="6644"/>
                              </a:cubicBezTo>
                              <a:cubicBezTo>
                                <a:pt x="13263" y="6620"/>
                                <a:pt x="13220" y="6532"/>
                                <a:pt x="13209" y="6508"/>
                              </a:cubicBezTo>
                              <a:cubicBezTo>
                                <a:pt x="13217" y="6375"/>
                                <a:pt x="13239" y="6235"/>
                                <a:pt x="13266" y="6101"/>
                              </a:cubicBezTo>
                              <a:cubicBezTo>
                                <a:pt x="13277" y="6136"/>
                                <a:pt x="13296" y="6175"/>
                                <a:pt x="13320" y="6203"/>
                              </a:cubicBezTo>
                              <a:cubicBezTo>
                                <a:pt x="13318" y="6224"/>
                                <a:pt x="13323" y="6259"/>
                                <a:pt x="13342" y="6312"/>
                              </a:cubicBezTo>
                              <a:cubicBezTo>
                                <a:pt x="13361" y="6480"/>
                                <a:pt x="13470" y="6658"/>
                                <a:pt x="13484" y="6567"/>
                              </a:cubicBezTo>
                              <a:cubicBezTo>
                                <a:pt x="13487" y="6550"/>
                                <a:pt x="13484" y="6532"/>
                                <a:pt x="13481" y="6511"/>
                              </a:cubicBezTo>
                              <a:cubicBezTo>
                                <a:pt x="13519" y="6553"/>
                                <a:pt x="13552" y="6564"/>
                                <a:pt x="13549" y="6518"/>
                              </a:cubicBezTo>
                              <a:cubicBezTo>
                                <a:pt x="13549" y="6504"/>
                                <a:pt x="13544" y="6487"/>
                                <a:pt x="13539" y="6469"/>
                              </a:cubicBezTo>
                              <a:cubicBezTo>
                                <a:pt x="13579" y="6494"/>
                                <a:pt x="13609" y="6490"/>
                                <a:pt x="13598" y="6452"/>
                              </a:cubicBezTo>
                              <a:cubicBezTo>
                                <a:pt x="13596" y="6438"/>
                                <a:pt x="13588" y="6424"/>
                                <a:pt x="13579" y="6406"/>
                              </a:cubicBezTo>
                              <a:cubicBezTo>
                                <a:pt x="13601" y="6413"/>
                                <a:pt x="13620" y="6413"/>
                                <a:pt x="13631" y="6406"/>
                              </a:cubicBezTo>
                              <a:cubicBezTo>
                                <a:pt x="13639" y="6473"/>
                                <a:pt x="13648" y="6539"/>
                                <a:pt x="13653" y="6609"/>
                              </a:cubicBezTo>
                              <a:close/>
                              <a:moveTo>
                                <a:pt x="13626" y="6343"/>
                              </a:moveTo>
                              <a:cubicBezTo>
                                <a:pt x="13620" y="6336"/>
                                <a:pt x="13612" y="6329"/>
                                <a:pt x="13604" y="6322"/>
                              </a:cubicBezTo>
                              <a:cubicBezTo>
                                <a:pt x="13609" y="6322"/>
                                <a:pt x="13615" y="6322"/>
                                <a:pt x="13620" y="6322"/>
                              </a:cubicBezTo>
                              <a:cubicBezTo>
                                <a:pt x="13623" y="6329"/>
                                <a:pt x="13623" y="6336"/>
                                <a:pt x="13626" y="6343"/>
                              </a:cubicBezTo>
                              <a:close/>
                              <a:moveTo>
                                <a:pt x="13609" y="6231"/>
                              </a:moveTo>
                              <a:cubicBezTo>
                                <a:pt x="13558" y="6207"/>
                                <a:pt x="13487" y="6196"/>
                                <a:pt x="13432" y="6193"/>
                              </a:cubicBezTo>
                              <a:cubicBezTo>
                                <a:pt x="13429" y="6193"/>
                                <a:pt x="13380" y="6157"/>
                                <a:pt x="13348" y="6164"/>
                              </a:cubicBezTo>
                              <a:cubicBezTo>
                                <a:pt x="13312" y="6126"/>
                                <a:pt x="13293" y="6059"/>
                                <a:pt x="13285" y="6017"/>
                              </a:cubicBezTo>
                              <a:cubicBezTo>
                                <a:pt x="13339" y="5769"/>
                                <a:pt x="13408" y="5552"/>
                                <a:pt x="13443" y="5443"/>
                              </a:cubicBezTo>
                              <a:cubicBezTo>
                                <a:pt x="13511" y="5692"/>
                                <a:pt x="13568" y="5954"/>
                                <a:pt x="13609" y="6231"/>
                              </a:cubicBezTo>
                              <a:close/>
                              <a:moveTo>
                                <a:pt x="11306" y="1552"/>
                              </a:moveTo>
                              <a:cubicBezTo>
                                <a:pt x="11374" y="1636"/>
                                <a:pt x="11437" y="1727"/>
                                <a:pt x="11494" y="1818"/>
                              </a:cubicBezTo>
                              <a:cubicBezTo>
                                <a:pt x="11442" y="1783"/>
                                <a:pt x="11390" y="1755"/>
                                <a:pt x="11341" y="1737"/>
                              </a:cubicBezTo>
                              <a:cubicBezTo>
                                <a:pt x="11314" y="1674"/>
                                <a:pt x="11284" y="1611"/>
                                <a:pt x="11246" y="1545"/>
                              </a:cubicBezTo>
                              <a:cubicBezTo>
                                <a:pt x="11276" y="1548"/>
                                <a:pt x="11295" y="1548"/>
                                <a:pt x="11306" y="1552"/>
                              </a:cubicBezTo>
                              <a:close/>
                              <a:moveTo>
                                <a:pt x="11246" y="2872"/>
                              </a:moveTo>
                              <a:cubicBezTo>
                                <a:pt x="11248" y="2872"/>
                                <a:pt x="11251" y="2876"/>
                                <a:pt x="11251" y="2876"/>
                              </a:cubicBezTo>
                              <a:cubicBezTo>
                                <a:pt x="11235" y="2893"/>
                                <a:pt x="11221" y="2907"/>
                                <a:pt x="11208" y="2925"/>
                              </a:cubicBezTo>
                              <a:cubicBezTo>
                                <a:pt x="11134" y="2939"/>
                                <a:pt x="11052" y="2949"/>
                                <a:pt x="10962" y="2946"/>
                              </a:cubicBezTo>
                              <a:cubicBezTo>
                                <a:pt x="10943" y="2911"/>
                                <a:pt x="10875" y="2795"/>
                                <a:pt x="10837" y="2665"/>
                              </a:cubicBezTo>
                              <a:cubicBezTo>
                                <a:pt x="10845" y="2651"/>
                                <a:pt x="10853" y="2627"/>
                                <a:pt x="10864" y="2595"/>
                              </a:cubicBezTo>
                              <a:cubicBezTo>
                                <a:pt x="10921" y="2711"/>
                                <a:pt x="11063" y="2813"/>
                                <a:pt x="11246" y="2872"/>
                              </a:cubicBezTo>
                              <a:close/>
                              <a:moveTo>
                                <a:pt x="11259" y="3573"/>
                              </a:moveTo>
                              <a:cubicBezTo>
                                <a:pt x="11248" y="3611"/>
                                <a:pt x="11240" y="3650"/>
                                <a:pt x="11232" y="3688"/>
                              </a:cubicBezTo>
                              <a:cubicBezTo>
                                <a:pt x="11235" y="3650"/>
                                <a:pt x="11238" y="3611"/>
                                <a:pt x="11238" y="3576"/>
                              </a:cubicBezTo>
                              <a:cubicBezTo>
                                <a:pt x="11246" y="3573"/>
                                <a:pt x="11251" y="3573"/>
                                <a:pt x="11259" y="3573"/>
                              </a:cubicBezTo>
                              <a:close/>
                              <a:moveTo>
                                <a:pt x="11148" y="1541"/>
                              </a:moveTo>
                              <a:cubicBezTo>
                                <a:pt x="11145" y="1569"/>
                                <a:pt x="11139" y="1604"/>
                                <a:pt x="11134" y="1643"/>
                              </a:cubicBezTo>
                              <a:cubicBezTo>
                                <a:pt x="11131" y="1664"/>
                                <a:pt x="11126" y="1695"/>
                                <a:pt x="11123" y="1730"/>
                              </a:cubicBezTo>
                              <a:cubicBezTo>
                                <a:pt x="11099" y="1741"/>
                                <a:pt x="11079" y="1758"/>
                                <a:pt x="11063" y="1783"/>
                              </a:cubicBezTo>
                              <a:cubicBezTo>
                                <a:pt x="11006" y="1877"/>
                                <a:pt x="11033" y="2042"/>
                                <a:pt x="11123" y="2214"/>
                              </a:cubicBezTo>
                              <a:cubicBezTo>
                                <a:pt x="11123" y="2217"/>
                                <a:pt x="11123" y="2217"/>
                                <a:pt x="11123" y="2221"/>
                              </a:cubicBezTo>
                              <a:cubicBezTo>
                                <a:pt x="11041" y="2238"/>
                                <a:pt x="10973" y="2270"/>
                                <a:pt x="10921" y="2312"/>
                              </a:cubicBezTo>
                              <a:cubicBezTo>
                                <a:pt x="10940" y="2119"/>
                                <a:pt x="10929" y="1867"/>
                                <a:pt x="10820" y="1573"/>
                              </a:cubicBezTo>
                              <a:cubicBezTo>
                                <a:pt x="10954" y="1545"/>
                                <a:pt x="11063" y="1538"/>
                                <a:pt x="11148" y="1541"/>
                              </a:cubicBezTo>
                              <a:close/>
                              <a:moveTo>
                                <a:pt x="10267" y="1471"/>
                              </a:moveTo>
                              <a:cubicBezTo>
                                <a:pt x="10262" y="1457"/>
                                <a:pt x="10256" y="1447"/>
                                <a:pt x="10251" y="1436"/>
                              </a:cubicBezTo>
                              <a:cubicBezTo>
                                <a:pt x="10436" y="1391"/>
                                <a:pt x="10591" y="1464"/>
                                <a:pt x="10676" y="1524"/>
                              </a:cubicBezTo>
                              <a:cubicBezTo>
                                <a:pt x="10673" y="1534"/>
                                <a:pt x="10671" y="1545"/>
                                <a:pt x="10668" y="1559"/>
                              </a:cubicBezTo>
                              <a:cubicBezTo>
                                <a:pt x="10668" y="1562"/>
                                <a:pt x="10665" y="1566"/>
                                <a:pt x="10665" y="1573"/>
                              </a:cubicBezTo>
                              <a:cubicBezTo>
                                <a:pt x="10570" y="1604"/>
                                <a:pt x="10469" y="1646"/>
                                <a:pt x="10365" y="1706"/>
                              </a:cubicBezTo>
                              <a:cubicBezTo>
                                <a:pt x="10338" y="1629"/>
                                <a:pt x="10308" y="1548"/>
                                <a:pt x="10267" y="1471"/>
                              </a:cubicBezTo>
                              <a:close/>
                              <a:moveTo>
                                <a:pt x="10651" y="1622"/>
                              </a:moveTo>
                              <a:cubicBezTo>
                                <a:pt x="10630" y="1713"/>
                                <a:pt x="10605" y="1853"/>
                                <a:pt x="10600" y="2007"/>
                              </a:cubicBezTo>
                              <a:cubicBezTo>
                                <a:pt x="10567" y="2074"/>
                                <a:pt x="10523" y="2133"/>
                                <a:pt x="10469" y="2179"/>
                              </a:cubicBezTo>
                              <a:cubicBezTo>
                                <a:pt x="10466" y="2175"/>
                                <a:pt x="10463" y="2168"/>
                                <a:pt x="10463" y="2165"/>
                              </a:cubicBezTo>
                              <a:cubicBezTo>
                                <a:pt x="10461" y="2158"/>
                                <a:pt x="10455" y="2154"/>
                                <a:pt x="10452" y="2151"/>
                              </a:cubicBezTo>
                              <a:cubicBezTo>
                                <a:pt x="10447" y="2028"/>
                                <a:pt x="10428" y="1891"/>
                                <a:pt x="10382" y="1744"/>
                              </a:cubicBezTo>
                              <a:cubicBezTo>
                                <a:pt x="10471" y="1692"/>
                                <a:pt x="10564" y="1650"/>
                                <a:pt x="10651" y="1622"/>
                              </a:cubicBezTo>
                              <a:close/>
                              <a:moveTo>
                                <a:pt x="10387" y="2630"/>
                              </a:moveTo>
                              <a:cubicBezTo>
                                <a:pt x="10403" y="2585"/>
                                <a:pt x="10425" y="2504"/>
                                <a:pt x="10439" y="2403"/>
                              </a:cubicBezTo>
                              <a:cubicBezTo>
                                <a:pt x="10439" y="2403"/>
                                <a:pt x="10441" y="2403"/>
                                <a:pt x="10441" y="2399"/>
                              </a:cubicBezTo>
                              <a:cubicBezTo>
                                <a:pt x="10482" y="2357"/>
                                <a:pt x="10499" y="2287"/>
                                <a:pt x="10482" y="2224"/>
                              </a:cubicBezTo>
                              <a:cubicBezTo>
                                <a:pt x="10529" y="2189"/>
                                <a:pt x="10567" y="2144"/>
                                <a:pt x="10597" y="2095"/>
                              </a:cubicBezTo>
                              <a:cubicBezTo>
                                <a:pt x="10600" y="2301"/>
                                <a:pt x="10649" y="2515"/>
                                <a:pt x="10799" y="2662"/>
                              </a:cubicBezTo>
                              <a:cubicBezTo>
                                <a:pt x="10829" y="2781"/>
                                <a:pt x="10886" y="2890"/>
                                <a:pt x="10916" y="2946"/>
                              </a:cubicBezTo>
                              <a:cubicBezTo>
                                <a:pt x="10793" y="2939"/>
                                <a:pt x="10657" y="2914"/>
                                <a:pt x="10504" y="2862"/>
                              </a:cubicBezTo>
                              <a:cubicBezTo>
                                <a:pt x="10496" y="2858"/>
                                <a:pt x="10491" y="2858"/>
                                <a:pt x="10482" y="2858"/>
                              </a:cubicBezTo>
                              <a:cubicBezTo>
                                <a:pt x="10471" y="2834"/>
                                <a:pt x="10412" y="2729"/>
                                <a:pt x="10387" y="2630"/>
                              </a:cubicBezTo>
                              <a:close/>
                              <a:moveTo>
                                <a:pt x="10245" y="2879"/>
                              </a:moveTo>
                              <a:cubicBezTo>
                                <a:pt x="10332" y="2879"/>
                                <a:pt x="10417" y="2886"/>
                                <a:pt x="10501" y="2907"/>
                              </a:cubicBezTo>
                              <a:cubicBezTo>
                                <a:pt x="10561" y="2928"/>
                                <a:pt x="10621" y="2942"/>
                                <a:pt x="10676" y="2956"/>
                              </a:cubicBezTo>
                              <a:cubicBezTo>
                                <a:pt x="10635" y="2995"/>
                                <a:pt x="10553" y="3075"/>
                                <a:pt x="10507" y="3149"/>
                              </a:cubicBezTo>
                              <a:cubicBezTo>
                                <a:pt x="10371" y="3240"/>
                                <a:pt x="10294" y="3394"/>
                                <a:pt x="10256" y="3559"/>
                              </a:cubicBezTo>
                              <a:cubicBezTo>
                                <a:pt x="10210" y="3327"/>
                                <a:pt x="10123" y="3180"/>
                                <a:pt x="10087" y="3128"/>
                              </a:cubicBezTo>
                              <a:cubicBezTo>
                                <a:pt x="10120" y="3009"/>
                                <a:pt x="10223" y="2900"/>
                                <a:pt x="10245" y="2879"/>
                              </a:cubicBezTo>
                              <a:close/>
                              <a:moveTo>
                                <a:pt x="10191" y="2879"/>
                              </a:moveTo>
                              <a:cubicBezTo>
                                <a:pt x="10144" y="2932"/>
                                <a:pt x="10071" y="3030"/>
                                <a:pt x="10052" y="3138"/>
                              </a:cubicBezTo>
                              <a:cubicBezTo>
                                <a:pt x="9787" y="3531"/>
                                <a:pt x="10035" y="4109"/>
                                <a:pt x="10101" y="4256"/>
                              </a:cubicBezTo>
                              <a:cubicBezTo>
                                <a:pt x="10169" y="4410"/>
                                <a:pt x="10191" y="4480"/>
                                <a:pt x="10191" y="4480"/>
                              </a:cubicBezTo>
                              <a:cubicBezTo>
                                <a:pt x="10191" y="4480"/>
                                <a:pt x="10191" y="4480"/>
                                <a:pt x="10229" y="4305"/>
                              </a:cubicBezTo>
                              <a:cubicBezTo>
                                <a:pt x="10232" y="4291"/>
                                <a:pt x="10234" y="4280"/>
                                <a:pt x="10237" y="4266"/>
                              </a:cubicBezTo>
                              <a:cubicBezTo>
                                <a:pt x="10248" y="4396"/>
                                <a:pt x="10248" y="4455"/>
                                <a:pt x="10248" y="4455"/>
                              </a:cubicBezTo>
                              <a:cubicBezTo>
                                <a:pt x="10248" y="4455"/>
                                <a:pt x="10248" y="4455"/>
                                <a:pt x="10335" y="4312"/>
                              </a:cubicBezTo>
                              <a:cubicBezTo>
                                <a:pt x="10684" y="3765"/>
                                <a:pt x="10581" y="3264"/>
                                <a:pt x="10551" y="3152"/>
                              </a:cubicBezTo>
                              <a:cubicBezTo>
                                <a:pt x="10600" y="3082"/>
                                <a:pt x="10684" y="3002"/>
                                <a:pt x="10720" y="2970"/>
                              </a:cubicBezTo>
                              <a:cubicBezTo>
                                <a:pt x="10720" y="2970"/>
                                <a:pt x="10722" y="2967"/>
                                <a:pt x="10722" y="2967"/>
                              </a:cubicBezTo>
                              <a:cubicBezTo>
                                <a:pt x="10804" y="2984"/>
                                <a:pt x="10880" y="2991"/>
                                <a:pt x="10954" y="2995"/>
                              </a:cubicBezTo>
                              <a:cubicBezTo>
                                <a:pt x="10957" y="2995"/>
                                <a:pt x="10957" y="2995"/>
                                <a:pt x="10959" y="2995"/>
                              </a:cubicBezTo>
                              <a:cubicBezTo>
                                <a:pt x="11028" y="2995"/>
                                <a:pt x="11090" y="2991"/>
                                <a:pt x="11148" y="2984"/>
                              </a:cubicBezTo>
                              <a:cubicBezTo>
                                <a:pt x="10984" y="3128"/>
                                <a:pt x="10891" y="3299"/>
                                <a:pt x="10929" y="3429"/>
                              </a:cubicBezTo>
                              <a:cubicBezTo>
                                <a:pt x="10929" y="3433"/>
                                <a:pt x="10932" y="3436"/>
                                <a:pt x="10935" y="3440"/>
                              </a:cubicBezTo>
                              <a:cubicBezTo>
                                <a:pt x="10853" y="3737"/>
                                <a:pt x="10919" y="4091"/>
                                <a:pt x="10940" y="4210"/>
                              </a:cubicBezTo>
                              <a:cubicBezTo>
                                <a:pt x="10973" y="4382"/>
                                <a:pt x="10979" y="4459"/>
                                <a:pt x="10979" y="4459"/>
                              </a:cubicBezTo>
                              <a:cubicBezTo>
                                <a:pt x="10979" y="4459"/>
                                <a:pt x="10979" y="4459"/>
                                <a:pt x="11052" y="4301"/>
                              </a:cubicBezTo>
                              <a:cubicBezTo>
                                <a:pt x="11145" y="4119"/>
                                <a:pt x="11194" y="3944"/>
                                <a:pt x="11218" y="3790"/>
                              </a:cubicBezTo>
                              <a:cubicBezTo>
                                <a:pt x="11213" y="3891"/>
                                <a:pt x="11232" y="3975"/>
                                <a:pt x="11278" y="4021"/>
                              </a:cubicBezTo>
                              <a:cubicBezTo>
                                <a:pt x="11355" y="4095"/>
                                <a:pt x="11486" y="4049"/>
                                <a:pt x="11622" y="3919"/>
                              </a:cubicBezTo>
                              <a:cubicBezTo>
                                <a:pt x="11627" y="3940"/>
                                <a:pt x="11633" y="3958"/>
                                <a:pt x="11636" y="3972"/>
                              </a:cubicBezTo>
                              <a:cubicBezTo>
                                <a:pt x="11682" y="4137"/>
                                <a:pt x="11693" y="4214"/>
                                <a:pt x="11693" y="4214"/>
                              </a:cubicBezTo>
                              <a:cubicBezTo>
                                <a:pt x="11693" y="4214"/>
                                <a:pt x="11693" y="4214"/>
                                <a:pt x="11756" y="4049"/>
                              </a:cubicBezTo>
                              <a:cubicBezTo>
                                <a:pt x="11766" y="4021"/>
                                <a:pt x="11777" y="3993"/>
                                <a:pt x="11788" y="3965"/>
                              </a:cubicBezTo>
                              <a:cubicBezTo>
                                <a:pt x="11807" y="4207"/>
                                <a:pt x="11878" y="4378"/>
                                <a:pt x="11979" y="4399"/>
                              </a:cubicBezTo>
                              <a:cubicBezTo>
                                <a:pt x="12072" y="4417"/>
                                <a:pt x="12170" y="4298"/>
                                <a:pt x="12241" y="4105"/>
                              </a:cubicBezTo>
                              <a:cubicBezTo>
                                <a:pt x="12271" y="4154"/>
                                <a:pt x="12304" y="4193"/>
                                <a:pt x="12336" y="4224"/>
                              </a:cubicBezTo>
                              <a:cubicBezTo>
                                <a:pt x="12320" y="4305"/>
                                <a:pt x="12304" y="4392"/>
                                <a:pt x="12290" y="4480"/>
                              </a:cubicBezTo>
                              <a:cubicBezTo>
                                <a:pt x="12252" y="4536"/>
                                <a:pt x="12154" y="4665"/>
                                <a:pt x="12055" y="4658"/>
                              </a:cubicBezTo>
                              <a:cubicBezTo>
                                <a:pt x="12050" y="4634"/>
                                <a:pt x="12031" y="4606"/>
                                <a:pt x="11995" y="4564"/>
                              </a:cubicBezTo>
                              <a:cubicBezTo>
                                <a:pt x="11914" y="4410"/>
                                <a:pt x="11739" y="4298"/>
                                <a:pt x="11761" y="4396"/>
                              </a:cubicBezTo>
                              <a:cubicBezTo>
                                <a:pt x="11764" y="4413"/>
                                <a:pt x="11772" y="4431"/>
                                <a:pt x="11783" y="4448"/>
                              </a:cubicBezTo>
                              <a:cubicBezTo>
                                <a:pt x="11728" y="4431"/>
                                <a:pt x="11693" y="4441"/>
                                <a:pt x="11712" y="4483"/>
                              </a:cubicBezTo>
                              <a:cubicBezTo>
                                <a:pt x="11717" y="4497"/>
                                <a:pt x="11728" y="4511"/>
                                <a:pt x="11742" y="4525"/>
                              </a:cubicBezTo>
                              <a:cubicBezTo>
                                <a:pt x="11690" y="4525"/>
                                <a:pt x="11663" y="4546"/>
                                <a:pt x="11687" y="4581"/>
                              </a:cubicBezTo>
                              <a:cubicBezTo>
                                <a:pt x="11696" y="4592"/>
                                <a:pt x="11709" y="4602"/>
                                <a:pt x="11723" y="4613"/>
                              </a:cubicBezTo>
                              <a:cubicBezTo>
                                <a:pt x="11671" y="4627"/>
                                <a:pt x="11646" y="4655"/>
                                <a:pt x="11679" y="4683"/>
                              </a:cubicBezTo>
                              <a:cubicBezTo>
                                <a:pt x="11693" y="4693"/>
                                <a:pt x="11709" y="4700"/>
                                <a:pt x="11728" y="4707"/>
                              </a:cubicBezTo>
                              <a:cubicBezTo>
                                <a:pt x="11676" y="4739"/>
                                <a:pt x="11655" y="4774"/>
                                <a:pt x="11690" y="4795"/>
                              </a:cubicBezTo>
                              <a:cubicBezTo>
                                <a:pt x="11747" y="4823"/>
                                <a:pt x="11867" y="4774"/>
                                <a:pt x="11946" y="4732"/>
                              </a:cubicBezTo>
                              <a:cubicBezTo>
                                <a:pt x="11952" y="4732"/>
                                <a:pt x="12023" y="4735"/>
                                <a:pt x="12047" y="4700"/>
                              </a:cubicBezTo>
                              <a:cubicBezTo>
                                <a:pt x="12137" y="4707"/>
                                <a:pt x="12222" y="4627"/>
                                <a:pt x="12276" y="4560"/>
                              </a:cubicBezTo>
                              <a:cubicBezTo>
                                <a:pt x="12257" y="4704"/>
                                <a:pt x="12244" y="4855"/>
                                <a:pt x="12241" y="5009"/>
                              </a:cubicBezTo>
                              <a:cubicBezTo>
                                <a:pt x="12224" y="5054"/>
                                <a:pt x="12184" y="5138"/>
                                <a:pt x="12105" y="5163"/>
                              </a:cubicBezTo>
                              <a:cubicBezTo>
                                <a:pt x="12094" y="5145"/>
                                <a:pt x="12069" y="5128"/>
                                <a:pt x="12031" y="5110"/>
                              </a:cubicBezTo>
                              <a:cubicBezTo>
                                <a:pt x="11922" y="5016"/>
                                <a:pt x="11745" y="4995"/>
                                <a:pt x="11791" y="5068"/>
                              </a:cubicBezTo>
                              <a:cubicBezTo>
                                <a:pt x="11799" y="5082"/>
                                <a:pt x="11810" y="5093"/>
                                <a:pt x="11824" y="5103"/>
                              </a:cubicBezTo>
                              <a:cubicBezTo>
                                <a:pt x="11775" y="5110"/>
                                <a:pt x="11745" y="5135"/>
                                <a:pt x="11775" y="5163"/>
                              </a:cubicBezTo>
                              <a:cubicBezTo>
                                <a:pt x="11783" y="5173"/>
                                <a:pt x="11796" y="5180"/>
                                <a:pt x="11810" y="5184"/>
                              </a:cubicBezTo>
                              <a:cubicBezTo>
                                <a:pt x="11766" y="5205"/>
                                <a:pt x="11747" y="5236"/>
                                <a:pt x="11780" y="5254"/>
                              </a:cubicBezTo>
                              <a:cubicBezTo>
                                <a:pt x="11791" y="5261"/>
                                <a:pt x="11805" y="5264"/>
                                <a:pt x="11818" y="5264"/>
                              </a:cubicBezTo>
                              <a:cubicBezTo>
                                <a:pt x="11780" y="5299"/>
                                <a:pt x="11766" y="5334"/>
                                <a:pt x="11799" y="5341"/>
                              </a:cubicBezTo>
                              <a:cubicBezTo>
                                <a:pt x="11813" y="5345"/>
                                <a:pt x="11829" y="5345"/>
                                <a:pt x="11848" y="5338"/>
                              </a:cubicBezTo>
                              <a:cubicBezTo>
                                <a:pt x="11813" y="5387"/>
                                <a:pt x="11802" y="5425"/>
                                <a:pt x="11840" y="5425"/>
                              </a:cubicBezTo>
                              <a:cubicBezTo>
                                <a:pt x="11897" y="5425"/>
                                <a:pt x="11982" y="5331"/>
                                <a:pt x="12039" y="5261"/>
                              </a:cubicBezTo>
                              <a:cubicBezTo>
                                <a:pt x="12045" y="5257"/>
                                <a:pt x="12102" y="5233"/>
                                <a:pt x="12115" y="5198"/>
                              </a:cubicBezTo>
                              <a:cubicBezTo>
                                <a:pt x="12178" y="5177"/>
                                <a:pt x="12219" y="5131"/>
                                <a:pt x="12246" y="5086"/>
                              </a:cubicBezTo>
                              <a:cubicBezTo>
                                <a:pt x="12246" y="5212"/>
                                <a:pt x="12254" y="5341"/>
                                <a:pt x="12271" y="5475"/>
                              </a:cubicBezTo>
                              <a:cubicBezTo>
                                <a:pt x="12257" y="5499"/>
                                <a:pt x="12244" y="5538"/>
                                <a:pt x="12230" y="5601"/>
                              </a:cubicBezTo>
                              <a:cubicBezTo>
                                <a:pt x="12140" y="5797"/>
                                <a:pt x="12134" y="6101"/>
                                <a:pt x="12208" y="6017"/>
                              </a:cubicBezTo>
                              <a:cubicBezTo>
                                <a:pt x="12222" y="6003"/>
                                <a:pt x="12233" y="5982"/>
                                <a:pt x="12241" y="5958"/>
                              </a:cubicBezTo>
                              <a:cubicBezTo>
                                <a:pt x="12254" y="6042"/>
                                <a:pt x="12282" y="6087"/>
                                <a:pt x="12309" y="6038"/>
                              </a:cubicBezTo>
                              <a:cubicBezTo>
                                <a:pt x="12317" y="6021"/>
                                <a:pt x="12325" y="6000"/>
                                <a:pt x="12328" y="5975"/>
                              </a:cubicBezTo>
                              <a:cubicBezTo>
                                <a:pt x="12355" y="6045"/>
                                <a:pt x="12388" y="6077"/>
                                <a:pt x="12404" y="6021"/>
                              </a:cubicBezTo>
                              <a:cubicBezTo>
                                <a:pt x="12410" y="6003"/>
                                <a:pt x="12413" y="5979"/>
                                <a:pt x="12413" y="5954"/>
                              </a:cubicBezTo>
                              <a:cubicBezTo>
                                <a:pt x="12453" y="6017"/>
                                <a:pt x="12489" y="6038"/>
                                <a:pt x="12497" y="5979"/>
                              </a:cubicBezTo>
                              <a:cubicBezTo>
                                <a:pt x="12500" y="5954"/>
                                <a:pt x="12497" y="5926"/>
                                <a:pt x="12492" y="5895"/>
                              </a:cubicBezTo>
                              <a:cubicBezTo>
                                <a:pt x="12546" y="5951"/>
                                <a:pt x="12590" y="5965"/>
                                <a:pt x="12584" y="5902"/>
                              </a:cubicBezTo>
                              <a:cubicBezTo>
                                <a:pt x="12579" y="5804"/>
                                <a:pt x="12473" y="5667"/>
                                <a:pt x="12396" y="5573"/>
                              </a:cubicBezTo>
                              <a:cubicBezTo>
                                <a:pt x="12393" y="5566"/>
                                <a:pt x="12372" y="5499"/>
                                <a:pt x="12342" y="5464"/>
                              </a:cubicBezTo>
                              <a:cubicBezTo>
                                <a:pt x="12342" y="5464"/>
                                <a:pt x="12342" y="5464"/>
                                <a:pt x="12342" y="5464"/>
                              </a:cubicBezTo>
                              <a:cubicBezTo>
                                <a:pt x="12336" y="5415"/>
                                <a:pt x="12331" y="5366"/>
                                <a:pt x="12328" y="5317"/>
                              </a:cubicBezTo>
                              <a:cubicBezTo>
                                <a:pt x="12355" y="5345"/>
                                <a:pt x="12391" y="5369"/>
                                <a:pt x="12429" y="5376"/>
                              </a:cubicBezTo>
                              <a:cubicBezTo>
                                <a:pt x="12434" y="5397"/>
                                <a:pt x="12456" y="5422"/>
                                <a:pt x="12494" y="5453"/>
                              </a:cubicBezTo>
                              <a:cubicBezTo>
                                <a:pt x="12582" y="5580"/>
                                <a:pt x="12748" y="5657"/>
                                <a:pt x="12721" y="5569"/>
                              </a:cubicBezTo>
                              <a:cubicBezTo>
                                <a:pt x="12715" y="5555"/>
                                <a:pt x="12707" y="5541"/>
                                <a:pt x="12696" y="5524"/>
                              </a:cubicBezTo>
                              <a:cubicBezTo>
                                <a:pt x="12745" y="5531"/>
                                <a:pt x="12778" y="5517"/>
                                <a:pt x="12756" y="5482"/>
                              </a:cubicBezTo>
                              <a:cubicBezTo>
                                <a:pt x="12748" y="5471"/>
                                <a:pt x="12740" y="5457"/>
                                <a:pt x="12726" y="5450"/>
                              </a:cubicBezTo>
                              <a:cubicBezTo>
                                <a:pt x="12772" y="5443"/>
                                <a:pt x="12794" y="5418"/>
                                <a:pt x="12770" y="5390"/>
                              </a:cubicBezTo>
                              <a:cubicBezTo>
                                <a:pt x="12762" y="5380"/>
                                <a:pt x="12748" y="5373"/>
                                <a:pt x="12734" y="5366"/>
                              </a:cubicBezTo>
                              <a:cubicBezTo>
                                <a:pt x="12778" y="5345"/>
                                <a:pt x="12800" y="5317"/>
                                <a:pt x="12767" y="5296"/>
                              </a:cubicBezTo>
                              <a:cubicBezTo>
                                <a:pt x="12753" y="5289"/>
                                <a:pt x="12737" y="5285"/>
                                <a:pt x="12721" y="5282"/>
                              </a:cubicBezTo>
                              <a:cubicBezTo>
                                <a:pt x="12764" y="5247"/>
                                <a:pt x="12781" y="5208"/>
                                <a:pt x="12745" y="5198"/>
                              </a:cubicBezTo>
                              <a:cubicBezTo>
                                <a:pt x="12691" y="5180"/>
                                <a:pt x="12590" y="5243"/>
                                <a:pt x="12522" y="5292"/>
                              </a:cubicBezTo>
                              <a:cubicBezTo>
                                <a:pt x="12516" y="5292"/>
                                <a:pt x="12462" y="5299"/>
                                <a:pt x="12437" y="5327"/>
                              </a:cubicBezTo>
                              <a:cubicBezTo>
                                <a:pt x="12391" y="5320"/>
                                <a:pt x="12350" y="5278"/>
                                <a:pt x="12325" y="5247"/>
                              </a:cubicBezTo>
                              <a:cubicBezTo>
                                <a:pt x="12314" y="5068"/>
                                <a:pt x="12320" y="4893"/>
                                <a:pt x="12336" y="4725"/>
                              </a:cubicBezTo>
                              <a:cubicBezTo>
                                <a:pt x="12366" y="4774"/>
                                <a:pt x="12407" y="4834"/>
                                <a:pt x="12451" y="4862"/>
                              </a:cubicBezTo>
                              <a:cubicBezTo>
                                <a:pt x="12456" y="4886"/>
                                <a:pt x="12475" y="4914"/>
                                <a:pt x="12522" y="4953"/>
                              </a:cubicBezTo>
                              <a:cubicBezTo>
                                <a:pt x="12617" y="5089"/>
                                <a:pt x="12797" y="5173"/>
                                <a:pt x="12764" y="5079"/>
                              </a:cubicBezTo>
                              <a:cubicBezTo>
                                <a:pt x="12759" y="5061"/>
                                <a:pt x="12748" y="5047"/>
                                <a:pt x="12737" y="5030"/>
                              </a:cubicBezTo>
                              <a:cubicBezTo>
                                <a:pt x="12792" y="5037"/>
                                <a:pt x="12824" y="5023"/>
                                <a:pt x="12802" y="4984"/>
                              </a:cubicBezTo>
                              <a:cubicBezTo>
                                <a:pt x="12794" y="4970"/>
                                <a:pt x="12783" y="4960"/>
                                <a:pt x="12770" y="4949"/>
                              </a:cubicBezTo>
                              <a:cubicBezTo>
                                <a:pt x="12819" y="4939"/>
                                <a:pt x="12846" y="4918"/>
                                <a:pt x="12816" y="4886"/>
                              </a:cubicBezTo>
                              <a:cubicBezTo>
                                <a:pt x="12805" y="4876"/>
                                <a:pt x="12794" y="4869"/>
                                <a:pt x="12778" y="4862"/>
                              </a:cubicBezTo>
                              <a:cubicBezTo>
                                <a:pt x="12824" y="4837"/>
                                <a:pt x="12849" y="4809"/>
                                <a:pt x="12813" y="4785"/>
                              </a:cubicBezTo>
                              <a:cubicBezTo>
                                <a:pt x="12800" y="4774"/>
                                <a:pt x="12783" y="4771"/>
                                <a:pt x="12762" y="4771"/>
                              </a:cubicBezTo>
                              <a:cubicBezTo>
                                <a:pt x="12808" y="4732"/>
                                <a:pt x="12827" y="4693"/>
                                <a:pt x="12789" y="4679"/>
                              </a:cubicBezTo>
                              <a:cubicBezTo>
                                <a:pt x="12729" y="4662"/>
                                <a:pt x="12620" y="4728"/>
                                <a:pt x="12546" y="4781"/>
                              </a:cubicBezTo>
                              <a:cubicBezTo>
                                <a:pt x="12541" y="4781"/>
                                <a:pt x="12483" y="4788"/>
                                <a:pt x="12459" y="4816"/>
                              </a:cubicBezTo>
                              <a:cubicBezTo>
                                <a:pt x="12421" y="4788"/>
                                <a:pt x="12374" y="4718"/>
                                <a:pt x="12342" y="4658"/>
                              </a:cubicBezTo>
                              <a:cubicBezTo>
                                <a:pt x="12358" y="4515"/>
                                <a:pt x="12380" y="4378"/>
                                <a:pt x="12407" y="4252"/>
                              </a:cubicBezTo>
                              <a:cubicBezTo>
                                <a:pt x="12464" y="4291"/>
                                <a:pt x="12519" y="4301"/>
                                <a:pt x="12563" y="4277"/>
                              </a:cubicBezTo>
                              <a:cubicBezTo>
                                <a:pt x="12568" y="4273"/>
                                <a:pt x="12571" y="4270"/>
                                <a:pt x="12576" y="4266"/>
                              </a:cubicBezTo>
                              <a:cubicBezTo>
                                <a:pt x="12579" y="4413"/>
                                <a:pt x="12584" y="4567"/>
                                <a:pt x="12595" y="4714"/>
                              </a:cubicBezTo>
                              <a:cubicBezTo>
                                <a:pt x="12595" y="4714"/>
                                <a:pt x="12595" y="4714"/>
                                <a:pt x="12595" y="4711"/>
                              </a:cubicBezTo>
                              <a:cubicBezTo>
                                <a:pt x="12609" y="4669"/>
                                <a:pt x="12789" y="4063"/>
                                <a:pt x="12636" y="3618"/>
                              </a:cubicBezTo>
                              <a:cubicBezTo>
                                <a:pt x="12655" y="3625"/>
                                <a:pt x="12674" y="3632"/>
                                <a:pt x="12691" y="3639"/>
                              </a:cubicBezTo>
                              <a:cubicBezTo>
                                <a:pt x="12702" y="3646"/>
                                <a:pt x="12710" y="3653"/>
                                <a:pt x="12721" y="3660"/>
                              </a:cubicBezTo>
                              <a:cubicBezTo>
                                <a:pt x="12838" y="3863"/>
                                <a:pt x="12961" y="4102"/>
                                <a:pt x="13078" y="4368"/>
                              </a:cubicBezTo>
                              <a:cubicBezTo>
                                <a:pt x="13198" y="4637"/>
                                <a:pt x="13318" y="4953"/>
                                <a:pt x="13421" y="5303"/>
                              </a:cubicBezTo>
                              <a:cubicBezTo>
                                <a:pt x="13419" y="5306"/>
                                <a:pt x="13416" y="5310"/>
                                <a:pt x="13416" y="5313"/>
                              </a:cubicBezTo>
                              <a:cubicBezTo>
                                <a:pt x="13413" y="5320"/>
                                <a:pt x="13402" y="5352"/>
                                <a:pt x="13386" y="5401"/>
                              </a:cubicBezTo>
                              <a:cubicBezTo>
                                <a:pt x="13094" y="5387"/>
                                <a:pt x="12808" y="5741"/>
                                <a:pt x="12789" y="5765"/>
                              </a:cubicBezTo>
                              <a:cubicBezTo>
                                <a:pt x="12789" y="5765"/>
                                <a:pt x="12789" y="5765"/>
                                <a:pt x="12789" y="5765"/>
                              </a:cubicBezTo>
                              <a:cubicBezTo>
                                <a:pt x="12999" y="5674"/>
                                <a:pt x="13233" y="5548"/>
                                <a:pt x="13364" y="5471"/>
                              </a:cubicBezTo>
                              <a:cubicBezTo>
                                <a:pt x="13329" y="5580"/>
                                <a:pt x="13285" y="5734"/>
                                <a:pt x="13244" y="5905"/>
                              </a:cubicBezTo>
                              <a:cubicBezTo>
                                <a:pt x="13217" y="5933"/>
                                <a:pt x="13173" y="5968"/>
                                <a:pt x="13127" y="5972"/>
                              </a:cubicBezTo>
                              <a:cubicBezTo>
                                <a:pt x="13105" y="5940"/>
                                <a:pt x="13051" y="5930"/>
                                <a:pt x="13045" y="5930"/>
                              </a:cubicBezTo>
                              <a:cubicBezTo>
                                <a:pt x="12980" y="5874"/>
                                <a:pt x="12884" y="5800"/>
                                <a:pt x="12827" y="5811"/>
                              </a:cubicBezTo>
                              <a:cubicBezTo>
                                <a:pt x="12792" y="5818"/>
                                <a:pt x="12808" y="5856"/>
                                <a:pt x="12846" y="5895"/>
                              </a:cubicBezTo>
                              <a:cubicBezTo>
                                <a:pt x="12827" y="5895"/>
                                <a:pt x="12811" y="5895"/>
                                <a:pt x="12797" y="5902"/>
                              </a:cubicBezTo>
                              <a:cubicBezTo>
                                <a:pt x="12764" y="5919"/>
                                <a:pt x="12783" y="5947"/>
                                <a:pt x="12827" y="5975"/>
                              </a:cubicBezTo>
                              <a:cubicBezTo>
                                <a:pt x="12813" y="5979"/>
                                <a:pt x="12800" y="5986"/>
                                <a:pt x="12792" y="5996"/>
                              </a:cubicBezTo>
                              <a:cubicBezTo>
                                <a:pt x="12764" y="6021"/>
                                <a:pt x="12786" y="6045"/>
                                <a:pt x="12830" y="6059"/>
                              </a:cubicBezTo>
                              <a:cubicBezTo>
                                <a:pt x="12816" y="6066"/>
                                <a:pt x="12805" y="6077"/>
                                <a:pt x="12797" y="6087"/>
                              </a:cubicBezTo>
                              <a:cubicBezTo>
                                <a:pt x="12772" y="6122"/>
                                <a:pt x="12802" y="6140"/>
                                <a:pt x="12854" y="6136"/>
                              </a:cubicBezTo>
                              <a:cubicBezTo>
                                <a:pt x="12841" y="6150"/>
                                <a:pt x="12832" y="6165"/>
                                <a:pt x="12827" y="6179"/>
                              </a:cubicBezTo>
                              <a:cubicBezTo>
                                <a:pt x="12792" y="6263"/>
                                <a:pt x="12963" y="6203"/>
                                <a:pt x="13059" y="6087"/>
                              </a:cubicBezTo>
                              <a:cubicBezTo>
                                <a:pt x="13100" y="6059"/>
                                <a:pt x="13119" y="6035"/>
                                <a:pt x="13127" y="6017"/>
                              </a:cubicBezTo>
                              <a:cubicBezTo>
                                <a:pt x="13162" y="6014"/>
                                <a:pt x="13195" y="5996"/>
                                <a:pt x="13225" y="5975"/>
                              </a:cubicBezTo>
                              <a:cubicBezTo>
                                <a:pt x="13200" y="6087"/>
                                <a:pt x="13179" y="6207"/>
                                <a:pt x="13165" y="6322"/>
                              </a:cubicBezTo>
                              <a:cubicBezTo>
                                <a:pt x="13143" y="6354"/>
                                <a:pt x="13100" y="6406"/>
                                <a:pt x="13053" y="6420"/>
                              </a:cubicBezTo>
                              <a:cubicBezTo>
                                <a:pt x="13029" y="6396"/>
                                <a:pt x="12974" y="6396"/>
                                <a:pt x="12969" y="6396"/>
                              </a:cubicBezTo>
                              <a:cubicBezTo>
                                <a:pt x="12898" y="6354"/>
                                <a:pt x="12792" y="6301"/>
                                <a:pt x="12740" y="6322"/>
                              </a:cubicBezTo>
                              <a:cubicBezTo>
                                <a:pt x="12704" y="6336"/>
                                <a:pt x="12726" y="6371"/>
                                <a:pt x="12770" y="6403"/>
                              </a:cubicBezTo>
                              <a:cubicBezTo>
                                <a:pt x="12751" y="6406"/>
                                <a:pt x="12734" y="6413"/>
                                <a:pt x="12723" y="6420"/>
                              </a:cubicBezTo>
                              <a:cubicBezTo>
                                <a:pt x="12693" y="6445"/>
                                <a:pt x="12715" y="6469"/>
                                <a:pt x="12762" y="6487"/>
                              </a:cubicBezTo>
                              <a:cubicBezTo>
                                <a:pt x="12748" y="6494"/>
                                <a:pt x="12737" y="6504"/>
                                <a:pt x="12729" y="6515"/>
                              </a:cubicBezTo>
                              <a:cubicBezTo>
                                <a:pt x="12704" y="6546"/>
                                <a:pt x="12729" y="6564"/>
                                <a:pt x="12775" y="6567"/>
                              </a:cubicBezTo>
                              <a:cubicBezTo>
                                <a:pt x="12764" y="6578"/>
                                <a:pt x="12753" y="6592"/>
                                <a:pt x="12748" y="6602"/>
                              </a:cubicBezTo>
                              <a:cubicBezTo>
                                <a:pt x="12729" y="6641"/>
                                <a:pt x="12762" y="6651"/>
                                <a:pt x="12811" y="6637"/>
                              </a:cubicBezTo>
                              <a:cubicBezTo>
                                <a:pt x="12800" y="6651"/>
                                <a:pt x="12792" y="6669"/>
                                <a:pt x="12789" y="6683"/>
                              </a:cubicBezTo>
                              <a:cubicBezTo>
                                <a:pt x="12764" y="6770"/>
                                <a:pt x="12928" y="6679"/>
                                <a:pt x="13007" y="6543"/>
                              </a:cubicBezTo>
                              <a:cubicBezTo>
                                <a:pt x="13042" y="6508"/>
                                <a:pt x="13061" y="6480"/>
                                <a:pt x="13067" y="6459"/>
                              </a:cubicBezTo>
                              <a:cubicBezTo>
                                <a:pt x="13105" y="6448"/>
                                <a:pt x="13138" y="6420"/>
                                <a:pt x="13162" y="6392"/>
                              </a:cubicBezTo>
                              <a:cubicBezTo>
                                <a:pt x="13146" y="6557"/>
                                <a:pt x="13149" y="6718"/>
                                <a:pt x="13176" y="6858"/>
                              </a:cubicBezTo>
                              <a:cubicBezTo>
                                <a:pt x="13162" y="6883"/>
                                <a:pt x="13151" y="6925"/>
                                <a:pt x="13143" y="6984"/>
                              </a:cubicBezTo>
                              <a:cubicBezTo>
                                <a:pt x="13067" y="7191"/>
                                <a:pt x="13080" y="7492"/>
                                <a:pt x="13149" y="7404"/>
                              </a:cubicBezTo>
                              <a:cubicBezTo>
                                <a:pt x="13160" y="7390"/>
                                <a:pt x="13170" y="7366"/>
                                <a:pt x="13179" y="7341"/>
                              </a:cubicBezTo>
                              <a:cubicBezTo>
                                <a:pt x="13198" y="7425"/>
                                <a:pt x="13228" y="7467"/>
                                <a:pt x="13252" y="7415"/>
                              </a:cubicBezTo>
                              <a:cubicBezTo>
                                <a:pt x="13260" y="7397"/>
                                <a:pt x="13266" y="7376"/>
                                <a:pt x="13269" y="7352"/>
                              </a:cubicBezTo>
                              <a:cubicBezTo>
                                <a:pt x="13301" y="7418"/>
                                <a:pt x="13334" y="7446"/>
                                <a:pt x="13348" y="7390"/>
                              </a:cubicBezTo>
                              <a:cubicBezTo>
                                <a:pt x="13348" y="7390"/>
                                <a:pt x="13348" y="7387"/>
                                <a:pt x="13348" y="7383"/>
                              </a:cubicBezTo>
                              <a:cubicBezTo>
                                <a:pt x="13353" y="7383"/>
                                <a:pt x="13359" y="7383"/>
                                <a:pt x="13364" y="7380"/>
                              </a:cubicBezTo>
                              <a:cubicBezTo>
                                <a:pt x="13356" y="7394"/>
                                <a:pt x="13348" y="7408"/>
                                <a:pt x="13345" y="7422"/>
                              </a:cubicBezTo>
                              <a:cubicBezTo>
                                <a:pt x="13334" y="7467"/>
                                <a:pt x="13367" y="7464"/>
                                <a:pt x="13413" y="7436"/>
                              </a:cubicBezTo>
                              <a:cubicBezTo>
                                <a:pt x="13405" y="7453"/>
                                <a:pt x="13402" y="7471"/>
                                <a:pt x="13399" y="7488"/>
                              </a:cubicBezTo>
                              <a:cubicBezTo>
                                <a:pt x="13394" y="7583"/>
                                <a:pt x="13533" y="7439"/>
                                <a:pt x="13582" y="7282"/>
                              </a:cubicBezTo>
                              <a:cubicBezTo>
                                <a:pt x="13609" y="7236"/>
                                <a:pt x="13620" y="7201"/>
                                <a:pt x="13623" y="7180"/>
                              </a:cubicBezTo>
                              <a:cubicBezTo>
                                <a:pt x="13650" y="7163"/>
                                <a:pt x="13675" y="7131"/>
                                <a:pt x="13691" y="7100"/>
                              </a:cubicBezTo>
                              <a:cubicBezTo>
                                <a:pt x="13691" y="7278"/>
                                <a:pt x="13683" y="7464"/>
                                <a:pt x="13664" y="7650"/>
                              </a:cubicBezTo>
                              <a:cubicBezTo>
                                <a:pt x="13645" y="7678"/>
                                <a:pt x="13598" y="7744"/>
                                <a:pt x="13544" y="7758"/>
                              </a:cubicBezTo>
                              <a:cubicBezTo>
                                <a:pt x="13519" y="7734"/>
                                <a:pt x="13465" y="7734"/>
                                <a:pt x="13459" y="7734"/>
                              </a:cubicBezTo>
                              <a:cubicBezTo>
                                <a:pt x="13389" y="7692"/>
                                <a:pt x="13282" y="7639"/>
                                <a:pt x="13230" y="7660"/>
                              </a:cubicBezTo>
                              <a:cubicBezTo>
                                <a:pt x="13195" y="7674"/>
                                <a:pt x="13217" y="7709"/>
                                <a:pt x="13260" y="7741"/>
                              </a:cubicBezTo>
                              <a:cubicBezTo>
                                <a:pt x="13241" y="7744"/>
                                <a:pt x="13225" y="7751"/>
                                <a:pt x="13214" y="7758"/>
                              </a:cubicBezTo>
                              <a:cubicBezTo>
                                <a:pt x="13184" y="7783"/>
                                <a:pt x="13206" y="7807"/>
                                <a:pt x="13252" y="7825"/>
                              </a:cubicBezTo>
                              <a:cubicBezTo>
                                <a:pt x="13239" y="7832"/>
                                <a:pt x="13228" y="7842"/>
                                <a:pt x="13220" y="7853"/>
                              </a:cubicBezTo>
                              <a:cubicBezTo>
                                <a:pt x="13195" y="7884"/>
                                <a:pt x="13220" y="7902"/>
                                <a:pt x="13266" y="7905"/>
                              </a:cubicBezTo>
                              <a:cubicBezTo>
                                <a:pt x="13255" y="7916"/>
                                <a:pt x="13244" y="7930"/>
                                <a:pt x="13239" y="7940"/>
                              </a:cubicBezTo>
                              <a:cubicBezTo>
                                <a:pt x="13220" y="7979"/>
                                <a:pt x="13252" y="7989"/>
                                <a:pt x="13301" y="7975"/>
                              </a:cubicBezTo>
                              <a:cubicBezTo>
                                <a:pt x="13290" y="7989"/>
                                <a:pt x="13282" y="8007"/>
                                <a:pt x="13280" y="8021"/>
                              </a:cubicBezTo>
                              <a:cubicBezTo>
                                <a:pt x="13255" y="8108"/>
                                <a:pt x="13419" y="8017"/>
                                <a:pt x="13498" y="7881"/>
                              </a:cubicBezTo>
                              <a:cubicBezTo>
                                <a:pt x="13533" y="7846"/>
                                <a:pt x="13552" y="7818"/>
                                <a:pt x="13558" y="7797"/>
                              </a:cubicBezTo>
                              <a:cubicBezTo>
                                <a:pt x="13598" y="7786"/>
                                <a:pt x="13634" y="7755"/>
                                <a:pt x="13658" y="7723"/>
                              </a:cubicBezTo>
                              <a:cubicBezTo>
                                <a:pt x="13648" y="7825"/>
                                <a:pt x="13631" y="7930"/>
                                <a:pt x="13615" y="8035"/>
                              </a:cubicBezTo>
                              <a:cubicBezTo>
                                <a:pt x="13593" y="8049"/>
                                <a:pt x="13566" y="8087"/>
                                <a:pt x="13530" y="8164"/>
                              </a:cubicBezTo>
                              <a:cubicBezTo>
                                <a:pt x="13391" y="8343"/>
                                <a:pt x="13318" y="8669"/>
                                <a:pt x="13416" y="8606"/>
                              </a:cubicBezTo>
                              <a:cubicBezTo>
                                <a:pt x="13432" y="8595"/>
                                <a:pt x="13449" y="8578"/>
                                <a:pt x="13465" y="8553"/>
                              </a:cubicBezTo>
                              <a:cubicBezTo>
                                <a:pt x="13462" y="8588"/>
                                <a:pt x="13465" y="8620"/>
                                <a:pt x="13470" y="8641"/>
                              </a:cubicBezTo>
                              <a:cubicBezTo>
                                <a:pt x="13457" y="8641"/>
                                <a:pt x="13443" y="8641"/>
                                <a:pt x="13427" y="8641"/>
                              </a:cubicBezTo>
                              <a:cubicBezTo>
                                <a:pt x="13173" y="8627"/>
                                <a:pt x="12993" y="8721"/>
                                <a:pt x="12873" y="8826"/>
                              </a:cubicBezTo>
                              <a:cubicBezTo>
                                <a:pt x="12846" y="8805"/>
                                <a:pt x="12816" y="8788"/>
                                <a:pt x="12781" y="8774"/>
                              </a:cubicBezTo>
                              <a:cubicBezTo>
                                <a:pt x="12941" y="8581"/>
                                <a:pt x="12961" y="8368"/>
                                <a:pt x="12876" y="8210"/>
                              </a:cubicBezTo>
                              <a:cubicBezTo>
                                <a:pt x="12792" y="8049"/>
                                <a:pt x="12628" y="7996"/>
                                <a:pt x="12432" y="8119"/>
                              </a:cubicBezTo>
                              <a:cubicBezTo>
                                <a:pt x="12440" y="7839"/>
                                <a:pt x="12336" y="7671"/>
                                <a:pt x="12186" y="7632"/>
                              </a:cubicBezTo>
                              <a:cubicBezTo>
                                <a:pt x="12039" y="7597"/>
                                <a:pt x="11895" y="7706"/>
                                <a:pt x="11821" y="7972"/>
                              </a:cubicBezTo>
                              <a:cubicBezTo>
                                <a:pt x="11671" y="7765"/>
                                <a:pt x="11505" y="7741"/>
                                <a:pt x="11382" y="7849"/>
                              </a:cubicBezTo>
                              <a:cubicBezTo>
                                <a:pt x="11257" y="7958"/>
                                <a:pt x="11216" y="8168"/>
                                <a:pt x="11311" y="8420"/>
                              </a:cubicBezTo>
                              <a:cubicBezTo>
                                <a:pt x="11224" y="8417"/>
                                <a:pt x="11148" y="8434"/>
                                <a:pt x="11090" y="8473"/>
                              </a:cubicBezTo>
                              <a:cubicBezTo>
                                <a:pt x="11063" y="8452"/>
                                <a:pt x="11036" y="8427"/>
                                <a:pt x="11006" y="8406"/>
                              </a:cubicBezTo>
                              <a:cubicBezTo>
                                <a:pt x="11082" y="8322"/>
                                <a:pt x="10979" y="8017"/>
                                <a:pt x="10979" y="8017"/>
                              </a:cubicBezTo>
                              <a:cubicBezTo>
                                <a:pt x="10891" y="8178"/>
                                <a:pt x="10929" y="8305"/>
                                <a:pt x="10962" y="8368"/>
                              </a:cubicBezTo>
                              <a:cubicBezTo>
                                <a:pt x="10932" y="8343"/>
                                <a:pt x="10902" y="8315"/>
                                <a:pt x="10872" y="8291"/>
                              </a:cubicBezTo>
                              <a:cubicBezTo>
                                <a:pt x="10935" y="8185"/>
                                <a:pt x="10769" y="7923"/>
                                <a:pt x="10769" y="7923"/>
                              </a:cubicBezTo>
                              <a:cubicBezTo>
                                <a:pt x="10730" y="8059"/>
                                <a:pt x="10755" y="8154"/>
                                <a:pt x="10788" y="8213"/>
                              </a:cubicBezTo>
                              <a:cubicBezTo>
                                <a:pt x="10728" y="8157"/>
                                <a:pt x="10668" y="8098"/>
                                <a:pt x="10608" y="8035"/>
                              </a:cubicBezTo>
                              <a:cubicBezTo>
                                <a:pt x="10681" y="7947"/>
                                <a:pt x="10581" y="7650"/>
                                <a:pt x="10581" y="7650"/>
                              </a:cubicBezTo>
                              <a:cubicBezTo>
                                <a:pt x="10504" y="7790"/>
                                <a:pt x="10523" y="7902"/>
                                <a:pt x="10551" y="7972"/>
                              </a:cubicBezTo>
                              <a:cubicBezTo>
                                <a:pt x="10499" y="7916"/>
                                <a:pt x="10450" y="7856"/>
                                <a:pt x="10398" y="7793"/>
                              </a:cubicBezTo>
                              <a:cubicBezTo>
                                <a:pt x="10463" y="7699"/>
                                <a:pt x="10354" y="7415"/>
                                <a:pt x="10354" y="7415"/>
                              </a:cubicBezTo>
                              <a:cubicBezTo>
                                <a:pt x="10297" y="7527"/>
                                <a:pt x="10300" y="7622"/>
                                <a:pt x="10316" y="7688"/>
                              </a:cubicBezTo>
                              <a:cubicBezTo>
                                <a:pt x="10281" y="7639"/>
                                <a:pt x="10248" y="7594"/>
                                <a:pt x="10215" y="7541"/>
                              </a:cubicBezTo>
                              <a:cubicBezTo>
                                <a:pt x="10283" y="7450"/>
                                <a:pt x="10199" y="7159"/>
                                <a:pt x="10199" y="7159"/>
                              </a:cubicBezTo>
                              <a:cubicBezTo>
                                <a:pt x="10136" y="7261"/>
                                <a:pt x="10128" y="7348"/>
                                <a:pt x="10139" y="7418"/>
                              </a:cubicBezTo>
                              <a:cubicBezTo>
                                <a:pt x="10103" y="7359"/>
                                <a:pt x="10071" y="7296"/>
                                <a:pt x="10038" y="7233"/>
                              </a:cubicBezTo>
                              <a:cubicBezTo>
                                <a:pt x="10131" y="7177"/>
                                <a:pt x="10087" y="6847"/>
                                <a:pt x="10087" y="6847"/>
                              </a:cubicBezTo>
                              <a:cubicBezTo>
                                <a:pt x="9992" y="6953"/>
                                <a:pt x="9983" y="7061"/>
                                <a:pt x="9994" y="7138"/>
                              </a:cubicBezTo>
                              <a:cubicBezTo>
                                <a:pt x="9959" y="7061"/>
                                <a:pt x="9929" y="6981"/>
                                <a:pt x="9902" y="6897"/>
                              </a:cubicBezTo>
                              <a:cubicBezTo>
                                <a:pt x="9994" y="6851"/>
                                <a:pt x="9997" y="6532"/>
                                <a:pt x="9997" y="6532"/>
                              </a:cubicBezTo>
                              <a:cubicBezTo>
                                <a:pt x="9896" y="6609"/>
                                <a:pt x="9869" y="6704"/>
                                <a:pt x="9866" y="6781"/>
                              </a:cubicBezTo>
                              <a:cubicBezTo>
                                <a:pt x="9858" y="6756"/>
                                <a:pt x="9853" y="6732"/>
                                <a:pt x="9847" y="6707"/>
                              </a:cubicBezTo>
                              <a:cubicBezTo>
                                <a:pt x="9872" y="6669"/>
                                <a:pt x="9858" y="6578"/>
                                <a:pt x="9858" y="6578"/>
                              </a:cubicBezTo>
                              <a:cubicBezTo>
                                <a:pt x="9858" y="6578"/>
                                <a:pt x="9858" y="6578"/>
                                <a:pt x="9858" y="6578"/>
                              </a:cubicBezTo>
                              <a:cubicBezTo>
                                <a:pt x="9872" y="6494"/>
                                <a:pt x="9885" y="6378"/>
                                <a:pt x="9885" y="6273"/>
                              </a:cubicBezTo>
                              <a:cubicBezTo>
                                <a:pt x="9888" y="6221"/>
                                <a:pt x="9888" y="6172"/>
                                <a:pt x="9883" y="6129"/>
                              </a:cubicBezTo>
                              <a:cubicBezTo>
                                <a:pt x="9888" y="6133"/>
                                <a:pt x="9894" y="6136"/>
                                <a:pt x="9899" y="6136"/>
                              </a:cubicBezTo>
                              <a:cubicBezTo>
                                <a:pt x="10000" y="6186"/>
                                <a:pt x="10041" y="6217"/>
                                <a:pt x="10041" y="6217"/>
                              </a:cubicBezTo>
                              <a:cubicBezTo>
                                <a:pt x="10041" y="6217"/>
                                <a:pt x="10041" y="6217"/>
                                <a:pt x="9997" y="6084"/>
                              </a:cubicBezTo>
                              <a:cubicBezTo>
                                <a:pt x="9874" y="5692"/>
                                <a:pt x="9667" y="5541"/>
                                <a:pt x="9542" y="5485"/>
                              </a:cubicBezTo>
                              <a:cubicBezTo>
                                <a:pt x="9632" y="5496"/>
                                <a:pt x="9724" y="5510"/>
                                <a:pt x="9817" y="5531"/>
                              </a:cubicBezTo>
                              <a:cubicBezTo>
                                <a:pt x="9855" y="5548"/>
                                <a:pt x="9896" y="5559"/>
                                <a:pt x="9934" y="5559"/>
                              </a:cubicBezTo>
                              <a:cubicBezTo>
                                <a:pt x="9994" y="5576"/>
                                <a:pt x="10052" y="5594"/>
                                <a:pt x="10112" y="5615"/>
                              </a:cubicBezTo>
                              <a:cubicBezTo>
                                <a:pt x="9997" y="5975"/>
                                <a:pt x="10283" y="6298"/>
                                <a:pt x="10357" y="6378"/>
                              </a:cubicBezTo>
                              <a:cubicBezTo>
                                <a:pt x="10433" y="6462"/>
                                <a:pt x="10463" y="6504"/>
                                <a:pt x="10463" y="6504"/>
                              </a:cubicBezTo>
                              <a:cubicBezTo>
                                <a:pt x="10463" y="6504"/>
                                <a:pt x="10463" y="6504"/>
                                <a:pt x="10455" y="6371"/>
                              </a:cubicBezTo>
                              <a:cubicBezTo>
                                <a:pt x="10439" y="5930"/>
                                <a:pt x="10259" y="5713"/>
                                <a:pt x="10169" y="5636"/>
                              </a:cubicBezTo>
                              <a:cubicBezTo>
                                <a:pt x="10204" y="5650"/>
                                <a:pt x="10240" y="5664"/>
                                <a:pt x="10275" y="5678"/>
                              </a:cubicBezTo>
                              <a:cubicBezTo>
                                <a:pt x="10444" y="6024"/>
                                <a:pt x="10837" y="5905"/>
                                <a:pt x="10938" y="5874"/>
                              </a:cubicBezTo>
                              <a:cubicBezTo>
                                <a:pt x="11041" y="5839"/>
                                <a:pt x="11088" y="5835"/>
                                <a:pt x="11088" y="5835"/>
                              </a:cubicBezTo>
                              <a:cubicBezTo>
                                <a:pt x="11088" y="5835"/>
                                <a:pt x="11088" y="5835"/>
                                <a:pt x="10995" y="5762"/>
                              </a:cubicBezTo>
                              <a:cubicBezTo>
                                <a:pt x="10662" y="5485"/>
                                <a:pt x="10390" y="5594"/>
                                <a:pt x="10300" y="5643"/>
                              </a:cubicBezTo>
                              <a:cubicBezTo>
                                <a:pt x="10215" y="5608"/>
                                <a:pt x="10131" y="5576"/>
                                <a:pt x="10046" y="5548"/>
                              </a:cubicBezTo>
                              <a:cubicBezTo>
                                <a:pt x="10226" y="5503"/>
                                <a:pt x="10382" y="5338"/>
                                <a:pt x="10433" y="5282"/>
                              </a:cubicBezTo>
                              <a:cubicBezTo>
                                <a:pt x="10518" y="5191"/>
                                <a:pt x="10559" y="5159"/>
                                <a:pt x="10559" y="5159"/>
                              </a:cubicBezTo>
                              <a:cubicBezTo>
                                <a:pt x="10559" y="5159"/>
                                <a:pt x="10559" y="5159"/>
                                <a:pt x="10444" y="5145"/>
                              </a:cubicBezTo>
                              <a:cubicBezTo>
                                <a:pt x="9962" y="5068"/>
                                <a:pt x="9744" y="5443"/>
                                <a:pt x="9727" y="5471"/>
                              </a:cubicBezTo>
                              <a:cubicBezTo>
                                <a:pt x="9588" y="5446"/>
                                <a:pt x="9452" y="5432"/>
                                <a:pt x="9321" y="5432"/>
                              </a:cubicBezTo>
                              <a:cubicBezTo>
                                <a:pt x="9482" y="5334"/>
                                <a:pt x="9599" y="5145"/>
                                <a:pt x="9640" y="5075"/>
                              </a:cubicBezTo>
                              <a:cubicBezTo>
                                <a:pt x="9708" y="4963"/>
                                <a:pt x="9744" y="4921"/>
                                <a:pt x="9744" y="4921"/>
                              </a:cubicBezTo>
                              <a:cubicBezTo>
                                <a:pt x="9744" y="4921"/>
                                <a:pt x="9744" y="4921"/>
                                <a:pt x="9629" y="4939"/>
                              </a:cubicBezTo>
                              <a:cubicBezTo>
                                <a:pt x="9157" y="4995"/>
                                <a:pt x="8999" y="5397"/>
                                <a:pt x="8980" y="5450"/>
                              </a:cubicBezTo>
                              <a:cubicBezTo>
                                <a:pt x="8893" y="5460"/>
                                <a:pt x="8806" y="5475"/>
                                <a:pt x="8724" y="5489"/>
                              </a:cubicBezTo>
                              <a:cubicBezTo>
                                <a:pt x="8912" y="5341"/>
                                <a:pt x="9016" y="5040"/>
                                <a:pt x="9048" y="4942"/>
                              </a:cubicBezTo>
                              <a:cubicBezTo>
                                <a:pt x="9095" y="4802"/>
                                <a:pt x="9122" y="4746"/>
                                <a:pt x="9122" y="4746"/>
                              </a:cubicBezTo>
                              <a:cubicBezTo>
                                <a:pt x="9122" y="4746"/>
                                <a:pt x="9122" y="4746"/>
                                <a:pt x="9007" y="4802"/>
                              </a:cubicBezTo>
                              <a:cubicBezTo>
                                <a:pt x="8838" y="4879"/>
                                <a:pt x="8721" y="4991"/>
                                <a:pt x="8637" y="5100"/>
                              </a:cubicBezTo>
                              <a:cubicBezTo>
                                <a:pt x="8552" y="4981"/>
                                <a:pt x="8419" y="4928"/>
                                <a:pt x="8252" y="4977"/>
                              </a:cubicBezTo>
                              <a:cubicBezTo>
                                <a:pt x="8263" y="4900"/>
                                <a:pt x="8271" y="4869"/>
                                <a:pt x="8271" y="4869"/>
                              </a:cubicBezTo>
                              <a:cubicBezTo>
                                <a:pt x="8271" y="4869"/>
                                <a:pt x="8271" y="4869"/>
                                <a:pt x="8179" y="4953"/>
                              </a:cubicBezTo>
                              <a:cubicBezTo>
                                <a:pt x="8173" y="4956"/>
                                <a:pt x="8168" y="4963"/>
                                <a:pt x="8162" y="4967"/>
                              </a:cubicBezTo>
                              <a:cubicBezTo>
                                <a:pt x="8179" y="4658"/>
                                <a:pt x="8070" y="4462"/>
                                <a:pt x="7906" y="4403"/>
                              </a:cubicBezTo>
                              <a:cubicBezTo>
                                <a:pt x="7901" y="4403"/>
                                <a:pt x="7898" y="4399"/>
                                <a:pt x="7892" y="4399"/>
                              </a:cubicBezTo>
                              <a:cubicBezTo>
                                <a:pt x="7912" y="4392"/>
                                <a:pt x="7933" y="4385"/>
                                <a:pt x="7963" y="4378"/>
                              </a:cubicBezTo>
                              <a:cubicBezTo>
                                <a:pt x="8539" y="4221"/>
                                <a:pt x="8683" y="3692"/>
                                <a:pt x="8699" y="3625"/>
                              </a:cubicBezTo>
                              <a:cubicBezTo>
                                <a:pt x="8800" y="3538"/>
                                <a:pt x="8978" y="3391"/>
                                <a:pt x="9198" y="3247"/>
                              </a:cubicBezTo>
                              <a:cubicBezTo>
                                <a:pt x="9182" y="3303"/>
                                <a:pt x="9160" y="3394"/>
                                <a:pt x="9152" y="3506"/>
                              </a:cubicBezTo>
                              <a:cubicBezTo>
                                <a:pt x="8926" y="3944"/>
                                <a:pt x="9234" y="4476"/>
                                <a:pt x="9316" y="4609"/>
                              </a:cubicBezTo>
                              <a:cubicBezTo>
                                <a:pt x="9400" y="4749"/>
                                <a:pt x="9427" y="4816"/>
                                <a:pt x="9427" y="4816"/>
                              </a:cubicBezTo>
                              <a:cubicBezTo>
                                <a:pt x="9427" y="4816"/>
                                <a:pt x="9427" y="4816"/>
                                <a:pt x="9446" y="4634"/>
                              </a:cubicBezTo>
                              <a:cubicBezTo>
                                <a:pt x="9534" y="3944"/>
                                <a:pt x="9261" y="3580"/>
                                <a:pt x="9185" y="3496"/>
                              </a:cubicBezTo>
                              <a:cubicBezTo>
                                <a:pt x="9196" y="3348"/>
                                <a:pt x="9231" y="3247"/>
                                <a:pt x="9242" y="3215"/>
                              </a:cubicBezTo>
                              <a:cubicBezTo>
                                <a:pt x="9397" y="3117"/>
                                <a:pt x="9575" y="3023"/>
                                <a:pt x="9754" y="2956"/>
                              </a:cubicBezTo>
                              <a:cubicBezTo>
                                <a:pt x="9730" y="3005"/>
                                <a:pt x="9689" y="3089"/>
                                <a:pt x="9673" y="3173"/>
                              </a:cubicBezTo>
                              <a:cubicBezTo>
                                <a:pt x="9408" y="3573"/>
                                <a:pt x="9667" y="4151"/>
                                <a:pt x="9735" y="4298"/>
                              </a:cubicBezTo>
                              <a:cubicBezTo>
                                <a:pt x="9806" y="4448"/>
                                <a:pt x="9828" y="4518"/>
                                <a:pt x="9828" y="4518"/>
                              </a:cubicBezTo>
                              <a:cubicBezTo>
                                <a:pt x="9828" y="4518"/>
                                <a:pt x="9828" y="4518"/>
                                <a:pt x="9864" y="4340"/>
                              </a:cubicBezTo>
                              <a:cubicBezTo>
                                <a:pt x="10013" y="3671"/>
                                <a:pt x="9776" y="3268"/>
                                <a:pt x="9705" y="3170"/>
                              </a:cubicBezTo>
                              <a:cubicBezTo>
                                <a:pt x="9733" y="3058"/>
                                <a:pt x="9801" y="2939"/>
                                <a:pt x="9804" y="2935"/>
                              </a:cubicBezTo>
                              <a:cubicBezTo>
                                <a:pt x="9804" y="2935"/>
                                <a:pt x="9804" y="2935"/>
                                <a:pt x="9804" y="2935"/>
                              </a:cubicBezTo>
                              <a:cubicBezTo>
                                <a:pt x="9924" y="2921"/>
                                <a:pt x="10060" y="2890"/>
                                <a:pt x="10191" y="2879"/>
                              </a:cubicBezTo>
                              <a:close/>
                              <a:moveTo>
                                <a:pt x="10690" y="6791"/>
                              </a:moveTo>
                              <a:cubicBezTo>
                                <a:pt x="10589" y="6791"/>
                                <a:pt x="10589" y="6995"/>
                                <a:pt x="10690" y="6995"/>
                              </a:cubicBezTo>
                              <a:cubicBezTo>
                                <a:pt x="10790" y="6991"/>
                                <a:pt x="10790" y="6791"/>
                                <a:pt x="10690" y="6791"/>
                              </a:cubicBezTo>
                              <a:close/>
                              <a:moveTo>
                                <a:pt x="14689" y="6858"/>
                              </a:moveTo>
                              <a:cubicBezTo>
                                <a:pt x="14790" y="6858"/>
                                <a:pt x="14790" y="6655"/>
                                <a:pt x="14689" y="6655"/>
                              </a:cubicBezTo>
                              <a:cubicBezTo>
                                <a:pt x="14588" y="6655"/>
                                <a:pt x="14588" y="6858"/>
                                <a:pt x="14689" y="6858"/>
                              </a:cubicBezTo>
                              <a:close/>
                              <a:moveTo>
                                <a:pt x="14354" y="3951"/>
                              </a:moveTo>
                              <a:cubicBezTo>
                                <a:pt x="14455" y="3951"/>
                                <a:pt x="14455" y="3748"/>
                                <a:pt x="14354" y="3748"/>
                              </a:cubicBezTo>
                              <a:cubicBezTo>
                                <a:pt x="14253" y="3751"/>
                                <a:pt x="14253" y="3951"/>
                                <a:pt x="14354" y="3951"/>
                              </a:cubicBezTo>
                              <a:close/>
                              <a:moveTo>
                                <a:pt x="19675" y="4277"/>
                              </a:moveTo>
                              <a:cubicBezTo>
                                <a:pt x="19746" y="4413"/>
                                <a:pt x="19814" y="4392"/>
                                <a:pt x="19885" y="4333"/>
                              </a:cubicBezTo>
                              <a:cubicBezTo>
                                <a:pt x="19912" y="4312"/>
                                <a:pt x="19937" y="4277"/>
                                <a:pt x="19953" y="4235"/>
                              </a:cubicBezTo>
                              <a:cubicBezTo>
                                <a:pt x="19956" y="4280"/>
                                <a:pt x="19967" y="4326"/>
                                <a:pt x="19986" y="4357"/>
                              </a:cubicBezTo>
                              <a:cubicBezTo>
                                <a:pt x="20032" y="4448"/>
                                <a:pt x="20090" y="4504"/>
                                <a:pt x="20196" y="4413"/>
                              </a:cubicBezTo>
                              <a:cubicBezTo>
                                <a:pt x="20302" y="4322"/>
                                <a:pt x="20286" y="4235"/>
                                <a:pt x="20240" y="4144"/>
                              </a:cubicBezTo>
                              <a:cubicBezTo>
                                <a:pt x="20223" y="4109"/>
                                <a:pt x="20196" y="4077"/>
                                <a:pt x="20163" y="4056"/>
                              </a:cubicBezTo>
                              <a:cubicBezTo>
                                <a:pt x="20199" y="4052"/>
                                <a:pt x="20234" y="4038"/>
                                <a:pt x="20259" y="4014"/>
                              </a:cubicBezTo>
                              <a:cubicBezTo>
                                <a:pt x="20330" y="3954"/>
                                <a:pt x="20373" y="3881"/>
                                <a:pt x="20302" y="3744"/>
                              </a:cubicBezTo>
                              <a:cubicBezTo>
                                <a:pt x="20231" y="3608"/>
                                <a:pt x="20163" y="3629"/>
                                <a:pt x="20092" y="3688"/>
                              </a:cubicBezTo>
                              <a:cubicBezTo>
                                <a:pt x="20065" y="3709"/>
                                <a:pt x="20041" y="3744"/>
                                <a:pt x="20024" y="3786"/>
                              </a:cubicBezTo>
                              <a:cubicBezTo>
                                <a:pt x="20022" y="3741"/>
                                <a:pt x="20011" y="3695"/>
                                <a:pt x="19992" y="3664"/>
                              </a:cubicBezTo>
                              <a:cubicBezTo>
                                <a:pt x="19945" y="3573"/>
                                <a:pt x="19888" y="3517"/>
                                <a:pt x="19782" y="3608"/>
                              </a:cubicBezTo>
                              <a:cubicBezTo>
                                <a:pt x="19675" y="3699"/>
                                <a:pt x="19692" y="3786"/>
                                <a:pt x="19738" y="3877"/>
                              </a:cubicBezTo>
                              <a:cubicBezTo>
                                <a:pt x="19754" y="3912"/>
                                <a:pt x="19782" y="3944"/>
                                <a:pt x="19814" y="3965"/>
                              </a:cubicBezTo>
                              <a:cubicBezTo>
                                <a:pt x="19779" y="3968"/>
                                <a:pt x="19743" y="3982"/>
                                <a:pt x="19719" y="4007"/>
                              </a:cubicBezTo>
                              <a:cubicBezTo>
                                <a:pt x="19648" y="4063"/>
                                <a:pt x="19604" y="4137"/>
                                <a:pt x="19675" y="4277"/>
                              </a:cubicBezTo>
                              <a:close/>
                              <a:moveTo>
                                <a:pt x="18647" y="15534"/>
                              </a:moveTo>
                              <a:cubicBezTo>
                                <a:pt x="18547" y="15534"/>
                                <a:pt x="18547" y="15737"/>
                                <a:pt x="18647" y="15737"/>
                              </a:cubicBezTo>
                              <a:cubicBezTo>
                                <a:pt x="18748" y="15737"/>
                                <a:pt x="18748" y="15534"/>
                                <a:pt x="18647" y="15534"/>
                              </a:cubicBezTo>
                              <a:close/>
                              <a:moveTo>
                                <a:pt x="18634" y="16070"/>
                              </a:moveTo>
                              <a:cubicBezTo>
                                <a:pt x="18533" y="16070"/>
                                <a:pt x="18533" y="16273"/>
                                <a:pt x="18634" y="16273"/>
                              </a:cubicBezTo>
                              <a:cubicBezTo>
                                <a:pt x="18735" y="16273"/>
                                <a:pt x="18735" y="16070"/>
                                <a:pt x="18634" y="16070"/>
                              </a:cubicBezTo>
                              <a:close/>
                              <a:moveTo>
                                <a:pt x="19334" y="13534"/>
                              </a:moveTo>
                              <a:cubicBezTo>
                                <a:pt x="19234" y="13534"/>
                                <a:pt x="19234" y="13737"/>
                                <a:pt x="19334" y="13737"/>
                              </a:cubicBezTo>
                              <a:cubicBezTo>
                                <a:pt x="19435" y="13737"/>
                                <a:pt x="19435" y="13534"/>
                                <a:pt x="19334" y="13534"/>
                              </a:cubicBezTo>
                              <a:close/>
                              <a:moveTo>
                                <a:pt x="19334" y="14690"/>
                              </a:moveTo>
                              <a:cubicBezTo>
                                <a:pt x="19435" y="14690"/>
                                <a:pt x="19435" y="14486"/>
                                <a:pt x="19334" y="14486"/>
                              </a:cubicBezTo>
                              <a:cubicBezTo>
                                <a:pt x="19234" y="14490"/>
                                <a:pt x="19234" y="14690"/>
                                <a:pt x="19334" y="14690"/>
                              </a:cubicBezTo>
                              <a:close/>
                              <a:moveTo>
                                <a:pt x="17933" y="13814"/>
                              </a:moveTo>
                              <a:cubicBezTo>
                                <a:pt x="17832" y="13814"/>
                                <a:pt x="17832" y="14017"/>
                                <a:pt x="17933" y="14017"/>
                              </a:cubicBezTo>
                              <a:cubicBezTo>
                                <a:pt x="18034" y="14014"/>
                                <a:pt x="18034" y="13814"/>
                                <a:pt x="17933" y="13814"/>
                              </a:cubicBezTo>
                              <a:close/>
                              <a:moveTo>
                                <a:pt x="18975" y="14416"/>
                              </a:moveTo>
                              <a:cubicBezTo>
                                <a:pt x="18988" y="14381"/>
                                <a:pt x="18994" y="14332"/>
                                <a:pt x="18994" y="14287"/>
                              </a:cubicBezTo>
                              <a:cubicBezTo>
                                <a:pt x="19016" y="14322"/>
                                <a:pt x="19043" y="14353"/>
                                <a:pt x="19070" y="14371"/>
                              </a:cubicBezTo>
                              <a:cubicBezTo>
                                <a:pt x="19146" y="14416"/>
                                <a:pt x="19217" y="14427"/>
                                <a:pt x="19272" y="14276"/>
                              </a:cubicBezTo>
                              <a:cubicBezTo>
                                <a:pt x="19326" y="14129"/>
                                <a:pt x="19275" y="14063"/>
                                <a:pt x="19198" y="14017"/>
                              </a:cubicBezTo>
                              <a:cubicBezTo>
                                <a:pt x="19171" y="14000"/>
                                <a:pt x="19133" y="13993"/>
                                <a:pt x="19097" y="13993"/>
                              </a:cubicBezTo>
                              <a:cubicBezTo>
                                <a:pt x="19125" y="13965"/>
                                <a:pt x="19149" y="13930"/>
                                <a:pt x="19163" y="13895"/>
                              </a:cubicBezTo>
                              <a:cubicBezTo>
                                <a:pt x="19198" y="13796"/>
                                <a:pt x="19206" y="13705"/>
                                <a:pt x="19089" y="13635"/>
                              </a:cubicBezTo>
                              <a:cubicBezTo>
                                <a:pt x="18975" y="13565"/>
                                <a:pt x="18923" y="13632"/>
                                <a:pt x="18887" y="13730"/>
                              </a:cubicBezTo>
                              <a:cubicBezTo>
                                <a:pt x="18874" y="13765"/>
                                <a:pt x="18868" y="13814"/>
                                <a:pt x="18868" y="13860"/>
                              </a:cubicBezTo>
                              <a:cubicBezTo>
                                <a:pt x="18846" y="13824"/>
                                <a:pt x="18819" y="13793"/>
                                <a:pt x="18792" y="13775"/>
                              </a:cubicBezTo>
                              <a:cubicBezTo>
                                <a:pt x="18716" y="13730"/>
                                <a:pt x="18645" y="13719"/>
                                <a:pt x="18590" y="13870"/>
                              </a:cubicBezTo>
                              <a:cubicBezTo>
                                <a:pt x="18536" y="14017"/>
                                <a:pt x="18588" y="14084"/>
                                <a:pt x="18664" y="14129"/>
                              </a:cubicBezTo>
                              <a:cubicBezTo>
                                <a:pt x="18691" y="14147"/>
                                <a:pt x="18729" y="14154"/>
                                <a:pt x="18765" y="14154"/>
                              </a:cubicBezTo>
                              <a:cubicBezTo>
                                <a:pt x="18737" y="14182"/>
                                <a:pt x="18713" y="14217"/>
                                <a:pt x="18699" y="14252"/>
                              </a:cubicBezTo>
                              <a:cubicBezTo>
                                <a:pt x="18664" y="14350"/>
                                <a:pt x="18656" y="14441"/>
                                <a:pt x="18773" y="14511"/>
                              </a:cubicBezTo>
                              <a:cubicBezTo>
                                <a:pt x="18890" y="14581"/>
                                <a:pt x="18939" y="14511"/>
                                <a:pt x="18975" y="14416"/>
                              </a:cubicBezTo>
                              <a:close/>
                              <a:moveTo>
                                <a:pt x="20398" y="10879"/>
                              </a:moveTo>
                              <a:cubicBezTo>
                                <a:pt x="20499" y="10879"/>
                                <a:pt x="20499" y="10676"/>
                                <a:pt x="20398" y="10676"/>
                              </a:cubicBezTo>
                              <a:cubicBezTo>
                                <a:pt x="20297" y="10676"/>
                                <a:pt x="20297" y="10879"/>
                                <a:pt x="20398" y="10879"/>
                              </a:cubicBezTo>
                              <a:close/>
                              <a:moveTo>
                                <a:pt x="20695" y="11068"/>
                              </a:moveTo>
                              <a:cubicBezTo>
                                <a:pt x="20796" y="11068"/>
                                <a:pt x="20796" y="10865"/>
                                <a:pt x="20695" y="10865"/>
                              </a:cubicBezTo>
                              <a:cubicBezTo>
                                <a:pt x="20594" y="10865"/>
                                <a:pt x="20594" y="11068"/>
                                <a:pt x="20695" y="11068"/>
                              </a:cubicBezTo>
                              <a:close/>
                              <a:moveTo>
                                <a:pt x="18628" y="14721"/>
                              </a:moveTo>
                              <a:cubicBezTo>
                                <a:pt x="18628" y="14557"/>
                                <a:pt x="18560" y="14529"/>
                                <a:pt x="18476" y="14529"/>
                              </a:cubicBezTo>
                              <a:cubicBezTo>
                                <a:pt x="18443" y="14529"/>
                                <a:pt x="18410" y="14543"/>
                                <a:pt x="18378" y="14564"/>
                              </a:cubicBezTo>
                              <a:cubicBezTo>
                                <a:pt x="18394" y="14521"/>
                                <a:pt x="18405" y="14476"/>
                                <a:pt x="18402" y="14437"/>
                              </a:cubicBezTo>
                              <a:cubicBezTo>
                                <a:pt x="18402" y="14329"/>
                                <a:pt x="18378" y="14245"/>
                                <a:pt x="18249" y="14245"/>
                              </a:cubicBezTo>
                              <a:cubicBezTo>
                                <a:pt x="18121" y="14245"/>
                                <a:pt x="18100" y="14332"/>
                                <a:pt x="18100" y="14441"/>
                              </a:cubicBezTo>
                              <a:cubicBezTo>
                                <a:pt x="18100" y="14483"/>
                                <a:pt x="18110" y="14525"/>
                                <a:pt x="18127" y="14567"/>
                              </a:cubicBezTo>
                              <a:cubicBezTo>
                                <a:pt x="18094" y="14546"/>
                                <a:pt x="18059" y="14532"/>
                                <a:pt x="18029" y="14536"/>
                              </a:cubicBezTo>
                              <a:cubicBezTo>
                                <a:pt x="17944" y="14536"/>
                                <a:pt x="17879" y="14567"/>
                                <a:pt x="17879" y="14732"/>
                              </a:cubicBezTo>
                              <a:cubicBezTo>
                                <a:pt x="17879" y="14896"/>
                                <a:pt x="17947" y="14924"/>
                                <a:pt x="18031" y="14924"/>
                              </a:cubicBezTo>
                              <a:cubicBezTo>
                                <a:pt x="18064" y="14924"/>
                                <a:pt x="18097" y="14910"/>
                                <a:pt x="18129" y="14889"/>
                              </a:cubicBezTo>
                              <a:cubicBezTo>
                                <a:pt x="18113" y="14931"/>
                                <a:pt x="18102" y="14977"/>
                                <a:pt x="18105" y="15015"/>
                              </a:cubicBezTo>
                              <a:cubicBezTo>
                                <a:pt x="18105" y="15124"/>
                                <a:pt x="18129" y="15208"/>
                                <a:pt x="18258" y="15208"/>
                              </a:cubicBezTo>
                              <a:cubicBezTo>
                                <a:pt x="18386" y="15208"/>
                                <a:pt x="18408" y="15120"/>
                                <a:pt x="18408" y="15012"/>
                              </a:cubicBezTo>
                              <a:cubicBezTo>
                                <a:pt x="18408" y="14970"/>
                                <a:pt x="18397" y="14928"/>
                                <a:pt x="18380" y="14886"/>
                              </a:cubicBezTo>
                              <a:cubicBezTo>
                                <a:pt x="18413" y="14907"/>
                                <a:pt x="18448" y="14921"/>
                                <a:pt x="18478" y="14917"/>
                              </a:cubicBezTo>
                              <a:cubicBezTo>
                                <a:pt x="18560" y="14914"/>
                                <a:pt x="18628" y="14882"/>
                                <a:pt x="18628" y="14721"/>
                              </a:cubicBezTo>
                              <a:close/>
                              <a:moveTo>
                                <a:pt x="19613" y="15548"/>
                              </a:moveTo>
                              <a:cubicBezTo>
                                <a:pt x="19610" y="15383"/>
                                <a:pt x="19542" y="15355"/>
                                <a:pt x="19457" y="15359"/>
                              </a:cubicBezTo>
                              <a:cubicBezTo>
                                <a:pt x="19424" y="15359"/>
                                <a:pt x="19392" y="15373"/>
                                <a:pt x="19359" y="15394"/>
                              </a:cubicBezTo>
                              <a:cubicBezTo>
                                <a:pt x="19375" y="15352"/>
                                <a:pt x="19384" y="15306"/>
                                <a:pt x="19384" y="15268"/>
                              </a:cubicBezTo>
                              <a:cubicBezTo>
                                <a:pt x="19381" y="15159"/>
                                <a:pt x="19356" y="15075"/>
                                <a:pt x="19228" y="15078"/>
                              </a:cubicBezTo>
                              <a:cubicBezTo>
                                <a:pt x="19100" y="15082"/>
                                <a:pt x="19078" y="15169"/>
                                <a:pt x="19081" y="15278"/>
                              </a:cubicBezTo>
                              <a:cubicBezTo>
                                <a:pt x="19081" y="15320"/>
                                <a:pt x="19092" y="15362"/>
                                <a:pt x="19108" y="15404"/>
                              </a:cubicBezTo>
                              <a:cubicBezTo>
                                <a:pt x="19076" y="15383"/>
                                <a:pt x="19040" y="15373"/>
                                <a:pt x="19010" y="15373"/>
                              </a:cubicBezTo>
                              <a:cubicBezTo>
                                <a:pt x="18926" y="15376"/>
                                <a:pt x="18860" y="15408"/>
                                <a:pt x="18863" y="15572"/>
                              </a:cubicBezTo>
                              <a:cubicBezTo>
                                <a:pt x="18866" y="15737"/>
                                <a:pt x="18934" y="15765"/>
                                <a:pt x="19018" y="15761"/>
                              </a:cubicBezTo>
                              <a:cubicBezTo>
                                <a:pt x="19051" y="15761"/>
                                <a:pt x="19084" y="15747"/>
                                <a:pt x="19116" y="15726"/>
                              </a:cubicBezTo>
                              <a:cubicBezTo>
                                <a:pt x="19100" y="15768"/>
                                <a:pt x="19092" y="15814"/>
                                <a:pt x="19092" y="15852"/>
                              </a:cubicBezTo>
                              <a:cubicBezTo>
                                <a:pt x="19095" y="15961"/>
                                <a:pt x="19119" y="16045"/>
                                <a:pt x="19247" y="16042"/>
                              </a:cubicBezTo>
                              <a:cubicBezTo>
                                <a:pt x="19375" y="16038"/>
                                <a:pt x="19397" y="15951"/>
                                <a:pt x="19394" y="15842"/>
                              </a:cubicBezTo>
                              <a:cubicBezTo>
                                <a:pt x="19394" y="15800"/>
                                <a:pt x="19384" y="15758"/>
                                <a:pt x="19367" y="15716"/>
                              </a:cubicBezTo>
                              <a:cubicBezTo>
                                <a:pt x="19400" y="15737"/>
                                <a:pt x="19435" y="15747"/>
                                <a:pt x="19465" y="15747"/>
                              </a:cubicBezTo>
                              <a:cubicBezTo>
                                <a:pt x="19547" y="15744"/>
                                <a:pt x="19615" y="15712"/>
                                <a:pt x="19613" y="15548"/>
                              </a:cubicBezTo>
                              <a:close/>
                              <a:moveTo>
                                <a:pt x="20719" y="10073"/>
                              </a:moveTo>
                              <a:cubicBezTo>
                                <a:pt x="20619" y="10073"/>
                                <a:pt x="20619" y="10276"/>
                                <a:pt x="20719" y="10276"/>
                              </a:cubicBezTo>
                              <a:cubicBezTo>
                                <a:pt x="20820" y="10273"/>
                                <a:pt x="20820" y="10073"/>
                                <a:pt x="20719" y="10073"/>
                              </a:cubicBezTo>
                              <a:close/>
                              <a:moveTo>
                                <a:pt x="20027" y="12402"/>
                              </a:moveTo>
                              <a:cubicBezTo>
                                <a:pt x="20128" y="12402"/>
                                <a:pt x="20128" y="12199"/>
                                <a:pt x="20027" y="12199"/>
                              </a:cubicBezTo>
                              <a:cubicBezTo>
                                <a:pt x="19926" y="12199"/>
                                <a:pt x="19926" y="12402"/>
                                <a:pt x="20027" y="12402"/>
                              </a:cubicBezTo>
                              <a:close/>
                              <a:moveTo>
                                <a:pt x="16322" y="8620"/>
                              </a:moveTo>
                              <a:cubicBezTo>
                                <a:pt x="16221" y="8620"/>
                                <a:pt x="16221" y="8823"/>
                                <a:pt x="16322" y="8823"/>
                              </a:cubicBezTo>
                              <a:cubicBezTo>
                                <a:pt x="16423" y="8823"/>
                                <a:pt x="16423" y="8620"/>
                                <a:pt x="16322" y="8620"/>
                              </a:cubicBezTo>
                              <a:close/>
                              <a:moveTo>
                                <a:pt x="16488" y="10665"/>
                              </a:moveTo>
                              <a:cubicBezTo>
                                <a:pt x="16387" y="10665"/>
                                <a:pt x="16387" y="10868"/>
                                <a:pt x="16488" y="10868"/>
                              </a:cubicBezTo>
                              <a:cubicBezTo>
                                <a:pt x="16589" y="10865"/>
                                <a:pt x="16589" y="10665"/>
                                <a:pt x="16488" y="10665"/>
                              </a:cubicBezTo>
                              <a:close/>
                              <a:moveTo>
                                <a:pt x="16216" y="9306"/>
                              </a:moveTo>
                              <a:cubicBezTo>
                                <a:pt x="16317" y="9306"/>
                                <a:pt x="16317" y="9103"/>
                                <a:pt x="16216" y="9103"/>
                              </a:cubicBezTo>
                              <a:cubicBezTo>
                                <a:pt x="16115" y="9103"/>
                                <a:pt x="16115" y="9306"/>
                                <a:pt x="16216" y="9306"/>
                              </a:cubicBezTo>
                              <a:close/>
                              <a:moveTo>
                                <a:pt x="16447" y="9226"/>
                              </a:moveTo>
                              <a:cubicBezTo>
                                <a:pt x="16548" y="9226"/>
                                <a:pt x="16548" y="9023"/>
                                <a:pt x="16447" y="9023"/>
                              </a:cubicBezTo>
                              <a:cubicBezTo>
                                <a:pt x="16347" y="9023"/>
                                <a:pt x="16347" y="9226"/>
                                <a:pt x="16447" y="9226"/>
                              </a:cubicBezTo>
                              <a:close/>
                              <a:moveTo>
                                <a:pt x="16608" y="10220"/>
                              </a:moveTo>
                              <a:cubicBezTo>
                                <a:pt x="16655" y="10311"/>
                                <a:pt x="16712" y="10368"/>
                                <a:pt x="16818" y="10276"/>
                              </a:cubicBezTo>
                              <a:cubicBezTo>
                                <a:pt x="16924" y="10185"/>
                                <a:pt x="16908" y="10098"/>
                                <a:pt x="16862" y="10007"/>
                              </a:cubicBezTo>
                              <a:cubicBezTo>
                                <a:pt x="16845" y="9972"/>
                                <a:pt x="16818" y="9940"/>
                                <a:pt x="16785" y="9919"/>
                              </a:cubicBezTo>
                              <a:cubicBezTo>
                                <a:pt x="16821" y="9916"/>
                                <a:pt x="16856" y="9902"/>
                                <a:pt x="16881" y="9877"/>
                              </a:cubicBezTo>
                              <a:cubicBezTo>
                                <a:pt x="16952" y="9818"/>
                                <a:pt x="16995" y="9744"/>
                                <a:pt x="16924" y="9607"/>
                              </a:cubicBezTo>
                              <a:cubicBezTo>
                                <a:pt x="16854" y="9471"/>
                                <a:pt x="16785" y="9492"/>
                                <a:pt x="16715" y="9551"/>
                              </a:cubicBezTo>
                              <a:cubicBezTo>
                                <a:pt x="16687" y="9572"/>
                                <a:pt x="16663" y="9607"/>
                                <a:pt x="16646" y="9649"/>
                              </a:cubicBezTo>
                              <a:cubicBezTo>
                                <a:pt x="16644" y="9604"/>
                                <a:pt x="16633" y="9558"/>
                                <a:pt x="16614" y="9527"/>
                              </a:cubicBezTo>
                              <a:cubicBezTo>
                                <a:pt x="16567" y="9436"/>
                                <a:pt x="16510" y="9380"/>
                                <a:pt x="16404" y="9471"/>
                              </a:cubicBezTo>
                              <a:cubicBezTo>
                                <a:pt x="16297" y="9562"/>
                                <a:pt x="16314" y="9649"/>
                                <a:pt x="16360" y="9741"/>
                              </a:cubicBezTo>
                              <a:cubicBezTo>
                                <a:pt x="16377" y="9776"/>
                                <a:pt x="16404" y="9807"/>
                                <a:pt x="16436" y="9828"/>
                              </a:cubicBezTo>
                              <a:cubicBezTo>
                                <a:pt x="16401" y="9832"/>
                                <a:pt x="16366" y="9846"/>
                                <a:pt x="16341" y="9870"/>
                              </a:cubicBezTo>
                              <a:cubicBezTo>
                                <a:pt x="16270" y="9930"/>
                                <a:pt x="16227" y="10003"/>
                                <a:pt x="16297" y="10140"/>
                              </a:cubicBezTo>
                              <a:cubicBezTo>
                                <a:pt x="16368" y="10276"/>
                                <a:pt x="16436" y="10255"/>
                                <a:pt x="16507" y="10196"/>
                              </a:cubicBezTo>
                              <a:cubicBezTo>
                                <a:pt x="16535" y="10175"/>
                                <a:pt x="16559" y="10140"/>
                                <a:pt x="16576" y="10098"/>
                              </a:cubicBezTo>
                              <a:cubicBezTo>
                                <a:pt x="16581" y="10143"/>
                                <a:pt x="16592" y="10189"/>
                                <a:pt x="16608" y="10220"/>
                              </a:cubicBezTo>
                              <a:close/>
                              <a:moveTo>
                                <a:pt x="19583" y="13120"/>
                              </a:moveTo>
                              <a:cubicBezTo>
                                <a:pt x="19482" y="13120"/>
                                <a:pt x="19482" y="13324"/>
                                <a:pt x="19583" y="13324"/>
                              </a:cubicBezTo>
                              <a:cubicBezTo>
                                <a:pt x="19683" y="13324"/>
                                <a:pt x="19683" y="13120"/>
                                <a:pt x="19583" y="13120"/>
                              </a:cubicBezTo>
                              <a:close/>
                              <a:moveTo>
                                <a:pt x="10771" y="9292"/>
                              </a:moveTo>
                              <a:cubicBezTo>
                                <a:pt x="10671" y="9292"/>
                                <a:pt x="10671" y="9495"/>
                                <a:pt x="10771" y="9495"/>
                              </a:cubicBezTo>
                              <a:cubicBezTo>
                                <a:pt x="10872" y="9495"/>
                                <a:pt x="10872" y="9292"/>
                                <a:pt x="10771" y="9292"/>
                              </a:cubicBezTo>
                              <a:close/>
                              <a:moveTo>
                                <a:pt x="18817" y="15040"/>
                              </a:moveTo>
                              <a:cubicBezTo>
                                <a:pt x="18917" y="15040"/>
                                <a:pt x="18917" y="14837"/>
                                <a:pt x="18817" y="14837"/>
                              </a:cubicBezTo>
                              <a:cubicBezTo>
                                <a:pt x="18716" y="14837"/>
                                <a:pt x="18716" y="15040"/>
                                <a:pt x="18817" y="15040"/>
                              </a:cubicBezTo>
                              <a:close/>
                              <a:moveTo>
                                <a:pt x="16777" y="11415"/>
                              </a:moveTo>
                              <a:cubicBezTo>
                                <a:pt x="16742" y="11513"/>
                                <a:pt x="16734" y="11604"/>
                                <a:pt x="16851" y="11674"/>
                              </a:cubicBezTo>
                              <a:cubicBezTo>
                                <a:pt x="16965" y="11744"/>
                                <a:pt x="17017" y="11677"/>
                                <a:pt x="17053" y="11579"/>
                              </a:cubicBezTo>
                              <a:cubicBezTo>
                                <a:pt x="17066" y="11544"/>
                                <a:pt x="17072" y="11495"/>
                                <a:pt x="17072" y="11450"/>
                              </a:cubicBezTo>
                              <a:cubicBezTo>
                                <a:pt x="17094" y="11485"/>
                                <a:pt x="17121" y="11516"/>
                                <a:pt x="17148" y="11534"/>
                              </a:cubicBezTo>
                              <a:cubicBezTo>
                                <a:pt x="17224" y="11579"/>
                                <a:pt x="17295" y="11590"/>
                                <a:pt x="17350" y="11439"/>
                              </a:cubicBezTo>
                              <a:cubicBezTo>
                                <a:pt x="17404" y="11292"/>
                                <a:pt x="17353" y="11226"/>
                                <a:pt x="17276" y="11180"/>
                              </a:cubicBezTo>
                              <a:cubicBezTo>
                                <a:pt x="17249" y="11163"/>
                                <a:pt x="17211" y="11156"/>
                                <a:pt x="17175" y="11156"/>
                              </a:cubicBezTo>
                              <a:cubicBezTo>
                                <a:pt x="17203" y="11128"/>
                                <a:pt x="17227" y="11093"/>
                                <a:pt x="17241" y="11058"/>
                              </a:cubicBezTo>
                              <a:cubicBezTo>
                                <a:pt x="17276" y="10959"/>
                                <a:pt x="17284" y="10868"/>
                                <a:pt x="17167" y="10798"/>
                              </a:cubicBezTo>
                              <a:cubicBezTo>
                                <a:pt x="17053" y="10728"/>
                                <a:pt x="17001" y="10795"/>
                                <a:pt x="16965" y="10893"/>
                              </a:cubicBezTo>
                              <a:cubicBezTo>
                                <a:pt x="16952" y="10928"/>
                                <a:pt x="16946" y="10977"/>
                                <a:pt x="16946" y="11022"/>
                              </a:cubicBezTo>
                              <a:cubicBezTo>
                                <a:pt x="16924" y="10987"/>
                                <a:pt x="16897" y="10956"/>
                                <a:pt x="16870" y="10938"/>
                              </a:cubicBezTo>
                              <a:cubicBezTo>
                                <a:pt x="16794" y="10893"/>
                                <a:pt x="16723" y="10882"/>
                                <a:pt x="16668" y="11033"/>
                              </a:cubicBezTo>
                              <a:cubicBezTo>
                                <a:pt x="16614" y="11180"/>
                                <a:pt x="16666" y="11247"/>
                                <a:pt x="16742" y="11292"/>
                              </a:cubicBezTo>
                              <a:cubicBezTo>
                                <a:pt x="16769" y="11310"/>
                                <a:pt x="16807" y="11317"/>
                                <a:pt x="16843" y="11317"/>
                              </a:cubicBezTo>
                              <a:cubicBezTo>
                                <a:pt x="16813" y="11341"/>
                                <a:pt x="16791" y="11376"/>
                                <a:pt x="16777" y="11415"/>
                              </a:cubicBezTo>
                              <a:close/>
                              <a:moveTo>
                                <a:pt x="17603" y="13828"/>
                              </a:moveTo>
                              <a:cubicBezTo>
                                <a:pt x="17532" y="13691"/>
                                <a:pt x="17464" y="13712"/>
                                <a:pt x="17393" y="13772"/>
                              </a:cubicBezTo>
                              <a:cubicBezTo>
                                <a:pt x="17366" y="13793"/>
                                <a:pt x="17342" y="13828"/>
                                <a:pt x="17325" y="13870"/>
                              </a:cubicBezTo>
                              <a:cubicBezTo>
                                <a:pt x="17323" y="13824"/>
                                <a:pt x="17312" y="13779"/>
                                <a:pt x="17293" y="13747"/>
                              </a:cubicBezTo>
                              <a:cubicBezTo>
                                <a:pt x="17246" y="13656"/>
                                <a:pt x="17189" y="13600"/>
                                <a:pt x="17083" y="13691"/>
                              </a:cubicBezTo>
                              <a:cubicBezTo>
                                <a:pt x="16976" y="13782"/>
                                <a:pt x="16993" y="13870"/>
                                <a:pt x="17039" y="13961"/>
                              </a:cubicBezTo>
                              <a:cubicBezTo>
                                <a:pt x="17055" y="13996"/>
                                <a:pt x="17083" y="14028"/>
                                <a:pt x="17115" y="14049"/>
                              </a:cubicBezTo>
                              <a:cubicBezTo>
                                <a:pt x="17080" y="14052"/>
                                <a:pt x="17044" y="14066"/>
                                <a:pt x="17020" y="14091"/>
                              </a:cubicBezTo>
                              <a:cubicBezTo>
                                <a:pt x="16949" y="14150"/>
                                <a:pt x="16905" y="14224"/>
                                <a:pt x="16976" y="14360"/>
                              </a:cubicBezTo>
                              <a:cubicBezTo>
                                <a:pt x="17047" y="14497"/>
                                <a:pt x="17115" y="14476"/>
                                <a:pt x="17186" y="14416"/>
                              </a:cubicBezTo>
                              <a:cubicBezTo>
                                <a:pt x="17213" y="14395"/>
                                <a:pt x="17238" y="14360"/>
                                <a:pt x="17254" y="14318"/>
                              </a:cubicBezTo>
                              <a:cubicBezTo>
                                <a:pt x="17257" y="14364"/>
                                <a:pt x="17268" y="14409"/>
                                <a:pt x="17287" y="14441"/>
                              </a:cubicBezTo>
                              <a:cubicBezTo>
                                <a:pt x="17333" y="14532"/>
                                <a:pt x="17391" y="14588"/>
                                <a:pt x="17497" y="14497"/>
                              </a:cubicBezTo>
                              <a:cubicBezTo>
                                <a:pt x="17603" y="14406"/>
                                <a:pt x="17587" y="14318"/>
                                <a:pt x="17541" y="14227"/>
                              </a:cubicBezTo>
                              <a:cubicBezTo>
                                <a:pt x="17524" y="14192"/>
                                <a:pt x="17497" y="14161"/>
                                <a:pt x="17464" y="14140"/>
                              </a:cubicBezTo>
                              <a:cubicBezTo>
                                <a:pt x="17500" y="14136"/>
                                <a:pt x="17535" y="14122"/>
                                <a:pt x="17560" y="14098"/>
                              </a:cubicBezTo>
                              <a:cubicBezTo>
                                <a:pt x="17628" y="14038"/>
                                <a:pt x="17671" y="13965"/>
                                <a:pt x="17603" y="13828"/>
                              </a:cubicBezTo>
                              <a:close/>
                              <a:moveTo>
                                <a:pt x="19782" y="11821"/>
                              </a:moveTo>
                              <a:cubicBezTo>
                                <a:pt x="19681" y="11821"/>
                                <a:pt x="19681" y="12024"/>
                                <a:pt x="19782" y="12024"/>
                              </a:cubicBezTo>
                              <a:cubicBezTo>
                                <a:pt x="19882" y="12021"/>
                                <a:pt x="19882" y="11821"/>
                                <a:pt x="19782" y="11821"/>
                              </a:cubicBezTo>
                              <a:close/>
                              <a:moveTo>
                                <a:pt x="14793" y="14311"/>
                              </a:moveTo>
                              <a:cubicBezTo>
                                <a:pt x="14893" y="14311"/>
                                <a:pt x="14893" y="14108"/>
                                <a:pt x="14793" y="14108"/>
                              </a:cubicBezTo>
                              <a:cubicBezTo>
                                <a:pt x="14692" y="14108"/>
                                <a:pt x="14692" y="14311"/>
                                <a:pt x="14793" y="14311"/>
                              </a:cubicBezTo>
                              <a:close/>
                              <a:moveTo>
                                <a:pt x="19384" y="2616"/>
                              </a:moveTo>
                              <a:cubicBezTo>
                                <a:pt x="19484" y="2616"/>
                                <a:pt x="19484" y="2413"/>
                                <a:pt x="19384" y="2413"/>
                              </a:cubicBezTo>
                              <a:cubicBezTo>
                                <a:pt x="19283" y="2413"/>
                                <a:pt x="19283" y="2616"/>
                                <a:pt x="19384" y="2616"/>
                              </a:cubicBezTo>
                              <a:close/>
                              <a:moveTo>
                                <a:pt x="21562" y="1023"/>
                              </a:moveTo>
                              <a:cubicBezTo>
                                <a:pt x="21505" y="1075"/>
                                <a:pt x="21494" y="1180"/>
                                <a:pt x="21535" y="1254"/>
                              </a:cubicBezTo>
                              <a:cubicBezTo>
                                <a:pt x="21551" y="1282"/>
                                <a:pt x="21570" y="1300"/>
                                <a:pt x="21595" y="1310"/>
                              </a:cubicBezTo>
                              <a:lnTo>
                                <a:pt x="21595" y="1002"/>
                              </a:lnTo>
                              <a:cubicBezTo>
                                <a:pt x="21584" y="1005"/>
                                <a:pt x="21573" y="1012"/>
                                <a:pt x="21562" y="1023"/>
                              </a:cubicBezTo>
                              <a:close/>
                              <a:moveTo>
                                <a:pt x="21265" y="1919"/>
                              </a:moveTo>
                              <a:cubicBezTo>
                                <a:pt x="21147" y="1986"/>
                                <a:pt x="21126" y="2263"/>
                                <a:pt x="21197" y="2581"/>
                              </a:cubicBezTo>
                              <a:cubicBezTo>
                                <a:pt x="21197" y="2595"/>
                                <a:pt x="21197" y="2609"/>
                                <a:pt x="21199" y="2623"/>
                              </a:cubicBezTo>
                              <a:cubicBezTo>
                                <a:pt x="21175" y="2613"/>
                                <a:pt x="21150" y="2606"/>
                                <a:pt x="21128" y="2599"/>
                              </a:cubicBezTo>
                              <a:cubicBezTo>
                                <a:pt x="21123" y="2595"/>
                                <a:pt x="21120" y="2592"/>
                                <a:pt x="21115" y="2592"/>
                              </a:cubicBezTo>
                              <a:cubicBezTo>
                                <a:pt x="21074" y="2473"/>
                                <a:pt x="21025" y="2382"/>
                                <a:pt x="21000" y="2336"/>
                              </a:cubicBezTo>
                              <a:cubicBezTo>
                                <a:pt x="20938" y="2221"/>
                                <a:pt x="20916" y="2168"/>
                                <a:pt x="20916" y="2168"/>
                              </a:cubicBezTo>
                              <a:cubicBezTo>
                                <a:pt x="20916" y="2168"/>
                                <a:pt x="20916" y="2168"/>
                                <a:pt x="20897" y="2312"/>
                              </a:cubicBezTo>
                              <a:cubicBezTo>
                                <a:pt x="20886" y="2375"/>
                                <a:pt x="20880" y="2431"/>
                                <a:pt x="20878" y="2487"/>
                              </a:cubicBezTo>
                              <a:cubicBezTo>
                                <a:pt x="20771" y="2466"/>
                                <a:pt x="20687" y="2487"/>
                                <a:pt x="20643" y="2560"/>
                              </a:cubicBezTo>
                              <a:cubicBezTo>
                                <a:pt x="20613" y="2609"/>
                                <a:pt x="20608" y="2680"/>
                                <a:pt x="20621" y="2757"/>
                              </a:cubicBezTo>
                              <a:cubicBezTo>
                                <a:pt x="20597" y="2729"/>
                                <a:pt x="20572" y="2701"/>
                                <a:pt x="20548" y="2672"/>
                              </a:cubicBezTo>
                              <a:cubicBezTo>
                                <a:pt x="20790" y="2389"/>
                                <a:pt x="20627" y="1902"/>
                                <a:pt x="20586" y="1776"/>
                              </a:cubicBezTo>
                              <a:cubicBezTo>
                                <a:pt x="20542" y="1646"/>
                                <a:pt x="20529" y="1590"/>
                                <a:pt x="20529" y="1590"/>
                              </a:cubicBezTo>
                              <a:cubicBezTo>
                                <a:pt x="20529" y="1590"/>
                                <a:pt x="20529" y="1590"/>
                                <a:pt x="20488" y="1727"/>
                              </a:cubicBezTo>
                              <a:cubicBezTo>
                                <a:pt x="20349" y="2147"/>
                                <a:pt x="20430" y="2455"/>
                                <a:pt x="20490" y="2602"/>
                              </a:cubicBezTo>
                              <a:cubicBezTo>
                                <a:pt x="20444" y="2546"/>
                                <a:pt x="20400" y="2487"/>
                                <a:pt x="20357" y="2424"/>
                              </a:cubicBezTo>
                              <a:cubicBezTo>
                                <a:pt x="20327" y="2357"/>
                                <a:pt x="20289" y="2301"/>
                                <a:pt x="20245" y="2259"/>
                              </a:cubicBezTo>
                              <a:cubicBezTo>
                                <a:pt x="20201" y="2193"/>
                                <a:pt x="20158" y="2123"/>
                                <a:pt x="20117" y="2049"/>
                              </a:cubicBezTo>
                              <a:cubicBezTo>
                                <a:pt x="20379" y="1804"/>
                                <a:pt x="20259" y="1303"/>
                                <a:pt x="20226" y="1173"/>
                              </a:cubicBezTo>
                              <a:cubicBezTo>
                                <a:pt x="20193" y="1040"/>
                                <a:pt x="20185" y="981"/>
                                <a:pt x="20185" y="981"/>
                              </a:cubicBezTo>
                              <a:cubicBezTo>
                                <a:pt x="20185" y="981"/>
                                <a:pt x="20185" y="981"/>
                                <a:pt x="20133" y="1107"/>
                              </a:cubicBezTo>
                              <a:cubicBezTo>
                                <a:pt x="19972" y="1468"/>
                                <a:pt x="20011" y="1769"/>
                                <a:pt x="20054" y="1930"/>
                              </a:cubicBezTo>
                              <a:cubicBezTo>
                                <a:pt x="20002" y="1832"/>
                                <a:pt x="19953" y="1734"/>
                                <a:pt x="19907" y="1625"/>
                              </a:cubicBezTo>
                              <a:cubicBezTo>
                                <a:pt x="19893" y="1576"/>
                                <a:pt x="19874" y="1531"/>
                                <a:pt x="19852" y="1492"/>
                              </a:cubicBezTo>
                              <a:cubicBezTo>
                                <a:pt x="19825" y="1422"/>
                                <a:pt x="19798" y="1352"/>
                                <a:pt x="19773" y="1278"/>
                              </a:cubicBezTo>
                              <a:cubicBezTo>
                                <a:pt x="20062" y="1170"/>
                                <a:pt x="20079" y="680"/>
                                <a:pt x="20081" y="553"/>
                              </a:cubicBezTo>
                              <a:cubicBezTo>
                                <a:pt x="20084" y="424"/>
                                <a:pt x="20092" y="368"/>
                                <a:pt x="20092" y="368"/>
                              </a:cubicBezTo>
                              <a:cubicBezTo>
                                <a:pt x="20092" y="368"/>
                                <a:pt x="20092" y="368"/>
                                <a:pt x="20016" y="459"/>
                              </a:cubicBezTo>
                              <a:cubicBezTo>
                                <a:pt x="19760" y="753"/>
                                <a:pt x="19743" y="1068"/>
                                <a:pt x="19752" y="1208"/>
                              </a:cubicBezTo>
                              <a:cubicBezTo>
                                <a:pt x="19738" y="1166"/>
                                <a:pt x="19724" y="1121"/>
                                <a:pt x="19711" y="1075"/>
                              </a:cubicBezTo>
                              <a:cubicBezTo>
                                <a:pt x="19814" y="687"/>
                                <a:pt x="19495" y="368"/>
                                <a:pt x="19414" y="287"/>
                              </a:cubicBezTo>
                              <a:cubicBezTo>
                                <a:pt x="19329" y="207"/>
                                <a:pt x="19296" y="165"/>
                                <a:pt x="19296" y="165"/>
                              </a:cubicBezTo>
                              <a:cubicBezTo>
                                <a:pt x="19296" y="165"/>
                                <a:pt x="19296" y="165"/>
                                <a:pt x="19310" y="305"/>
                              </a:cubicBezTo>
                              <a:cubicBezTo>
                                <a:pt x="19351" y="809"/>
                                <a:pt x="19588" y="1016"/>
                                <a:pt x="19675" y="1075"/>
                              </a:cubicBezTo>
                              <a:cubicBezTo>
                                <a:pt x="19705" y="1184"/>
                                <a:pt x="19741" y="1285"/>
                                <a:pt x="19776" y="1387"/>
                              </a:cubicBezTo>
                              <a:cubicBezTo>
                                <a:pt x="19634" y="1236"/>
                                <a:pt x="19438" y="1184"/>
                                <a:pt x="19370" y="1166"/>
                              </a:cubicBezTo>
                              <a:cubicBezTo>
                                <a:pt x="19261" y="1138"/>
                                <a:pt x="19217" y="1117"/>
                                <a:pt x="19217" y="1117"/>
                              </a:cubicBezTo>
                              <a:cubicBezTo>
                                <a:pt x="19217" y="1117"/>
                                <a:pt x="19217" y="1117"/>
                                <a:pt x="19280" y="1240"/>
                              </a:cubicBezTo>
                              <a:cubicBezTo>
                                <a:pt x="19536" y="1772"/>
                                <a:pt x="19899" y="1755"/>
                                <a:pt x="19929" y="1751"/>
                              </a:cubicBezTo>
                              <a:cubicBezTo>
                                <a:pt x="20000" y="1905"/>
                                <a:pt x="20079" y="2049"/>
                                <a:pt x="20161" y="2182"/>
                              </a:cubicBezTo>
                              <a:cubicBezTo>
                                <a:pt x="20000" y="2084"/>
                                <a:pt x="19812" y="2084"/>
                                <a:pt x="19743" y="2088"/>
                              </a:cubicBezTo>
                              <a:cubicBezTo>
                                <a:pt x="19632" y="2091"/>
                                <a:pt x="19585" y="2081"/>
                                <a:pt x="19585" y="2081"/>
                              </a:cubicBezTo>
                              <a:cubicBezTo>
                                <a:pt x="19585" y="2081"/>
                                <a:pt x="19585" y="2081"/>
                                <a:pt x="19667" y="2186"/>
                              </a:cubicBezTo>
                              <a:cubicBezTo>
                                <a:pt x="19997" y="2623"/>
                                <a:pt x="20340" y="2529"/>
                                <a:pt x="20384" y="2515"/>
                              </a:cubicBezTo>
                              <a:cubicBezTo>
                                <a:pt x="20444" y="2595"/>
                                <a:pt x="20507" y="2672"/>
                                <a:pt x="20569" y="2746"/>
                              </a:cubicBezTo>
                              <a:cubicBezTo>
                                <a:pt x="20362" y="2648"/>
                                <a:pt x="20114" y="2736"/>
                                <a:pt x="20032" y="2764"/>
                              </a:cubicBezTo>
                              <a:cubicBezTo>
                                <a:pt x="19918" y="2806"/>
                                <a:pt x="19866" y="2813"/>
                                <a:pt x="19866" y="2813"/>
                              </a:cubicBezTo>
                              <a:cubicBezTo>
                                <a:pt x="19866" y="2813"/>
                                <a:pt x="19866" y="2813"/>
                                <a:pt x="19972" y="2893"/>
                              </a:cubicBezTo>
                              <a:cubicBezTo>
                                <a:pt x="20226" y="3089"/>
                                <a:pt x="20444" y="3096"/>
                                <a:pt x="20591" y="3065"/>
                              </a:cubicBezTo>
                              <a:cubicBezTo>
                                <a:pt x="20493" y="3117"/>
                                <a:pt x="20430" y="3191"/>
                                <a:pt x="20425" y="3282"/>
                              </a:cubicBezTo>
                              <a:cubicBezTo>
                                <a:pt x="20420" y="3373"/>
                                <a:pt x="20469" y="3461"/>
                                <a:pt x="20556" y="3534"/>
                              </a:cubicBezTo>
                              <a:cubicBezTo>
                                <a:pt x="20501" y="3573"/>
                                <a:pt x="20474" y="3583"/>
                                <a:pt x="20474" y="3583"/>
                              </a:cubicBezTo>
                              <a:cubicBezTo>
                                <a:pt x="20474" y="3583"/>
                                <a:pt x="20474" y="3583"/>
                                <a:pt x="20583" y="3622"/>
                              </a:cubicBezTo>
                              <a:cubicBezTo>
                                <a:pt x="20679" y="3660"/>
                                <a:pt x="20766" y="3678"/>
                                <a:pt x="20842" y="3678"/>
                              </a:cubicBezTo>
                              <a:cubicBezTo>
                                <a:pt x="20848" y="3681"/>
                                <a:pt x="20856" y="3681"/>
                                <a:pt x="20861" y="3681"/>
                              </a:cubicBezTo>
                              <a:cubicBezTo>
                                <a:pt x="20842" y="3702"/>
                                <a:pt x="20826" y="3723"/>
                                <a:pt x="20812" y="3744"/>
                              </a:cubicBezTo>
                              <a:cubicBezTo>
                                <a:pt x="20610" y="3909"/>
                                <a:pt x="20493" y="4116"/>
                                <a:pt x="20542" y="4259"/>
                              </a:cubicBezTo>
                              <a:cubicBezTo>
                                <a:pt x="20580" y="4375"/>
                                <a:pt x="20714" y="4424"/>
                                <a:pt x="20888" y="4403"/>
                              </a:cubicBezTo>
                              <a:cubicBezTo>
                                <a:pt x="20831" y="4613"/>
                                <a:pt x="20837" y="4795"/>
                                <a:pt x="20918" y="4869"/>
                              </a:cubicBezTo>
                              <a:cubicBezTo>
                                <a:pt x="20978" y="4925"/>
                                <a:pt x="21068" y="4911"/>
                                <a:pt x="21167" y="4844"/>
                              </a:cubicBezTo>
                              <a:cubicBezTo>
                                <a:pt x="21167" y="4844"/>
                                <a:pt x="21167" y="4844"/>
                                <a:pt x="21167" y="4844"/>
                              </a:cubicBezTo>
                              <a:cubicBezTo>
                                <a:pt x="21278" y="4837"/>
                                <a:pt x="21368" y="4802"/>
                                <a:pt x="21439" y="4749"/>
                              </a:cubicBezTo>
                              <a:cubicBezTo>
                                <a:pt x="21450" y="4907"/>
                                <a:pt x="21480" y="5037"/>
                                <a:pt x="21524" y="5128"/>
                              </a:cubicBezTo>
                              <a:cubicBezTo>
                                <a:pt x="21082" y="5390"/>
                                <a:pt x="21096" y="5881"/>
                                <a:pt x="21096" y="5881"/>
                              </a:cubicBezTo>
                              <a:cubicBezTo>
                                <a:pt x="21286" y="5842"/>
                                <a:pt x="21406" y="5727"/>
                                <a:pt x="21477" y="5594"/>
                              </a:cubicBezTo>
                              <a:cubicBezTo>
                                <a:pt x="21447" y="5741"/>
                                <a:pt x="21415" y="5888"/>
                                <a:pt x="21382" y="6035"/>
                              </a:cubicBezTo>
                              <a:cubicBezTo>
                                <a:pt x="21134" y="6108"/>
                                <a:pt x="20998" y="6270"/>
                                <a:pt x="20921" y="6413"/>
                              </a:cubicBezTo>
                              <a:cubicBezTo>
                                <a:pt x="20880" y="6256"/>
                                <a:pt x="20837" y="6154"/>
                                <a:pt x="20837" y="6154"/>
                              </a:cubicBezTo>
                              <a:cubicBezTo>
                                <a:pt x="20837" y="6154"/>
                                <a:pt x="20744" y="6480"/>
                                <a:pt x="20768" y="6869"/>
                              </a:cubicBezTo>
                              <a:cubicBezTo>
                                <a:pt x="20768" y="6876"/>
                                <a:pt x="20768" y="6879"/>
                                <a:pt x="20768" y="6886"/>
                              </a:cubicBezTo>
                              <a:cubicBezTo>
                                <a:pt x="20681" y="6711"/>
                                <a:pt x="20586" y="6606"/>
                                <a:pt x="20586" y="6606"/>
                              </a:cubicBezTo>
                              <a:cubicBezTo>
                                <a:pt x="20586" y="6606"/>
                                <a:pt x="20586" y="6837"/>
                                <a:pt x="20665" y="7086"/>
                              </a:cubicBezTo>
                              <a:cubicBezTo>
                                <a:pt x="20640" y="7054"/>
                                <a:pt x="20613" y="7019"/>
                                <a:pt x="20583" y="6988"/>
                              </a:cubicBezTo>
                              <a:cubicBezTo>
                                <a:pt x="20351" y="6735"/>
                                <a:pt x="20090" y="6641"/>
                                <a:pt x="20090" y="6641"/>
                              </a:cubicBezTo>
                              <a:cubicBezTo>
                                <a:pt x="20090" y="6641"/>
                                <a:pt x="20204" y="6956"/>
                                <a:pt x="20436" y="7208"/>
                              </a:cubicBezTo>
                              <a:cubicBezTo>
                                <a:pt x="20439" y="7212"/>
                                <a:pt x="20441" y="7215"/>
                                <a:pt x="20447" y="7219"/>
                              </a:cubicBezTo>
                              <a:cubicBezTo>
                                <a:pt x="20289" y="7173"/>
                                <a:pt x="20163" y="7184"/>
                                <a:pt x="20163" y="7184"/>
                              </a:cubicBezTo>
                              <a:cubicBezTo>
                                <a:pt x="20163" y="7184"/>
                                <a:pt x="20291" y="7348"/>
                                <a:pt x="20485" y="7450"/>
                              </a:cubicBezTo>
                              <a:cubicBezTo>
                                <a:pt x="20450" y="7450"/>
                                <a:pt x="20411" y="7450"/>
                                <a:pt x="20373" y="7453"/>
                              </a:cubicBezTo>
                              <a:cubicBezTo>
                                <a:pt x="20071" y="7485"/>
                                <a:pt x="19833" y="7653"/>
                                <a:pt x="19833" y="7653"/>
                              </a:cubicBezTo>
                              <a:cubicBezTo>
                                <a:pt x="19833" y="7653"/>
                                <a:pt x="20087" y="7772"/>
                                <a:pt x="20390" y="7741"/>
                              </a:cubicBezTo>
                              <a:cubicBezTo>
                                <a:pt x="20395" y="7741"/>
                                <a:pt x="20398" y="7741"/>
                                <a:pt x="20400" y="7741"/>
                              </a:cubicBezTo>
                              <a:cubicBezTo>
                                <a:pt x="20264" y="7853"/>
                                <a:pt x="20182" y="7972"/>
                                <a:pt x="20182" y="7972"/>
                              </a:cubicBezTo>
                              <a:cubicBezTo>
                                <a:pt x="20182" y="7972"/>
                                <a:pt x="20362" y="7972"/>
                                <a:pt x="20556" y="7870"/>
                              </a:cubicBezTo>
                              <a:cubicBezTo>
                                <a:pt x="20531" y="7902"/>
                                <a:pt x="20504" y="7937"/>
                                <a:pt x="20480" y="7975"/>
                              </a:cubicBezTo>
                              <a:cubicBezTo>
                                <a:pt x="20283" y="8273"/>
                                <a:pt x="20210" y="8606"/>
                                <a:pt x="20210" y="8606"/>
                              </a:cubicBezTo>
                              <a:cubicBezTo>
                                <a:pt x="20210" y="8606"/>
                                <a:pt x="20455" y="8459"/>
                                <a:pt x="20654" y="8161"/>
                              </a:cubicBezTo>
                              <a:cubicBezTo>
                                <a:pt x="20657" y="8157"/>
                                <a:pt x="20659" y="8154"/>
                                <a:pt x="20662" y="8147"/>
                              </a:cubicBezTo>
                              <a:cubicBezTo>
                                <a:pt x="20627" y="8350"/>
                                <a:pt x="20635" y="8511"/>
                                <a:pt x="20635" y="8511"/>
                              </a:cubicBezTo>
                              <a:cubicBezTo>
                                <a:pt x="20635" y="8511"/>
                                <a:pt x="20763" y="8347"/>
                                <a:pt x="20845" y="8098"/>
                              </a:cubicBezTo>
                              <a:cubicBezTo>
                                <a:pt x="20845" y="8143"/>
                                <a:pt x="20845" y="8192"/>
                                <a:pt x="20848" y="8241"/>
                              </a:cubicBezTo>
                              <a:cubicBezTo>
                                <a:pt x="20872" y="8630"/>
                                <a:pt x="21003" y="8935"/>
                                <a:pt x="21003" y="8935"/>
                              </a:cubicBezTo>
                              <a:cubicBezTo>
                                <a:pt x="21003" y="8935"/>
                                <a:pt x="21096" y="8609"/>
                                <a:pt x="21071" y="8220"/>
                              </a:cubicBezTo>
                              <a:cubicBezTo>
                                <a:pt x="21071" y="8213"/>
                                <a:pt x="21071" y="8210"/>
                                <a:pt x="21071" y="8203"/>
                              </a:cubicBezTo>
                              <a:cubicBezTo>
                                <a:pt x="21158" y="8378"/>
                                <a:pt x="21254" y="8483"/>
                                <a:pt x="21254" y="8483"/>
                              </a:cubicBezTo>
                              <a:cubicBezTo>
                                <a:pt x="21254" y="8483"/>
                                <a:pt x="21254" y="8252"/>
                                <a:pt x="21175" y="8003"/>
                              </a:cubicBezTo>
                              <a:cubicBezTo>
                                <a:pt x="21199" y="8035"/>
                                <a:pt x="21227" y="8070"/>
                                <a:pt x="21256" y="8101"/>
                              </a:cubicBezTo>
                              <a:cubicBezTo>
                                <a:pt x="21374" y="8227"/>
                                <a:pt x="21496" y="8315"/>
                                <a:pt x="21592" y="8371"/>
                              </a:cubicBezTo>
                              <a:lnTo>
                                <a:pt x="21592" y="8133"/>
                              </a:lnTo>
                              <a:cubicBezTo>
                                <a:pt x="21540" y="8049"/>
                                <a:pt x="21480" y="7961"/>
                                <a:pt x="21404" y="7881"/>
                              </a:cubicBezTo>
                              <a:cubicBezTo>
                                <a:pt x="21401" y="7877"/>
                                <a:pt x="21398" y="7874"/>
                                <a:pt x="21393" y="7870"/>
                              </a:cubicBezTo>
                              <a:cubicBezTo>
                                <a:pt x="21469" y="7891"/>
                                <a:pt x="21540" y="7902"/>
                                <a:pt x="21589" y="7905"/>
                              </a:cubicBezTo>
                              <a:lnTo>
                                <a:pt x="21589" y="7814"/>
                              </a:lnTo>
                              <a:cubicBezTo>
                                <a:pt x="21532" y="7758"/>
                                <a:pt x="21453" y="7692"/>
                                <a:pt x="21352" y="7639"/>
                              </a:cubicBezTo>
                              <a:cubicBezTo>
                                <a:pt x="21387" y="7639"/>
                                <a:pt x="21426" y="7639"/>
                                <a:pt x="21464" y="7636"/>
                              </a:cubicBezTo>
                              <a:cubicBezTo>
                                <a:pt x="21507" y="7632"/>
                                <a:pt x="21548" y="7625"/>
                                <a:pt x="21589" y="7615"/>
                              </a:cubicBezTo>
                              <a:lnTo>
                                <a:pt x="21589" y="7341"/>
                              </a:lnTo>
                              <a:cubicBezTo>
                                <a:pt x="21562" y="7341"/>
                                <a:pt x="21535" y="7341"/>
                                <a:pt x="21507" y="7341"/>
                              </a:cubicBezTo>
                              <a:cubicBezTo>
                                <a:pt x="21510" y="7320"/>
                                <a:pt x="21513" y="7296"/>
                                <a:pt x="21513" y="7275"/>
                              </a:cubicBezTo>
                              <a:cubicBezTo>
                                <a:pt x="21543" y="7247"/>
                                <a:pt x="21567" y="7219"/>
                                <a:pt x="21589" y="7194"/>
                              </a:cubicBezTo>
                              <a:lnTo>
                                <a:pt x="21589" y="7128"/>
                              </a:lnTo>
                              <a:cubicBezTo>
                                <a:pt x="21567" y="7131"/>
                                <a:pt x="21540" y="7135"/>
                                <a:pt x="21510" y="7142"/>
                              </a:cubicBezTo>
                              <a:cubicBezTo>
                                <a:pt x="21502" y="7065"/>
                                <a:pt x="21483" y="6998"/>
                                <a:pt x="21461" y="6935"/>
                              </a:cubicBezTo>
                              <a:cubicBezTo>
                                <a:pt x="21521" y="6812"/>
                                <a:pt x="21565" y="6697"/>
                                <a:pt x="21589" y="6616"/>
                              </a:cubicBezTo>
                              <a:lnTo>
                                <a:pt x="21589" y="6515"/>
                              </a:lnTo>
                              <a:cubicBezTo>
                                <a:pt x="21540" y="6550"/>
                                <a:pt x="21447" y="6620"/>
                                <a:pt x="21346" y="6725"/>
                              </a:cubicBezTo>
                              <a:cubicBezTo>
                                <a:pt x="21319" y="6686"/>
                                <a:pt x="21297" y="6662"/>
                                <a:pt x="21284" y="6648"/>
                              </a:cubicBezTo>
                              <a:cubicBezTo>
                                <a:pt x="21357" y="6410"/>
                                <a:pt x="21420" y="6164"/>
                                <a:pt x="21477" y="5912"/>
                              </a:cubicBezTo>
                              <a:cubicBezTo>
                                <a:pt x="21472" y="6150"/>
                                <a:pt x="21529" y="6326"/>
                                <a:pt x="21589" y="6438"/>
                              </a:cubicBezTo>
                              <a:lnTo>
                                <a:pt x="21589" y="5657"/>
                              </a:lnTo>
                              <a:cubicBezTo>
                                <a:pt x="21570" y="5632"/>
                                <a:pt x="21554" y="5615"/>
                                <a:pt x="21543" y="5604"/>
                              </a:cubicBezTo>
                              <a:cubicBezTo>
                                <a:pt x="21559" y="5520"/>
                                <a:pt x="21575" y="5439"/>
                                <a:pt x="21589" y="5355"/>
                              </a:cubicBezTo>
                              <a:lnTo>
                                <a:pt x="21589" y="2116"/>
                              </a:lnTo>
                              <a:cubicBezTo>
                                <a:pt x="21589" y="2116"/>
                                <a:pt x="21589" y="2119"/>
                                <a:pt x="21586" y="2119"/>
                              </a:cubicBezTo>
                              <a:cubicBezTo>
                                <a:pt x="21480" y="1951"/>
                                <a:pt x="21355" y="1870"/>
                                <a:pt x="21265" y="1919"/>
                              </a:cubicBezTo>
                              <a:close/>
                              <a:moveTo>
                                <a:pt x="21237" y="6865"/>
                              </a:moveTo>
                              <a:cubicBezTo>
                                <a:pt x="21227" y="6879"/>
                                <a:pt x="21218" y="6893"/>
                                <a:pt x="21207" y="6907"/>
                              </a:cubicBezTo>
                              <a:cubicBezTo>
                                <a:pt x="21221" y="6865"/>
                                <a:pt x="21235" y="6823"/>
                                <a:pt x="21248" y="6781"/>
                              </a:cubicBezTo>
                              <a:cubicBezTo>
                                <a:pt x="21243" y="6809"/>
                                <a:pt x="21240" y="6837"/>
                                <a:pt x="21237" y="6865"/>
                              </a:cubicBezTo>
                              <a:close/>
                              <a:moveTo>
                                <a:pt x="21207" y="6676"/>
                              </a:moveTo>
                              <a:cubicBezTo>
                                <a:pt x="21210" y="6616"/>
                                <a:pt x="21207" y="6578"/>
                                <a:pt x="21207" y="6578"/>
                              </a:cubicBezTo>
                              <a:cubicBezTo>
                                <a:pt x="21207" y="6578"/>
                                <a:pt x="21079" y="6742"/>
                                <a:pt x="21000" y="6991"/>
                              </a:cubicBezTo>
                              <a:cubicBezTo>
                                <a:pt x="21000" y="6946"/>
                                <a:pt x="21000" y="6897"/>
                                <a:pt x="20998" y="6847"/>
                              </a:cubicBezTo>
                              <a:cubicBezTo>
                                <a:pt x="20995" y="6788"/>
                                <a:pt x="20987" y="6728"/>
                                <a:pt x="20978" y="6672"/>
                              </a:cubicBezTo>
                              <a:cubicBezTo>
                                <a:pt x="21126" y="6630"/>
                                <a:pt x="21224" y="6525"/>
                                <a:pt x="21286" y="6413"/>
                              </a:cubicBezTo>
                              <a:cubicBezTo>
                                <a:pt x="21259" y="6504"/>
                                <a:pt x="21235" y="6592"/>
                                <a:pt x="21207" y="6676"/>
                              </a:cubicBezTo>
                              <a:close/>
                              <a:moveTo>
                                <a:pt x="19509" y="4679"/>
                              </a:moveTo>
                              <a:cubicBezTo>
                                <a:pt x="19610" y="4679"/>
                                <a:pt x="19610" y="4476"/>
                                <a:pt x="19509" y="4476"/>
                              </a:cubicBezTo>
                              <a:cubicBezTo>
                                <a:pt x="19408" y="4480"/>
                                <a:pt x="19408" y="4679"/>
                                <a:pt x="19509" y="4679"/>
                              </a:cubicBezTo>
                              <a:close/>
                              <a:moveTo>
                                <a:pt x="18994" y="2907"/>
                              </a:moveTo>
                              <a:cubicBezTo>
                                <a:pt x="19010" y="2942"/>
                                <a:pt x="19037" y="2974"/>
                                <a:pt x="19070" y="2995"/>
                              </a:cubicBezTo>
                              <a:cubicBezTo>
                                <a:pt x="19035" y="2998"/>
                                <a:pt x="18999" y="3012"/>
                                <a:pt x="18975" y="3037"/>
                              </a:cubicBezTo>
                              <a:cubicBezTo>
                                <a:pt x="18906" y="3093"/>
                                <a:pt x="18866" y="3163"/>
                                <a:pt x="18923" y="3289"/>
                              </a:cubicBezTo>
                              <a:cubicBezTo>
                                <a:pt x="18909" y="3317"/>
                                <a:pt x="18876" y="3376"/>
                                <a:pt x="18817" y="3475"/>
                              </a:cubicBezTo>
                              <a:cubicBezTo>
                                <a:pt x="18732" y="3608"/>
                                <a:pt x="18421" y="4119"/>
                                <a:pt x="18626" y="4560"/>
                              </a:cubicBezTo>
                              <a:cubicBezTo>
                                <a:pt x="18607" y="4658"/>
                                <a:pt x="18577" y="4823"/>
                                <a:pt x="18552" y="5023"/>
                              </a:cubicBezTo>
                              <a:cubicBezTo>
                                <a:pt x="18536" y="4984"/>
                                <a:pt x="18508" y="4928"/>
                                <a:pt x="18473" y="4876"/>
                              </a:cubicBezTo>
                              <a:cubicBezTo>
                                <a:pt x="18498" y="4347"/>
                                <a:pt x="18015" y="4091"/>
                                <a:pt x="17890" y="4028"/>
                              </a:cubicBezTo>
                              <a:cubicBezTo>
                                <a:pt x="17761" y="3965"/>
                                <a:pt x="17710" y="3926"/>
                                <a:pt x="17710" y="3926"/>
                              </a:cubicBezTo>
                              <a:cubicBezTo>
                                <a:pt x="17710" y="3926"/>
                                <a:pt x="17710" y="3926"/>
                                <a:pt x="17764" y="4095"/>
                              </a:cubicBezTo>
                              <a:cubicBezTo>
                                <a:pt x="17960" y="4732"/>
                                <a:pt x="18334" y="4869"/>
                                <a:pt x="18440" y="4897"/>
                              </a:cubicBezTo>
                              <a:cubicBezTo>
                                <a:pt x="18495" y="4981"/>
                                <a:pt x="18533" y="5075"/>
                                <a:pt x="18541" y="5093"/>
                              </a:cubicBezTo>
                              <a:cubicBezTo>
                                <a:pt x="18530" y="5184"/>
                                <a:pt x="18519" y="5278"/>
                                <a:pt x="18511" y="5380"/>
                              </a:cubicBezTo>
                              <a:cubicBezTo>
                                <a:pt x="18508" y="5383"/>
                                <a:pt x="18508" y="5390"/>
                                <a:pt x="18511" y="5394"/>
                              </a:cubicBezTo>
                              <a:cubicBezTo>
                                <a:pt x="18503" y="5482"/>
                                <a:pt x="18500" y="5576"/>
                                <a:pt x="18495" y="5671"/>
                              </a:cubicBezTo>
                              <a:cubicBezTo>
                                <a:pt x="18465" y="5625"/>
                                <a:pt x="18416" y="5555"/>
                                <a:pt x="18358" y="5506"/>
                              </a:cubicBezTo>
                              <a:cubicBezTo>
                                <a:pt x="18236" y="5002"/>
                                <a:pt x="17718" y="4981"/>
                                <a:pt x="17582" y="4981"/>
                              </a:cubicBezTo>
                              <a:cubicBezTo>
                                <a:pt x="17445" y="4977"/>
                                <a:pt x="17385" y="4967"/>
                                <a:pt x="17385" y="4967"/>
                              </a:cubicBezTo>
                              <a:cubicBezTo>
                                <a:pt x="17385" y="4967"/>
                                <a:pt x="17385" y="4967"/>
                                <a:pt x="17483" y="5100"/>
                              </a:cubicBezTo>
                              <a:cubicBezTo>
                                <a:pt x="17846" y="5618"/>
                                <a:pt x="18239" y="5569"/>
                                <a:pt x="18339" y="5545"/>
                              </a:cubicBezTo>
                              <a:cubicBezTo>
                                <a:pt x="18416" y="5608"/>
                                <a:pt x="18481" y="5720"/>
                                <a:pt x="18492" y="5741"/>
                              </a:cubicBezTo>
                              <a:cubicBezTo>
                                <a:pt x="18487" y="5951"/>
                                <a:pt x="18495" y="6165"/>
                                <a:pt x="18522" y="6375"/>
                              </a:cubicBezTo>
                              <a:cubicBezTo>
                                <a:pt x="18489" y="6343"/>
                                <a:pt x="18438" y="6298"/>
                                <a:pt x="18386" y="6270"/>
                              </a:cubicBezTo>
                              <a:cubicBezTo>
                                <a:pt x="18211" y="5779"/>
                                <a:pt x="17685" y="5860"/>
                                <a:pt x="17552" y="5884"/>
                              </a:cubicBezTo>
                              <a:cubicBezTo>
                                <a:pt x="17415" y="5909"/>
                                <a:pt x="17355" y="5905"/>
                                <a:pt x="17355" y="5905"/>
                              </a:cubicBezTo>
                              <a:cubicBezTo>
                                <a:pt x="17355" y="5905"/>
                                <a:pt x="17355" y="5905"/>
                                <a:pt x="17467" y="6017"/>
                              </a:cubicBezTo>
                              <a:cubicBezTo>
                                <a:pt x="17868" y="6438"/>
                                <a:pt x="18236" y="6343"/>
                                <a:pt x="18350" y="6298"/>
                              </a:cubicBezTo>
                              <a:cubicBezTo>
                                <a:pt x="18418" y="6329"/>
                                <a:pt x="18492" y="6399"/>
                                <a:pt x="18530" y="6438"/>
                              </a:cubicBezTo>
                              <a:cubicBezTo>
                                <a:pt x="18547" y="6546"/>
                                <a:pt x="18568" y="6651"/>
                                <a:pt x="18596" y="6753"/>
                              </a:cubicBezTo>
                              <a:cubicBezTo>
                                <a:pt x="18596" y="6756"/>
                                <a:pt x="18596" y="6756"/>
                                <a:pt x="18598" y="6760"/>
                              </a:cubicBezTo>
                              <a:cubicBezTo>
                                <a:pt x="18620" y="6840"/>
                                <a:pt x="18647" y="6918"/>
                                <a:pt x="18677" y="6991"/>
                              </a:cubicBezTo>
                              <a:cubicBezTo>
                                <a:pt x="18639" y="6981"/>
                                <a:pt x="18579" y="6963"/>
                                <a:pt x="18522" y="6963"/>
                              </a:cubicBezTo>
                              <a:cubicBezTo>
                                <a:pt x="18192" y="6620"/>
                                <a:pt x="17751" y="6995"/>
                                <a:pt x="17639" y="7096"/>
                              </a:cubicBezTo>
                              <a:cubicBezTo>
                                <a:pt x="17527" y="7194"/>
                                <a:pt x="17472" y="7229"/>
                                <a:pt x="17472" y="7229"/>
                              </a:cubicBezTo>
                              <a:cubicBezTo>
                                <a:pt x="17472" y="7229"/>
                                <a:pt x="17472" y="7229"/>
                                <a:pt x="17612" y="7264"/>
                              </a:cubicBezTo>
                              <a:cubicBezTo>
                                <a:pt x="18116" y="7411"/>
                                <a:pt x="18410" y="7117"/>
                                <a:pt x="18500" y="7009"/>
                              </a:cubicBezTo>
                              <a:cubicBezTo>
                                <a:pt x="18579" y="7005"/>
                                <a:pt x="18677" y="7037"/>
                                <a:pt x="18702" y="7047"/>
                              </a:cubicBezTo>
                              <a:cubicBezTo>
                                <a:pt x="18705" y="7054"/>
                                <a:pt x="18710" y="7065"/>
                                <a:pt x="18713" y="7072"/>
                              </a:cubicBezTo>
                              <a:cubicBezTo>
                                <a:pt x="18803" y="7236"/>
                                <a:pt x="18868" y="7394"/>
                                <a:pt x="18917" y="7537"/>
                              </a:cubicBezTo>
                              <a:cubicBezTo>
                                <a:pt x="18866" y="7520"/>
                                <a:pt x="18765" y="7488"/>
                                <a:pt x="18669" y="7492"/>
                              </a:cubicBezTo>
                              <a:cubicBezTo>
                                <a:pt x="18329" y="7212"/>
                                <a:pt x="17920" y="7611"/>
                                <a:pt x="17816" y="7716"/>
                              </a:cubicBezTo>
                              <a:cubicBezTo>
                                <a:pt x="17707" y="7825"/>
                                <a:pt x="17655" y="7863"/>
                                <a:pt x="17655" y="7863"/>
                              </a:cubicBezTo>
                              <a:cubicBezTo>
                                <a:pt x="17655" y="7863"/>
                                <a:pt x="17655" y="7863"/>
                                <a:pt x="17797" y="7888"/>
                              </a:cubicBezTo>
                              <a:cubicBezTo>
                                <a:pt x="18345" y="8000"/>
                                <a:pt x="18626" y="7629"/>
                                <a:pt x="18686" y="7537"/>
                              </a:cubicBezTo>
                              <a:cubicBezTo>
                                <a:pt x="18795" y="7537"/>
                                <a:pt x="18904" y="7580"/>
                                <a:pt x="18936" y="7590"/>
                              </a:cubicBezTo>
                              <a:cubicBezTo>
                                <a:pt x="19021" y="7870"/>
                                <a:pt x="19037" y="8112"/>
                                <a:pt x="19024" y="8312"/>
                              </a:cubicBezTo>
                              <a:cubicBezTo>
                                <a:pt x="19005" y="8298"/>
                                <a:pt x="18988" y="8287"/>
                                <a:pt x="18966" y="8280"/>
                              </a:cubicBezTo>
                              <a:cubicBezTo>
                                <a:pt x="18953" y="8259"/>
                                <a:pt x="18939" y="8238"/>
                                <a:pt x="18923" y="8220"/>
                              </a:cubicBezTo>
                              <a:cubicBezTo>
                                <a:pt x="18931" y="8213"/>
                                <a:pt x="18934" y="8206"/>
                                <a:pt x="18934" y="8206"/>
                              </a:cubicBezTo>
                              <a:cubicBezTo>
                                <a:pt x="18626" y="7825"/>
                                <a:pt x="18157" y="8164"/>
                                <a:pt x="18040" y="8252"/>
                              </a:cubicBezTo>
                              <a:cubicBezTo>
                                <a:pt x="17922" y="8340"/>
                                <a:pt x="17865" y="8371"/>
                                <a:pt x="17865" y="8371"/>
                              </a:cubicBezTo>
                              <a:cubicBezTo>
                                <a:pt x="17865" y="8371"/>
                                <a:pt x="17865" y="8371"/>
                                <a:pt x="18001" y="8420"/>
                              </a:cubicBezTo>
                              <a:cubicBezTo>
                                <a:pt x="18195" y="8494"/>
                                <a:pt x="18358" y="8497"/>
                                <a:pt x="18495" y="8473"/>
                              </a:cubicBezTo>
                              <a:cubicBezTo>
                                <a:pt x="18440" y="8567"/>
                                <a:pt x="18399" y="8690"/>
                                <a:pt x="18380" y="8844"/>
                              </a:cubicBezTo>
                              <a:cubicBezTo>
                                <a:pt x="18129" y="8599"/>
                                <a:pt x="17890" y="8613"/>
                                <a:pt x="17734" y="8805"/>
                              </a:cubicBezTo>
                              <a:cubicBezTo>
                                <a:pt x="17579" y="8998"/>
                                <a:pt x="17557" y="9306"/>
                                <a:pt x="17737" y="9635"/>
                              </a:cubicBezTo>
                              <a:cubicBezTo>
                                <a:pt x="17426" y="9688"/>
                                <a:pt x="17263" y="9916"/>
                                <a:pt x="17257" y="10196"/>
                              </a:cubicBezTo>
                              <a:cubicBezTo>
                                <a:pt x="17252" y="10473"/>
                                <a:pt x="17407" y="10711"/>
                                <a:pt x="17718" y="10781"/>
                              </a:cubicBezTo>
                              <a:cubicBezTo>
                                <a:pt x="17527" y="11103"/>
                                <a:pt x="17538" y="11411"/>
                                <a:pt x="17688" y="11611"/>
                              </a:cubicBezTo>
                              <a:cubicBezTo>
                                <a:pt x="17832" y="11807"/>
                                <a:pt x="18064" y="11835"/>
                                <a:pt x="18312" y="11625"/>
                              </a:cubicBezTo>
                              <a:cubicBezTo>
                                <a:pt x="18301" y="11769"/>
                                <a:pt x="18296" y="11923"/>
                                <a:pt x="18299" y="12077"/>
                              </a:cubicBezTo>
                              <a:cubicBezTo>
                                <a:pt x="18247" y="12210"/>
                                <a:pt x="18149" y="12430"/>
                                <a:pt x="18040" y="12627"/>
                              </a:cubicBezTo>
                              <a:cubicBezTo>
                                <a:pt x="18010" y="12595"/>
                                <a:pt x="17941" y="12525"/>
                                <a:pt x="17860" y="12473"/>
                              </a:cubicBezTo>
                              <a:cubicBezTo>
                                <a:pt x="17778" y="12420"/>
                                <a:pt x="17688" y="12388"/>
                                <a:pt x="17609" y="12427"/>
                              </a:cubicBezTo>
                              <a:cubicBezTo>
                                <a:pt x="17598" y="12409"/>
                                <a:pt x="17582" y="12392"/>
                                <a:pt x="17565" y="12381"/>
                              </a:cubicBezTo>
                              <a:cubicBezTo>
                                <a:pt x="17502" y="12343"/>
                                <a:pt x="17426" y="12374"/>
                                <a:pt x="17393" y="12455"/>
                              </a:cubicBezTo>
                              <a:cubicBezTo>
                                <a:pt x="17363" y="12536"/>
                                <a:pt x="17388" y="12634"/>
                                <a:pt x="17451" y="12676"/>
                              </a:cubicBezTo>
                              <a:cubicBezTo>
                                <a:pt x="17513" y="12714"/>
                                <a:pt x="17590" y="12683"/>
                                <a:pt x="17622" y="12602"/>
                              </a:cubicBezTo>
                              <a:cubicBezTo>
                                <a:pt x="17639" y="12560"/>
                                <a:pt x="17639" y="12511"/>
                                <a:pt x="17628" y="12469"/>
                              </a:cubicBezTo>
                              <a:cubicBezTo>
                                <a:pt x="17767" y="12409"/>
                                <a:pt x="17966" y="12609"/>
                                <a:pt x="18020" y="12665"/>
                              </a:cubicBezTo>
                              <a:cubicBezTo>
                                <a:pt x="17933" y="12816"/>
                                <a:pt x="17841" y="12949"/>
                                <a:pt x="17756" y="13015"/>
                              </a:cubicBezTo>
                              <a:cubicBezTo>
                                <a:pt x="17745" y="12991"/>
                                <a:pt x="17729" y="12973"/>
                                <a:pt x="17707" y="12959"/>
                              </a:cubicBezTo>
                              <a:cubicBezTo>
                                <a:pt x="17644" y="12921"/>
                                <a:pt x="17568" y="12952"/>
                                <a:pt x="17535" y="13033"/>
                              </a:cubicBezTo>
                              <a:cubicBezTo>
                                <a:pt x="17505" y="13113"/>
                                <a:pt x="17530" y="13212"/>
                                <a:pt x="17592" y="13254"/>
                              </a:cubicBezTo>
                              <a:cubicBezTo>
                                <a:pt x="17655" y="13292"/>
                                <a:pt x="17731" y="13261"/>
                                <a:pt x="17764" y="13180"/>
                              </a:cubicBezTo>
                              <a:cubicBezTo>
                                <a:pt x="17781" y="13142"/>
                                <a:pt x="17781" y="13096"/>
                                <a:pt x="17772" y="13057"/>
                              </a:cubicBezTo>
                              <a:cubicBezTo>
                                <a:pt x="17887" y="12973"/>
                                <a:pt x="18007" y="12784"/>
                                <a:pt x="18105" y="12595"/>
                              </a:cubicBezTo>
                              <a:cubicBezTo>
                                <a:pt x="18105" y="12760"/>
                                <a:pt x="18091" y="13138"/>
                                <a:pt x="18001" y="13289"/>
                              </a:cubicBezTo>
                              <a:cubicBezTo>
                                <a:pt x="17996" y="13285"/>
                                <a:pt x="17990" y="13278"/>
                                <a:pt x="17985" y="13275"/>
                              </a:cubicBezTo>
                              <a:cubicBezTo>
                                <a:pt x="17922" y="13236"/>
                                <a:pt x="17846" y="13268"/>
                                <a:pt x="17813" y="13348"/>
                              </a:cubicBezTo>
                              <a:cubicBezTo>
                                <a:pt x="17783" y="13429"/>
                                <a:pt x="17808" y="13527"/>
                                <a:pt x="17871" y="13569"/>
                              </a:cubicBezTo>
                              <a:cubicBezTo>
                                <a:pt x="17933" y="13607"/>
                                <a:pt x="18010" y="13576"/>
                                <a:pt x="18042" y="13495"/>
                              </a:cubicBezTo>
                              <a:cubicBezTo>
                                <a:pt x="18064" y="13436"/>
                                <a:pt x="18056" y="13369"/>
                                <a:pt x="18029" y="13320"/>
                              </a:cubicBezTo>
                              <a:cubicBezTo>
                                <a:pt x="18149" y="13124"/>
                                <a:pt x="18143" y="12599"/>
                                <a:pt x="18143" y="12525"/>
                              </a:cubicBezTo>
                              <a:cubicBezTo>
                                <a:pt x="18217" y="12381"/>
                                <a:pt x="18274" y="12248"/>
                                <a:pt x="18307" y="12168"/>
                              </a:cubicBezTo>
                              <a:cubicBezTo>
                                <a:pt x="18315" y="12339"/>
                                <a:pt x="18337" y="12511"/>
                                <a:pt x="18375" y="12683"/>
                              </a:cubicBezTo>
                              <a:cubicBezTo>
                                <a:pt x="18337" y="12746"/>
                                <a:pt x="18129" y="13092"/>
                                <a:pt x="18211" y="13394"/>
                              </a:cubicBezTo>
                              <a:cubicBezTo>
                                <a:pt x="18209" y="13394"/>
                                <a:pt x="18206" y="13394"/>
                                <a:pt x="18203" y="13397"/>
                              </a:cubicBezTo>
                              <a:cubicBezTo>
                                <a:pt x="18138" y="13429"/>
                                <a:pt x="18102" y="13523"/>
                                <a:pt x="18127" y="13607"/>
                              </a:cubicBezTo>
                              <a:cubicBezTo>
                                <a:pt x="18151" y="13691"/>
                                <a:pt x="18225" y="13737"/>
                                <a:pt x="18290" y="13705"/>
                              </a:cubicBezTo>
                              <a:cubicBezTo>
                                <a:pt x="18356" y="13674"/>
                                <a:pt x="18391" y="13579"/>
                                <a:pt x="18367" y="13495"/>
                              </a:cubicBezTo>
                              <a:cubicBezTo>
                                <a:pt x="18348" y="13429"/>
                                <a:pt x="18299" y="13390"/>
                                <a:pt x="18247" y="13390"/>
                              </a:cubicBezTo>
                              <a:cubicBezTo>
                                <a:pt x="18173" y="13138"/>
                                <a:pt x="18329" y="12840"/>
                                <a:pt x="18386" y="12742"/>
                              </a:cubicBezTo>
                              <a:cubicBezTo>
                                <a:pt x="18421" y="12882"/>
                                <a:pt x="18468" y="13022"/>
                                <a:pt x="18528" y="13156"/>
                              </a:cubicBezTo>
                              <a:cubicBezTo>
                                <a:pt x="18519" y="13163"/>
                                <a:pt x="18511" y="13170"/>
                                <a:pt x="18503" y="13180"/>
                              </a:cubicBezTo>
                              <a:cubicBezTo>
                                <a:pt x="18457" y="13247"/>
                                <a:pt x="18459" y="13352"/>
                                <a:pt x="18511" y="13411"/>
                              </a:cubicBezTo>
                              <a:cubicBezTo>
                                <a:pt x="18563" y="13471"/>
                                <a:pt x="18645" y="13467"/>
                                <a:pt x="18691" y="13401"/>
                              </a:cubicBezTo>
                              <a:cubicBezTo>
                                <a:pt x="18737" y="13334"/>
                                <a:pt x="18735" y="13229"/>
                                <a:pt x="18683" y="13170"/>
                              </a:cubicBezTo>
                              <a:cubicBezTo>
                                <a:pt x="18647" y="13127"/>
                                <a:pt x="18601" y="13117"/>
                                <a:pt x="18558" y="13135"/>
                              </a:cubicBezTo>
                              <a:cubicBezTo>
                                <a:pt x="18489" y="12984"/>
                                <a:pt x="18438" y="12826"/>
                                <a:pt x="18402" y="12665"/>
                              </a:cubicBezTo>
                              <a:cubicBezTo>
                                <a:pt x="18446" y="12662"/>
                                <a:pt x="18568" y="12676"/>
                                <a:pt x="18707" y="12959"/>
                              </a:cubicBezTo>
                              <a:cubicBezTo>
                                <a:pt x="18664" y="13019"/>
                                <a:pt x="18658" y="13113"/>
                                <a:pt x="18702" y="13177"/>
                              </a:cubicBezTo>
                              <a:cubicBezTo>
                                <a:pt x="18746" y="13247"/>
                                <a:pt x="18827" y="13257"/>
                                <a:pt x="18882" y="13198"/>
                              </a:cubicBezTo>
                              <a:cubicBezTo>
                                <a:pt x="18936" y="13142"/>
                                <a:pt x="18945" y="13036"/>
                                <a:pt x="18898" y="12966"/>
                              </a:cubicBezTo>
                              <a:cubicBezTo>
                                <a:pt x="18857" y="12903"/>
                                <a:pt x="18789" y="12889"/>
                                <a:pt x="18737" y="12928"/>
                              </a:cubicBezTo>
                              <a:cubicBezTo>
                                <a:pt x="18658" y="12767"/>
                                <a:pt x="18582" y="12686"/>
                                <a:pt x="18522" y="12648"/>
                              </a:cubicBezTo>
                              <a:cubicBezTo>
                                <a:pt x="18465" y="12609"/>
                                <a:pt x="18418" y="12613"/>
                                <a:pt x="18394" y="12616"/>
                              </a:cubicBezTo>
                              <a:cubicBezTo>
                                <a:pt x="18345" y="12378"/>
                                <a:pt x="18331" y="12129"/>
                                <a:pt x="18334" y="11891"/>
                              </a:cubicBezTo>
                              <a:cubicBezTo>
                                <a:pt x="18388" y="11982"/>
                                <a:pt x="18506" y="12161"/>
                                <a:pt x="18688" y="12339"/>
                              </a:cubicBezTo>
                              <a:cubicBezTo>
                                <a:pt x="18694" y="12406"/>
                                <a:pt x="18735" y="12809"/>
                                <a:pt x="19046" y="13019"/>
                              </a:cubicBezTo>
                              <a:cubicBezTo>
                                <a:pt x="19021" y="13099"/>
                                <a:pt x="19048" y="13194"/>
                                <a:pt x="19111" y="13229"/>
                              </a:cubicBezTo>
                              <a:cubicBezTo>
                                <a:pt x="19176" y="13268"/>
                                <a:pt x="19250" y="13229"/>
                                <a:pt x="19280" y="13149"/>
                              </a:cubicBezTo>
                              <a:cubicBezTo>
                                <a:pt x="19310" y="13064"/>
                                <a:pt x="19280" y="12970"/>
                                <a:pt x="19217" y="12931"/>
                              </a:cubicBezTo>
                              <a:cubicBezTo>
                                <a:pt x="19163" y="12900"/>
                                <a:pt x="19100" y="12921"/>
                                <a:pt x="19065" y="12980"/>
                              </a:cubicBezTo>
                              <a:cubicBezTo>
                                <a:pt x="18808" y="12809"/>
                                <a:pt x="18746" y="12501"/>
                                <a:pt x="18729" y="12381"/>
                              </a:cubicBezTo>
                              <a:cubicBezTo>
                                <a:pt x="18849" y="12494"/>
                                <a:pt x="18996" y="12602"/>
                                <a:pt x="19171" y="12683"/>
                              </a:cubicBezTo>
                              <a:cubicBezTo>
                                <a:pt x="19171" y="12683"/>
                                <a:pt x="19171" y="12686"/>
                                <a:pt x="19171" y="12686"/>
                              </a:cubicBezTo>
                              <a:cubicBezTo>
                                <a:pt x="19152" y="12774"/>
                                <a:pt x="19190" y="12865"/>
                                <a:pt x="19258" y="12889"/>
                              </a:cubicBezTo>
                              <a:cubicBezTo>
                                <a:pt x="19326" y="12914"/>
                                <a:pt x="19397" y="12865"/>
                                <a:pt x="19416" y="12777"/>
                              </a:cubicBezTo>
                              <a:cubicBezTo>
                                <a:pt x="19435" y="12690"/>
                                <a:pt x="19397" y="12599"/>
                                <a:pt x="19329" y="12574"/>
                              </a:cubicBezTo>
                              <a:cubicBezTo>
                                <a:pt x="19275" y="12553"/>
                                <a:pt x="19217" y="12581"/>
                                <a:pt x="19187" y="12641"/>
                              </a:cubicBezTo>
                              <a:cubicBezTo>
                                <a:pt x="19024" y="12564"/>
                                <a:pt x="18882" y="12462"/>
                                <a:pt x="18765" y="12357"/>
                              </a:cubicBezTo>
                              <a:cubicBezTo>
                                <a:pt x="18825" y="12304"/>
                                <a:pt x="19046" y="12126"/>
                                <a:pt x="19261" y="12203"/>
                              </a:cubicBezTo>
                              <a:cubicBezTo>
                                <a:pt x="19261" y="12206"/>
                                <a:pt x="19258" y="12213"/>
                                <a:pt x="19258" y="12217"/>
                              </a:cubicBezTo>
                              <a:cubicBezTo>
                                <a:pt x="19247" y="12308"/>
                                <a:pt x="19294" y="12392"/>
                                <a:pt x="19364" y="12406"/>
                              </a:cubicBezTo>
                              <a:cubicBezTo>
                                <a:pt x="19435" y="12420"/>
                                <a:pt x="19501" y="12360"/>
                                <a:pt x="19512" y="12269"/>
                              </a:cubicBezTo>
                              <a:cubicBezTo>
                                <a:pt x="19523" y="12178"/>
                                <a:pt x="19476" y="12094"/>
                                <a:pt x="19405" y="12080"/>
                              </a:cubicBezTo>
                              <a:cubicBezTo>
                                <a:pt x="19354" y="12070"/>
                                <a:pt x="19302" y="12101"/>
                                <a:pt x="19275" y="12157"/>
                              </a:cubicBezTo>
                              <a:cubicBezTo>
                                <a:pt x="19026" y="12063"/>
                                <a:pt x="18778" y="12283"/>
                                <a:pt x="18735" y="12325"/>
                              </a:cubicBezTo>
                              <a:cubicBezTo>
                                <a:pt x="18667" y="12262"/>
                                <a:pt x="18607" y="12196"/>
                                <a:pt x="18555" y="12133"/>
                              </a:cubicBezTo>
                              <a:cubicBezTo>
                                <a:pt x="18617" y="12185"/>
                                <a:pt x="18691" y="12213"/>
                                <a:pt x="18767" y="12217"/>
                              </a:cubicBezTo>
                              <a:cubicBezTo>
                                <a:pt x="18983" y="12224"/>
                                <a:pt x="19168" y="12024"/>
                                <a:pt x="19223" y="11625"/>
                              </a:cubicBezTo>
                              <a:cubicBezTo>
                                <a:pt x="19474" y="11870"/>
                                <a:pt x="19713" y="11856"/>
                                <a:pt x="19869" y="11663"/>
                              </a:cubicBezTo>
                              <a:cubicBezTo>
                                <a:pt x="20024" y="11471"/>
                                <a:pt x="20046" y="11163"/>
                                <a:pt x="19866" y="10833"/>
                              </a:cubicBezTo>
                              <a:cubicBezTo>
                                <a:pt x="20177" y="10781"/>
                                <a:pt x="20340" y="10553"/>
                                <a:pt x="20346" y="10273"/>
                              </a:cubicBezTo>
                              <a:cubicBezTo>
                                <a:pt x="20351" y="9996"/>
                                <a:pt x="20196" y="9758"/>
                                <a:pt x="19885" y="9688"/>
                              </a:cubicBezTo>
                              <a:cubicBezTo>
                                <a:pt x="20076" y="9366"/>
                                <a:pt x="20065" y="9058"/>
                                <a:pt x="19915" y="8858"/>
                              </a:cubicBezTo>
                              <a:cubicBezTo>
                                <a:pt x="19765" y="8658"/>
                                <a:pt x="19525" y="8630"/>
                                <a:pt x="19269" y="8861"/>
                              </a:cubicBezTo>
                              <a:cubicBezTo>
                                <a:pt x="19261" y="8770"/>
                                <a:pt x="19245" y="8693"/>
                                <a:pt x="19223" y="8623"/>
                              </a:cubicBezTo>
                              <a:cubicBezTo>
                                <a:pt x="19378" y="8637"/>
                                <a:pt x="19705" y="8602"/>
                                <a:pt x="20011" y="8164"/>
                              </a:cubicBezTo>
                              <a:cubicBezTo>
                                <a:pt x="20109" y="8031"/>
                                <a:pt x="20109" y="8031"/>
                                <a:pt x="20109" y="8031"/>
                              </a:cubicBezTo>
                              <a:cubicBezTo>
                                <a:pt x="20109" y="8031"/>
                                <a:pt x="20049" y="8045"/>
                                <a:pt x="19912" y="8049"/>
                              </a:cubicBezTo>
                              <a:cubicBezTo>
                                <a:pt x="19787" y="8052"/>
                                <a:pt x="19326" y="8070"/>
                                <a:pt x="19165" y="8487"/>
                              </a:cubicBezTo>
                              <a:cubicBezTo>
                                <a:pt x="19133" y="8427"/>
                                <a:pt x="19095" y="8375"/>
                                <a:pt x="19054" y="8340"/>
                              </a:cubicBezTo>
                              <a:cubicBezTo>
                                <a:pt x="19059" y="8266"/>
                                <a:pt x="19062" y="8182"/>
                                <a:pt x="19056" y="8094"/>
                              </a:cubicBezTo>
                              <a:cubicBezTo>
                                <a:pt x="19056" y="8094"/>
                                <a:pt x="19056" y="8091"/>
                                <a:pt x="19056" y="8091"/>
                              </a:cubicBezTo>
                              <a:cubicBezTo>
                                <a:pt x="19056" y="8087"/>
                                <a:pt x="19065" y="7888"/>
                                <a:pt x="19135" y="7779"/>
                              </a:cubicBezTo>
                              <a:cubicBezTo>
                                <a:pt x="19247" y="7790"/>
                                <a:pt x="19632" y="7779"/>
                                <a:pt x="19948" y="7233"/>
                              </a:cubicBezTo>
                              <a:cubicBezTo>
                                <a:pt x="20035" y="7089"/>
                                <a:pt x="20035" y="7089"/>
                                <a:pt x="20035" y="7089"/>
                              </a:cubicBezTo>
                              <a:cubicBezTo>
                                <a:pt x="20035" y="7089"/>
                                <a:pt x="19978" y="7110"/>
                                <a:pt x="19842" y="7128"/>
                              </a:cubicBezTo>
                              <a:cubicBezTo>
                                <a:pt x="19708" y="7145"/>
                                <a:pt x="19185" y="7229"/>
                                <a:pt x="19103" y="7758"/>
                              </a:cubicBezTo>
                              <a:cubicBezTo>
                                <a:pt x="19070" y="7811"/>
                                <a:pt x="19051" y="7877"/>
                                <a:pt x="19040" y="7937"/>
                              </a:cubicBezTo>
                              <a:cubicBezTo>
                                <a:pt x="19026" y="7821"/>
                                <a:pt x="18999" y="7699"/>
                                <a:pt x="18961" y="7569"/>
                              </a:cubicBezTo>
                              <a:cubicBezTo>
                                <a:pt x="18961" y="7566"/>
                                <a:pt x="18961" y="7566"/>
                                <a:pt x="18958" y="7562"/>
                              </a:cubicBezTo>
                              <a:cubicBezTo>
                                <a:pt x="18931" y="7474"/>
                                <a:pt x="18898" y="7387"/>
                                <a:pt x="18860" y="7292"/>
                              </a:cubicBezTo>
                              <a:cubicBezTo>
                                <a:pt x="18860" y="7292"/>
                                <a:pt x="18863" y="7289"/>
                                <a:pt x="18863" y="7289"/>
                              </a:cubicBezTo>
                              <a:cubicBezTo>
                                <a:pt x="18874" y="7233"/>
                                <a:pt x="18904" y="7107"/>
                                <a:pt x="18936" y="7023"/>
                              </a:cubicBezTo>
                              <a:cubicBezTo>
                                <a:pt x="19029" y="7019"/>
                                <a:pt x="19430" y="6974"/>
                                <a:pt x="19711" y="6361"/>
                              </a:cubicBezTo>
                              <a:cubicBezTo>
                                <a:pt x="19787" y="6207"/>
                                <a:pt x="19787" y="6207"/>
                                <a:pt x="19787" y="6207"/>
                              </a:cubicBezTo>
                              <a:cubicBezTo>
                                <a:pt x="19787" y="6207"/>
                                <a:pt x="19743" y="6228"/>
                                <a:pt x="19645" y="6259"/>
                              </a:cubicBezTo>
                              <a:cubicBezTo>
                                <a:pt x="19653" y="6252"/>
                                <a:pt x="19662" y="6245"/>
                                <a:pt x="19670" y="6235"/>
                              </a:cubicBezTo>
                              <a:cubicBezTo>
                                <a:pt x="19784" y="6126"/>
                                <a:pt x="19784" y="6126"/>
                                <a:pt x="19784" y="6126"/>
                              </a:cubicBezTo>
                              <a:cubicBezTo>
                                <a:pt x="19784" y="6126"/>
                                <a:pt x="19724" y="6126"/>
                                <a:pt x="19588" y="6094"/>
                              </a:cubicBezTo>
                              <a:cubicBezTo>
                                <a:pt x="19457" y="6066"/>
                                <a:pt x="18950" y="5968"/>
                                <a:pt x="18754" y="6420"/>
                              </a:cubicBezTo>
                              <a:cubicBezTo>
                                <a:pt x="18683" y="6483"/>
                                <a:pt x="18637" y="6606"/>
                                <a:pt x="18612" y="6679"/>
                              </a:cubicBezTo>
                              <a:cubicBezTo>
                                <a:pt x="18574" y="6518"/>
                                <a:pt x="18549" y="6347"/>
                                <a:pt x="18536" y="6172"/>
                              </a:cubicBezTo>
                              <a:cubicBezTo>
                                <a:pt x="18536" y="6172"/>
                                <a:pt x="18536" y="6172"/>
                                <a:pt x="18536" y="6172"/>
                              </a:cubicBezTo>
                              <a:cubicBezTo>
                                <a:pt x="18536" y="6172"/>
                                <a:pt x="18598" y="6045"/>
                                <a:pt x="18672" y="5975"/>
                              </a:cubicBezTo>
                              <a:cubicBezTo>
                                <a:pt x="18767" y="6024"/>
                                <a:pt x="19144" y="6172"/>
                                <a:pt x="19580" y="5758"/>
                              </a:cubicBezTo>
                              <a:cubicBezTo>
                                <a:pt x="19697" y="5653"/>
                                <a:pt x="19697" y="5653"/>
                                <a:pt x="19697" y="5653"/>
                              </a:cubicBezTo>
                              <a:cubicBezTo>
                                <a:pt x="19697" y="5653"/>
                                <a:pt x="19637" y="5650"/>
                                <a:pt x="19504" y="5618"/>
                              </a:cubicBezTo>
                              <a:cubicBezTo>
                                <a:pt x="19373" y="5587"/>
                                <a:pt x="18863" y="5471"/>
                                <a:pt x="18661" y="5930"/>
                              </a:cubicBezTo>
                              <a:cubicBezTo>
                                <a:pt x="18607" y="5979"/>
                                <a:pt x="18558" y="6056"/>
                                <a:pt x="18530" y="6105"/>
                              </a:cubicBezTo>
                              <a:cubicBezTo>
                                <a:pt x="18517" y="5863"/>
                                <a:pt x="18525" y="5618"/>
                                <a:pt x="18541" y="5397"/>
                              </a:cubicBezTo>
                              <a:cubicBezTo>
                                <a:pt x="18558" y="5376"/>
                                <a:pt x="18623" y="5296"/>
                                <a:pt x="18727" y="5233"/>
                              </a:cubicBezTo>
                              <a:cubicBezTo>
                                <a:pt x="18817" y="5296"/>
                                <a:pt x="19176" y="5499"/>
                                <a:pt x="19648" y="5156"/>
                              </a:cubicBezTo>
                              <a:cubicBezTo>
                                <a:pt x="19773" y="5068"/>
                                <a:pt x="19773" y="5068"/>
                                <a:pt x="19773" y="5068"/>
                              </a:cubicBezTo>
                              <a:cubicBezTo>
                                <a:pt x="19773" y="5068"/>
                                <a:pt x="19713" y="5058"/>
                                <a:pt x="19583" y="5005"/>
                              </a:cubicBezTo>
                              <a:cubicBezTo>
                                <a:pt x="19454" y="4953"/>
                                <a:pt x="18958" y="4767"/>
                                <a:pt x="18718" y="5191"/>
                              </a:cubicBezTo>
                              <a:cubicBezTo>
                                <a:pt x="18639" y="5240"/>
                                <a:pt x="18579" y="5296"/>
                                <a:pt x="18544" y="5334"/>
                              </a:cubicBezTo>
                              <a:cubicBezTo>
                                <a:pt x="18571" y="5019"/>
                                <a:pt x="18617" y="4753"/>
                                <a:pt x="18645" y="4602"/>
                              </a:cubicBezTo>
                              <a:cubicBezTo>
                                <a:pt x="18688" y="4560"/>
                                <a:pt x="19024" y="4203"/>
                                <a:pt x="18939" y="3454"/>
                              </a:cubicBezTo>
                              <a:cubicBezTo>
                                <a:pt x="18934" y="3387"/>
                                <a:pt x="18928" y="3345"/>
                                <a:pt x="18926" y="3320"/>
                              </a:cubicBezTo>
                              <a:cubicBezTo>
                                <a:pt x="18994" y="3443"/>
                                <a:pt x="19062" y="3422"/>
                                <a:pt x="19130" y="3366"/>
                              </a:cubicBezTo>
                              <a:cubicBezTo>
                                <a:pt x="19157" y="3345"/>
                                <a:pt x="19182" y="3310"/>
                                <a:pt x="19198" y="3268"/>
                              </a:cubicBezTo>
                              <a:cubicBezTo>
                                <a:pt x="19201" y="3313"/>
                                <a:pt x="19212" y="3359"/>
                                <a:pt x="19231" y="3391"/>
                              </a:cubicBezTo>
                              <a:cubicBezTo>
                                <a:pt x="19277" y="3482"/>
                                <a:pt x="19334" y="3538"/>
                                <a:pt x="19441" y="3447"/>
                              </a:cubicBezTo>
                              <a:cubicBezTo>
                                <a:pt x="19547" y="3355"/>
                                <a:pt x="19531" y="3268"/>
                                <a:pt x="19484" y="3177"/>
                              </a:cubicBezTo>
                              <a:cubicBezTo>
                                <a:pt x="19468" y="3142"/>
                                <a:pt x="19441" y="3110"/>
                                <a:pt x="19408" y="3089"/>
                              </a:cubicBezTo>
                              <a:cubicBezTo>
                                <a:pt x="19444" y="3086"/>
                                <a:pt x="19479" y="3072"/>
                                <a:pt x="19504" y="3047"/>
                              </a:cubicBezTo>
                              <a:cubicBezTo>
                                <a:pt x="19574" y="2988"/>
                                <a:pt x="19618" y="2914"/>
                                <a:pt x="19547" y="2778"/>
                              </a:cubicBezTo>
                              <a:cubicBezTo>
                                <a:pt x="19476" y="2641"/>
                                <a:pt x="19408" y="2662"/>
                                <a:pt x="19337" y="2722"/>
                              </a:cubicBezTo>
                              <a:cubicBezTo>
                                <a:pt x="19310" y="2743"/>
                                <a:pt x="19285" y="2778"/>
                                <a:pt x="19269" y="2820"/>
                              </a:cubicBezTo>
                              <a:cubicBezTo>
                                <a:pt x="19266" y="2774"/>
                                <a:pt x="19255" y="2729"/>
                                <a:pt x="19236" y="2697"/>
                              </a:cubicBezTo>
                              <a:cubicBezTo>
                                <a:pt x="19190" y="2606"/>
                                <a:pt x="19133" y="2550"/>
                                <a:pt x="19026" y="2641"/>
                              </a:cubicBezTo>
                              <a:cubicBezTo>
                                <a:pt x="18931" y="2729"/>
                                <a:pt x="18947" y="2816"/>
                                <a:pt x="18994" y="2907"/>
                              </a:cubicBezTo>
                              <a:close/>
                              <a:moveTo>
                                <a:pt x="18337" y="11811"/>
                              </a:moveTo>
                              <a:cubicBezTo>
                                <a:pt x="18339" y="11769"/>
                                <a:pt x="18339" y="11726"/>
                                <a:pt x="18342" y="11684"/>
                              </a:cubicBezTo>
                              <a:cubicBezTo>
                                <a:pt x="18358" y="11790"/>
                                <a:pt x="18388" y="11881"/>
                                <a:pt x="18424" y="11958"/>
                              </a:cubicBezTo>
                              <a:cubicBezTo>
                                <a:pt x="18375" y="11888"/>
                                <a:pt x="18348" y="11832"/>
                                <a:pt x="18337" y="11811"/>
                              </a:cubicBezTo>
                              <a:close/>
                              <a:moveTo>
                                <a:pt x="18885" y="8252"/>
                              </a:moveTo>
                              <a:cubicBezTo>
                                <a:pt x="18887" y="8248"/>
                                <a:pt x="18890" y="8248"/>
                                <a:pt x="18893" y="8245"/>
                              </a:cubicBezTo>
                              <a:cubicBezTo>
                                <a:pt x="18896" y="8248"/>
                                <a:pt x="18898" y="8252"/>
                                <a:pt x="18901" y="8256"/>
                              </a:cubicBezTo>
                              <a:cubicBezTo>
                                <a:pt x="18896" y="8255"/>
                                <a:pt x="18890" y="8252"/>
                                <a:pt x="18885" y="8252"/>
                              </a:cubicBezTo>
                              <a:close/>
                              <a:moveTo>
                                <a:pt x="18757" y="6473"/>
                              </a:moveTo>
                              <a:cubicBezTo>
                                <a:pt x="18806" y="6497"/>
                                <a:pt x="18945" y="6550"/>
                                <a:pt x="19130" y="6525"/>
                              </a:cubicBezTo>
                              <a:cubicBezTo>
                                <a:pt x="19024" y="6630"/>
                                <a:pt x="18939" y="6774"/>
                                <a:pt x="18917" y="6970"/>
                              </a:cubicBezTo>
                              <a:cubicBezTo>
                                <a:pt x="18879" y="7051"/>
                                <a:pt x="18849" y="7177"/>
                                <a:pt x="18836" y="7240"/>
                              </a:cubicBezTo>
                              <a:cubicBezTo>
                                <a:pt x="18806" y="7177"/>
                                <a:pt x="18776" y="7110"/>
                                <a:pt x="18740" y="7047"/>
                              </a:cubicBezTo>
                              <a:cubicBezTo>
                                <a:pt x="18697" y="6956"/>
                                <a:pt x="18661" y="6854"/>
                                <a:pt x="18631" y="6749"/>
                              </a:cubicBezTo>
                              <a:cubicBezTo>
                                <a:pt x="18637" y="6714"/>
                                <a:pt x="18680" y="6553"/>
                                <a:pt x="18757" y="6473"/>
                              </a:cubicBezTo>
                              <a:close/>
                              <a:moveTo>
                                <a:pt x="19261" y="4203"/>
                              </a:moveTo>
                              <a:cubicBezTo>
                                <a:pt x="19362" y="4203"/>
                                <a:pt x="19362" y="4000"/>
                                <a:pt x="19261" y="4000"/>
                              </a:cubicBezTo>
                              <a:cubicBezTo>
                                <a:pt x="19160" y="4003"/>
                                <a:pt x="19160" y="4203"/>
                                <a:pt x="19261" y="4203"/>
                              </a:cubicBezTo>
                              <a:close/>
                              <a:moveTo>
                                <a:pt x="21289" y="1089"/>
                              </a:moveTo>
                              <a:cubicBezTo>
                                <a:pt x="21390" y="1089"/>
                                <a:pt x="21390" y="886"/>
                                <a:pt x="21289" y="886"/>
                              </a:cubicBezTo>
                              <a:cubicBezTo>
                                <a:pt x="21188" y="890"/>
                                <a:pt x="21188" y="1089"/>
                                <a:pt x="21289" y="1089"/>
                              </a:cubicBezTo>
                              <a:close/>
                              <a:moveTo>
                                <a:pt x="20128" y="9397"/>
                              </a:moveTo>
                              <a:cubicBezTo>
                                <a:pt x="20128" y="9562"/>
                                <a:pt x="20196" y="9590"/>
                                <a:pt x="20280" y="9590"/>
                              </a:cubicBezTo>
                              <a:cubicBezTo>
                                <a:pt x="20313" y="9590"/>
                                <a:pt x="20346" y="9576"/>
                                <a:pt x="20379" y="9555"/>
                              </a:cubicBezTo>
                              <a:cubicBezTo>
                                <a:pt x="20362" y="9597"/>
                                <a:pt x="20351" y="9642"/>
                                <a:pt x="20354" y="9681"/>
                              </a:cubicBezTo>
                              <a:cubicBezTo>
                                <a:pt x="20354" y="9790"/>
                                <a:pt x="20379" y="9874"/>
                                <a:pt x="20507" y="9874"/>
                              </a:cubicBezTo>
                              <a:cubicBezTo>
                                <a:pt x="20635" y="9874"/>
                                <a:pt x="20657" y="9786"/>
                                <a:pt x="20657" y="9678"/>
                              </a:cubicBezTo>
                              <a:cubicBezTo>
                                <a:pt x="20657" y="9635"/>
                                <a:pt x="20646" y="9593"/>
                                <a:pt x="20629" y="9551"/>
                              </a:cubicBezTo>
                              <a:cubicBezTo>
                                <a:pt x="20662" y="9572"/>
                                <a:pt x="20698" y="9586"/>
                                <a:pt x="20728" y="9583"/>
                              </a:cubicBezTo>
                              <a:cubicBezTo>
                                <a:pt x="20812" y="9583"/>
                                <a:pt x="20878" y="9551"/>
                                <a:pt x="20878" y="9387"/>
                              </a:cubicBezTo>
                              <a:cubicBezTo>
                                <a:pt x="20878" y="9222"/>
                                <a:pt x="20809" y="9194"/>
                                <a:pt x="20725" y="9194"/>
                              </a:cubicBezTo>
                              <a:cubicBezTo>
                                <a:pt x="20692" y="9194"/>
                                <a:pt x="20659" y="9208"/>
                                <a:pt x="20627" y="9229"/>
                              </a:cubicBezTo>
                              <a:cubicBezTo>
                                <a:pt x="20643" y="9187"/>
                                <a:pt x="20654" y="9142"/>
                                <a:pt x="20651" y="9103"/>
                              </a:cubicBezTo>
                              <a:cubicBezTo>
                                <a:pt x="20651" y="8995"/>
                                <a:pt x="20627" y="8910"/>
                                <a:pt x="20499" y="8910"/>
                              </a:cubicBezTo>
                              <a:cubicBezTo>
                                <a:pt x="20370" y="8910"/>
                                <a:pt x="20349" y="8998"/>
                                <a:pt x="20349" y="9107"/>
                              </a:cubicBezTo>
                              <a:cubicBezTo>
                                <a:pt x="20349" y="9149"/>
                                <a:pt x="20360" y="9191"/>
                                <a:pt x="20376" y="9233"/>
                              </a:cubicBezTo>
                              <a:cubicBezTo>
                                <a:pt x="20343" y="9212"/>
                                <a:pt x="20308" y="9198"/>
                                <a:pt x="20278" y="9201"/>
                              </a:cubicBezTo>
                              <a:cubicBezTo>
                                <a:pt x="20193" y="9201"/>
                                <a:pt x="20128" y="9233"/>
                                <a:pt x="20128" y="9397"/>
                              </a:cubicBezTo>
                              <a:close/>
                              <a:moveTo>
                                <a:pt x="20918" y="1758"/>
                              </a:moveTo>
                              <a:cubicBezTo>
                                <a:pt x="21019" y="1758"/>
                                <a:pt x="21019" y="1555"/>
                                <a:pt x="20918" y="1555"/>
                              </a:cubicBezTo>
                              <a:cubicBezTo>
                                <a:pt x="20818" y="1555"/>
                                <a:pt x="20818" y="1758"/>
                                <a:pt x="20918" y="1758"/>
                              </a:cubicBezTo>
                              <a:close/>
                              <a:moveTo>
                                <a:pt x="19261" y="1947"/>
                              </a:moveTo>
                              <a:cubicBezTo>
                                <a:pt x="19362" y="1947"/>
                                <a:pt x="19362" y="1744"/>
                                <a:pt x="19261" y="1744"/>
                              </a:cubicBezTo>
                              <a:cubicBezTo>
                                <a:pt x="19160" y="1748"/>
                                <a:pt x="19160" y="1947"/>
                                <a:pt x="19261" y="1947"/>
                              </a:cubicBezTo>
                              <a:close/>
                              <a:moveTo>
                                <a:pt x="20545" y="1163"/>
                              </a:moveTo>
                              <a:cubicBezTo>
                                <a:pt x="20572" y="1180"/>
                                <a:pt x="20610" y="1187"/>
                                <a:pt x="20646" y="1187"/>
                              </a:cubicBezTo>
                              <a:cubicBezTo>
                                <a:pt x="20619" y="1215"/>
                                <a:pt x="20594" y="1250"/>
                                <a:pt x="20580" y="1285"/>
                              </a:cubicBezTo>
                              <a:cubicBezTo>
                                <a:pt x="20545" y="1384"/>
                                <a:pt x="20537" y="1475"/>
                                <a:pt x="20654" y="1545"/>
                              </a:cubicBezTo>
                              <a:cubicBezTo>
                                <a:pt x="20768" y="1615"/>
                                <a:pt x="20820" y="1548"/>
                                <a:pt x="20856" y="1450"/>
                              </a:cubicBezTo>
                              <a:cubicBezTo>
                                <a:pt x="20869" y="1415"/>
                                <a:pt x="20875" y="1366"/>
                                <a:pt x="20875" y="1321"/>
                              </a:cubicBezTo>
                              <a:cubicBezTo>
                                <a:pt x="20897" y="1356"/>
                                <a:pt x="20924" y="1387"/>
                                <a:pt x="20951" y="1405"/>
                              </a:cubicBezTo>
                              <a:cubicBezTo>
                                <a:pt x="21027" y="1450"/>
                                <a:pt x="21098" y="1461"/>
                                <a:pt x="21153" y="1310"/>
                              </a:cubicBezTo>
                              <a:cubicBezTo>
                                <a:pt x="21207" y="1163"/>
                                <a:pt x="21156" y="1096"/>
                                <a:pt x="21079" y="1051"/>
                              </a:cubicBezTo>
                              <a:cubicBezTo>
                                <a:pt x="21052" y="1033"/>
                                <a:pt x="21014" y="1026"/>
                                <a:pt x="20978" y="1026"/>
                              </a:cubicBezTo>
                              <a:cubicBezTo>
                                <a:pt x="21006" y="998"/>
                                <a:pt x="21030" y="963"/>
                                <a:pt x="21044" y="928"/>
                              </a:cubicBezTo>
                              <a:cubicBezTo>
                                <a:pt x="21079" y="830"/>
                                <a:pt x="21087" y="739"/>
                                <a:pt x="20970" y="669"/>
                              </a:cubicBezTo>
                              <a:cubicBezTo>
                                <a:pt x="20856" y="599"/>
                                <a:pt x="20804" y="666"/>
                                <a:pt x="20768" y="764"/>
                              </a:cubicBezTo>
                              <a:cubicBezTo>
                                <a:pt x="20755" y="799"/>
                                <a:pt x="20749" y="848"/>
                                <a:pt x="20749" y="893"/>
                              </a:cubicBezTo>
                              <a:cubicBezTo>
                                <a:pt x="20728" y="858"/>
                                <a:pt x="20700" y="827"/>
                                <a:pt x="20673" y="809"/>
                              </a:cubicBezTo>
                              <a:cubicBezTo>
                                <a:pt x="20597" y="764"/>
                                <a:pt x="20526" y="753"/>
                                <a:pt x="20471" y="904"/>
                              </a:cubicBezTo>
                              <a:cubicBezTo>
                                <a:pt x="20417" y="1051"/>
                                <a:pt x="20469" y="1114"/>
                                <a:pt x="20545" y="1163"/>
                              </a:cubicBezTo>
                              <a:close/>
                              <a:moveTo>
                                <a:pt x="21363" y="1758"/>
                              </a:moveTo>
                              <a:cubicBezTo>
                                <a:pt x="21464" y="1758"/>
                                <a:pt x="21464" y="1555"/>
                                <a:pt x="21363" y="1555"/>
                              </a:cubicBezTo>
                              <a:cubicBezTo>
                                <a:pt x="21262" y="1555"/>
                                <a:pt x="21262" y="1758"/>
                                <a:pt x="21363" y="1758"/>
                              </a:cubicBezTo>
                              <a:close/>
                              <a:moveTo>
                                <a:pt x="19831" y="6777"/>
                              </a:moveTo>
                              <a:cubicBezTo>
                                <a:pt x="19932" y="6777"/>
                                <a:pt x="19932" y="6574"/>
                                <a:pt x="19831" y="6574"/>
                              </a:cubicBezTo>
                              <a:cubicBezTo>
                                <a:pt x="19730" y="6578"/>
                                <a:pt x="19730" y="6777"/>
                                <a:pt x="19831" y="6777"/>
                              </a:cubicBezTo>
                              <a:close/>
                              <a:moveTo>
                                <a:pt x="20226" y="4711"/>
                              </a:moveTo>
                              <a:cubicBezTo>
                                <a:pt x="20327" y="4711"/>
                                <a:pt x="20327" y="4508"/>
                                <a:pt x="20226" y="4508"/>
                              </a:cubicBezTo>
                              <a:cubicBezTo>
                                <a:pt x="20125" y="4511"/>
                                <a:pt x="20125" y="4711"/>
                                <a:pt x="20226" y="4711"/>
                              </a:cubicBezTo>
                              <a:close/>
                              <a:moveTo>
                                <a:pt x="19880" y="5243"/>
                              </a:moveTo>
                              <a:cubicBezTo>
                                <a:pt x="19779" y="5243"/>
                                <a:pt x="19779" y="5446"/>
                                <a:pt x="19880" y="5446"/>
                              </a:cubicBezTo>
                              <a:cubicBezTo>
                                <a:pt x="19981" y="5443"/>
                                <a:pt x="19981" y="5243"/>
                                <a:pt x="19880" y="5243"/>
                              </a:cubicBezTo>
                              <a:close/>
                              <a:moveTo>
                                <a:pt x="19607" y="7986"/>
                              </a:moveTo>
                              <a:cubicBezTo>
                                <a:pt x="19708" y="7986"/>
                                <a:pt x="19708" y="7783"/>
                                <a:pt x="19607" y="7783"/>
                              </a:cubicBezTo>
                              <a:cubicBezTo>
                                <a:pt x="19506" y="7783"/>
                                <a:pt x="19506" y="7986"/>
                                <a:pt x="19607" y="7986"/>
                              </a:cubicBezTo>
                              <a:close/>
                              <a:moveTo>
                                <a:pt x="19904" y="8686"/>
                              </a:moveTo>
                              <a:cubicBezTo>
                                <a:pt x="20005" y="8686"/>
                                <a:pt x="20005" y="8483"/>
                                <a:pt x="19904" y="8483"/>
                              </a:cubicBezTo>
                              <a:cubicBezTo>
                                <a:pt x="19803" y="8483"/>
                                <a:pt x="19803" y="8686"/>
                                <a:pt x="19904" y="8686"/>
                              </a:cubicBezTo>
                              <a:close/>
                              <a:moveTo>
                                <a:pt x="20207" y="5247"/>
                              </a:moveTo>
                              <a:cubicBezTo>
                                <a:pt x="20101" y="5338"/>
                                <a:pt x="20117" y="5425"/>
                                <a:pt x="20163" y="5517"/>
                              </a:cubicBezTo>
                              <a:cubicBezTo>
                                <a:pt x="20180" y="5552"/>
                                <a:pt x="20207" y="5583"/>
                                <a:pt x="20240" y="5604"/>
                              </a:cubicBezTo>
                              <a:cubicBezTo>
                                <a:pt x="20204" y="5608"/>
                                <a:pt x="20169" y="5622"/>
                                <a:pt x="20144" y="5646"/>
                              </a:cubicBezTo>
                              <a:cubicBezTo>
                                <a:pt x="20073" y="5706"/>
                                <a:pt x="20030" y="5779"/>
                                <a:pt x="20101" y="5916"/>
                              </a:cubicBezTo>
                              <a:cubicBezTo>
                                <a:pt x="20171" y="6052"/>
                                <a:pt x="20240" y="6031"/>
                                <a:pt x="20310" y="5972"/>
                              </a:cubicBezTo>
                              <a:cubicBezTo>
                                <a:pt x="20338" y="5951"/>
                                <a:pt x="20362" y="5916"/>
                                <a:pt x="20379" y="5874"/>
                              </a:cubicBezTo>
                              <a:cubicBezTo>
                                <a:pt x="20381" y="5919"/>
                                <a:pt x="20392" y="5965"/>
                                <a:pt x="20411" y="5996"/>
                              </a:cubicBezTo>
                              <a:cubicBezTo>
                                <a:pt x="20458" y="6087"/>
                                <a:pt x="20515" y="6143"/>
                                <a:pt x="20621" y="6052"/>
                              </a:cubicBezTo>
                              <a:cubicBezTo>
                                <a:pt x="20728" y="5961"/>
                                <a:pt x="20711" y="5874"/>
                                <a:pt x="20665" y="5783"/>
                              </a:cubicBezTo>
                              <a:cubicBezTo>
                                <a:pt x="20649" y="5748"/>
                                <a:pt x="20621" y="5716"/>
                                <a:pt x="20589" y="5695"/>
                              </a:cubicBezTo>
                              <a:cubicBezTo>
                                <a:pt x="20624" y="5692"/>
                                <a:pt x="20659" y="5678"/>
                                <a:pt x="20684" y="5653"/>
                              </a:cubicBezTo>
                              <a:cubicBezTo>
                                <a:pt x="20755" y="5594"/>
                                <a:pt x="20798" y="5520"/>
                                <a:pt x="20728" y="5383"/>
                              </a:cubicBezTo>
                              <a:cubicBezTo>
                                <a:pt x="20657" y="5247"/>
                                <a:pt x="20589" y="5268"/>
                                <a:pt x="20518" y="5327"/>
                              </a:cubicBezTo>
                              <a:cubicBezTo>
                                <a:pt x="20490" y="5348"/>
                                <a:pt x="20466" y="5383"/>
                                <a:pt x="20450" y="5425"/>
                              </a:cubicBezTo>
                              <a:cubicBezTo>
                                <a:pt x="20447" y="5380"/>
                                <a:pt x="20436" y="5334"/>
                                <a:pt x="20417" y="5303"/>
                              </a:cubicBezTo>
                              <a:cubicBezTo>
                                <a:pt x="20370" y="5212"/>
                                <a:pt x="20313" y="5156"/>
                                <a:pt x="20207" y="5247"/>
                              </a:cubicBezTo>
                              <a:close/>
                              <a:moveTo>
                                <a:pt x="17096" y="9481"/>
                              </a:moveTo>
                              <a:cubicBezTo>
                                <a:pt x="16995" y="9481"/>
                                <a:pt x="16995" y="9685"/>
                                <a:pt x="17096" y="9685"/>
                              </a:cubicBezTo>
                              <a:cubicBezTo>
                                <a:pt x="17197" y="9685"/>
                                <a:pt x="17197" y="9481"/>
                                <a:pt x="17096" y="9481"/>
                              </a:cubicBezTo>
                              <a:close/>
                              <a:moveTo>
                                <a:pt x="20450" y="6259"/>
                              </a:moveTo>
                              <a:cubicBezTo>
                                <a:pt x="20349" y="6259"/>
                                <a:pt x="20349" y="6462"/>
                                <a:pt x="20450" y="6462"/>
                              </a:cubicBezTo>
                              <a:cubicBezTo>
                                <a:pt x="20550" y="6459"/>
                                <a:pt x="20550" y="6259"/>
                                <a:pt x="20450" y="6259"/>
                              </a:cubicBezTo>
                              <a:close/>
                              <a:moveTo>
                                <a:pt x="19730" y="3345"/>
                              </a:moveTo>
                              <a:cubicBezTo>
                                <a:pt x="19831" y="3345"/>
                                <a:pt x="19831" y="3142"/>
                                <a:pt x="19730" y="3142"/>
                              </a:cubicBezTo>
                              <a:cubicBezTo>
                                <a:pt x="19629" y="3145"/>
                                <a:pt x="19629" y="3345"/>
                                <a:pt x="19730" y="3345"/>
                              </a:cubicBezTo>
                              <a:close/>
                              <a:moveTo>
                                <a:pt x="19089" y="4679"/>
                              </a:moveTo>
                              <a:cubicBezTo>
                                <a:pt x="19190" y="4679"/>
                                <a:pt x="19190" y="4476"/>
                                <a:pt x="19089" y="4476"/>
                              </a:cubicBezTo>
                              <a:cubicBezTo>
                                <a:pt x="18986" y="4480"/>
                                <a:pt x="18986" y="4679"/>
                                <a:pt x="19089" y="4679"/>
                              </a:cubicBezTo>
                              <a:close/>
                              <a:moveTo>
                                <a:pt x="20523" y="4967"/>
                              </a:moveTo>
                              <a:cubicBezTo>
                                <a:pt x="20624" y="4967"/>
                                <a:pt x="20624" y="4763"/>
                                <a:pt x="20523" y="4763"/>
                              </a:cubicBezTo>
                              <a:cubicBezTo>
                                <a:pt x="20422" y="4763"/>
                                <a:pt x="20422" y="4967"/>
                                <a:pt x="20523" y="4967"/>
                              </a:cubicBezTo>
                              <a:close/>
                              <a:moveTo>
                                <a:pt x="19656" y="12676"/>
                              </a:moveTo>
                              <a:cubicBezTo>
                                <a:pt x="19555" y="12676"/>
                                <a:pt x="19555" y="12879"/>
                                <a:pt x="19656" y="12879"/>
                              </a:cubicBezTo>
                              <a:cubicBezTo>
                                <a:pt x="19757" y="12879"/>
                                <a:pt x="19757" y="12676"/>
                                <a:pt x="19656" y="12676"/>
                              </a:cubicBezTo>
                              <a:close/>
                              <a:moveTo>
                                <a:pt x="21401" y="8693"/>
                              </a:moveTo>
                              <a:cubicBezTo>
                                <a:pt x="21295" y="8784"/>
                                <a:pt x="21311" y="8872"/>
                                <a:pt x="21357" y="8963"/>
                              </a:cubicBezTo>
                              <a:cubicBezTo>
                                <a:pt x="21374" y="8998"/>
                                <a:pt x="21401" y="9030"/>
                                <a:pt x="21434" y="9051"/>
                              </a:cubicBezTo>
                              <a:cubicBezTo>
                                <a:pt x="21398" y="9054"/>
                                <a:pt x="21363" y="9068"/>
                                <a:pt x="21338" y="9093"/>
                              </a:cubicBezTo>
                              <a:cubicBezTo>
                                <a:pt x="21267" y="9152"/>
                                <a:pt x="21224" y="9226"/>
                                <a:pt x="21295" y="9362"/>
                              </a:cubicBezTo>
                              <a:cubicBezTo>
                                <a:pt x="21366" y="9499"/>
                                <a:pt x="21434" y="9478"/>
                                <a:pt x="21505" y="9418"/>
                              </a:cubicBezTo>
                              <a:cubicBezTo>
                                <a:pt x="21532" y="9397"/>
                                <a:pt x="21556" y="9362"/>
                                <a:pt x="21573" y="9320"/>
                              </a:cubicBezTo>
                              <a:cubicBezTo>
                                <a:pt x="21575" y="9359"/>
                                <a:pt x="21584" y="9401"/>
                                <a:pt x="21600" y="9432"/>
                              </a:cubicBezTo>
                              <a:lnTo>
                                <a:pt x="21600" y="8725"/>
                              </a:lnTo>
                              <a:cubicBezTo>
                                <a:pt x="21554" y="8651"/>
                                <a:pt x="21496" y="8616"/>
                                <a:pt x="21401" y="8693"/>
                              </a:cubicBezTo>
                              <a:close/>
                              <a:moveTo>
                                <a:pt x="9515" y="1503"/>
                              </a:moveTo>
                              <a:cubicBezTo>
                                <a:pt x="9615" y="1503"/>
                                <a:pt x="9615" y="1300"/>
                                <a:pt x="9515" y="1300"/>
                              </a:cubicBezTo>
                              <a:cubicBezTo>
                                <a:pt x="9414" y="1303"/>
                                <a:pt x="9414" y="1503"/>
                                <a:pt x="9515" y="1503"/>
                              </a:cubicBezTo>
                              <a:close/>
                              <a:moveTo>
                                <a:pt x="21515" y="10613"/>
                              </a:moveTo>
                              <a:cubicBezTo>
                                <a:pt x="21518" y="10725"/>
                                <a:pt x="21551" y="10774"/>
                                <a:pt x="21597" y="10791"/>
                              </a:cubicBezTo>
                              <a:lnTo>
                                <a:pt x="21597" y="10427"/>
                              </a:lnTo>
                              <a:cubicBezTo>
                                <a:pt x="21545" y="10445"/>
                                <a:pt x="21513" y="10497"/>
                                <a:pt x="21515" y="10613"/>
                              </a:cubicBezTo>
                              <a:close/>
                              <a:moveTo>
                                <a:pt x="9787" y="1236"/>
                              </a:moveTo>
                              <a:cubicBezTo>
                                <a:pt x="9888" y="1236"/>
                                <a:pt x="9888" y="1033"/>
                                <a:pt x="9787" y="1033"/>
                              </a:cubicBezTo>
                              <a:cubicBezTo>
                                <a:pt x="9686" y="1033"/>
                                <a:pt x="9686" y="1236"/>
                                <a:pt x="9787" y="1236"/>
                              </a:cubicBezTo>
                              <a:close/>
                              <a:moveTo>
                                <a:pt x="21537" y="11341"/>
                              </a:moveTo>
                              <a:cubicBezTo>
                                <a:pt x="21436" y="11341"/>
                                <a:pt x="21436" y="11544"/>
                                <a:pt x="21537" y="11544"/>
                              </a:cubicBezTo>
                              <a:cubicBezTo>
                                <a:pt x="21565" y="11544"/>
                                <a:pt x="21584" y="11530"/>
                                <a:pt x="21597" y="11509"/>
                              </a:cubicBezTo>
                              <a:lnTo>
                                <a:pt x="21597" y="11380"/>
                              </a:lnTo>
                              <a:cubicBezTo>
                                <a:pt x="21584" y="11359"/>
                                <a:pt x="21565" y="11341"/>
                                <a:pt x="21537" y="11341"/>
                              </a:cubicBezTo>
                              <a:close/>
                              <a:moveTo>
                                <a:pt x="12721" y="1289"/>
                              </a:moveTo>
                              <a:cubicBezTo>
                                <a:pt x="12822" y="1289"/>
                                <a:pt x="12822" y="1086"/>
                                <a:pt x="12721" y="1086"/>
                              </a:cubicBezTo>
                              <a:cubicBezTo>
                                <a:pt x="12620" y="1086"/>
                                <a:pt x="12620" y="1289"/>
                                <a:pt x="12721" y="1289"/>
                              </a:cubicBezTo>
                              <a:close/>
                              <a:moveTo>
                                <a:pt x="13915" y="1839"/>
                              </a:moveTo>
                              <a:cubicBezTo>
                                <a:pt x="13814" y="1839"/>
                                <a:pt x="13814" y="2042"/>
                                <a:pt x="13915" y="2042"/>
                              </a:cubicBezTo>
                              <a:cubicBezTo>
                                <a:pt x="14016" y="2042"/>
                                <a:pt x="14016" y="1839"/>
                                <a:pt x="13915" y="1839"/>
                              </a:cubicBezTo>
                              <a:close/>
                              <a:moveTo>
                                <a:pt x="11736" y="1047"/>
                              </a:moveTo>
                              <a:cubicBezTo>
                                <a:pt x="11837" y="1047"/>
                                <a:pt x="11837" y="844"/>
                                <a:pt x="11736" y="844"/>
                              </a:cubicBezTo>
                              <a:cubicBezTo>
                                <a:pt x="11636" y="844"/>
                                <a:pt x="11636" y="1047"/>
                                <a:pt x="11736" y="1047"/>
                              </a:cubicBezTo>
                              <a:close/>
                              <a:moveTo>
                                <a:pt x="13449" y="1573"/>
                              </a:moveTo>
                              <a:cubicBezTo>
                                <a:pt x="13481" y="1573"/>
                                <a:pt x="13514" y="1559"/>
                                <a:pt x="13547" y="1538"/>
                              </a:cubicBezTo>
                              <a:cubicBezTo>
                                <a:pt x="13530" y="1580"/>
                                <a:pt x="13522" y="1625"/>
                                <a:pt x="13522" y="1664"/>
                              </a:cubicBezTo>
                              <a:cubicBezTo>
                                <a:pt x="13525" y="1772"/>
                                <a:pt x="13549" y="1856"/>
                                <a:pt x="13678" y="1853"/>
                              </a:cubicBezTo>
                              <a:cubicBezTo>
                                <a:pt x="13806" y="1849"/>
                                <a:pt x="13827" y="1762"/>
                                <a:pt x="13825" y="1653"/>
                              </a:cubicBezTo>
                              <a:cubicBezTo>
                                <a:pt x="13825" y="1611"/>
                                <a:pt x="13814" y="1569"/>
                                <a:pt x="13798" y="1527"/>
                              </a:cubicBezTo>
                              <a:cubicBezTo>
                                <a:pt x="13830" y="1548"/>
                                <a:pt x="13866" y="1559"/>
                                <a:pt x="13896" y="1559"/>
                              </a:cubicBezTo>
                              <a:cubicBezTo>
                                <a:pt x="13980" y="1555"/>
                                <a:pt x="14046" y="1524"/>
                                <a:pt x="14043" y="1359"/>
                              </a:cubicBezTo>
                              <a:cubicBezTo>
                                <a:pt x="14040" y="1194"/>
                                <a:pt x="13972" y="1166"/>
                                <a:pt x="13887" y="1170"/>
                              </a:cubicBezTo>
                              <a:cubicBezTo>
                                <a:pt x="13855" y="1170"/>
                                <a:pt x="13822" y="1184"/>
                                <a:pt x="13789" y="1205"/>
                              </a:cubicBezTo>
                              <a:cubicBezTo>
                                <a:pt x="13806" y="1163"/>
                                <a:pt x="13814" y="1117"/>
                                <a:pt x="13814" y="1079"/>
                              </a:cubicBezTo>
                              <a:cubicBezTo>
                                <a:pt x="13811" y="970"/>
                                <a:pt x="13787" y="886"/>
                                <a:pt x="13658" y="890"/>
                              </a:cubicBezTo>
                              <a:cubicBezTo>
                                <a:pt x="13530" y="893"/>
                                <a:pt x="13509" y="981"/>
                                <a:pt x="13511" y="1089"/>
                              </a:cubicBezTo>
                              <a:cubicBezTo>
                                <a:pt x="13511" y="1131"/>
                                <a:pt x="13522" y="1173"/>
                                <a:pt x="13539" y="1215"/>
                              </a:cubicBezTo>
                              <a:cubicBezTo>
                                <a:pt x="13506" y="1194"/>
                                <a:pt x="13470" y="1184"/>
                                <a:pt x="13440" y="1184"/>
                              </a:cubicBezTo>
                              <a:cubicBezTo>
                                <a:pt x="13356" y="1187"/>
                                <a:pt x="13290" y="1219"/>
                                <a:pt x="13293" y="1384"/>
                              </a:cubicBezTo>
                              <a:cubicBezTo>
                                <a:pt x="13299" y="1548"/>
                                <a:pt x="13367" y="1576"/>
                                <a:pt x="13449" y="1573"/>
                              </a:cubicBezTo>
                              <a:close/>
                              <a:moveTo>
                                <a:pt x="13359" y="3737"/>
                              </a:moveTo>
                              <a:cubicBezTo>
                                <a:pt x="13258" y="3737"/>
                                <a:pt x="13258" y="3940"/>
                                <a:pt x="13359" y="3940"/>
                              </a:cubicBezTo>
                              <a:cubicBezTo>
                                <a:pt x="13459" y="3940"/>
                                <a:pt x="13459" y="3737"/>
                                <a:pt x="13359" y="3737"/>
                              </a:cubicBezTo>
                              <a:close/>
                              <a:moveTo>
                                <a:pt x="21363" y="9881"/>
                              </a:moveTo>
                              <a:cubicBezTo>
                                <a:pt x="21262" y="9881"/>
                                <a:pt x="21262" y="10084"/>
                                <a:pt x="21363" y="10084"/>
                              </a:cubicBezTo>
                              <a:cubicBezTo>
                                <a:pt x="21464" y="10084"/>
                                <a:pt x="21464" y="9881"/>
                                <a:pt x="21363" y="9881"/>
                              </a:cubicBezTo>
                              <a:close/>
                              <a:moveTo>
                                <a:pt x="9013" y="6602"/>
                              </a:moveTo>
                              <a:cubicBezTo>
                                <a:pt x="8912" y="6602"/>
                                <a:pt x="8912" y="6805"/>
                                <a:pt x="9013" y="6805"/>
                              </a:cubicBezTo>
                              <a:cubicBezTo>
                                <a:pt x="9114" y="6805"/>
                                <a:pt x="9114" y="6602"/>
                                <a:pt x="9013" y="6602"/>
                              </a:cubicBezTo>
                              <a:close/>
                              <a:moveTo>
                                <a:pt x="9643" y="7061"/>
                              </a:moveTo>
                              <a:cubicBezTo>
                                <a:pt x="9542" y="7061"/>
                                <a:pt x="9542" y="7264"/>
                                <a:pt x="9643" y="7264"/>
                              </a:cubicBezTo>
                              <a:cubicBezTo>
                                <a:pt x="9744" y="7261"/>
                                <a:pt x="9744" y="7061"/>
                                <a:pt x="9643" y="7061"/>
                              </a:cubicBezTo>
                              <a:close/>
                              <a:moveTo>
                                <a:pt x="21115" y="13800"/>
                              </a:moveTo>
                              <a:cubicBezTo>
                                <a:pt x="21216" y="13800"/>
                                <a:pt x="21216" y="13597"/>
                                <a:pt x="21115" y="13597"/>
                              </a:cubicBezTo>
                              <a:cubicBezTo>
                                <a:pt x="21014" y="13600"/>
                                <a:pt x="21014" y="13800"/>
                                <a:pt x="21115" y="13800"/>
                              </a:cubicBezTo>
                              <a:close/>
                              <a:moveTo>
                                <a:pt x="20676" y="13191"/>
                              </a:moveTo>
                              <a:cubicBezTo>
                                <a:pt x="20709" y="13113"/>
                                <a:pt x="20689" y="13015"/>
                                <a:pt x="20629" y="12970"/>
                              </a:cubicBezTo>
                              <a:cubicBezTo>
                                <a:pt x="20569" y="12924"/>
                                <a:pt x="20490" y="12949"/>
                                <a:pt x="20452" y="13026"/>
                              </a:cubicBezTo>
                              <a:cubicBezTo>
                                <a:pt x="20417" y="13103"/>
                                <a:pt x="20436" y="13205"/>
                                <a:pt x="20496" y="13254"/>
                              </a:cubicBezTo>
                              <a:cubicBezTo>
                                <a:pt x="20515" y="13268"/>
                                <a:pt x="20537" y="13275"/>
                                <a:pt x="20559" y="13278"/>
                              </a:cubicBezTo>
                              <a:cubicBezTo>
                                <a:pt x="20477" y="13338"/>
                                <a:pt x="20436" y="13359"/>
                                <a:pt x="20436" y="13359"/>
                              </a:cubicBezTo>
                              <a:cubicBezTo>
                                <a:pt x="20436" y="13359"/>
                                <a:pt x="20436" y="13359"/>
                                <a:pt x="20572" y="13408"/>
                              </a:cubicBezTo>
                              <a:cubicBezTo>
                                <a:pt x="20578" y="13411"/>
                                <a:pt x="20583" y="13411"/>
                                <a:pt x="20589" y="13415"/>
                              </a:cubicBezTo>
                              <a:cubicBezTo>
                                <a:pt x="20553" y="13562"/>
                                <a:pt x="20447" y="13712"/>
                                <a:pt x="20409" y="13758"/>
                              </a:cubicBezTo>
                              <a:cubicBezTo>
                                <a:pt x="20300" y="13635"/>
                                <a:pt x="20204" y="13502"/>
                                <a:pt x="20161" y="13387"/>
                              </a:cubicBezTo>
                              <a:cubicBezTo>
                                <a:pt x="20180" y="13373"/>
                                <a:pt x="20196" y="13355"/>
                                <a:pt x="20210" y="13327"/>
                              </a:cubicBezTo>
                              <a:cubicBezTo>
                                <a:pt x="20245" y="13250"/>
                                <a:pt x="20226" y="13149"/>
                                <a:pt x="20166" y="13099"/>
                              </a:cubicBezTo>
                              <a:cubicBezTo>
                                <a:pt x="20106" y="13054"/>
                                <a:pt x="20027" y="13078"/>
                                <a:pt x="19989" y="13156"/>
                              </a:cubicBezTo>
                              <a:cubicBezTo>
                                <a:pt x="19953" y="13233"/>
                                <a:pt x="19972" y="13334"/>
                                <a:pt x="20032" y="13383"/>
                              </a:cubicBezTo>
                              <a:cubicBezTo>
                                <a:pt x="20062" y="13408"/>
                                <a:pt x="20095" y="13411"/>
                                <a:pt x="20128" y="13404"/>
                              </a:cubicBezTo>
                              <a:cubicBezTo>
                                <a:pt x="20185" y="13558"/>
                                <a:pt x="20319" y="13726"/>
                                <a:pt x="20455" y="13870"/>
                              </a:cubicBezTo>
                              <a:cubicBezTo>
                                <a:pt x="20330" y="13856"/>
                                <a:pt x="20035" y="13807"/>
                                <a:pt x="19926" y="13677"/>
                              </a:cubicBezTo>
                              <a:cubicBezTo>
                                <a:pt x="19932" y="13670"/>
                                <a:pt x="19934" y="13663"/>
                                <a:pt x="19937" y="13656"/>
                              </a:cubicBezTo>
                              <a:cubicBezTo>
                                <a:pt x="19972" y="13579"/>
                                <a:pt x="19953" y="13478"/>
                                <a:pt x="19893" y="13429"/>
                              </a:cubicBezTo>
                              <a:cubicBezTo>
                                <a:pt x="19833" y="13383"/>
                                <a:pt x="19754" y="13408"/>
                                <a:pt x="19716" y="13485"/>
                              </a:cubicBezTo>
                              <a:cubicBezTo>
                                <a:pt x="19681" y="13562"/>
                                <a:pt x="19700" y="13663"/>
                                <a:pt x="19760" y="13712"/>
                              </a:cubicBezTo>
                              <a:cubicBezTo>
                                <a:pt x="19803" y="13747"/>
                                <a:pt x="19858" y="13744"/>
                                <a:pt x="19896" y="13709"/>
                              </a:cubicBezTo>
                              <a:cubicBezTo>
                                <a:pt x="20038" y="13881"/>
                                <a:pt x="20447" y="13919"/>
                                <a:pt x="20504" y="13923"/>
                              </a:cubicBezTo>
                              <a:cubicBezTo>
                                <a:pt x="20608" y="14028"/>
                                <a:pt x="20706" y="14115"/>
                                <a:pt x="20766" y="14164"/>
                              </a:cubicBezTo>
                              <a:cubicBezTo>
                                <a:pt x="20632" y="14161"/>
                                <a:pt x="20496" y="14171"/>
                                <a:pt x="20360" y="14206"/>
                              </a:cubicBezTo>
                              <a:cubicBezTo>
                                <a:pt x="20316" y="14150"/>
                                <a:pt x="20065" y="13856"/>
                                <a:pt x="19822" y="13937"/>
                              </a:cubicBezTo>
                              <a:cubicBezTo>
                                <a:pt x="19822" y="13933"/>
                                <a:pt x="19822" y="13930"/>
                                <a:pt x="19822" y="13926"/>
                              </a:cubicBezTo>
                              <a:cubicBezTo>
                                <a:pt x="19803" y="13839"/>
                                <a:pt x="19733" y="13786"/>
                                <a:pt x="19664" y="13810"/>
                              </a:cubicBezTo>
                              <a:cubicBezTo>
                                <a:pt x="19596" y="13835"/>
                                <a:pt x="19555" y="13926"/>
                                <a:pt x="19574" y="14014"/>
                              </a:cubicBezTo>
                              <a:cubicBezTo>
                                <a:pt x="19593" y="14101"/>
                                <a:pt x="19664" y="14154"/>
                                <a:pt x="19733" y="14129"/>
                              </a:cubicBezTo>
                              <a:cubicBezTo>
                                <a:pt x="19787" y="14112"/>
                                <a:pt x="19822" y="14052"/>
                                <a:pt x="19825" y="13986"/>
                              </a:cubicBezTo>
                              <a:cubicBezTo>
                                <a:pt x="20027" y="13916"/>
                                <a:pt x="20245" y="14136"/>
                                <a:pt x="20316" y="14220"/>
                              </a:cubicBezTo>
                              <a:cubicBezTo>
                                <a:pt x="20204" y="14252"/>
                                <a:pt x="20090" y="14301"/>
                                <a:pt x="19983" y="14367"/>
                              </a:cubicBezTo>
                              <a:cubicBezTo>
                                <a:pt x="19978" y="14357"/>
                                <a:pt x="19972" y="14346"/>
                                <a:pt x="19967" y="14336"/>
                              </a:cubicBezTo>
                              <a:cubicBezTo>
                                <a:pt x="19918" y="14269"/>
                                <a:pt x="19839" y="14266"/>
                                <a:pt x="19787" y="14325"/>
                              </a:cubicBezTo>
                              <a:cubicBezTo>
                                <a:pt x="19735" y="14388"/>
                                <a:pt x="19733" y="14490"/>
                                <a:pt x="19779" y="14557"/>
                              </a:cubicBezTo>
                              <a:cubicBezTo>
                                <a:pt x="19828" y="14623"/>
                                <a:pt x="19907" y="14627"/>
                                <a:pt x="19959" y="14567"/>
                              </a:cubicBezTo>
                              <a:cubicBezTo>
                                <a:pt x="19994" y="14525"/>
                                <a:pt x="20005" y="14465"/>
                                <a:pt x="19997" y="14413"/>
                              </a:cubicBezTo>
                              <a:cubicBezTo>
                                <a:pt x="20120" y="14336"/>
                                <a:pt x="20245" y="14287"/>
                                <a:pt x="20373" y="14255"/>
                              </a:cubicBezTo>
                              <a:cubicBezTo>
                                <a:pt x="20373" y="14311"/>
                                <a:pt x="20349" y="14465"/>
                                <a:pt x="20120" y="14620"/>
                              </a:cubicBezTo>
                              <a:cubicBezTo>
                                <a:pt x="20079" y="14557"/>
                                <a:pt x="20005" y="14543"/>
                                <a:pt x="19951" y="14592"/>
                              </a:cubicBezTo>
                              <a:cubicBezTo>
                                <a:pt x="19893" y="14644"/>
                                <a:pt x="19877" y="14746"/>
                                <a:pt x="19918" y="14819"/>
                              </a:cubicBezTo>
                              <a:cubicBezTo>
                                <a:pt x="19959" y="14893"/>
                                <a:pt x="20038" y="14914"/>
                                <a:pt x="20095" y="14861"/>
                              </a:cubicBezTo>
                              <a:cubicBezTo>
                                <a:pt x="20147" y="14816"/>
                                <a:pt x="20163" y="14728"/>
                                <a:pt x="20139" y="14658"/>
                              </a:cubicBezTo>
                              <a:cubicBezTo>
                                <a:pt x="20270" y="14571"/>
                                <a:pt x="20338" y="14483"/>
                                <a:pt x="20373" y="14406"/>
                              </a:cubicBezTo>
                              <a:cubicBezTo>
                                <a:pt x="20406" y="14336"/>
                                <a:pt x="20411" y="14276"/>
                                <a:pt x="20409" y="14245"/>
                              </a:cubicBezTo>
                              <a:cubicBezTo>
                                <a:pt x="20599" y="14203"/>
                                <a:pt x="20790" y="14206"/>
                                <a:pt x="20976" y="14234"/>
                              </a:cubicBezTo>
                              <a:cubicBezTo>
                                <a:pt x="20899" y="14294"/>
                                <a:pt x="20749" y="14430"/>
                                <a:pt x="20597" y="14648"/>
                              </a:cubicBezTo>
                              <a:cubicBezTo>
                                <a:pt x="20542" y="14648"/>
                                <a:pt x="20229" y="14665"/>
                                <a:pt x="20038" y="15047"/>
                              </a:cubicBezTo>
                              <a:cubicBezTo>
                                <a:pt x="19978" y="15008"/>
                                <a:pt x="19902" y="15036"/>
                                <a:pt x="19869" y="15113"/>
                              </a:cubicBezTo>
                              <a:cubicBezTo>
                                <a:pt x="19833" y="15194"/>
                                <a:pt x="19855" y="15292"/>
                                <a:pt x="19918" y="15338"/>
                              </a:cubicBezTo>
                              <a:cubicBezTo>
                                <a:pt x="19981" y="15383"/>
                                <a:pt x="20057" y="15355"/>
                                <a:pt x="20092" y="15275"/>
                              </a:cubicBezTo>
                              <a:cubicBezTo>
                                <a:pt x="20122" y="15208"/>
                                <a:pt x="20111" y="15124"/>
                                <a:pt x="20068" y="15075"/>
                              </a:cubicBezTo>
                              <a:cubicBezTo>
                                <a:pt x="20223" y="14763"/>
                                <a:pt x="20469" y="14707"/>
                                <a:pt x="20561" y="14700"/>
                              </a:cubicBezTo>
                              <a:cubicBezTo>
                                <a:pt x="20463" y="14844"/>
                                <a:pt x="20368" y="15022"/>
                                <a:pt x="20289" y="15240"/>
                              </a:cubicBezTo>
                              <a:cubicBezTo>
                                <a:pt x="20289" y="15240"/>
                                <a:pt x="20286" y="15240"/>
                                <a:pt x="20286" y="15236"/>
                              </a:cubicBezTo>
                              <a:cubicBezTo>
                                <a:pt x="20221" y="15204"/>
                                <a:pt x="20147" y="15243"/>
                                <a:pt x="20120" y="15331"/>
                              </a:cubicBezTo>
                              <a:cubicBezTo>
                                <a:pt x="20092" y="15415"/>
                                <a:pt x="20125" y="15509"/>
                                <a:pt x="20193" y="15544"/>
                              </a:cubicBezTo>
                              <a:cubicBezTo>
                                <a:pt x="20259" y="15576"/>
                                <a:pt x="20332" y="15537"/>
                                <a:pt x="20360" y="15450"/>
                              </a:cubicBezTo>
                              <a:cubicBezTo>
                                <a:pt x="20381" y="15383"/>
                                <a:pt x="20362" y="15306"/>
                                <a:pt x="20321" y="15264"/>
                              </a:cubicBezTo>
                              <a:cubicBezTo>
                                <a:pt x="20395" y="15061"/>
                                <a:pt x="20485" y="14889"/>
                                <a:pt x="20578" y="14749"/>
                              </a:cubicBezTo>
                              <a:cubicBezTo>
                                <a:pt x="20613" y="14830"/>
                                <a:pt x="20733" y="15127"/>
                                <a:pt x="20654" y="15397"/>
                              </a:cubicBezTo>
                              <a:cubicBezTo>
                                <a:pt x="20651" y="15394"/>
                                <a:pt x="20646" y="15394"/>
                                <a:pt x="20643" y="15390"/>
                              </a:cubicBezTo>
                              <a:cubicBezTo>
                                <a:pt x="20575" y="15369"/>
                                <a:pt x="20504" y="15422"/>
                                <a:pt x="20488" y="15509"/>
                              </a:cubicBezTo>
                              <a:cubicBezTo>
                                <a:pt x="20488" y="15509"/>
                                <a:pt x="20488" y="15509"/>
                                <a:pt x="20488" y="15513"/>
                              </a:cubicBezTo>
                              <a:cubicBezTo>
                                <a:pt x="20436" y="15541"/>
                                <a:pt x="20384" y="15579"/>
                                <a:pt x="20332" y="15632"/>
                              </a:cubicBezTo>
                              <a:cubicBezTo>
                                <a:pt x="20332" y="15632"/>
                                <a:pt x="20539" y="15894"/>
                                <a:pt x="20891" y="15789"/>
                              </a:cubicBezTo>
                              <a:cubicBezTo>
                                <a:pt x="20728" y="15901"/>
                                <a:pt x="20561" y="16024"/>
                                <a:pt x="20398" y="16150"/>
                              </a:cubicBezTo>
                              <a:cubicBezTo>
                                <a:pt x="20305" y="16073"/>
                                <a:pt x="19940" y="15803"/>
                                <a:pt x="19604" y="16245"/>
                              </a:cubicBezTo>
                              <a:cubicBezTo>
                                <a:pt x="19604" y="16245"/>
                                <a:pt x="19643" y="16283"/>
                                <a:pt x="19713" y="16318"/>
                              </a:cubicBezTo>
                              <a:cubicBezTo>
                                <a:pt x="19689" y="16339"/>
                                <a:pt x="19561" y="16455"/>
                                <a:pt x="19435" y="16648"/>
                              </a:cubicBezTo>
                              <a:cubicBezTo>
                                <a:pt x="19384" y="16637"/>
                                <a:pt x="19326" y="16637"/>
                                <a:pt x="19269" y="16648"/>
                              </a:cubicBezTo>
                              <a:cubicBezTo>
                                <a:pt x="19258" y="16539"/>
                                <a:pt x="19242" y="16469"/>
                                <a:pt x="19242" y="16469"/>
                              </a:cubicBezTo>
                              <a:cubicBezTo>
                                <a:pt x="19242" y="16469"/>
                                <a:pt x="19201" y="16553"/>
                                <a:pt x="19163" y="16686"/>
                              </a:cubicBezTo>
                              <a:cubicBezTo>
                                <a:pt x="19146" y="16693"/>
                                <a:pt x="19133" y="16704"/>
                                <a:pt x="19116" y="16714"/>
                              </a:cubicBezTo>
                              <a:cubicBezTo>
                                <a:pt x="19043" y="16374"/>
                                <a:pt x="18901" y="16133"/>
                                <a:pt x="18901" y="16133"/>
                              </a:cubicBezTo>
                              <a:cubicBezTo>
                                <a:pt x="18901" y="16133"/>
                                <a:pt x="18844" y="16472"/>
                                <a:pt x="18912" y="16854"/>
                              </a:cubicBezTo>
                              <a:cubicBezTo>
                                <a:pt x="18920" y="16903"/>
                                <a:pt x="18931" y="16949"/>
                                <a:pt x="18942" y="16991"/>
                              </a:cubicBezTo>
                              <a:cubicBezTo>
                                <a:pt x="18808" y="16784"/>
                                <a:pt x="18647" y="16676"/>
                                <a:pt x="18647" y="16676"/>
                              </a:cubicBezTo>
                              <a:cubicBezTo>
                                <a:pt x="18647" y="16676"/>
                                <a:pt x="18677" y="16833"/>
                                <a:pt x="18757" y="17012"/>
                              </a:cubicBezTo>
                              <a:cubicBezTo>
                                <a:pt x="18754" y="17008"/>
                                <a:pt x="18751" y="17005"/>
                                <a:pt x="18746" y="17001"/>
                              </a:cubicBezTo>
                              <a:cubicBezTo>
                                <a:pt x="18489" y="16791"/>
                                <a:pt x="18219" y="16746"/>
                                <a:pt x="18219" y="16746"/>
                              </a:cubicBezTo>
                              <a:cubicBezTo>
                                <a:pt x="18219" y="16746"/>
                                <a:pt x="18367" y="17036"/>
                                <a:pt x="18623" y="17246"/>
                              </a:cubicBezTo>
                              <a:cubicBezTo>
                                <a:pt x="18656" y="17271"/>
                                <a:pt x="18688" y="17295"/>
                                <a:pt x="18718" y="17317"/>
                              </a:cubicBezTo>
                              <a:cubicBezTo>
                                <a:pt x="18508" y="17292"/>
                                <a:pt x="18337" y="17362"/>
                                <a:pt x="18337" y="17362"/>
                              </a:cubicBezTo>
                              <a:cubicBezTo>
                                <a:pt x="18337" y="17362"/>
                                <a:pt x="18443" y="17446"/>
                                <a:pt x="18598" y="17502"/>
                              </a:cubicBezTo>
                              <a:cubicBezTo>
                                <a:pt x="18596" y="17502"/>
                                <a:pt x="18590" y="17506"/>
                                <a:pt x="18587" y="17506"/>
                              </a:cubicBezTo>
                              <a:cubicBezTo>
                                <a:pt x="18290" y="17590"/>
                                <a:pt x="18075" y="17803"/>
                                <a:pt x="18075" y="17803"/>
                              </a:cubicBezTo>
                              <a:cubicBezTo>
                                <a:pt x="18075" y="17803"/>
                                <a:pt x="18339" y="17877"/>
                                <a:pt x="18637" y="17789"/>
                              </a:cubicBezTo>
                              <a:cubicBezTo>
                                <a:pt x="18675" y="17779"/>
                                <a:pt x="18710" y="17765"/>
                                <a:pt x="18743" y="17751"/>
                              </a:cubicBezTo>
                              <a:cubicBezTo>
                                <a:pt x="18582" y="17922"/>
                                <a:pt x="18498" y="18129"/>
                                <a:pt x="18498" y="18129"/>
                              </a:cubicBezTo>
                              <a:cubicBezTo>
                                <a:pt x="18498" y="18129"/>
                                <a:pt x="18620" y="18091"/>
                                <a:pt x="18759" y="17989"/>
                              </a:cubicBezTo>
                              <a:cubicBezTo>
                                <a:pt x="18757" y="17992"/>
                                <a:pt x="18754" y="17996"/>
                                <a:pt x="18751" y="18003"/>
                              </a:cubicBezTo>
                              <a:cubicBezTo>
                                <a:pt x="18587" y="18332"/>
                                <a:pt x="18552" y="18679"/>
                                <a:pt x="18552" y="18679"/>
                              </a:cubicBezTo>
                              <a:cubicBezTo>
                                <a:pt x="18552" y="18679"/>
                                <a:pt x="18778" y="18490"/>
                                <a:pt x="18942" y="18161"/>
                              </a:cubicBezTo>
                              <a:cubicBezTo>
                                <a:pt x="18961" y="18119"/>
                                <a:pt x="18980" y="18077"/>
                                <a:pt x="18996" y="18038"/>
                              </a:cubicBezTo>
                              <a:cubicBezTo>
                                <a:pt x="18977" y="18304"/>
                                <a:pt x="19032" y="18528"/>
                                <a:pt x="19032" y="18528"/>
                              </a:cubicBezTo>
                              <a:cubicBezTo>
                                <a:pt x="19032" y="18528"/>
                                <a:pt x="19097" y="18392"/>
                                <a:pt x="19141" y="18192"/>
                              </a:cubicBezTo>
                              <a:cubicBezTo>
                                <a:pt x="19141" y="18196"/>
                                <a:pt x="19144" y="18203"/>
                                <a:pt x="19144" y="18206"/>
                              </a:cubicBezTo>
                              <a:cubicBezTo>
                                <a:pt x="19209" y="18588"/>
                                <a:pt x="19375" y="18865"/>
                                <a:pt x="19375" y="18865"/>
                              </a:cubicBezTo>
                              <a:cubicBezTo>
                                <a:pt x="19375" y="18865"/>
                                <a:pt x="19433" y="18525"/>
                                <a:pt x="19364" y="18143"/>
                              </a:cubicBezTo>
                              <a:cubicBezTo>
                                <a:pt x="19356" y="18094"/>
                                <a:pt x="19345" y="18049"/>
                                <a:pt x="19334" y="18006"/>
                              </a:cubicBezTo>
                              <a:cubicBezTo>
                                <a:pt x="19468" y="18213"/>
                                <a:pt x="19629" y="18322"/>
                                <a:pt x="19629" y="18322"/>
                              </a:cubicBezTo>
                              <a:cubicBezTo>
                                <a:pt x="19629" y="18322"/>
                                <a:pt x="19602" y="18164"/>
                                <a:pt x="19520" y="17985"/>
                              </a:cubicBezTo>
                              <a:cubicBezTo>
                                <a:pt x="19523" y="17989"/>
                                <a:pt x="19525" y="17992"/>
                                <a:pt x="19531" y="17996"/>
                              </a:cubicBezTo>
                              <a:cubicBezTo>
                                <a:pt x="19787" y="18206"/>
                                <a:pt x="20057" y="18252"/>
                                <a:pt x="20057" y="18252"/>
                              </a:cubicBezTo>
                              <a:cubicBezTo>
                                <a:pt x="20057" y="18252"/>
                                <a:pt x="19910" y="17961"/>
                                <a:pt x="19653" y="17751"/>
                              </a:cubicBezTo>
                              <a:cubicBezTo>
                                <a:pt x="19621" y="17726"/>
                                <a:pt x="19588" y="17702"/>
                                <a:pt x="19558" y="17681"/>
                              </a:cubicBezTo>
                              <a:cubicBezTo>
                                <a:pt x="19765" y="17705"/>
                                <a:pt x="19940" y="17635"/>
                                <a:pt x="19940" y="17635"/>
                              </a:cubicBezTo>
                              <a:cubicBezTo>
                                <a:pt x="19940" y="17635"/>
                                <a:pt x="19833" y="17551"/>
                                <a:pt x="19678" y="17495"/>
                              </a:cubicBezTo>
                              <a:cubicBezTo>
                                <a:pt x="19681" y="17495"/>
                                <a:pt x="19686" y="17492"/>
                                <a:pt x="19689" y="17492"/>
                              </a:cubicBezTo>
                              <a:cubicBezTo>
                                <a:pt x="19986" y="17408"/>
                                <a:pt x="20201" y="17194"/>
                                <a:pt x="20201" y="17194"/>
                              </a:cubicBezTo>
                              <a:cubicBezTo>
                                <a:pt x="20201" y="17194"/>
                                <a:pt x="20114" y="17169"/>
                                <a:pt x="19983" y="17166"/>
                              </a:cubicBezTo>
                              <a:cubicBezTo>
                                <a:pt x="20068" y="17029"/>
                                <a:pt x="20144" y="16816"/>
                                <a:pt x="20128" y="16490"/>
                              </a:cubicBezTo>
                              <a:cubicBezTo>
                                <a:pt x="20226" y="16406"/>
                                <a:pt x="20327" y="16322"/>
                                <a:pt x="20428" y="16241"/>
                              </a:cubicBezTo>
                              <a:cubicBezTo>
                                <a:pt x="20351" y="16371"/>
                                <a:pt x="20302" y="16549"/>
                                <a:pt x="20330" y="16795"/>
                              </a:cubicBezTo>
                              <a:cubicBezTo>
                                <a:pt x="20330" y="16795"/>
                                <a:pt x="20719" y="16658"/>
                                <a:pt x="20766" y="15986"/>
                              </a:cubicBezTo>
                              <a:cubicBezTo>
                                <a:pt x="20918" y="15877"/>
                                <a:pt x="21068" y="15775"/>
                                <a:pt x="21218" y="15681"/>
                              </a:cubicBezTo>
                              <a:cubicBezTo>
                                <a:pt x="21107" y="15828"/>
                                <a:pt x="21011" y="16059"/>
                                <a:pt x="21077" y="16402"/>
                              </a:cubicBezTo>
                              <a:cubicBezTo>
                                <a:pt x="21077" y="16402"/>
                                <a:pt x="21458" y="16213"/>
                                <a:pt x="21458" y="15530"/>
                              </a:cubicBezTo>
                              <a:cubicBezTo>
                                <a:pt x="21505" y="15502"/>
                                <a:pt x="21548" y="15478"/>
                                <a:pt x="21592" y="15450"/>
                              </a:cubicBezTo>
                              <a:lnTo>
                                <a:pt x="21592" y="15061"/>
                              </a:lnTo>
                              <a:cubicBezTo>
                                <a:pt x="21442" y="15005"/>
                                <a:pt x="21243" y="15001"/>
                                <a:pt x="21044" y="15233"/>
                              </a:cubicBezTo>
                              <a:cubicBezTo>
                                <a:pt x="21044" y="15233"/>
                                <a:pt x="21246" y="15453"/>
                                <a:pt x="21565" y="15366"/>
                              </a:cubicBezTo>
                              <a:cubicBezTo>
                                <a:pt x="21409" y="15457"/>
                                <a:pt x="21248" y="15555"/>
                                <a:pt x="21082" y="15663"/>
                              </a:cubicBezTo>
                              <a:cubicBezTo>
                                <a:pt x="21030" y="15607"/>
                                <a:pt x="20897" y="15478"/>
                                <a:pt x="20722" y="15464"/>
                              </a:cubicBezTo>
                              <a:cubicBezTo>
                                <a:pt x="20714" y="15446"/>
                                <a:pt x="20703" y="15432"/>
                                <a:pt x="20689" y="15418"/>
                              </a:cubicBezTo>
                              <a:cubicBezTo>
                                <a:pt x="20785" y="15110"/>
                                <a:pt x="20635" y="14770"/>
                                <a:pt x="20605" y="14711"/>
                              </a:cubicBezTo>
                              <a:cubicBezTo>
                                <a:pt x="20801" y="14423"/>
                                <a:pt x="20995" y="14276"/>
                                <a:pt x="21036" y="14248"/>
                              </a:cubicBezTo>
                              <a:cubicBezTo>
                                <a:pt x="21052" y="14252"/>
                                <a:pt x="21068" y="14255"/>
                                <a:pt x="21085" y="14259"/>
                              </a:cubicBezTo>
                              <a:cubicBezTo>
                                <a:pt x="21071" y="14283"/>
                                <a:pt x="21060" y="14308"/>
                                <a:pt x="21052" y="14325"/>
                              </a:cubicBezTo>
                              <a:cubicBezTo>
                                <a:pt x="20978" y="14472"/>
                                <a:pt x="20938" y="14532"/>
                                <a:pt x="20938" y="14532"/>
                              </a:cubicBezTo>
                              <a:cubicBezTo>
                                <a:pt x="20938" y="14532"/>
                                <a:pt x="20938" y="14532"/>
                                <a:pt x="21077" y="14493"/>
                              </a:cubicBezTo>
                              <a:cubicBezTo>
                                <a:pt x="21210" y="14462"/>
                                <a:pt x="21319" y="14413"/>
                                <a:pt x="21412" y="14350"/>
                              </a:cubicBezTo>
                              <a:cubicBezTo>
                                <a:pt x="21475" y="14371"/>
                                <a:pt x="21532" y="14395"/>
                                <a:pt x="21589" y="14420"/>
                              </a:cubicBezTo>
                              <a:lnTo>
                                <a:pt x="21589" y="14367"/>
                              </a:lnTo>
                              <a:cubicBezTo>
                                <a:pt x="21548" y="14350"/>
                                <a:pt x="21505" y="14332"/>
                                <a:pt x="21461" y="14315"/>
                              </a:cubicBezTo>
                              <a:cubicBezTo>
                                <a:pt x="21510" y="14276"/>
                                <a:pt x="21554" y="14238"/>
                                <a:pt x="21589" y="14196"/>
                              </a:cubicBezTo>
                              <a:lnTo>
                                <a:pt x="21589" y="13747"/>
                              </a:lnTo>
                              <a:cubicBezTo>
                                <a:pt x="21368" y="13807"/>
                                <a:pt x="21199" y="14052"/>
                                <a:pt x="21109" y="14213"/>
                              </a:cubicBezTo>
                              <a:cubicBezTo>
                                <a:pt x="21022" y="14196"/>
                                <a:pt x="20932" y="14182"/>
                                <a:pt x="20839" y="14175"/>
                              </a:cubicBezTo>
                              <a:cubicBezTo>
                                <a:pt x="20741" y="14094"/>
                                <a:pt x="20580" y="13951"/>
                                <a:pt x="20436" y="13793"/>
                              </a:cubicBezTo>
                              <a:cubicBezTo>
                                <a:pt x="20463" y="13758"/>
                                <a:pt x="20523" y="13674"/>
                                <a:pt x="20572" y="13576"/>
                              </a:cubicBezTo>
                              <a:cubicBezTo>
                                <a:pt x="20594" y="13530"/>
                                <a:pt x="20613" y="13481"/>
                                <a:pt x="20624" y="13432"/>
                              </a:cubicBezTo>
                              <a:cubicBezTo>
                                <a:pt x="21090" y="13583"/>
                                <a:pt x="21382" y="13327"/>
                                <a:pt x="21472" y="13233"/>
                              </a:cubicBezTo>
                              <a:cubicBezTo>
                                <a:pt x="21510" y="13229"/>
                                <a:pt x="21554" y="13236"/>
                                <a:pt x="21592" y="13247"/>
                              </a:cubicBezTo>
                              <a:lnTo>
                                <a:pt x="21592" y="13201"/>
                              </a:lnTo>
                              <a:cubicBezTo>
                                <a:pt x="21562" y="13194"/>
                                <a:pt x="21526" y="13187"/>
                                <a:pt x="21494" y="13187"/>
                              </a:cubicBezTo>
                              <a:cubicBezTo>
                                <a:pt x="21229" y="12861"/>
                                <a:pt x="20848" y="13071"/>
                                <a:pt x="20676" y="13191"/>
                              </a:cubicBezTo>
                              <a:close/>
                              <a:moveTo>
                                <a:pt x="19563" y="16900"/>
                              </a:moveTo>
                              <a:cubicBezTo>
                                <a:pt x="19583" y="16889"/>
                                <a:pt x="19602" y="16875"/>
                                <a:pt x="19621" y="16858"/>
                              </a:cubicBezTo>
                              <a:cubicBezTo>
                                <a:pt x="19593" y="16886"/>
                                <a:pt x="19566" y="16917"/>
                                <a:pt x="19542" y="16945"/>
                              </a:cubicBezTo>
                              <a:cubicBezTo>
                                <a:pt x="19550" y="16931"/>
                                <a:pt x="19555" y="16914"/>
                                <a:pt x="19563" y="16900"/>
                              </a:cubicBezTo>
                              <a:close/>
                              <a:moveTo>
                                <a:pt x="19779" y="17162"/>
                              </a:moveTo>
                              <a:cubicBezTo>
                                <a:pt x="19735" y="17169"/>
                                <a:pt x="19689" y="17176"/>
                                <a:pt x="19643" y="17190"/>
                              </a:cubicBezTo>
                              <a:cubicBezTo>
                                <a:pt x="19604" y="17201"/>
                                <a:pt x="19569" y="17215"/>
                                <a:pt x="19536" y="17229"/>
                              </a:cubicBezTo>
                              <a:cubicBezTo>
                                <a:pt x="19697" y="17057"/>
                                <a:pt x="19782" y="16851"/>
                                <a:pt x="19782" y="16851"/>
                              </a:cubicBezTo>
                              <a:cubicBezTo>
                                <a:pt x="19782" y="16851"/>
                                <a:pt x="19754" y="16858"/>
                                <a:pt x="19711" y="16879"/>
                              </a:cubicBezTo>
                              <a:cubicBezTo>
                                <a:pt x="19765" y="16819"/>
                                <a:pt x="19822" y="16763"/>
                                <a:pt x="19882" y="16707"/>
                              </a:cubicBezTo>
                              <a:cubicBezTo>
                                <a:pt x="19817" y="16819"/>
                                <a:pt x="19768" y="16970"/>
                                <a:pt x="19779" y="17162"/>
                              </a:cubicBezTo>
                              <a:close/>
                              <a:moveTo>
                                <a:pt x="19711" y="16763"/>
                              </a:moveTo>
                              <a:cubicBezTo>
                                <a:pt x="19697" y="16753"/>
                                <a:pt x="19670" y="16732"/>
                                <a:pt x="19634" y="16711"/>
                              </a:cubicBezTo>
                              <a:cubicBezTo>
                                <a:pt x="19700" y="16507"/>
                                <a:pt x="19722" y="16339"/>
                                <a:pt x="19727" y="16308"/>
                              </a:cubicBezTo>
                              <a:cubicBezTo>
                                <a:pt x="19831" y="16357"/>
                                <a:pt x="19997" y="16399"/>
                                <a:pt x="20201" y="16308"/>
                              </a:cubicBezTo>
                              <a:cubicBezTo>
                                <a:pt x="20030" y="16455"/>
                                <a:pt x="19866" y="16605"/>
                                <a:pt x="19711" y="16763"/>
                              </a:cubicBezTo>
                              <a:close/>
                              <a:moveTo>
                                <a:pt x="9035" y="6981"/>
                              </a:moveTo>
                              <a:cubicBezTo>
                                <a:pt x="8934" y="6981"/>
                                <a:pt x="8934" y="7184"/>
                                <a:pt x="9035" y="7184"/>
                              </a:cubicBezTo>
                              <a:cubicBezTo>
                                <a:pt x="9136" y="7180"/>
                                <a:pt x="9136" y="6981"/>
                                <a:pt x="9035" y="6981"/>
                              </a:cubicBezTo>
                              <a:close/>
                              <a:moveTo>
                                <a:pt x="10332" y="9184"/>
                              </a:moveTo>
                              <a:cubicBezTo>
                                <a:pt x="10232" y="9184"/>
                                <a:pt x="10232" y="9387"/>
                                <a:pt x="10332" y="9387"/>
                              </a:cubicBezTo>
                              <a:cubicBezTo>
                                <a:pt x="10433" y="9387"/>
                                <a:pt x="10433" y="9184"/>
                                <a:pt x="10332" y="9184"/>
                              </a:cubicBezTo>
                              <a:close/>
                              <a:moveTo>
                                <a:pt x="20422" y="11916"/>
                              </a:moveTo>
                              <a:cubicBezTo>
                                <a:pt x="20321" y="11916"/>
                                <a:pt x="20321" y="12119"/>
                                <a:pt x="20422" y="12119"/>
                              </a:cubicBezTo>
                              <a:cubicBezTo>
                                <a:pt x="20523" y="12115"/>
                                <a:pt x="20526" y="11916"/>
                                <a:pt x="20422" y="11916"/>
                              </a:cubicBezTo>
                              <a:close/>
                              <a:moveTo>
                                <a:pt x="21366" y="12234"/>
                              </a:moveTo>
                              <a:cubicBezTo>
                                <a:pt x="21295" y="11930"/>
                                <a:pt x="21256" y="11663"/>
                                <a:pt x="21237" y="11509"/>
                              </a:cubicBezTo>
                              <a:cubicBezTo>
                                <a:pt x="21265" y="11450"/>
                                <a:pt x="21466" y="10952"/>
                                <a:pt x="21164" y="10304"/>
                              </a:cubicBezTo>
                              <a:cubicBezTo>
                                <a:pt x="21093" y="10147"/>
                                <a:pt x="21093" y="10147"/>
                                <a:pt x="21093" y="10147"/>
                              </a:cubicBezTo>
                              <a:cubicBezTo>
                                <a:pt x="21093" y="10147"/>
                                <a:pt x="21085" y="10224"/>
                                <a:pt x="21047" y="10392"/>
                              </a:cubicBezTo>
                              <a:cubicBezTo>
                                <a:pt x="21011" y="10557"/>
                                <a:pt x="20878" y="11184"/>
                                <a:pt x="21199" y="11488"/>
                              </a:cubicBezTo>
                              <a:cubicBezTo>
                                <a:pt x="21210" y="11590"/>
                                <a:pt x="21235" y="11755"/>
                                <a:pt x="21270" y="11951"/>
                              </a:cubicBezTo>
                              <a:cubicBezTo>
                                <a:pt x="21243" y="11923"/>
                                <a:pt x="21202" y="11888"/>
                                <a:pt x="21153" y="11856"/>
                              </a:cubicBezTo>
                              <a:cubicBezTo>
                                <a:pt x="21014" y="11355"/>
                                <a:pt x="20493" y="11362"/>
                                <a:pt x="20360" y="11366"/>
                              </a:cubicBezTo>
                              <a:cubicBezTo>
                                <a:pt x="20223" y="11369"/>
                                <a:pt x="20163" y="11362"/>
                                <a:pt x="20163" y="11362"/>
                              </a:cubicBezTo>
                              <a:cubicBezTo>
                                <a:pt x="20163" y="11362"/>
                                <a:pt x="20163" y="11362"/>
                                <a:pt x="20267" y="11488"/>
                              </a:cubicBezTo>
                              <a:cubicBezTo>
                                <a:pt x="20640" y="11979"/>
                                <a:pt x="21025" y="11919"/>
                                <a:pt x="21134" y="11891"/>
                              </a:cubicBezTo>
                              <a:cubicBezTo>
                                <a:pt x="21210" y="11940"/>
                                <a:pt x="21273" y="12007"/>
                                <a:pt x="21286" y="12021"/>
                              </a:cubicBezTo>
                              <a:cubicBezTo>
                                <a:pt x="21303" y="12108"/>
                                <a:pt x="21325" y="12203"/>
                                <a:pt x="21346" y="12301"/>
                              </a:cubicBezTo>
                              <a:cubicBezTo>
                                <a:pt x="21346" y="12308"/>
                                <a:pt x="21346" y="12311"/>
                                <a:pt x="21349" y="12315"/>
                              </a:cubicBezTo>
                              <a:cubicBezTo>
                                <a:pt x="21371" y="12399"/>
                                <a:pt x="21393" y="12487"/>
                                <a:pt x="21417" y="12578"/>
                              </a:cubicBezTo>
                              <a:cubicBezTo>
                                <a:pt x="21376" y="12550"/>
                                <a:pt x="21311" y="12508"/>
                                <a:pt x="21243" y="12494"/>
                              </a:cubicBezTo>
                              <a:cubicBezTo>
                                <a:pt x="20976" y="12091"/>
                                <a:pt x="20493" y="12332"/>
                                <a:pt x="20368" y="12395"/>
                              </a:cubicBezTo>
                              <a:cubicBezTo>
                                <a:pt x="20240" y="12462"/>
                                <a:pt x="20182" y="12480"/>
                                <a:pt x="20182" y="12480"/>
                              </a:cubicBezTo>
                              <a:cubicBezTo>
                                <a:pt x="20182" y="12480"/>
                                <a:pt x="20182" y="12480"/>
                                <a:pt x="20313" y="12553"/>
                              </a:cubicBezTo>
                              <a:cubicBezTo>
                                <a:pt x="20804" y="12847"/>
                                <a:pt x="21150" y="12609"/>
                                <a:pt x="21237" y="12536"/>
                              </a:cubicBezTo>
                              <a:cubicBezTo>
                                <a:pt x="21327" y="12557"/>
                                <a:pt x="21420" y="12627"/>
                                <a:pt x="21436" y="12641"/>
                              </a:cubicBezTo>
                              <a:cubicBezTo>
                                <a:pt x="21483" y="12788"/>
                                <a:pt x="21535" y="12938"/>
                                <a:pt x="21595" y="13082"/>
                              </a:cubicBezTo>
                              <a:lnTo>
                                <a:pt x="21595" y="12903"/>
                              </a:lnTo>
                              <a:cubicBezTo>
                                <a:pt x="21589" y="12924"/>
                                <a:pt x="21586" y="12945"/>
                                <a:pt x="21584" y="12963"/>
                              </a:cubicBezTo>
                              <a:cubicBezTo>
                                <a:pt x="21499" y="12746"/>
                                <a:pt x="21431" y="12518"/>
                                <a:pt x="21379" y="12304"/>
                              </a:cubicBezTo>
                              <a:cubicBezTo>
                                <a:pt x="21387" y="12276"/>
                                <a:pt x="21426" y="12171"/>
                                <a:pt x="21499" y="12059"/>
                              </a:cubicBezTo>
                              <a:cubicBezTo>
                                <a:pt x="21521" y="12063"/>
                                <a:pt x="21554" y="12063"/>
                                <a:pt x="21595" y="12063"/>
                              </a:cubicBezTo>
                              <a:lnTo>
                                <a:pt x="21595" y="11744"/>
                              </a:lnTo>
                              <a:cubicBezTo>
                                <a:pt x="21543" y="11818"/>
                                <a:pt x="21502" y="11909"/>
                                <a:pt x="21480" y="12021"/>
                              </a:cubicBezTo>
                              <a:cubicBezTo>
                                <a:pt x="21423" y="12098"/>
                                <a:pt x="21385" y="12182"/>
                                <a:pt x="21366" y="12234"/>
                              </a:cubicBezTo>
                              <a:close/>
                              <a:moveTo>
                                <a:pt x="21142" y="8735"/>
                              </a:moveTo>
                              <a:cubicBezTo>
                                <a:pt x="21041" y="8735"/>
                                <a:pt x="21041" y="8938"/>
                                <a:pt x="21142" y="8938"/>
                              </a:cubicBezTo>
                              <a:cubicBezTo>
                                <a:pt x="21243" y="8938"/>
                                <a:pt x="21243" y="8735"/>
                                <a:pt x="21142" y="8735"/>
                              </a:cubicBezTo>
                              <a:close/>
                              <a:moveTo>
                                <a:pt x="8762" y="7086"/>
                              </a:moveTo>
                              <a:cubicBezTo>
                                <a:pt x="8661" y="7086"/>
                                <a:pt x="8661" y="7289"/>
                                <a:pt x="8762" y="7289"/>
                              </a:cubicBezTo>
                              <a:cubicBezTo>
                                <a:pt x="8863" y="7289"/>
                                <a:pt x="8863" y="7086"/>
                                <a:pt x="8762" y="7086"/>
                              </a:cubicBezTo>
                              <a:close/>
                              <a:moveTo>
                                <a:pt x="21017" y="14837"/>
                              </a:moveTo>
                              <a:cubicBezTo>
                                <a:pt x="20916" y="14837"/>
                                <a:pt x="20916" y="15040"/>
                                <a:pt x="21017" y="15040"/>
                              </a:cubicBezTo>
                              <a:cubicBezTo>
                                <a:pt x="21117" y="15040"/>
                                <a:pt x="21117" y="14837"/>
                                <a:pt x="21017" y="14837"/>
                              </a:cubicBezTo>
                              <a:close/>
                              <a:moveTo>
                                <a:pt x="13871" y="2634"/>
                              </a:moveTo>
                              <a:cubicBezTo>
                                <a:pt x="13972" y="2634"/>
                                <a:pt x="13972" y="2431"/>
                                <a:pt x="13871" y="2431"/>
                              </a:cubicBezTo>
                              <a:cubicBezTo>
                                <a:pt x="13770" y="2431"/>
                                <a:pt x="13770" y="2634"/>
                                <a:pt x="13871" y="2634"/>
                              </a:cubicBezTo>
                              <a:close/>
                              <a:moveTo>
                                <a:pt x="17726" y="12157"/>
                              </a:moveTo>
                              <a:cubicBezTo>
                                <a:pt x="17827" y="12157"/>
                                <a:pt x="17827" y="11954"/>
                                <a:pt x="17726" y="11954"/>
                              </a:cubicBezTo>
                              <a:cubicBezTo>
                                <a:pt x="17622" y="11958"/>
                                <a:pt x="17622" y="12157"/>
                                <a:pt x="17726" y="12157"/>
                              </a:cubicBezTo>
                              <a:close/>
                              <a:moveTo>
                                <a:pt x="17876" y="6609"/>
                              </a:moveTo>
                              <a:cubicBezTo>
                                <a:pt x="17775" y="6609"/>
                                <a:pt x="17775" y="6812"/>
                                <a:pt x="17876" y="6812"/>
                              </a:cubicBezTo>
                              <a:cubicBezTo>
                                <a:pt x="17977" y="6809"/>
                                <a:pt x="17977" y="6609"/>
                                <a:pt x="17876" y="6609"/>
                              </a:cubicBezTo>
                              <a:close/>
                              <a:moveTo>
                                <a:pt x="17432" y="4287"/>
                              </a:moveTo>
                              <a:cubicBezTo>
                                <a:pt x="17331" y="4287"/>
                                <a:pt x="17331" y="4490"/>
                                <a:pt x="17432" y="4490"/>
                              </a:cubicBezTo>
                              <a:cubicBezTo>
                                <a:pt x="17532" y="4490"/>
                                <a:pt x="17532" y="4287"/>
                                <a:pt x="17432" y="4287"/>
                              </a:cubicBezTo>
                              <a:close/>
                              <a:moveTo>
                                <a:pt x="17432" y="9415"/>
                              </a:moveTo>
                              <a:cubicBezTo>
                                <a:pt x="17532" y="9415"/>
                                <a:pt x="17532" y="9212"/>
                                <a:pt x="17432" y="9212"/>
                              </a:cubicBezTo>
                              <a:cubicBezTo>
                                <a:pt x="17331" y="9212"/>
                                <a:pt x="17331" y="9415"/>
                                <a:pt x="17432" y="9415"/>
                              </a:cubicBezTo>
                              <a:close/>
                              <a:moveTo>
                                <a:pt x="17579" y="4760"/>
                              </a:moveTo>
                              <a:cubicBezTo>
                                <a:pt x="17680" y="4760"/>
                                <a:pt x="17680" y="4557"/>
                                <a:pt x="17579" y="4557"/>
                              </a:cubicBezTo>
                              <a:cubicBezTo>
                                <a:pt x="17478" y="4557"/>
                                <a:pt x="17478" y="4760"/>
                                <a:pt x="17579" y="4760"/>
                              </a:cubicBezTo>
                              <a:close/>
                              <a:moveTo>
                                <a:pt x="13661" y="2137"/>
                              </a:moveTo>
                              <a:cubicBezTo>
                                <a:pt x="13560" y="2137"/>
                                <a:pt x="13560" y="2340"/>
                                <a:pt x="13661" y="2340"/>
                              </a:cubicBezTo>
                              <a:cubicBezTo>
                                <a:pt x="13762" y="2336"/>
                                <a:pt x="13762" y="2137"/>
                                <a:pt x="13661" y="2137"/>
                              </a:cubicBezTo>
                              <a:close/>
                              <a:moveTo>
                                <a:pt x="17494" y="8364"/>
                              </a:moveTo>
                              <a:cubicBezTo>
                                <a:pt x="17595" y="8364"/>
                                <a:pt x="17595" y="8161"/>
                                <a:pt x="17494" y="8161"/>
                              </a:cubicBezTo>
                              <a:cubicBezTo>
                                <a:pt x="17393" y="8164"/>
                                <a:pt x="17393" y="8364"/>
                                <a:pt x="17494" y="8364"/>
                              </a:cubicBezTo>
                              <a:close/>
                              <a:moveTo>
                                <a:pt x="16805" y="10448"/>
                              </a:moveTo>
                              <a:cubicBezTo>
                                <a:pt x="16704" y="10448"/>
                                <a:pt x="16704" y="10651"/>
                                <a:pt x="16805" y="10651"/>
                              </a:cubicBezTo>
                              <a:cubicBezTo>
                                <a:pt x="16905" y="10651"/>
                                <a:pt x="16905" y="10448"/>
                                <a:pt x="16805" y="10448"/>
                              </a:cubicBezTo>
                              <a:close/>
                              <a:moveTo>
                                <a:pt x="17243" y="8714"/>
                              </a:moveTo>
                              <a:cubicBezTo>
                                <a:pt x="17344" y="8714"/>
                                <a:pt x="17344" y="8511"/>
                                <a:pt x="17243" y="8511"/>
                              </a:cubicBezTo>
                              <a:cubicBezTo>
                                <a:pt x="17143" y="8511"/>
                                <a:pt x="17143" y="8714"/>
                                <a:pt x="17243" y="8714"/>
                              </a:cubicBezTo>
                              <a:close/>
                              <a:moveTo>
                                <a:pt x="17012" y="9079"/>
                              </a:moveTo>
                              <a:cubicBezTo>
                                <a:pt x="16911" y="9079"/>
                                <a:pt x="16911" y="9282"/>
                                <a:pt x="17012" y="9282"/>
                              </a:cubicBezTo>
                              <a:cubicBezTo>
                                <a:pt x="17113" y="9278"/>
                                <a:pt x="17113" y="9079"/>
                                <a:pt x="17012" y="9079"/>
                              </a:cubicBezTo>
                              <a:close/>
                              <a:moveTo>
                                <a:pt x="17137" y="12480"/>
                              </a:moveTo>
                              <a:cubicBezTo>
                                <a:pt x="17238" y="12480"/>
                                <a:pt x="17238" y="12276"/>
                                <a:pt x="17137" y="12276"/>
                              </a:cubicBezTo>
                              <a:cubicBezTo>
                                <a:pt x="17036" y="12280"/>
                                <a:pt x="17036" y="12480"/>
                                <a:pt x="17137" y="12480"/>
                              </a:cubicBezTo>
                              <a:close/>
                              <a:moveTo>
                                <a:pt x="17472" y="11793"/>
                              </a:moveTo>
                              <a:cubicBezTo>
                                <a:pt x="17372" y="11793"/>
                                <a:pt x="17372" y="11996"/>
                                <a:pt x="17472" y="11996"/>
                              </a:cubicBezTo>
                              <a:cubicBezTo>
                                <a:pt x="17573" y="11996"/>
                                <a:pt x="17573" y="11793"/>
                                <a:pt x="17472" y="11793"/>
                              </a:cubicBezTo>
                              <a:close/>
                              <a:moveTo>
                                <a:pt x="17876" y="3310"/>
                              </a:moveTo>
                              <a:cubicBezTo>
                                <a:pt x="17911" y="3212"/>
                                <a:pt x="17920" y="3121"/>
                                <a:pt x="17802" y="3051"/>
                              </a:cubicBezTo>
                              <a:cubicBezTo>
                                <a:pt x="17688" y="2981"/>
                                <a:pt x="17636" y="3047"/>
                                <a:pt x="17601" y="3145"/>
                              </a:cubicBezTo>
                              <a:cubicBezTo>
                                <a:pt x="17587" y="3180"/>
                                <a:pt x="17582" y="3229"/>
                                <a:pt x="17582" y="3275"/>
                              </a:cubicBezTo>
                              <a:cubicBezTo>
                                <a:pt x="17560" y="3240"/>
                                <a:pt x="17532" y="3208"/>
                                <a:pt x="17505" y="3191"/>
                              </a:cubicBezTo>
                              <a:cubicBezTo>
                                <a:pt x="17429" y="3145"/>
                                <a:pt x="17358" y="3135"/>
                                <a:pt x="17303" y="3285"/>
                              </a:cubicBezTo>
                              <a:cubicBezTo>
                                <a:pt x="17249" y="3433"/>
                                <a:pt x="17301" y="3499"/>
                                <a:pt x="17377" y="3545"/>
                              </a:cubicBezTo>
                              <a:cubicBezTo>
                                <a:pt x="17404" y="3562"/>
                                <a:pt x="17442" y="3569"/>
                                <a:pt x="17478" y="3569"/>
                              </a:cubicBezTo>
                              <a:cubicBezTo>
                                <a:pt x="17451" y="3597"/>
                                <a:pt x="17426" y="3632"/>
                                <a:pt x="17412" y="3667"/>
                              </a:cubicBezTo>
                              <a:cubicBezTo>
                                <a:pt x="17377" y="3765"/>
                                <a:pt x="17369" y="3856"/>
                                <a:pt x="17486" y="3926"/>
                              </a:cubicBezTo>
                              <a:cubicBezTo>
                                <a:pt x="17601" y="3996"/>
                                <a:pt x="17652" y="3930"/>
                                <a:pt x="17688" y="3832"/>
                              </a:cubicBezTo>
                              <a:cubicBezTo>
                                <a:pt x="17701" y="3797"/>
                                <a:pt x="17707" y="3748"/>
                                <a:pt x="17707" y="3702"/>
                              </a:cubicBezTo>
                              <a:cubicBezTo>
                                <a:pt x="17729" y="3737"/>
                                <a:pt x="17756" y="3769"/>
                                <a:pt x="17783" y="3786"/>
                              </a:cubicBezTo>
                              <a:cubicBezTo>
                                <a:pt x="17860" y="3832"/>
                                <a:pt x="17930" y="3842"/>
                                <a:pt x="17985" y="3692"/>
                              </a:cubicBezTo>
                              <a:cubicBezTo>
                                <a:pt x="18040" y="3545"/>
                                <a:pt x="17988" y="3478"/>
                                <a:pt x="17911" y="3433"/>
                              </a:cubicBezTo>
                              <a:cubicBezTo>
                                <a:pt x="17884" y="3415"/>
                                <a:pt x="17846" y="3408"/>
                                <a:pt x="17811" y="3408"/>
                              </a:cubicBezTo>
                              <a:cubicBezTo>
                                <a:pt x="17841" y="3380"/>
                                <a:pt x="17865" y="3345"/>
                                <a:pt x="17876" y="3310"/>
                              </a:cubicBezTo>
                              <a:close/>
                              <a:moveTo>
                                <a:pt x="14833" y="389"/>
                              </a:moveTo>
                              <a:cubicBezTo>
                                <a:pt x="14833" y="389"/>
                                <a:pt x="14869" y="231"/>
                                <a:pt x="14828" y="18"/>
                              </a:cubicBezTo>
                              <a:lnTo>
                                <a:pt x="14523" y="18"/>
                              </a:lnTo>
                              <a:cubicBezTo>
                                <a:pt x="14572" y="158"/>
                                <a:pt x="14667" y="294"/>
                                <a:pt x="14833" y="389"/>
                              </a:cubicBezTo>
                              <a:close/>
                              <a:moveTo>
                                <a:pt x="19037" y="1152"/>
                              </a:moveTo>
                              <a:cubicBezTo>
                                <a:pt x="19138" y="1152"/>
                                <a:pt x="19138" y="949"/>
                                <a:pt x="19037" y="949"/>
                              </a:cubicBezTo>
                              <a:cubicBezTo>
                                <a:pt x="18936" y="953"/>
                                <a:pt x="18936" y="1152"/>
                                <a:pt x="19037" y="1152"/>
                              </a:cubicBezTo>
                              <a:close/>
                              <a:moveTo>
                                <a:pt x="14228" y="1261"/>
                              </a:moveTo>
                              <a:cubicBezTo>
                                <a:pt x="14329" y="1261"/>
                                <a:pt x="14329" y="1058"/>
                                <a:pt x="14228" y="1058"/>
                              </a:cubicBezTo>
                              <a:cubicBezTo>
                                <a:pt x="14127" y="1061"/>
                                <a:pt x="14127" y="1261"/>
                                <a:pt x="14228" y="1261"/>
                              </a:cubicBezTo>
                              <a:close/>
                              <a:moveTo>
                                <a:pt x="13849" y="3832"/>
                              </a:moveTo>
                              <a:cubicBezTo>
                                <a:pt x="13748" y="3832"/>
                                <a:pt x="13748" y="4035"/>
                                <a:pt x="13849" y="4035"/>
                              </a:cubicBezTo>
                              <a:cubicBezTo>
                                <a:pt x="13953" y="4031"/>
                                <a:pt x="13953" y="3832"/>
                                <a:pt x="13849" y="3832"/>
                              </a:cubicBezTo>
                              <a:close/>
                              <a:moveTo>
                                <a:pt x="13800" y="2799"/>
                              </a:moveTo>
                              <a:cubicBezTo>
                                <a:pt x="13787" y="2834"/>
                                <a:pt x="13781" y="2883"/>
                                <a:pt x="13781" y="2928"/>
                              </a:cubicBezTo>
                              <a:cubicBezTo>
                                <a:pt x="13759" y="2893"/>
                                <a:pt x="13732" y="2862"/>
                                <a:pt x="13705" y="2844"/>
                              </a:cubicBezTo>
                              <a:cubicBezTo>
                                <a:pt x="13628" y="2799"/>
                                <a:pt x="13558" y="2788"/>
                                <a:pt x="13503" y="2939"/>
                              </a:cubicBezTo>
                              <a:cubicBezTo>
                                <a:pt x="13449" y="3086"/>
                                <a:pt x="13500" y="3152"/>
                                <a:pt x="13577" y="3198"/>
                              </a:cubicBezTo>
                              <a:cubicBezTo>
                                <a:pt x="13604" y="3215"/>
                                <a:pt x="13642" y="3222"/>
                                <a:pt x="13678" y="3222"/>
                              </a:cubicBezTo>
                              <a:cubicBezTo>
                                <a:pt x="13650" y="3250"/>
                                <a:pt x="13626" y="3285"/>
                                <a:pt x="13612" y="3320"/>
                              </a:cubicBezTo>
                              <a:cubicBezTo>
                                <a:pt x="13577" y="3419"/>
                                <a:pt x="13568" y="3510"/>
                                <a:pt x="13686" y="3580"/>
                              </a:cubicBezTo>
                              <a:cubicBezTo>
                                <a:pt x="13803" y="3650"/>
                                <a:pt x="13852" y="3583"/>
                                <a:pt x="13887" y="3485"/>
                              </a:cubicBezTo>
                              <a:cubicBezTo>
                                <a:pt x="13901" y="3450"/>
                                <a:pt x="13907" y="3401"/>
                                <a:pt x="13907" y="3355"/>
                              </a:cubicBezTo>
                              <a:cubicBezTo>
                                <a:pt x="13928" y="3391"/>
                                <a:pt x="13956" y="3422"/>
                                <a:pt x="13983" y="3440"/>
                              </a:cubicBezTo>
                              <a:cubicBezTo>
                                <a:pt x="14059" y="3485"/>
                                <a:pt x="14130" y="3496"/>
                                <a:pt x="14185" y="3345"/>
                              </a:cubicBezTo>
                              <a:cubicBezTo>
                                <a:pt x="14239" y="3198"/>
                                <a:pt x="14187" y="3131"/>
                                <a:pt x="14111" y="3086"/>
                              </a:cubicBezTo>
                              <a:cubicBezTo>
                                <a:pt x="14084" y="3068"/>
                                <a:pt x="14046" y="3061"/>
                                <a:pt x="14010" y="3061"/>
                              </a:cubicBezTo>
                              <a:cubicBezTo>
                                <a:pt x="14037" y="3033"/>
                                <a:pt x="14062" y="2998"/>
                                <a:pt x="14076" y="2963"/>
                              </a:cubicBezTo>
                              <a:cubicBezTo>
                                <a:pt x="14111" y="2865"/>
                                <a:pt x="14119" y="2774"/>
                                <a:pt x="14002" y="2704"/>
                              </a:cubicBezTo>
                              <a:cubicBezTo>
                                <a:pt x="13887" y="2634"/>
                                <a:pt x="13836" y="2701"/>
                                <a:pt x="13800" y="2799"/>
                              </a:cubicBezTo>
                              <a:close/>
                              <a:moveTo>
                                <a:pt x="18964" y="2329"/>
                              </a:moveTo>
                              <a:cubicBezTo>
                                <a:pt x="19065" y="2329"/>
                                <a:pt x="19065" y="2126"/>
                                <a:pt x="18964" y="2126"/>
                              </a:cubicBezTo>
                              <a:cubicBezTo>
                                <a:pt x="18863" y="2126"/>
                                <a:pt x="18863" y="2329"/>
                                <a:pt x="18964" y="2329"/>
                              </a:cubicBezTo>
                              <a:close/>
                              <a:moveTo>
                                <a:pt x="18438" y="3065"/>
                              </a:moveTo>
                              <a:cubicBezTo>
                                <a:pt x="18538" y="3065"/>
                                <a:pt x="18538" y="2862"/>
                                <a:pt x="18438" y="2862"/>
                              </a:cubicBezTo>
                              <a:cubicBezTo>
                                <a:pt x="18337" y="2862"/>
                                <a:pt x="18337" y="3065"/>
                                <a:pt x="18438" y="3065"/>
                              </a:cubicBezTo>
                              <a:close/>
                              <a:moveTo>
                                <a:pt x="18290" y="3832"/>
                              </a:moveTo>
                              <a:cubicBezTo>
                                <a:pt x="18189" y="3832"/>
                                <a:pt x="18189" y="4035"/>
                                <a:pt x="18290" y="4035"/>
                              </a:cubicBezTo>
                              <a:cubicBezTo>
                                <a:pt x="18391" y="4031"/>
                                <a:pt x="18391" y="3832"/>
                                <a:pt x="18290" y="3832"/>
                              </a:cubicBezTo>
                              <a:close/>
                              <a:moveTo>
                                <a:pt x="17505" y="5590"/>
                              </a:moveTo>
                              <a:cubicBezTo>
                                <a:pt x="17404" y="5590"/>
                                <a:pt x="17404" y="5793"/>
                                <a:pt x="17505" y="5793"/>
                              </a:cubicBezTo>
                              <a:cubicBezTo>
                                <a:pt x="17606" y="5793"/>
                                <a:pt x="17606" y="5590"/>
                                <a:pt x="17505" y="5590"/>
                              </a:cubicBezTo>
                              <a:close/>
                              <a:moveTo>
                                <a:pt x="18206" y="3268"/>
                              </a:moveTo>
                              <a:cubicBezTo>
                                <a:pt x="18105" y="3268"/>
                                <a:pt x="18105" y="3471"/>
                                <a:pt x="18206" y="3471"/>
                              </a:cubicBezTo>
                              <a:cubicBezTo>
                                <a:pt x="18307" y="3468"/>
                                <a:pt x="18307" y="3268"/>
                                <a:pt x="18206" y="3268"/>
                              </a:cubicBezTo>
                              <a:close/>
                              <a:moveTo>
                                <a:pt x="6385" y="1342"/>
                              </a:moveTo>
                              <a:cubicBezTo>
                                <a:pt x="6486" y="1342"/>
                                <a:pt x="6486" y="1138"/>
                                <a:pt x="6385" y="1138"/>
                              </a:cubicBezTo>
                              <a:cubicBezTo>
                                <a:pt x="6284" y="1142"/>
                                <a:pt x="6284" y="1342"/>
                                <a:pt x="6385" y="1342"/>
                              </a:cubicBezTo>
                              <a:close/>
                              <a:moveTo>
                                <a:pt x="3653" y="16732"/>
                              </a:moveTo>
                              <a:cubicBezTo>
                                <a:pt x="3754" y="16732"/>
                                <a:pt x="3754" y="16528"/>
                                <a:pt x="3653" y="16528"/>
                              </a:cubicBezTo>
                              <a:cubicBezTo>
                                <a:pt x="3552" y="16528"/>
                                <a:pt x="3552" y="16732"/>
                                <a:pt x="3653" y="16732"/>
                              </a:cubicBezTo>
                              <a:close/>
                              <a:moveTo>
                                <a:pt x="1232" y="14728"/>
                              </a:moveTo>
                              <a:cubicBezTo>
                                <a:pt x="1131" y="14728"/>
                                <a:pt x="1131" y="14931"/>
                                <a:pt x="1232" y="14931"/>
                              </a:cubicBezTo>
                              <a:cubicBezTo>
                                <a:pt x="1336" y="14928"/>
                                <a:pt x="1336" y="14728"/>
                                <a:pt x="1232" y="14728"/>
                              </a:cubicBezTo>
                              <a:close/>
                              <a:moveTo>
                                <a:pt x="4029" y="16220"/>
                              </a:moveTo>
                              <a:cubicBezTo>
                                <a:pt x="4130" y="16220"/>
                                <a:pt x="4130" y="16017"/>
                                <a:pt x="4029" y="16017"/>
                              </a:cubicBezTo>
                              <a:cubicBezTo>
                                <a:pt x="3929" y="16017"/>
                                <a:pt x="3929" y="16220"/>
                                <a:pt x="4029" y="16220"/>
                              </a:cubicBezTo>
                              <a:close/>
                              <a:moveTo>
                                <a:pt x="4387" y="17376"/>
                              </a:moveTo>
                              <a:cubicBezTo>
                                <a:pt x="4487" y="17376"/>
                                <a:pt x="4487" y="17173"/>
                                <a:pt x="4387" y="17173"/>
                              </a:cubicBezTo>
                              <a:cubicBezTo>
                                <a:pt x="4283" y="17176"/>
                                <a:pt x="4283" y="17376"/>
                                <a:pt x="4387" y="17376"/>
                              </a:cubicBezTo>
                              <a:close/>
                              <a:moveTo>
                                <a:pt x="9389" y="16907"/>
                              </a:moveTo>
                              <a:cubicBezTo>
                                <a:pt x="9288" y="16907"/>
                                <a:pt x="9288" y="17110"/>
                                <a:pt x="9389" y="17110"/>
                              </a:cubicBezTo>
                              <a:cubicBezTo>
                                <a:pt x="9490" y="17110"/>
                                <a:pt x="9490" y="16907"/>
                                <a:pt x="9389" y="16907"/>
                              </a:cubicBezTo>
                              <a:close/>
                              <a:moveTo>
                                <a:pt x="4190" y="19386"/>
                              </a:moveTo>
                              <a:cubicBezTo>
                                <a:pt x="4204" y="19320"/>
                                <a:pt x="4185" y="19253"/>
                                <a:pt x="4147" y="19211"/>
                              </a:cubicBezTo>
                              <a:cubicBezTo>
                                <a:pt x="4247" y="18907"/>
                                <a:pt x="4103" y="18563"/>
                                <a:pt x="4076" y="18500"/>
                              </a:cubicBezTo>
                              <a:cubicBezTo>
                                <a:pt x="4277" y="18220"/>
                                <a:pt x="4474" y="18077"/>
                                <a:pt x="4515" y="18049"/>
                              </a:cubicBezTo>
                              <a:cubicBezTo>
                                <a:pt x="4596" y="18066"/>
                                <a:pt x="4676" y="18087"/>
                                <a:pt x="4752" y="18112"/>
                              </a:cubicBezTo>
                              <a:cubicBezTo>
                                <a:pt x="4534" y="18269"/>
                                <a:pt x="4466" y="18504"/>
                                <a:pt x="4526" y="18714"/>
                              </a:cubicBezTo>
                              <a:cubicBezTo>
                                <a:pt x="4586" y="18931"/>
                                <a:pt x="4760" y="19057"/>
                                <a:pt x="5019" y="18998"/>
                              </a:cubicBezTo>
                              <a:cubicBezTo>
                                <a:pt x="4943" y="19320"/>
                                <a:pt x="5022" y="19558"/>
                                <a:pt x="5185" y="19656"/>
                              </a:cubicBezTo>
                              <a:cubicBezTo>
                                <a:pt x="5349" y="19758"/>
                                <a:pt x="5540" y="19688"/>
                                <a:pt x="5690" y="19408"/>
                              </a:cubicBezTo>
                              <a:cubicBezTo>
                                <a:pt x="5812" y="19705"/>
                                <a:pt x="6000" y="19800"/>
                                <a:pt x="6169" y="19723"/>
                              </a:cubicBezTo>
                              <a:cubicBezTo>
                                <a:pt x="6339" y="19646"/>
                                <a:pt x="6437" y="19422"/>
                                <a:pt x="6390" y="19089"/>
                              </a:cubicBezTo>
                              <a:cubicBezTo>
                                <a:pt x="6641" y="19187"/>
                                <a:pt x="6827" y="19085"/>
                                <a:pt x="6903" y="18875"/>
                              </a:cubicBezTo>
                              <a:cubicBezTo>
                                <a:pt x="6982" y="18665"/>
                                <a:pt x="6927" y="18420"/>
                                <a:pt x="6709" y="18227"/>
                              </a:cubicBezTo>
                              <a:cubicBezTo>
                                <a:pt x="6911" y="18091"/>
                                <a:pt x="6993" y="17891"/>
                                <a:pt x="6971" y="17698"/>
                              </a:cubicBezTo>
                              <a:cubicBezTo>
                                <a:pt x="6990" y="17688"/>
                                <a:pt x="7012" y="17677"/>
                                <a:pt x="7031" y="17667"/>
                              </a:cubicBezTo>
                              <a:cubicBezTo>
                                <a:pt x="7031" y="17667"/>
                                <a:pt x="6996" y="17597"/>
                                <a:pt x="6919" y="17520"/>
                              </a:cubicBezTo>
                              <a:cubicBezTo>
                                <a:pt x="6859" y="17397"/>
                                <a:pt x="6753" y="17320"/>
                                <a:pt x="6608" y="17313"/>
                              </a:cubicBezTo>
                              <a:cubicBezTo>
                                <a:pt x="6723" y="17278"/>
                                <a:pt x="6848" y="17239"/>
                                <a:pt x="6979" y="17194"/>
                              </a:cubicBezTo>
                              <a:cubicBezTo>
                                <a:pt x="7034" y="17271"/>
                                <a:pt x="7350" y="17670"/>
                                <a:pt x="7756" y="17327"/>
                              </a:cubicBezTo>
                              <a:cubicBezTo>
                                <a:pt x="7756" y="17327"/>
                                <a:pt x="7582" y="17068"/>
                                <a:pt x="7255" y="17096"/>
                              </a:cubicBezTo>
                              <a:cubicBezTo>
                                <a:pt x="7418" y="17036"/>
                                <a:pt x="7590" y="16966"/>
                                <a:pt x="7764" y="16893"/>
                              </a:cubicBezTo>
                              <a:cubicBezTo>
                                <a:pt x="7838" y="17001"/>
                                <a:pt x="8116" y="17348"/>
                                <a:pt x="8500" y="17064"/>
                              </a:cubicBezTo>
                              <a:cubicBezTo>
                                <a:pt x="8500" y="17064"/>
                                <a:pt x="8326" y="16767"/>
                                <a:pt x="7966" y="16802"/>
                              </a:cubicBezTo>
                              <a:cubicBezTo>
                                <a:pt x="8141" y="16721"/>
                                <a:pt x="8320" y="16634"/>
                                <a:pt x="8495" y="16535"/>
                              </a:cubicBezTo>
                              <a:cubicBezTo>
                                <a:pt x="8577" y="16630"/>
                                <a:pt x="8909" y="16963"/>
                                <a:pt x="9291" y="16591"/>
                              </a:cubicBezTo>
                              <a:cubicBezTo>
                                <a:pt x="9291" y="16591"/>
                                <a:pt x="9256" y="16546"/>
                                <a:pt x="9193" y="16500"/>
                              </a:cubicBezTo>
                              <a:cubicBezTo>
                                <a:pt x="9220" y="16483"/>
                                <a:pt x="9359" y="16392"/>
                                <a:pt x="9506" y="16227"/>
                              </a:cubicBezTo>
                              <a:cubicBezTo>
                                <a:pt x="9555" y="16248"/>
                                <a:pt x="9613" y="16259"/>
                                <a:pt x="9673" y="16259"/>
                              </a:cubicBezTo>
                              <a:cubicBezTo>
                                <a:pt x="9673" y="16371"/>
                                <a:pt x="9681" y="16441"/>
                                <a:pt x="9681" y="16441"/>
                              </a:cubicBezTo>
                              <a:cubicBezTo>
                                <a:pt x="9681" y="16441"/>
                                <a:pt x="9733" y="16364"/>
                                <a:pt x="9784" y="16241"/>
                              </a:cubicBezTo>
                              <a:cubicBezTo>
                                <a:pt x="9801" y="16238"/>
                                <a:pt x="9817" y="16231"/>
                                <a:pt x="9834" y="16224"/>
                              </a:cubicBezTo>
                              <a:cubicBezTo>
                                <a:pt x="9866" y="16574"/>
                                <a:pt x="9981" y="16840"/>
                                <a:pt x="9981" y="16840"/>
                              </a:cubicBezTo>
                              <a:cubicBezTo>
                                <a:pt x="9981" y="16840"/>
                                <a:pt x="10076" y="16514"/>
                                <a:pt x="10052" y="16126"/>
                              </a:cubicBezTo>
                              <a:cubicBezTo>
                                <a:pt x="10049" y="16077"/>
                                <a:pt x="10043" y="16031"/>
                                <a:pt x="10038" y="15986"/>
                              </a:cubicBezTo>
                              <a:cubicBezTo>
                                <a:pt x="10147" y="16217"/>
                                <a:pt x="10294" y="16353"/>
                                <a:pt x="10294" y="16353"/>
                              </a:cubicBezTo>
                              <a:cubicBezTo>
                                <a:pt x="10294" y="16353"/>
                                <a:pt x="10283" y="16192"/>
                                <a:pt x="10226" y="16000"/>
                              </a:cubicBezTo>
                              <a:cubicBezTo>
                                <a:pt x="10229" y="16003"/>
                                <a:pt x="10232" y="16007"/>
                                <a:pt x="10234" y="16010"/>
                              </a:cubicBezTo>
                              <a:cubicBezTo>
                                <a:pt x="10463" y="16266"/>
                                <a:pt x="10725" y="16360"/>
                                <a:pt x="10725" y="16360"/>
                              </a:cubicBezTo>
                              <a:cubicBezTo>
                                <a:pt x="10725" y="16360"/>
                                <a:pt x="10613" y="16045"/>
                                <a:pt x="10382" y="15789"/>
                              </a:cubicBezTo>
                              <a:cubicBezTo>
                                <a:pt x="10352" y="15758"/>
                                <a:pt x="10324" y="15730"/>
                                <a:pt x="10294" y="15702"/>
                              </a:cubicBezTo>
                              <a:cubicBezTo>
                                <a:pt x="10499" y="15765"/>
                                <a:pt x="10676" y="15730"/>
                                <a:pt x="10676" y="15730"/>
                              </a:cubicBezTo>
                              <a:cubicBezTo>
                                <a:pt x="10676" y="15730"/>
                                <a:pt x="10581" y="15625"/>
                                <a:pt x="10433" y="15541"/>
                              </a:cubicBezTo>
                              <a:cubicBezTo>
                                <a:pt x="10439" y="15541"/>
                                <a:pt x="10441" y="15541"/>
                                <a:pt x="10447" y="15541"/>
                              </a:cubicBezTo>
                              <a:cubicBezTo>
                                <a:pt x="10750" y="15513"/>
                                <a:pt x="10987" y="15345"/>
                                <a:pt x="10987" y="15345"/>
                              </a:cubicBezTo>
                              <a:cubicBezTo>
                                <a:pt x="10987" y="15345"/>
                                <a:pt x="10733" y="15222"/>
                                <a:pt x="10431" y="15250"/>
                              </a:cubicBezTo>
                              <a:cubicBezTo>
                                <a:pt x="10392" y="15254"/>
                                <a:pt x="10357" y="15261"/>
                                <a:pt x="10322" y="15268"/>
                              </a:cubicBezTo>
                              <a:cubicBezTo>
                                <a:pt x="10501" y="15127"/>
                                <a:pt x="10608" y="14938"/>
                                <a:pt x="10608" y="14938"/>
                              </a:cubicBezTo>
                              <a:cubicBezTo>
                                <a:pt x="10608" y="14938"/>
                                <a:pt x="10482" y="14952"/>
                                <a:pt x="10332" y="15026"/>
                              </a:cubicBezTo>
                              <a:cubicBezTo>
                                <a:pt x="10335" y="15022"/>
                                <a:pt x="10338" y="15019"/>
                                <a:pt x="10341" y="15015"/>
                              </a:cubicBezTo>
                              <a:cubicBezTo>
                                <a:pt x="10540" y="14721"/>
                                <a:pt x="10613" y="14385"/>
                                <a:pt x="10613" y="14385"/>
                              </a:cubicBezTo>
                              <a:cubicBezTo>
                                <a:pt x="10613" y="14385"/>
                                <a:pt x="10368" y="14529"/>
                                <a:pt x="10169" y="14826"/>
                              </a:cubicBezTo>
                              <a:cubicBezTo>
                                <a:pt x="10144" y="14865"/>
                                <a:pt x="10120" y="14900"/>
                                <a:pt x="10101" y="14938"/>
                              </a:cubicBezTo>
                              <a:cubicBezTo>
                                <a:pt x="10150" y="14676"/>
                                <a:pt x="10123" y="14448"/>
                                <a:pt x="10123" y="14448"/>
                              </a:cubicBezTo>
                              <a:cubicBezTo>
                                <a:pt x="10123" y="14448"/>
                                <a:pt x="10041" y="14571"/>
                                <a:pt x="9978" y="14760"/>
                              </a:cubicBezTo>
                              <a:cubicBezTo>
                                <a:pt x="9978" y="14753"/>
                                <a:pt x="9978" y="14749"/>
                                <a:pt x="9978" y="14742"/>
                              </a:cubicBezTo>
                              <a:cubicBezTo>
                                <a:pt x="9956" y="14353"/>
                                <a:pt x="9825" y="14049"/>
                                <a:pt x="9825" y="14049"/>
                              </a:cubicBezTo>
                              <a:cubicBezTo>
                                <a:pt x="9825" y="14049"/>
                                <a:pt x="9730" y="14374"/>
                                <a:pt x="9752" y="14763"/>
                              </a:cubicBezTo>
                              <a:cubicBezTo>
                                <a:pt x="9754" y="14812"/>
                                <a:pt x="9760" y="14858"/>
                                <a:pt x="9765" y="14903"/>
                              </a:cubicBezTo>
                              <a:cubicBezTo>
                                <a:pt x="9656" y="14672"/>
                                <a:pt x="9509" y="14536"/>
                                <a:pt x="9509" y="14536"/>
                              </a:cubicBezTo>
                              <a:cubicBezTo>
                                <a:pt x="9509" y="14536"/>
                                <a:pt x="9520" y="14697"/>
                                <a:pt x="9577" y="14889"/>
                              </a:cubicBezTo>
                              <a:cubicBezTo>
                                <a:pt x="9575" y="14886"/>
                                <a:pt x="9572" y="14882"/>
                                <a:pt x="9569" y="14879"/>
                              </a:cubicBezTo>
                              <a:cubicBezTo>
                                <a:pt x="9337" y="14623"/>
                                <a:pt x="9078" y="14529"/>
                                <a:pt x="9078" y="14529"/>
                              </a:cubicBezTo>
                              <a:cubicBezTo>
                                <a:pt x="9078" y="14529"/>
                                <a:pt x="9190" y="14844"/>
                                <a:pt x="9422" y="15099"/>
                              </a:cubicBezTo>
                              <a:cubicBezTo>
                                <a:pt x="9452" y="15131"/>
                                <a:pt x="9479" y="15159"/>
                                <a:pt x="9509" y="15187"/>
                              </a:cubicBezTo>
                              <a:cubicBezTo>
                                <a:pt x="9305" y="15124"/>
                                <a:pt x="9127" y="15159"/>
                                <a:pt x="9127" y="15159"/>
                              </a:cubicBezTo>
                              <a:cubicBezTo>
                                <a:pt x="9127" y="15159"/>
                                <a:pt x="9223" y="15264"/>
                                <a:pt x="9370" y="15345"/>
                              </a:cubicBezTo>
                              <a:cubicBezTo>
                                <a:pt x="9365" y="15345"/>
                                <a:pt x="9362" y="15345"/>
                                <a:pt x="9356" y="15345"/>
                              </a:cubicBezTo>
                              <a:cubicBezTo>
                                <a:pt x="9054" y="15373"/>
                                <a:pt x="8817" y="15541"/>
                                <a:pt x="8817" y="15541"/>
                              </a:cubicBezTo>
                              <a:cubicBezTo>
                                <a:pt x="8817" y="15541"/>
                                <a:pt x="8901" y="15579"/>
                                <a:pt x="9029" y="15607"/>
                              </a:cubicBezTo>
                              <a:cubicBezTo>
                                <a:pt x="8931" y="15726"/>
                                <a:pt x="8828" y="15923"/>
                                <a:pt x="8808" y="16248"/>
                              </a:cubicBezTo>
                              <a:cubicBezTo>
                                <a:pt x="8702" y="16315"/>
                                <a:pt x="8593" y="16378"/>
                                <a:pt x="8484" y="16437"/>
                              </a:cubicBezTo>
                              <a:cubicBezTo>
                                <a:pt x="8574" y="16325"/>
                                <a:pt x="8645" y="16157"/>
                                <a:pt x="8645" y="15908"/>
                              </a:cubicBezTo>
                              <a:cubicBezTo>
                                <a:pt x="8645" y="15908"/>
                                <a:pt x="8244" y="15972"/>
                                <a:pt x="8119" y="16627"/>
                              </a:cubicBezTo>
                              <a:cubicBezTo>
                                <a:pt x="7955" y="16707"/>
                                <a:pt x="7794" y="16777"/>
                                <a:pt x="7636" y="16844"/>
                              </a:cubicBezTo>
                              <a:cubicBezTo>
                                <a:pt x="7764" y="16721"/>
                                <a:pt x="7884" y="16507"/>
                                <a:pt x="7860" y="16154"/>
                              </a:cubicBezTo>
                              <a:cubicBezTo>
                                <a:pt x="7860" y="16154"/>
                                <a:pt x="7462" y="16269"/>
                                <a:pt x="7383" y="16945"/>
                              </a:cubicBezTo>
                              <a:cubicBezTo>
                                <a:pt x="7200" y="17015"/>
                                <a:pt x="7028" y="17078"/>
                                <a:pt x="6867" y="17131"/>
                              </a:cubicBezTo>
                              <a:cubicBezTo>
                                <a:pt x="6987" y="17029"/>
                                <a:pt x="7102" y="16854"/>
                                <a:pt x="7110" y="16546"/>
                              </a:cubicBezTo>
                              <a:cubicBezTo>
                                <a:pt x="7110" y="16546"/>
                                <a:pt x="6723" y="16595"/>
                                <a:pt x="6589" y="17222"/>
                              </a:cubicBezTo>
                              <a:cubicBezTo>
                                <a:pt x="6551" y="17232"/>
                                <a:pt x="6516" y="17243"/>
                                <a:pt x="6480" y="17253"/>
                              </a:cubicBezTo>
                              <a:cubicBezTo>
                                <a:pt x="6529" y="16966"/>
                                <a:pt x="6450" y="16756"/>
                                <a:pt x="6300" y="16662"/>
                              </a:cubicBezTo>
                              <a:cubicBezTo>
                                <a:pt x="6205" y="16602"/>
                                <a:pt x="6101" y="16602"/>
                                <a:pt x="6000" y="16665"/>
                              </a:cubicBezTo>
                              <a:cubicBezTo>
                                <a:pt x="6017" y="16535"/>
                                <a:pt x="6020" y="16514"/>
                                <a:pt x="6022" y="16511"/>
                              </a:cubicBezTo>
                              <a:cubicBezTo>
                                <a:pt x="6074" y="16493"/>
                                <a:pt x="6118" y="16469"/>
                                <a:pt x="6118" y="16469"/>
                              </a:cubicBezTo>
                              <a:cubicBezTo>
                                <a:pt x="6003" y="16367"/>
                                <a:pt x="5916" y="16409"/>
                                <a:pt x="5872" y="16448"/>
                              </a:cubicBezTo>
                              <a:cubicBezTo>
                                <a:pt x="5889" y="16413"/>
                                <a:pt x="5908" y="16378"/>
                                <a:pt x="5930" y="16343"/>
                              </a:cubicBezTo>
                              <a:cubicBezTo>
                                <a:pt x="6003" y="16416"/>
                                <a:pt x="6189" y="16227"/>
                                <a:pt x="6189" y="16227"/>
                              </a:cubicBezTo>
                              <a:cubicBezTo>
                                <a:pt x="6093" y="16182"/>
                                <a:pt x="6028" y="16210"/>
                                <a:pt x="5984" y="16245"/>
                              </a:cubicBezTo>
                              <a:cubicBezTo>
                                <a:pt x="6022" y="16178"/>
                                <a:pt x="6066" y="16108"/>
                                <a:pt x="6112" y="16038"/>
                              </a:cubicBezTo>
                              <a:cubicBezTo>
                                <a:pt x="6172" y="16126"/>
                                <a:pt x="6382" y="16007"/>
                                <a:pt x="6382" y="16007"/>
                              </a:cubicBezTo>
                              <a:cubicBezTo>
                                <a:pt x="6284" y="15919"/>
                                <a:pt x="6205" y="15937"/>
                                <a:pt x="6159" y="15968"/>
                              </a:cubicBezTo>
                              <a:cubicBezTo>
                                <a:pt x="6199" y="15908"/>
                                <a:pt x="6240" y="15852"/>
                                <a:pt x="6287" y="15793"/>
                              </a:cubicBezTo>
                              <a:cubicBezTo>
                                <a:pt x="6352" y="15870"/>
                                <a:pt x="6554" y="15747"/>
                                <a:pt x="6554" y="15747"/>
                              </a:cubicBezTo>
                              <a:cubicBezTo>
                                <a:pt x="6475" y="15681"/>
                                <a:pt x="6409" y="15681"/>
                                <a:pt x="6363" y="15702"/>
                              </a:cubicBezTo>
                              <a:cubicBezTo>
                                <a:pt x="6396" y="15663"/>
                                <a:pt x="6431" y="15625"/>
                                <a:pt x="6467" y="15586"/>
                              </a:cubicBezTo>
                              <a:cubicBezTo>
                                <a:pt x="6529" y="15667"/>
                                <a:pt x="6734" y="15572"/>
                                <a:pt x="6734" y="15572"/>
                              </a:cubicBezTo>
                              <a:cubicBezTo>
                                <a:pt x="6663" y="15499"/>
                                <a:pt x="6600" y="15488"/>
                                <a:pt x="6554" y="15502"/>
                              </a:cubicBezTo>
                              <a:cubicBezTo>
                                <a:pt x="6598" y="15464"/>
                                <a:pt x="6641" y="15425"/>
                                <a:pt x="6685" y="15387"/>
                              </a:cubicBezTo>
                              <a:cubicBezTo>
                                <a:pt x="6726" y="15492"/>
                                <a:pt x="6955" y="15446"/>
                                <a:pt x="6955" y="15446"/>
                              </a:cubicBezTo>
                              <a:cubicBezTo>
                                <a:pt x="6881" y="15338"/>
                                <a:pt x="6807" y="15324"/>
                                <a:pt x="6753" y="15334"/>
                              </a:cubicBezTo>
                              <a:cubicBezTo>
                                <a:pt x="6807" y="15296"/>
                                <a:pt x="6862" y="15261"/>
                                <a:pt x="6922" y="15229"/>
                              </a:cubicBezTo>
                              <a:cubicBezTo>
                                <a:pt x="6955" y="15338"/>
                                <a:pt x="7178" y="15341"/>
                                <a:pt x="7178" y="15341"/>
                              </a:cubicBezTo>
                              <a:cubicBezTo>
                                <a:pt x="7126" y="15226"/>
                                <a:pt x="7058" y="15194"/>
                                <a:pt x="7006" y="15187"/>
                              </a:cubicBezTo>
                              <a:cubicBezTo>
                                <a:pt x="7023" y="15180"/>
                                <a:pt x="7042" y="15173"/>
                                <a:pt x="7058" y="15166"/>
                              </a:cubicBezTo>
                              <a:cubicBezTo>
                                <a:pt x="7085" y="15194"/>
                                <a:pt x="7151" y="15180"/>
                                <a:pt x="7151" y="15180"/>
                              </a:cubicBezTo>
                              <a:cubicBezTo>
                                <a:pt x="7151" y="15180"/>
                                <a:pt x="7151" y="15180"/>
                                <a:pt x="7151" y="15180"/>
                              </a:cubicBezTo>
                              <a:cubicBezTo>
                                <a:pt x="7208" y="15194"/>
                                <a:pt x="7290" y="15211"/>
                                <a:pt x="7366" y="15211"/>
                              </a:cubicBezTo>
                              <a:cubicBezTo>
                                <a:pt x="7464" y="15222"/>
                                <a:pt x="7557" y="15208"/>
                                <a:pt x="7576" y="15113"/>
                              </a:cubicBezTo>
                              <a:cubicBezTo>
                                <a:pt x="7584" y="15078"/>
                                <a:pt x="7584" y="15047"/>
                                <a:pt x="7582" y="15022"/>
                              </a:cubicBezTo>
                              <a:cubicBezTo>
                                <a:pt x="7606" y="15015"/>
                                <a:pt x="7631" y="15008"/>
                                <a:pt x="7647" y="15005"/>
                              </a:cubicBezTo>
                              <a:cubicBezTo>
                                <a:pt x="7650" y="15008"/>
                                <a:pt x="7655" y="15008"/>
                                <a:pt x="7658" y="15005"/>
                              </a:cubicBezTo>
                              <a:cubicBezTo>
                                <a:pt x="7663" y="15001"/>
                                <a:pt x="7666" y="14991"/>
                                <a:pt x="7663" y="14984"/>
                              </a:cubicBezTo>
                              <a:cubicBezTo>
                                <a:pt x="7661" y="14977"/>
                                <a:pt x="7653" y="14973"/>
                                <a:pt x="7647" y="14977"/>
                              </a:cubicBezTo>
                              <a:cubicBezTo>
                                <a:pt x="7644" y="14977"/>
                                <a:pt x="7644" y="14980"/>
                                <a:pt x="7642" y="14984"/>
                              </a:cubicBezTo>
                              <a:cubicBezTo>
                                <a:pt x="7628" y="14991"/>
                                <a:pt x="7601" y="14998"/>
                                <a:pt x="7576" y="15001"/>
                              </a:cubicBezTo>
                              <a:cubicBezTo>
                                <a:pt x="7576" y="14998"/>
                                <a:pt x="7573" y="14994"/>
                                <a:pt x="7573" y="14991"/>
                              </a:cubicBezTo>
                              <a:cubicBezTo>
                                <a:pt x="7573" y="14991"/>
                                <a:pt x="7576" y="14991"/>
                                <a:pt x="7576" y="14987"/>
                              </a:cubicBezTo>
                              <a:cubicBezTo>
                                <a:pt x="7590" y="14980"/>
                                <a:pt x="7598" y="14977"/>
                                <a:pt x="7606" y="14970"/>
                              </a:cubicBezTo>
                              <a:cubicBezTo>
                                <a:pt x="7623" y="14956"/>
                                <a:pt x="7633" y="14942"/>
                                <a:pt x="7642" y="14924"/>
                              </a:cubicBezTo>
                              <a:cubicBezTo>
                                <a:pt x="7655" y="14917"/>
                                <a:pt x="7666" y="14910"/>
                                <a:pt x="7674" y="14907"/>
                              </a:cubicBezTo>
                              <a:cubicBezTo>
                                <a:pt x="7677" y="14910"/>
                                <a:pt x="7683" y="14910"/>
                                <a:pt x="7685" y="14907"/>
                              </a:cubicBezTo>
                              <a:cubicBezTo>
                                <a:pt x="7691" y="14903"/>
                                <a:pt x="7691" y="14893"/>
                                <a:pt x="7688" y="14886"/>
                              </a:cubicBezTo>
                              <a:cubicBezTo>
                                <a:pt x="7685" y="14879"/>
                                <a:pt x="7677" y="14879"/>
                                <a:pt x="7672" y="14882"/>
                              </a:cubicBezTo>
                              <a:cubicBezTo>
                                <a:pt x="7669" y="14882"/>
                                <a:pt x="7669" y="14886"/>
                                <a:pt x="7669" y="14889"/>
                              </a:cubicBezTo>
                              <a:cubicBezTo>
                                <a:pt x="7663" y="14893"/>
                                <a:pt x="7655" y="14896"/>
                                <a:pt x="7647" y="14900"/>
                              </a:cubicBezTo>
                              <a:cubicBezTo>
                                <a:pt x="7650" y="14886"/>
                                <a:pt x="7650" y="14872"/>
                                <a:pt x="7647" y="14854"/>
                              </a:cubicBezTo>
                              <a:cubicBezTo>
                                <a:pt x="7663" y="14844"/>
                                <a:pt x="7677" y="14833"/>
                                <a:pt x="7685" y="14826"/>
                              </a:cubicBezTo>
                              <a:cubicBezTo>
                                <a:pt x="7688" y="14826"/>
                                <a:pt x="7693" y="14826"/>
                                <a:pt x="7696" y="14826"/>
                              </a:cubicBezTo>
                              <a:cubicBezTo>
                                <a:pt x="7702" y="14823"/>
                                <a:pt x="7702" y="14812"/>
                                <a:pt x="7699" y="14805"/>
                              </a:cubicBezTo>
                              <a:cubicBezTo>
                                <a:pt x="7696" y="14798"/>
                                <a:pt x="7688" y="14798"/>
                                <a:pt x="7683" y="14802"/>
                              </a:cubicBezTo>
                              <a:cubicBezTo>
                                <a:pt x="7680" y="14805"/>
                                <a:pt x="7680" y="14805"/>
                                <a:pt x="7677" y="14809"/>
                              </a:cubicBezTo>
                              <a:cubicBezTo>
                                <a:pt x="7669" y="14816"/>
                                <a:pt x="7658" y="14826"/>
                                <a:pt x="7642" y="14837"/>
                              </a:cubicBezTo>
                              <a:cubicBezTo>
                                <a:pt x="7639" y="14823"/>
                                <a:pt x="7633" y="14809"/>
                                <a:pt x="7628" y="14798"/>
                              </a:cubicBezTo>
                              <a:cubicBezTo>
                                <a:pt x="7655" y="14777"/>
                                <a:pt x="7688" y="14756"/>
                                <a:pt x="7707" y="14749"/>
                              </a:cubicBezTo>
                              <a:cubicBezTo>
                                <a:pt x="7710" y="14753"/>
                                <a:pt x="7715" y="14753"/>
                                <a:pt x="7718" y="14749"/>
                              </a:cubicBezTo>
                              <a:cubicBezTo>
                                <a:pt x="7723" y="14746"/>
                                <a:pt x="7726" y="14735"/>
                                <a:pt x="7723" y="14728"/>
                              </a:cubicBezTo>
                              <a:cubicBezTo>
                                <a:pt x="7721" y="14721"/>
                                <a:pt x="7713" y="14718"/>
                                <a:pt x="7707" y="14721"/>
                              </a:cubicBezTo>
                              <a:cubicBezTo>
                                <a:pt x="7704" y="14721"/>
                                <a:pt x="7704" y="14725"/>
                                <a:pt x="7702" y="14728"/>
                              </a:cubicBezTo>
                              <a:cubicBezTo>
                                <a:pt x="7683" y="14735"/>
                                <a:pt x="7647" y="14760"/>
                                <a:pt x="7620" y="14781"/>
                              </a:cubicBezTo>
                              <a:cubicBezTo>
                                <a:pt x="7614" y="14770"/>
                                <a:pt x="7609" y="14760"/>
                                <a:pt x="7601" y="14749"/>
                              </a:cubicBezTo>
                              <a:cubicBezTo>
                                <a:pt x="7617" y="14739"/>
                                <a:pt x="7633" y="14728"/>
                                <a:pt x="7644" y="14725"/>
                              </a:cubicBezTo>
                              <a:cubicBezTo>
                                <a:pt x="7647" y="14728"/>
                                <a:pt x="7653" y="14728"/>
                                <a:pt x="7655" y="14725"/>
                              </a:cubicBezTo>
                              <a:cubicBezTo>
                                <a:pt x="7661" y="14721"/>
                                <a:pt x="7663" y="14714"/>
                                <a:pt x="7661" y="14704"/>
                              </a:cubicBezTo>
                              <a:cubicBezTo>
                                <a:pt x="7658" y="14697"/>
                                <a:pt x="7653" y="14693"/>
                                <a:pt x="7644" y="14697"/>
                              </a:cubicBezTo>
                              <a:cubicBezTo>
                                <a:pt x="7642" y="14697"/>
                                <a:pt x="7642" y="14700"/>
                                <a:pt x="7639" y="14704"/>
                              </a:cubicBezTo>
                              <a:cubicBezTo>
                                <a:pt x="7625" y="14707"/>
                                <a:pt x="7606" y="14721"/>
                                <a:pt x="7587" y="14732"/>
                              </a:cubicBezTo>
                              <a:cubicBezTo>
                                <a:pt x="7579" y="14721"/>
                                <a:pt x="7568" y="14711"/>
                                <a:pt x="7560" y="14700"/>
                              </a:cubicBezTo>
                              <a:cubicBezTo>
                                <a:pt x="7568" y="14693"/>
                                <a:pt x="7576" y="14686"/>
                                <a:pt x="7582" y="14683"/>
                              </a:cubicBezTo>
                              <a:cubicBezTo>
                                <a:pt x="7584" y="14686"/>
                                <a:pt x="7590" y="14686"/>
                                <a:pt x="7593" y="14683"/>
                              </a:cubicBezTo>
                              <a:cubicBezTo>
                                <a:pt x="7598" y="14679"/>
                                <a:pt x="7598" y="14669"/>
                                <a:pt x="7595" y="14662"/>
                              </a:cubicBezTo>
                              <a:cubicBezTo>
                                <a:pt x="7593" y="14655"/>
                                <a:pt x="7584" y="14655"/>
                                <a:pt x="7579" y="14658"/>
                              </a:cubicBezTo>
                              <a:cubicBezTo>
                                <a:pt x="7576" y="14662"/>
                                <a:pt x="7576" y="14662"/>
                                <a:pt x="7576" y="14665"/>
                              </a:cubicBezTo>
                              <a:cubicBezTo>
                                <a:pt x="7568" y="14672"/>
                                <a:pt x="7557" y="14679"/>
                                <a:pt x="7546" y="14690"/>
                              </a:cubicBezTo>
                              <a:cubicBezTo>
                                <a:pt x="7524" y="14676"/>
                                <a:pt x="7494" y="14679"/>
                                <a:pt x="7459" y="14700"/>
                              </a:cubicBezTo>
                              <a:cubicBezTo>
                                <a:pt x="7459" y="14700"/>
                                <a:pt x="7459" y="14697"/>
                                <a:pt x="7456" y="14697"/>
                              </a:cubicBezTo>
                              <a:cubicBezTo>
                                <a:pt x="7475" y="14676"/>
                                <a:pt x="7500" y="14655"/>
                                <a:pt x="7514" y="14648"/>
                              </a:cubicBezTo>
                              <a:cubicBezTo>
                                <a:pt x="7516" y="14651"/>
                                <a:pt x="7522" y="14651"/>
                                <a:pt x="7524" y="14648"/>
                              </a:cubicBezTo>
                              <a:cubicBezTo>
                                <a:pt x="7530" y="14644"/>
                                <a:pt x="7533" y="14634"/>
                                <a:pt x="7527" y="14627"/>
                              </a:cubicBezTo>
                              <a:cubicBezTo>
                                <a:pt x="7524" y="14620"/>
                                <a:pt x="7516" y="14616"/>
                                <a:pt x="7511" y="14623"/>
                              </a:cubicBezTo>
                              <a:cubicBezTo>
                                <a:pt x="7508" y="14623"/>
                                <a:pt x="7508" y="14627"/>
                                <a:pt x="7505" y="14630"/>
                              </a:cubicBezTo>
                              <a:cubicBezTo>
                                <a:pt x="7489" y="14641"/>
                                <a:pt x="7462" y="14662"/>
                                <a:pt x="7440" y="14683"/>
                              </a:cubicBezTo>
                              <a:cubicBezTo>
                                <a:pt x="7429" y="14669"/>
                                <a:pt x="7413" y="14658"/>
                                <a:pt x="7396" y="14648"/>
                              </a:cubicBezTo>
                              <a:cubicBezTo>
                                <a:pt x="7339" y="14613"/>
                                <a:pt x="7279" y="14665"/>
                                <a:pt x="7230" y="14746"/>
                              </a:cubicBezTo>
                              <a:cubicBezTo>
                                <a:pt x="7167" y="14830"/>
                                <a:pt x="7110" y="14956"/>
                                <a:pt x="7077" y="15040"/>
                              </a:cubicBezTo>
                              <a:cubicBezTo>
                                <a:pt x="7077" y="15040"/>
                                <a:pt x="7077" y="15040"/>
                                <a:pt x="7077" y="15040"/>
                              </a:cubicBezTo>
                              <a:cubicBezTo>
                                <a:pt x="7066" y="15050"/>
                                <a:pt x="7034" y="15089"/>
                                <a:pt x="7034" y="15127"/>
                              </a:cubicBezTo>
                              <a:cubicBezTo>
                                <a:pt x="6971" y="15152"/>
                                <a:pt x="6911" y="15180"/>
                                <a:pt x="6851" y="15215"/>
                              </a:cubicBezTo>
                              <a:cubicBezTo>
                                <a:pt x="6897" y="15127"/>
                                <a:pt x="6922" y="14984"/>
                                <a:pt x="6922" y="14984"/>
                              </a:cubicBezTo>
                              <a:cubicBezTo>
                                <a:pt x="6756" y="15057"/>
                                <a:pt x="6758" y="15226"/>
                                <a:pt x="6764" y="15271"/>
                              </a:cubicBezTo>
                              <a:cubicBezTo>
                                <a:pt x="6717" y="15303"/>
                                <a:pt x="6674" y="15334"/>
                                <a:pt x="6633" y="15369"/>
                              </a:cubicBezTo>
                              <a:cubicBezTo>
                                <a:pt x="6666" y="15271"/>
                                <a:pt x="6671" y="15120"/>
                                <a:pt x="6671" y="15120"/>
                              </a:cubicBezTo>
                              <a:cubicBezTo>
                                <a:pt x="6524" y="15229"/>
                                <a:pt x="6546" y="15383"/>
                                <a:pt x="6557" y="15436"/>
                              </a:cubicBezTo>
                              <a:cubicBezTo>
                                <a:pt x="6508" y="15478"/>
                                <a:pt x="6464" y="15527"/>
                                <a:pt x="6418" y="15572"/>
                              </a:cubicBezTo>
                              <a:cubicBezTo>
                                <a:pt x="6445" y="15467"/>
                                <a:pt x="6423" y="15292"/>
                                <a:pt x="6423" y="15292"/>
                              </a:cubicBezTo>
                              <a:cubicBezTo>
                                <a:pt x="6287" y="15443"/>
                                <a:pt x="6344" y="15597"/>
                                <a:pt x="6360" y="15635"/>
                              </a:cubicBezTo>
                              <a:cubicBezTo>
                                <a:pt x="6319" y="15684"/>
                                <a:pt x="6279" y="15733"/>
                                <a:pt x="6238" y="15786"/>
                              </a:cubicBezTo>
                              <a:cubicBezTo>
                                <a:pt x="6257" y="15684"/>
                                <a:pt x="6251" y="15555"/>
                                <a:pt x="6251" y="15555"/>
                              </a:cubicBezTo>
                              <a:cubicBezTo>
                                <a:pt x="6109" y="15684"/>
                                <a:pt x="6148" y="15842"/>
                                <a:pt x="6164" y="15887"/>
                              </a:cubicBezTo>
                              <a:cubicBezTo>
                                <a:pt x="6129" y="15937"/>
                                <a:pt x="6093" y="15989"/>
                                <a:pt x="6060" y="16038"/>
                              </a:cubicBezTo>
                              <a:cubicBezTo>
                                <a:pt x="6074" y="15944"/>
                                <a:pt x="6066" y="15831"/>
                                <a:pt x="6066" y="15831"/>
                              </a:cubicBezTo>
                              <a:cubicBezTo>
                                <a:pt x="5927" y="15961"/>
                                <a:pt x="5965" y="16115"/>
                                <a:pt x="5981" y="16164"/>
                              </a:cubicBezTo>
                              <a:cubicBezTo>
                                <a:pt x="5949" y="16217"/>
                                <a:pt x="5919" y="16273"/>
                                <a:pt x="5891" y="16322"/>
                              </a:cubicBezTo>
                              <a:cubicBezTo>
                                <a:pt x="5897" y="16269"/>
                                <a:pt x="5891" y="16210"/>
                                <a:pt x="5883" y="16161"/>
                              </a:cubicBezTo>
                              <a:cubicBezTo>
                                <a:pt x="5921" y="16035"/>
                                <a:pt x="5960" y="15905"/>
                                <a:pt x="6000" y="15772"/>
                              </a:cubicBezTo>
                              <a:cubicBezTo>
                                <a:pt x="6036" y="15733"/>
                                <a:pt x="6066" y="15667"/>
                                <a:pt x="6069" y="15562"/>
                              </a:cubicBezTo>
                              <a:cubicBezTo>
                                <a:pt x="6069" y="15562"/>
                                <a:pt x="6069" y="15562"/>
                                <a:pt x="6066" y="15562"/>
                              </a:cubicBezTo>
                              <a:cubicBezTo>
                                <a:pt x="6088" y="15495"/>
                                <a:pt x="6109" y="15425"/>
                                <a:pt x="6134" y="15359"/>
                              </a:cubicBezTo>
                              <a:cubicBezTo>
                                <a:pt x="6219" y="15383"/>
                                <a:pt x="6368" y="15215"/>
                                <a:pt x="6368" y="15215"/>
                              </a:cubicBezTo>
                              <a:cubicBezTo>
                                <a:pt x="6279" y="15180"/>
                                <a:pt x="6219" y="15201"/>
                                <a:pt x="6175" y="15236"/>
                              </a:cubicBezTo>
                              <a:cubicBezTo>
                                <a:pt x="6197" y="15173"/>
                                <a:pt x="6219" y="15110"/>
                                <a:pt x="6243" y="15043"/>
                              </a:cubicBezTo>
                              <a:cubicBezTo>
                                <a:pt x="6322" y="15099"/>
                                <a:pt x="6494" y="14910"/>
                                <a:pt x="6494" y="14910"/>
                              </a:cubicBezTo>
                              <a:cubicBezTo>
                                <a:pt x="6385" y="14865"/>
                                <a:pt x="6317" y="14907"/>
                                <a:pt x="6276" y="14956"/>
                              </a:cubicBezTo>
                              <a:cubicBezTo>
                                <a:pt x="6298" y="14893"/>
                                <a:pt x="6322" y="14833"/>
                                <a:pt x="6344" y="14774"/>
                              </a:cubicBezTo>
                              <a:cubicBezTo>
                                <a:pt x="6426" y="14809"/>
                                <a:pt x="6584" y="14644"/>
                                <a:pt x="6584" y="14644"/>
                              </a:cubicBezTo>
                              <a:cubicBezTo>
                                <a:pt x="6494" y="14602"/>
                                <a:pt x="6431" y="14623"/>
                                <a:pt x="6390" y="14655"/>
                              </a:cubicBezTo>
                              <a:cubicBezTo>
                                <a:pt x="6415" y="14595"/>
                                <a:pt x="6437" y="14536"/>
                                <a:pt x="6461" y="14479"/>
                              </a:cubicBezTo>
                              <a:cubicBezTo>
                                <a:pt x="6543" y="14525"/>
                                <a:pt x="6707" y="14343"/>
                                <a:pt x="6707" y="14343"/>
                              </a:cubicBezTo>
                              <a:cubicBezTo>
                                <a:pt x="6617" y="14304"/>
                                <a:pt x="6551" y="14329"/>
                                <a:pt x="6510" y="14364"/>
                              </a:cubicBezTo>
                              <a:cubicBezTo>
                                <a:pt x="6538" y="14301"/>
                                <a:pt x="6568" y="14238"/>
                                <a:pt x="6595" y="14178"/>
                              </a:cubicBezTo>
                              <a:cubicBezTo>
                                <a:pt x="6674" y="14231"/>
                                <a:pt x="6848" y="14070"/>
                                <a:pt x="6848" y="14070"/>
                              </a:cubicBezTo>
                              <a:cubicBezTo>
                                <a:pt x="6758" y="14021"/>
                                <a:pt x="6693" y="14038"/>
                                <a:pt x="6647" y="14070"/>
                              </a:cubicBezTo>
                              <a:cubicBezTo>
                                <a:pt x="6677" y="14010"/>
                                <a:pt x="6704" y="13958"/>
                                <a:pt x="6734" y="13905"/>
                              </a:cubicBezTo>
                              <a:cubicBezTo>
                                <a:pt x="6805" y="13968"/>
                                <a:pt x="6996" y="13856"/>
                                <a:pt x="6996" y="13856"/>
                              </a:cubicBezTo>
                              <a:cubicBezTo>
                                <a:pt x="6906" y="13779"/>
                                <a:pt x="6835" y="13789"/>
                                <a:pt x="6786" y="13814"/>
                              </a:cubicBezTo>
                              <a:cubicBezTo>
                                <a:pt x="6824" y="13751"/>
                                <a:pt x="6862" y="13691"/>
                                <a:pt x="6900" y="13639"/>
                              </a:cubicBezTo>
                              <a:cubicBezTo>
                                <a:pt x="6955" y="13730"/>
                                <a:pt x="7170" y="13656"/>
                                <a:pt x="7170" y="13656"/>
                              </a:cubicBezTo>
                              <a:cubicBezTo>
                                <a:pt x="7080" y="13544"/>
                                <a:pt x="6998" y="13555"/>
                                <a:pt x="6946" y="13576"/>
                              </a:cubicBezTo>
                              <a:cubicBezTo>
                                <a:pt x="6955" y="13565"/>
                                <a:pt x="6966" y="13551"/>
                                <a:pt x="6974" y="13541"/>
                              </a:cubicBezTo>
                              <a:cubicBezTo>
                                <a:pt x="7012" y="13544"/>
                                <a:pt x="7058" y="13516"/>
                                <a:pt x="7058" y="13516"/>
                              </a:cubicBezTo>
                              <a:cubicBezTo>
                                <a:pt x="7058" y="13516"/>
                                <a:pt x="7058" y="13516"/>
                                <a:pt x="7058" y="13516"/>
                              </a:cubicBezTo>
                              <a:cubicBezTo>
                                <a:pt x="7126" y="13513"/>
                                <a:pt x="7219" y="13499"/>
                                <a:pt x="7301" y="13471"/>
                              </a:cubicBezTo>
                              <a:cubicBezTo>
                                <a:pt x="7413" y="13446"/>
                                <a:pt x="7511" y="13394"/>
                                <a:pt x="7511" y="13285"/>
                              </a:cubicBezTo>
                              <a:cubicBezTo>
                                <a:pt x="7511" y="13243"/>
                                <a:pt x="7505" y="13208"/>
                                <a:pt x="7494" y="13180"/>
                              </a:cubicBezTo>
                              <a:cubicBezTo>
                                <a:pt x="7519" y="13166"/>
                                <a:pt x="7546" y="13149"/>
                                <a:pt x="7560" y="13134"/>
                              </a:cubicBezTo>
                              <a:cubicBezTo>
                                <a:pt x="7565" y="13138"/>
                                <a:pt x="7571" y="13138"/>
                                <a:pt x="7573" y="13131"/>
                              </a:cubicBezTo>
                              <a:cubicBezTo>
                                <a:pt x="7579" y="13124"/>
                                <a:pt x="7579" y="13113"/>
                                <a:pt x="7573" y="13106"/>
                              </a:cubicBezTo>
                              <a:cubicBezTo>
                                <a:pt x="7568" y="13099"/>
                                <a:pt x="7560" y="13099"/>
                                <a:pt x="7554" y="13106"/>
                              </a:cubicBezTo>
                              <a:cubicBezTo>
                                <a:pt x="7552" y="13110"/>
                                <a:pt x="7552" y="13113"/>
                                <a:pt x="7552" y="13117"/>
                              </a:cubicBezTo>
                              <a:cubicBezTo>
                                <a:pt x="7538" y="13127"/>
                                <a:pt x="7511" y="13145"/>
                                <a:pt x="7486" y="13163"/>
                              </a:cubicBezTo>
                              <a:cubicBezTo>
                                <a:pt x="7484" y="13159"/>
                                <a:pt x="7484" y="13156"/>
                                <a:pt x="7481" y="13152"/>
                              </a:cubicBezTo>
                              <a:cubicBezTo>
                                <a:pt x="7481" y="13152"/>
                                <a:pt x="7484" y="13149"/>
                                <a:pt x="7484" y="13149"/>
                              </a:cubicBezTo>
                              <a:cubicBezTo>
                                <a:pt x="7497" y="13138"/>
                                <a:pt x="7505" y="13127"/>
                                <a:pt x="7514" y="13117"/>
                              </a:cubicBezTo>
                              <a:cubicBezTo>
                                <a:pt x="7530" y="13096"/>
                                <a:pt x="7538" y="13075"/>
                                <a:pt x="7541" y="13050"/>
                              </a:cubicBezTo>
                              <a:cubicBezTo>
                                <a:pt x="7552" y="13040"/>
                                <a:pt x="7563" y="13029"/>
                                <a:pt x="7571" y="13019"/>
                              </a:cubicBezTo>
                              <a:cubicBezTo>
                                <a:pt x="7576" y="13022"/>
                                <a:pt x="7582" y="13019"/>
                                <a:pt x="7584" y="13012"/>
                              </a:cubicBezTo>
                              <a:cubicBezTo>
                                <a:pt x="7590" y="13005"/>
                                <a:pt x="7587" y="12994"/>
                                <a:pt x="7582" y="12987"/>
                              </a:cubicBezTo>
                              <a:cubicBezTo>
                                <a:pt x="7576" y="12980"/>
                                <a:pt x="7568" y="12984"/>
                                <a:pt x="7563" y="12991"/>
                              </a:cubicBezTo>
                              <a:cubicBezTo>
                                <a:pt x="7560" y="12994"/>
                                <a:pt x="7560" y="12998"/>
                                <a:pt x="7560" y="13001"/>
                              </a:cubicBezTo>
                              <a:cubicBezTo>
                                <a:pt x="7554" y="13008"/>
                                <a:pt x="7549" y="13015"/>
                                <a:pt x="7541" y="13022"/>
                              </a:cubicBezTo>
                              <a:cubicBezTo>
                                <a:pt x="7541" y="13005"/>
                                <a:pt x="7535" y="12987"/>
                                <a:pt x="7530" y="12970"/>
                              </a:cubicBezTo>
                              <a:cubicBezTo>
                                <a:pt x="7544" y="12952"/>
                                <a:pt x="7557" y="12938"/>
                                <a:pt x="7565" y="12924"/>
                              </a:cubicBezTo>
                              <a:cubicBezTo>
                                <a:pt x="7571" y="12924"/>
                                <a:pt x="7573" y="12924"/>
                                <a:pt x="7579" y="12917"/>
                              </a:cubicBezTo>
                              <a:cubicBezTo>
                                <a:pt x="7584" y="12910"/>
                                <a:pt x="7582" y="12900"/>
                                <a:pt x="7576" y="12893"/>
                              </a:cubicBezTo>
                              <a:cubicBezTo>
                                <a:pt x="7571" y="12886"/>
                                <a:pt x="7563" y="12889"/>
                                <a:pt x="7557" y="12896"/>
                              </a:cubicBezTo>
                              <a:cubicBezTo>
                                <a:pt x="7554" y="12900"/>
                                <a:pt x="7554" y="12903"/>
                                <a:pt x="7554" y="12910"/>
                              </a:cubicBezTo>
                              <a:cubicBezTo>
                                <a:pt x="7549" y="12921"/>
                                <a:pt x="7535" y="12935"/>
                                <a:pt x="7524" y="12952"/>
                              </a:cubicBezTo>
                              <a:cubicBezTo>
                                <a:pt x="7519" y="12938"/>
                                <a:pt x="7508" y="12924"/>
                                <a:pt x="7500" y="12910"/>
                              </a:cubicBezTo>
                              <a:cubicBezTo>
                                <a:pt x="7524" y="12879"/>
                                <a:pt x="7557" y="12840"/>
                                <a:pt x="7573" y="12826"/>
                              </a:cubicBezTo>
                              <a:cubicBezTo>
                                <a:pt x="7579" y="12830"/>
                                <a:pt x="7584" y="12830"/>
                                <a:pt x="7587" y="12823"/>
                              </a:cubicBezTo>
                              <a:cubicBezTo>
                                <a:pt x="7593" y="12816"/>
                                <a:pt x="7593" y="12805"/>
                                <a:pt x="7590" y="12798"/>
                              </a:cubicBezTo>
                              <a:cubicBezTo>
                                <a:pt x="7584" y="12791"/>
                                <a:pt x="7576" y="12791"/>
                                <a:pt x="7571" y="12795"/>
                              </a:cubicBezTo>
                              <a:cubicBezTo>
                                <a:pt x="7568" y="12798"/>
                                <a:pt x="7568" y="12802"/>
                                <a:pt x="7565" y="12805"/>
                              </a:cubicBezTo>
                              <a:cubicBezTo>
                                <a:pt x="7546" y="12823"/>
                                <a:pt x="7514" y="12861"/>
                                <a:pt x="7486" y="12893"/>
                              </a:cubicBezTo>
                              <a:cubicBezTo>
                                <a:pt x="7478" y="12886"/>
                                <a:pt x="7470" y="12875"/>
                                <a:pt x="7462" y="12868"/>
                              </a:cubicBezTo>
                              <a:cubicBezTo>
                                <a:pt x="7462" y="12865"/>
                                <a:pt x="7462" y="12865"/>
                                <a:pt x="7462" y="12861"/>
                              </a:cubicBezTo>
                              <a:cubicBezTo>
                                <a:pt x="7475" y="12844"/>
                                <a:pt x="7489" y="12830"/>
                                <a:pt x="7500" y="12823"/>
                              </a:cubicBezTo>
                              <a:cubicBezTo>
                                <a:pt x="7505" y="12826"/>
                                <a:pt x="7511" y="12826"/>
                                <a:pt x="7514" y="12819"/>
                              </a:cubicBezTo>
                              <a:cubicBezTo>
                                <a:pt x="7519" y="12812"/>
                                <a:pt x="7519" y="12802"/>
                                <a:pt x="7516" y="12795"/>
                              </a:cubicBezTo>
                              <a:cubicBezTo>
                                <a:pt x="7511" y="12788"/>
                                <a:pt x="7503" y="12788"/>
                                <a:pt x="7497" y="12791"/>
                              </a:cubicBezTo>
                              <a:cubicBezTo>
                                <a:pt x="7494" y="12795"/>
                                <a:pt x="7494" y="12798"/>
                                <a:pt x="7492" y="12802"/>
                              </a:cubicBezTo>
                              <a:cubicBezTo>
                                <a:pt x="7484" y="12809"/>
                                <a:pt x="7470" y="12819"/>
                                <a:pt x="7459" y="12833"/>
                              </a:cubicBezTo>
                              <a:cubicBezTo>
                                <a:pt x="7456" y="12798"/>
                                <a:pt x="7456" y="12756"/>
                                <a:pt x="7456" y="12707"/>
                              </a:cubicBezTo>
                              <a:cubicBezTo>
                                <a:pt x="7454" y="12536"/>
                                <a:pt x="7437" y="11870"/>
                                <a:pt x="7045" y="11709"/>
                              </a:cubicBezTo>
                              <a:cubicBezTo>
                                <a:pt x="7009" y="11635"/>
                                <a:pt x="6955" y="11572"/>
                                <a:pt x="6916" y="11534"/>
                              </a:cubicBezTo>
                              <a:cubicBezTo>
                                <a:pt x="6990" y="11530"/>
                                <a:pt x="7061" y="11523"/>
                                <a:pt x="7132" y="11513"/>
                              </a:cubicBezTo>
                              <a:cubicBezTo>
                                <a:pt x="7135" y="11513"/>
                                <a:pt x="7140" y="11513"/>
                                <a:pt x="7143" y="11513"/>
                              </a:cubicBezTo>
                              <a:cubicBezTo>
                                <a:pt x="7222" y="11502"/>
                                <a:pt x="7298" y="11488"/>
                                <a:pt x="7366" y="11474"/>
                              </a:cubicBezTo>
                              <a:cubicBezTo>
                                <a:pt x="7380" y="11485"/>
                                <a:pt x="7454" y="11530"/>
                                <a:pt x="7519" y="11604"/>
                              </a:cubicBezTo>
                              <a:cubicBezTo>
                                <a:pt x="7541" y="11740"/>
                                <a:pt x="7647" y="12220"/>
                                <a:pt x="8143" y="12473"/>
                              </a:cubicBezTo>
                              <a:cubicBezTo>
                                <a:pt x="8274" y="12543"/>
                                <a:pt x="8274" y="12543"/>
                                <a:pt x="8274" y="12543"/>
                              </a:cubicBezTo>
                              <a:cubicBezTo>
                                <a:pt x="8274" y="12543"/>
                                <a:pt x="8244" y="12476"/>
                                <a:pt x="8195" y="12311"/>
                              </a:cubicBezTo>
                              <a:cubicBezTo>
                                <a:pt x="8146" y="12150"/>
                                <a:pt x="7947" y="11530"/>
                                <a:pt x="7535" y="11562"/>
                              </a:cubicBezTo>
                              <a:cubicBezTo>
                                <a:pt x="7494" y="11520"/>
                                <a:pt x="7451" y="11485"/>
                                <a:pt x="7421" y="11460"/>
                              </a:cubicBezTo>
                              <a:cubicBezTo>
                                <a:pt x="7576" y="11425"/>
                                <a:pt x="7702" y="11390"/>
                                <a:pt x="7781" y="11362"/>
                              </a:cubicBezTo>
                              <a:cubicBezTo>
                                <a:pt x="8124" y="11625"/>
                                <a:pt x="8522" y="11226"/>
                                <a:pt x="8626" y="11117"/>
                              </a:cubicBezTo>
                              <a:cubicBezTo>
                                <a:pt x="8732" y="11005"/>
                                <a:pt x="8784" y="10966"/>
                                <a:pt x="8784" y="10966"/>
                              </a:cubicBezTo>
                              <a:cubicBezTo>
                                <a:pt x="8784" y="10966"/>
                                <a:pt x="8784" y="10966"/>
                                <a:pt x="8642" y="10945"/>
                              </a:cubicBezTo>
                              <a:cubicBezTo>
                                <a:pt x="8059" y="10837"/>
                                <a:pt x="7783" y="11271"/>
                                <a:pt x="7748" y="11327"/>
                              </a:cubicBezTo>
                              <a:cubicBezTo>
                                <a:pt x="7631" y="11366"/>
                                <a:pt x="7424" y="11422"/>
                                <a:pt x="7178" y="11460"/>
                              </a:cubicBezTo>
                              <a:cubicBezTo>
                                <a:pt x="7208" y="11415"/>
                                <a:pt x="7252" y="11341"/>
                                <a:pt x="7290" y="11236"/>
                              </a:cubicBezTo>
                              <a:cubicBezTo>
                                <a:pt x="7620" y="10928"/>
                                <a:pt x="7473" y="10290"/>
                                <a:pt x="7432" y="10126"/>
                              </a:cubicBezTo>
                              <a:cubicBezTo>
                                <a:pt x="7391" y="9958"/>
                                <a:pt x="7383" y="9881"/>
                                <a:pt x="7383" y="9881"/>
                              </a:cubicBezTo>
                              <a:cubicBezTo>
                                <a:pt x="7383" y="9881"/>
                                <a:pt x="7383" y="9881"/>
                                <a:pt x="7314" y="10042"/>
                              </a:cubicBezTo>
                              <a:cubicBezTo>
                                <a:pt x="7047" y="10648"/>
                                <a:pt x="7205" y="11114"/>
                                <a:pt x="7255" y="11226"/>
                              </a:cubicBezTo>
                              <a:cubicBezTo>
                                <a:pt x="7205" y="11359"/>
                                <a:pt x="7143" y="11439"/>
                                <a:pt x="7126" y="11464"/>
                              </a:cubicBezTo>
                              <a:cubicBezTo>
                                <a:pt x="6952" y="11485"/>
                                <a:pt x="6764" y="11495"/>
                                <a:pt x="6576" y="11481"/>
                              </a:cubicBezTo>
                              <a:cubicBezTo>
                                <a:pt x="6614" y="11446"/>
                                <a:pt x="6671" y="11383"/>
                                <a:pt x="6712" y="11313"/>
                              </a:cubicBezTo>
                              <a:cubicBezTo>
                                <a:pt x="7069" y="11054"/>
                                <a:pt x="6979" y="10399"/>
                                <a:pt x="6955" y="10231"/>
                              </a:cubicBezTo>
                              <a:cubicBezTo>
                                <a:pt x="6927" y="10059"/>
                                <a:pt x="6927" y="9982"/>
                                <a:pt x="6927" y="9982"/>
                              </a:cubicBezTo>
                              <a:cubicBezTo>
                                <a:pt x="6927" y="9982"/>
                                <a:pt x="6927" y="9982"/>
                                <a:pt x="6846" y="10133"/>
                              </a:cubicBezTo>
                              <a:cubicBezTo>
                                <a:pt x="6527" y="10693"/>
                                <a:pt x="6641" y="11177"/>
                                <a:pt x="6679" y="11299"/>
                              </a:cubicBezTo>
                              <a:cubicBezTo>
                                <a:pt x="6625" y="11394"/>
                                <a:pt x="6527" y="11474"/>
                                <a:pt x="6527" y="11474"/>
                              </a:cubicBezTo>
                              <a:cubicBezTo>
                                <a:pt x="6527" y="11474"/>
                                <a:pt x="6527" y="11474"/>
                                <a:pt x="6527" y="11474"/>
                              </a:cubicBezTo>
                              <a:cubicBezTo>
                                <a:pt x="6390" y="11460"/>
                                <a:pt x="6257" y="11429"/>
                                <a:pt x="6131" y="11376"/>
                              </a:cubicBezTo>
                              <a:cubicBezTo>
                                <a:pt x="6189" y="11348"/>
                                <a:pt x="6284" y="11289"/>
                                <a:pt x="6333" y="11194"/>
                              </a:cubicBezTo>
                              <a:cubicBezTo>
                                <a:pt x="6687" y="10942"/>
                                <a:pt x="6608" y="10294"/>
                                <a:pt x="6587" y="10122"/>
                              </a:cubicBezTo>
                              <a:cubicBezTo>
                                <a:pt x="6565" y="9947"/>
                                <a:pt x="6562" y="9870"/>
                                <a:pt x="6562" y="9870"/>
                              </a:cubicBezTo>
                              <a:cubicBezTo>
                                <a:pt x="6562" y="9870"/>
                                <a:pt x="6562" y="9870"/>
                                <a:pt x="6478" y="10017"/>
                              </a:cubicBezTo>
                              <a:cubicBezTo>
                                <a:pt x="6472" y="10028"/>
                                <a:pt x="6467" y="10038"/>
                                <a:pt x="6458" y="10049"/>
                              </a:cubicBezTo>
                              <a:cubicBezTo>
                                <a:pt x="6483" y="9919"/>
                                <a:pt x="6499" y="9867"/>
                                <a:pt x="6499" y="9867"/>
                              </a:cubicBezTo>
                              <a:cubicBezTo>
                                <a:pt x="6499" y="9867"/>
                                <a:pt x="6499" y="9867"/>
                                <a:pt x="6379" y="9965"/>
                              </a:cubicBezTo>
                              <a:cubicBezTo>
                                <a:pt x="5905" y="10322"/>
                                <a:pt x="5867" y="10837"/>
                                <a:pt x="5867" y="10959"/>
                              </a:cubicBezTo>
                              <a:cubicBezTo>
                                <a:pt x="5801" y="11001"/>
                                <a:pt x="5703" y="11040"/>
                                <a:pt x="5660" y="11054"/>
                              </a:cubicBezTo>
                              <a:cubicBezTo>
                                <a:pt x="5657" y="11054"/>
                                <a:pt x="5657" y="11058"/>
                                <a:pt x="5657" y="11058"/>
                              </a:cubicBezTo>
                              <a:cubicBezTo>
                                <a:pt x="5583" y="11005"/>
                                <a:pt x="5515" y="10963"/>
                                <a:pt x="5447" y="10931"/>
                              </a:cubicBezTo>
                              <a:cubicBezTo>
                                <a:pt x="5444" y="10931"/>
                                <a:pt x="5444" y="10928"/>
                                <a:pt x="5442" y="10928"/>
                              </a:cubicBezTo>
                              <a:cubicBezTo>
                                <a:pt x="5341" y="10879"/>
                                <a:pt x="5245" y="10844"/>
                                <a:pt x="5155" y="10826"/>
                              </a:cubicBezTo>
                              <a:cubicBezTo>
                                <a:pt x="5202" y="10812"/>
                                <a:pt x="5253" y="10784"/>
                                <a:pt x="5294" y="10746"/>
                              </a:cubicBezTo>
                              <a:cubicBezTo>
                                <a:pt x="5706" y="10641"/>
                                <a:pt x="5769" y="9972"/>
                                <a:pt x="5782" y="9797"/>
                              </a:cubicBezTo>
                              <a:cubicBezTo>
                                <a:pt x="5796" y="9621"/>
                                <a:pt x="5812" y="9548"/>
                                <a:pt x="5812" y="9548"/>
                              </a:cubicBezTo>
                              <a:cubicBezTo>
                                <a:pt x="5812" y="9548"/>
                                <a:pt x="5812" y="9548"/>
                                <a:pt x="5701" y="9660"/>
                              </a:cubicBezTo>
                              <a:cubicBezTo>
                                <a:pt x="5278" y="10070"/>
                                <a:pt x="5270" y="10560"/>
                                <a:pt x="5275" y="10707"/>
                              </a:cubicBezTo>
                              <a:cubicBezTo>
                                <a:pt x="5191" y="10795"/>
                                <a:pt x="5035" y="10809"/>
                                <a:pt x="5033" y="10809"/>
                              </a:cubicBezTo>
                              <a:cubicBezTo>
                                <a:pt x="5033" y="10809"/>
                                <a:pt x="5030" y="10809"/>
                                <a:pt x="5030" y="10809"/>
                              </a:cubicBezTo>
                              <a:cubicBezTo>
                                <a:pt x="4964" y="10802"/>
                                <a:pt x="4902" y="10805"/>
                                <a:pt x="4845" y="10812"/>
                              </a:cubicBezTo>
                              <a:cubicBezTo>
                                <a:pt x="4823" y="10795"/>
                                <a:pt x="4801" y="10781"/>
                                <a:pt x="4776" y="10767"/>
                              </a:cubicBezTo>
                              <a:cubicBezTo>
                                <a:pt x="4885" y="10648"/>
                                <a:pt x="4945" y="10515"/>
                                <a:pt x="4934" y="10413"/>
                              </a:cubicBezTo>
                              <a:cubicBezTo>
                                <a:pt x="5054" y="10157"/>
                                <a:pt x="5063" y="9825"/>
                                <a:pt x="5063" y="9709"/>
                              </a:cubicBezTo>
                              <a:cubicBezTo>
                                <a:pt x="5063" y="9674"/>
                                <a:pt x="5063" y="9639"/>
                                <a:pt x="5065" y="9611"/>
                              </a:cubicBezTo>
                              <a:cubicBezTo>
                                <a:pt x="5412" y="9660"/>
                                <a:pt x="5785" y="9376"/>
                                <a:pt x="5812" y="9355"/>
                              </a:cubicBezTo>
                              <a:cubicBezTo>
                                <a:pt x="5812" y="9355"/>
                                <a:pt x="5812" y="9355"/>
                                <a:pt x="5815" y="9355"/>
                              </a:cubicBezTo>
                              <a:cubicBezTo>
                                <a:pt x="5556" y="9383"/>
                                <a:pt x="5264" y="9446"/>
                                <a:pt x="5074" y="9488"/>
                              </a:cubicBezTo>
                              <a:cubicBezTo>
                                <a:pt x="5076" y="9467"/>
                                <a:pt x="5076" y="9453"/>
                                <a:pt x="5076" y="9453"/>
                              </a:cubicBezTo>
                              <a:cubicBezTo>
                                <a:pt x="5076" y="9453"/>
                                <a:pt x="5076" y="9453"/>
                                <a:pt x="5044" y="9492"/>
                              </a:cubicBezTo>
                              <a:cubicBezTo>
                                <a:pt x="5022" y="9495"/>
                                <a:pt x="5000" y="9502"/>
                                <a:pt x="4984" y="9506"/>
                              </a:cubicBezTo>
                              <a:cubicBezTo>
                                <a:pt x="5174" y="9376"/>
                                <a:pt x="5488" y="9135"/>
                                <a:pt x="5739" y="8788"/>
                              </a:cubicBezTo>
                              <a:cubicBezTo>
                                <a:pt x="5769" y="8777"/>
                                <a:pt x="5831" y="8756"/>
                                <a:pt x="5880" y="8781"/>
                              </a:cubicBezTo>
                              <a:cubicBezTo>
                                <a:pt x="5891" y="8819"/>
                                <a:pt x="5938" y="8858"/>
                                <a:pt x="5940" y="8861"/>
                              </a:cubicBezTo>
                              <a:cubicBezTo>
                                <a:pt x="5984" y="8945"/>
                                <a:pt x="6050" y="9061"/>
                                <a:pt x="6104" y="9079"/>
                              </a:cubicBezTo>
                              <a:cubicBezTo>
                                <a:pt x="6139" y="9089"/>
                                <a:pt x="6137" y="9047"/>
                                <a:pt x="6112" y="8991"/>
                              </a:cubicBezTo>
                              <a:cubicBezTo>
                                <a:pt x="6129" y="9002"/>
                                <a:pt x="6145" y="9009"/>
                                <a:pt x="6159" y="9009"/>
                              </a:cubicBezTo>
                              <a:cubicBezTo>
                                <a:pt x="6194" y="9009"/>
                                <a:pt x="6186" y="8974"/>
                                <a:pt x="6153" y="8928"/>
                              </a:cubicBezTo>
                              <a:cubicBezTo>
                                <a:pt x="6167" y="8931"/>
                                <a:pt x="6180" y="8931"/>
                                <a:pt x="6191" y="8928"/>
                              </a:cubicBezTo>
                              <a:cubicBezTo>
                                <a:pt x="6224" y="8917"/>
                                <a:pt x="6210" y="8886"/>
                                <a:pt x="6175" y="8851"/>
                              </a:cubicBezTo>
                              <a:cubicBezTo>
                                <a:pt x="6189" y="8851"/>
                                <a:pt x="6202" y="8847"/>
                                <a:pt x="6213" y="8840"/>
                              </a:cubicBezTo>
                              <a:cubicBezTo>
                                <a:pt x="6246" y="8819"/>
                                <a:pt x="6221" y="8791"/>
                                <a:pt x="6175" y="8767"/>
                              </a:cubicBezTo>
                              <a:cubicBezTo>
                                <a:pt x="6191" y="8760"/>
                                <a:pt x="6205" y="8753"/>
                                <a:pt x="6213" y="8742"/>
                              </a:cubicBezTo>
                              <a:cubicBezTo>
                                <a:pt x="6270" y="8683"/>
                                <a:pt x="6096" y="8651"/>
                                <a:pt x="5970" y="8711"/>
                              </a:cubicBezTo>
                              <a:cubicBezTo>
                                <a:pt x="5924" y="8718"/>
                                <a:pt x="5900" y="8728"/>
                                <a:pt x="5886" y="8742"/>
                              </a:cubicBezTo>
                              <a:cubicBezTo>
                                <a:pt x="5851" y="8725"/>
                                <a:pt x="5810" y="8728"/>
                                <a:pt x="5774" y="8735"/>
                              </a:cubicBezTo>
                              <a:cubicBezTo>
                                <a:pt x="5815" y="8672"/>
                                <a:pt x="5856" y="8609"/>
                                <a:pt x="5891" y="8539"/>
                              </a:cubicBezTo>
                              <a:cubicBezTo>
                                <a:pt x="5894" y="8539"/>
                                <a:pt x="5897" y="8536"/>
                                <a:pt x="5900" y="8536"/>
                              </a:cubicBezTo>
                              <a:cubicBezTo>
                                <a:pt x="5900" y="8536"/>
                                <a:pt x="5976" y="8452"/>
                                <a:pt x="6047" y="8452"/>
                              </a:cubicBezTo>
                              <a:cubicBezTo>
                                <a:pt x="6066" y="8483"/>
                                <a:pt x="6120" y="8501"/>
                                <a:pt x="6126" y="8501"/>
                              </a:cubicBezTo>
                              <a:cubicBezTo>
                                <a:pt x="6189" y="8564"/>
                                <a:pt x="6281" y="8644"/>
                                <a:pt x="6338" y="8637"/>
                              </a:cubicBezTo>
                              <a:cubicBezTo>
                                <a:pt x="6374" y="8634"/>
                                <a:pt x="6360" y="8595"/>
                                <a:pt x="6322" y="8550"/>
                              </a:cubicBezTo>
                              <a:cubicBezTo>
                                <a:pt x="6341" y="8553"/>
                                <a:pt x="6358" y="8550"/>
                                <a:pt x="6371" y="8546"/>
                              </a:cubicBezTo>
                              <a:cubicBezTo>
                                <a:pt x="6404" y="8532"/>
                                <a:pt x="6388" y="8501"/>
                                <a:pt x="6347" y="8469"/>
                              </a:cubicBezTo>
                              <a:cubicBezTo>
                                <a:pt x="6360" y="8466"/>
                                <a:pt x="6374" y="8459"/>
                                <a:pt x="6385" y="8452"/>
                              </a:cubicBezTo>
                              <a:cubicBezTo>
                                <a:pt x="6415" y="8427"/>
                                <a:pt x="6393" y="8403"/>
                                <a:pt x="6349" y="8385"/>
                              </a:cubicBezTo>
                              <a:cubicBezTo>
                                <a:pt x="6363" y="8378"/>
                                <a:pt x="6374" y="8368"/>
                                <a:pt x="6382" y="8357"/>
                              </a:cubicBezTo>
                              <a:cubicBezTo>
                                <a:pt x="6407" y="8326"/>
                                <a:pt x="6379" y="8305"/>
                                <a:pt x="6328" y="8305"/>
                              </a:cubicBezTo>
                              <a:cubicBezTo>
                                <a:pt x="6341" y="8291"/>
                                <a:pt x="6352" y="8280"/>
                                <a:pt x="6358" y="8266"/>
                              </a:cubicBezTo>
                              <a:cubicBezTo>
                                <a:pt x="6396" y="8185"/>
                                <a:pt x="6221" y="8231"/>
                                <a:pt x="6120" y="8340"/>
                              </a:cubicBezTo>
                              <a:cubicBezTo>
                                <a:pt x="6080" y="8364"/>
                                <a:pt x="6058" y="8385"/>
                                <a:pt x="6047" y="8406"/>
                              </a:cubicBezTo>
                              <a:cubicBezTo>
                                <a:pt x="6009" y="8406"/>
                                <a:pt x="5970" y="8424"/>
                                <a:pt x="5940" y="8445"/>
                              </a:cubicBezTo>
                              <a:cubicBezTo>
                                <a:pt x="5981" y="8361"/>
                                <a:pt x="6017" y="8270"/>
                                <a:pt x="6044" y="8178"/>
                              </a:cubicBezTo>
                              <a:cubicBezTo>
                                <a:pt x="6044" y="8178"/>
                                <a:pt x="6044" y="8178"/>
                                <a:pt x="6044" y="8178"/>
                              </a:cubicBezTo>
                              <a:cubicBezTo>
                                <a:pt x="6063" y="8161"/>
                                <a:pt x="6085" y="8126"/>
                                <a:pt x="6112" y="8070"/>
                              </a:cubicBezTo>
                              <a:cubicBezTo>
                                <a:pt x="6238" y="7909"/>
                                <a:pt x="6303" y="7615"/>
                                <a:pt x="6213" y="7671"/>
                              </a:cubicBezTo>
                              <a:cubicBezTo>
                                <a:pt x="6197" y="7681"/>
                                <a:pt x="6183" y="7695"/>
                                <a:pt x="6169" y="7716"/>
                              </a:cubicBezTo>
                              <a:cubicBezTo>
                                <a:pt x="6172" y="7629"/>
                                <a:pt x="6156" y="7576"/>
                                <a:pt x="6120" y="7618"/>
                              </a:cubicBezTo>
                              <a:cubicBezTo>
                                <a:pt x="6109" y="7632"/>
                                <a:pt x="6099" y="7650"/>
                                <a:pt x="6088" y="7671"/>
                              </a:cubicBezTo>
                              <a:cubicBezTo>
                                <a:pt x="6074" y="7594"/>
                                <a:pt x="6050" y="7555"/>
                                <a:pt x="6022" y="7601"/>
                              </a:cubicBezTo>
                              <a:cubicBezTo>
                                <a:pt x="6014" y="7618"/>
                                <a:pt x="6006" y="7639"/>
                                <a:pt x="6000" y="7664"/>
                              </a:cubicBezTo>
                              <a:cubicBezTo>
                                <a:pt x="5973" y="7590"/>
                                <a:pt x="5943" y="7558"/>
                                <a:pt x="5924" y="7611"/>
                              </a:cubicBezTo>
                              <a:cubicBezTo>
                                <a:pt x="5916" y="7632"/>
                                <a:pt x="5913" y="7660"/>
                                <a:pt x="5913" y="7692"/>
                              </a:cubicBezTo>
                              <a:cubicBezTo>
                                <a:pt x="5872" y="7622"/>
                                <a:pt x="5834" y="7594"/>
                                <a:pt x="5826" y="7657"/>
                              </a:cubicBezTo>
                              <a:cubicBezTo>
                                <a:pt x="5812" y="7751"/>
                                <a:pt x="5886" y="7919"/>
                                <a:pt x="5943" y="8035"/>
                              </a:cubicBezTo>
                              <a:cubicBezTo>
                                <a:pt x="5943" y="8042"/>
                                <a:pt x="5951" y="8112"/>
                                <a:pt x="5973" y="8154"/>
                              </a:cubicBezTo>
                              <a:cubicBezTo>
                                <a:pt x="5943" y="8252"/>
                                <a:pt x="5905" y="8347"/>
                                <a:pt x="5859" y="8438"/>
                              </a:cubicBezTo>
                              <a:cubicBezTo>
                                <a:pt x="5853" y="8396"/>
                                <a:pt x="5842" y="8350"/>
                                <a:pt x="5821" y="8315"/>
                              </a:cubicBezTo>
                              <a:cubicBezTo>
                                <a:pt x="5826" y="8294"/>
                                <a:pt x="5826" y="8259"/>
                                <a:pt x="5818" y="8203"/>
                              </a:cubicBezTo>
                              <a:cubicBezTo>
                                <a:pt x="5823" y="8035"/>
                                <a:pt x="5747" y="7828"/>
                                <a:pt x="5720" y="7916"/>
                              </a:cubicBezTo>
                              <a:cubicBezTo>
                                <a:pt x="5714" y="7930"/>
                                <a:pt x="5714" y="7951"/>
                                <a:pt x="5714" y="7972"/>
                              </a:cubicBezTo>
                              <a:cubicBezTo>
                                <a:pt x="5681" y="7923"/>
                                <a:pt x="5651" y="7902"/>
                                <a:pt x="5649" y="7947"/>
                              </a:cubicBezTo>
                              <a:cubicBezTo>
                                <a:pt x="5646" y="7961"/>
                                <a:pt x="5649" y="7979"/>
                                <a:pt x="5651" y="7996"/>
                              </a:cubicBezTo>
                              <a:cubicBezTo>
                                <a:pt x="5613" y="7961"/>
                                <a:pt x="5586" y="7954"/>
                                <a:pt x="5589" y="8000"/>
                              </a:cubicBezTo>
                              <a:cubicBezTo>
                                <a:pt x="5589" y="8014"/>
                                <a:pt x="5594" y="8031"/>
                                <a:pt x="5600" y="8049"/>
                              </a:cubicBezTo>
                              <a:cubicBezTo>
                                <a:pt x="5556" y="8024"/>
                                <a:pt x="5526" y="8028"/>
                                <a:pt x="5537" y="8070"/>
                              </a:cubicBezTo>
                              <a:cubicBezTo>
                                <a:pt x="5542" y="8087"/>
                                <a:pt x="5551" y="8105"/>
                                <a:pt x="5564" y="8122"/>
                              </a:cubicBezTo>
                              <a:cubicBezTo>
                                <a:pt x="5515" y="8108"/>
                                <a:pt x="5482" y="8119"/>
                                <a:pt x="5502" y="8157"/>
                              </a:cubicBezTo>
                              <a:cubicBezTo>
                                <a:pt x="5532" y="8217"/>
                                <a:pt x="5638" y="8266"/>
                                <a:pt x="5714" y="8291"/>
                              </a:cubicBezTo>
                              <a:cubicBezTo>
                                <a:pt x="5717" y="8294"/>
                                <a:pt x="5761" y="8340"/>
                                <a:pt x="5793" y="8340"/>
                              </a:cubicBezTo>
                              <a:cubicBezTo>
                                <a:pt x="5821" y="8385"/>
                                <a:pt x="5829" y="8452"/>
                                <a:pt x="5831" y="8494"/>
                              </a:cubicBezTo>
                              <a:cubicBezTo>
                                <a:pt x="5769" y="8606"/>
                                <a:pt x="5698" y="8714"/>
                                <a:pt x="5619" y="8809"/>
                              </a:cubicBezTo>
                              <a:cubicBezTo>
                                <a:pt x="5621" y="8781"/>
                                <a:pt x="5619" y="8749"/>
                                <a:pt x="5613" y="8721"/>
                              </a:cubicBezTo>
                              <a:cubicBezTo>
                                <a:pt x="5624" y="8704"/>
                                <a:pt x="5635" y="8672"/>
                                <a:pt x="5643" y="8613"/>
                              </a:cubicBezTo>
                              <a:cubicBezTo>
                                <a:pt x="5698" y="8459"/>
                                <a:pt x="5684" y="8231"/>
                                <a:pt x="5635" y="8301"/>
                              </a:cubicBezTo>
                              <a:cubicBezTo>
                                <a:pt x="5627" y="8312"/>
                                <a:pt x="5619" y="8329"/>
                                <a:pt x="5613" y="8350"/>
                              </a:cubicBezTo>
                              <a:cubicBezTo>
                                <a:pt x="5597" y="8287"/>
                                <a:pt x="5575" y="8255"/>
                                <a:pt x="5559" y="8298"/>
                              </a:cubicBezTo>
                              <a:cubicBezTo>
                                <a:pt x="5553" y="8312"/>
                                <a:pt x="5551" y="8326"/>
                                <a:pt x="5548" y="8347"/>
                              </a:cubicBezTo>
                              <a:cubicBezTo>
                                <a:pt x="5523" y="8298"/>
                                <a:pt x="5499" y="8277"/>
                                <a:pt x="5488" y="8319"/>
                              </a:cubicBezTo>
                              <a:cubicBezTo>
                                <a:pt x="5485" y="8333"/>
                                <a:pt x="5485" y="8350"/>
                                <a:pt x="5485" y="8368"/>
                              </a:cubicBezTo>
                              <a:cubicBezTo>
                                <a:pt x="5452" y="8326"/>
                                <a:pt x="5422" y="8312"/>
                                <a:pt x="5422" y="8357"/>
                              </a:cubicBezTo>
                              <a:cubicBezTo>
                                <a:pt x="5422" y="8375"/>
                                <a:pt x="5425" y="8396"/>
                                <a:pt x="5433" y="8420"/>
                              </a:cubicBezTo>
                              <a:cubicBezTo>
                                <a:pt x="5390" y="8385"/>
                                <a:pt x="5357" y="8378"/>
                                <a:pt x="5365" y="8424"/>
                              </a:cubicBezTo>
                              <a:cubicBezTo>
                                <a:pt x="5373" y="8487"/>
                                <a:pt x="5444" y="8571"/>
                                <a:pt x="5504" y="8630"/>
                              </a:cubicBezTo>
                              <a:cubicBezTo>
                                <a:pt x="5422" y="8700"/>
                                <a:pt x="5144" y="8970"/>
                                <a:pt x="5112" y="9310"/>
                              </a:cubicBezTo>
                              <a:cubicBezTo>
                                <a:pt x="5019" y="9383"/>
                                <a:pt x="4937" y="9436"/>
                                <a:pt x="4880" y="9474"/>
                              </a:cubicBezTo>
                              <a:cubicBezTo>
                                <a:pt x="4894" y="9443"/>
                                <a:pt x="4910" y="9411"/>
                                <a:pt x="4924" y="9380"/>
                              </a:cubicBezTo>
                              <a:cubicBezTo>
                                <a:pt x="5104" y="8984"/>
                                <a:pt x="5289" y="8483"/>
                                <a:pt x="5412" y="7916"/>
                              </a:cubicBezTo>
                              <a:cubicBezTo>
                                <a:pt x="5807" y="7632"/>
                                <a:pt x="5916" y="6837"/>
                                <a:pt x="5921" y="6784"/>
                              </a:cubicBezTo>
                              <a:cubicBezTo>
                                <a:pt x="5921" y="6784"/>
                                <a:pt x="5921" y="6781"/>
                                <a:pt x="5921" y="6781"/>
                              </a:cubicBezTo>
                              <a:cubicBezTo>
                                <a:pt x="5739" y="7107"/>
                                <a:pt x="5553" y="7506"/>
                                <a:pt x="5447" y="7741"/>
                              </a:cubicBezTo>
                              <a:cubicBezTo>
                                <a:pt x="5529" y="7313"/>
                                <a:pt x="5572" y="6854"/>
                                <a:pt x="5556" y="6368"/>
                              </a:cubicBezTo>
                              <a:cubicBezTo>
                                <a:pt x="5572" y="6336"/>
                                <a:pt x="5619" y="6270"/>
                                <a:pt x="5673" y="6252"/>
                              </a:cubicBezTo>
                              <a:cubicBezTo>
                                <a:pt x="5698" y="6277"/>
                                <a:pt x="5755" y="6273"/>
                                <a:pt x="5758" y="6273"/>
                              </a:cubicBezTo>
                              <a:cubicBezTo>
                                <a:pt x="5831" y="6312"/>
                                <a:pt x="5938" y="6357"/>
                                <a:pt x="5990" y="6333"/>
                              </a:cubicBezTo>
                              <a:cubicBezTo>
                                <a:pt x="6022" y="6315"/>
                                <a:pt x="6003" y="6284"/>
                                <a:pt x="5957" y="6256"/>
                              </a:cubicBezTo>
                              <a:cubicBezTo>
                                <a:pt x="5976" y="6252"/>
                                <a:pt x="5990" y="6245"/>
                                <a:pt x="6003" y="6235"/>
                              </a:cubicBezTo>
                              <a:cubicBezTo>
                                <a:pt x="6030" y="6210"/>
                                <a:pt x="6009" y="6186"/>
                                <a:pt x="5962" y="6171"/>
                              </a:cubicBezTo>
                              <a:cubicBezTo>
                                <a:pt x="5976" y="6164"/>
                                <a:pt x="5987" y="6154"/>
                                <a:pt x="5995" y="6143"/>
                              </a:cubicBezTo>
                              <a:cubicBezTo>
                                <a:pt x="6020" y="6112"/>
                                <a:pt x="5992" y="6094"/>
                                <a:pt x="5946" y="6091"/>
                              </a:cubicBezTo>
                              <a:cubicBezTo>
                                <a:pt x="5957" y="6080"/>
                                <a:pt x="5965" y="6066"/>
                                <a:pt x="5973" y="6052"/>
                              </a:cubicBezTo>
                              <a:cubicBezTo>
                                <a:pt x="5992" y="6014"/>
                                <a:pt x="5960" y="6003"/>
                                <a:pt x="5910" y="6021"/>
                              </a:cubicBezTo>
                              <a:cubicBezTo>
                                <a:pt x="5921" y="6003"/>
                                <a:pt x="5927" y="5989"/>
                                <a:pt x="5932" y="5972"/>
                              </a:cubicBezTo>
                              <a:cubicBezTo>
                                <a:pt x="5951" y="5881"/>
                                <a:pt x="5796" y="5982"/>
                                <a:pt x="5720" y="6122"/>
                              </a:cubicBezTo>
                              <a:cubicBezTo>
                                <a:pt x="5684" y="6161"/>
                                <a:pt x="5668" y="6189"/>
                                <a:pt x="5662" y="6210"/>
                              </a:cubicBezTo>
                              <a:cubicBezTo>
                                <a:pt x="5619" y="6224"/>
                                <a:pt x="5581" y="6266"/>
                                <a:pt x="5556" y="6301"/>
                              </a:cubicBezTo>
                              <a:cubicBezTo>
                                <a:pt x="5551" y="6182"/>
                                <a:pt x="5542" y="6063"/>
                                <a:pt x="5529" y="5940"/>
                              </a:cubicBezTo>
                              <a:cubicBezTo>
                                <a:pt x="5540" y="5902"/>
                                <a:pt x="5564" y="5828"/>
                                <a:pt x="5605" y="5793"/>
                              </a:cubicBezTo>
                              <a:cubicBezTo>
                                <a:pt x="5635" y="5804"/>
                                <a:pt x="5690" y="5779"/>
                                <a:pt x="5692" y="5776"/>
                              </a:cubicBezTo>
                              <a:cubicBezTo>
                                <a:pt x="5771" y="5779"/>
                                <a:pt x="5883" y="5779"/>
                                <a:pt x="5927" y="5730"/>
                              </a:cubicBezTo>
                              <a:cubicBezTo>
                                <a:pt x="5954" y="5702"/>
                                <a:pt x="5927" y="5678"/>
                                <a:pt x="5875" y="5671"/>
                              </a:cubicBezTo>
                              <a:cubicBezTo>
                                <a:pt x="5891" y="5660"/>
                                <a:pt x="5905" y="5646"/>
                                <a:pt x="5913" y="5632"/>
                              </a:cubicBezTo>
                              <a:cubicBezTo>
                                <a:pt x="5932" y="5597"/>
                                <a:pt x="5905" y="5583"/>
                                <a:pt x="5859" y="5590"/>
                              </a:cubicBezTo>
                              <a:cubicBezTo>
                                <a:pt x="5870" y="5576"/>
                                <a:pt x="5878" y="5562"/>
                                <a:pt x="5880" y="5548"/>
                              </a:cubicBezTo>
                              <a:cubicBezTo>
                                <a:pt x="5894" y="5510"/>
                                <a:pt x="5864" y="5503"/>
                                <a:pt x="5821" y="5520"/>
                              </a:cubicBezTo>
                              <a:cubicBezTo>
                                <a:pt x="5829" y="5503"/>
                                <a:pt x="5834" y="5489"/>
                                <a:pt x="5834" y="5474"/>
                              </a:cubicBezTo>
                              <a:cubicBezTo>
                                <a:pt x="5840" y="5429"/>
                                <a:pt x="5807" y="5436"/>
                                <a:pt x="5766" y="5471"/>
                              </a:cubicBezTo>
                              <a:cubicBezTo>
                                <a:pt x="5771" y="5450"/>
                                <a:pt x="5774" y="5432"/>
                                <a:pt x="5774" y="5415"/>
                              </a:cubicBezTo>
                              <a:cubicBezTo>
                                <a:pt x="5769" y="5320"/>
                                <a:pt x="5646" y="5485"/>
                                <a:pt x="5613" y="5650"/>
                              </a:cubicBezTo>
                              <a:cubicBezTo>
                                <a:pt x="5592" y="5699"/>
                                <a:pt x="5583" y="5734"/>
                                <a:pt x="5583" y="5755"/>
                              </a:cubicBezTo>
                              <a:cubicBezTo>
                                <a:pt x="5553" y="5779"/>
                                <a:pt x="5534" y="5818"/>
                                <a:pt x="5518" y="5853"/>
                              </a:cubicBezTo>
                              <a:cubicBezTo>
                                <a:pt x="5507" y="5776"/>
                                <a:pt x="5499" y="5699"/>
                                <a:pt x="5485" y="5622"/>
                              </a:cubicBezTo>
                              <a:cubicBezTo>
                                <a:pt x="5485" y="5622"/>
                                <a:pt x="5485" y="5622"/>
                                <a:pt x="5485" y="5622"/>
                              </a:cubicBezTo>
                              <a:cubicBezTo>
                                <a:pt x="5510" y="5573"/>
                                <a:pt x="5518" y="5496"/>
                                <a:pt x="5521" y="5489"/>
                              </a:cubicBezTo>
                              <a:cubicBezTo>
                                <a:pt x="5586" y="5362"/>
                                <a:pt x="5668" y="5173"/>
                                <a:pt x="5654" y="5068"/>
                              </a:cubicBezTo>
                              <a:cubicBezTo>
                                <a:pt x="5646" y="5002"/>
                                <a:pt x="5602" y="5030"/>
                                <a:pt x="5556" y="5107"/>
                              </a:cubicBezTo>
                              <a:cubicBezTo>
                                <a:pt x="5556" y="5072"/>
                                <a:pt x="5553" y="5040"/>
                                <a:pt x="5545" y="5016"/>
                              </a:cubicBezTo>
                              <a:cubicBezTo>
                                <a:pt x="5526" y="4956"/>
                                <a:pt x="5491" y="4991"/>
                                <a:pt x="5461" y="5072"/>
                              </a:cubicBezTo>
                              <a:cubicBezTo>
                                <a:pt x="5455" y="5044"/>
                                <a:pt x="5447" y="5019"/>
                                <a:pt x="5436" y="5002"/>
                              </a:cubicBezTo>
                              <a:cubicBezTo>
                                <a:pt x="5406" y="4949"/>
                                <a:pt x="5379" y="4991"/>
                                <a:pt x="5365" y="5079"/>
                              </a:cubicBezTo>
                              <a:cubicBezTo>
                                <a:pt x="5354" y="5054"/>
                                <a:pt x="5343" y="5033"/>
                                <a:pt x="5330" y="5019"/>
                              </a:cubicBezTo>
                              <a:cubicBezTo>
                                <a:pt x="5289" y="4974"/>
                                <a:pt x="5270" y="5033"/>
                                <a:pt x="5275" y="5128"/>
                              </a:cubicBezTo>
                              <a:cubicBezTo>
                                <a:pt x="5259" y="5103"/>
                                <a:pt x="5243" y="5086"/>
                                <a:pt x="5226" y="5075"/>
                              </a:cubicBezTo>
                              <a:cubicBezTo>
                                <a:pt x="5128" y="5012"/>
                                <a:pt x="5199" y="5338"/>
                                <a:pt x="5338" y="5517"/>
                              </a:cubicBezTo>
                              <a:cubicBezTo>
                                <a:pt x="5371" y="5590"/>
                                <a:pt x="5398" y="5629"/>
                                <a:pt x="5420" y="5646"/>
                              </a:cubicBezTo>
                              <a:cubicBezTo>
                                <a:pt x="5436" y="5751"/>
                                <a:pt x="5452" y="5856"/>
                                <a:pt x="5463" y="5958"/>
                              </a:cubicBezTo>
                              <a:cubicBezTo>
                                <a:pt x="5439" y="5926"/>
                                <a:pt x="5403" y="5895"/>
                                <a:pt x="5363" y="5884"/>
                              </a:cubicBezTo>
                              <a:cubicBezTo>
                                <a:pt x="5357" y="5863"/>
                                <a:pt x="5341" y="5835"/>
                                <a:pt x="5303" y="5800"/>
                              </a:cubicBezTo>
                              <a:cubicBezTo>
                                <a:pt x="5223" y="5664"/>
                                <a:pt x="5063" y="5569"/>
                                <a:pt x="5087" y="5660"/>
                              </a:cubicBezTo>
                              <a:cubicBezTo>
                                <a:pt x="5090" y="5674"/>
                                <a:pt x="5098" y="5692"/>
                                <a:pt x="5109" y="5706"/>
                              </a:cubicBezTo>
                              <a:cubicBezTo>
                                <a:pt x="5060" y="5692"/>
                                <a:pt x="5027" y="5702"/>
                                <a:pt x="5046" y="5741"/>
                              </a:cubicBezTo>
                              <a:cubicBezTo>
                                <a:pt x="5052" y="5755"/>
                                <a:pt x="5063" y="5765"/>
                                <a:pt x="5074" y="5776"/>
                              </a:cubicBezTo>
                              <a:cubicBezTo>
                                <a:pt x="5027" y="5779"/>
                                <a:pt x="5003" y="5797"/>
                                <a:pt x="5027" y="5828"/>
                              </a:cubicBezTo>
                              <a:cubicBezTo>
                                <a:pt x="5035" y="5839"/>
                                <a:pt x="5046" y="5849"/>
                                <a:pt x="5060" y="5856"/>
                              </a:cubicBezTo>
                              <a:cubicBezTo>
                                <a:pt x="5014" y="5874"/>
                                <a:pt x="4992" y="5898"/>
                                <a:pt x="5022" y="5923"/>
                              </a:cubicBezTo>
                              <a:cubicBezTo>
                                <a:pt x="5033" y="5933"/>
                                <a:pt x="5049" y="5937"/>
                                <a:pt x="5068" y="5940"/>
                              </a:cubicBezTo>
                              <a:cubicBezTo>
                                <a:pt x="5024" y="5972"/>
                                <a:pt x="5003" y="6007"/>
                                <a:pt x="5038" y="6021"/>
                              </a:cubicBezTo>
                              <a:cubicBezTo>
                                <a:pt x="5093" y="6045"/>
                                <a:pt x="5196" y="5993"/>
                                <a:pt x="5270" y="5951"/>
                              </a:cubicBezTo>
                              <a:cubicBezTo>
                                <a:pt x="5275" y="5951"/>
                                <a:pt x="5330" y="5951"/>
                                <a:pt x="5354" y="5926"/>
                              </a:cubicBezTo>
                              <a:cubicBezTo>
                                <a:pt x="5409" y="5940"/>
                                <a:pt x="5455" y="6007"/>
                                <a:pt x="5474" y="6035"/>
                              </a:cubicBezTo>
                              <a:cubicBezTo>
                                <a:pt x="5491" y="6221"/>
                                <a:pt x="5499" y="6406"/>
                                <a:pt x="5499" y="6585"/>
                              </a:cubicBezTo>
                              <a:cubicBezTo>
                                <a:pt x="5482" y="6553"/>
                                <a:pt x="5458" y="6525"/>
                                <a:pt x="5431" y="6504"/>
                              </a:cubicBezTo>
                              <a:cubicBezTo>
                                <a:pt x="5431" y="6483"/>
                                <a:pt x="5420" y="6448"/>
                                <a:pt x="5390" y="6403"/>
                              </a:cubicBezTo>
                              <a:cubicBezTo>
                                <a:pt x="5341" y="6245"/>
                                <a:pt x="5204" y="6101"/>
                                <a:pt x="5210" y="6196"/>
                              </a:cubicBezTo>
                              <a:cubicBezTo>
                                <a:pt x="5210" y="6214"/>
                                <a:pt x="5215" y="6231"/>
                                <a:pt x="5221" y="6249"/>
                              </a:cubicBezTo>
                              <a:cubicBezTo>
                                <a:pt x="5174" y="6221"/>
                                <a:pt x="5142" y="6217"/>
                                <a:pt x="5153" y="6263"/>
                              </a:cubicBezTo>
                              <a:cubicBezTo>
                                <a:pt x="5155" y="6277"/>
                                <a:pt x="5163" y="6291"/>
                                <a:pt x="5172" y="6308"/>
                              </a:cubicBezTo>
                              <a:cubicBezTo>
                                <a:pt x="5166" y="6308"/>
                                <a:pt x="5161" y="6305"/>
                                <a:pt x="5155" y="6305"/>
                              </a:cubicBezTo>
                              <a:cubicBezTo>
                                <a:pt x="5155" y="6301"/>
                                <a:pt x="5155" y="6301"/>
                                <a:pt x="5155" y="6298"/>
                              </a:cubicBezTo>
                              <a:cubicBezTo>
                                <a:pt x="5142" y="6242"/>
                                <a:pt x="5109" y="6266"/>
                                <a:pt x="5076" y="6336"/>
                              </a:cubicBezTo>
                              <a:cubicBezTo>
                                <a:pt x="5074" y="6312"/>
                                <a:pt x="5068" y="6291"/>
                                <a:pt x="5060" y="6273"/>
                              </a:cubicBezTo>
                              <a:cubicBezTo>
                                <a:pt x="5035" y="6221"/>
                                <a:pt x="5005" y="6263"/>
                                <a:pt x="4986" y="6343"/>
                              </a:cubicBezTo>
                              <a:cubicBezTo>
                                <a:pt x="4978" y="6319"/>
                                <a:pt x="4970" y="6294"/>
                                <a:pt x="4956" y="6280"/>
                              </a:cubicBezTo>
                              <a:cubicBezTo>
                                <a:pt x="4888" y="6189"/>
                                <a:pt x="4872" y="6494"/>
                                <a:pt x="4948" y="6700"/>
                              </a:cubicBezTo>
                              <a:cubicBezTo>
                                <a:pt x="4956" y="6763"/>
                                <a:pt x="4967" y="6802"/>
                                <a:pt x="4981" y="6826"/>
                              </a:cubicBezTo>
                              <a:cubicBezTo>
                                <a:pt x="4951" y="6963"/>
                                <a:pt x="4948" y="7124"/>
                                <a:pt x="4964" y="7292"/>
                              </a:cubicBezTo>
                              <a:cubicBezTo>
                                <a:pt x="4940" y="7264"/>
                                <a:pt x="4907" y="7236"/>
                                <a:pt x="4869" y="7226"/>
                              </a:cubicBezTo>
                              <a:cubicBezTo>
                                <a:pt x="4864" y="7205"/>
                                <a:pt x="4847" y="7177"/>
                                <a:pt x="4809" y="7142"/>
                              </a:cubicBezTo>
                              <a:cubicBezTo>
                                <a:pt x="4730" y="7005"/>
                                <a:pt x="4569" y="6911"/>
                                <a:pt x="4594" y="7002"/>
                              </a:cubicBezTo>
                              <a:cubicBezTo>
                                <a:pt x="4596" y="7016"/>
                                <a:pt x="4605" y="7033"/>
                                <a:pt x="4616" y="7047"/>
                              </a:cubicBezTo>
                              <a:cubicBezTo>
                                <a:pt x="4566" y="7033"/>
                                <a:pt x="4534" y="7044"/>
                                <a:pt x="4553" y="7082"/>
                              </a:cubicBezTo>
                              <a:cubicBezTo>
                                <a:pt x="4558" y="7096"/>
                                <a:pt x="4569" y="7107"/>
                                <a:pt x="4580" y="7117"/>
                              </a:cubicBezTo>
                              <a:cubicBezTo>
                                <a:pt x="4534" y="7121"/>
                                <a:pt x="4509" y="7138"/>
                                <a:pt x="4534" y="7170"/>
                              </a:cubicBezTo>
                              <a:cubicBezTo>
                                <a:pt x="4542" y="7180"/>
                                <a:pt x="4553" y="7191"/>
                                <a:pt x="4566" y="7198"/>
                              </a:cubicBezTo>
                              <a:cubicBezTo>
                                <a:pt x="4520" y="7215"/>
                                <a:pt x="4498" y="7240"/>
                                <a:pt x="4528" y="7264"/>
                              </a:cubicBezTo>
                              <a:cubicBezTo>
                                <a:pt x="4539" y="7275"/>
                                <a:pt x="4556" y="7278"/>
                                <a:pt x="4575" y="7282"/>
                              </a:cubicBezTo>
                              <a:cubicBezTo>
                                <a:pt x="4531" y="7313"/>
                                <a:pt x="4509" y="7348"/>
                                <a:pt x="4545" y="7362"/>
                              </a:cubicBezTo>
                              <a:cubicBezTo>
                                <a:pt x="4599" y="7387"/>
                                <a:pt x="4703" y="7334"/>
                                <a:pt x="4774" y="7292"/>
                              </a:cubicBezTo>
                              <a:cubicBezTo>
                                <a:pt x="4779" y="7292"/>
                                <a:pt x="4834" y="7292"/>
                                <a:pt x="4858" y="7268"/>
                              </a:cubicBezTo>
                              <a:cubicBezTo>
                                <a:pt x="4907" y="7282"/>
                                <a:pt x="4948" y="7334"/>
                                <a:pt x="4970" y="7366"/>
                              </a:cubicBezTo>
                              <a:cubicBezTo>
                                <a:pt x="4984" y="7485"/>
                                <a:pt x="5003" y="7604"/>
                                <a:pt x="5027" y="7716"/>
                              </a:cubicBezTo>
                              <a:cubicBezTo>
                                <a:pt x="5000" y="7695"/>
                                <a:pt x="4967" y="7674"/>
                                <a:pt x="4929" y="7674"/>
                              </a:cubicBezTo>
                              <a:cubicBezTo>
                                <a:pt x="4921" y="7653"/>
                                <a:pt x="4902" y="7632"/>
                                <a:pt x="4861" y="7601"/>
                              </a:cubicBezTo>
                              <a:cubicBezTo>
                                <a:pt x="4765" y="7481"/>
                                <a:pt x="4596" y="7422"/>
                                <a:pt x="4629" y="7506"/>
                              </a:cubicBezTo>
                              <a:cubicBezTo>
                                <a:pt x="4635" y="7520"/>
                                <a:pt x="4646" y="7534"/>
                                <a:pt x="4656" y="7548"/>
                              </a:cubicBezTo>
                              <a:cubicBezTo>
                                <a:pt x="4607" y="7544"/>
                                <a:pt x="4575" y="7562"/>
                                <a:pt x="4599" y="7597"/>
                              </a:cubicBezTo>
                              <a:cubicBezTo>
                                <a:pt x="4607" y="7608"/>
                                <a:pt x="4618" y="7618"/>
                                <a:pt x="4632" y="7629"/>
                              </a:cubicBezTo>
                              <a:cubicBezTo>
                                <a:pt x="4588" y="7643"/>
                                <a:pt x="4564" y="7664"/>
                                <a:pt x="4591" y="7692"/>
                              </a:cubicBezTo>
                              <a:cubicBezTo>
                                <a:pt x="4599" y="7699"/>
                                <a:pt x="4613" y="7706"/>
                                <a:pt x="4626" y="7713"/>
                              </a:cubicBezTo>
                              <a:cubicBezTo>
                                <a:pt x="4583" y="7737"/>
                                <a:pt x="4564" y="7769"/>
                                <a:pt x="4596" y="7786"/>
                              </a:cubicBezTo>
                              <a:cubicBezTo>
                                <a:pt x="4610" y="7793"/>
                                <a:pt x="4626" y="7797"/>
                                <a:pt x="4646" y="7797"/>
                              </a:cubicBezTo>
                              <a:cubicBezTo>
                                <a:pt x="4605" y="7835"/>
                                <a:pt x="4588" y="7874"/>
                                <a:pt x="4624" y="7881"/>
                              </a:cubicBezTo>
                              <a:cubicBezTo>
                                <a:pt x="4678" y="7891"/>
                                <a:pt x="4776" y="7821"/>
                                <a:pt x="4842" y="7765"/>
                              </a:cubicBezTo>
                              <a:cubicBezTo>
                                <a:pt x="4847" y="7765"/>
                                <a:pt x="4902" y="7751"/>
                                <a:pt x="4924" y="7723"/>
                              </a:cubicBezTo>
                              <a:cubicBezTo>
                                <a:pt x="4970" y="7727"/>
                                <a:pt x="5014" y="7762"/>
                                <a:pt x="5041" y="7790"/>
                              </a:cubicBezTo>
                              <a:cubicBezTo>
                                <a:pt x="5079" y="7965"/>
                                <a:pt x="5125" y="8119"/>
                                <a:pt x="5158" y="8227"/>
                              </a:cubicBezTo>
                              <a:cubicBezTo>
                                <a:pt x="5027" y="8150"/>
                                <a:pt x="4795" y="8021"/>
                                <a:pt x="4586" y="7930"/>
                              </a:cubicBezTo>
                              <a:cubicBezTo>
                                <a:pt x="4586" y="7930"/>
                                <a:pt x="4586" y="7930"/>
                                <a:pt x="4586" y="7930"/>
                              </a:cubicBezTo>
                              <a:cubicBezTo>
                                <a:pt x="4605" y="7954"/>
                                <a:pt x="4885" y="8312"/>
                                <a:pt x="5180" y="8301"/>
                              </a:cubicBezTo>
                              <a:cubicBezTo>
                                <a:pt x="5196" y="8350"/>
                                <a:pt x="5207" y="8382"/>
                                <a:pt x="5210" y="8389"/>
                              </a:cubicBezTo>
                              <a:cubicBezTo>
                                <a:pt x="5213" y="8392"/>
                                <a:pt x="5213" y="8396"/>
                                <a:pt x="5215" y="8399"/>
                              </a:cubicBezTo>
                              <a:cubicBezTo>
                                <a:pt x="5112" y="8749"/>
                                <a:pt x="4986" y="9061"/>
                                <a:pt x="4866" y="9331"/>
                              </a:cubicBezTo>
                              <a:cubicBezTo>
                                <a:pt x="4733" y="9625"/>
                                <a:pt x="4594" y="9884"/>
                                <a:pt x="4463" y="10105"/>
                              </a:cubicBezTo>
                              <a:cubicBezTo>
                                <a:pt x="4531" y="9905"/>
                                <a:pt x="4542" y="9727"/>
                                <a:pt x="4485" y="9635"/>
                              </a:cubicBezTo>
                              <a:cubicBezTo>
                                <a:pt x="4482" y="9310"/>
                                <a:pt x="4397" y="9012"/>
                                <a:pt x="4387" y="8984"/>
                              </a:cubicBezTo>
                              <a:cubicBezTo>
                                <a:pt x="4387" y="8984"/>
                                <a:pt x="4387" y="8984"/>
                                <a:pt x="4387" y="8981"/>
                              </a:cubicBezTo>
                              <a:cubicBezTo>
                                <a:pt x="4373" y="9173"/>
                                <a:pt x="4365" y="9380"/>
                                <a:pt x="4362" y="9572"/>
                              </a:cubicBezTo>
                              <a:cubicBezTo>
                                <a:pt x="4324" y="9576"/>
                                <a:pt x="4280" y="9590"/>
                                <a:pt x="4234" y="9618"/>
                              </a:cubicBezTo>
                              <a:cubicBezTo>
                                <a:pt x="4193" y="9446"/>
                                <a:pt x="4155" y="9250"/>
                                <a:pt x="4133" y="9037"/>
                              </a:cubicBezTo>
                              <a:cubicBezTo>
                                <a:pt x="4166" y="8977"/>
                                <a:pt x="4215" y="8907"/>
                                <a:pt x="4253" y="8882"/>
                              </a:cubicBezTo>
                              <a:cubicBezTo>
                                <a:pt x="4277" y="8910"/>
                                <a:pt x="4335" y="8917"/>
                                <a:pt x="4340" y="8917"/>
                              </a:cubicBezTo>
                              <a:cubicBezTo>
                                <a:pt x="4414" y="8974"/>
                                <a:pt x="4523" y="9040"/>
                                <a:pt x="4583" y="9023"/>
                              </a:cubicBezTo>
                              <a:cubicBezTo>
                                <a:pt x="4621" y="9012"/>
                                <a:pt x="4602" y="8974"/>
                                <a:pt x="4556" y="8931"/>
                              </a:cubicBezTo>
                              <a:cubicBezTo>
                                <a:pt x="4575" y="8931"/>
                                <a:pt x="4594" y="8924"/>
                                <a:pt x="4607" y="8917"/>
                              </a:cubicBezTo>
                              <a:cubicBezTo>
                                <a:pt x="4640" y="8896"/>
                                <a:pt x="4618" y="8865"/>
                                <a:pt x="4572" y="8840"/>
                              </a:cubicBezTo>
                              <a:cubicBezTo>
                                <a:pt x="4588" y="8833"/>
                                <a:pt x="4599" y="8826"/>
                                <a:pt x="4610" y="8816"/>
                              </a:cubicBezTo>
                              <a:cubicBezTo>
                                <a:pt x="4637" y="8784"/>
                                <a:pt x="4613" y="8763"/>
                                <a:pt x="4564" y="8753"/>
                              </a:cubicBezTo>
                              <a:cubicBezTo>
                                <a:pt x="4577" y="8742"/>
                                <a:pt x="4588" y="8732"/>
                                <a:pt x="4596" y="8718"/>
                              </a:cubicBezTo>
                              <a:cubicBezTo>
                                <a:pt x="4621" y="8679"/>
                                <a:pt x="4586" y="8665"/>
                                <a:pt x="4531" y="8672"/>
                              </a:cubicBezTo>
                              <a:cubicBezTo>
                                <a:pt x="4545" y="8658"/>
                                <a:pt x="4553" y="8641"/>
                                <a:pt x="4558" y="8623"/>
                              </a:cubicBezTo>
                              <a:cubicBezTo>
                                <a:pt x="4591" y="8529"/>
                                <a:pt x="4408" y="8609"/>
                                <a:pt x="4313" y="8746"/>
                              </a:cubicBezTo>
                              <a:cubicBezTo>
                                <a:pt x="4267" y="8784"/>
                                <a:pt x="4247" y="8812"/>
                                <a:pt x="4242" y="8837"/>
                              </a:cubicBezTo>
                              <a:cubicBezTo>
                                <a:pt x="4201" y="8861"/>
                                <a:pt x="4158" y="8921"/>
                                <a:pt x="4128" y="8970"/>
                              </a:cubicBezTo>
                              <a:cubicBezTo>
                                <a:pt x="4114" y="8802"/>
                                <a:pt x="4108" y="8627"/>
                                <a:pt x="4119" y="8448"/>
                              </a:cubicBezTo>
                              <a:cubicBezTo>
                                <a:pt x="4144" y="8420"/>
                                <a:pt x="4187" y="8378"/>
                                <a:pt x="4231" y="8371"/>
                              </a:cubicBezTo>
                              <a:cubicBezTo>
                                <a:pt x="4253" y="8399"/>
                                <a:pt x="4310" y="8406"/>
                                <a:pt x="4313" y="8406"/>
                              </a:cubicBezTo>
                              <a:cubicBezTo>
                                <a:pt x="4381" y="8455"/>
                                <a:pt x="4482" y="8518"/>
                                <a:pt x="4536" y="8504"/>
                              </a:cubicBezTo>
                              <a:cubicBezTo>
                                <a:pt x="4572" y="8494"/>
                                <a:pt x="4553" y="8459"/>
                                <a:pt x="4512" y="8420"/>
                              </a:cubicBezTo>
                              <a:cubicBezTo>
                                <a:pt x="4531" y="8420"/>
                                <a:pt x="4547" y="8417"/>
                                <a:pt x="4558" y="8406"/>
                              </a:cubicBezTo>
                              <a:cubicBezTo>
                                <a:pt x="4588" y="8385"/>
                                <a:pt x="4569" y="8357"/>
                                <a:pt x="4526" y="8336"/>
                              </a:cubicBezTo>
                              <a:cubicBezTo>
                                <a:pt x="4539" y="8329"/>
                                <a:pt x="4553" y="8322"/>
                                <a:pt x="4561" y="8312"/>
                              </a:cubicBezTo>
                              <a:cubicBezTo>
                                <a:pt x="4588" y="8284"/>
                                <a:pt x="4564" y="8262"/>
                                <a:pt x="4517" y="8252"/>
                              </a:cubicBezTo>
                              <a:cubicBezTo>
                                <a:pt x="4531" y="8241"/>
                                <a:pt x="4539" y="8231"/>
                                <a:pt x="4547" y="8220"/>
                              </a:cubicBezTo>
                              <a:cubicBezTo>
                                <a:pt x="4569" y="8185"/>
                                <a:pt x="4539" y="8171"/>
                                <a:pt x="4487" y="8178"/>
                              </a:cubicBezTo>
                              <a:cubicBezTo>
                                <a:pt x="4498" y="8164"/>
                                <a:pt x="4509" y="8150"/>
                                <a:pt x="4512" y="8133"/>
                              </a:cubicBezTo>
                              <a:cubicBezTo>
                                <a:pt x="4542" y="8045"/>
                                <a:pt x="4376" y="8119"/>
                                <a:pt x="4286" y="8245"/>
                              </a:cubicBezTo>
                              <a:cubicBezTo>
                                <a:pt x="4247" y="8277"/>
                                <a:pt x="4228" y="8301"/>
                                <a:pt x="4220" y="8322"/>
                              </a:cubicBezTo>
                              <a:cubicBezTo>
                                <a:pt x="4182" y="8329"/>
                                <a:pt x="4147" y="8354"/>
                                <a:pt x="4119" y="8382"/>
                              </a:cubicBezTo>
                              <a:cubicBezTo>
                                <a:pt x="4125" y="8333"/>
                                <a:pt x="4128" y="8284"/>
                                <a:pt x="4136" y="8234"/>
                              </a:cubicBezTo>
                              <a:cubicBezTo>
                                <a:pt x="4136" y="8234"/>
                                <a:pt x="4136" y="8234"/>
                                <a:pt x="4136" y="8234"/>
                              </a:cubicBezTo>
                              <a:cubicBezTo>
                                <a:pt x="4166" y="8199"/>
                                <a:pt x="4190" y="8133"/>
                                <a:pt x="4193" y="8126"/>
                              </a:cubicBezTo>
                              <a:cubicBezTo>
                                <a:pt x="4272" y="8035"/>
                                <a:pt x="4376" y="7898"/>
                                <a:pt x="4384" y="7800"/>
                              </a:cubicBezTo>
                              <a:cubicBezTo>
                                <a:pt x="4389" y="7737"/>
                                <a:pt x="4346" y="7751"/>
                                <a:pt x="4291" y="7807"/>
                              </a:cubicBezTo>
                              <a:cubicBezTo>
                                <a:pt x="4297" y="7776"/>
                                <a:pt x="4302" y="7748"/>
                                <a:pt x="4299" y="7723"/>
                              </a:cubicBezTo>
                              <a:cubicBezTo>
                                <a:pt x="4294" y="7664"/>
                                <a:pt x="4256" y="7685"/>
                                <a:pt x="4215" y="7748"/>
                              </a:cubicBezTo>
                              <a:cubicBezTo>
                                <a:pt x="4215" y="7723"/>
                                <a:pt x="4212" y="7699"/>
                                <a:pt x="4207" y="7681"/>
                              </a:cubicBezTo>
                              <a:cubicBezTo>
                                <a:pt x="4190" y="7625"/>
                                <a:pt x="4158" y="7657"/>
                                <a:pt x="4130" y="7727"/>
                              </a:cubicBezTo>
                              <a:cubicBezTo>
                                <a:pt x="4125" y="7702"/>
                                <a:pt x="4119" y="7681"/>
                                <a:pt x="4111" y="7664"/>
                              </a:cubicBezTo>
                              <a:cubicBezTo>
                                <a:pt x="4084" y="7611"/>
                                <a:pt x="4057" y="7657"/>
                                <a:pt x="4043" y="7744"/>
                              </a:cubicBezTo>
                              <a:cubicBezTo>
                                <a:pt x="4035" y="7720"/>
                                <a:pt x="4024" y="7699"/>
                                <a:pt x="4010" y="7685"/>
                              </a:cubicBezTo>
                              <a:cubicBezTo>
                                <a:pt x="3937" y="7601"/>
                                <a:pt x="3939" y="7905"/>
                                <a:pt x="4029" y="8101"/>
                              </a:cubicBezTo>
                              <a:cubicBezTo>
                                <a:pt x="4043" y="8164"/>
                                <a:pt x="4057" y="8203"/>
                                <a:pt x="4070" y="8227"/>
                              </a:cubicBezTo>
                              <a:cubicBezTo>
                                <a:pt x="4054" y="8357"/>
                                <a:pt x="4046" y="8487"/>
                                <a:pt x="4043" y="8616"/>
                              </a:cubicBezTo>
                              <a:cubicBezTo>
                                <a:pt x="4016" y="8571"/>
                                <a:pt x="3975" y="8522"/>
                                <a:pt x="3912" y="8504"/>
                              </a:cubicBezTo>
                              <a:cubicBezTo>
                                <a:pt x="3899" y="8469"/>
                                <a:pt x="3841" y="8441"/>
                                <a:pt x="3836" y="8438"/>
                              </a:cubicBezTo>
                              <a:cubicBezTo>
                                <a:pt x="3779" y="8368"/>
                                <a:pt x="3694" y="8273"/>
                                <a:pt x="3637" y="8273"/>
                              </a:cubicBezTo>
                              <a:cubicBezTo>
                                <a:pt x="3601" y="8273"/>
                                <a:pt x="3612" y="8312"/>
                                <a:pt x="3645" y="8361"/>
                              </a:cubicBezTo>
                              <a:cubicBezTo>
                                <a:pt x="3626" y="8357"/>
                                <a:pt x="3610" y="8354"/>
                                <a:pt x="3596" y="8357"/>
                              </a:cubicBezTo>
                              <a:cubicBezTo>
                                <a:pt x="3563" y="8368"/>
                                <a:pt x="3577" y="8399"/>
                                <a:pt x="3615" y="8434"/>
                              </a:cubicBezTo>
                              <a:cubicBezTo>
                                <a:pt x="3601" y="8434"/>
                                <a:pt x="3588" y="8438"/>
                                <a:pt x="3577" y="8445"/>
                              </a:cubicBezTo>
                              <a:cubicBezTo>
                                <a:pt x="3547" y="8462"/>
                                <a:pt x="3566" y="8490"/>
                                <a:pt x="3607" y="8515"/>
                              </a:cubicBezTo>
                              <a:cubicBezTo>
                                <a:pt x="3593" y="8522"/>
                                <a:pt x="3580" y="8529"/>
                                <a:pt x="3571" y="8536"/>
                              </a:cubicBezTo>
                              <a:cubicBezTo>
                                <a:pt x="3544" y="8564"/>
                                <a:pt x="3571" y="8588"/>
                                <a:pt x="3620" y="8595"/>
                              </a:cubicBezTo>
                              <a:cubicBezTo>
                                <a:pt x="3607" y="8606"/>
                                <a:pt x="3596" y="8616"/>
                                <a:pt x="3588" y="8630"/>
                              </a:cubicBezTo>
                              <a:cubicBezTo>
                                <a:pt x="3544" y="8704"/>
                                <a:pt x="3719" y="8686"/>
                                <a:pt x="3828" y="8592"/>
                              </a:cubicBezTo>
                              <a:cubicBezTo>
                                <a:pt x="3869" y="8574"/>
                                <a:pt x="3890" y="8557"/>
                                <a:pt x="3901" y="8543"/>
                              </a:cubicBezTo>
                              <a:cubicBezTo>
                                <a:pt x="3980" y="8571"/>
                                <a:pt x="4021" y="8651"/>
                                <a:pt x="4038" y="8700"/>
                              </a:cubicBezTo>
                              <a:cubicBezTo>
                                <a:pt x="4040" y="8854"/>
                                <a:pt x="4051" y="9009"/>
                                <a:pt x="4070" y="9149"/>
                              </a:cubicBezTo>
                              <a:cubicBezTo>
                                <a:pt x="4018" y="9082"/>
                                <a:pt x="3931" y="8998"/>
                                <a:pt x="3844" y="9005"/>
                              </a:cubicBezTo>
                              <a:cubicBezTo>
                                <a:pt x="3819" y="8970"/>
                                <a:pt x="3749" y="8974"/>
                                <a:pt x="3743" y="8974"/>
                              </a:cubicBezTo>
                              <a:cubicBezTo>
                                <a:pt x="3661" y="8931"/>
                                <a:pt x="3544" y="8879"/>
                                <a:pt x="3487" y="8907"/>
                              </a:cubicBezTo>
                              <a:cubicBezTo>
                                <a:pt x="3449" y="8924"/>
                                <a:pt x="3473" y="8963"/>
                                <a:pt x="3522" y="8995"/>
                              </a:cubicBezTo>
                              <a:cubicBezTo>
                                <a:pt x="3503" y="8998"/>
                                <a:pt x="3484" y="9005"/>
                                <a:pt x="3470" y="9019"/>
                              </a:cubicBezTo>
                              <a:cubicBezTo>
                                <a:pt x="3438" y="9047"/>
                                <a:pt x="3465" y="9075"/>
                                <a:pt x="3514" y="9089"/>
                              </a:cubicBezTo>
                              <a:cubicBezTo>
                                <a:pt x="3500" y="9100"/>
                                <a:pt x="3487" y="9110"/>
                                <a:pt x="3479" y="9121"/>
                              </a:cubicBezTo>
                              <a:cubicBezTo>
                                <a:pt x="3454" y="9156"/>
                                <a:pt x="3481" y="9177"/>
                                <a:pt x="3533" y="9177"/>
                              </a:cubicBezTo>
                              <a:cubicBezTo>
                                <a:pt x="3520" y="9191"/>
                                <a:pt x="3511" y="9205"/>
                                <a:pt x="3503" y="9219"/>
                              </a:cubicBezTo>
                              <a:cubicBezTo>
                                <a:pt x="3484" y="9264"/>
                                <a:pt x="3520" y="9271"/>
                                <a:pt x="3574" y="9257"/>
                              </a:cubicBezTo>
                              <a:cubicBezTo>
                                <a:pt x="3563" y="9275"/>
                                <a:pt x="3555" y="9292"/>
                                <a:pt x="3550" y="9310"/>
                              </a:cubicBezTo>
                              <a:cubicBezTo>
                                <a:pt x="3528" y="9408"/>
                                <a:pt x="3702" y="9299"/>
                                <a:pt x="3784" y="9145"/>
                              </a:cubicBezTo>
                              <a:cubicBezTo>
                                <a:pt x="3819" y="9107"/>
                                <a:pt x="3839" y="9075"/>
                                <a:pt x="3844" y="9054"/>
                              </a:cubicBezTo>
                              <a:cubicBezTo>
                                <a:pt x="3942" y="9051"/>
                                <a:pt x="4040" y="9180"/>
                                <a:pt x="4078" y="9236"/>
                              </a:cubicBezTo>
                              <a:cubicBezTo>
                                <a:pt x="4100" y="9390"/>
                                <a:pt x="4130" y="9530"/>
                                <a:pt x="4163" y="9660"/>
                              </a:cubicBezTo>
                              <a:cubicBezTo>
                                <a:pt x="4147" y="9671"/>
                                <a:pt x="4133" y="9685"/>
                                <a:pt x="4117" y="9699"/>
                              </a:cubicBezTo>
                              <a:cubicBezTo>
                                <a:pt x="4084" y="9492"/>
                                <a:pt x="4013" y="9348"/>
                                <a:pt x="3920" y="9334"/>
                              </a:cubicBezTo>
                              <a:cubicBezTo>
                                <a:pt x="3879" y="9327"/>
                                <a:pt x="3836" y="9352"/>
                                <a:pt x="3798" y="9397"/>
                              </a:cubicBezTo>
                              <a:cubicBezTo>
                                <a:pt x="3779" y="9380"/>
                                <a:pt x="3762" y="9359"/>
                                <a:pt x="3743" y="9341"/>
                              </a:cubicBezTo>
                              <a:cubicBezTo>
                                <a:pt x="3743" y="9341"/>
                                <a:pt x="3743" y="9341"/>
                                <a:pt x="3743" y="9341"/>
                              </a:cubicBezTo>
                              <a:cubicBezTo>
                                <a:pt x="3746" y="9348"/>
                                <a:pt x="3757" y="9376"/>
                                <a:pt x="3776" y="9422"/>
                              </a:cubicBezTo>
                              <a:cubicBezTo>
                                <a:pt x="3708" y="9513"/>
                                <a:pt x="3650" y="9671"/>
                                <a:pt x="3618" y="9863"/>
                              </a:cubicBezTo>
                              <a:cubicBezTo>
                                <a:pt x="3604" y="9842"/>
                                <a:pt x="3588" y="9821"/>
                                <a:pt x="3574" y="9804"/>
                              </a:cubicBezTo>
                              <a:cubicBezTo>
                                <a:pt x="3454" y="9555"/>
                                <a:pt x="3304" y="9415"/>
                                <a:pt x="3198" y="9471"/>
                              </a:cubicBezTo>
                              <a:cubicBezTo>
                                <a:pt x="3111" y="9516"/>
                                <a:pt x="3075" y="9681"/>
                                <a:pt x="3089" y="9891"/>
                              </a:cubicBezTo>
                              <a:cubicBezTo>
                                <a:pt x="2933" y="9821"/>
                                <a:pt x="2800" y="9828"/>
                                <a:pt x="2745" y="9923"/>
                              </a:cubicBezTo>
                              <a:cubicBezTo>
                                <a:pt x="2672" y="10052"/>
                                <a:pt x="2759" y="10301"/>
                                <a:pt x="2947" y="10525"/>
                              </a:cubicBezTo>
                              <a:cubicBezTo>
                                <a:pt x="2947" y="10529"/>
                                <a:pt x="2950" y="10529"/>
                                <a:pt x="2950" y="10532"/>
                              </a:cubicBezTo>
                              <a:cubicBezTo>
                                <a:pt x="2925" y="10539"/>
                                <a:pt x="2901" y="10546"/>
                                <a:pt x="2879" y="10553"/>
                              </a:cubicBezTo>
                              <a:cubicBezTo>
                                <a:pt x="2653" y="10564"/>
                                <a:pt x="2481" y="10662"/>
                                <a:pt x="2467" y="10805"/>
                              </a:cubicBezTo>
                              <a:cubicBezTo>
                                <a:pt x="2454" y="10924"/>
                                <a:pt x="2546" y="11047"/>
                                <a:pt x="2696" y="11135"/>
                              </a:cubicBezTo>
                              <a:cubicBezTo>
                                <a:pt x="2614" y="11226"/>
                                <a:pt x="2560" y="11324"/>
                                <a:pt x="2541" y="11408"/>
                              </a:cubicBezTo>
                              <a:cubicBezTo>
                                <a:pt x="2107" y="11072"/>
                                <a:pt x="1758" y="11222"/>
                                <a:pt x="1649" y="11289"/>
                              </a:cubicBezTo>
                              <a:cubicBezTo>
                                <a:pt x="1578" y="11268"/>
                                <a:pt x="1497" y="11212"/>
                                <a:pt x="1459" y="11180"/>
                              </a:cubicBezTo>
                              <a:cubicBezTo>
                                <a:pt x="1431" y="11075"/>
                                <a:pt x="1401" y="10973"/>
                                <a:pt x="1363" y="10875"/>
                              </a:cubicBezTo>
                              <a:cubicBezTo>
                                <a:pt x="1363" y="10872"/>
                                <a:pt x="1360" y="10872"/>
                                <a:pt x="1360" y="10868"/>
                              </a:cubicBezTo>
                              <a:cubicBezTo>
                                <a:pt x="1330" y="10791"/>
                                <a:pt x="1298" y="10721"/>
                                <a:pt x="1260" y="10651"/>
                              </a:cubicBezTo>
                              <a:cubicBezTo>
                                <a:pt x="1298" y="10658"/>
                                <a:pt x="1358" y="10662"/>
                                <a:pt x="1415" y="10655"/>
                              </a:cubicBezTo>
                              <a:cubicBezTo>
                                <a:pt x="1775" y="10942"/>
                                <a:pt x="2178" y="10494"/>
                                <a:pt x="2279" y="10378"/>
                              </a:cubicBezTo>
                              <a:cubicBezTo>
                                <a:pt x="2380" y="10259"/>
                                <a:pt x="2432" y="10217"/>
                                <a:pt x="2432" y="10217"/>
                              </a:cubicBezTo>
                              <a:cubicBezTo>
                                <a:pt x="2432" y="10217"/>
                                <a:pt x="2432" y="10217"/>
                                <a:pt x="2290" y="10206"/>
                              </a:cubicBezTo>
                              <a:cubicBezTo>
                                <a:pt x="1775" y="10147"/>
                                <a:pt x="1513" y="10487"/>
                                <a:pt x="1434" y="10609"/>
                              </a:cubicBezTo>
                              <a:cubicBezTo>
                                <a:pt x="1355" y="10627"/>
                                <a:pt x="1257" y="10609"/>
                                <a:pt x="1232" y="10606"/>
                              </a:cubicBezTo>
                              <a:cubicBezTo>
                                <a:pt x="1227" y="10599"/>
                                <a:pt x="1224" y="10592"/>
                                <a:pt x="1219" y="10581"/>
                              </a:cubicBezTo>
                              <a:cubicBezTo>
                                <a:pt x="1112" y="10434"/>
                                <a:pt x="1033" y="10290"/>
                                <a:pt x="971" y="10150"/>
                              </a:cubicBezTo>
                              <a:cubicBezTo>
                                <a:pt x="1022" y="10161"/>
                                <a:pt x="1126" y="10175"/>
                                <a:pt x="1221" y="10154"/>
                              </a:cubicBezTo>
                              <a:cubicBezTo>
                                <a:pt x="1587" y="10375"/>
                                <a:pt x="1952" y="9912"/>
                                <a:pt x="2045" y="9790"/>
                              </a:cubicBezTo>
                              <a:cubicBezTo>
                                <a:pt x="2140" y="9664"/>
                                <a:pt x="2189" y="9618"/>
                                <a:pt x="2189" y="9618"/>
                              </a:cubicBezTo>
                              <a:cubicBezTo>
                                <a:pt x="2189" y="9618"/>
                                <a:pt x="2189" y="9618"/>
                                <a:pt x="2047" y="9618"/>
                              </a:cubicBezTo>
                              <a:cubicBezTo>
                                <a:pt x="1494" y="9600"/>
                                <a:pt x="1251" y="10014"/>
                                <a:pt x="1202" y="10115"/>
                              </a:cubicBezTo>
                              <a:cubicBezTo>
                                <a:pt x="1096" y="10133"/>
                                <a:pt x="981" y="10112"/>
                                <a:pt x="949" y="10105"/>
                              </a:cubicBezTo>
                              <a:cubicBezTo>
                                <a:pt x="919" y="10035"/>
                                <a:pt x="894" y="9968"/>
                                <a:pt x="875" y="9905"/>
                              </a:cubicBezTo>
                              <a:cubicBezTo>
                                <a:pt x="984" y="10070"/>
                                <a:pt x="1104" y="10150"/>
                                <a:pt x="1183" y="10098"/>
                              </a:cubicBezTo>
                              <a:cubicBezTo>
                                <a:pt x="1254" y="10052"/>
                                <a:pt x="1273" y="9909"/>
                                <a:pt x="1249" y="9734"/>
                              </a:cubicBezTo>
                              <a:cubicBezTo>
                                <a:pt x="1385" y="9776"/>
                                <a:pt x="1497" y="9758"/>
                                <a:pt x="1538" y="9671"/>
                              </a:cubicBezTo>
                              <a:cubicBezTo>
                                <a:pt x="1559" y="9625"/>
                                <a:pt x="1557" y="9565"/>
                                <a:pt x="1538" y="9499"/>
                              </a:cubicBezTo>
                              <a:cubicBezTo>
                                <a:pt x="1647" y="9429"/>
                                <a:pt x="1731" y="9345"/>
                                <a:pt x="1772" y="9306"/>
                              </a:cubicBezTo>
                              <a:cubicBezTo>
                                <a:pt x="1881" y="9198"/>
                                <a:pt x="1933" y="9159"/>
                                <a:pt x="1933" y="9159"/>
                              </a:cubicBezTo>
                              <a:cubicBezTo>
                                <a:pt x="1933" y="9159"/>
                                <a:pt x="1933" y="9159"/>
                                <a:pt x="1791" y="9135"/>
                              </a:cubicBezTo>
                              <a:cubicBezTo>
                                <a:pt x="1677" y="9110"/>
                                <a:pt x="1576" y="9110"/>
                                <a:pt x="1486" y="9121"/>
                              </a:cubicBezTo>
                              <a:cubicBezTo>
                                <a:pt x="1625" y="9075"/>
                                <a:pt x="1718" y="8988"/>
                                <a:pt x="1720" y="8886"/>
                              </a:cubicBezTo>
                              <a:cubicBezTo>
                                <a:pt x="1723" y="8819"/>
                                <a:pt x="1685" y="8756"/>
                                <a:pt x="1622" y="8704"/>
                              </a:cubicBezTo>
                              <a:cubicBezTo>
                                <a:pt x="1641" y="8686"/>
                                <a:pt x="1658" y="8669"/>
                                <a:pt x="1677" y="8648"/>
                              </a:cubicBezTo>
                              <a:cubicBezTo>
                                <a:pt x="1677" y="8648"/>
                                <a:pt x="1633" y="8599"/>
                                <a:pt x="1554" y="8557"/>
                              </a:cubicBezTo>
                              <a:cubicBezTo>
                                <a:pt x="1614" y="8452"/>
                                <a:pt x="1636" y="8350"/>
                                <a:pt x="1603" y="8280"/>
                              </a:cubicBezTo>
                              <a:cubicBezTo>
                                <a:pt x="1600" y="8273"/>
                                <a:pt x="1595" y="8266"/>
                                <a:pt x="1592" y="8259"/>
                              </a:cubicBezTo>
                              <a:cubicBezTo>
                                <a:pt x="1734" y="8340"/>
                                <a:pt x="2042" y="8452"/>
                                <a:pt x="2298" y="8059"/>
                              </a:cubicBezTo>
                              <a:cubicBezTo>
                                <a:pt x="2298" y="8059"/>
                                <a:pt x="2075" y="7874"/>
                                <a:pt x="1767" y="8017"/>
                              </a:cubicBezTo>
                              <a:cubicBezTo>
                                <a:pt x="1911" y="7902"/>
                                <a:pt x="2061" y="7772"/>
                                <a:pt x="2211" y="7636"/>
                              </a:cubicBezTo>
                              <a:cubicBezTo>
                                <a:pt x="2306" y="7713"/>
                                <a:pt x="2647" y="7947"/>
                                <a:pt x="2955" y="7537"/>
                              </a:cubicBezTo>
                              <a:cubicBezTo>
                                <a:pt x="2955" y="7537"/>
                                <a:pt x="2721" y="7313"/>
                                <a:pt x="2385" y="7478"/>
                              </a:cubicBezTo>
                              <a:cubicBezTo>
                                <a:pt x="2535" y="7338"/>
                                <a:pt x="2688" y="7187"/>
                                <a:pt x="2835" y="7033"/>
                              </a:cubicBezTo>
                              <a:cubicBezTo>
                                <a:pt x="2933" y="7096"/>
                                <a:pt x="3326" y="7296"/>
                                <a:pt x="3610" y="6802"/>
                              </a:cubicBezTo>
                              <a:cubicBezTo>
                                <a:pt x="3610" y="6802"/>
                                <a:pt x="3566" y="6770"/>
                                <a:pt x="3495" y="6749"/>
                              </a:cubicBezTo>
                              <a:cubicBezTo>
                                <a:pt x="3517" y="6725"/>
                                <a:pt x="3631" y="6585"/>
                                <a:pt x="3735" y="6375"/>
                              </a:cubicBezTo>
                              <a:cubicBezTo>
                                <a:pt x="3787" y="6375"/>
                                <a:pt x="3844" y="6368"/>
                                <a:pt x="3901" y="6347"/>
                              </a:cubicBezTo>
                              <a:cubicBezTo>
                                <a:pt x="3923" y="6452"/>
                                <a:pt x="3948" y="6522"/>
                                <a:pt x="3948" y="6522"/>
                              </a:cubicBezTo>
                              <a:cubicBezTo>
                                <a:pt x="3948" y="6522"/>
                                <a:pt x="3980" y="6431"/>
                                <a:pt x="4002" y="6291"/>
                              </a:cubicBezTo>
                              <a:cubicBezTo>
                                <a:pt x="4016" y="6280"/>
                                <a:pt x="4032" y="6270"/>
                                <a:pt x="4046" y="6256"/>
                              </a:cubicBezTo>
                              <a:cubicBezTo>
                                <a:pt x="4155" y="6581"/>
                                <a:pt x="4321" y="6795"/>
                                <a:pt x="4321" y="6795"/>
                              </a:cubicBezTo>
                              <a:cubicBezTo>
                                <a:pt x="4321" y="6795"/>
                                <a:pt x="4340" y="6448"/>
                                <a:pt x="4234" y="6080"/>
                              </a:cubicBezTo>
                              <a:cubicBezTo>
                                <a:pt x="4220" y="6035"/>
                                <a:pt x="4207" y="5989"/>
                                <a:pt x="4190" y="5951"/>
                              </a:cubicBezTo>
                              <a:cubicBezTo>
                                <a:pt x="4346" y="6133"/>
                                <a:pt x="4515" y="6210"/>
                                <a:pt x="4515" y="6210"/>
                              </a:cubicBezTo>
                              <a:cubicBezTo>
                                <a:pt x="4515" y="6210"/>
                                <a:pt x="4468" y="6059"/>
                                <a:pt x="4370" y="5895"/>
                              </a:cubicBezTo>
                              <a:cubicBezTo>
                                <a:pt x="4373" y="5898"/>
                                <a:pt x="4378" y="5898"/>
                                <a:pt x="4381" y="5902"/>
                              </a:cubicBezTo>
                              <a:cubicBezTo>
                                <a:pt x="4656" y="6063"/>
                                <a:pt x="4929" y="6063"/>
                                <a:pt x="4929" y="6063"/>
                              </a:cubicBezTo>
                              <a:cubicBezTo>
                                <a:pt x="4929" y="6063"/>
                                <a:pt x="4752" y="5800"/>
                                <a:pt x="4474" y="5639"/>
                              </a:cubicBezTo>
                              <a:cubicBezTo>
                                <a:pt x="4438" y="5618"/>
                                <a:pt x="4406" y="5601"/>
                                <a:pt x="4370" y="5587"/>
                              </a:cubicBezTo>
                              <a:cubicBezTo>
                                <a:pt x="4580" y="5573"/>
                                <a:pt x="4744" y="5474"/>
                                <a:pt x="4744" y="5474"/>
                              </a:cubicBezTo>
                              <a:cubicBezTo>
                                <a:pt x="4744" y="5474"/>
                                <a:pt x="4629" y="5408"/>
                                <a:pt x="4468" y="5383"/>
                              </a:cubicBezTo>
                              <a:cubicBezTo>
                                <a:pt x="4471" y="5380"/>
                                <a:pt x="4476" y="5380"/>
                                <a:pt x="4479" y="5376"/>
                              </a:cubicBezTo>
                              <a:cubicBezTo>
                                <a:pt x="4763" y="5240"/>
                                <a:pt x="4954" y="4991"/>
                                <a:pt x="4954" y="4991"/>
                              </a:cubicBezTo>
                              <a:cubicBezTo>
                                <a:pt x="4954" y="4991"/>
                                <a:pt x="4684" y="4967"/>
                                <a:pt x="4397" y="5103"/>
                              </a:cubicBezTo>
                              <a:cubicBezTo>
                                <a:pt x="4362" y="5121"/>
                                <a:pt x="4327" y="5138"/>
                                <a:pt x="4294" y="5159"/>
                              </a:cubicBezTo>
                              <a:cubicBezTo>
                                <a:pt x="4436" y="4960"/>
                                <a:pt x="4496" y="4742"/>
                                <a:pt x="4496" y="4742"/>
                              </a:cubicBezTo>
                              <a:cubicBezTo>
                                <a:pt x="4496" y="4742"/>
                                <a:pt x="4378" y="4802"/>
                                <a:pt x="4250" y="4928"/>
                              </a:cubicBezTo>
                              <a:cubicBezTo>
                                <a:pt x="4253" y="4925"/>
                                <a:pt x="4253" y="4918"/>
                                <a:pt x="4256" y="4914"/>
                              </a:cubicBezTo>
                              <a:cubicBezTo>
                                <a:pt x="4381" y="4560"/>
                                <a:pt x="4381" y="4210"/>
                                <a:pt x="4381" y="4210"/>
                              </a:cubicBezTo>
                              <a:cubicBezTo>
                                <a:pt x="4381" y="4210"/>
                                <a:pt x="4177" y="4438"/>
                                <a:pt x="4051" y="4795"/>
                              </a:cubicBezTo>
                              <a:cubicBezTo>
                                <a:pt x="4035" y="4841"/>
                                <a:pt x="4021" y="4883"/>
                                <a:pt x="4010" y="4928"/>
                              </a:cubicBezTo>
                              <a:cubicBezTo>
                                <a:pt x="3999" y="4658"/>
                                <a:pt x="3923" y="4448"/>
                                <a:pt x="3923" y="4448"/>
                              </a:cubicBezTo>
                              <a:cubicBezTo>
                                <a:pt x="3923" y="4448"/>
                                <a:pt x="3871" y="4595"/>
                                <a:pt x="3852" y="4802"/>
                              </a:cubicBezTo>
                              <a:cubicBezTo>
                                <a:pt x="3849" y="4799"/>
                                <a:pt x="3849" y="4792"/>
                                <a:pt x="3849" y="4788"/>
                              </a:cubicBezTo>
                              <a:cubicBezTo>
                                <a:pt x="3743" y="4424"/>
                                <a:pt x="3550" y="4179"/>
                                <a:pt x="3550" y="4179"/>
                              </a:cubicBezTo>
                              <a:cubicBezTo>
                                <a:pt x="3550" y="4179"/>
                                <a:pt x="3530" y="4525"/>
                                <a:pt x="3637" y="4893"/>
                              </a:cubicBezTo>
                              <a:cubicBezTo>
                                <a:pt x="3650" y="4939"/>
                                <a:pt x="3664" y="4984"/>
                                <a:pt x="3680" y="5026"/>
                              </a:cubicBezTo>
                              <a:cubicBezTo>
                                <a:pt x="3525" y="4844"/>
                                <a:pt x="3356" y="4767"/>
                                <a:pt x="3356" y="4767"/>
                              </a:cubicBezTo>
                              <a:cubicBezTo>
                                <a:pt x="3356" y="4767"/>
                                <a:pt x="3402" y="4918"/>
                                <a:pt x="3500" y="5082"/>
                              </a:cubicBezTo>
                              <a:cubicBezTo>
                                <a:pt x="3498" y="5079"/>
                                <a:pt x="3492" y="5079"/>
                                <a:pt x="3490" y="5075"/>
                              </a:cubicBezTo>
                              <a:cubicBezTo>
                                <a:pt x="3212" y="4914"/>
                                <a:pt x="2942" y="4914"/>
                                <a:pt x="2942" y="4914"/>
                              </a:cubicBezTo>
                              <a:cubicBezTo>
                                <a:pt x="2942" y="4914"/>
                                <a:pt x="3119" y="5177"/>
                                <a:pt x="3397" y="5338"/>
                              </a:cubicBezTo>
                              <a:cubicBezTo>
                                <a:pt x="3432" y="5359"/>
                                <a:pt x="3465" y="5376"/>
                                <a:pt x="3500" y="5390"/>
                              </a:cubicBezTo>
                              <a:cubicBezTo>
                                <a:pt x="3291" y="5404"/>
                                <a:pt x="3127" y="5503"/>
                                <a:pt x="3127" y="5503"/>
                              </a:cubicBezTo>
                              <a:cubicBezTo>
                                <a:pt x="3127" y="5503"/>
                                <a:pt x="3241" y="5569"/>
                                <a:pt x="3402" y="5594"/>
                              </a:cubicBezTo>
                              <a:cubicBezTo>
                                <a:pt x="3400" y="5597"/>
                                <a:pt x="3394" y="5597"/>
                                <a:pt x="3391" y="5597"/>
                              </a:cubicBezTo>
                              <a:cubicBezTo>
                                <a:pt x="3108" y="5734"/>
                                <a:pt x="2917" y="5982"/>
                                <a:pt x="2917" y="5982"/>
                              </a:cubicBezTo>
                              <a:cubicBezTo>
                                <a:pt x="2917" y="5982"/>
                                <a:pt x="3007" y="5989"/>
                                <a:pt x="3135" y="5972"/>
                              </a:cubicBezTo>
                              <a:cubicBezTo>
                                <a:pt x="3067" y="6122"/>
                                <a:pt x="3012" y="6347"/>
                                <a:pt x="3064" y="6665"/>
                              </a:cubicBezTo>
                              <a:cubicBezTo>
                                <a:pt x="2977" y="6767"/>
                                <a:pt x="2887" y="6869"/>
                                <a:pt x="2794" y="6963"/>
                              </a:cubicBezTo>
                              <a:cubicBezTo>
                                <a:pt x="2854" y="6823"/>
                                <a:pt x="2887" y="6637"/>
                                <a:pt x="2833" y="6396"/>
                              </a:cubicBezTo>
                              <a:cubicBezTo>
                                <a:pt x="2833" y="6396"/>
                                <a:pt x="2462" y="6599"/>
                                <a:pt x="2486" y="7275"/>
                              </a:cubicBezTo>
                              <a:cubicBezTo>
                                <a:pt x="2347" y="7408"/>
                                <a:pt x="2208" y="7537"/>
                                <a:pt x="2072" y="7657"/>
                              </a:cubicBezTo>
                              <a:cubicBezTo>
                                <a:pt x="2167" y="7492"/>
                                <a:pt x="2238" y="7243"/>
                                <a:pt x="2135" y="6914"/>
                              </a:cubicBezTo>
                              <a:cubicBezTo>
                                <a:pt x="2135" y="6914"/>
                                <a:pt x="1778" y="7170"/>
                                <a:pt x="1851" y="7846"/>
                              </a:cubicBezTo>
                              <a:cubicBezTo>
                                <a:pt x="1698" y="7972"/>
                                <a:pt x="1551" y="8091"/>
                                <a:pt x="1415" y="8196"/>
                              </a:cubicBezTo>
                              <a:cubicBezTo>
                                <a:pt x="1412" y="8196"/>
                                <a:pt x="1409" y="8196"/>
                                <a:pt x="1407" y="8196"/>
                              </a:cubicBezTo>
                              <a:cubicBezTo>
                                <a:pt x="1497" y="8056"/>
                                <a:pt x="1562" y="7849"/>
                                <a:pt x="1502" y="7558"/>
                              </a:cubicBezTo>
                              <a:cubicBezTo>
                                <a:pt x="1502" y="7558"/>
                                <a:pt x="1339" y="7643"/>
                                <a:pt x="1235" y="7895"/>
                              </a:cubicBezTo>
                              <a:cubicBezTo>
                                <a:pt x="1235" y="7807"/>
                                <a:pt x="1213" y="7741"/>
                                <a:pt x="1172" y="7706"/>
                              </a:cubicBezTo>
                              <a:cubicBezTo>
                                <a:pt x="1107" y="7650"/>
                                <a:pt x="1001" y="7699"/>
                                <a:pt x="894" y="7814"/>
                              </a:cubicBezTo>
                              <a:cubicBezTo>
                                <a:pt x="856" y="7643"/>
                                <a:pt x="788" y="7527"/>
                                <a:pt x="709" y="7523"/>
                              </a:cubicBezTo>
                              <a:cubicBezTo>
                                <a:pt x="627" y="7523"/>
                                <a:pt x="556" y="7639"/>
                                <a:pt x="513" y="7818"/>
                              </a:cubicBezTo>
                              <a:cubicBezTo>
                                <a:pt x="469" y="7860"/>
                                <a:pt x="447" y="7912"/>
                                <a:pt x="439" y="7958"/>
                              </a:cubicBezTo>
                              <a:cubicBezTo>
                                <a:pt x="439" y="7958"/>
                                <a:pt x="436" y="7954"/>
                                <a:pt x="436" y="7954"/>
                              </a:cubicBezTo>
                              <a:cubicBezTo>
                                <a:pt x="428" y="7940"/>
                                <a:pt x="420" y="7926"/>
                                <a:pt x="409" y="7912"/>
                              </a:cubicBezTo>
                              <a:cubicBezTo>
                                <a:pt x="406" y="7898"/>
                                <a:pt x="403" y="7888"/>
                                <a:pt x="401" y="7874"/>
                              </a:cubicBezTo>
                              <a:cubicBezTo>
                                <a:pt x="502" y="7846"/>
                                <a:pt x="507" y="7506"/>
                                <a:pt x="507" y="7506"/>
                              </a:cubicBezTo>
                              <a:cubicBezTo>
                                <a:pt x="409" y="7580"/>
                                <a:pt x="382" y="7671"/>
                                <a:pt x="376" y="7744"/>
                              </a:cubicBezTo>
                              <a:cubicBezTo>
                                <a:pt x="360" y="7653"/>
                                <a:pt x="343" y="7558"/>
                                <a:pt x="330" y="7460"/>
                              </a:cubicBezTo>
                              <a:cubicBezTo>
                                <a:pt x="431" y="7453"/>
                                <a:pt x="502" y="7142"/>
                                <a:pt x="502" y="7142"/>
                              </a:cubicBezTo>
                              <a:cubicBezTo>
                                <a:pt x="373" y="7187"/>
                                <a:pt x="330" y="7285"/>
                                <a:pt x="319" y="7362"/>
                              </a:cubicBezTo>
                              <a:cubicBezTo>
                                <a:pt x="308" y="7278"/>
                                <a:pt x="300" y="7187"/>
                                <a:pt x="292" y="7100"/>
                              </a:cubicBezTo>
                              <a:cubicBezTo>
                                <a:pt x="390" y="7082"/>
                                <a:pt x="450" y="6774"/>
                                <a:pt x="450" y="6774"/>
                              </a:cubicBezTo>
                              <a:cubicBezTo>
                                <a:pt x="349" y="6812"/>
                                <a:pt x="305" y="6886"/>
                                <a:pt x="284" y="6953"/>
                              </a:cubicBezTo>
                              <a:cubicBezTo>
                                <a:pt x="281" y="6890"/>
                                <a:pt x="278" y="6823"/>
                                <a:pt x="278" y="6756"/>
                              </a:cubicBezTo>
                              <a:cubicBezTo>
                                <a:pt x="376" y="6746"/>
                                <a:pt x="455" y="6452"/>
                                <a:pt x="455" y="6452"/>
                              </a:cubicBezTo>
                              <a:cubicBezTo>
                                <a:pt x="357" y="6480"/>
                                <a:pt x="305" y="6539"/>
                                <a:pt x="281" y="6599"/>
                              </a:cubicBezTo>
                              <a:cubicBezTo>
                                <a:pt x="284" y="6525"/>
                                <a:pt x="289" y="6448"/>
                                <a:pt x="297" y="6375"/>
                              </a:cubicBezTo>
                              <a:cubicBezTo>
                                <a:pt x="395" y="6406"/>
                                <a:pt x="526" y="6122"/>
                                <a:pt x="526" y="6122"/>
                              </a:cubicBezTo>
                              <a:cubicBezTo>
                                <a:pt x="401" y="6126"/>
                                <a:pt x="341" y="6200"/>
                                <a:pt x="311" y="6266"/>
                              </a:cubicBezTo>
                              <a:cubicBezTo>
                                <a:pt x="324" y="6179"/>
                                <a:pt x="338" y="6091"/>
                                <a:pt x="360" y="6007"/>
                              </a:cubicBezTo>
                              <a:cubicBezTo>
                                <a:pt x="455" y="6049"/>
                                <a:pt x="616" y="5804"/>
                                <a:pt x="616" y="5804"/>
                              </a:cubicBezTo>
                              <a:cubicBezTo>
                                <a:pt x="502" y="5779"/>
                                <a:pt x="431" y="5832"/>
                                <a:pt x="393" y="5888"/>
                              </a:cubicBezTo>
                              <a:cubicBezTo>
                                <a:pt x="401" y="5863"/>
                                <a:pt x="406" y="5839"/>
                                <a:pt x="414" y="5814"/>
                              </a:cubicBezTo>
                              <a:cubicBezTo>
                                <a:pt x="453" y="5807"/>
                                <a:pt x="488" y="5723"/>
                                <a:pt x="488" y="5723"/>
                              </a:cubicBezTo>
                              <a:cubicBezTo>
                                <a:pt x="488" y="5723"/>
                                <a:pt x="488" y="5723"/>
                                <a:pt x="488" y="5723"/>
                              </a:cubicBezTo>
                              <a:cubicBezTo>
                                <a:pt x="540" y="5671"/>
                                <a:pt x="608" y="5594"/>
                                <a:pt x="660" y="5510"/>
                              </a:cubicBezTo>
                              <a:cubicBezTo>
                                <a:pt x="736" y="5408"/>
                                <a:pt x="791" y="5296"/>
                                <a:pt x="744" y="5208"/>
                              </a:cubicBezTo>
                              <a:cubicBezTo>
                                <a:pt x="731" y="5184"/>
                                <a:pt x="717" y="5166"/>
                                <a:pt x="703" y="5152"/>
                              </a:cubicBezTo>
                              <a:cubicBezTo>
                                <a:pt x="714" y="5152"/>
                                <a:pt x="722" y="5138"/>
                                <a:pt x="722" y="5114"/>
                              </a:cubicBezTo>
                              <a:cubicBezTo>
                                <a:pt x="722" y="5100"/>
                                <a:pt x="720" y="5086"/>
                                <a:pt x="717" y="5072"/>
                              </a:cubicBezTo>
                              <a:cubicBezTo>
                                <a:pt x="720" y="5065"/>
                                <a:pt x="720" y="5061"/>
                                <a:pt x="722" y="5058"/>
                              </a:cubicBezTo>
                              <a:cubicBezTo>
                                <a:pt x="772" y="5086"/>
                                <a:pt x="804" y="5082"/>
                                <a:pt x="793" y="5030"/>
                              </a:cubicBezTo>
                              <a:cubicBezTo>
                                <a:pt x="791" y="5009"/>
                                <a:pt x="780" y="4991"/>
                                <a:pt x="769" y="4970"/>
                              </a:cubicBezTo>
                              <a:cubicBezTo>
                                <a:pt x="829" y="4991"/>
                                <a:pt x="870" y="4981"/>
                                <a:pt x="848" y="4928"/>
                              </a:cubicBezTo>
                              <a:cubicBezTo>
                                <a:pt x="840" y="4907"/>
                                <a:pt x="823" y="4886"/>
                                <a:pt x="804" y="4865"/>
                              </a:cubicBezTo>
                              <a:cubicBezTo>
                                <a:pt x="872" y="4869"/>
                                <a:pt x="913" y="4844"/>
                                <a:pt x="881" y="4799"/>
                              </a:cubicBezTo>
                              <a:cubicBezTo>
                                <a:pt x="831" y="4725"/>
                                <a:pt x="682" y="4693"/>
                                <a:pt x="578" y="4679"/>
                              </a:cubicBezTo>
                              <a:cubicBezTo>
                                <a:pt x="573" y="4676"/>
                                <a:pt x="526" y="4641"/>
                                <a:pt x="488" y="4634"/>
                              </a:cubicBezTo>
                              <a:cubicBezTo>
                                <a:pt x="447" y="4543"/>
                                <a:pt x="414" y="4445"/>
                                <a:pt x="387" y="4343"/>
                              </a:cubicBezTo>
                              <a:cubicBezTo>
                                <a:pt x="414" y="4364"/>
                                <a:pt x="450" y="4382"/>
                                <a:pt x="485" y="4382"/>
                              </a:cubicBezTo>
                              <a:cubicBezTo>
                                <a:pt x="493" y="4399"/>
                                <a:pt x="515" y="4424"/>
                                <a:pt x="556" y="4448"/>
                              </a:cubicBezTo>
                              <a:cubicBezTo>
                                <a:pt x="654" y="4560"/>
                                <a:pt x="826" y="4609"/>
                                <a:pt x="791" y="4529"/>
                              </a:cubicBezTo>
                              <a:cubicBezTo>
                                <a:pt x="785" y="4515"/>
                                <a:pt x="774" y="4501"/>
                                <a:pt x="761" y="4490"/>
                              </a:cubicBezTo>
                              <a:cubicBezTo>
                                <a:pt x="812" y="4490"/>
                                <a:pt x="840" y="4473"/>
                                <a:pt x="815" y="4438"/>
                              </a:cubicBezTo>
                              <a:cubicBezTo>
                                <a:pt x="807" y="4427"/>
                                <a:pt x="796" y="4417"/>
                                <a:pt x="782" y="4410"/>
                              </a:cubicBezTo>
                              <a:cubicBezTo>
                                <a:pt x="826" y="4396"/>
                                <a:pt x="848" y="4368"/>
                                <a:pt x="821" y="4347"/>
                              </a:cubicBezTo>
                              <a:cubicBezTo>
                                <a:pt x="810" y="4340"/>
                                <a:pt x="799" y="4333"/>
                                <a:pt x="785" y="4329"/>
                              </a:cubicBezTo>
                              <a:cubicBezTo>
                                <a:pt x="826" y="4301"/>
                                <a:pt x="845" y="4270"/>
                                <a:pt x="812" y="4256"/>
                              </a:cubicBezTo>
                              <a:cubicBezTo>
                                <a:pt x="799" y="4249"/>
                                <a:pt x="782" y="4249"/>
                                <a:pt x="763" y="4249"/>
                              </a:cubicBezTo>
                              <a:cubicBezTo>
                                <a:pt x="802" y="4207"/>
                                <a:pt x="818" y="4168"/>
                                <a:pt x="780" y="4161"/>
                              </a:cubicBezTo>
                              <a:cubicBezTo>
                                <a:pt x="722" y="4154"/>
                                <a:pt x="630" y="4231"/>
                                <a:pt x="564" y="4291"/>
                              </a:cubicBezTo>
                              <a:cubicBezTo>
                                <a:pt x="559" y="4291"/>
                                <a:pt x="504" y="4308"/>
                                <a:pt x="485" y="4336"/>
                              </a:cubicBezTo>
                              <a:cubicBezTo>
                                <a:pt x="439" y="4336"/>
                                <a:pt x="395" y="4301"/>
                                <a:pt x="368" y="4277"/>
                              </a:cubicBezTo>
                              <a:cubicBezTo>
                                <a:pt x="338" y="4144"/>
                                <a:pt x="319" y="4003"/>
                                <a:pt x="308" y="3867"/>
                              </a:cubicBezTo>
                              <a:cubicBezTo>
                                <a:pt x="324" y="3888"/>
                                <a:pt x="343" y="3905"/>
                                <a:pt x="365" y="3916"/>
                              </a:cubicBezTo>
                              <a:cubicBezTo>
                                <a:pt x="368" y="3937"/>
                                <a:pt x="382" y="3968"/>
                                <a:pt x="412" y="4014"/>
                              </a:cubicBezTo>
                              <a:cubicBezTo>
                                <a:pt x="472" y="4165"/>
                                <a:pt x="616" y="4294"/>
                                <a:pt x="605" y="4200"/>
                              </a:cubicBezTo>
                              <a:cubicBezTo>
                                <a:pt x="602" y="4182"/>
                                <a:pt x="597" y="4165"/>
                                <a:pt x="589" y="4147"/>
                              </a:cubicBezTo>
                              <a:cubicBezTo>
                                <a:pt x="635" y="4172"/>
                                <a:pt x="668" y="4168"/>
                                <a:pt x="654" y="4126"/>
                              </a:cubicBezTo>
                              <a:cubicBezTo>
                                <a:pt x="649" y="4112"/>
                                <a:pt x="643" y="4098"/>
                                <a:pt x="632" y="4084"/>
                              </a:cubicBezTo>
                              <a:cubicBezTo>
                                <a:pt x="679" y="4091"/>
                                <a:pt x="706" y="4077"/>
                                <a:pt x="687" y="4042"/>
                              </a:cubicBezTo>
                              <a:cubicBezTo>
                                <a:pt x="682" y="4031"/>
                                <a:pt x="671" y="4017"/>
                                <a:pt x="657" y="4007"/>
                              </a:cubicBezTo>
                              <a:cubicBezTo>
                                <a:pt x="703" y="4000"/>
                                <a:pt x="731" y="3979"/>
                                <a:pt x="703" y="3951"/>
                              </a:cubicBezTo>
                              <a:cubicBezTo>
                                <a:pt x="692" y="3940"/>
                                <a:pt x="679" y="3930"/>
                                <a:pt x="660" y="3923"/>
                              </a:cubicBezTo>
                              <a:cubicBezTo>
                                <a:pt x="709" y="3902"/>
                                <a:pt x="733" y="3874"/>
                                <a:pt x="701" y="3853"/>
                              </a:cubicBezTo>
                              <a:cubicBezTo>
                                <a:pt x="657" y="3821"/>
                                <a:pt x="562" y="3842"/>
                                <a:pt x="488" y="3863"/>
                              </a:cubicBezTo>
                              <a:cubicBezTo>
                                <a:pt x="496" y="3737"/>
                                <a:pt x="507" y="3292"/>
                                <a:pt x="322" y="3044"/>
                              </a:cubicBezTo>
                              <a:cubicBezTo>
                                <a:pt x="335" y="2907"/>
                                <a:pt x="354" y="2788"/>
                                <a:pt x="368" y="2708"/>
                              </a:cubicBezTo>
                              <a:cubicBezTo>
                                <a:pt x="379" y="2743"/>
                                <a:pt x="387" y="2778"/>
                                <a:pt x="398" y="2813"/>
                              </a:cubicBezTo>
                              <a:cubicBezTo>
                                <a:pt x="526" y="3243"/>
                                <a:pt x="714" y="3737"/>
                                <a:pt x="979" y="4217"/>
                              </a:cubicBezTo>
                              <a:cubicBezTo>
                                <a:pt x="902" y="4792"/>
                                <a:pt x="1319" y="5397"/>
                                <a:pt x="1347" y="5436"/>
                              </a:cubicBezTo>
                              <a:cubicBezTo>
                                <a:pt x="1347" y="5436"/>
                                <a:pt x="1347" y="5436"/>
                                <a:pt x="1349" y="5439"/>
                              </a:cubicBezTo>
                              <a:cubicBezTo>
                                <a:pt x="1265" y="5054"/>
                                <a:pt x="1140" y="4620"/>
                                <a:pt x="1063" y="4361"/>
                              </a:cubicBezTo>
                              <a:cubicBezTo>
                                <a:pt x="1270" y="4707"/>
                                <a:pt x="1521" y="5044"/>
                                <a:pt x="1827" y="5327"/>
                              </a:cubicBezTo>
                              <a:cubicBezTo>
                                <a:pt x="1835" y="5362"/>
                                <a:pt x="1848" y="5450"/>
                                <a:pt x="1824" y="5517"/>
                              </a:cubicBezTo>
                              <a:cubicBezTo>
                                <a:pt x="1794" y="5527"/>
                                <a:pt x="1761" y="5583"/>
                                <a:pt x="1758" y="5590"/>
                              </a:cubicBezTo>
                              <a:cubicBezTo>
                                <a:pt x="1690" y="5639"/>
                                <a:pt x="1595" y="5716"/>
                                <a:pt x="1578" y="5786"/>
                              </a:cubicBezTo>
                              <a:cubicBezTo>
                                <a:pt x="1568" y="5832"/>
                                <a:pt x="1600" y="5828"/>
                                <a:pt x="1647" y="5800"/>
                              </a:cubicBezTo>
                              <a:cubicBezTo>
                                <a:pt x="1638" y="5821"/>
                                <a:pt x="1633" y="5842"/>
                                <a:pt x="1630" y="5860"/>
                              </a:cubicBezTo>
                              <a:cubicBezTo>
                                <a:pt x="1628" y="5905"/>
                                <a:pt x="1658" y="5895"/>
                                <a:pt x="1693" y="5860"/>
                              </a:cubicBezTo>
                              <a:cubicBezTo>
                                <a:pt x="1690" y="5877"/>
                                <a:pt x="1688" y="5895"/>
                                <a:pt x="1690" y="5909"/>
                              </a:cubicBezTo>
                              <a:cubicBezTo>
                                <a:pt x="1696" y="5951"/>
                                <a:pt x="1723" y="5937"/>
                                <a:pt x="1750" y="5891"/>
                              </a:cubicBezTo>
                              <a:cubicBezTo>
                                <a:pt x="1750" y="5909"/>
                                <a:pt x="1753" y="5926"/>
                                <a:pt x="1756" y="5940"/>
                              </a:cubicBezTo>
                              <a:cubicBezTo>
                                <a:pt x="1769" y="5982"/>
                                <a:pt x="1794" y="5954"/>
                                <a:pt x="1816" y="5898"/>
                              </a:cubicBezTo>
                              <a:cubicBezTo>
                                <a:pt x="1818" y="5919"/>
                                <a:pt x="1824" y="5937"/>
                                <a:pt x="1832" y="5951"/>
                              </a:cubicBezTo>
                              <a:cubicBezTo>
                                <a:pt x="1873" y="6028"/>
                                <a:pt x="1911" y="5807"/>
                                <a:pt x="1873" y="5643"/>
                              </a:cubicBezTo>
                              <a:cubicBezTo>
                                <a:pt x="1873" y="5583"/>
                                <a:pt x="1865" y="5548"/>
                                <a:pt x="1854" y="5531"/>
                              </a:cubicBezTo>
                              <a:cubicBezTo>
                                <a:pt x="1873" y="5478"/>
                                <a:pt x="1870" y="5415"/>
                                <a:pt x="1865" y="5366"/>
                              </a:cubicBezTo>
                              <a:cubicBezTo>
                                <a:pt x="1941" y="5436"/>
                                <a:pt x="2020" y="5499"/>
                                <a:pt x="2102" y="5562"/>
                              </a:cubicBezTo>
                              <a:cubicBezTo>
                                <a:pt x="2118" y="5597"/>
                                <a:pt x="2148" y="5667"/>
                                <a:pt x="2143" y="5730"/>
                              </a:cubicBezTo>
                              <a:cubicBezTo>
                                <a:pt x="2118" y="5755"/>
                                <a:pt x="2099" y="5821"/>
                                <a:pt x="2099" y="5828"/>
                              </a:cubicBezTo>
                              <a:cubicBezTo>
                                <a:pt x="2047" y="5905"/>
                                <a:pt x="1979" y="6017"/>
                                <a:pt x="1979" y="6091"/>
                              </a:cubicBezTo>
                              <a:cubicBezTo>
                                <a:pt x="1979" y="6136"/>
                                <a:pt x="2012" y="6122"/>
                                <a:pt x="2047" y="6077"/>
                              </a:cubicBezTo>
                              <a:cubicBezTo>
                                <a:pt x="2045" y="6101"/>
                                <a:pt x="2045" y="6122"/>
                                <a:pt x="2047" y="6140"/>
                              </a:cubicBezTo>
                              <a:cubicBezTo>
                                <a:pt x="2056" y="6182"/>
                                <a:pt x="2083" y="6164"/>
                                <a:pt x="2107" y="6112"/>
                              </a:cubicBezTo>
                              <a:cubicBezTo>
                                <a:pt x="2110" y="6129"/>
                                <a:pt x="2113" y="6147"/>
                                <a:pt x="2118" y="6161"/>
                              </a:cubicBezTo>
                              <a:cubicBezTo>
                                <a:pt x="2135" y="6200"/>
                                <a:pt x="2156" y="6175"/>
                                <a:pt x="2173" y="6119"/>
                              </a:cubicBezTo>
                              <a:cubicBezTo>
                                <a:pt x="2178" y="6136"/>
                                <a:pt x="2184" y="6150"/>
                                <a:pt x="2192" y="6164"/>
                              </a:cubicBezTo>
                              <a:cubicBezTo>
                                <a:pt x="2216" y="6200"/>
                                <a:pt x="2233" y="6161"/>
                                <a:pt x="2238" y="6098"/>
                              </a:cubicBezTo>
                              <a:cubicBezTo>
                                <a:pt x="2246" y="6115"/>
                                <a:pt x="2257" y="6129"/>
                                <a:pt x="2265" y="6140"/>
                              </a:cubicBezTo>
                              <a:cubicBezTo>
                                <a:pt x="2325" y="6193"/>
                                <a:pt x="2304" y="5968"/>
                                <a:pt x="2225" y="5832"/>
                              </a:cubicBezTo>
                              <a:cubicBezTo>
                                <a:pt x="2208" y="5776"/>
                                <a:pt x="2192" y="5748"/>
                                <a:pt x="2178" y="5734"/>
                              </a:cubicBezTo>
                              <a:cubicBezTo>
                                <a:pt x="2181" y="5688"/>
                                <a:pt x="2170" y="5643"/>
                                <a:pt x="2159" y="5608"/>
                              </a:cubicBezTo>
                              <a:cubicBezTo>
                                <a:pt x="2211" y="5646"/>
                                <a:pt x="2265" y="5685"/>
                                <a:pt x="2320" y="5720"/>
                              </a:cubicBezTo>
                              <a:cubicBezTo>
                                <a:pt x="2320" y="5720"/>
                                <a:pt x="2320" y="5720"/>
                                <a:pt x="2320" y="5720"/>
                              </a:cubicBezTo>
                              <a:cubicBezTo>
                                <a:pt x="2334" y="5776"/>
                                <a:pt x="2375" y="5832"/>
                                <a:pt x="2380" y="5839"/>
                              </a:cubicBezTo>
                              <a:cubicBezTo>
                                <a:pt x="2415" y="5982"/>
                                <a:pt x="2478" y="6182"/>
                                <a:pt x="2552" y="6235"/>
                              </a:cubicBezTo>
                              <a:cubicBezTo>
                                <a:pt x="2598" y="6270"/>
                                <a:pt x="2606" y="6207"/>
                                <a:pt x="2590" y="6112"/>
                              </a:cubicBezTo>
                              <a:cubicBezTo>
                                <a:pt x="2612" y="6133"/>
                                <a:pt x="2634" y="6150"/>
                                <a:pt x="2653" y="6157"/>
                              </a:cubicBezTo>
                              <a:cubicBezTo>
                                <a:pt x="2702" y="6175"/>
                                <a:pt x="2702" y="6119"/>
                                <a:pt x="2672" y="6038"/>
                              </a:cubicBezTo>
                              <a:cubicBezTo>
                                <a:pt x="2691" y="6049"/>
                                <a:pt x="2710" y="6056"/>
                                <a:pt x="2729" y="6059"/>
                              </a:cubicBezTo>
                              <a:cubicBezTo>
                                <a:pt x="2781" y="6063"/>
                                <a:pt x="2770" y="6007"/>
                                <a:pt x="2726" y="5940"/>
                              </a:cubicBezTo>
                              <a:cubicBezTo>
                                <a:pt x="2748" y="5944"/>
                                <a:pt x="2767" y="5947"/>
                                <a:pt x="2783" y="5944"/>
                              </a:cubicBezTo>
                              <a:cubicBezTo>
                                <a:pt x="2835" y="5930"/>
                                <a:pt x="2811" y="5877"/>
                                <a:pt x="2751" y="5818"/>
                              </a:cubicBezTo>
                              <a:cubicBezTo>
                                <a:pt x="2775" y="5818"/>
                                <a:pt x="2797" y="5811"/>
                                <a:pt x="2813" y="5800"/>
                              </a:cubicBezTo>
                              <a:cubicBezTo>
                                <a:pt x="2912" y="5744"/>
                                <a:pt x="2672" y="5611"/>
                                <a:pt x="2475" y="5636"/>
                              </a:cubicBezTo>
                              <a:cubicBezTo>
                                <a:pt x="2410" y="5622"/>
                                <a:pt x="2369" y="5625"/>
                                <a:pt x="2345" y="5639"/>
                              </a:cubicBezTo>
                              <a:cubicBezTo>
                                <a:pt x="2271" y="5590"/>
                                <a:pt x="2197" y="5541"/>
                                <a:pt x="2129" y="5485"/>
                              </a:cubicBezTo>
                              <a:cubicBezTo>
                                <a:pt x="2165" y="5478"/>
                                <a:pt x="2206" y="5464"/>
                                <a:pt x="2238" y="5432"/>
                              </a:cubicBezTo>
                              <a:cubicBezTo>
                                <a:pt x="2255" y="5439"/>
                                <a:pt x="2282" y="5439"/>
                                <a:pt x="2325" y="5429"/>
                              </a:cubicBezTo>
                              <a:cubicBezTo>
                                <a:pt x="2456" y="5436"/>
                                <a:pt x="2614" y="5334"/>
                                <a:pt x="2546" y="5299"/>
                              </a:cubicBezTo>
                              <a:cubicBezTo>
                                <a:pt x="2535" y="5292"/>
                                <a:pt x="2519" y="5292"/>
                                <a:pt x="2503" y="5292"/>
                              </a:cubicBezTo>
                              <a:cubicBezTo>
                                <a:pt x="2541" y="5250"/>
                                <a:pt x="2554" y="5212"/>
                                <a:pt x="2519" y="5208"/>
                              </a:cubicBezTo>
                              <a:cubicBezTo>
                                <a:pt x="2508" y="5205"/>
                                <a:pt x="2495" y="5208"/>
                                <a:pt x="2481" y="5212"/>
                              </a:cubicBezTo>
                              <a:cubicBezTo>
                                <a:pt x="2508" y="5163"/>
                                <a:pt x="2511" y="5128"/>
                                <a:pt x="2478" y="5131"/>
                              </a:cubicBezTo>
                              <a:cubicBezTo>
                                <a:pt x="2467" y="5131"/>
                                <a:pt x="2454" y="5138"/>
                                <a:pt x="2440" y="5149"/>
                              </a:cubicBezTo>
                              <a:cubicBezTo>
                                <a:pt x="2459" y="5093"/>
                                <a:pt x="2456" y="5054"/>
                                <a:pt x="2424" y="5068"/>
                              </a:cubicBezTo>
                              <a:cubicBezTo>
                                <a:pt x="2410" y="5075"/>
                                <a:pt x="2396" y="5086"/>
                                <a:pt x="2383" y="5103"/>
                              </a:cubicBezTo>
                              <a:cubicBezTo>
                                <a:pt x="2391" y="5040"/>
                                <a:pt x="2383" y="4998"/>
                                <a:pt x="2353" y="5023"/>
                              </a:cubicBezTo>
                              <a:cubicBezTo>
                                <a:pt x="2306" y="5061"/>
                                <a:pt x="2271" y="5198"/>
                                <a:pt x="2252" y="5296"/>
                              </a:cubicBezTo>
                              <a:cubicBezTo>
                                <a:pt x="2249" y="5299"/>
                                <a:pt x="2214" y="5355"/>
                                <a:pt x="2214" y="5397"/>
                              </a:cubicBezTo>
                              <a:cubicBezTo>
                                <a:pt x="2170" y="5443"/>
                                <a:pt x="2102" y="5446"/>
                                <a:pt x="2072" y="5446"/>
                              </a:cubicBezTo>
                              <a:cubicBezTo>
                                <a:pt x="1947" y="5348"/>
                                <a:pt x="1832" y="5240"/>
                                <a:pt x="1723" y="5128"/>
                              </a:cubicBezTo>
                              <a:cubicBezTo>
                                <a:pt x="1753" y="5128"/>
                                <a:pt x="1786" y="5124"/>
                                <a:pt x="1816" y="5110"/>
                              </a:cubicBezTo>
                              <a:cubicBezTo>
                                <a:pt x="1829" y="5124"/>
                                <a:pt x="1857" y="5131"/>
                                <a:pt x="1903" y="5135"/>
                              </a:cubicBezTo>
                              <a:cubicBezTo>
                                <a:pt x="2028" y="5184"/>
                                <a:pt x="2203" y="5138"/>
                                <a:pt x="2143" y="5082"/>
                              </a:cubicBezTo>
                              <a:cubicBezTo>
                                <a:pt x="2132" y="5072"/>
                                <a:pt x="2118" y="5065"/>
                                <a:pt x="2102" y="5061"/>
                              </a:cubicBezTo>
                              <a:cubicBezTo>
                                <a:pt x="2148" y="5033"/>
                                <a:pt x="2170" y="5002"/>
                                <a:pt x="2135" y="4984"/>
                              </a:cubicBezTo>
                              <a:cubicBezTo>
                                <a:pt x="2124" y="4977"/>
                                <a:pt x="2110" y="4977"/>
                                <a:pt x="2096" y="4977"/>
                              </a:cubicBezTo>
                              <a:cubicBezTo>
                                <a:pt x="2102" y="4974"/>
                                <a:pt x="2105" y="4967"/>
                                <a:pt x="2107" y="4963"/>
                              </a:cubicBezTo>
                              <a:cubicBezTo>
                                <a:pt x="2107" y="4963"/>
                                <a:pt x="2110" y="4967"/>
                                <a:pt x="2110" y="4967"/>
                              </a:cubicBezTo>
                              <a:cubicBezTo>
                                <a:pt x="2151" y="4988"/>
                                <a:pt x="2156" y="4939"/>
                                <a:pt x="2137" y="4865"/>
                              </a:cubicBezTo>
                              <a:cubicBezTo>
                                <a:pt x="2154" y="4879"/>
                                <a:pt x="2170" y="4886"/>
                                <a:pt x="2186" y="4890"/>
                              </a:cubicBezTo>
                              <a:cubicBezTo>
                                <a:pt x="2233" y="4900"/>
                                <a:pt x="2227" y="4844"/>
                                <a:pt x="2189" y="4770"/>
                              </a:cubicBezTo>
                              <a:cubicBezTo>
                                <a:pt x="2211" y="4778"/>
                                <a:pt x="2230" y="4785"/>
                                <a:pt x="2246" y="4781"/>
                              </a:cubicBezTo>
                              <a:cubicBezTo>
                                <a:pt x="2345" y="4770"/>
                                <a:pt x="2170" y="4564"/>
                                <a:pt x="1998" y="4511"/>
                              </a:cubicBezTo>
                              <a:cubicBezTo>
                                <a:pt x="1955" y="4480"/>
                                <a:pt x="1925" y="4466"/>
                                <a:pt x="1900" y="4462"/>
                              </a:cubicBezTo>
                              <a:cubicBezTo>
                                <a:pt x="1835" y="4347"/>
                                <a:pt x="1739" y="4245"/>
                                <a:pt x="1630" y="4154"/>
                              </a:cubicBezTo>
                              <a:cubicBezTo>
                                <a:pt x="1663" y="4147"/>
                                <a:pt x="1701" y="4133"/>
                                <a:pt x="1731" y="4102"/>
                              </a:cubicBezTo>
                              <a:cubicBezTo>
                                <a:pt x="1748" y="4109"/>
                                <a:pt x="1775" y="4109"/>
                                <a:pt x="1818" y="4098"/>
                              </a:cubicBezTo>
                              <a:cubicBezTo>
                                <a:pt x="1949" y="4105"/>
                                <a:pt x="2107" y="4003"/>
                                <a:pt x="2039" y="3968"/>
                              </a:cubicBezTo>
                              <a:cubicBezTo>
                                <a:pt x="2028" y="3961"/>
                                <a:pt x="2012" y="3961"/>
                                <a:pt x="1996" y="3961"/>
                              </a:cubicBezTo>
                              <a:cubicBezTo>
                                <a:pt x="2034" y="3919"/>
                                <a:pt x="2047" y="3881"/>
                                <a:pt x="2012" y="3877"/>
                              </a:cubicBezTo>
                              <a:cubicBezTo>
                                <a:pt x="2001" y="3874"/>
                                <a:pt x="1987" y="3877"/>
                                <a:pt x="1974" y="3881"/>
                              </a:cubicBezTo>
                              <a:cubicBezTo>
                                <a:pt x="2001" y="3832"/>
                                <a:pt x="2004" y="3797"/>
                                <a:pt x="1971" y="3800"/>
                              </a:cubicBezTo>
                              <a:cubicBezTo>
                                <a:pt x="1960" y="3800"/>
                                <a:pt x="1947" y="3807"/>
                                <a:pt x="1933" y="3818"/>
                              </a:cubicBezTo>
                              <a:cubicBezTo>
                                <a:pt x="1952" y="3762"/>
                                <a:pt x="1949" y="3723"/>
                                <a:pt x="1917" y="3737"/>
                              </a:cubicBezTo>
                              <a:cubicBezTo>
                                <a:pt x="1903" y="3744"/>
                                <a:pt x="1889" y="3755"/>
                                <a:pt x="1876" y="3772"/>
                              </a:cubicBezTo>
                              <a:cubicBezTo>
                                <a:pt x="1884" y="3709"/>
                                <a:pt x="1876" y="3667"/>
                                <a:pt x="1846" y="3692"/>
                              </a:cubicBezTo>
                              <a:cubicBezTo>
                                <a:pt x="1799" y="3730"/>
                                <a:pt x="1764" y="3867"/>
                                <a:pt x="1745" y="3965"/>
                              </a:cubicBezTo>
                              <a:cubicBezTo>
                                <a:pt x="1742" y="3968"/>
                                <a:pt x="1707" y="4024"/>
                                <a:pt x="1707" y="4066"/>
                              </a:cubicBezTo>
                              <a:cubicBezTo>
                                <a:pt x="1668" y="4109"/>
                                <a:pt x="1608" y="4116"/>
                                <a:pt x="1576" y="4116"/>
                              </a:cubicBezTo>
                              <a:cubicBezTo>
                                <a:pt x="1497" y="4056"/>
                                <a:pt x="1412" y="4000"/>
                                <a:pt x="1328" y="3954"/>
                              </a:cubicBezTo>
                              <a:cubicBezTo>
                                <a:pt x="1358" y="3940"/>
                                <a:pt x="1390" y="3919"/>
                                <a:pt x="1415" y="3884"/>
                              </a:cubicBezTo>
                              <a:cubicBezTo>
                                <a:pt x="1431" y="3888"/>
                                <a:pt x="1459" y="3884"/>
                                <a:pt x="1499" y="3860"/>
                              </a:cubicBezTo>
                              <a:cubicBezTo>
                                <a:pt x="1630" y="3839"/>
                                <a:pt x="1775" y="3706"/>
                                <a:pt x="1701" y="3688"/>
                              </a:cubicBezTo>
                              <a:cubicBezTo>
                                <a:pt x="1688" y="3685"/>
                                <a:pt x="1674" y="3685"/>
                                <a:pt x="1658" y="3692"/>
                              </a:cubicBezTo>
                              <a:cubicBezTo>
                                <a:pt x="1690" y="3643"/>
                                <a:pt x="1701" y="3601"/>
                                <a:pt x="1663" y="3604"/>
                              </a:cubicBezTo>
                              <a:cubicBezTo>
                                <a:pt x="1652" y="3604"/>
                                <a:pt x="1638" y="3608"/>
                                <a:pt x="1625" y="3618"/>
                              </a:cubicBezTo>
                              <a:cubicBezTo>
                                <a:pt x="1644" y="3566"/>
                                <a:pt x="1644" y="3527"/>
                                <a:pt x="1611" y="3538"/>
                              </a:cubicBezTo>
                              <a:cubicBezTo>
                                <a:pt x="1600" y="3541"/>
                                <a:pt x="1589" y="3552"/>
                                <a:pt x="1576" y="3562"/>
                              </a:cubicBezTo>
                              <a:cubicBezTo>
                                <a:pt x="1587" y="3503"/>
                                <a:pt x="1581" y="3464"/>
                                <a:pt x="1551" y="3485"/>
                              </a:cubicBezTo>
                              <a:cubicBezTo>
                                <a:pt x="1538" y="3492"/>
                                <a:pt x="1527" y="3510"/>
                                <a:pt x="1516" y="3527"/>
                              </a:cubicBezTo>
                              <a:cubicBezTo>
                                <a:pt x="1516" y="3461"/>
                                <a:pt x="1505" y="3422"/>
                                <a:pt x="1478" y="3454"/>
                              </a:cubicBezTo>
                              <a:cubicBezTo>
                                <a:pt x="1437" y="3503"/>
                                <a:pt x="1418" y="3643"/>
                                <a:pt x="1412" y="3744"/>
                              </a:cubicBezTo>
                              <a:cubicBezTo>
                                <a:pt x="1409" y="3748"/>
                                <a:pt x="1382" y="3811"/>
                                <a:pt x="1388" y="3853"/>
                              </a:cubicBezTo>
                              <a:cubicBezTo>
                                <a:pt x="1358" y="3898"/>
                                <a:pt x="1306" y="3919"/>
                                <a:pt x="1273" y="3926"/>
                              </a:cubicBezTo>
                              <a:cubicBezTo>
                                <a:pt x="1142" y="3856"/>
                                <a:pt x="1022" y="3804"/>
                                <a:pt x="935" y="3772"/>
                              </a:cubicBezTo>
                              <a:cubicBezTo>
                                <a:pt x="1063" y="3688"/>
                                <a:pt x="1290" y="3538"/>
                                <a:pt x="1475" y="3387"/>
                              </a:cubicBezTo>
                              <a:cubicBezTo>
                                <a:pt x="1475" y="3387"/>
                                <a:pt x="1475" y="3387"/>
                                <a:pt x="1472" y="3387"/>
                              </a:cubicBezTo>
                              <a:cubicBezTo>
                                <a:pt x="1445" y="3391"/>
                                <a:pt x="1052" y="3450"/>
                                <a:pt x="875" y="3751"/>
                              </a:cubicBezTo>
                              <a:cubicBezTo>
                                <a:pt x="834" y="3737"/>
                                <a:pt x="810" y="3727"/>
                                <a:pt x="804" y="3727"/>
                              </a:cubicBezTo>
                              <a:cubicBezTo>
                                <a:pt x="802" y="3727"/>
                                <a:pt x="796" y="3727"/>
                                <a:pt x="793" y="3727"/>
                              </a:cubicBezTo>
                              <a:cubicBezTo>
                                <a:pt x="646" y="3405"/>
                                <a:pt x="534" y="3082"/>
                                <a:pt x="447" y="2795"/>
                              </a:cubicBezTo>
                              <a:cubicBezTo>
                                <a:pt x="393" y="2609"/>
                                <a:pt x="343" y="2431"/>
                                <a:pt x="305" y="2259"/>
                              </a:cubicBezTo>
                              <a:cubicBezTo>
                                <a:pt x="343" y="2217"/>
                                <a:pt x="371" y="2158"/>
                                <a:pt x="387" y="2088"/>
                              </a:cubicBezTo>
                              <a:cubicBezTo>
                                <a:pt x="600" y="2382"/>
                                <a:pt x="930" y="2522"/>
                                <a:pt x="957" y="2532"/>
                              </a:cubicBezTo>
                              <a:cubicBezTo>
                                <a:pt x="957" y="2532"/>
                                <a:pt x="957" y="2532"/>
                                <a:pt x="960" y="2532"/>
                              </a:cubicBezTo>
                              <a:cubicBezTo>
                                <a:pt x="777" y="2305"/>
                                <a:pt x="553" y="2067"/>
                                <a:pt x="401" y="1912"/>
                              </a:cubicBezTo>
                              <a:cubicBezTo>
                                <a:pt x="401" y="1898"/>
                                <a:pt x="398" y="1881"/>
                                <a:pt x="398" y="1867"/>
                              </a:cubicBezTo>
                              <a:cubicBezTo>
                                <a:pt x="575" y="1933"/>
                                <a:pt x="831" y="2053"/>
                                <a:pt x="1085" y="2249"/>
                              </a:cubicBezTo>
                              <a:cubicBezTo>
                                <a:pt x="1099" y="2319"/>
                                <a:pt x="1112" y="2410"/>
                                <a:pt x="1104" y="2466"/>
                              </a:cubicBezTo>
                              <a:cubicBezTo>
                                <a:pt x="1071" y="2473"/>
                                <a:pt x="1031" y="2525"/>
                                <a:pt x="1028" y="2532"/>
                              </a:cubicBezTo>
                              <a:cubicBezTo>
                                <a:pt x="949" y="2571"/>
                                <a:pt x="840" y="2637"/>
                                <a:pt x="812" y="2708"/>
                              </a:cubicBezTo>
                              <a:cubicBezTo>
                                <a:pt x="796" y="2753"/>
                                <a:pt x="831" y="2757"/>
                                <a:pt x="883" y="2736"/>
                              </a:cubicBezTo>
                              <a:cubicBezTo>
                                <a:pt x="872" y="2757"/>
                                <a:pt x="864" y="2778"/>
                                <a:pt x="859" y="2795"/>
                              </a:cubicBezTo>
                              <a:cubicBezTo>
                                <a:pt x="851" y="2841"/>
                                <a:pt x="883" y="2841"/>
                                <a:pt x="927" y="2806"/>
                              </a:cubicBezTo>
                              <a:cubicBezTo>
                                <a:pt x="921" y="2823"/>
                                <a:pt x="919" y="2844"/>
                                <a:pt x="919" y="2858"/>
                              </a:cubicBezTo>
                              <a:cubicBezTo>
                                <a:pt x="919" y="2904"/>
                                <a:pt x="949" y="2893"/>
                                <a:pt x="987" y="2851"/>
                              </a:cubicBezTo>
                              <a:cubicBezTo>
                                <a:pt x="984" y="2872"/>
                                <a:pt x="984" y="2890"/>
                                <a:pt x="987" y="2907"/>
                              </a:cubicBezTo>
                              <a:cubicBezTo>
                                <a:pt x="995" y="2956"/>
                                <a:pt x="1025" y="2932"/>
                                <a:pt x="1055" y="2872"/>
                              </a:cubicBezTo>
                              <a:cubicBezTo>
                                <a:pt x="1058" y="2893"/>
                                <a:pt x="1061" y="2914"/>
                                <a:pt x="1066" y="2928"/>
                              </a:cubicBezTo>
                              <a:cubicBezTo>
                                <a:pt x="1101" y="3019"/>
                                <a:pt x="1167" y="2788"/>
                                <a:pt x="1145" y="2606"/>
                              </a:cubicBezTo>
                              <a:cubicBezTo>
                                <a:pt x="1150" y="2536"/>
                                <a:pt x="1145" y="2497"/>
                                <a:pt x="1134" y="2476"/>
                              </a:cubicBezTo>
                              <a:cubicBezTo>
                                <a:pt x="1145" y="2420"/>
                                <a:pt x="1134" y="2340"/>
                                <a:pt x="1123" y="2277"/>
                              </a:cubicBezTo>
                              <a:cubicBezTo>
                                <a:pt x="1235" y="2368"/>
                                <a:pt x="1344" y="2473"/>
                                <a:pt x="1445" y="2595"/>
                              </a:cubicBezTo>
                              <a:cubicBezTo>
                                <a:pt x="1448" y="2637"/>
                                <a:pt x="1445" y="2708"/>
                                <a:pt x="1420" y="2757"/>
                              </a:cubicBezTo>
                              <a:cubicBezTo>
                                <a:pt x="1390" y="2764"/>
                                <a:pt x="1349" y="2813"/>
                                <a:pt x="1347" y="2816"/>
                              </a:cubicBezTo>
                              <a:cubicBezTo>
                                <a:pt x="1273" y="2855"/>
                                <a:pt x="1172" y="2914"/>
                                <a:pt x="1148" y="2981"/>
                              </a:cubicBezTo>
                              <a:cubicBezTo>
                                <a:pt x="1131" y="3023"/>
                                <a:pt x="1164" y="3026"/>
                                <a:pt x="1213" y="3009"/>
                              </a:cubicBezTo>
                              <a:cubicBezTo>
                                <a:pt x="1202" y="3026"/>
                                <a:pt x="1194" y="3047"/>
                                <a:pt x="1191" y="3065"/>
                              </a:cubicBezTo>
                              <a:cubicBezTo>
                                <a:pt x="1183" y="3107"/>
                                <a:pt x="1213" y="3107"/>
                                <a:pt x="1254" y="3075"/>
                              </a:cubicBezTo>
                              <a:cubicBezTo>
                                <a:pt x="1249" y="3093"/>
                                <a:pt x="1246" y="3110"/>
                                <a:pt x="1246" y="3124"/>
                              </a:cubicBezTo>
                              <a:cubicBezTo>
                                <a:pt x="1246" y="3166"/>
                                <a:pt x="1273" y="3159"/>
                                <a:pt x="1309" y="3117"/>
                              </a:cubicBezTo>
                              <a:cubicBezTo>
                                <a:pt x="1306" y="3135"/>
                                <a:pt x="1306" y="3152"/>
                                <a:pt x="1309" y="3166"/>
                              </a:cubicBezTo>
                              <a:cubicBezTo>
                                <a:pt x="1317" y="3212"/>
                                <a:pt x="1344" y="3187"/>
                                <a:pt x="1371" y="3135"/>
                              </a:cubicBezTo>
                              <a:cubicBezTo>
                                <a:pt x="1374" y="3156"/>
                                <a:pt x="1377" y="3173"/>
                                <a:pt x="1382" y="3187"/>
                              </a:cubicBezTo>
                              <a:cubicBezTo>
                                <a:pt x="1415" y="3271"/>
                                <a:pt x="1475" y="3058"/>
                                <a:pt x="1456" y="2890"/>
                              </a:cubicBezTo>
                              <a:cubicBezTo>
                                <a:pt x="1461" y="2830"/>
                                <a:pt x="1459" y="2795"/>
                                <a:pt x="1450" y="2778"/>
                              </a:cubicBezTo>
                              <a:cubicBezTo>
                                <a:pt x="1469" y="2736"/>
                                <a:pt x="1478" y="2683"/>
                                <a:pt x="1478" y="2641"/>
                              </a:cubicBezTo>
                              <a:cubicBezTo>
                                <a:pt x="1505" y="2676"/>
                                <a:pt x="1532" y="2711"/>
                                <a:pt x="1557" y="2750"/>
                              </a:cubicBezTo>
                              <a:cubicBezTo>
                                <a:pt x="1557" y="2750"/>
                                <a:pt x="1557" y="2750"/>
                                <a:pt x="1557" y="2750"/>
                              </a:cubicBezTo>
                              <a:cubicBezTo>
                                <a:pt x="1559" y="2802"/>
                                <a:pt x="1584" y="2865"/>
                                <a:pt x="1587" y="2876"/>
                              </a:cubicBezTo>
                              <a:cubicBezTo>
                                <a:pt x="1592" y="3012"/>
                                <a:pt x="1611" y="3205"/>
                                <a:pt x="1666" y="3271"/>
                              </a:cubicBezTo>
                              <a:cubicBezTo>
                                <a:pt x="1701" y="3313"/>
                                <a:pt x="1720" y="3264"/>
                                <a:pt x="1720" y="3177"/>
                              </a:cubicBezTo>
                              <a:cubicBezTo>
                                <a:pt x="1734" y="3201"/>
                                <a:pt x="1750" y="3222"/>
                                <a:pt x="1767" y="3236"/>
                              </a:cubicBezTo>
                              <a:cubicBezTo>
                                <a:pt x="1807" y="3268"/>
                                <a:pt x="1816" y="3215"/>
                                <a:pt x="1805" y="3138"/>
                              </a:cubicBezTo>
                              <a:cubicBezTo>
                                <a:pt x="1821" y="3156"/>
                                <a:pt x="1835" y="3166"/>
                                <a:pt x="1851" y="3173"/>
                              </a:cubicBezTo>
                              <a:cubicBezTo>
                                <a:pt x="1895" y="3191"/>
                                <a:pt x="1897" y="3142"/>
                                <a:pt x="1870" y="3068"/>
                              </a:cubicBezTo>
                              <a:cubicBezTo>
                                <a:pt x="1889" y="3079"/>
                                <a:pt x="1906" y="3086"/>
                                <a:pt x="1919" y="3086"/>
                              </a:cubicBezTo>
                              <a:cubicBezTo>
                                <a:pt x="1968" y="3089"/>
                                <a:pt x="1957" y="3037"/>
                                <a:pt x="1914" y="2967"/>
                              </a:cubicBezTo>
                              <a:cubicBezTo>
                                <a:pt x="1936" y="2974"/>
                                <a:pt x="1955" y="2974"/>
                                <a:pt x="1971" y="2970"/>
                              </a:cubicBezTo>
                              <a:cubicBezTo>
                                <a:pt x="2069" y="2949"/>
                                <a:pt x="1881" y="2764"/>
                                <a:pt x="1707" y="2725"/>
                              </a:cubicBezTo>
                              <a:cubicBezTo>
                                <a:pt x="1660" y="2697"/>
                                <a:pt x="1628" y="2687"/>
                                <a:pt x="1606" y="2687"/>
                              </a:cubicBezTo>
                              <a:cubicBezTo>
                                <a:pt x="1538" y="2588"/>
                                <a:pt x="1464" y="2497"/>
                                <a:pt x="1388" y="2417"/>
                              </a:cubicBezTo>
                              <a:cubicBezTo>
                                <a:pt x="1431" y="2420"/>
                                <a:pt x="1486" y="2406"/>
                                <a:pt x="1538" y="2357"/>
                              </a:cubicBezTo>
                              <a:cubicBezTo>
                                <a:pt x="1570" y="2368"/>
                                <a:pt x="1622" y="2326"/>
                                <a:pt x="1625" y="2322"/>
                              </a:cubicBezTo>
                              <a:cubicBezTo>
                                <a:pt x="1704" y="2308"/>
                                <a:pt x="1813" y="2284"/>
                                <a:pt x="1848" y="2228"/>
                              </a:cubicBezTo>
                              <a:cubicBezTo>
                                <a:pt x="1873" y="2193"/>
                                <a:pt x="1840" y="2175"/>
                                <a:pt x="1788" y="2182"/>
                              </a:cubicBezTo>
                              <a:cubicBezTo>
                                <a:pt x="1802" y="2168"/>
                                <a:pt x="1813" y="2151"/>
                                <a:pt x="1821" y="2137"/>
                              </a:cubicBezTo>
                              <a:cubicBezTo>
                                <a:pt x="1837" y="2098"/>
                                <a:pt x="1807" y="2091"/>
                                <a:pt x="1761" y="2105"/>
                              </a:cubicBezTo>
                              <a:cubicBezTo>
                                <a:pt x="1769" y="2091"/>
                                <a:pt x="1775" y="2074"/>
                                <a:pt x="1778" y="2060"/>
                              </a:cubicBezTo>
                              <a:cubicBezTo>
                                <a:pt x="1786" y="2018"/>
                                <a:pt x="1756" y="2018"/>
                                <a:pt x="1715" y="2046"/>
                              </a:cubicBezTo>
                              <a:cubicBezTo>
                                <a:pt x="1720" y="2028"/>
                                <a:pt x="1723" y="2011"/>
                                <a:pt x="1723" y="1997"/>
                              </a:cubicBezTo>
                              <a:cubicBezTo>
                                <a:pt x="1723" y="1951"/>
                                <a:pt x="1693" y="1965"/>
                                <a:pt x="1655" y="2007"/>
                              </a:cubicBezTo>
                              <a:cubicBezTo>
                                <a:pt x="1658" y="1986"/>
                                <a:pt x="1658" y="1968"/>
                                <a:pt x="1655" y="1951"/>
                              </a:cubicBezTo>
                              <a:cubicBezTo>
                                <a:pt x="1638" y="1860"/>
                                <a:pt x="1538" y="2049"/>
                                <a:pt x="1527" y="2217"/>
                              </a:cubicBezTo>
                              <a:cubicBezTo>
                                <a:pt x="1513" y="2266"/>
                                <a:pt x="1508" y="2301"/>
                                <a:pt x="1510" y="2322"/>
                              </a:cubicBezTo>
                              <a:cubicBezTo>
                                <a:pt x="1442" y="2385"/>
                                <a:pt x="1369" y="2375"/>
                                <a:pt x="1330" y="2361"/>
                              </a:cubicBezTo>
                              <a:cubicBezTo>
                                <a:pt x="1235" y="2266"/>
                                <a:pt x="1134" y="2182"/>
                                <a:pt x="1036" y="2112"/>
                              </a:cubicBezTo>
                              <a:cubicBezTo>
                                <a:pt x="1110" y="2102"/>
                                <a:pt x="1213" y="2067"/>
                                <a:pt x="1265" y="1975"/>
                              </a:cubicBezTo>
                              <a:cubicBezTo>
                                <a:pt x="1300" y="1972"/>
                                <a:pt x="1344" y="1898"/>
                                <a:pt x="1347" y="1895"/>
                              </a:cubicBezTo>
                              <a:cubicBezTo>
                                <a:pt x="1423" y="1842"/>
                                <a:pt x="1527" y="1755"/>
                                <a:pt x="1548" y="1681"/>
                              </a:cubicBezTo>
                              <a:cubicBezTo>
                                <a:pt x="1562" y="1632"/>
                                <a:pt x="1524" y="1632"/>
                                <a:pt x="1472" y="1664"/>
                              </a:cubicBezTo>
                              <a:cubicBezTo>
                                <a:pt x="1483" y="1639"/>
                                <a:pt x="1489" y="1618"/>
                                <a:pt x="1491" y="1597"/>
                              </a:cubicBezTo>
                              <a:cubicBezTo>
                                <a:pt x="1494" y="1548"/>
                                <a:pt x="1461" y="1555"/>
                                <a:pt x="1420" y="1597"/>
                              </a:cubicBezTo>
                              <a:cubicBezTo>
                                <a:pt x="1423" y="1576"/>
                                <a:pt x="1426" y="1559"/>
                                <a:pt x="1423" y="1541"/>
                              </a:cubicBezTo>
                              <a:cubicBezTo>
                                <a:pt x="1418" y="1492"/>
                                <a:pt x="1388" y="1510"/>
                                <a:pt x="1355" y="1559"/>
                              </a:cubicBezTo>
                              <a:cubicBezTo>
                                <a:pt x="1355" y="1538"/>
                                <a:pt x="1352" y="1520"/>
                                <a:pt x="1349" y="1503"/>
                              </a:cubicBezTo>
                              <a:cubicBezTo>
                                <a:pt x="1336" y="1454"/>
                                <a:pt x="1306" y="1485"/>
                                <a:pt x="1284" y="1548"/>
                              </a:cubicBezTo>
                              <a:cubicBezTo>
                                <a:pt x="1311" y="1559"/>
                                <a:pt x="1303" y="1538"/>
                                <a:pt x="1298" y="1524"/>
                              </a:cubicBezTo>
                              <a:cubicBezTo>
                                <a:pt x="1251" y="1440"/>
                                <a:pt x="1208" y="1685"/>
                                <a:pt x="1251" y="1863"/>
                              </a:cubicBezTo>
                              <a:cubicBezTo>
                                <a:pt x="1251" y="1923"/>
                                <a:pt x="1260" y="1961"/>
                                <a:pt x="1268" y="1982"/>
                              </a:cubicBezTo>
                              <a:cubicBezTo>
                                <a:pt x="1210" y="2084"/>
                                <a:pt x="1069" y="2102"/>
                                <a:pt x="1011" y="2105"/>
                              </a:cubicBezTo>
                              <a:cubicBezTo>
                                <a:pt x="848" y="1993"/>
                                <a:pt x="692" y="1912"/>
                                <a:pt x="559" y="1856"/>
                              </a:cubicBezTo>
                              <a:cubicBezTo>
                                <a:pt x="619" y="1856"/>
                                <a:pt x="673" y="1839"/>
                                <a:pt x="717" y="1807"/>
                              </a:cubicBezTo>
                              <a:cubicBezTo>
                                <a:pt x="851" y="1779"/>
                                <a:pt x="1014" y="1744"/>
                                <a:pt x="1159" y="1699"/>
                              </a:cubicBezTo>
                              <a:cubicBezTo>
                                <a:pt x="1159" y="1699"/>
                                <a:pt x="1159" y="1699"/>
                                <a:pt x="1156" y="1699"/>
                              </a:cubicBezTo>
                              <a:cubicBezTo>
                                <a:pt x="1140" y="1695"/>
                                <a:pt x="995" y="1653"/>
                                <a:pt x="826" y="1667"/>
                              </a:cubicBezTo>
                              <a:cubicBezTo>
                                <a:pt x="829" y="1660"/>
                                <a:pt x="834" y="1650"/>
                                <a:pt x="837" y="1643"/>
                              </a:cubicBezTo>
                              <a:cubicBezTo>
                                <a:pt x="883" y="1517"/>
                                <a:pt x="870" y="1373"/>
                                <a:pt x="793" y="1247"/>
                              </a:cubicBezTo>
                              <a:cubicBezTo>
                                <a:pt x="802" y="1247"/>
                                <a:pt x="810" y="1247"/>
                                <a:pt x="818" y="1243"/>
                              </a:cubicBezTo>
                              <a:cubicBezTo>
                                <a:pt x="927" y="1229"/>
                                <a:pt x="973" y="1236"/>
                                <a:pt x="973" y="1236"/>
                              </a:cubicBezTo>
                              <a:cubicBezTo>
                                <a:pt x="973" y="1236"/>
                                <a:pt x="973" y="1236"/>
                                <a:pt x="889" y="1142"/>
                              </a:cubicBezTo>
                              <a:cubicBezTo>
                                <a:pt x="848" y="1096"/>
                                <a:pt x="807" y="1054"/>
                                <a:pt x="769" y="1023"/>
                              </a:cubicBezTo>
                              <a:cubicBezTo>
                                <a:pt x="840" y="946"/>
                                <a:pt x="878" y="855"/>
                                <a:pt x="889" y="764"/>
                              </a:cubicBezTo>
                              <a:cubicBezTo>
                                <a:pt x="1028" y="1009"/>
                                <a:pt x="1319" y="1058"/>
                                <a:pt x="1409" y="1068"/>
                              </a:cubicBezTo>
                              <a:cubicBezTo>
                                <a:pt x="1519" y="1082"/>
                                <a:pt x="1565" y="1100"/>
                                <a:pt x="1565" y="1100"/>
                              </a:cubicBezTo>
                              <a:cubicBezTo>
                                <a:pt x="1565" y="1100"/>
                                <a:pt x="1565" y="1100"/>
                                <a:pt x="1494" y="984"/>
                              </a:cubicBezTo>
                              <a:cubicBezTo>
                                <a:pt x="1281" y="617"/>
                                <a:pt x="1033" y="553"/>
                                <a:pt x="905" y="546"/>
                              </a:cubicBezTo>
                              <a:cubicBezTo>
                                <a:pt x="965" y="525"/>
                                <a:pt x="1028" y="504"/>
                                <a:pt x="1093" y="487"/>
                              </a:cubicBezTo>
                              <a:cubicBezTo>
                                <a:pt x="1153" y="490"/>
                                <a:pt x="1208" y="473"/>
                                <a:pt x="1260" y="445"/>
                              </a:cubicBezTo>
                              <a:cubicBezTo>
                                <a:pt x="1328" y="431"/>
                                <a:pt x="1396" y="417"/>
                                <a:pt x="1467" y="410"/>
                              </a:cubicBezTo>
                              <a:cubicBezTo>
                                <a:pt x="1497" y="823"/>
                                <a:pt x="1892" y="946"/>
                                <a:pt x="1996" y="974"/>
                              </a:cubicBezTo>
                              <a:cubicBezTo>
                                <a:pt x="2102" y="1002"/>
                                <a:pt x="2146" y="1026"/>
                                <a:pt x="2146" y="1026"/>
                              </a:cubicBezTo>
                              <a:cubicBezTo>
                                <a:pt x="2146" y="1026"/>
                                <a:pt x="2146" y="1026"/>
                                <a:pt x="2086" y="904"/>
                              </a:cubicBezTo>
                              <a:cubicBezTo>
                                <a:pt x="1917" y="539"/>
                                <a:pt x="1696" y="431"/>
                                <a:pt x="1568" y="399"/>
                              </a:cubicBezTo>
                              <a:cubicBezTo>
                                <a:pt x="1658" y="392"/>
                                <a:pt x="1750" y="389"/>
                                <a:pt x="1846" y="389"/>
                              </a:cubicBezTo>
                              <a:cubicBezTo>
                                <a:pt x="1887" y="399"/>
                                <a:pt x="1925" y="399"/>
                                <a:pt x="1963" y="396"/>
                              </a:cubicBezTo>
                              <a:cubicBezTo>
                                <a:pt x="2023" y="399"/>
                                <a:pt x="2083" y="406"/>
                                <a:pt x="2146" y="417"/>
                              </a:cubicBezTo>
                              <a:cubicBezTo>
                                <a:pt x="2072" y="795"/>
                                <a:pt x="2394" y="1061"/>
                                <a:pt x="2478" y="1128"/>
                              </a:cubicBezTo>
                              <a:cubicBezTo>
                                <a:pt x="2563" y="1194"/>
                                <a:pt x="2595" y="1233"/>
                                <a:pt x="2595" y="1233"/>
                              </a:cubicBezTo>
                              <a:cubicBezTo>
                                <a:pt x="2595" y="1233"/>
                                <a:pt x="2595" y="1233"/>
                                <a:pt x="2574" y="1103"/>
                              </a:cubicBezTo>
                              <a:cubicBezTo>
                                <a:pt x="2508" y="669"/>
                                <a:pt x="2304" y="490"/>
                                <a:pt x="2203" y="431"/>
                              </a:cubicBezTo>
                              <a:cubicBezTo>
                                <a:pt x="2238" y="438"/>
                                <a:pt x="2276" y="445"/>
                                <a:pt x="2312" y="452"/>
                              </a:cubicBezTo>
                              <a:cubicBezTo>
                                <a:pt x="2522" y="764"/>
                                <a:pt x="2895" y="571"/>
                                <a:pt x="2991" y="518"/>
                              </a:cubicBezTo>
                              <a:cubicBezTo>
                                <a:pt x="3064" y="480"/>
                                <a:pt x="3108" y="459"/>
                                <a:pt x="3124" y="455"/>
                              </a:cubicBezTo>
                              <a:cubicBezTo>
                                <a:pt x="3070" y="522"/>
                                <a:pt x="3034" y="645"/>
                                <a:pt x="3018" y="795"/>
                              </a:cubicBezTo>
                              <a:cubicBezTo>
                                <a:pt x="2871" y="676"/>
                                <a:pt x="2734" y="641"/>
                                <a:pt x="2658" y="722"/>
                              </a:cubicBezTo>
                              <a:cubicBezTo>
                                <a:pt x="2557" y="830"/>
                                <a:pt x="2601" y="1117"/>
                                <a:pt x="2751" y="1405"/>
                              </a:cubicBezTo>
                              <a:cubicBezTo>
                                <a:pt x="2726" y="1405"/>
                                <a:pt x="2704" y="1405"/>
                                <a:pt x="2683" y="1405"/>
                              </a:cubicBezTo>
                              <a:cubicBezTo>
                                <a:pt x="2448" y="1342"/>
                                <a:pt x="2255" y="1387"/>
                                <a:pt x="2208" y="1531"/>
                              </a:cubicBezTo>
                              <a:cubicBezTo>
                                <a:pt x="2173" y="1650"/>
                                <a:pt x="2244" y="1804"/>
                                <a:pt x="2380" y="1944"/>
                              </a:cubicBezTo>
                              <a:cubicBezTo>
                                <a:pt x="2225" y="2046"/>
                                <a:pt x="2132" y="2179"/>
                                <a:pt x="2148" y="2305"/>
                              </a:cubicBezTo>
                              <a:cubicBezTo>
                                <a:pt x="2170" y="2473"/>
                                <a:pt x="2385" y="2567"/>
                                <a:pt x="2653" y="2546"/>
                              </a:cubicBezTo>
                              <a:cubicBezTo>
                                <a:pt x="2655" y="2546"/>
                                <a:pt x="2658" y="2546"/>
                                <a:pt x="2661" y="2550"/>
                              </a:cubicBezTo>
                              <a:cubicBezTo>
                                <a:pt x="2647" y="2578"/>
                                <a:pt x="2634" y="2606"/>
                                <a:pt x="2623" y="2634"/>
                              </a:cubicBezTo>
                              <a:cubicBezTo>
                                <a:pt x="2462" y="2865"/>
                                <a:pt x="2396" y="3103"/>
                                <a:pt x="2473" y="3226"/>
                              </a:cubicBezTo>
                              <a:cubicBezTo>
                                <a:pt x="2535" y="3324"/>
                                <a:pt x="2674" y="3324"/>
                                <a:pt x="2835" y="3240"/>
                              </a:cubicBezTo>
                              <a:cubicBezTo>
                                <a:pt x="2827" y="3464"/>
                                <a:pt x="2871" y="3632"/>
                                <a:pt x="2963" y="3678"/>
                              </a:cubicBezTo>
                              <a:cubicBezTo>
                                <a:pt x="3083" y="3734"/>
                                <a:pt x="3250" y="3555"/>
                                <a:pt x="3370" y="3261"/>
                              </a:cubicBezTo>
                              <a:cubicBezTo>
                                <a:pt x="3375" y="3250"/>
                                <a:pt x="3383" y="3240"/>
                                <a:pt x="3389" y="3229"/>
                              </a:cubicBezTo>
                              <a:cubicBezTo>
                                <a:pt x="3400" y="3261"/>
                                <a:pt x="3413" y="3289"/>
                                <a:pt x="3427" y="3313"/>
                              </a:cubicBezTo>
                              <a:cubicBezTo>
                                <a:pt x="3430" y="3327"/>
                                <a:pt x="3435" y="3341"/>
                                <a:pt x="3438" y="3355"/>
                              </a:cubicBezTo>
                              <a:cubicBezTo>
                                <a:pt x="3449" y="3419"/>
                                <a:pt x="3465" y="3482"/>
                                <a:pt x="3484" y="3552"/>
                              </a:cubicBezTo>
                              <a:cubicBezTo>
                                <a:pt x="3528" y="3713"/>
                                <a:pt x="3528" y="3713"/>
                                <a:pt x="3528" y="3713"/>
                              </a:cubicBezTo>
                              <a:cubicBezTo>
                                <a:pt x="3528" y="3713"/>
                                <a:pt x="3533" y="3685"/>
                                <a:pt x="3552" y="3629"/>
                              </a:cubicBezTo>
                              <a:cubicBezTo>
                                <a:pt x="3615" y="3730"/>
                                <a:pt x="3683" y="3783"/>
                                <a:pt x="3751" y="3769"/>
                              </a:cubicBezTo>
                              <a:cubicBezTo>
                                <a:pt x="3825" y="3755"/>
                                <a:pt x="3882" y="3664"/>
                                <a:pt x="3915" y="3524"/>
                              </a:cubicBezTo>
                              <a:cubicBezTo>
                                <a:pt x="3939" y="3643"/>
                                <a:pt x="3983" y="3772"/>
                                <a:pt x="4062" y="3909"/>
                              </a:cubicBezTo>
                              <a:cubicBezTo>
                                <a:pt x="4128" y="4028"/>
                                <a:pt x="4128" y="4028"/>
                                <a:pt x="4128" y="4028"/>
                              </a:cubicBezTo>
                              <a:cubicBezTo>
                                <a:pt x="4128" y="4028"/>
                                <a:pt x="4130" y="3968"/>
                                <a:pt x="4149" y="3832"/>
                              </a:cubicBezTo>
                              <a:cubicBezTo>
                                <a:pt x="4158" y="3772"/>
                                <a:pt x="4177" y="3639"/>
                                <a:pt x="4171" y="3489"/>
                              </a:cubicBezTo>
                              <a:cubicBezTo>
                                <a:pt x="4223" y="3496"/>
                                <a:pt x="4269" y="3482"/>
                                <a:pt x="4302" y="3447"/>
                              </a:cubicBezTo>
                              <a:cubicBezTo>
                                <a:pt x="4324" y="3422"/>
                                <a:pt x="4340" y="3391"/>
                                <a:pt x="4348" y="3348"/>
                              </a:cubicBezTo>
                              <a:cubicBezTo>
                                <a:pt x="4389" y="3387"/>
                                <a:pt x="4433" y="3426"/>
                                <a:pt x="4476" y="3461"/>
                              </a:cubicBezTo>
                              <a:cubicBezTo>
                                <a:pt x="4468" y="3524"/>
                                <a:pt x="4411" y="4000"/>
                                <a:pt x="4798" y="4420"/>
                              </a:cubicBezTo>
                              <a:cubicBezTo>
                                <a:pt x="4891" y="4525"/>
                                <a:pt x="4891" y="4525"/>
                                <a:pt x="4891" y="4525"/>
                              </a:cubicBezTo>
                              <a:cubicBezTo>
                                <a:pt x="4891" y="4525"/>
                                <a:pt x="4880" y="4459"/>
                                <a:pt x="4875" y="4308"/>
                              </a:cubicBezTo>
                              <a:cubicBezTo>
                                <a:pt x="4872" y="4200"/>
                                <a:pt x="4855" y="3870"/>
                                <a:pt x="4716" y="3650"/>
                              </a:cubicBezTo>
                              <a:cubicBezTo>
                                <a:pt x="4790" y="3702"/>
                                <a:pt x="4866" y="3755"/>
                                <a:pt x="4945" y="3800"/>
                              </a:cubicBezTo>
                              <a:cubicBezTo>
                                <a:pt x="4948" y="3860"/>
                                <a:pt x="4986" y="4308"/>
                                <a:pt x="5417" y="4571"/>
                              </a:cubicBezTo>
                              <a:cubicBezTo>
                                <a:pt x="5521" y="4637"/>
                                <a:pt x="5521" y="4637"/>
                                <a:pt x="5521" y="4637"/>
                              </a:cubicBezTo>
                              <a:cubicBezTo>
                                <a:pt x="5521" y="4637"/>
                                <a:pt x="5499" y="4581"/>
                                <a:pt x="5466" y="4445"/>
                              </a:cubicBezTo>
                              <a:cubicBezTo>
                                <a:pt x="5447" y="4361"/>
                                <a:pt x="5387" y="4130"/>
                                <a:pt x="5262" y="3968"/>
                              </a:cubicBezTo>
                              <a:cubicBezTo>
                                <a:pt x="5387" y="4024"/>
                                <a:pt x="5518" y="4073"/>
                                <a:pt x="5654" y="4112"/>
                              </a:cubicBezTo>
                              <a:cubicBezTo>
                                <a:pt x="5662" y="4147"/>
                                <a:pt x="5766" y="4595"/>
                                <a:pt x="6240" y="4739"/>
                              </a:cubicBezTo>
                              <a:cubicBezTo>
                                <a:pt x="6352" y="4778"/>
                                <a:pt x="6352" y="4778"/>
                                <a:pt x="6352" y="4778"/>
                              </a:cubicBezTo>
                              <a:cubicBezTo>
                                <a:pt x="6352" y="4778"/>
                                <a:pt x="6322" y="4728"/>
                                <a:pt x="6268" y="4606"/>
                              </a:cubicBezTo>
                              <a:cubicBezTo>
                                <a:pt x="6232" y="4529"/>
                                <a:pt x="6131" y="4305"/>
                                <a:pt x="5976" y="4182"/>
                              </a:cubicBezTo>
                              <a:cubicBezTo>
                                <a:pt x="6060" y="4196"/>
                                <a:pt x="6148" y="4203"/>
                                <a:pt x="6238" y="4207"/>
                              </a:cubicBezTo>
                              <a:cubicBezTo>
                                <a:pt x="6309" y="4294"/>
                                <a:pt x="6535" y="4515"/>
                                <a:pt x="6922" y="4406"/>
                              </a:cubicBezTo>
                              <a:cubicBezTo>
                                <a:pt x="7031" y="4378"/>
                                <a:pt x="7031" y="4378"/>
                                <a:pt x="7031" y="4378"/>
                              </a:cubicBezTo>
                              <a:cubicBezTo>
                                <a:pt x="7031" y="4378"/>
                                <a:pt x="6990" y="4354"/>
                                <a:pt x="6903" y="4277"/>
                              </a:cubicBezTo>
                              <a:cubicBezTo>
                                <a:pt x="6818" y="4200"/>
                                <a:pt x="6480" y="3912"/>
                                <a:pt x="6227" y="4165"/>
                              </a:cubicBezTo>
                              <a:cubicBezTo>
                                <a:pt x="6189" y="4165"/>
                                <a:pt x="6153" y="4161"/>
                                <a:pt x="6115" y="4158"/>
                              </a:cubicBezTo>
                              <a:cubicBezTo>
                                <a:pt x="6221" y="4123"/>
                                <a:pt x="6450" y="4000"/>
                                <a:pt x="6584" y="3594"/>
                              </a:cubicBezTo>
                              <a:cubicBezTo>
                                <a:pt x="6627" y="3471"/>
                                <a:pt x="6627" y="3471"/>
                                <a:pt x="6627" y="3471"/>
                              </a:cubicBezTo>
                              <a:cubicBezTo>
                                <a:pt x="6627" y="3471"/>
                                <a:pt x="6589" y="3499"/>
                                <a:pt x="6494" y="3541"/>
                              </a:cubicBezTo>
                              <a:cubicBezTo>
                                <a:pt x="6401" y="3583"/>
                                <a:pt x="6044" y="3762"/>
                                <a:pt x="6058" y="4151"/>
                              </a:cubicBezTo>
                              <a:cubicBezTo>
                                <a:pt x="5995" y="4144"/>
                                <a:pt x="5935" y="4133"/>
                                <a:pt x="5878" y="4123"/>
                              </a:cubicBezTo>
                              <a:cubicBezTo>
                                <a:pt x="5842" y="4109"/>
                                <a:pt x="5801" y="4098"/>
                                <a:pt x="5761" y="4098"/>
                              </a:cubicBezTo>
                              <a:cubicBezTo>
                                <a:pt x="5668" y="4077"/>
                                <a:pt x="5578" y="4049"/>
                                <a:pt x="5491" y="4017"/>
                              </a:cubicBezTo>
                              <a:cubicBezTo>
                                <a:pt x="5622" y="4021"/>
                                <a:pt x="5856" y="3972"/>
                                <a:pt x="6080" y="3660"/>
                              </a:cubicBezTo>
                              <a:cubicBezTo>
                                <a:pt x="6156" y="3555"/>
                                <a:pt x="6156" y="3555"/>
                                <a:pt x="6156" y="3555"/>
                              </a:cubicBezTo>
                              <a:cubicBezTo>
                                <a:pt x="6156" y="3555"/>
                                <a:pt x="6110" y="3566"/>
                                <a:pt x="6000" y="3566"/>
                              </a:cubicBezTo>
                              <a:cubicBezTo>
                                <a:pt x="5894" y="3566"/>
                                <a:pt x="5485" y="3583"/>
                                <a:pt x="5390" y="3979"/>
                              </a:cubicBezTo>
                              <a:cubicBezTo>
                                <a:pt x="5322" y="3951"/>
                                <a:pt x="5256" y="3923"/>
                                <a:pt x="5193" y="3891"/>
                              </a:cubicBezTo>
                              <a:cubicBezTo>
                                <a:pt x="5147" y="3849"/>
                                <a:pt x="5095" y="3821"/>
                                <a:pt x="5035" y="3807"/>
                              </a:cubicBezTo>
                              <a:cubicBezTo>
                                <a:pt x="4975" y="3772"/>
                                <a:pt x="4918" y="3737"/>
                                <a:pt x="4861" y="3699"/>
                              </a:cubicBezTo>
                              <a:cubicBezTo>
                                <a:pt x="4986" y="3727"/>
                                <a:pt x="5243" y="3727"/>
                                <a:pt x="5507" y="3422"/>
                              </a:cubicBezTo>
                              <a:cubicBezTo>
                                <a:pt x="5594" y="3327"/>
                                <a:pt x="5594" y="3327"/>
                                <a:pt x="5594" y="3327"/>
                              </a:cubicBezTo>
                              <a:cubicBezTo>
                                <a:pt x="5594" y="3327"/>
                                <a:pt x="5548" y="3331"/>
                                <a:pt x="5439" y="3317"/>
                              </a:cubicBezTo>
                              <a:cubicBezTo>
                                <a:pt x="5333" y="3303"/>
                                <a:pt x="4921" y="3264"/>
                                <a:pt x="4790" y="3646"/>
                              </a:cubicBezTo>
                              <a:cubicBezTo>
                                <a:pt x="4632" y="3538"/>
                                <a:pt x="4487" y="3419"/>
                                <a:pt x="4362" y="3299"/>
                              </a:cubicBezTo>
                              <a:cubicBezTo>
                                <a:pt x="4362" y="3282"/>
                                <a:pt x="4365" y="3268"/>
                                <a:pt x="4362" y="3250"/>
                              </a:cubicBezTo>
                              <a:cubicBezTo>
                                <a:pt x="4496" y="3285"/>
                                <a:pt x="4700" y="3289"/>
                                <a:pt x="4940" y="3107"/>
                              </a:cubicBezTo>
                              <a:cubicBezTo>
                                <a:pt x="5038" y="3037"/>
                                <a:pt x="5038" y="3037"/>
                                <a:pt x="5038" y="3037"/>
                              </a:cubicBezTo>
                              <a:cubicBezTo>
                                <a:pt x="5038" y="3037"/>
                                <a:pt x="4992" y="3030"/>
                                <a:pt x="4888" y="2988"/>
                              </a:cubicBezTo>
                              <a:cubicBezTo>
                                <a:pt x="4839" y="2970"/>
                                <a:pt x="4725" y="2928"/>
                                <a:pt x="4596" y="2925"/>
                              </a:cubicBezTo>
                              <a:cubicBezTo>
                                <a:pt x="4586" y="2918"/>
                                <a:pt x="4542" y="2879"/>
                                <a:pt x="4466" y="2799"/>
                              </a:cubicBezTo>
                              <a:cubicBezTo>
                                <a:pt x="4463" y="2795"/>
                                <a:pt x="4460" y="2792"/>
                                <a:pt x="4455" y="2788"/>
                              </a:cubicBezTo>
                              <a:cubicBezTo>
                                <a:pt x="4607" y="2795"/>
                                <a:pt x="4722" y="2743"/>
                                <a:pt x="4755" y="2634"/>
                              </a:cubicBezTo>
                              <a:cubicBezTo>
                                <a:pt x="4790" y="2515"/>
                                <a:pt x="4719" y="2361"/>
                                <a:pt x="4583" y="2221"/>
                              </a:cubicBezTo>
                              <a:cubicBezTo>
                                <a:pt x="4738" y="2119"/>
                                <a:pt x="4831" y="1986"/>
                                <a:pt x="4815" y="1860"/>
                              </a:cubicBezTo>
                              <a:cubicBezTo>
                                <a:pt x="4806" y="1797"/>
                                <a:pt x="4768" y="1741"/>
                                <a:pt x="4711" y="1702"/>
                              </a:cubicBezTo>
                              <a:cubicBezTo>
                                <a:pt x="4790" y="1706"/>
                                <a:pt x="4872" y="1706"/>
                                <a:pt x="4954" y="1699"/>
                              </a:cubicBezTo>
                              <a:cubicBezTo>
                                <a:pt x="5057" y="1762"/>
                                <a:pt x="5232" y="1881"/>
                                <a:pt x="5390" y="2018"/>
                              </a:cubicBezTo>
                              <a:cubicBezTo>
                                <a:pt x="5365" y="2056"/>
                                <a:pt x="5313" y="2147"/>
                                <a:pt x="5275" y="2252"/>
                              </a:cubicBezTo>
                              <a:cubicBezTo>
                                <a:pt x="5237" y="2357"/>
                                <a:pt x="5215" y="2476"/>
                                <a:pt x="5248" y="2578"/>
                              </a:cubicBezTo>
                              <a:cubicBezTo>
                                <a:pt x="5234" y="2592"/>
                                <a:pt x="5221" y="2613"/>
                                <a:pt x="5213" y="2634"/>
                              </a:cubicBezTo>
                              <a:cubicBezTo>
                                <a:pt x="5183" y="2718"/>
                                <a:pt x="5213" y="2813"/>
                                <a:pt x="5275" y="2851"/>
                              </a:cubicBezTo>
                              <a:cubicBezTo>
                                <a:pt x="5341" y="2890"/>
                                <a:pt x="5414" y="2851"/>
                                <a:pt x="5444" y="2771"/>
                              </a:cubicBezTo>
                              <a:cubicBezTo>
                                <a:pt x="5474" y="2687"/>
                                <a:pt x="5444" y="2592"/>
                                <a:pt x="5382" y="2553"/>
                              </a:cubicBezTo>
                              <a:cubicBezTo>
                                <a:pt x="5349" y="2532"/>
                                <a:pt x="5311" y="2536"/>
                                <a:pt x="5278" y="2553"/>
                              </a:cubicBezTo>
                              <a:cubicBezTo>
                                <a:pt x="5226" y="2378"/>
                                <a:pt x="5376" y="2112"/>
                                <a:pt x="5417" y="2046"/>
                              </a:cubicBezTo>
                              <a:cubicBezTo>
                                <a:pt x="5537" y="2151"/>
                                <a:pt x="5643" y="2266"/>
                                <a:pt x="5698" y="2375"/>
                              </a:cubicBezTo>
                              <a:cubicBezTo>
                                <a:pt x="5681" y="2392"/>
                                <a:pt x="5665" y="2413"/>
                                <a:pt x="5654" y="2441"/>
                              </a:cubicBezTo>
                              <a:cubicBezTo>
                                <a:pt x="5624" y="2525"/>
                                <a:pt x="5654" y="2620"/>
                                <a:pt x="5717" y="2658"/>
                              </a:cubicBezTo>
                              <a:cubicBezTo>
                                <a:pt x="5782" y="2697"/>
                                <a:pt x="5856" y="2658"/>
                                <a:pt x="5886" y="2578"/>
                              </a:cubicBezTo>
                              <a:cubicBezTo>
                                <a:pt x="5916" y="2494"/>
                                <a:pt x="5886" y="2399"/>
                                <a:pt x="5823" y="2361"/>
                              </a:cubicBezTo>
                              <a:cubicBezTo>
                                <a:pt x="5791" y="2343"/>
                                <a:pt x="5758" y="2343"/>
                                <a:pt x="5728" y="2357"/>
                              </a:cubicBezTo>
                              <a:cubicBezTo>
                                <a:pt x="5657" y="2214"/>
                                <a:pt x="5507" y="2067"/>
                                <a:pt x="5360" y="1944"/>
                              </a:cubicBezTo>
                              <a:cubicBezTo>
                                <a:pt x="5485" y="1940"/>
                                <a:pt x="5782" y="1944"/>
                                <a:pt x="5902" y="2056"/>
                              </a:cubicBezTo>
                              <a:cubicBezTo>
                                <a:pt x="5900" y="2063"/>
                                <a:pt x="5894" y="2070"/>
                                <a:pt x="5891" y="2077"/>
                              </a:cubicBezTo>
                              <a:cubicBezTo>
                                <a:pt x="5861" y="2161"/>
                                <a:pt x="5891" y="2256"/>
                                <a:pt x="5954" y="2294"/>
                              </a:cubicBezTo>
                              <a:cubicBezTo>
                                <a:pt x="6020" y="2333"/>
                                <a:pt x="6093" y="2294"/>
                                <a:pt x="6123" y="2214"/>
                              </a:cubicBezTo>
                              <a:cubicBezTo>
                                <a:pt x="6153" y="2130"/>
                                <a:pt x="6123" y="2035"/>
                                <a:pt x="6060" y="1997"/>
                              </a:cubicBezTo>
                              <a:cubicBezTo>
                                <a:pt x="6014" y="1968"/>
                                <a:pt x="5962" y="1982"/>
                                <a:pt x="5924" y="2021"/>
                              </a:cubicBezTo>
                              <a:cubicBezTo>
                                <a:pt x="5769" y="1874"/>
                                <a:pt x="5357" y="1895"/>
                                <a:pt x="5303" y="1898"/>
                              </a:cubicBezTo>
                              <a:cubicBezTo>
                                <a:pt x="5191" y="1811"/>
                                <a:pt x="5084" y="1737"/>
                                <a:pt x="5019" y="1699"/>
                              </a:cubicBezTo>
                              <a:cubicBezTo>
                                <a:pt x="5153" y="1681"/>
                                <a:pt x="5286" y="1650"/>
                                <a:pt x="5417" y="1597"/>
                              </a:cubicBezTo>
                              <a:cubicBezTo>
                                <a:pt x="5466" y="1646"/>
                                <a:pt x="5741" y="1898"/>
                                <a:pt x="5976" y="1783"/>
                              </a:cubicBezTo>
                              <a:cubicBezTo>
                                <a:pt x="5976" y="1786"/>
                                <a:pt x="5976" y="1790"/>
                                <a:pt x="5979" y="1793"/>
                              </a:cubicBezTo>
                              <a:cubicBezTo>
                                <a:pt x="6006" y="1877"/>
                                <a:pt x="6080" y="1919"/>
                                <a:pt x="6145" y="1884"/>
                              </a:cubicBezTo>
                              <a:cubicBezTo>
                                <a:pt x="6210" y="1849"/>
                                <a:pt x="6243" y="1755"/>
                                <a:pt x="6216" y="1671"/>
                              </a:cubicBezTo>
                              <a:cubicBezTo>
                                <a:pt x="6189" y="1587"/>
                                <a:pt x="6115" y="1545"/>
                                <a:pt x="6050" y="1580"/>
                              </a:cubicBezTo>
                              <a:cubicBezTo>
                                <a:pt x="5998" y="1608"/>
                                <a:pt x="5968" y="1671"/>
                                <a:pt x="5970" y="1737"/>
                              </a:cubicBezTo>
                              <a:cubicBezTo>
                                <a:pt x="5777" y="1839"/>
                                <a:pt x="5540" y="1650"/>
                                <a:pt x="5461" y="1580"/>
                              </a:cubicBezTo>
                              <a:cubicBezTo>
                                <a:pt x="5570" y="1531"/>
                                <a:pt x="5676" y="1468"/>
                                <a:pt x="5780" y="1384"/>
                              </a:cubicBezTo>
                              <a:cubicBezTo>
                                <a:pt x="5785" y="1394"/>
                                <a:pt x="5793" y="1405"/>
                                <a:pt x="5801" y="1412"/>
                              </a:cubicBezTo>
                              <a:cubicBezTo>
                                <a:pt x="5856" y="1471"/>
                                <a:pt x="5935" y="1464"/>
                                <a:pt x="5981" y="1394"/>
                              </a:cubicBezTo>
                              <a:cubicBezTo>
                                <a:pt x="6028" y="1324"/>
                                <a:pt x="6022" y="1222"/>
                                <a:pt x="5968" y="1163"/>
                              </a:cubicBezTo>
                              <a:cubicBezTo>
                                <a:pt x="5913" y="1103"/>
                                <a:pt x="5834" y="1110"/>
                                <a:pt x="5788" y="1180"/>
                              </a:cubicBezTo>
                              <a:cubicBezTo>
                                <a:pt x="5758" y="1226"/>
                                <a:pt x="5750" y="1289"/>
                                <a:pt x="5763" y="1342"/>
                              </a:cubicBezTo>
                              <a:cubicBezTo>
                                <a:pt x="5649" y="1436"/>
                                <a:pt x="5529" y="1506"/>
                                <a:pt x="5403" y="1555"/>
                              </a:cubicBezTo>
                              <a:cubicBezTo>
                                <a:pt x="5398" y="1499"/>
                                <a:pt x="5406" y="1342"/>
                                <a:pt x="5624" y="1156"/>
                              </a:cubicBezTo>
                              <a:cubicBezTo>
                                <a:pt x="5671" y="1212"/>
                                <a:pt x="5744" y="1212"/>
                                <a:pt x="5793" y="1159"/>
                              </a:cubicBezTo>
                              <a:cubicBezTo>
                                <a:pt x="5848" y="1100"/>
                                <a:pt x="5853" y="995"/>
                                <a:pt x="5804" y="928"/>
                              </a:cubicBezTo>
                              <a:cubicBezTo>
                                <a:pt x="5758" y="858"/>
                                <a:pt x="5676" y="851"/>
                                <a:pt x="5624" y="914"/>
                              </a:cubicBezTo>
                              <a:cubicBezTo>
                                <a:pt x="5578" y="967"/>
                                <a:pt x="5567" y="1058"/>
                                <a:pt x="5600" y="1124"/>
                              </a:cubicBezTo>
                              <a:cubicBezTo>
                                <a:pt x="5477" y="1229"/>
                                <a:pt x="5417" y="1331"/>
                                <a:pt x="5390" y="1408"/>
                              </a:cubicBezTo>
                              <a:cubicBezTo>
                                <a:pt x="5363" y="1485"/>
                                <a:pt x="5365" y="1541"/>
                                <a:pt x="5368" y="1573"/>
                              </a:cubicBezTo>
                              <a:cubicBezTo>
                                <a:pt x="5183" y="1643"/>
                                <a:pt x="4992" y="1671"/>
                                <a:pt x="4806" y="1671"/>
                              </a:cubicBezTo>
                              <a:cubicBezTo>
                                <a:pt x="4875" y="1601"/>
                                <a:pt x="5014" y="1443"/>
                                <a:pt x="5144" y="1201"/>
                              </a:cubicBezTo>
                              <a:cubicBezTo>
                                <a:pt x="5196" y="1194"/>
                                <a:pt x="5507" y="1128"/>
                                <a:pt x="5662" y="722"/>
                              </a:cubicBezTo>
                              <a:cubicBezTo>
                                <a:pt x="5725" y="753"/>
                                <a:pt x="5799" y="711"/>
                                <a:pt x="5823" y="631"/>
                              </a:cubicBezTo>
                              <a:cubicBezTo>
                                <a:pt x="5851" y="546"/>
                                <a:pt x="5821" y="452"/>
                                <a:pt x="5755" y="417"/>
                              </a:cubicBezTo>
                              <a:cubicBezTo>
                                <a:pt x="5690" y="382"/>
                                <a:pt x="5616" y="420"/>
                                <a:pt x="5589" y="504"/>
                              </a:cubicBezTo>
                              <a:cubicBezTo>
                                <a:pt x="5564" y="574"/>
                                <a:pt x="5583" y="655"/>
                                <a:pt x="5630" y="701"/>
                              </a:cubicBezTo>
                              <a:cubicBezTo>
                                <a:pt x="5504" y="1033"/>
                                <a:pt x="5267" y="1124"/>
                                <a:pt x="5172" y="1149"/>
                              </a:cubicBezTo>
                              <a:cubicBezTo>
                                <a:pt x="5256" y="991"/>
                                <a:pt x="5335" y="799"/>
                                <a:pt x="5393" y="574"/>
                              </a:cubicBezTo>
                              <a:cubicBezTo>
                                <a:pt x="5393" y="574"/>
                                <a:pt x="5395" y="574"/>
                                <a:pt x="5395" y="574"/>
                              </a:cubicBezTo>
                              <a:cubicBezTo>
                                <a:pt x="5463" y="599"/>
                                <a:pt x="5534" y="546"/>
                                <a:pt x="5551" y="455"/>
                              </a:cubicBezTo>
                              <a:cubicBezTo>
                                <a:pt x="5570" y="368"/>
                                <a:pt x="5529" y="277"/>
                                <a:pt x="5458" y="256"/>
                              </a:cubicBezTo>
                              <a:cubicBezTo>
                                <a:pt x="5390" y="231"/>
                                <a:pt x="5319" y="284"/>
                                <a:pt x="5303" y="375"/>
                              </a:cubicBezTo>
                              <a:cubicBezTo>
                                <a:pt x="5289" y="445"/>
                                <a:pt x="5313" y="518"/>
                                <a:pt x="5357" y="553"/>
                              </a:cubicBezTo>
                              <a:cubicBezTo>
                                <a:pt x="5303" y="767"/>
                                <a:pt x="5229" y="949"/>
                                <a:pt x="5150" y="1103"/>
                              </a:cubicBezTo>
                              <a:cubicBezTo>
                                <a:pt x="5106" y="1030"/>
                                <a:pt x="4962" y="750"/>
                                <a:pt x="5014" y="473"/>
                              </a:cubicBezTo>
                              <a:cubicBezTo>
                                <a:pt x="5016" y="473"/>
                                <a:pt x="5022" y="476"/>
                                <a:pt x="5024" y="476"/>
                              </a:cubicBezTo>
                              <a:cubicBezTo>
                                <a:pt x="5095" y="487"/>
                                <a:pt x="5158" y="424"/>
                                <a:pt x="5169" y="336"/>
                              </a:cubicBezTo>
                              <a:cubicBezTo>
                                <a:pt x="5177" y="245"/>
                                <a:pt x="5128" y="165"/>
                                <a:pt x="5060" y="151"/>
                              </a:cubicBezTo>
                              <a:cubicBezTo>
                                <a:pt x="4989" y="140"/>
                                <a:pt x="4926" y="203"/>
                                <a:pt x="4915" y="291"/>
                              </a:cubicBezTo>
                              <a:cubicBezTo>
                                <a:pt x="4907" y="357"/>
                                <a:pt x="4934" y="424"/>
                                <a:pt x="4978" y="455"/>
                              </a:cubicBezTo>
                              <a:cubicBezTo>
                                <a:pt x="4913" y="778"/>
                                <a:pt x="5093" y="1089"/>
                                <a:pt x="5125" y="1145"/>
                              </a:cubicBezTo>
                              <a:cubicBezTo>
                                <a:pt x="4956" y="1461"/>
                                <a:pt x="4776" y="1636"/>
                                <a:pt x="4741" y="1671"/>
                              </a:cubicBezTo>
                              <a:cubicBezTo>
                                <a:pt x="4686" y="1671"/>
                                <a:pt x="4635" y="1667"/>
                                <a:pt x="4583" y="1660"/>
                              </a:cubicBezTo>
                              <a:cubicBezTo>
                                <a:pt x="4523" y="1643"/>
                                <a:pt x="4452" y="1632"/>
                                <a:pt x="4376" y="1632"/>
                              </a:cubicBezTo>
                              <a:cubicBezTo>
                                <a:pt x="4351" y="1629"/>
                                <a:pt x="4327" y="1622"/>
                                <a:pt x="4302" y="1618"/>
                              </a:cubicBezTo>
                              <a:cubicBezTo>
                                <a:pt x="4313" y="1594"/>
                                <a:pt x="4324" y="1573"/>
                                <a:pt x="4332" y="1552"/>
                              </a:cubicBezTo>
                              <a:cubicBezTo>
                                <a:pt x="4493" y="1321"/>
                                <a:pt x="4558" y="1082"/>
                                <a:pt x="4482" y="960"/>
                              </a:cubicBezTo>
                              <a:cubicBezTo>
                                <a:pt x="4419" y="862"/>
                                <a:pt x="4280" y="862"/>
                                <a:pt x="4119" y="946"/>
                              </a:cubicBezTo>
                              <a:cubicBezTo>
                                <a:pt x="4128" y="722"/>
                                <a:pt x="4084" y="553"/>
                                <a:pt x="3991" y="508"/>
                              </a:cubicBezTo>
                              <a:cubicBezTo>
                                <a:pt x="3871" y="452"/>
                                <a:pt x="3705" y="631"/>
                                <a:pt x="3585" y="925"/>
                              </a:cubicBezTo>
                              <a:cubicBezTo>
                                <a:pt x="3580" y="935"/>
                                <a:pt x="3571" y="946"/>
                                <a:pt x="3566" y="956"/>
                              </a:cubicBezTo>
                              <a:cubicBezTo>
                                <a:pt x="3555" y="925"/>
                                <a:pt x="3541" y="897"/>
                                <a:pt x="3528" y="872"/>
                              </a:cubicBezTo>
                              <a:cubicBezTo>
                                <a:pt x="3451" y="581"/>
                                <a:pt x="3323" y="389"/>
                                <a:pt x="3203" y="413"/>
                              </a:cubicBezTo>
                              <a:cubicBezTo>
                                <a:pt x="3173" y="420"/>
                                <a:pt x="3149" y="438"/>
                                <a:pt x="3124" y="466"/>
                              </a:cubicBezTo>
                              <a:cubicBezTo>
                                <a:pt x="3116" y="462"/>
                                <a:pt x="3094" y="448"/>
                                <a:pt x="3026" y="413"/>
                              </a:cubicBezTo>
                              <a:cubicBezTo>
                                <a:pt x="2672" y="182"/>
                                <a:pt x="2415" y="340"/>
                                <a:pt x="2334" y="406"/>
                              </a:cubicBezTo>
                              <a:cubicBezTo>
                                <a:pt x="2246" y="385"/>
                                <a:pt x="2159" y="371"/>
                                <a:pt x="2075" y="361"/>
                              </a:cubicBezTo>
                              <a:cubicBezTo>
                                <a:pt x="2246" y="280"/>
                                <a:pt x="2380" y="91"/>
                                <a:pt x="2426" y="21"/>
                              </a:cubicBezTo>
                              <a:cubicBezTo>
                                <a:pt x="2429" y="18"/>
                                <a:pt x="2429" y="18"/>
                                <a:pt x="2429" y="14"/>
                              </a:cubicBezTo>
                              <a:lnTo>
                                <a:pt x="2015" y="14"/>
                              </a:lnTo>
                              <a:cubicBezTo>
                                <a:pt x="1832" y="144"/>
                                <a:pt x="1758" y="319"/>
                                <a:pt x="1750" y="343"/>
                              </a:cubicBezTo>
                              <a:cubicBezTo>
                                <a:pt x="1611" y="347"/>
                                <a:pt x="1475" y="361"/>
                                <a:pt x="1344" y="382"/>
                              </a:cubicBezTo>
                              <a:cubicBezTo>
                                <a:pt x="1467" y="277"/>
                                <a:pt x="1554" y="112"/>
                                <a:pt x="1598" y="14"/>
                              </a:cubicBezTo>
                              <a:lnTo>
                                <a:pt x="1270" y="14"/>
                              </a:lnTo>
                              <a:cubicBezTo>
                                <a:pt x="1074" y="193"/>
                                <a:pt x="1017" y="420"/>
                                <a:pt x="1009" y="462"/>
                              </a:cubicBezTo>
                              <a:cubicBezTo>
                                <a:pt x="954" y="480"/>
                                <a:pt x="900" y="497"/>
                                <a:pt x="848" y="518"/>
                              </a:cubicBezTo>
                              <a:cubicBezTo>
                                <a:pt x="840" y="504"/>
                                <a:pt x="832" y="487"/>
                                <a:pt x="823" y="473"/>
                              </a:cubicBezTo>
                              <a:cubicBezTo>
                                <a:pt x="924" y="326"/>
                                <a:pt x="979" y="130"/>
                                <a:pt x="1006" y="14"/>
                              </a:cubicBezTo>
                              <a:lnTo>
                                <a:pt x="750" y="14"/>
                              </a:lnTo>
                              <a:cubicBezTo>
                                <a:pt x="660" y="123"/>
                                <a:pt x="600" y="238"/>
                                <a:pt x="562" y="340"/>
                              </a:cubicBezTo>
                              <a:cubicBezTo>
                                <a:pt x="529" y="340"/>
                                <a:pt x="496" y="347"/>
                                <a:pt x="461" y="354"/>
                              </a:cubicBezTo>
                              <a:cubicBezTo>
                                <a:pt x="491" y="221"/>
                                <a:pt x="488" y="105"/>
                                <a:pt x="463" y="14"/>
                              </a:cubicBezTo>
                              <a:lnTo>
                                <a:pt x="3" y="14"/>
                              </a:lnTo>
                              <a:lnTo>
                                <a:pt x="3" y="2333"/>
                              </a:lnTo>
                              <a:cubicBezTo>
                                <a:pt x="76" y="2382"/>
                                <a:pt x="155" y="2389"/>
                                <a:pt x="232" y="2354"/>
                              </a:cubicBezTo>
                              <a:cubicBezTo>
                                <a:pt x="243" y="2350"/>
                                <a:pt x="254" y="2343"/>
                                <a:pt x="264" y="2336"/>
                              </a:cubicBezTo>
                              <a:cubicBezTo>
                                <a:pt x="284" y="2420"/>
                                <a:pt x="305" y="2504"/>
                                <a:pt x="327" y="2588"/>
                              </a:cubicBezTo>
                              <a:cubicBezTo>
                                <a:pt x="324" y="2599"/>
                                <a:pt x="316" y="2644"/>
                                <a:pt x="303" y="2718"/>
                              </a:cubicBezTo>
                              <a:cubicBezTo>
                                <a:pt x="166" y="2816"/>
                                <a:pt x="71" y="2984"/>
                                <a:pt x="3" y="3156"/>
                              </a:cubicBezTo>
                              <a:lnTo>
                                <a:pt x="3" y="3464"/>
                              </a:lnTo>
                              <a:cubicBezTo>
                                <a:pt x="120" y="3215"/>
                                <a:pt x="224" y="2970"/>
                                <a:pt x="284" y="2827"/>
                              </a:cubicBezTo>
                              <a:cubicBezTo>
                                <a:pt x="243" y="3100"/>
                                <a:pt x="194" y="3566"/>
                                <a:pt x="245" y="4031"/>
                              </a:cubicBezTo>
                              <a:cubicBezTo>
                                <a:pt x="234" y="4070"/>
                                <a:pt x="207" y="4144"/>
                                <a:pt x="161" y="4179"/>
                              </a:cubicBezTo>
                              <a:cubicBezTo>
                                <a:pt x="131" y="4165"/>
                                <a:pt x="79" y="4189"/>
                                <a:pt x="74" y="4189"/>
                              </a:cubicBezTo>
                              <a:cubicBezTo>
                                <a:pt x="52" y="4186"/>
                                <a:pt x="27" y="4182"/>
                                <a:pt x="0" y="4182"/>
                              </a:cubicBezTo>
                              <a:lnTo>
                                <a:pt x="0" y="4567"/>
                              </a:lnTo>
                              <a:cubicBezTo>
                                <a:pt x="41" y="4550"/>
                                <a:pt x="115" y="4438"/>
                                <a:pt x="144" y="4319"/>
                              </a:cubicBezTo>
                              <a:cubicBezTo>
                                <a:pt x="169" y="4270"/>
                                <a:pt x="180" y="4235"/>
                                <a:pt x="180" y="4214"/>
                              </a:cubicBezTo>
                              <a:cubicBezTo>
                                <a:pt x="213" y="4189"/>
                                <a:pt x="237" y="4147"/>
                                <a:pt x="254" y="4109"/>
                              </a:cubicBezTo>
                              <a:cubicBezTo>
                                <a:pt x="264" y="4189"/>
                                <a:pt x="278" y="4270"/>
                                <a:pt x="297" y="4350"/>
                              </a:cubicBezTo>
                              <a:cubicBezTo>
                                <a:pt x="294" y="4354"/>
                                <a:pt x="294" y="4357"/>
                                <a:pt x="294" y="4364"/>
                              </a:cubicBezTo>
                              <a:cubicBezTo>
                                <a:pt x="294" y="4364"/>
                                <a:pt x="300" y="4494"/>
                                <a:pt x="254" y="4564"/>
                              </a:cubicBezTo>
                              <a:cubicBezTo>
                                <a:pt x="221" y="4564"/>
                                <a:pt x="177" y="4606"/>
                                <a:pt x="174" y="4613"/>
                              </a:cubicBezTo>
                              <a:cubicBezTo>
                                <a:pt x="117" y="4630"/>
                                <a:pt x="46" y="4658"/>
                                <a:pt x="0" y="4693"/>
                              </a:cubicBezTo>
                              <a:lnTo>
                                <a:pt x="0" y="4781"/>
                              </a:lnTo>
                              <a:cubicBezTo>
                                <a:pt x="8" y="4781"/>
                                <a:pt x="14" y="4781"/>
                                <a:pt x="22" y="4778"/>
                              </a:cubicBezTo>
                              <a:cubicBezTo>
                                <a:pt x="14" y="4792"/>
                                <a:pt x="5" y="4802"/>
                                <a:pt x="0" y="4816"/>
                              </a:cubicBezTo>
                              <a:lnTo>
                                <a:pt x="0" y="4862"/>
                              </a:lnTo>
                              <a:cubicBezTo>
                                <a:pt x="11" y="4869"/>
                                <a:pt x="30" y="4865"/>
                                <a:pt x="57" y="4851"/>
                              </a:cubicBezTo>
                              <a:cubicBezTo>
                                <a:pt x="49" y="4869"/>
                                <a:pt x="46" y="4883"/>
                                <a:pt x="44" y="4900"/>
                              </a:cubicBezTo>
                              <a:cubicBezTo>
                                <a:pt x="38" y="4942"/>
                                <a:pt x="68" y="4939"/>
                                <a:pt x="106" y="4904"/>
                              </a:cubicBezTo>
                              <a:cubicBezTo>
                                <a:pt x="104" y="4921"/>
                                <a:pt x="101" y="4939"/>
                                <a:pt x="101" y="4953"/>
                              </a:cubicBezTo>
                              <a:cubicBezTo>
                                <a:pt x="104" y="4998"/>
                                <a:pt x="134" y="4981"/>
                                <a:pt x="166" y="4932"/>
                              </a:cubicBezTo>
                              <a:cubicBezTo>
                                <a:pt x="166" y="4953"/>
                                <a:pt x="166" y="4970"/>
                                <a:pt x="172" y="4988"/>
                              </a:cubicBezTo>
                              <a:cubicBezTo>
                                <a:pt x="196" y="5075"/>
                                <a:pt x="278" y="4876"/>
                                <a:pt x="275" y="4704"/>
                              </a:cubicBezTo>
                              <a:cubicBezTo>
                                <a:pt x="286" y="4648"/>
                                <a:pt x="286" y="4613"/>
                                <a:pt x="281" y="4592"/>
                              </a:cubicBezTo>
                              <a:cubicBezTo>
                                <a:pt x="305" y="4553"/>
                                <a:pt x="319" y="4504"/>
                                <a:pt x="324" y="4459"/>
                              </a:cubicBezTo>
                              <a:cubicBezTo>
                                <a:pt x="352" y="4553"/>
                                <a:pt x="382" y="4644"/>
                                <a:pt x="423" y="4728"/>
                              </a:cubicBezTo>
                              <a:cubicBezTo>
                                <a:pt x="423" y="4728"/>
                                <a:pt x="423" y="4728"/>
                                <a:pt x="423" y="4728"/>
                              </a:cubicBezTo>
                              <a:cubicBezTo>
                                <a:pt x="420" y="4756"/>
                                <a:pt x="428" y="4802"/>
                                <a:pt x="447" y="4865"/>
                              </a:cubicBezTo>
                              <a:cubicBezTo>
                                <a:pt x="447" y="4879"/>
                                <a:pt x="450" y="4893"/>
                                <a:pt x="453" y="4907"/>
                              </a:cubicBezTo>
                              <a:cubicBezTo>
                                <a:pt x="447" y="4907"/>
                                <a:pt x="442" y="4914"/>
                                <a:pt x="442" y="4921"/>
                              </a:cubicBezTo>
                              <a:cubicBezTo>
                                <a:pt x="442" y="4925"/>
                                <a:pt x="442" y="4928"/>
                                <a:pt x="444" y="4932"/>
                              </a:cubicBezTo>
                              <a:cubicBezTo>
                                <a:pt x="442" y="4946"/>
                                <a:pt x="442" y="4963"/>
                                <a:pt x="439" y="4981"/>
                              </a:cubicBezTo>
                              <a:cubicBezTo>
                                <a:pt x="414" y="4991"/>
                                <a:pt x="395" y="5030"/>
                                <a:pt x="384" y="5082"/>
                              </a:cubicBezTo>
                              <a:cubicBezTo>
                                <a:pt x="384" y="5082"/>
                                <a:pt x="382" y="5082"/>
                                <a:pt x="382" y="5082"/>
                              </a:cubicBezTo>
                              <a:cubicBezTo>
                                <a:pt x="382" y="5047"/>
                                <a:pt x="384" y="5005"/>
                                <a:pt x="390" y="4984"/>
                              </a:cubicBezTo>
                              <a:cubicBezTo>
                                <a:pt x="395" y="4981"/>
                                <a:pt x="398" y="4977"/>
                                <a:pt x="398" y="4970"/>
                              </a:cubicBezTo>
                              <a:cubicBezTo>
                                <a:pt x="398" y="4960"/>
                                <a:pt x="393" y="4953"/>
                                <a:pt x="387" y="4953"/>
                              </a:cubicBezTo>
                              <a:cubicBezTo>
                                <a:pt x="379" y="4953"/>
                                <a:pt x="373" y="4960"/>
                                <a:pt x="373" y="4967"/>
                              </a:cubicBezTo>
                              <a:cubicBezTo>
                                <a:pt x="373" y="4970"/>
                                <a:pt x="373" y="4974"/>
                                <a:pt x="376" y="4977"/>
                              </a:cubicBezTo>
                              <a:cubicBezTo>
                                <a:pt x="371" y="5002"/>
                                <a:pt x="368" y="5047"/>
                                <a:pt x="368" y="5086"/>
                              </a:cubicBezTo>
                              <a:cubicBezTo>
                                <a:pt x="352" y="5089"/>
                                <a:pt x="333" y="5096"/>
                                <a:pt x="316" y="5110"/>
                              </a:cubicBezTo>
                              <a:cubicBezTo>
                                <a:pt x="254" y="5149"/>
                                <a:pt x="245" y="5250"/>
                                <a:pt x="264" y="5362"/>
                              </a:cubicBezTo>
                              <a:cubicBezTo>
                                <a:pt x="275" y="5492"/>
                                <a:pt x="322" y="5643"/>
                                <a:pt x="352" y="5737"/>
                              </a:cubicBezTo>
                              <a:cubicBezTo>
                                <a:pt x="352" y="5737"/>
                                <a:pt x="352" y="5737"/>
                                <a:pt x="352" y="5737"/>
                              </a:cubicBezTo>
                              <a:cubicBezTo>
                                <a:pt x="352" y="5758"/>
                                <a:pt x="354" y="5818"/>
                                <a:pt x="382" y="5846"/>
                              </a:cubicBezTo>
                              <a:cubicBezTo>
                                <a:pt x="354" y="5933"/>
                                <a:pt x="330" y="6021"/>
                                <a:pt x="311" y="6108"/>
                              </a:cubicBezTo>
                              <a:cubicBezTo>
                                <a:pt x="284" y="5996"/>
                                <a:pt x="207" y="5867"/>
                                <a:pt x="207" y="5867"/>
                              </a:cubicBezTo>
                              <a:cubicBezTo>
                                <a:pt x="139" y="6101"/>
                                <a:pt x="254" y="6214"/>
                                <a:pt x="286" y="6242"/>
                              </a:cubicBezTo>
                              <a:cubicBezTo>
                                <a:pt x="275" y="6312"/>
                                <a:pt x="267" y="6385"/>
                                <a:pt x="259" y="6455"/>
                              </a:cubicBezTo>
                              <a:cubicBezTo>
                                <a:pt x="218" y="6350"/>
                                <a:pt x="120" y="6238"/>
                                <a:pt x="120" y="6238"/>
                              </a:cubicBezTo>
                              <a:cubicBezTo>
                                <a:pt x="87" y="6476"/>
                                <a:pt x="207" y="6564"/>
                                <a:pt x="248" y="6585"/>
                              </a:cubicBezTo>
                              <a:cubicBezTo>
                                <a:pt x="243" y="6669"/>
                                <a:pt x="243" y="6749"/>
                                <a:pt x="243" y="6833"/>
                              </a:cubicBezTo>
                              <a:cubicBezTo>
                                <a:pt x="194" y="6728"/>
                                <a:pt x="60" y="6630"/>
                                <a:pt x="60" y="6630"/>
                              </a:cubicBezTo>
                              <a:cubicBezTo>
                                <a:pt x="63" y="6886"/>
                                <a:pt x="207" y="6932"/>
                                <a:pt x="245" y="6942"/>
                              </a:cubicBezTo>
                              <a:cubicBezTo>
                                <a:pt x="248" y="7023"/>
                                <a:pt x="254" y="7103"/>
                                <a:pt x="259" y="7180"/>
                              </a:cubicBezTo>
                              <a:cubicBezTo>
                                <a:pt x="207" y="7089"/>
                                <a:pt x="115" y="7005"/>
                                <a:pt x="115" y="7005"/>
                              </a:cubicBezTo>
                              <a:cubicBezTo>
                                <a:pt x="112" y="7047"/>
                                <a:pt x="115" y="7082"/>
                                <a:pt x="120" y="7114"/>
                              </a:cubicBezTo>
                              <a:cubicBezTo>
                                <a:pt x="109" y="7089"/>
                                <a:pt x="93" y="7065"/>
                                <a:pt x="74" y="7037"/>
                              </a:cubicBezTo>
                              <a:cubicBezTo>
                                <a:pt x="74" y="7037"/>
                                <a:pt x="49" y="7163"/>
                                <a:pt x="52" y="7271"/>
                              </a:cubicBezTo>
                              <a:cubicBezTo>
                                <a:pt x="38" y="7236"/>
                                <a:pt x="22" y="7205"/>
                                <a:pt x="5" y="7173"/>
                              </a:cubicBezTo>
                              <a:lnTo>
                                <a:pt x="5" y="7359"/>
                              </a:lnTo>
                              <a:cubicBezTo>
                                <a:pt x="16" y="7387"/>
                                <a:pt x="30" y="7415"/>
                                <a:pt x="41" y="7443"/>
                              </a:cubicBezTo>
                              <a:cubicBezTo>
                                <a:pt x="30" y="7436"/>
                                <a:pt x="16" y="7429"/>
                                <a:pt x="5" y="7425"/>
                              </a:cubicBezTo>
                              <a:lnTo>
                                <a:pt x="5" y="7566"/>
                              </a:lnTo>
                              <a:cubicBezTo>
                                <a:pt x="38" y="7580"/>
                                <a:pt x="71" y="7583"/>
                                <a:pt x="98" y="7573"/>
                              </a:cubicBezTo>
                              <a:cubicBezTo>
                                <a:pt x="123" y="7629"/>
                                <a:pt x="147" y="7685"/>
                                <a:pt x="169" y="7741"/>
                              </a:cubicBezTo>
                              <a:cubicBezTo>
                                <a:pt x="142" y="7737"/>
                                <a:pt x="120" y="7741"/>
                                <a:pt x="98" y="7755"/>
                              </a:cubicBezTo>
                              <a:cubicBezTo>
                                <a:pt x="71" y="7772"/>
                                <a:pt x="52" y="7807"/>
                                <a:pt x="38" y="7849"/>
                              </a:cubicBezTo>
                              <a:cubicBezTo>
                                <a:pt x="27" y="7839"/>
                                <a:pt x="16" y="7828"/>
                                <a:pt x="5" y="7818"/>
                              </a:cubicBezTo>
                              <a:lnTo>
                                <a:pt x="5" y="7996"/>
                              </a:lnTo>
                              <a:cubicBezTo>
                                <a:pt x="8" y="8017"/>
                                <a:pt x="14" y="8035"/>
                                <a:pt x="19" y="8052"/>
                              </a:cubicBezTo>
                              <a:cubicBezTo>
                                <a:pt x="14" y="8049"/>
                                <a:pt x="11" y="8042"/>
                                <a:pt x="5" y="8038"/>
                              </a:cubicBezTo>
                              <a:lnTo>
                                <a:pt x="5" y="8098"/>
                              </a:lnTo>
                              <a:cubicBezTo>
                                <a:pt x="11" y="8105"/>
                                <a:pt x="19" y="8112"/>
                                <a:pt x="25" y="8119"/>
                              </a:cubicBezTo>
                              <a:cubicBezTo>
                                <a:pt x="19" y="8115"/>
                                <a:pt x="11" y="8115"/>
                                <a:pt x="5" y="8115"/>
                              </a:cubicBezTo>
                              <a:lnTo>
                                <a:pt x="5" y="9853"/>
                              </a:lnTo>
                              <a:cubicBezTo>
                                <a:pt x="8" y="9853"/>
                                <a:pt x="8" y="9853"/>
                                <a:pt x="8" y="9853"/>
                              </a:cubicBezTo>
                              <a:cubicBezTo>
                                <a:pt x="8" y="9856"/>
                                <a:pt x="5" y="9860"/>
                                <a:pt x="5" y="9860"/>
                              </a:cubicBezTo>
                              <a:lnTo>
                                <a:pt x="5" y="9954"/>
                              </a:lnTo>
                              <a:cubicBezTo>
                                <a:pt x="22" y="9919"/>
                                <a:pt x="38" y="9884"/>
                                <a:pt x="57" y="9849"/>
                              </a:cubicBezTo>
                              <a:cubicBezTo>
                                <a:pt x="35" y="9993"/>
                                <a:pt x="52" y="10108"/>
                                <a:pt x="109" y="10157"/>
                              </a:cubicBezTo>
                              <a:cubicBezTo>
                                <a:pt x="174" y="10213"/>
                                <a:pt x="281" y="10164"/>
                                <a:pt x="387" y="10049"/>
                              </a:cubicBezTo>
                              <a:cubicBezTo>
                                <a:pt x="393" y="10077"/>
                                <a:pt x="401" y="10105"/>
                                <a:pt x="409" y="10129"/>
                              </a:cubicBezTo>
                              <a:cubicBezTo>
                                <a:pt x="297" y="10203"/>
                                <a:pt x="174" y="10325"/>
                                <a:pt x="65" y="10518"/>
                              </a:cubicBezTo>
                              <a:cubicBezTo>
                                <a:pt x="38" y="10434"/>
                                <a:pt x="19" y="10361"/>
                                <a:pt x="5" y="10294"/>
                              </a:cubicBezTo>
                              <a:lnTo>
                                <a:pt x="5" y="10445"/>
                              </a:lnTo>
                              <a:cubicBezTo>
                                <a:pt x="16" y="10483"/>
                                <a:pt x="27" y="10522"/>
                                <a:pt x="41" y="10564"/>
                              </a:cubicBezTo>
                              <a:cubicBezTo>
                                <a:pt x="30" y="10588"/>
                                <a:pt x="16" y="10613"/>
                                <a:pt x="5" y="10637"/>
                              </a:cubicBezTo>
                              <a:lnTo>
                                <a:pt x="5" y="10802"/>
                              </a:lnTo>
                              <a:cubicBezTo>
                                <a:pt x="27" y="10795"/>
                                <a:pt x="55" y="10784"/>
                                <a:pt x="85" y="10774"/>
                              </a:cubicBezTo>
                              <a:cubicBezTo>
                                <a:pt x="55" y="10903"/>
                                <a:pt x="11" y="11226"/>
                                <a:pt x="185" y="11534"/>
                              </a:cubicBezTo>
                              <a:cubicBezTo>
                                <a:pt x="136" y="11593"/>
                                <a:pt x="128" y="11691"/>
                                <a:pt x="172" y="11762"/>
                              </a:cubicBezTo>
                              <a:cubicBezTo>
                                <a:pt x="215" y="11832"/>
                                <a:pt x="297" y="11842"/>
                                <a:pt x="352" y="11783"/>
                              </a:cubicBezTo>
                              <a:cubicBezTo>
                                <a:pt x="363" y="11772"/>
                                <a:pt x="371" y="11758"/>
                                <a:pt x="376" y="11744"/>
                              </a:cubicBezTo>
                              <a:cubicBezTo>
                                <a:pt x="398" y="11744"/>
                                <a:pt x="423" y="11744"/>
                                <a:pt x="453" y="11748"/>
                              </a:cubicBezTo>
                              <a:cubicBezTo>
                                <a:pt x="586" y="11755"/>
                                <a:pt x="1099" y="11769"/>
                                <a:pt x="1246" y="11285"/>
                              </a:cubicBezTo>
                              <a:cubicBezTo>
                                <a:pt x="1311" y="11212"/>
                                <a:pt x="1344" y="11082"/>
                                <a:pt x="1358" y="11005"/>
                              </a:cubicBezTo>
                              <a:cubicBezTo>
                                <a:pt x="1412" y="11159"/>
                                <a:pt x="1453" y="11324"/>
                                <a:pt x="1483" y="11495"/>
                              </a:cubicBezTo>
                              <a:cubicBezTo>
                                <a:pt x="1483" y="11495"/>
                                <a:pt x="1483" y="11495"/>
                                <a:pt x="1483" y="11495"/>
                              </a:cubicBezTo>
                              <a:cubicBezTo>
                                <a:pt x="1483" y="11499"/>
                                <a:pt x="1434" y="11632"/>
                                <a:pt x="1369" y="11712"/>
                              </a:cubicBezTo>
                              <a:cubicBezTo>
                                <a:pt x="1268" y="11681"/>
                                <a:pt x="881" y="11597"/>
                                <a:pt x="491" y="12080"/>
                              </a:cubicBezTo>
                              <a:cubicBezTo>
                                <a:pt x="384" y="12203"/>
                                <a:pt x="384" y="12203"/>
                                <a:pt x="384" y="12203"/>
                              </a:cubicBezTo>
                              <a:cubicBezTo>
                                <a:pt x="384" y="12203"/>
                                <a:pt x="444" y="12196"/>
                                <a:pt x="581" y="12206"/>
                              </a:cubicBezTo>
                              <a:cubicBezTo>
                                <a:pt x="714" y="12217"/>
                                <a:pt x="1232" y="12245"/>
                                <a:pt x="1385" y="11755"/>
                              </a:cubicBezTo>
                              <a:cubicBezTo>
                                <a:pt x="1434" y="11695"/>
                                <a:pt x="1475" y="11611"/>
                                <a:pt x="1497" y="11562"/>
                              </a:cubicBezTo>
                              <a:cubicBezTo>
                                <a:pt x="1535" y="11800"/>
                                <a:pt x="1551" y="12042"/>
                                <a:pt x="1557" y="12266"/>
                              </a:cubicBezTo>
                              <a:cubicBezTo>
                                <a:pt x="1543" y="12290"/>
                                <a:pt x="1486" y="12378"/>
                                <a:pt x="1390" y="12462"/>
                              </a:cubicBezTo>
                              <a:cubicBezTo>
                                <a:pt x="1295" y="12416"/>
                                <a:pt x="916" y="12273"/>
                                <a:pt x="483" y="12693"/>
                              </a:cubicBezTo>
                              <a:cubicBezTo>
                                <a:pt x="368" y="12802"/>
                                <a:pt x="368" y="12802"/>
                                <a:pt x="368" y="12802"/>
                              </a:cubicBezTo>
                              <a:cubicBezTo>
                                <a:pt x="368" y="12802"/>
                                <a:pt x="428" y="12802"/>
                                <a:pt x="562" y="12833"/>
                              </a:cubicBezTo>
                              <a:cubicBezTo>
                                <a:pt x="692" y="12865"/>
                                <a:pt x="1202" y="12966"/>
                                <a:pt x="1399" y="12508"/>
                              </a:cubicBezTo>
                              <a:cubicBezTo>
                                <a:pt x="1472" y="12445"/>
                                <a:pt x="1527" y="12378"/>
                                <a:pt x="1557" y="12336"/>
                              </a:cubicBezTo>
                              <a:cubicBezTo>
                                <a:pt x="1562" y="12651"/>
                                <a:pt x="1543" y="12924"/>
                                <a:pt x="1529" y="13078"/>
                              </a:cubicBezTo>
                              <a:cubicBezTo>
                                <a:pt x="1491" y="13127"/>
                                <a:pt x="1194" y="13537"/>
                                <a:pt x="1352" y="14266"/>
                              </a:cubicBezTo>
                              <a:cubicBezTo>
                                <a:pt x="1388" y="14444"/>
                                <a:pt x="1388" y="14444"/>
                                <a:pt x="1388" y="14444"/>
                              </a:cubicBezTo>
                              <a:cubicBezTo>
                                <a:pt x="1388" y="14444"/>
                                <a:pt x="1409" y="14374"/>
                                <a:pt x="1483" y="14224"/>
                              </a:cubicBezTo>
                              <a:cubicBezTo>
                                <a:pt x="1551" y="14080"/>
                                <a:pt x="1810" y="13516"/>
                                <a:pt x="1562" y="13117"/>
                              </a:cubicBezTo>
                              <a:cubicBezTo>
                                <a:pt x="1570" y="13015"/>
                                <a:pt x="1584" y="12851"/>
                                <a:pt x="1589" y="12648"/>
                              </a:cubicBezTo>
                              <a:cubicBezTo>
                                <a:pt x="1611" y="12683"/>
                                <a:pt x="1644" y="12732"/>
                                <a:pt x="1682" y="12781"/>
                              </a:cubicBezTo>
                              <a:cubicBezTo>
                                <a:pt x="1712" y="13310"/>
                                <a:pt x="2216" y="13481"/>
                                <a:pt x="2347" y="13523"/>
                              </a:cubicBezTo>
                              <a:cubicBezTo>
                                <a:pt x="2383" y="13534"/>
                                <a:pt x="2413" y="13544"/>
                                <a:pt x="2437" y="13555"/>
                              </a:cubicBezTo>
                              <a:cubicBezTo>
                                <a:pt x="2413" y="13684"/>
                                <a:pt x="2383" y="13898"/>
                                <a:pt x="2399" y="14136"/>
                              </a:cubicBezTo>
                              <a:cubicBezTo>
                                <a:pt x="2399" y="14143"/>
                                <a:pt x="2399" y="14147"/>
                                <a:pt x="2399" y="14154"/>
                              </a:cubicBezTo>
                              <a:cubicBezTo>
                                <a:pt x="2312" y="13979"/>
                                <a:pt x="2216" y="13874"/>
                                <a:pt x="2216" y="13874"/>
                              </a:cubicBezTo>
                              <a:cubicBezTo>
                                <a:pt x="2216" y="13874"/>
                                <a:pt x="2216" y="14105"/>
                                <a:pt x="2295" y="14353"/>
                              </a:cubicBezTo>
                              <a:cubicBezTo>
                                <a:pt x="2271" y="14322"/>
                                <a:pt x="2244" y="14287"/>
                                <a:pt x="2214" y="14255"/>
                              </a:cubicBezTo>
                              <a:cubicBezTo>
                                <a:pt x="1982" y="14003"/>
                                <a:pt x="1723" y="13909"/>
                                <a:pt x="1723" y="13909"/>
                              </a:cubicBezTo>
                              <a:cubicBezTo>
                                <a:pt x="1723" y="13909"/>
                                <a:pt x="1837" y="14224"/>
                                <a:pt x="2069" y="14479"/>
                              </a:cubicBezTo>
                              <a:cubicBezTo>
                                <a:pt x="2072" y="14483"/>
                                <a:pt x="2075" y="14486"/>
                                <a:pt x="2080" y="14490"/>
                              </a:cubicBezTo>
                              <a:cubicBezTo>
                                <a:pt x="1922" y="14444"/>
                                <a:pt x="1797" y="14455"/>
                                <a:pt x="1797" y="14455"/>
                              </a:cubicBezTo>
                              <a:cubicBezTo>
                                <a:pt x="1797" y="14455"/>
                                <a:pt x="1925" y="14620"/>
                                <a:pt x="2118" y="14725"/>
                              </a:cubicBezTo>
                              <a:cubicBezTo>
                                <a:pt x="2083" y="14725"/>
                                <a:pt x="2045" y="14725"/>
                                <a:pt x="2007" y="14728"/>
                              </a:cubicBezTo>
                              <a:cubicBezTo>
                                <a:pt x="1704" y="14760"/>
                                <a:pt x="1467" y="14928"/>
                                <a:pt x="1467" y="14928"/>
                              </a:cubicBezTo>
                              <a:cubicBezTo>
                                <a:pt x="1467" y="14928"/>
                                <a:pt x="1688" y="15033"/>
                                <a:pt x="1963" y="15022"/>
                              </a:cubicBezTo>
                              <a:cubicBezTo>
                                <a:pt x="1960" y="15043"/>
                                <a:pt x="1957" y="15068"/>
                                <a:pt x="1957" y="15089"/>
                              </a:cubicBezTo>
                              <a:cubicBezTo>
                                <a:pt x="1870" y="15176"/>
                                <a:pt x="1818" y="15250"/>
                                <a:pt x="1818" y="15250"/>
                              </a:cubicBezTo>
                              <a:cubicBezTo>
                                <a:pt x="1818" y="15250"/>
                                <a:pt x="1876" y="15250"/>
                                <a:pt x="1960" y="15233"/>
                              </a:cubicBezTo>
                              <a:cubicBezTo>
                                <a:pt x="1968" y="15310"/>
                                <a:pt x="1987" y="15376"/>
                                <a:pt x="2009" y="15439"/>
                              </a:cubicBezTo>
                              <a:cubicBezTo>
                                <a:pt x="1903" y="15649"/>
                                <a:pt x="1857" y="15842"/>
                                <a:pt x="1846" y="15880"/>
                              </a:cubicBezTo>
                              <a:cubicBezTo>
                                <a:pt x="1799" y="15807"/>
                                <a:pt x="1761" y="15768"/>
                                <a:pt x="1761" y="15768"/>
                              </a:cubicBezTo>
                              <a:cubicBezTo>
                                <a:pt x="1532" y="16308"/>
                                <a:pt x="1840" y="16679"/>
                                <a:pt x="1927" y="16770"/>
                              </a:cubicBezTo>
                              <a:cubicBezTo>
                                <a:pt x="1903" y="16893"/>
                                <a:pt x="1881" y="17015"/>
                                <a:pt x="1859" y="17138"/>
                              </a:cubicBezTo>
                              <a:cubicBezTo>
                                <a:pt x="1848" y="17134"/>
                                <a:pt x="1840" y="17131"/>
                                <a:pt x="1829" y="17127"/>
                              </a:cubicBezTo>
                              <a:cubicBezTo>
                                <a:pt x="1799" y="17124"/>
                                <a:pt x="1767" y="17131"/>
                                <a:pt x="1737" y="17152"/>
                              </a:cubicBezTo>
                              <a:cubicBezTo>
                                <a:pt x="1652" y="16931"/>
                                <a:pt x="1521" y="16840"/>
                                <a:pt x="1521" y="16840"/>
                              </a:cubicBezTo>
                              <a:cubicBezTo>
                                <a:pt x="1456" y="17057"/>
                                <a:pt x="1469" y="17239"/>
                                <a:pt x="1516" y="17380"/>
                              </a:cubicBezTo>
                              <a:cubicBezTo>
                                <a:pt x="1429" y="17271"/>
                                <a:pt x="1341" y="17215"/>
                                <a:pt x="1268" y="17229"/>
                              </a:cubicBezTo>
                              <a:cubicBezTo>
                                <a:pt x="1235" y="16833"/>
                                <a:pt x="1058" y="16637"/>
                                <a:pt x="990" y="16570"/>
                              </a:cubicBezTo>
                              <a:cubicBezTo>
                                <a:pt x="971" y="16458"/>
                                <a:pt x="946" y="16350"/>
                                <a:pt x="921" y="16245"/>
                              </a:cubicBezTo>
                              <a:cubicBezTo>
                                <a:pt x="1047" y="16416"/>
                                <a:pt x="1235" y="16500"/>
                                <a:pt x="1303" y="16528"/>
                              </a:cubicBezTo>
                              <a:cubicBezTo>
                                <a:pt x="1409" y="16574"/>
                                <a:pt x="1450" y="16602"/>
                                <a:pt x="1450" y="16602"/>
                              </a:cubicBezTo>
                              <a:cubicBezTo>
                                <a:pt x="1450" y="16602"/>
                                <a:pt x="1450" y="16602"/>
                                <a:pt x="1401" y="16469"/>
                              </a:cubicBezTo>
                              <a:cubicBezTo>
                                <a:pt x="1200" y="15901"/>
                                <a:pt x="837" y="15856"/>
                                <a:pt x="810" y="15856"/>
                              </a:cubicBezTo>
                              <a:cubicBezTo>
                                <a:pt x="752" y="15691"/>
                                <a:pt x="690" y="15537"/>
                                <a:pt x="622" y="15390"/>
                              </a:cubicBezTo>
                              <a:cubicBezTo>
                                <a:pt x="772" y="15513"/>
                                <a:pt x="960" y="15544"/>
                                <a:pt x="1025" y="15555"/>
                              </a:cubicBezTo>
                              <a:cubicBezTo>
                                <a:pt x="1137" y="15569"/>
                                <a:pt x="1183" y="15586"/>
                                <a:pt x="1183" y="15586"/>
                              </a:cubicBezTo>
                              <a:cubicBezTo>
                                <a:pt x="1183" y="15586"/>
                                <a:pt x="1183" y="15586"/>
                                <a:pt x="1112" y="15471"/>
                              </a:cubicBezTo>
                              <a:cubicBezTo>
                                <a:pt x="829" y="14980"/>
                                <a:pt x="480" y="15019"/>
                                <a:pt x="433" y="15029"/>
                              </a:cubicBezTo>
                              <a:cubicBezTo>
                                <a:pt x="382" y="14938"/>
                                <a:pt x="327" y="14851"/>
                                <a:pt x="273" y="14770"/>
                              </a:cubicBezTo>
                              <a:cubicBezTo>
                                <a:pt x="469" y="14900"/>
                                <a:pt x="722" y="14858"/>
                                <a:pt x="807" y="14840"/>
                              </a:cubicBezTo>
                              <a:cubicBezTo>
                                <a:pt x="924" y="14819"/>
                                <a:pt x="976" y="14819"/>
                                <a:pt x="976" y="14819"/>
                              </a:cubicBezTo>
                              <a:cubicBezTo>
                                <a:pt x="976" y="14819"/>
                                <a:pt x="976" y="14819"/>
                                <a:pt x="878" y="14725"/>
                              </a:cubicBezTo>
                              <a:cubicBezTo>
                                <a:pt x="739" y="14581"/>
                                <a:pt x="602" y="14507"/>
                                <a:pt x="485" y="14476"/>
                              </a:cubicBezTo>
                              <a:cubicBezTo>
                                <a:pt x="521" y="14322"/>
                                <a:pt x="483" y="14147"/>
                                <a:pt x="365" y="13993"/>
                              </a:cubicBezTo>
                              <a:cubicBezTo>
                                <a:pt x="423" y="13965"/>
                                <a:pt x="450" y="13958"/>
                                <a:pt x="450" y="13958"/>
                              </a:cubicBezTo>
                              <a:cubicBezTo>
                                <a:pt x="450" y="13958"/>
                                <a:pt x="450" y="13958"/>
                                <a:pt x="346" y="13902"/>
                              </a:cubicBezTo>
                              <a:cubicBezTo>
                                <a:pt x="341" y="13898"/>
                                <a:pt x="335" y="13895"/>
                                <a:pt x="330" y="13891"/>
                              </a:cubicBezTo>
                              <a:cubicBezTo>
                                <a:pt x="543" y="13747"/>
                                <a:pt x="616" y="13527"/>
                                <a:pt x="570" y="13317"/>
                              </a:cubicBezTo>
                              <a:cubicBezTo>
                                <a:pt x="521" y="13092"/>
                                <a:pt x="352" y="12956"/>
                                <a:pt x="90" y="12998"/>
                              </a:cubicBezTo>
                              <a:cubicBezTo>
                                <a:pt x="169" y="12721"/>
                                <a:pt x="128" y="12504"/>
                                <a:pt x="11" y="12378"/>
                              </a:cubicBezTo>
                              <a:lnTo>
                                <a:pt x="11" y="14777"/>
                              </a:lnTo>
                              <a:cubicBezTo>
                                <a:pt x="95" y="14805"/>
                                <a:pt x="172" y="14805"/>
                                <a:pt x="237" y="14784"/>
                              </a:cubicBezTo>
                              <a:cubicBezTo>
                                <a:pt x="254" y="14809"/>
                                <a:pt x="270" y="14833"/>
                                <a:pt x="284" y="14858"/>
                              </a:cubicBezTo>
                              <a:cubicBezTo>
                                <a:pt x="16" y="15099"/>
                                <a:pt x="128" y="15611"/>
                                <a:pt x="158" y="15740"/>
                              </a:cubicBezTo>
                              <a:cubicBezTo>
                                <a:pt x="191" y="15873"/>
                                <a:pt x="196" y="15937"/>
                                <a:pt x="196" y="15937"/>
                              </a:cubicBezTo>
                              <a:cubicBezTo>
                                <a:pt x="196" y="15937"/>
                                <a:pt x="196" y="15937"/>
                                <a:pt x="251" y="15810"/>
                              </a:cubicBezTo>
                              <a:cubicBezTo>
                                <a:pt x="431" y="15418"/>
                                <a:pt x="379" y="15096"/>
                                <a:pt x="335" y="14942"/>
                              </a:cubicBezTo>
                              <a:cubicBezTo>
                                <a:pt x="373" y="15005"/>
                                <a:pt x="414" y="15071"/>
                                <a:pt x="450" y="15141"/>
                              </a:cubicBezTo>
                              <a:cubicBezTo>
                                <a:pt x="472" y="15215"/>
                                <a:pt x="504" y="15275"/>
                                <a:pt x="545" y="15324"/>
                              </a:cubicBezTo>
                              <a:cubicBezTo>
                                <a:pt x="581" y="15397"/>
                                <a:pt x="619" y="15474"/>
                                <a:pt x="652" y="15555"/>
                              </a:cubicBezTo>
                              <a:cubicBezTo>
                                <a:pt x="368" y="15754"/>
                                <a:pt x="436" y="16273"/>
                                <a:pt x="455" y="16406"/>
                              </a:cubicBezTo>
                              <a:cubicBezTo>
                                <a:pt x="474" y="16542"/>
                                <a:pt x="477" y="16602"/>
                                <a:pt x="477" y="16602"/>
                              </a:cubicBezTo>
                              <a:cubicBezTo>
                                <a:pt x="477" y="16602"/>
                                <a:pt x="477" y="16602"/>
                                <a:pt x="543" y="16483"/>
                              </a:cubicBezTo>
                              <a:cubicBezTo>
                                <a:pt x="739" y="16143"/>
                                <a:pt x="728" y="15838"/>
                                <a:pt x="701" y="15674"/>
                              </a:cubicBezTo>
                              <a:cubicBezTo>
                                <a:pt x="742" y="15779"/>
                                <a:pt x="780" y="15887"/>
                                <a:pt x="815" y="16000"/>
                              </a:cubicBezTo>
                              <a:cubicBezTo>
                                <a:pt x="823" y="16052"/>
                                <a:pt x="837" y="16098"/>
                                <a:pt x="856" y="16143"/>
                              </a:cubicBezTo>
                              <a:cubicBezTo>
                                <a:pt x="875" y="16217"/>
                                <a:pt x="894" y="16290"/>
                                <a:pt x="913" y="16367"/>
                              </a:cubicBezTo>
                              <a:cubicBezTo>
                                <a:pt x="613" y="16430"/>
                                <a:pt x="551" y="16910"/>
                                <a:pt x="534" y="17036"/>
                              </a:cubicBezTo>
                              <a:cubicBezTo>
                                <a:pt x="518" y="17162"/>
                                <a:pt x="504" y="17218"/>
                                <a:pt x="504" y="17218"/>
                              </a:cubicBezTo>
                              <a:cubicBezTo>
                                <a:pt x="504" y="17218"/>
                                <a:pt x="504" y="17218"/>
                                <a:pt x="589" y="17141"/>
                              </a:cubicBezTo>
                              <a:cubicBezTo>
                                <a:pt x="875" y="16893"/>
                                <a:pt x="921" y="16581"/>
                                <a:pt x="927" y="16441"/>
                              </a:cubicBezTo>
                              <a:cubicBezTo>
                                <a:pt x="938" y="16486"/>
                                <a:pt x="946" y="16532"/>
                                <a:pt x="954" y="16581"/>
                              </a:cubicBezTo>
                              <a:cubicBezTo>
                                <a:pt x="823" y="16921"/>
                                <a:pt x="1055" y="17260"/>
                                <a:pt x="1150" y="17383"/>
                              </a:cubicBezTo>
                              <a:cubicBezTo>
                                <a:pt x="1112" y="17509"/>
                                <a:pt x="1118" y="17705"/>
                                <a:pt x="1167" y="17919"/>
                              </a:cubicBezTo>
                              <a:cubicBezTo>
                                <a:pt x="1167" y="17933"/>
                                <a:pt x="1167" y="17947"/>
                                <a:pt x="1170" y="17961"/>
                              </a:cubicBezTo>
                              <a:cubicBezTo>
                                <a:pt x="1145" y="17950"/>
                                <a:pt x="1120" y="17943"/>
                                <a:pt x="1099" y="17936"/>
                              </a:cubicBezTo>
                              <a:cubicBezTo>
                                <a:pt x="886" y="17796"/>
                                <a:pt x="687" y="17772"/>
                                <a:pt x="613" y="17898"/>
                              </a:cubicBezTo>
                              <a:cubicBezTo>
                                <a:pt x="553" y="18000"/>
                                <a:pt x="589" y="18171"/>
                                <a:pt x="692" y="18353"/>
                              </a:cubicBezTo>
                              <a:cubicBezTo>
                                <a:pt x="521" y="18399"/>
                                <a:pt x="403" y="18497"/>
                                <a:pt x="395" y="18623"/>
                              </a:cubicBezTo>
                              <a:cubicBezTo>
                                <a:pt x="382" y="18791"/>
                                <a:pt x="570" y="18956"/>
                                <a:pt x="832" y="19029"/>
                              </a:cubicBezTo>
                              <a:cubicBezTo>
                                <a:pt x="812" y="19050"/>
                                <a:pt x="796" y="19071"/>
                                <a:pt x="782" y="19092"/>
                              </a:cubicBezTo>
                              <a:cubicBezTo>
                                <a:pt x="581" y="19257"/>
                                <a:pt x="463" y="19464"/>
                                <a:pt x="513" y="19607"/>
                              </a:cubicBezTo>
                              <a:cubicBezTo>
                                <a:pt x="551" y="19723"/>
                                <a:pt x="684" y="19772"/>
                                <a:pt x="859" y="19751"/>
                              </a:cubicBezTo>
                              <a:cubicBezTo>
                                <a:pt x="802" y="19961"/>
                                <a:pt x="807" y="20143"/>
                                <a:pt x="889" y="20217"/>
                              </a:cubicBezTo>
                              <a:cubicBezTo>
                                <a:pt x="900" y="20227"/>
                                <a:pt x="911" y="20234"/>
                                <a:pt x="924" y="20238"/>
                              </a:cubicBezTo>
                              <a:cubicBezTo>
                                <a:pt x="845" y="20266"/>
                                <a:pt x="758" y="20290"/>
                                <a:pt x="671" y="20311"/>
                              </a:cubicBezTo>
                              <a:cubicBezTo>
                                <a:pt x="668" y="20262"/>
                                <a:pt x="654" y="20150"/>
                                <a:pt x="624" y="20038"/>
                              </a:cubicBezTo>
                              <a:cubicBezTo>
                                <a:pt x="594" y="19929"/>
                                <a:pt x="545" y="19824"/>
                                <a:pt x="469" y="19782"/>
                              </a:cubicBezTo>
                              <a:cubicBezTo>
                                <a:pt x="472" y="19758"/>
                                <a:pt x="469" y="19733"/>
                                <a:pt x="463" y="19709"/>
                              </a:cubicBezTo>
                              <a:cubicBezTo>
                                <a:pt x="439" y="19625"/>
                                <a:pt x="365" y="19579"/>
                                <a:pt x="300" y="19611"/>
                              </a:cubicBezTo>
                              <a:cubicBezTo>
                                <a:pt x="234" y="19642"/>
                                <a:pt x="199" y="19737"/>
                                <a:pt x="224" y="19821"/>
                              </a:cubicBezTo>
                              <a:cubicBezTo>
                                <a:pt x="248" y="19905"/>
                                <a:pt x="322" y="19950"/>
                                <a:pt x="387" y="19919"/>
                              </a:cubicBezTo>
                              <a:cubicBezTo>
                                <a:pt x="423" y="19901"/>
                                <a:pt x="447" y="19870"/>
                                <a:pt x="461" y="19828"/>
                              </a:cubicBezTo>
                              <a:cubicBezTo>
                                <a:pt x="594" y="19908"/>
                                <a:pt x="630" y="20231"/>
                                <a:pt x="635" y="20318"/>
                              </a:cubicBezTo>
                              <a:cubicBezTo>
                                <a:pt x="491" y="20350"/>
                                <a:pt x="352" y="20360"/>
                                <a:pt x="256" y="20332"/>
                              </a:cubicBezTo>
                              <a:cubicBezTo>
                                <a:pt x="259" y="20304"/>
                                <a:pt x="259" y="20276"/>
                                <a:pt x="251" y="20248"/>
                              </a:cubicBezTo>
                              <a:cubicBezTo>
                                <a:pt x="226" y="20164"/>
                                <a:pt x="153" y="20119"/>
                                <a:pt x="87" y="20150"/>
                              </a:cubicBezTo>
                              <a:cubicBezTo>
                                <a:pt x="52" y="20168"/>
                                <a:pt x="25" y="20203"/>
                                <a:pt x="11" y="20248"/>
                              </a:cubicBezTo>
                              <a:lnTo>
                                <a:pt x="11" y="20367"/>
                              </a:lnTo>
                              <a:cubicBezTo>
                                <a:pt x="35" y="20451"/>
                                <a:pt x="106" y="20493"/>
                                <a:pt x="174" y="20462"/>
                              </a:cubicBezTo>
                              <a:cubicBezTo>
                                <a:pt x="207" y="20448"/>
                                <a:pt x="232" y="20416"/>
                                <a:pt x="245" y="20381"/>
                              </a:cubicBezTo>
                              <a:cubicBezTo>
                                <a:pt x="373" y="20420"/>
                                <a:pt x="562" y="20392"/>
                                <a:pt x="733" y="20346"/>
                              </a:cubicBezTo>
                              <a:cubicBezTo>
                                <a:pt x="643" y="20462"/>
                                <a:pt x="431" y="20724"/>
                                <a:pt x="284" y="20752"/>
                              </a:cubicBezTo>
                              <a:cubicBezTo>
                                <a:pt x="284" y="20745"/>
                                <a:pt x="281" y="20735"/>
                                <a:pt x="278" y="20728"/>
                              </a:cubicBezTo>
                              <a:cubicBezTo>
                                <a:pt x="254" y="20644"/>
                                <a:pt x="180" y="20598"/>
                                <a:pt x="115" y="20630"/>
                              </a:cubicBezTo>
                              <a:cubicBezTo>
                                <a:pt x="49" y="20661"/>
                                <a:pt x="14" y="20756"/>
                                <a:pt x="38" y="20840"/>
                              </a:cubicBezTo>
                              <a:cubicBezTo>
                                <a:pt x="63" y="20924"/>
                                <a:pt x="136" y="20970"/>
                                <a:pt x="202" y="20938"/>
                              </a:cubicBezTo>
                              <a:cubicBezTo>
                                <a:pt x="251" y="20917"/>
                                <a:pt x="281" y="20861"/>
                                <a:pt x="286" y="20798"/>
                              </a:cubicBezTo>
                              <a:cubicBezTo>
                                <a:pt x="480" y="20766"/>
                                <a:pt x="761" y="20381"/>
                                <a:pt x="799" y="20329"/>
                              </a:cubicBezTo>
                              <a:cubicBezTo>
                                <a:pt x="927" y="20290"/>
                                <a:pt x="1044" y="20248"/>
                                <a:pt x="1110" y="20220"/>
                              </a:cubicBezTo>
                              <a:cubicBezTo>
                                <a:pt x="1025" y="20350"/>
                                <a:pt x="946" y="20493"/>
                                <a:pt x="881" y="20651"/>
                              </a:cubicBezTo>
                              <a:cubicBezTo>
                                <a:pt x="821" y="20661"/>
                                <a:pt x="483" y="20724"/>
                                <a:pt x="379" y="21019"/>
                              </a:cubicBezTo>
                              <a:cubicBezTo>
                                <a:pt x="376" y="21019"/>
                                <a:pt x="376" y="21015"/>
                                <a:pt x="373" y="21015"/>
                              </a:cubicBezTo>
                              <a:cubicBezTo>
                                <a:pt x="308" y="20980"/>
                                <a:pt x="234" y="21015"/>
                                <a:pt x="204" y="21099"/>
                              </a:cubicBezTo>
                              <a:cubicBezTo>
                                <a:pt x="177" y="21183"/>
                                <a:pt x="204" y="21278"/>
                                <a:pt x="270" y="21316"/>
                              </a:cubicBezTo>
                              <a:cubicBezTo>
                                <a:pt x="335" y="21351"/>
                                <a:pt x="409" y="21316"/>
                                <a:pt x="439" y="21232"/>
                              </a:cubicBezTo>
                              <a:cubicBezTo>
                                <a:pt x="461" y="21166"/>
                                <a:pt x="447" y="21096"/>
                                <a:pt x="409" y="21047"/>
                              </a:cubicBezTo>
                              <a:cubicBezTo>
                                <a:pt x="493" y="20802"/>
                                <a:pt x="766" y="20724"/>
                                <a:pt x="859" y="20703"/>
                              </a:cubicBezTo>
                              <a:cubicBezTo>
                                <a:pt x="807" y="20837"/>
                                <a:pt x="766" y="20977"/>
                                <a:pt x="736" y="21127"/>
                              </a:cubicBezTo>
                              <a:cubicBezTo>
                                <a:pt x="725" y="21124"/>
                                <a:pt x="717" y="21124"/>
                                <a:pt x="706" y="21124"/>
                              </a:cubicBezTo>
                              <a:cubicBezTo>
                                <a:pt x="635" y="21131"/>
                                <a:pt x="581" y="21208"/>
                                <a:pt x="586" y="21299"/>
                              </a:cubicBezTo>
                              <a:cubicBezTo>
                                <a:pt x="592" y="21390"/>
                                <a:pt x="652" y="21460"/>
                                <a:pt x="722" y="21453"/>
                              </a:cubicBezTo>
                              <a:cubicBezTo>
                                <a:pt x="793" y="21446"/>
                                <a:pt x="848" y="21369"/>
                                <a:pt x="842" y="21278"/>
                              </a:cubicBezTo>
                              <a:cubicBezTo>
                                <a:pt x="840" y="21218"/>
                                <a:pt x="812" y="21166"/>
                                <a:pt x="772" y="21141"/>
                              </a:cubicBezTo>
                              <a:cubicBezTo>
                                <a:pt x="802" y="20973"/>
                                <a:pt x="851" y="20812"/>
                                <a:pt x="913" y="20665"/>
                              </a:cubicBezTo>
                              <a:cubicBezTo>
                                <a:pt x="949" y="20700"/>
                                <a:pt x="1025" y="20823"/>
                                <a:pt x="973" y="21148"/>
                              </a:cubicBezTo>
                              <a:cubicBezTo>
                                <a:pt x="911" y="21152"/>
                                <a:pt x="856" y="21215"/>
                                <a:pt x="851" y="21299"/>
                              </a:cubicBezTo>
                              <a:cubicBezTo>
                                <a:pt x="845" y="21390"/>
                                <a:pt x="897" y="21470"/>
                                <a:pt x="968" y="21477"/>
                              </a:cubicBezTo>
                              <a:cubicBezTo>
                                <a:pt x="1039" y="21485"/>
                                <a:pt x="1101" y="21418"/>
                                <a:pt x="1107" y="21327"/>
                              </a:cubicBezTo>
                              <a:cubicBezTo>
                                <a:pt x="1112" y="21246"/>
                                <a:pt x="1071" y="21173"/>
                                <a:pt x="1011" y="21155"/>
                              </a:cubicBezTo>
                              <a:cubicBezTo>
                                <a:pt x="1041" y="20970"/>
                                <a:pt x="1031" y="20844"/>
                                <a:pt x="1009" y="20763"/>
                              </a:cubicBezTo>
                              <a:cubicBezTo>
                                <a:pt x="987" y="20686"/>
                                <a:pt x="954" y="20644"/>
                                <a:pt x="935" y="20626"/>
                              </a:cubicBezTo>
                              <a:cubicBezTo>
                                <a:pt x="1017" y="20441"/>
                                <a:pt x="1120" y="20273"/>
                                <a:pt x="1232" y="20122"/>
                              </a:cubicBezTo>
                              <a:cubicBezTo>
                                <a:pt x="1249" y="20105"/>
                                <a:pt x="1268" y="20090"/>
                                <a:pt x="1284" y="20069"/>
                              </a:cubicBezTo>
                              <a:cubicBezTo>
                                <a:pt x="1273" y="20189"/>
                                <a:pt x="1262" y="20413"/>
                                <a:pt x="1298" y="20689"/>
                              </a:cubicBezTo>
                              <a:cubicBezTo>
                                <a:pt x="1265" y="20742"/>
                                <a:pt x="1080" y="21064"/>
                                <a:pt x="1183" y="21488"/>
                              </a:cubicBezTo>
                              <a:lnTo>
                                <a:pt x="1268" y="21488"/>
                              </a:lnTo>
                              <a:cubicBezTo>
                                <a:pt x="1251" y="21484"/>
                                <a:pt x="1238" y="21481"/>
                                <a:pt x="1221" y="21484"/>
                              </a:cubicBezTo>
                              <a:cubicBezTo>
                                <a:pt x="1131" y="21131"/>
                                <a:pt x="1251" y="20854"/>
                                <a:pt x="1306" y="20752"/>
                              </a:cubicBezTo>
                              <a:cubicBezTo>
                                <a:pt x="1333" y="20942"/>
                                <a:pt x="1379" y="21152"/>
                                <a:pt x="1459" y="21362"/>
                              </a:cubicBezTo>
                              <a:cubicBezTo>
                                <a:pt x="1459" y="21362"/>
                                <a:pt x="1456" y="21362"/>
                                <a:pt x="1456" y="21362"/>
                              </a:cubicBezTo>
                              <a:cubicBezTo>
                                <a:pt x="1420" y="21390"/>
                                <a:pt x="1399" y="21435"/>
                                <a:pt x="1393" y="21484"/>
                              </a:cubicBezTo>
                              <a:lnTo>
                                <a:pt x="1647" y="21484"/>
                              </a:lnTo>
                              <a:cubicBezTo>
                                <a:pt x="1644" y="21463"/>
                                <a:pt x="1638" y="21442"/>
                                <a:pt x="1630" y="21425"/>
                              </a:cubicBezTo>
                              <a:cubicBezTo>
                                <a:pt x="1603" y="21362"/>
                                <a:pt x="1546" y="21330"/>
                                <a:pt x="1494" y="21344"/>
                              </a:cubicBezTo>
                              <a:cubicBezTo>
                                <a:pt x="1418" y="21141"/>
                                <a:pt x="1371" y="20945"/>
                                <a:pt x="1344" y="20763"/>
                              </a:cubicBezTo>
                              <a:cubicBezTo>
                                <a:pt x="1415" y="20777"/>
                                <a:pt x="1671" y="20847"/>
                                <a:pt x="1783" y="21096"/>
                              </a:cubicBezTo>
                              <a:cubicBezTo>
                                <a:pt x="1780" y="21099"/>
                                <a:pt x="1775" y="21099"/>
                                <a:pt x="1772" y="21103"/>
                              </a:cubicBezTo>
                              <a:cubicBezTo>
                                <a:pt x="1715" y="21155"/>
                                <a:pt x="1704" y="21260"/>
                                <a:pt x="1745" y="21334"/>
                              </a:cubicBezTo>
                              <a:cubicBezTo>
                                <a:pt x="1786" y="21407"/>
                                <a:pt x="1867" y="21421"/>
                                <a:pt x="1925" y="21369"/>
                              </a:cubicBezTo>
                              <a:cubicBezTo>
                                <a:pt x="1982" y="21316"/>
                                <a:pt x="1993" y="21211"/>
                                <a:pt x="1952" y="21138"/>
                              </a:cubicBezTo>
                              <a:cubicBezTo>
                                <a:pt x="1919" y="21082"/>
                                <a:pt x="1867" y="21061"/>
                                <a:pt x="1818" y="21075"/>
                              </a:cubicBezTo>
                              <a:cubicBezTo>
                                <a:pt x="1690" y="20784"/>
                                <a:pt x="1393" y="20721"/>
                                <a:pt x="1339" y="20714"/>
                              </a:cubicBezTo>
                              <a:cubicBezTo>
                                <a:pt x="1295" y="20374"/>
                                <a:pt x="1317" y="20108"/>
                                <a:pt x="1328" y="20017"/>
                              </a:cubicBezTo>
                              <a:cubicBezTo>
                                <a:pt x="1349" y="19992"/>
                                <a:pt x="1369" y="19964"/>
                                <a:pt x="1390" y="19936"/>
                              </a:cubicBezTo>
                              <a:cubicBezTo>
                                <a:pt x="1393" y="19933"/>
                                <a:pt x="1396" y="19933"/>
                                <a:pt x="1396" y="19933"/>
                              </a:cubicBezTo>
                              <a:cubicBezTo>
                                <a:pt x="1401" y="19968"/>
                                <a:pt x="1407" y="19999"/>
                                <a:pt x="1415" y="20027"/>
                              </a:cubicBezTo>
                              <a:cubicBezTo>
                                <a:pt x="1426" y="20336"/>
                                <a:pt x="1505" y="20567"/>
                                <a:pt x="1628" y="20584"/>
                              </a:cubicBezTo>
                              <a:cubicBezTo>
                                <a:pt x="1696" y="20595"/>
                                <a:pt x="1767" y="20535"/>
                                <a:pt x="1827" y="20430"/>
                              </a:cubicBezTo>
                              <a:cubicBezTo>
                                <a:pt x="1851" y="20476"/>
                                <a:pt x="1862" y="20504"/>
                                <a:pt x="1865" y="20511"/>
                              </a:cubicBezTo>
                              <a:cubicBezTo>
                                <a:pt x="1862" y="20675"/>
                                <a:pt x="1889" y="20823"/>
                                <a:pt x="1900" y="20886"/>
                              </a:cubicBezTo>
                              <a:cubicBezTo>
                                <a:pt x="1927" y="21022"/>
                                <a:pt x="1930" y="21082"/>
                                <a:pt x="1930" y="21082"/>
                              </a:cubicBezTo>
                              <a:cubicBezTo>
                                <a:pt x="1930" y="21082"/>
                                <a:pt x="1930" y="21082"/>
                                <a:pt x="1990" y="20959"/>
                              </a:cubicBezTo>
                              <a:cubicBezTo>
                                <a:pt x="2080" y="20784"/>
                                <a:pt x="2118" y="20619"/>
                                <a:pt x="2132" y="20479"/>
                              </a:cubicBezTo>
                              <a:cubicBezTo>
                                <a:pt x="2165" y="20486"/>
                                <a:pt x="2197" y="20486"/>
                                <a:pt x="2225" y="20469"/>
                              </a:cubicBezTo>
                              <a:cubicBezTo>
                                <a:pt x="2241" y="20458"/>
                                <a:pt x="2255" y="20444"/>
                                <a:pt x="2268" y="20430"/>
                              </a:cubicBezTo>
                              <a:cubicBezTo>
                                <a:pt x="2320" y="20542"/>
                                <a:pt x="2369" y="20661"/>
                                <a:pt x="2415" y="20788"/>
                              </a:cubicBezTo>
                              <a:cubicBezTo>
                                <a:pt x="2170" y="20910"/>
                                <a:pt x="2129" y="21274"/>
                                <a:pt x="2126" y="21485"/>
                              </a:cubicBezTo>
                              <a:lnTo>
                                <a:pt x="2339" y="21485"/>
                              </a:lnTo>
                              <a:cubicBezTo>
                                <a:pt x="2459" y="21236"/>
                                <a:pt x="2462" y="21012"/>
                                <a:pt x="2451" y="20886"/>
                              </a:cubicBezTo>
                              <a:cubicBezTo>
                                <a:pt x="2478" y="20959"/>
                                <a:pt x="2503" y="21036"/>
                                <a:pt x="2524" y="21113"/>
                              </a:cubicBezTo>
                              <a:cubicBezTo>
                                <a:pt x="2533" y="21190"/>
                                <a:pt x="2552" y="21257"/>
                                <a:pt x="2582" y="21320"/>
                              </a:cubicBezTo>
                              <a:cubicBezTo>
                                <a:pt x="2595" y="21376"/>
                                <a:pt x="2609" y="21428"/>
                                <a:pt x="2623" y="21485"/>
                              </a:cubicBezTo>
                              <a:lnTo>
                                <a:pt x="2658" y="21485"/>
                              </a:lnTo>
                              <a:cubicBezTo>
                                <a:pt x="2653" y="21463"/>
                                <a:pt x="2650" y="21439"/>
                                <a:pt x="2644" y="21418"/>
                              </a:cubicBezTo>
                              <a:cubicBezTo>
                                <a:pt x="2661" y="21442"/>
                                <a:pt x="2680" y="21463"/>
                                <a:pt x="2699" y="21485"/>
                              </a:cubicBezTo>
                              <a:lnTo>
                                <a:pt x="3042" y="21485"/>
                              </a:lnTo>
                              <a:cubicBezTo>
                                <a:pt x="2852" y="21071"/>
                                <a:pt x="2571" y="21012"/>
                                <a:pt x="2530" y="21008"/>
                              </a:cubicBezTo>
                              <a:cubicBezTo>
                                <a:pt x="2497" y="20903"/>
                                <a:pt x="2459" y="20802"/>
                                <a:pt x="2424" y="20707"/>
                              </a:cubicBezTo>
                              <a:cubicBezTo>
                                <a:pt x="2590" y="20893"/>
                                <a:pt x="2843" y="20931"/>
                                <a:pt x="2928" y="20942"/>
                              </a:cubicBezTo>
                              <a:cubicBezTo>
                                <a:pt x="3045" y="20956"/>
                                <a:pt x="3097" y="20973"/>
                                <a:pt x="3097" y="20973"/>
                              </a:cubicBezTo>
                              <a:cubicBezTo>
                                <a:pt x="3097" y="20973"/>
                                <a:pt x="3097" y="20973"/>
                                <a:pt x="3021" y="20851"/>
                              </a:cubicBezTo>
                              <a:cubicBezTo>
                                <a:pt x="2724" y="20353"/>
                                <a:pt x="2369" y="20381"/>
                                <a:pt x="2298" y="20392"/>
                              </a:cubicBezTo>
                              <a:cubicBezTo>
                                <a:pt x="2336" y="20304"/>
                                <a:pt x="2347" y="20168"/>
                                <a:pt x="2328" y="20006"/>
                              </a:cubicBezTo>
                              <a:cubicBezTo>
                                <a:pt x="2443" y="20020"/>
                                <a:pt x="2546" y="20003"/>
                                <a:pt x="2593" y="19992"/>
                              </a:cubicBezTo>
                              <a:cubicBezTo>
                                <a:pt x="2699" y="19971"/>
                                <a:pt x="2748" y="19971"/>
                                <a:pt x="2748" y="19971"/>
                              </a:cubicBezTo>
                              <a:cubicBezTo>
                                <a:pt x="2748" y="19971"/>
                                <a:pt x="2748" y="19971"/>
                                <a:pt x="2696" y="19919"/>
                              </a:cubicBezTo>
                              <a:cubicBezTo>
                                <a:pt x="2764" y="19919"/>
                                <a:pt x="2819" y="19891"/>
                                <a:pt x="2852" y="19838"/>
                              </a:cubicBezTo>
                              <a:cubicBezTo>
                                <a:pt x="2912" y="19737"/>
                                <a:pt x="2876" y="19565"/>
                                <a:pt x="2773" y="19383"/>
                              </a:cubicBezTo>
                              <a:cubicBezTo>
                                <a:pt x="2944" y="19337"/>
                                <a:pt x="3062" y="19239"/>
                                <a:pt x="3070" y="19113"/>
                              </a:cubicBezTo>
                              <a:cubicBezTo>
                                <a:pt x="3083" y="18945"/>
                                <a:pt x="2895" y="18781"/>
                                <a:pt x="2634" y="18707"/>
                              </a:cubicBezTo>
                              <a:cubicBezTo>
                                <a:pt x="2653" y="18686"/>
                                <a:pt x="2669" y="18665"/>
                                <a:pt x="2683" y="18644"/>
                              </a:cubicBezTo>
                              <a:cubicBezTo>
                                <a:pt x="2884" y="18479"/>
                                <a:pt x="3002" y="18273"/>
                                <a:pt x="2953" y="18129"/>
                              </a:cubicBezTo>
                              <a:cubicBezTo>
                                <a:pt x="2914" y="18014"/>
                                <a:pt x="2781" y="17964"/>
                                <a:pt x="2606" y="17986"/>
                              </a:cubicBezTo>
                              <a:cubicBezTo>
                                <a:pt x="2664" y="17775"/>
                                <a:pt x="2658" y="17593"/>
                                <a:pt x="2576" y="17520"/>
                              </a:cubicBezTo>
                              <a:cubicBezTo>
                                <a:pt x="2516" y="17464"/>
                                <a:pt x="2426" y="17478"/>
                                <a:pt x="2328" y="17544"/>
                              </a:cubicBezTo>
                              <a:cubicBezTo>
                                <a:pt x="2328" y="17544"/>
                                <a:pt x="2328" y="17544"/>
                                <a:pt x="2328" y="17544"/>
                              </a:cubicBezTo>
                              <a:cubicBezTo>
                                <a:pt x="2216" y="17551"/>
                                <a:pt x="2126" y="17586"/>
                                <a:pt x="2056" y="17639"/>
                              </a:cubicBezTo>
                              <a:cubicBezTo>
                                <a:pt x="2045" y="17481"/>
                                <a:pt x="2015" y="17352"/>
                                <a:pt x="1971" y="17260"/>
                              </a:cubicBezTo>
                              <a:cubicBezTo>
                                <a:pt x="2413" y="16998"/>
                                <a:pt x="2399" y="16507"/>
                                <a:pt x="2399" y="16507"/>
                              </a:cubicBezTo>
                              <a:cubicBezTo>
                                <a:pt x="2208" y="16546"/>
                                <a:pt x="2088" y="16662"/>
                                <a:pt x="2017" y="16795"/>
                              </a:cubicBezTo>
                              <a:cubicBezTo>
                                <a:pt x="2047" y="16648"/>
                                <a:pt x="2080" y="16500"/>
                                <a:pt x="2113" y="16353"/>
                              </a:cubicBezTo>
                              <a:cubicBezTo>
                                <a:pt x="2361" y="16280"/>
                                <a:pt x="2497" y="16119"/>
                                <a:pt x="2574" y="15975"/>
                              </a:cubicBezTo>
                              <a:cubicBezTo>
                                <a:pt x="2614" y="16133"/>
                                <a:pt x="2658" y="16234"/>
                                <a:pt x="2658" y="16234"/>
                              </a:cubicBezTo>
                              <a:cubicBezTo>
                                <a:pt x="2658" y="16234"/>
                                <a:pt x="2751" y="15909"/>
                                <a:pt x="2726" y="15520"/>
                              </a:cubicBezTo>
                              <a:cubicBezTo>
                                <a:pt x="2726" y="15513"/>
                                <a:pt x="2726" y="15509"/>
                                <a:pt x="2726" y="15502"/>
                              </a:cubicBezTo>
                              <a:cubicBezTo>
                                <a:pt x="2813" y="15677"/>
                                <a:pt x="2909" y="15782"/>
                                <a:pt x="2909" y="15782"/>
                              </a:cubicBezTo>
                              <a:cubicBezTo>
                                <a:pt x="2909" y="15782"/>
                                <a:pt x="2909" y="15551"/>
                                <a:pt x="2830" y="15303"/>
                              </a:cubicBezTo>
                              <a:cubicBezTo>
                                <a:pt x="2854" y="15334"/>
                                <a:pt x="2882" y="15369"/>
                                <a:pt x="2912" y="15401"/>
                              </a:cubicBezTo>
                              <a:cubicBezTo>
                                <a:pt x="3042" y="15544"/>
                                <a:pt x="3182" y="15635"/>
                                <a:pt x="3277" y="15688"/>
                              </a:cubicBezTo>
                              <a:cubicBezTo>
                                <a:pt x="3271" y="15716"/>
                                <a:pt x="3269" y="15744"/>
                                <a:pt x="3269" y="15775"/>
                              </a:cubicBezTo>
                              <a:cubicBezTo>
                                <a:pt x="3269" y="15817"/>
                                <a:pt x="3280" y="15859"/>
                                <a:pt x="3296" y="15902"/>
                              </a:cubicBezTo>
                              <a:cubicBezTo>
                                <a:pt x="3263" y="15880"/>
                                <a:pt x="3228" y="15870"/>
                                <a:pt x="3198" y="15870"/>
                              </a:cubicBezTo>
                              <a:cubicBezTo>
                                <a:pt x="3113" y="15873"/>
                                <a:pt x="3048" y="15905"/>
                                <a:pt x="3051" y="16070"/>
                              </a:cubicBezTo>
                              <a:cubicBezTo>
                                <a:pt x="3053" y="16234"/>
                                <a:pt x="3122" y="16262"/>
                                <a:pt x="3206" y="16259"/>
                              </a:cubicBezTo>
                              <a:cubicBezTo>
                                <a:pt x="3239" y="16259"/>
                                <a:pt x="3271" y="16245"/>
                                <a:pt x="3304" y="16224"/>
                              </a:cubicBezTo>
                              <a:cubicBezTo>
                                <a:pt x="3288" y="16266"/>
                                <a:pt x="3280" y="16311"/>
                                <a:pt x="3280" y="16350"/>
                              </a:cubicBezTo>
                              <a:cubicBezTo>
                                <a:pt x="3282" y="16458"/>
                                <a:pt x="3307" y="16542"/>
                                <a:pt x="3435" y="16539"/>
                              </a:cubicBezTo>
                              <a:cubicBezTo>
                                <a:pt x="3563" y="16535"/>
                                <a:pt x="3585" y="16448"/>
                                <a:pt x="3582" y="16339"/>
                              </a:cubicBezTo>
                              <a:cubicBezTo>
                                <a:pt x="3582" y="16297"/>
                                <a:pt x="3571" y="16255"/>
                                <a:pt x="3555" y="16213"/>
                              </a:cubicBezTo>
                              <a:cubicBezTo>
                                <a:pt x="3588" y="16234"/>
                                <a:pt x="3623" y="16245"/>
                                <a:pt x="3653" y="16245"/>
                              </a:cubicBezTo>
                              <a:cubicBezTo>
                                <a:pt x="3738" y="16241"/>
                                <a:pt x="3803" y="16210"/>
                                <a:pt x="3800" y="16045"/>
                              </a:cubicBezTo>
                              <a:cubicBezTo>
                                <a:pt x="3798" y="15880"/>
                                <a:pt x="3729" y="15852"/>
                                <a:pt x="3645" y="15856"/>
                              </a:cubicBezTo>
                              <a:cubicBezTo>
                                <a:pt x="3612" y="15856"/>
                                <a:pt x="3580" y="15870"/>
                                <a:pt x="3547" y="15891"/>
                              </a:cubicBezTo>
                              <a:cubicBezTo>
                                <a:pt x="3563" y="15849"/>
                                <a:pt x="3571" y="15803"/>
                                <a:pt x="3571" y="15765"/>
                              </a:cubicBezTo>
                              <a:cubicBezTo>
                                <a:pt x="3569" y="15656"/>
                                <a:pt x="3544" y="15572"/>
                                <a:pt x="3416" y="15576"/>
                              </a:cubicBezTo>
                              <a:cubicBezTo>
                                <a:pt x="3381" y="15576"/>
                                <a:pt x="3356" y="15583"/>
                                <a:pt x="3334" y="15597"/>
                              </a:cubicBezTo>
                              <a:cubicBezTo>
                                <a:pt x="3277" y="15481"/>
                                <a:pt x="3184" y="15320"/>
                                <a:pt x="3056" y="15180"/>
                              </a:cubicBezTo>
                              <a:cubicBezTo>
                                <a:pt x="3053" y="15176"/>
                                <a:pt x="3051" y="15173"/>
                                <a:pt x="3045" y="15169"/>
                              </a:cubicBezTo>
                              <a:cubicBezTo>
                                <a:pt x="3203" y="15215"/>
                                <a:pt x="3329" y="15205"/>
                                <a:pt x="3329" y="15205"/>
                              </a:cubicBezTo>
                              <a:cubicBezTo>
                                <a:pt x="3329" y="15205"/>
                                <a:pt x="3201" y="15040"/>
                                <a:pt x="3007" y="14938"/>
                              </a:cubicBezTo>
                              <a:cubicBezTo>
                                <a:pt x="3042" y="14938"/>
                                <a:pt x="3081" y="14938"/>
                                <a:pt x="3119" y="14935"/>
                              </a:cubicBezTo>
                              <a:cubicBezTo>
                                <a:pt x="3212" y="14924"/>
                                <a:pt x="3301" y="14903"/>
                                <a:pt x="3378" y="14875"/>
                              </a:cubicBezTo>
                              <a:cubicBezTo>
                                <a:pt x="3479" y="14896"/>
                                <a:pt x="3852" y="14959"/>
                                <a:pt x="3988" y="14616"/>
                              </a:cubicBezTo>
                              <a:cubicBezTo>
                                <a:pt x="4040" y="14662"/>
                                <a:pt x="4089" y="14707"/>
                                <a:pt x="4136" y="14753"/>
                              </a:cubicBezTo>
                              <a:cubicBezTo>
                                <a:pt x="4163" y="14788"/>
                                <a:pt x="4193" y="14823"/>
                                <a:pt x="4228" y="14847"/>
                              </a:cubicBezTo>
                              <a:cubicBezTo>
                                <a:pt x="4302" y="14924"/>
                                <a:pt x="4370" y="15005"/>
                                <a:pt x="4436" y="15085"/>
                              </a:cubicBezTo>
                              <a:cubicBezTo>
                                <a:pt x="4321" y="15001"/>
                                <a:pt x="4098" y="14896"/>
                                <a:pt x="3787" y="15033"/>
                              </a:cubicBezTo>
                              <a:cubicBezTo>
                                <a:pt x="3680" y="15075"/>
                                <a:pt x="3680" y="15075"/>
                                <a:pt x="3680" y="15075"/>
                              </a:cubicBezTo>
                              <a:cubicBezTo>
                                <a:pt x="3680" y="15075"/>
                                <a:pt x="3724" y="15096"/>
                                <a:pt x="3819" y="15162"/>
                              </a:cubicBezTo>
                              <a:cubicBezTo>
                                <a:pt x="3912" y="15226"/>
                                <a:pt x="4275" y="15467"/>
                                <a:pt x="4509" y="15183"/>
                              </a:cubicBezTo>
                              <a:cubicBezTo>
                                <a:pt x="4558" y="15250"/>
                                <a:pt x="4605" y="15317"/>
                                <a:pt x="4648" y="15383"/>
                              </a:cubicBezTo>
                              <a:cubicBezTo>
                                <a:pt x="4673" y="15446"/>
                                <a:pt x="4708" y="15506"/>
                                <a:pt x="4755" y="15555"/>
                              </a:cubicBezTo>
                              <a:cubicBezTo>
                                <a:pt x="4793" y="15621"/>
                                <a:pt x="4831" y="15688"/>
                                <a:pt x="4866" y="15758"/>
                              </a:cubicBezTo>
                              <a:cubicBezTo>
                                <a:pt x="4765" y="15656"/>
                                <a:pt x="4545" y="15495"/>
                                <a:pt x="4196" y="15597"/>
                              </a:cubicBezTo>
                              <a:cubicBezTo>
                                <a:pt x="4084" y="15625"/>
                                <a:pt x="4084" y="15625"/>
                                <a:pt x="4084" y="15625"/>
                              </a:cubicBezTo>
                              <a:cubicBezTo>
                                <a:pt x="4084" y="15625"/>
                                <a:pt x="4128" y="15649"/>
                                <a:pt x="4217" y="15730"/>
                              </a:cubicBezTo>
                              <a:cubicBezTo>
                                <a:pt x="4305" y="15807"/>
                                <a:pt x="4651" y="16098"/>
                                <a:pt x="4910" y="15845"/>
                              </a:cubicBezTo>
                              <a:cubicBezTo>
                                <a:pt x="5030" y="16087"/>
                                <a:pt x="5125" y="16322"/>
                                <a:pt x="5196" y="16539"/>
                              </a:cubicBezTo>
                              <a:cubicBezTo>
                                <a:pt x="5112" y="16413"/>
                                <a:pt x="4918" y="16210"/>
                                <a:pt x="4572" y="16220"/>
                              </a:cubicBezTo>
                              <a:cubicBezTo>
                                <a:pt x="4460" y="16220"/>
                                <a:pt x="4460" y="16220"/>
                                <a:pt x="4460" y="16220"/>
                              </a:cubicBezTo>
                              <a:cubicBezTo>
                                <a:pt x="4460" y="16220"/>
                                <a:pt x="4498" y="16255"/>
                                <a:pt x="4575" y="16357"/>
                              </a:cubicBezTo>
                              <a:cubicBezTo>
                                <a:pt x="4610" y="16402"/>
                                <a:pt x="4695" y="16511"/>
                                <a:pt x="4804" y="16595"/>
                              </a:cubicBezTo>
                              <a:cubicBezTo>
                                <a:pt x="4809" y="16609"/>
                                <a:pt x="4834" y="16669"/>
                                <a:pt x="4872" y="16788"/>
                              </a:cubicBezTo>
                              <a:cubicBezTo>
                                <a:pt x="4896" y="16868"/>
                                <a:pt x="4970" y="17092"/>
                                <a:pt x="5101" y="17246"/>
                              </a:cubicBezTo>
                              <a:cubicBezTo>
                                <a:pt x="5104" y="17257"/>
                                <a:pt x="5104" y="17271"/>
                                <a:pt x="5106" y="17281"/>
                              </a:cubicBezTo>
                              <a:cubicBezTo>
                                <a:pt x="4855" y="17183"/>
                                <a:pt x="4670" y="17285"/>
                                <a:pt x="4594" y="17495"/>
                              </a:cubicBezTo>
                              <a:cubicBezTo>
                                <a:pt x="4523" y="17688"/>
                                <a:pt x="4561" y="17912"/>
                                <a:pt x="4738" y="18094"/>
                              </a:cubicBezTo>
                              <a:cubicBezTo>
                                <a:pt x="4613" y="18056"/>
                                <a:pt x="4479" y="18028"/>
                                <a:pt x="4337" y="18014"/>
                              </a:cubicBezTo>
                              <a:cubicBezTo>
                                <a:pt x="4239" y="17933"/>
                                <a:pt x="4081" y="17782"/>
                                <a:pt x="3939" y="17621"/>
                              </a:cubicBezTo>
                              <a:cubicBezTo>
                                <a:pt x="3967" y="17586"/>
                                <a:pt x="4029" y="17506"/>
                                <a:pt x="4078" y="17408"/>
                              </a:cubicBezTo>
                              <a:cubicBezTo>
                                <a:pt x="4128" y="17310"/>
                                <a:pt x="4163" y="17197"/>
                                <a:pt x="4141" y="17092"/>
                              </a:cubicBezTo>
                              <a:cubicBezTo>
                                <a:pt x="4158" y="17078"/>
                                <a:pt x="4171" y="17064"/>
                                <a:pt x="4182" y="17040"/>
                              </a:cubicBezTo>
                              <a:cubicBezTo>
                                <a:pt x="4220" y="16963"/>
                                <a:pt x="4204" y="16861"/>
                                <a:pt x="4144" y="16812"/>
                              </a:cubicBezTo>
                              <a:cubicBezTo>
                                <a:pt x="4084" y="16763"/>
                                <a:pt x="4005" y="16784"/>
                                <a:pt x="3967" y="16861"/>
                              </a:cubicBezTo>
                              <a:cubicBezTo>
                                <a:pt x="3929" y="16938"/>
                                <a:pt x="3945" y="17040"/>
                                <a:pt x="4005" y="17089"/>
                              </a:cubicBezTo>
                              <a:cubicBezTo>
                                <a:pt x="4038" y="17113"/>
                                <a:pt x="4073" y="17120"/>
                                <a:pt x="4106" y="17110"/>
                              </a:cubicBezTo>
                              <a:cubicBezTo>
                                <a:pt x="4138" y="17296"/>
                                <a:pt x="3961" y="17527"/>
                                <a:pt x="3912" y="17590"/>
                              </a:cubicBezTo>
                              <a:cubicBezTo>
                                <a:pt x="3806" y="17464"/>
                                <a:pt x="3713" y="17331"/>
                                <a:pt x="3670" y="17211"/>
                              </a:cubicBezTo>
                              <a:cubicBezTo>
                                <a:pt x="3689" y="17197"/>
                                <a:pt x="3705" y="17180"/>
                                <a:pt x="3719" y="17155"/>
                              </a:cubicBezTo>
                              <a:cubicBezTo>
                                <a:pt x="3757" y="17078"/>
                                <a:pt x="3740" y="16977"/>
                                <a:pt x="3680" y="16928"/>
                              </a:cubicBezTo>
                              <a:cubicBezTo>
                                <a:pt x="3620" y="16879"/>
                                <a:pt x="3541" y="16900"/>
                                <a:pt x="3503" y="16977"/>
                              </a:cubicBezTo>
                              <a:cubicBezTo>
                                <a:pt x="3465" y="17054"/>
                                <a:pt x="3481" y="17155"/>
                                <a:pt x="3541" y="17204"/>
                              </a:cubicBezTo>
                              <a:cubicBezTo>
                                <a:pt x="3571" y="17229"/>
                                <a:pt x="3604" y="17236"/>
                                <a:pt x="3634" y="17225"/>
                              </a:cubicBezTo>
                              <a:cubicBezTo>
                                <a:pt x="3689" y="17380"/>
                                <a:pt x="3819" y="17555"/>
                                <a:pt x="3953" y="17702"/>
                              </a:cubicBezTo>
                              <a:cubicBezTo>
                                <a:pt x="3828" y="17684"/>
                                <a:pt x="3536" y="17625"/>
                                <a:pt x="3430" y="17492"/>
                              </a:cubicBezTo>
                              <a:cubicBezTo>
                                <a:pt x="3435" y="17485"/>
                                <a:pt x="3438" y="17478"/>
                                <a:pt x="3441" y="17471"/>
                              </a:cubicBezTo>
                              <a:cubicBezTo>
                                <a:pt x="3479" y="17394"/>
                                <a:pt x="3462" y="17292"/>
                                <a:pt x="3402" y="17243"/>
                              </a:cubicBezTo>
                              <a:cubicBezTo>
                                <a:pt x="3342" y="17194"/>
                                <a:pt x="3263" y="17215"/>
                                <a:pt x="3225" y="17292"/>
                              </a:cubicBezTo>
                              <a:cubicBezTo>
                                <a:pt x="3187" y="17369"/>
                                <a:pt x="3203" y="17471"/>
                                <a:pt x="3263" y="17520"/>
                              </a:cubicBezTo>
                              <a:cubicBezTo>
                                <a:pt x="3307" y="17555"/>
                                <a:pt x="3359" y="17551"/>
                                <a:pt x="3400" y="17520"/>
                              </a:cubicBezTo>
                              <a:cubicBezTo>
                                <a:pt x="3539" y="17695"/>
                                <a:pt x="3948" y="17747"/>
                                <a:pt x="4002" y="17751"/>
                              </a:cubicBezTo>
                              <a:cubicBezTo>
                                <a:pt x="4106" y="17859"/>
                                <a:pt x="4201" y="17950"/>
                                <a:pt x="4261" y="18000"/>
                              </a:cubicBezTo>
                              <a:cubicBezTo>
                                <a:pt x="4128" y="17993"/>
                                <a:pt x="3991" y="18000"/>
                                <a:pt x="3855" y="18031"/>
                              </a:cubicBezTo>
                              <a:cubicBezTo>
                                <a:pt x="3811" y="17975"/>
                                <a:pt x="3566" y="17674"/>
                                <a:pt x="3321" y="17744"/>
                              </a:cubicBezTo>
                              <a:cubicBezTo>
                                <a:pt x="3321" y="17740"/>
                                <a:pt x="3321" y="17737"/>
                                <a:pt x="3321" y="17733"/>
                              </a:cubicBezTo>
                              <a:cubicBezTo>
                                <a:pt x="3304" y="17646"/>
                                <a:pt x="3233" y="17593"/>
                                <a:pt x="3165" y="17614"/>
                              </a:cubicBezTo>
                              <a:cubicBezTo>
                                <a:pt x="3097" y="17635"/>
                                <a:pt x="3056" y="17726"/>
                                <a:pt x="3072" y="17814"/>
                              </a:cubicBezTo>
                              <a:cubicBezTo>
                                <a:pt x="3089" y="17901"/>
                                <a:pt x="3160" y="17954"/>
                                <a:pt x="3228" y="17933"/>
                              </a:cubicBezTo>
                              <a:cubicBezTo>
                                <a:pt x="3282" y="17915"/>
                                <a:pt x="3318" y="17856"/>
                                <a:pt x="3323" y="17789"/>
                              </a:cubicBezTo>
                              <a:cubicBezTo>
                                <a:pt x="3525" y="17726"/>
                                <a:pt x="3740" y="17954"/>
                                <a:pt x="3811" y="18038"/>
                              </a:cubicBezTo>
                              <a:cubicBezTo>
                                <a:pt x="3697" y="18066"/>
                                <a:pt x="3585" y="18112"/>
                                <a:pt x="3476" y="18175"/>
                              </a:cubicBezTo>
                              <a:cubicBezTo>
                                <a:pt x="3471" y="18164"/>
                                <a:pt x="3465" y="18154"/>
                                <a:pt x="3460" y="18143"/>
                              </a:cubicBezTo>
                              <a:cubicBezTo>
                                <a:pt x="3413" y="18077"/>
                                <a:pt x="3331" y="18070"/>
                                <a:pt x="3280" y="18129"/>
                              </a:cubicBezTo>
                              <a:cubicBezTo>
                                <a:pt x="3228" y="18189"/>
                                <a:pt x="3222" y="18294"/>
                                <a:pt x="3269" y="18360"/>
                              </a:cubicBezTo>
                              <a:cubicBezTo>
                                <a:pt x="3315" y="18427"/>
                                <a:pt x="3397" y="18434"/>
                                <a:pt x="3449" y="18374"/>
                              </a:cubicBezTo>
                              <a:cubicBezTo>
                                <a:pt x="3484" y="18336"/>
                                <a:pt x="3498" y="18276"/>
                                <a:pt x="3490" y="18220"/>
                              </a:cubicBezTo>
                              <a:cubicBezTo>
                                <a:pt x="3612" y="18147"/>
                                <a:pt x="3740" y="18101"/>
                                <a:pt x="3869" y="18073"/>
                              </a:cubicBezTo>
                              <a:cubicBezTo>
                                <a:pt x="3869" y="18129"/>
                                <a:pt x="3841" y="18283"/>
                                <a:pt x="3607" y="18430"/>
                              </a:cubicBezTo>
                              <a:cubicBezTo>
                                <a:pt x="3566" y="18367"/>
                                <a:pt x="3495" y="18353"/>
                                <a:pt x="3441" y="18399"/>
                              </a:cubicBezTo>
                              <a:cubicBezTo>
                                <a:pt x="3381" y="18448"/>
                                <a:pt x="3364" y="18549"/>
                                <a:pt x="3402" y="18626"/>
                              </a:cubicBezTo>
                              <a:cubicBezTo>
                                <a:pt x="3441" y="18704"/>
                                <a:pt x="3520" y="18725"/>
                                <a:pt x="3580" y="18675"/>
                              </a:cubicBezTo>
                              <a:cubicBezTo>
                                <a:pt x="3631" y="18630"/>
                                <a:pt x="3650" y="18546"/>
                                <a:pt x="3626" y="18472"/>
                              </a:cubicBezTo>
                              <a:cubicBezTo>
                                <a:pt x="3759" y="18388"/>
                                <a:pt x="3828" y="18301"/>
                                <a:pt x="3866" y="18227"/>
                              </a:cubicBezTo>
                              <a:cubicBezTo>
                                <a:pt x="3901" y="18157"/>
                                <a:pt x="3904" y="18101"/>
                                <a:pt x="3904" y="18066"/>
                              </a:cubicBezTo>
                              <a:cubicBezTo>
                                <a:pt x="4095" y="18031"/>
                                <a:pt x="4286" y="18038"/>
                                <a:pt x="4471" y="18070"/>
                              </a:cubicBezTo>
                              <a:cubicBezTo>
                                <a:pt x="4395" y="18129"/>
                                <a:pt x="4242" y="18259"/>
                                <a:pt x="4084" y="18472"/>
                              </a:cubicBezTo>
                              <a:cubicBezTo>
                                <a:pt x="4029" y="18472"/>
                                <a:pt x="3716" y="18479"/>
                                <a:pt x="3520" y="18854"/>
                              </a:cubicBezTo>
                              <a:cubicBezTo>
                                <a:pt x="3460" y="18812"/>
                                <a:pt x="3383" y="18840"/>
                                <a:pt x="3351" y="18914"/>
                              </a:cubicBezTo>
                              <a:cubicBezTo>
                                <a:pt x="3315" y="18991"/>
                                <a:pt x="3334" y="19092"/>
                                <a:pt x="3394" y="19138"/>
                              </a:cubicBezTo>
                              <a:cubicBezTo>
                                <a:pt x="3454" y="19183"/>
                                <a:pt x="3533" y="19159"/>
                                <a:pt x="3569" y="19082"/>
                              </a:cubicBezTo>
                              <a:cubicBezTo>
                                <a:pt x="3599" y="19015"/>
                                <a:pt x="3590" y="18931"/>
                                <a:pt x="3550" y="18882"/>
                              </a:cubicBezTo>
                              <a:cubicBezTo>
                                <a:pt x="3710" y="18574"/>
                                <a:pt x="3956" y="18525"/>
                                <a:pt x="4051" y="18521"/>
                              </a:cubicBezTo>
                              <a:cubicBezTo>
                                <a:pt x="3950" y="18665"/>
                                <a:pt x="3852" y="18840"/>
                                <a:pt x="3770" y="19050"/>
                              </a:cubicBezTo>
                              <a:cubicBezTo>
                                <a:pt x="3770" y="19050"/>
                                <a:pt x="3768" y="19050"/>
                                <a:pt x="3768" y="19047"/>
                              </a:cubicBezTo>
                              <a:cubicBezTo>
                                <a:pt x="3702" y="19012"/>
                                <a:pt x="3629" y="19050"/>
                                <a:pt x="3601" y="19134"/>
                              </a:cubicBezTo>
                              <a:cubicBezTo>
                                <a:pt x="3574" y="19218"/>
                                <a:pt x="3604" y="19313"/>
                                <a:pt x="3670" y="19348"/>
                              </a:cubicBezTo>
                              <a:cubicBezTo>
                                <a:pt x="3735" y="19383"/>
                                <a:pt x="3809" y="19344"/>
                                <a:pt x="3836" y="19260"/>
                              </a:cubicBezTo>
                              <a:cubicBezTo>
                                <a:pt x="3858" y="19194"/>
                                <a:pt x="3841" y="19117"/>
                                <a:pt x="3800" y="19071"/>
                              </a:cubicBezTo>
                              <a:cubicBezTo>
                                <a:pt x="3877" y="18868"/>
                                <a:pt x="3972" y="18700"/>
                                <a:pt x="4068" y="18563"/>
                              </a:cubicBezTo>
                              <a:cubicBezTo>
                                <a:pt x="4103" y="18644"/>
                                <a:pt x="4215" y="18949"/>
                                <a:pt x="4133" y="19211"/>
                              </a:cubicBezTo>
                              <a:cubicBezTo>
                                <a:pt x="4130" y="19208"/>
                                <a:pt x="4125" y="19208"/>
                                <a:pt x="4122" y="19204"/>
                              </a:cubicBezTo>
                              <a:cubicBezTo>
                                <a:pt x="4054" y="19180"/>
                                <a:pt x="3983" y="19232"/>
                                <a:pt x="3964" y="19320"/>
                              </a:cubicBezTo>
                              <a:cubicBezTo>
                                <a:pt x="3945" y="19408"/>
                                <a:pt x="3986" y="19499"/>
                                <a:pt x="4054" y="19523"/>
                              </a:cubicBezTo>
                              <a:cubicBezTo>
                                <a:pt x="4100" y="19527"/>
                                <a:pt x="4171" y="19474"/>
                                <a:pt x="4190" y="19386"/>
                              </a:cubicBezTo>
                              <a:close/>
                              <a:moveTo>
                                <a:pt x="9408" y="15954"/>
                              </a:moveTo>
                              <a:cubicBezTo>
                                <a:pt x="9389" y="15961"/>
                                <a:pt x="9367" y="15972"/>
                                <a:pt x="9346" y="15982"/>
                              </a:cubicBezTo>
                              <a:cubicBezTo>
                                <a:pt x="9376" y="15958"/>
                                <a:pt x="9406" y="15933"/>
                                <a:pt x="9436" y="15908"/>
                              </a:cubicBezTo>
                              <a:cubicBezTo>
                                <a:pt x="9427" y="15926"/>
                                <a:pt x="9416" y="15940"/>
                                <a:pt x="9408" y="15954"/>
                              </a:cubicBezTo>
                              <a:close/>
                              <a:moveTo>
                                <a:pt x="9226" y="15653"/>
                              </a:moveTo>
                              <a:cubicBezTo>
                                <a:pt x="9269" y="15656"/>
                                <a:pt x="9316" y="15653"/>
                                <a:pt x="9362" y="15649"/>
                              </a:cubicBezTo>
                              <a:cubicBezTo>
                                <a:pt x="9400" y="15646"/>
                                <a:pt x="9436" y="15639"/>
                                <a:pt x="9471" y="15632"/>
                              </a:cubicBezTo>
                              <a:cubicBezTo>
                                <a:pt x="9291" y="15772"/>
                                <a:pt x="9185" y="15961"/>
                                <a:pt x="9185" y="15961"/>
                              </a:cubicBezTo>
                              <a:cubicBezTo>
                                <a:pt x="9185" y="15961"/>
                                <a:pt x="9212" y="15958"/>
                                <a:pt x="9258" y="15947"/>
                              </a:cubicBezTo>
                              <a:cubicBezTo>
                                <a:pt x="9196" y="15996"/>
                                <a:pt x="9133" y="16042"/>
                                <a:pt x="9070" y="16087"/>
                              </a:cubicBezTo>
                              <a:cubicBezTo>
                                <a:pt x="9149" y="15986"/>
                                <a:pt x="9215" y="15845"/>
                                <a:pt x="9226" y="15653"/>
                              </a:cubicBezTo>
                              <a:close/>
                              <a:moveTo>
                                <a:pt x="9247" y="16059"/>
                              </a:moveTo>
                              <a:cubicBezTo>
                                <a:pt x="9261" y="16073"/>
                                <a:pt x="9283" y="16098"/>
                                <a:pt x="9318" y="16126"/>
                              </a:cubicBezTo>
                              <a:cubicBezTo>
                                <a:pt x="9231" y="16315"/>
                                <a:pt x="9190" y="16476"/>
                                <a:pt x="9182" y="16507"/>
                              </a:cubicBezTo>
                              <a:cubicBezTo>
                                <a:pt x="9087" y="16437"/>
                                <a:pt x="8926" y="16367"/>
                                <a:pt x="8713" y="16416"/>
                              </a:cubicBezTo>
                              <a:cubicBezTo>
                                <a:pt x="8896" y="16304"/>
                                <a:pt x="9076" y="16185"/>
                                <a:pt x="9247" y="16059"/>
                              </a:cubicBezTo>
                              <a:close/>
                              <a:moveTo>
                                <a:pt x="5515" y="8686"/>
                              </a:moveTo>
                              <a:cubicBezTo>
                                <a:pt x="5518" y="8690"/>
                                <a:pt x="5523" y="8693"/>
                                <a:pt x="5526" y="8697"/>
                              </a:cubicBezTo>
                              <a:cubicBezTo>
                                <a:pt x="5529" y="8704"/>
                                <a:pt x="5556" y="8763"/>
                                <a:pt x="5583" y="8781"/>
                              </a:cubicBezTo>
                              <a:cubicBezTo>
                                <a:pt x="5594" y="8823"/>
                                <a:pt x="5589" y="8872"/>
                                <a:pt x="5581" y="8910"/>
                              </a:cubicBezTo>
                              <a:cubicBezTo>
                                <a:pt x="5450" y="9068"/>
                                <a:pt x="5308" y="9198"/>
                                <a:pt x="5180" y="9303"/>
                              </a:cubicBezTo>
                              <a:cubicBezTo>
                                <a:pt x="5264" y="9159"/>
                                <a:pt x="5403" y="8917"/>
                                <a:pt x="5515" y="8686"/>
                              </a:cubicBezTo>
                              <a:close/>
                              <a:moveTo>
                                <a:pt x="5433" y="7457"/>
                              </a:moveTo>
                              <a:cubicBezTo>
                                <a:pt x="5428" y="7457"/>
                                <a:pt x="5422" y="7457"/>
                                <a:pt x="5417" y="7457"/>
                              </a:cubicBezTo>
                              <a:cubicBezTo>
                                <a:pt x="5425" y="7450"/>
                                <a:pt x="5431" y="7443"/>
                                <a:pt x="5439" y="7436"/>
                              </a:cubicBezTo>
                              <a:cubicBezTo>
                                <a:pt x="5436" y="7443"/>
                                <a:pt x="5433" y="7450"/>
                                <a:pt x="5433" y="7457"/>
                              </a:cubicBezTo>
                              <a:close/>
                              <a:moveTo>
                                <a:pt x="5044" y="6907"/>
                              </a:moveTo>
                              <a:cubicBezTo>
                                <a:pt x="5076" y="6876"/>
                                <a:pt x="5104" y="6812"/>
                                <a:pt x="5106" y="6805"/>
                              </a:cubicBezTo>
                              <a:cubicBezTo>
                                <a:pt x="5161" y="6753"/>
                                <a:pt x="5226" y="6683"/>
                                <a:pt x="5270" y="6613"/>
                              </a:cubicBezTo>
                              <a:cubicBezTo>
                                <a:pt x="5286" y="6609"/>
                                <a:pt x="5303" y="6606"/>
                                <a:pt x="5316" y="6602"/>
                              </a:cubicBezTo>
                              <a:cubicBezTo>
                                <a:pt x="5322" y="6602"/>
                                <a:pt x="5373" y="6623"/>
                                <a:pt x="5403" y="6606"/>
                              </a:cubicBezTo>
                              <a:cubicBezTo>
                                <a:pt x="5444" y="6634"/>
                                <a:pt x="5474" y="6693"/>
                                <a:pt x="5488" y="6732"/>
                              </a:cubicBezTo>
                              <a:cubicBezTo>
                                <a:pt x="5485" y="6872"/>
                                <a:pt x="5477" y="7012"/>
                                <a:pt x="5466" y="7145"/>
                              </a:cubicBezTo>
                              <a:cubicBezTo>
                                <a:pt x="5458" y="7131"/>
                                <a:pt x="5442" y="7117"/>
                                <a:pt x="5414" y="7103"/>
                              </a:cubicBezTo>
                              <a:cubicBezTo>
                                <a:pt x="5433" y="7096"/>
                                <a:pt x="5447" y="7089"/>
                                <a:pt x="5458" y="7079"/>
                              </a:cubicBezTo>
                              <a:cubicBezTo>
                                <a:pt x="5485" y="7051"/>
                                <a:pt x="5461" y="7030"/>
                                <a:pt x="5414" y="7019"/>
                              </a:cubicBezTo>
                              <a:cubicBezTo>
                                <a:pt x="5428" y="7009"/>
                                <a:pt x="5436" y="6998"/>
                                <a:pt x="5444" y="6988"/>
                              </a:cubicBezTo>
                              <a:cubicBezTo>
                                <a:pt x="5466" y="6953"/>
                                <a:pt x="5439" y="6939"/>
                                <a:pt x="5393" y="6942"/>
                              </a:cubicBezTo>
                              <a:cubicBezTo>
                                <a:pt x="5403" y="6928"/>
                                <a:pt x="5412" y="6914"/>
                                <a:pt x="5417" y="6904"/>
                              </a:cubicBezTo>
                              <a:cubicBezTo>
                                <a:pt x="5431" y="6862"/>
                                <a:pt x="5398" y="6858"/>
                                <a:pt x="5352" y="6879"/>
                              </a:cubicBezTo>
                              <a:cubicBezTo>
                                <a:pt x="5360" y="6862"/>
                                <a:pt x="5368" y="6844"/>
                                <a:pt x="5368" y="6830"/>
                              </a:cubicBezTo>
                              <a:cubicBezTo>
                                <a:pt x="5382" y="6739"/>
                                <a:pt x="5232" y="6858"/>
                                <a:pt x="5166" y="7005"/>
                              </a:cubicBezTo>
                              <a:cubicBezTo>
                                <a:pt x="5134" y="7047"/>
                                <a:pt x="5120" y="7079"/>
                                <a:pt x="5117" y="7100"/>
                              </a:cubicBezTo>
                              <a:cubicBezTo>
                                <a:pt x="5074" y="7121"/>
                                <a:pt x="5041" y="7166"/>
                                <a:pt x="5016" y="7201"/>
                              </a:cubicBezTo>
                              <a:cubicBezTo>
                                <a:pt x="5016" y="7093"/>
                                <a:pt x="5024" y="6991"/>
                                <a:pt x="5044" y="6907"/>
                              </a:cubicBezTo>
                              <a:close/>
                              <a:moveTo>
                                <a:pt x="5022" y="7271"/>
                              </a:moveTo>
                              <a:cubicBezTo>
                                <a:pt x="5033" y="7247"/>
                                <a:pt x="5076" y="7159"/>
                                <a:pt x="5134" y="7135"/>
                              </a:cubicBezTo>
                              <a:cubicBezTo>
                                <a:pt x="5161" y="7156"/>
                                <a:pt x="5215" y="7145"/>
                                <a:pt x="5221" y="7145"/>
                              </a:cubicBezTo>
                              <a:cubicBezTo>
                                <a:pt x="5297" y="7177"/>
                                <a:pt x="5406" y="7208"/>
                                <a:pt x="5455" y="7177"/>
                              </a:cubicBezTo>
                              <a:cubicBezTo>
                                <a:pt x="5461" y="7173"/>
                                <a:pt x="5463" y="7170"/>
                                <a:pt x="5466" y="7170"/>
                              </a:cubicBezTo>
                              <a:cubicBezTo>
                                <a:pt x="5461" y="7240"/>
                                <a:pt x="5452" y="7306"/>
                                <a:pt x="5444" y="7376"/>
                              </a:cubicBezTo>
                              <a:cubicBezTo>
                                <a:pt x="5433" y="7373"/>
                                <a:pt x="5414" y="7373"/>
                                <a:pt x="5393" y="7376"/>
                              </a:cubicBezTo>
                              <a:cubicBezTo>
                                <a:pt x="5401" y="7362"/>
                                <a:pt x="5409" y="7348"/>
                                <a:pt x="5412" y="7334"/>
                              </a:cubicBezTo>
                              <a:cubicBezTo>
                                <a:pt x="5422" y="7292"/>
                                <a:pt x="5393" y="7292"/>
                                <a:pt x="5352" y="7313"/>
                              </a:cubicBezTo>
                              <a:cubicBezTo>
                                <a:pt x="5357" y="7296"/>
                                <a:pt x="5363" y="7282"/>
                                <a:pt x="5363" y="7264"/>
                              </a:cubicBezTo>
                              <a:cubicBezTo>
                                <a:pt x="5365" y="7219"/>
                                <a:pt x="5333" y="7229"/>
                                <a:pt x="5294" y="7268"/>
                              </a:cubicBezTo>
                              <a:cubicBezTo>
                                <a:pt x="5297" y="7247"/>
                                <a:pt x="5300" y="7229"/>
                                <a:pt x="5297" y="7212"/>
                              </a:cubicBezTo>
                              <a:cubicBezTo>
                                <a:pt x="5286" y="7117"/>
                                <a:pt x="5174" y="7296"/>
                                <a:pt x="5153" y="7464"/>
                              </a:cubicBezTo>
                              <a:cubicBezTo>
                                <a:pt x="5134" y="7516"/>
                                <a:pt x="5128" y="7551"/>
                                <a:pt x="5131" y="7573"/>
                              </a:cubicBezTo>
                              <a:cubicBezTo>
                                <a:pt x="5106" y="7601"/>
                                <a:pt x="5087" y="7639"/>
                                <a:pt x="5076" y="7674"/>
                              </a:cubicBezTo>
                              <a:cubicBezTo>
                                <a:pt x="5052" y="7544"/>
                                <a:pt x="5030" y="7404"/>
                                <a:pt x="5022" y="7271"/>
                              </a:cubicBezTo>
                              <a:close/>
                              <a:moveTo>
                                <a:pt x="5093" y="7758"/>
                              </a:moveTo>
                              <a:cubicBezTo>
                                <a:pt x="5101" y="7716"/>
                                <a:pt x="5120" y="7650"/>
                                <a:pt x="5155" y="7611"/>
                              </a:cubicBezTo>
                              <a:cubicBezTo>
                                <a:pt x="5188" y="7618"/>
                                <a:pt x="5237" y="7587"/>
                                <a:pt x="5240" y="7583"/>
                              </a:cubicBezTo>
                              <a:cubicBezTo>
                                <a:pt x="5294" y="7580"/>
                                <a:pt x="5368" y="7569"/>
                                <a:pt x="5420" y="7548"/>
                              </a:cubicBezTo>
                              <a:cubicBezTo>
                                <a:pt x="5376" y="7825"/>
                                <a:pt x="5316" y="8087"/>
                                <a:pt x="5248" y="8333"/>
                              </a:cubicBezTo>
                              <a:cubicBezTo>
                                <a:pt x="5213" y="8224"/>
                                <a:pt x="5144" y="8007"/>
                                <a:pt x="5093" y="7758"/>
                              </a:cubicBezTo>
                              <a:close/>
                              <a:moveTo>
                                <a:pt x="3590" y="6182"/>
                              </a:moveTo>
                              <a:cubicBezTo>
                                <a:pt x="3571" y="6196"/>
                                <a:pt x="3555" y="6214"/>
                                <a:pt x="3536" y="6231"/>
                              </a:cubicBezTo>
                              <a:cubicBezTo>
                                <a:pt x="3560" y="6196"/>
                                <a:pt x="3582" y="6164"/>
                                <a:pt x="3607" y="6129"/>
                              </a:cubicBezTo>
                              <a:cubicBezTo>
                                <a:pt x="3601" y="6150"/>
                                <a:pt x="3596" y="6164"/>
                                <a:pt x="3590" y="6182"/>
                              </a:cubicBezTo>
                              <a:close/>
                              <a:moveTo>
                                <a:pt x="3348" y="5958"/>
                              </a:moveTo>
                              <a:cubicBezTo>
                                <a:pt x="3391" y="5944"/>
                                <a:pt x="3435" y="5926"/>
                                <a:pt x="3479" y="5905"/>
                              </a:cubicBezTo>
                              <a:cubicBezTo>
                                <a:pt x="3514" y="5888"/>
                                <a:pt x="3550" y="5870"/>
                                <a:pt x="3580" y="5849"/>
                              </a:cubicBezTo>
                              <a:cubicBezTo>
                                <a:pt x="3438" y="6049"/>
                                <a:pt x="3378" y="6266"/>
                                <a:pt x="3378" y="6266"/>
                              </a:cubicBezTo>
                              <a:cubicBezTo>
                                <a:pt x="3378" y="6266"/>
                                <a:pt x="3405" y="6252"/>
                                <a:pt x="3446" y="6224"/>
                              </a:cubicBezTo>
                              <a:cubicBezTo>
                                <a:pt x="3397" y="6291"/>
                                <a:pt x="3348" y="6361"/>
                                <a:pt x="3296" y="6424"/>
                              </a:cubicBezTo>
                              <a:cubicBezTo>
                                <a:pt x="3348" y="6308"/>
                                <a:pt x="3381" y="6150"/>
                                <a:pt x="3348" y="5958"/>
                              </a:cubicBezTo>
                              <a:close/>
                              <a:moveTo>
                                <a:pt x="3460" y="6340"/>
                              </a:moveTo>
                              <a:cubicBezTo>
                                <a:pt x="3473" y="6350"/>
                                <a:pt x="3503" y="6364"/>
                                <a:pt x="3541" y="6378"/>
                              </a:cubicBezTo>
                              <a:cubicBezTo>
                                <a:pt x="3498" y="6592"/>
                                <a:pt x="3495" y="6760"/>
                                <a:pt x="3492" y="6791"/>
                              </a:cubicBezTo>
                              <a:cubicBezTo>
                                <a:pt x="3386" y="6760"/>
                                <a:pt x="3217" y="6749"/>
                                <a:pt x="3021" y="6876"/>
                              </a:cubicBezTo>
                              <a:cubicBezTo>
                                <a:pt x="3176" y="6707"/>
                                <a:pt x="3323" y="6525"/>
                                <a:pt x="3460" y="6340"/>
                              </a:cubicBezTo>
                              <a:close/>
                              <a:moveTo>
                                <a:pt x="1279" y="4595"/>
                              </a:moveTo>
                              <a:cubicBezTo>
                                <a:pt x="1281" y="4592"/>
                                <a:pt x="1287" y="4585"/>
                                <a:pt x="1290" y="4578"/>
                              </a:cubicBezTo>
                              <a:cubicBezTo>
                                <a:pt x="1290" y="4592"/>
                                <a:pt x="1290" y="4602"/>
                                <a:pt x="1290" y="4613"/>
                              </a:cubicBezTo>
                              <a:cubicBezTo>
                                <a:pt x="1287" y="4606"/>
                                <a:pt x="1281" y="4602"/>
                                <a:pt x="1279" y="4595"/>
                              </a:cubicBezTo>
                              <a:close/>
                              <a:moveTo>
                                <a:pt x="1720" y="4616"/>
                              </a:moveTo>
                              <a:cubicBezTo>
                                <a:pt x="1715" y="4557"/>
                                <a:pt x="1707" y="4525"/>
                                <a:pt x="1696" y="4508"/>
                              </a:cubicBezTo>
                              <a:cubicBezTo>
                                <a:pt x="1709" y="4452"/>
                                <a:pt x="1704" y="4389"/>
                                <a:pt x="1696" y="4343"/>
                              </a:cubicBezTo>
                              <a:cubicBezTo>
                                <a:pt x="1761" y="4406"/>
                                <a:pt x="1816" y="4476"/>
                                <a:pt x="1857" y="4550"/>
                              </a:cubicBezTo>
                              <a:cubicBezTo>
                                <a:pt x="1854" y="4602"/>
                                <a:pt x="1876" y="4672"/>
                                <a:pt x="1878" y="4679"/>
                              </a:cubicBezTo>
                              <a:cubicBezTo>
                                <a:pt x="1876" y="4767"/>
                                <a:pt x="1878" y="4876"/>
                                <a:pt x="1892" y="4963"/>
                              </a:cubicBezTo>
                              <a:cubicBezTo>
                                <a:pt x="1884" y="4981"/>
                                <a:pt x="1876" y="4998"/>
                                <a:pt x="1867" y="5016"/>
                              </a:cubicBezTo>
                              <a:cubicBezTo>
                                <a:pt x="1865" y="5019"/>
                                <a:pt x="1818" y="5061"/>
                                <a:pt x="1810" y="5100"/>
                              </a:cubicBezTo>
                              <a:cubicBezTo>
                                <a:pt x="1769" y="5124"/>
                                <a:pt x="1715" y="5117"/>
                                <a:pt x="1682" y="5107"/>
                              </a:cubicBezTo>
                              <a:cubicBezTo>
                                <a:pt x="1598" y="5016"/>
                                <a:pt x="1519" y="4921"/>
                                <a:pt x="1445" y="4823"/>
                              </a:cubicBezTo>
                              <a:cubicBezTo>
                                <a:pt x="1459" y="4827"/>
                                <a:pt x="1478" y="4816"/>
                                <a:pt x="1502" y="4799"/>
                              </a:cubicBezTo>
                              <a:cubicBezTo>
                                <a:pt x="1494" y="4820"/>
                                <a:pt x="1491" y="4841"/>
                                <a:pt x="1491" y="4858"/>
                              </a:cubicBezTo>
                              <a:cubicBezTo>
                                <a:pt x="1491" y="4904"/>
                                <a:pt x="1521" y="4890"/>
                                <a:pt x="1554" y="4851"/>
                              </a:cubicBezTo>
                              <a:cubicBezTo>
                                <a:pt x="1551" y="4869"/>
                                <a:pt x="1551" y="4886"/>
                                <a:pt x="1554" y="4900"/>
                              </a:cubicBezTo>
                              <a:cubicBezTo>
                                <a:pt x="1562" y="4942"/>
                                <a:pt x="1587" y="4925"/>
                                <a:pt x="1614" y="4876"/>
                              </a:cubicBezTo>
                              <a:cubicBezTo>
                                <a:pt x="1617" y="4893"/>
                                <a:pt x="1619" y="4911"/>
                                <a:pt x="1625" y="4925"/>
                              </a:cubicBezTo>
                              <a:cubicBezTo>
                                <a:pt x="1641" y="4967"/>
                                <a:pt x="1663" y="4935"/>
                                <a:pt x="1682" y="4876"/>
                              </a:cubicBezTo>
                              <a:cubicBezTo>
                                <a:pt x="1688" y="4897"/>
                                <a:pt x="1693" y="4911"/>
                                <a:pt x="1701" y="4925"/>
                              </a:cubicBezTo>
                              <a:cubicBezTo>
                                <a:pt x="1748" y="5002"/>
                                <a:pt x="1769" y="4774"/>
                                <a:pt x="1720" y="4616"/>
                              </a:cubicBezTo>
                              <a:close/>
                              <a:moveTo>
                                <a:pt x="1448" y="4312"/>
                              </a:moveTo>
                              <a:cubicBezTo>
                                <a:pt x="1429" y="4259"/>
                                <a:pt x="1409" y="4231"/>
                                <a:pt x="1396" y="4221"/>
                              </a:cubicBezTo>
                              <a:cubicBezTo>
                                <a:pt x="1396" y="4179"/>
                                <a:pt x="1382" y="4137"/>
                                <a:pt x="1369" y="4102"/>
                              </a:cubicBezTo>
                              <a:cubicBezTo>
                                <a:pt x="1467" y="4161"/>
                                <a:pt x="1565" y="4228"/>
                                <a:pt x="1649" y="4301"/>
                              </a:cubicBezTo>
                              <a:cubicBezTo>
                                <a:pt x="1658" y="4329"/>
                                <a:pt x="1682" y="4424"/>
                                <a:pt x="1663" y="4497"/>
                              </a:cubicBezTo>
                              <a:cubicBezTo>
                                <a:pt x="1633" y="4511"/>
                                <a:pt x="1603" y="4571"/>
                                <a:pt x="1603" y="4578"/>
                              </a:cubicBezTo>
                              <a:cubicBezTo>
                                <a:pt x="1538" y="4634"/>
                                <a:pt x="1448" y="4721"/>
                                <a:pt x="1437" y="4792"/>
                              </a:cubicBezTo>
                              <a:cubicBezTo>
                                <a:pt x="1437" y="4799"/>
                                <a:pt x="1437" y="4802"/>
                                <a:pt x="1437" y="4806"/>
                              </a:cubicBezTo>
                              <a:cubicBezTo>
                                <a:pt x="1399" y="4756"/>
                                <a:pt x="1363" y="4704"/>
                                <a:pt x="1328" y="4655"/>
                              </a:cubicBezTo>
                              <a:cubicBezTo>
                                <a:pt x="1339" y="4648"/>
                                <a:pt x="1349" y="4627"/>
                                <a:pt x="1360" y="4602"/>
                              </a:cubicBezTo>
                              <a:cubicBezTo>
                                <a:pt x="1363" y="4620"/>
                                <a:pt x="1369" y="4637"/>
                                <a:pt x="1374" y="4648"/>
                              </a:cubicBezTo>
                              <a:cubicBezTo>
                                <a:pt x="1393" y="4683"/>
                                <a:pt x="1412" y="4655"/>
                                <a:pt x="1423" y="4599"/>
                              </a:cubicBezTo>
                              <a:cubicBezTo>
                                <a:pt x="1429" y="4616"/>
                                <a:pt x="1437" y="4630"/>
                                <a:pt x="1445" y="4641"/>
                              </a:cubicBezTo>
                              <a:cubicBezTo>
                                <a:pt x="1472" y="4672"/>
                                <a:pt x="1486" y="4634"/>
                                <a:pt x="1486" y="4571"/>
                              </a:cubicBezTo>
                              <a:cubicBezTo>
                                <a:pt x="1497" y="4588"/>
                                <a:pt x="1505" y="4599"/>
                                <a:pt x="1516" y="4609"/>
                              </a:cubicBezTo>
                              <a:cubicBezTo>
                                <a:pt x="1573" y="4658"/>
                                <a:pt x="1535" y="4438"/>
                                <a:pt x="1448" y="4312"/>
                              </a:cubicBezTo>
                              <a:close/>
                              <a:moveTo>
                                <a:pt x="1309" y="4066"/>
                              </a:moveTo>
                              <a:cubicBezTo>
                                <a:pt x="1328" y="4102"/>
                                <a:pt x="1358" y="4161"/>
                                <a:pt x="1358" y="4224"/>
                              </a:cubicBezTo>
                              <a:cubicBezTo>
                                <a:pt x="1333" y="4252"/>
                                <a:pt x="1322" y="4319"/>
                                <a:pt x="1322" y="4326"/>
                              </a:cubicBezTo>
                              <a:cubicBezTo>
                                <a:pt x="1290" y="4385"/>
                                <a:pt x="1251" y="4462"/>
                                <a:pt x="1232" y="4525"/>
                              </a:cubicBezTo>
                              <a:cubicBezTo>
                                <a:pt x="1090" y="4308"/>
                                <a:pt x="968" y="4084"/>
                                <a:pt x="861" y="3860"/>
                              </a:cubicBezTo>
                              <a:cubicBezTo>
                                <a:pt x="949" y="3895"/>
                                <a:pt x="1126" y="3965"/>
                                <a:pt x="1309" y="4066"/>
                              </a:cubicBezTo>
                              <a:close/>
                              <a:moveTo>
                                <a:pt x="4414" y="2956"/>
                              </a:moveTo>
                              <a:cubicBezTo>
                                <a:pt x="4381" y="2970"/>
                                <a:pt x="4348" y="2988"/>
                                <a:pt x="4318" y="3012"/>
                              </a:cubicBezTo>
                              <a:cubicBezTo>
                                <a:pt x="4313" y="2995"/>
                                <a:pt x="4307" y="2981"/>
                                <a:pt x="4302" y="2963"/>
                              </a:cubicBezTo>
                              <a:cubicBezTo>
                                <a:pt x="4337" y="2960"/>
                                <a:pt x="4373" y="2960"/>
                                <a:pt x="4414" y="2956"/>
                              </a:cubicBezTo>
                              <a:close/>
                              <a:moveTo>
                                <a:pt x="316" y="3187"/>
                              </a:moveTo>
                              <a:cubicBezTo>
                                <a:pt x="352" y="3359"/>
                                <a:pt x="412" y="3653"/>
                                <a:pt x="483" y="3905"/>
                              </a:cubicBezTo>
                              <a:cubicBezTo>
                                <a:pt x="477" y="3905"/>
                                <a:pt x="474" y="3909"/>
                                <a:pt x="469" y="3909"/>
                              </a:cubicBezTo>
                              <a:cubicBezTo>
                                <a:pt x="463" y="3909"/>
                                <a:pt x="409" y="3895"/>
                                <a:pt x="382" y="3916"/>
                              </a:cubicBezTo>
                              <a:cubicBezTo>
                                <a:pt x="349" y="3898"/>
                                <a:pt x="322" y="3863"/>
                                <a:pt x="303" y="3832"/>
                              </a:cubicBezTo>
                              <a:cubicBezTo>
                                <a:pt x="289" y="3604"/>
                                <a:pt x="300" y="3380"/>
                                <a:pt x="316" y="3187"/>
                              </a:cubicBezTo>
                              <a:close/>
                              <a:moveTo>
                                <a:pt x="463" y="4942"/>
                              </a:moveTo>
                              <a:cubicBezTo>
                                <a:pt x="466" y="4953"/>
                                <a:pt x="466" y="4960"/>
                                <a:pt x="469" y="4970"/>
                              </a:cubicBezTo>
                              <a:cubicBezTo>
                                <a:pt x="466" y="4970"/>
                                <a:pt x="463" y="4970"/>
                                <a:pt x="461" y="4974"/>
                              </a:cubicBezTo>
                              <a:cubicBezTo>
                                <a:pt x="461" y="4963"/>
                                <a:pt x="461" y="4953"/>
                                <a:pt x="463" y="4942"/>
                              </a:cubicBezTo>
                              <a:close/>
                              <a:moveTo>
                                <a:pt x="270" y="7793"/>
                              </a:moveTo>
                              <a:cubicBezTo>
                                <a:pt x="218" y="7671"/>
                                <a:pt x="166" y="7544"/>
                                <a:pt x="115" y="7422"/>
                              </a:cubicBezTo>
                              <a:cubicBezTo>
                                <a:pt x="128" y="7394"/>
                                <a:pt x="164" y="7317"/>
                                <a:pt x="150" y="7219"/>
                              </a:cubicBezTo>
                              <a:cubicBezTo>
                                <a:pt x="188" y="7296"/>
                                <a:pt x="248" y="7324"/>
                                <a:pt x="273" y="7334"/>
                              </a:cubicBezTo>
                              <a:cubicBezTo>
                                <a:pt x="281" y="7408"/>
                                <a:pt x="292" y="7481"/>
                                <a:pt x="300" y="7555"/>
                              </a:cubicBezTo>
                              <a:cubicBezTo>
                                <a:pt x="245" y="7474"/>
                                <a:pt x="169" y="7404"/>
                                <a:pt x="169" y="7404"/>
                              </a:cubicBezTo>
                              <a:cubicBezTo>
                                <a:pt x="158" y="7650"/>
                                <a:pt x="286" y="7716"/>
                                <a:pt x="330" y="7730"/>
                              </a:cubicBezTo>
                              <a:cubicBezTo>
                                <a:pt x="341" y="7783"/>
                                <a:pt x="349" y="7839"/>
                                <a:pt x="360" y="7888"/>
                              </a:cubicBezTo>
                              <a:cubicBezTo>
                                <a:pt x="330" y="7846"/>
                                <a:pt x="300" y="7818"/>
                                <a:pt x="270" y="7793"/>
                              </a:cubicBezTo>
                              <a:close/>
                              <a:moveTo>
                                <a:pt x="308" y="11499"/>
                              </a:moveTo>
                              <a:cubicBezTo>
                                <a:pt x="278" y="11488"/>
                                <a:pt x="245" y="11492"/>
                                <a:pt x="215" y="11509"/>
                              </a:cubicBezTo>
                              <a:cubicBezTo>
                                <a:pt x="44" y="11212"/>
                                <a:pt x="93" y="10900"/>
                                <a:pt x="120" y="10781"/>
                              </a:cubicBezTo>
                              <a:cubicBezTo>
                                <a:pt x="188" y="10942"/>
                                <a:pt x="278" y="11114"/>
                                <a:pt x="398" y="11278"/>
                              </a:cubicBezTo>
                              <a:cubicBezTo>
                                <a:pt x="365" y="11341"/>
                                <a:pt x="335" y="11415"/>
                                <a:pt x="308" y="11499"/>
                              </a:cubicBezTo>
                              <a:close/>
                              <a:moveTo>
                                <a:pt x="420" y="11236"/>
                              </a:moveTo>
                              <a:cubicBezTo>
                                <a:pt x="311" y="11086"/>
                                <a:pt x="226" y="10928"/>
                                <a:pt x="164" y="10777"/>
                              </a:cubicBezTo>
                              <a:cubicBezTo>
                                <a:pt x="234" y="10763"/>
                                <a:pt x="493" y="10728"/>
                                <a:pt x="660" y="10914"/>
                              </a:cubicBezTo>
                              <a:cubicBezTo>
                                <a:pt x="575" y="10991"/>
                                <a:pt x="493" y="11093"/>
                                <a:pt x="420" y="11236"/>
                              </a:cubicBezTo>
                              <a:close/>
                              <a:moveTo>
                                <a:pt x="687" y="10886"/>
                              </a:moveTo>
                              <a:cubicBezTo>
                                <a:pt x="548" y="10721"/>
                                <a:pt x="352" y="10707"/>
                                <a:pt x="234" y="10718"/>
                              </a:cubicBezTo>
                              <a:cubicBezTo>
                                <a:pt x="428" y="10637"/>
                                <a:pt x="722" y="10452"/>
                                <a:pt x="763" y="10070"/>
                              </a:cubicBezTo>
                              <a:cubicBezTo>
                                <a:pt x="772" y="10038"/>
                                <a:pt x="780" y="10007"/>
                                <a:pt x="785" y="9975"/>
                              </a:cubicBezTo>
                              <a:cubicBezTo>
                                <a:pt x="796" y="9937"/>
                                <a:pt x="804" y="9898"/>
                                <a:pt x="810" y="9860"/>
                              </a:cubicBezTo>
                              <a:cubicBezTo>
                                <a:pt x="815" y="9867"/>
                                <a:pt x="818" y="9870"/>
                                <a:pt x="823" y="9874"/>
                              </a:cubicBezTo>
                              <a:cubicBezTo>
                                <a:pt x="848" y="9972"/>
                                <a:pt x="883" y="10073"/>
                                <a:pt x="930" y="10182"/>
                              </a:cubicBezTo>
                              <a:cubicBezTo>
                                <a:pt x="930" y="10185"/>
                                <a:pt x="932" y="10185"/>
                                <a:pt x="932" y="10189"/>
                              </a:cubicBezTo>
                              <a:cubicBezTo>
                                <a:pt x="968" y="10269"/>
                                <a:pt x="1009" y="10354"/>
                                <a:pt x="1058" y="10438"/>
                              </a:cubicBezTo>
                              <a:cubicBezTo>
                                <a:pt x="1058" y="10438"/>
                                <a:pt x="1058" y="10441"/>
                                <a:pt x="1058" y="10445"/>
                              </a:cubicBezTo>
                              <a:cubicBezTo>
                                <a:pt x="1052" y="10501"/>
                                <a:pt x="1036" y="10630"/>
                                <a:pt x="1011" y="10721"/>
                              </a:cubicBezTo>
                              <a:cubicBezTo>
                                <a:pt x="965" y="10732"/>
                                <a:pt x="840" y="10763"/>
                                <a:pt x="703" y="10879"/>
                              </a:cubicBezTo>
                              <a:cubicBezTo>
                                <a:pt x="692" y="10882"/>
                                <a:pt x="690" y="10882"/>
                                <a:pt x="687" y="10886"/>
                              </a:cubicBezTo>
                              <a:close/>
                              <a:moveTo>
                                <a:pt x="1238" y="11233"/>
                              </a:moveTo>
                              <a:cubicBezTo>
                                <a:pt x="1186" y="11219"/>
                                <a:pt x="1044" y="11187"/>
                                <a:pt x="861" y="11243"/>
                              </a:cubicBezTo>
                              <a:cubicBezTo>
                                <a:pt x="957" y="11121"/>
                                <a:pt x="1025" y="10966"/>
                                <a:pt x="1025" y="10767"/>
                              </a:cubicBezTo>
                              <a:cubicBezTo>
                                <a:pt x="1055" y="10683"/>
                                <a:pt x="1071" y="10550"/>
                                <a:pt x="1080" y="10487"/>
                              </a:cubicBezTo>
                              <a:cubicBezTo>
                                <a:pt x="1115" y="10546"/>
                                <a:pt x="1153" y="10602"/>
                                <a:pt x="1194" y="10662"/>
                              </a:cubicBezTo>
                              <a:cubicBezTo>
                                <a:pt x="1249" y="10746"/>
                                <a:pt x="1292" y="10840"/>
                                <a:pt x="1333" y="10938"/>
                              </a:cubicBezTo>
                              <a:cubicBezTo>
                                <a:pt x="1333" y="10973"/>
                                <a:pt x="1306" y="11142"/>
                                <a:pt x="1238" y="11233"/>
                              </a:cubicBezTo>
                              <a:close/>
                              <a:moveTo>
                                <a:pt x="1884" y="20245"/>
                              </a:moveTo>
                              <a:cubicBezTo>
                                <a:pt x="1884" y="20245"/>
                                <a:pt x="1884" y="20241"/>
                                <a:pt x="1884" y="20241"/>
                              </a:cubicBezTo>
                              <a:cubicBezTo>
                                <a:pt x="1884" y="20241"/>
                                <a:pt x="1887" y="20241"/>
                                <a:pt x="1884" y="20245"/>
                              </a:cubicBezTo>
                              <a:cubicBezTo>
                                <a:pt x="1887" y="20241"/>
                                <a:pt x="1884" y="20245"/>
                                <a:pt x="1884" y="20245"/>
                              </a:cubicBezTo>
                              <a:close/>
                              <a:moveTo>
                                <a:pt x="6011" y="16528"/>
                              </a:moveTo>
                              <a:cubicBezTo>
                                <a:pt x="6009" y="16532"/>
                                <a:pt x="5965" y="16581"/>
                                <a:pt x="5864" y="16672"/>
                              </a:cubicBezTo>
                              <a:cubicBezTo>
                                <a:pt x="5834" y="16697"/>
                                <a:pt x="5785" y="16742"/>
                                <a:pt x="5728" y="16809"/>
                              </a:cubicBezTo>
                              <a:cubicBezTo>
                                <a:pt x="5722" y="16798"/>
                                <a:pt x="5717" y="16791"/>
                                <a:pt x="5711" y="16781"/>
                              </a:cubicBezTo>
                              <a:cubicBezTo>
                                <a:pt x="5711" y="16781"/>
                                <a:pt x="5711" y="16777"/>
                                <a:pt x="5711" y="16777"/>
                              </a:cubicBezTo>
                              <a:cubicBezTo>
                                <a:pt x="5744" y="16704"/>
                                <a:pt x="5785" y="16616"/>
                                <a:pt x="5834" y="16518"/>
                              </a:cubicBezTo>
                              <a:cubicBezTo>
                                <a:pt x="5867" y="16563"/>
                                <a:pt x="5946" y="16549"/>
                                <a:pt x="6011" y="16528"/>
                              </a:cubicBezTo>
                              <a:close/>
                              <a:moveTo>
                                <a:pt x="5766" y="16577"/>
                              </a:moveTo>
                              <a:cubicBezTo>
                                <a:pt x="5782" y="16518"/>
                                <a:pt x="5799" y="16458"/>
                                <a:pt x="5818" y="16399"/>
                              </a:cubicBezTo>
                              <a:cubicBezTo>
                                <a:pt x="5826" y="16420"/>
                                <a:pt x="5831" y="16430"/>
                                <a:pt x="5837" y="16437"/>
                              </a:cubicBezTo>
                              <a:cubicBezTo>
                                <a:pt x="5810" y="16486"/>
                                <a:pt x="5788" y="16535"/>
                                <a:pt x="5766" y="16577"/>
                              </a:cubicBezTo>
                              <a:close/>
                              <a:moveTo>
                                <a:pt x="5872" y="15972"/>
                              </a:moveTo>
                              <a:cubicBezTo>
                                <a:pt x="5878" y="15933"/>
                                <a:pt x="5886" y="15894"/>
                                <a:pt x="5891" y="15856"/>
                              </a:cubicBezTo>
                              <a:cubicBezTo>
                                <a:pt x="5894" y="15856"/>
                                <a:pt x="5902" y="15852"/>
                                <a:pt x="5908" y="15852"/>
                              </a:cubicBezTo>
                              <a:cubicBezTo>
                                <a:pt x="5897" y="15891"/>
                                <a:pt x="5886" y="15930"/>
                                <a:pt x="5872" y="15972"/>
                              </a:cubicBezTo>
                              <a:close/>
                              <a:moveTo>
                                <a:pt x="5968" y="15667"/>
                              </a:moveTo>
                              <a:cubicBezTo>
                                <a:pt x="5946" y="15688"/>
                                <a:pt x="5927" y="15712"/>
                                <a:pt x="5910" y="15740"/>
                              </a:cubicBezTo>
                              <a:cubicBezTo>
                                <a:pt x="5919" y="15677"/>
                                <a:pt x="5927" y="15614"/>
                                <a:pt x="5935" y="15544"/>
                              </a:cubicBezTo>
                              <a:cubicBezTo>
                                <a:pt x="5973" y="15527"/>
                                <a:pt x="6085" y="15453"/>
                                <a:pt x="6058" y="15233"/>
                              </a:cubicBezTo>
                              <a:cubicBezTo>
                                <a:pt x="6058" y="15233"/>
                                <a:pt x="5992" y="15303"/>
                                <a:pt x="5949" y="15383"/>
                              </a:cubicBezTo>
                              <a:cubicBezTo>
                                <a:pt x="5954" y="15317"/>
                                <a:pt x="5957" y="15250"/>
                                <a:pt x="5960" y="15183"/>
                              </a:cubicBezTo>
                              <a:cubicBezTo>
                                <a:pt x="5981" y="15173"/>
                                <a:pt x="6033" y="15141"/>
                                <a:pt x="6063" y="15068"/>
                              </a:cubicBezTo>
                              <a:cubicBezTo>
                                <a:pt x="6058" y="15159"/>
                                <a:pt x="6093" y="15226"/>
                                <a:pt x="6107" y="15250"/>
                              </a:cubicBezTo>
                              <a:cubicBezTo>
                                <a:pt x="6058" y="15387"/>
                                <a:pt x="6011" y="15527"/>
                                <a:pt x="5968" y="15667"/>
                              </a:cubicBezTo>
                              <a:close/>
                              <a:moveTo>
                                <a:pt x="7350" y="12851"/>
                              </a:moveTo>
                              <a:cubicBezTo>
                                <a:pt x="7331" y="12858"/>
                                <a:pt x="7312" y="12872"/>
                                <a:pt x="7290" y="12893"/>
                              </a:cubicBezTo>
                              <a:cubicBezTo>
                                <a:pt x="7290" y="12893"/>
                                <a:pt x="7287" y="12889"/>
                                <a:pt x="7287" y="12889"/>
                              </a:cubicBezTo>
                              <a:cubicBezTo>
                                <a:pt x="7301" y="12868"/>
                                <a:pt x="7317" y="12844"/>
                                <a:pt x="7331" y="12826"/>
                              </a:cubicBezTo>
                              <a:cubicBezTo>
                                <a:pt x="7336" y="12837"/>
                                <a:pt x="7344" y="12844"/>
                                <a:pt x="7350" y="12851"/>
                              </a:cubicBezTo>
                              <a:close/>
                              <a:moveTo>
                                <a:pt x="5905" y="11026"/>
                              </a:moveTo>
                              <a:cubicBezTo>
                                <a:pt x="6058" y="11001"/>
                                <a:pt x="6169" y="10889"/>
                                <a:pt x="6251" y="10753"/>
                              </a:cubicBezTo>
                              <a:cubicBezTo>
                                <a:pt x="6232" y="10991"/>
                                <a:pt x="6273" y="11170"/>
                                <a:pt x="6292" y="11233"/>
                              </a:cubicBezTo>
                              <a:cubicBezTo>
                                <a:pt x="6229" y="11331"/>
                                <a:pt x="6104" y="11387"/>
                                <a:pt x="6077" y="11397"/>
                              </a:cubicBezTo>
                              <a:cubicBezTo>
                                <a:pt x="5995" y="11359"/>
                                <a:pt x="5916" y="11313"/>
                                <a:pt x="5845" y="11257"/>
                              </a:cubicBezTo>
                              <a:cubicBezTo>
                                <a:pt x="5793" y="11212"/>
                                <a:pt x="5744" y="11170"/>
                                <a:pt x="5695" y="11135"/>
                              </a:cubicBezTo>
                              <a:cubicBezTo>
                                <a:pt x="5741" y="11117"/>
                                <a:pt x="5842" y="11075"/>
                                <a:pt x="5905" y="11026"/>
                              </a:cubicBezTo>
                              <a:close/>
                              <a:moveTo>
                                <a:pt x="5422" y="11012"/>
                              </a:moveTo>
                              <a:cubicBezTo>
                                <a:pt x="5433" y="11051"/>
                                <a:pt x="5466" y="11194"/>
                                <a:pt x="5463" y="11334"/>
                              </a:cubicBezTo>
                              <a:cubicBezTo>
                                <a:pt x="5409" y="11394"/>
                                <a:pt x="5226" y="11621"/>
                                <a:pt x="5185" y="12042"/>
                              </a:cubicBezTo>
                              <a:cubicBezTo>
                                <a:pt x="5153" y="11989"/>
                                <a:pt x="5095" y="11968"/>
                                <a:pt x="5044" y="11993"/>
                              </a:cubicBezTo>
                              <a:cubicBezTo>
                                <a:pt x="4989" y="12017"/>
                                <a:pt x="4959" y="12084"/>
                                <a:pt x="4962" y="12154"/>
                              </a:cubicBezTo>
                              <a:cubicBezTo>
                                <a:pt x="4943" y="12161"/>
                                <a:pt x="4926" y="12168"/>
                                <a:pt x="4907" y="12175"/>
                              </a:cubicBezTo>
                              <a:cubicBezTo>
                                <a:pt x="4910" y="12171"/>
                                <a:pt x="4910" y="12168"/>
                                <a:pt x="4913" y="12164"/>
                              </a:cubicBezTo>
                              <a:cubicBezTo>
                                <a:pt x="4975" y="12024"/>
                                <a:pt x="5204" y="11509"/>
                                <a:pt x="5011" y="11117"/>
                              </a:cubicBezTo>
                              <a:cubicBezTo>
                                <a:pt x="5011" y="11040"/>
                                <a:pt x="4967" y="10963"/>
                                <a:pt x="4896" y="10896"/>
                              </a:cubicBezTo>
                              <a:cubicBezTo>
                                <a:pt x="5041" y="10886"/>
                                <a:pt x="5218" y="10910"/>
                                <a:pt x="5422" y="11012"/>
                              </a:cubicBezTo>
                              <a:close/>
                              <a:moveTo>
                                <a:pt x="4817" y="12388"/>
                              </a:moveTo>
                              <a:cubicBezTo>
                                <a:pt x="4817" y="12388"/>
                                <a:pt x="4834" y="12336"/>
                                <a:pt x="4880" y="12231"/>
                              </a:cubicBezTo>
                              <a:cubicBezTo>
                                <a:pt x="4907" y="12220"/>
                                <a:pt x="4937" y="12213"/>
                                <a:pt x="4967" y="12199"/>
                              </a:cubicBezTo>
                              <a:cubicBezTo>
                                <a:pt x="4967" y="12199"/>
                                <a:pt x="4967" y="12203"/>
                                <a:pt x="4967" y="12203"/>
                              </a:cubicBezTo>
                              <a:cubicBezTo>
                                <a:pt x="4992" y="12287"/>
                                <a:pt x="5065" y="12332"/>
                                <a:pt x="5131" y="12301"/>
                              </a:cubicBezTo>
                              <a:cubicBezTo>
                                <a:pt x="5147" y="12294"/>
                                <a:pt x="5163" y="12280"/>
                                <a:pt x="5174" y="12262"/>
                              </a:cubicBezTo>
                              <a:cubicBezTo>
                                <a:pt x="5174" y="12297"/>
                                <a:pt x="5177" y="12329"/>
                                <a:pt x="5180" y="12364"/>
                              </a:cubicBezTo>
                              <a:cubicBezTo>
                                <a:pt x="5161" y="12357"/>
                                <a:pt x="5139" y="12357"/>
                                <a:pt x="5120" y="12360"/>
                              </a:cubicBezTo>
                              <a:cubicBezTo>
                                <a:pt x="5060" y="12378"/>
                                <a:pt x="5022" y="12445"/>
                                <a:pt x="5019" y="12518"/>
                              </a:cubicBezTo>
                              <a:cubicBezTo>
                                <a:pt x="4733" y="12578"/>
                                <a:pt x="4539" y="12381"/>
                                <a:pt x="4471" y="12294"/>
                              </a:cubicBezTo>
                              <a:cubicBezTo>
                                <a:pt x="4569" y="12290"/>
                                <a:pt x="4676" y="12280"/>
                                <a:pt x="4790" y="12252"/>
                              </a:cubicBezTo>
                              <a:cubicBezTo>
                                <a:pt x="4817" y="12385"/>
                                <a:pt x="4817" y="12388"/>
                                <a:pt x="4817" y="12388"/>
                              </a:cubicBezTo>
                              <a:close/>
                              <a:moveTo>
                                <a:pt x="4490" y="12252"/>
                              </a:moveTo>
                              <a:cubicBezTo>
                                <a:pt x="4498" y="12224"/>
                                <a:pt x="4512" y="12168"/>
                                <a:pt x="4536" y="12105"/>
                              </a:cubicBezTo>
                              <a:cubicBezTo>
                                <a:pt x="4624" y="12115"/>
                                <a:pt x="4692" y="12091"/>
                                <a:pt x="4727" y="12028"/>
                              </a:cubicBezTo>
                              <a:cubicBezTo>
                                <a:pt x="4733" y="12017"/>
                                <a:pt x="4738" y="12007"/>
                                <a:pt x="4741" y="11993"/>
                              </a:cubicBezTo>
                              <a:cubicBezTo>
                                <a:pt x="4749" y="12063"/>
                                <a:pt x="4763" y="12133"/>
                                <a:pt x="4779" y="12210"/>
                              </a:cubicBezTo>
                              <a:cubicBezTo>
                                <a:pt x="4678" y="12234"/>
                                <a:pt x="4580" y="12248"/>
                                <a:pt x="4490" y="12252"/>
                              </a:cubicBezTo>
                              <a:close/>
                              <a:moveTo>
                                <a:pt x="4782" y="11362"/>
                              </a:moveTo>
                              <a:cubicBezTo>
                                <a:pt x="4752" y="11467"/>
                                <a:pt x="4730" y="11597"/>
                                <a:pt x="4727" y="11748"/>
                              </a:cubicBezTo>
                              <a:cubicBezTo>
                                <a:pt x="4725" y="11751"/>
                                <a:pt x="4722" y="11751"/>
                                <a:pt x="4719" y="11755"/>
                              </a:cubicBezTo>
                              <a:cubicBezTo>
                                <a:pt x="4684" y="11649"/>
                                <a:pt x="4616" y="11534"/>
                                <a:pt x="4526" y="11425"/>
                              </a:cubicBezTo>
                              <a:cubicBezTo>
                                <a:pt x="4526" y="11422"/>
                                <a:pt x="4523" y="11422"/>
                                <a:pt x="4523" y="11418"/>
                              </a:cubicBezTo>
                              <a:cubicBezTo>
                                <a:pt x="4547" y="11411"/>
                                <a:pt x="4572" y="11404"/>
                                <a:pt x="4594" y="11397"/>
                              </a:cubicBezTo>
                              <a:cubicBezTo>
                                <a:pt x="4662" y="11394"/>
                                <a:pt x="4727" y="11383"/>
                                <a:pt x="4782" y="11362"/>
                              </a:cubicBezTo>
                              <a:close/>
                              <a:moveTo>
                                <a:pt x="4812" y="9664"/>
                              </a:moveTo>
                              <a:cubicBezTo>
                                <a:pt x="4820" y="9660"/>
                                <a:pt x="4853" y="9639"/>
                                <a:pt x="4905" y="9607"/>
                              </a:cubicBezTo>
                              <a:cubicBezTo>
                                <a:pt x="4926" y="9618"/>
                                <a:pt x="4945" y="9628"/>
                                <a:pt x="4967" y="9635"/>
                              </a:cubicBezTo>
                              <a:cubicBezTo>
                                <a:pt x="4776" y="9860"/>
                                <a:pt x="4686" y="10087"/>
                                <a:pt x="4646" y="10283"/>
                              </a:cubicBezTo>
                              <a:cubicBezTo>
                                <a:pt x="4583" y="10287"/>
                                <a:pt x="4517" y="10301"/>
                                <a:pt x="4446" y="10329"/>
                              </a:cubicBezTo>
                              <a:cubicBezTo>
                                <a:pt x="4561" y="10140"/>
                                <a:pt x="4689" y="9916"/>
                                <a:pt x="4812" y="9664"/>
                              </a:cubicBezTo>
                              <a:close/>
                              <a:moveTo>
                                <a:pt x="4384" y="12059"/>
                              </a:moveTo>
                              <a:cubicBezTo>
                                <a:pt x="4422" y="12077"/>
                                <a:pt x="4460" y="12091"/>
                                <a:pt x="4496" y="12098"/>
                              </a:cubicBezTo>
                              <a:cubicBezTo>
                                <a:pt x="4468" y="12168"/>
                                <a:pt x="4455" y="12227"/>
                                <a:pt x="4449" y="12252"/>
                              </a:cubicBezTo>
                              <a:cubicBezTo>
                                <a:pt x="4425" y="12252"/>
                                <a:pt x="4403" y="12252"/>
                                <a:pt x="4381" y="12252"/>
                              </a:cubicBezTo>
                              <a:cubicBezTo>
                                <a:pt x="4389" y="12196"/>
                                <a:pt x="4389" y="12129"/>
                                <a:pt x="4384" y="12059"/>
                              </a:cubicBezTo>
                              <a:close/>
                              <a:moveTo>
                                <a:pt x="3899" y="12147"/>
                              </a:moveTo>
                              <a:cubicBezTo>
                                <a:pt x="3899" y="12147"/>
                                <a:pt x="3901" y="12150"/>
                                <a:pt x="3901" y="12150"/>
                              </a:cubicBezTo>
                              <a:cubicBezTo>
                                <a:pt x="3899" y="12150"/>
                                <a:pt x="3896" y="12147"/>
                                <a:pt x="3896" y="12147"/>
                              </a:cubicBezTo>
                              <a:cubicBezTo>
                                <a:pt x="3893" y="12140"/>
                                <a:pt x="3888" y="12133"/>
                                <a:pt x="3885" y="12126"/>
                              </a:cubicBezTo>
                              <a:cubicBezTo>
                                <a:pt x="3888" y="12136"/>
                                <a:pt x="3893" y="12140"/>
                                <a:pt x="3899" y="12147"/>
                              </a:cubicBezTo>
                              <a:close/>
                              <a:moveTo>
                                <a:pt x="2241" y="15495"/>
                              </a:moveTo>
                              <a:cubicBezTo>
                                <a:pt x="2252" y="15481"/>
                                <a:pt x="2260" y="15467"/>
                                <a:pt x="2271" y="15453"/>
                              </a:cubicBezTo>
                              <a:cubicBezTo>
                                <a:pt x="2257" y="15495"/>
                                <a:pt x="2244" y="15537"/>
                                <a:pt x="2230" y="15579"/>
                              </a:cubicBezTo>
                              <a:cubicBezTo>
                                <a:pt x="2236" y="15551"/>
                                <a:pt x="2238" y="15523"/>
                                <a:pt x="2241" y="15495"/>
                              </a:cubicBezTo>
                              <a:close/>
                              <a:moveTo>
                                <a:pt x="1993" y="16451"/>
                              </a:moveTo>
                              <a:cubicBezTo>
                                <a:pt x="1998" y="16171"/>
                                <a:pt x="1919" y="15979"/>
                                <a:pt x="1851" y="15870"/>
                              </a:cubicBezTo>
                              <a:cubicBezTo>
                                <a:pt x="1873" y="15856"/>
                                <a:pt x="1993" y="15779"/>
                                <a:pt x="2124" y="15639"/>
                              </a:cubicBezTo>
                              <a:cubicBezTo>
                                <a:pt x="2151" y="15677"/>
                                <a:pt x="2173" y="15702"/>
                                <a:pt x="2186" y="15716"/>
                              </a:cubicBezTo>
                              <a:cubicBezTo>
                                <a:pt x="2113" y="15954"/>
                                <a:pt x="2050" y="16199"/>
                                <a:pt x="1993" y="16451"/>
                              </a:cubicBezTo>
                              <a:close/>
                              <a:moveTo>
                                <a:pt x="2195" y="15944"/>
                              </a:moveTo>
                              <a:cubicBezTo>
                                <a:pt x="2219" y="15856"/>
                                <a:pt x="2246" y="15768"/>
                                <a:pt x="2274" y="15684"/>
                              </a:cubicBezTo>
                              <a:cubicBezTo>
                                <a:pt x="2271" y="15744"/>
                                <a:pt x="2274" y="15782"/>
                                <a:pt x="2274" y="15782"/>
                              </a:cubicBezTo>
                              <a:cubicBezTo>
                                <a:pt x="2274" y="15782"/>
                                <a:pt x="2402" y="15618"/>
                                <a:pt x="2481" y="15369"/>
                              </a:cubicBezTo>
                              <a:cubicBezTo>
                                <a:pt x="2481" y="15415"/>
                                <a:pt x="2481" y="15464"/>
                                <a:pt x="2484" y="15513"/>
                              </a:cubicBezTo>
                              <a:cubicBezTo>
                                <a:pt x="2486" y="15572"/>
                                <a:pt x="2495" y="15632"/>
                                <a:pt x="2503" y="15688"/>
                              </a:cubicBezTo>
                              <a:cubicBezTo>
                                <a:pt x="2355" y="15726"/>
                                <a:pt x="2257" y="15831"/>
                                <a:pt x="2195" y="15944"/>
                              </a:cubicBezTo>
                              <a:close/>
                              <a:moveTo>
                                <a:pt x="3424" y="14627"/>
                              </a:moveTo>
                              <a:cubicBezTo>
                                <a:pt x="3329" y="14606"/>
                                <a:pt x="3212" y="14592"/>
                                <a:pt x="3083" y="14606"/>
                              </a:cubicBezTo>
                              <a:cubicBezTo>
                                <a:pt x="3078" y="14606"/>
                                <a:pt x="3075" y="14606"/>
                                <a:pt x="3072" y="14606"/>
                              </a:cubicBezTo>
                              <a:cubicBezTo>
                                <a:pt x="3209" y="14493"/>
                                <a:pt x="3291" y="14374"/>
                                <a:pt x="3291" y="14374"/>
                              </a:cubicBezTo>
                              <a:cubicBezTo>
                                <a:pt x="3291" y="14374"/>
                                <a:pt x="3111" y="14374"/>
                                <a:pt x="2917" y="14476"/>
                              </a:cubicBezTo>
                              <a:cubicBezTo>
                                <a:pt x="2942" y="14444"/>
                                <a:pt x="2969" y="14409"/>
                                <a:pt x="2993" y="14371"/>
                              </a:cubicBezTo>
                              <a:cubicBezTo>
                                <a:pt x="3124" y="14171"/>
                                <a:pt x="3201" y="13958"/>
                                <a:pt x="3239" y="13839"/>
                              </a:cubicBezTo>
                              <a:cubicBezTo>
                                <a:pt x="3250" y="13863"/>
                                <a:pt x="3263" y="13898"/>
                                <a:pt x="3280" y="13940"/>
                              </a:cubicBezTo>
                              <a:cubicBezTo>
                                <a:pt x="3326" y="14059"/>
                                <a:pt x="3511" y="14521"/>
                                <a:pt x="3828" y="14458"/>
                              </a:cubicBezTo>
                              <a:cubicBezTo>
                                <a:pt x="3860" y="14483"/>
                                <a:pt x="3890" y="14507"/>
                                <a:pt x="3923" y="14536"/>
                              </a:cubicBezTo>
                              <a:cubicBezTo>
                                <a:pt x="3830" y="14504"/>
                                <a:pt x="3642" y="14476"/>
                                <a:pt x="3424" y="14627"/>
                              </a:cubicBezTo>
                              <a:close/>
                              <a:moveTo>
                                <a:pt x="3830" y="14413"/>
                              </a:moveTo>
                              <a:cubicBezTo>
                                <a:pt x="3800" y="14294"/>
                                <a:pt x="3686" y="13958"/>
                                <a:pt x="3307" y="13814"/>
                              </a:cubicBezTo>
                              <a:cubicBezTo>
                                <a:pt x="3282" y="13803"/>
                                <a:pt x="3263" y="13796"/>
                                <a:pt x="3250" y="13789"/>
                              </a:cubicBezTo>
                              <a:cubicBezTo>
                                <a:pt x="3258" y="13758"/>
                                <a:pt x="3263" y="13740"/>
                                <a:pt x="3263" y="13740"/>
                              </a:cubicBezTo>
                              <a:cubicBezTo>
                                <a:pt x="3263" y="13740"/>
                                <a:pt x="3244" y="13751"/>
                                <a:pt x="3214" y="13772"/>
                              </a:cubicBezTo>
                              <a:cubicBezTo>
                                <a:pt x="3203" y="13768"/>
                                <a:pt x="3203" y="13768"/>
                                <a:pt x="3203" y="13768"/>
                              </a:cubicBezTo>
                              <a:cubicBezTo>
                                <a:pt x="3203" y="13768"/>
                                <a:pt x="3206" y="13772"/>
                                <a:pt x="3209" y="13775"/>
                              </a:cubicBezTo>
                              <a:cubicBezTo>
                                <a:pt x="3124" y="13835"/>
                                <a:pt x="2961" y="13972"/>
                                <a:pt x="2822" y="14182"/>
                              </a:cubicBezTo>
                              <a:cubicBezTo>
                                <a:pt x="2819" y="14185"/>
                                <a:pt x="2816" y="14189"/>
                                <a:pt x="2813" y="14196"/>
                              </a:cubicBezTo>
                              <a:cubicBezTo>
                                <a:pt x="2849" y="13993"/>
                                <a:pt x="2841" y="13832"/>
                                <a:pt x="2841" y="13832"/>
                              </a:cubicBezTo>
                              <a:cubicBezTo>
                                <a:pt x="2841" y="13832"/>
                                <a:pt x="2713" y="13996"/>
                                <a:pt x="2631" y="14245"/>
                              </a:cubicBezTo>
                              <a:cubicBezTo>
                                <a:pt x="2631" y="14199"/>
                                <a:pt x="2631" y="14150"/>
                                <a:pt x="2628" y="14101"/>
                              </a:cubicBezTo>
                              <a:cubicBezTo>
                                <a:pt x="2614" y="13891"/>
                                <a:pt x="2571" y="13705"/>
                                <a:pt x="2533" y="13579"/>
                              </a:cubicBezTo>
                              <a:cubicBezTo>
                                <a:pt x="2538" y="13583"/>
                                <a:pt x="2541" y="13583"/>
                                <a:pt x="2541" y="13583"/>
                              </a:cubicBezTo>
                              <a:cubicBezTo>
                                <a:pt x="2541" y="13583"/>
                                <a:pt x="2541" y="13583"/>
                                <a:pt x="2516" y="13530"/>
                              </a:cubicBezTo>
                              <a:cubicBezTo>
                                <a:pt x="2492" y="13453"/>
                                <a:pt x="2470" y="13408"/>
                                <a:pt x="2470" y="13408"/>
                              </a:cubicBezTo>
                              <a:cubicBezTo>
                                <a:pt x="2470" y="13408"/>
                                <a:pt x="2467" y="13415"/>
                                <a:pt x="2467" y="13422"/>
                              </a:cubicBezTo>
                              <a:cubicBezTo>
                                <a:pt x="2208" y="12823"/>
                                <a:pt x="1824" y="12749"/>
                                <a:pt x="1715" y="12742"/>
                              </a:cubicBezTo>
                              <a:cubicBezTo>
                                <a:pt x="1652" y="12669"/>
                                <a:pt x="1606" y="12581"/>
                                <a:pt x="1595" y="12564"/>
                              </a:cubicBezTo>
                              <a:cubicBezTo>
                                <a:pt x="1598" y="12473"/>
                                <a:pt x="1598" y="12374"/>
                                <a:pt x="1595" y="12273"/>
                              </a:cubicBezTo>
                              <a:cubicBezTo>
                                <a:pt x="1598" y="12269"/>
                                <a:pt x="1595" y="12262"/>
                                <a:pt x="1595" y="12259"/>
                              </a:cubicBezTo>
                              <a:cubicBezTo>
                                <a:pt x="1592" y="12171"/>
                                <a:pt x="1589" y="12077"/>
                                <a:pt x="1581" y="11982"/>
                              </a:cubicBezTo>
                              <a:cubicBezTo>
                                <a:pt x="1614" y="12024"/>
                                <a:pt x="1671" y="12084"/>
                                <a:pt x="1734" y="12122"/>
                              </a:cubicBezTo>
                              <a:cubicBezTo>
                                <a:pt x="1908" y="12602"/>
                                <a:pt x="2424" y="12536"/>
                                <a:pt x="2557" y="12515"/>
                              </a:cubicBezTo>
                              <a:cubicBezTo>
                                <a:pt x="2694" y="12494"/>
                                <a:pt x="2754" y="12497"/>
                                <a:pt x="2754" y="12497"/>
                              </a:cubicBezTo>
                              <a:cubicBezTo>
                                <a:pt x="2754" y="12497"/>
                                <a:pt x="2754" y="12497"/>
                                <a:pt x="2642" y="12381"/>
                              </a:cubicBezTo>
                              <a:cubicBezTo>
                                <a:pt x="2230" y="11930"/>
                                <a:pt x="1846" y="12042"/>
                                <a:pt x="1748" y="12084"/>
                              </a:cubicBezTo>
                              <a:cubicBezTo>
                                <a:pt x="1663" y="12035"/>
                                <a:pt x="1589" y="11933"/>
                                <a:pt x="1576" y="11916"/>
                              </a:cubicBezTo>
                              <a:cubicBezTo>
                                <a:pt x="1559" y="11709"/>
                                <a:pt x="1529" y="11495"/>
                                <a:pt x="1483" y="11292"/>
                              </a:cubicBezTo>
                              <a:cubicBezTo>
                                <a:pt x="1519" y="11317"/>
                                <a:pt x="1573" y="11352"/>
                                <a:pt x="1628" y="11373"/>
                              </a:cubicBezTo>
                              <a:cubicBezTo>
                                <a:pt x="1851" y="11832"/>
                                <a:pt x="2364" y="11663"/>
                                <a:pt x="2495" y="11618"/>
                              </a:cubicBezTo>
                              <a:cubicBezTo>
                                <a:pt x="2519" y="11611"/>
                                <a:pt x="2541" y="11604"/>
                                <a:pt x="2560" y="11597"/>
                              </a:cubicBezTo>
                              <a:cubicBezTo>
                                <a:pt x="2617" y="11730"/>
                                <a:pt x="2813" y="11755"/>
                                <a:pt x="3042" y="11670"/>
                              </a:cubicBezTo>
                              <a:cubicBezTo>
                                <a:pt x="3051" y="11670"/>
                                <a:pt x="3062" y="11670"/>
                                <a:pt x="3070" y="11667"/>
                              </a:cubicBezTo>
                              <a:cubicBezTo>
                                <a:pt x="3062" y="11698"/>
                                <a:pt x="3056" y="11726"/>
                                <a:pt x="3051" y="11755"/>
                              </a:cubicBezTo>
                              <a:cubicBezTo>
                                <a:pt x="2944" y="12014"/>
                                <a:pt x="2925" y="12252"/>
                                <a:pt x="3018" y="12343"/>
                              </a:cubicBezTo>
                              <a:cubicBezTo>
                                <a:pt x="3092" y="12416"/>
                                <a:pt x="3220" y="12374"/>
                                <a:pt x="3353" y="12248"/>
                              </a:cubicBezTo>
                              <a:cubicBezTo>
                                <a:pt x="3386" y="12455"/>
                                <a:pt x="3457" y="12599"/>
                                <a:pt x="3550" y="12613"/>
                              </a:cubicBezTo>
                              <a:cubicBezTo>
                                <a:pt x="3667" y="12627"/>
                                <a:pt x="3784" y="12427"/>
                                <a:pt x="3841" y="12136"/>
                              </a:cubicBezTo>
                              <a:cubicBezTo>
                                <a:pt x="3885" y="12220"/>
                                <a:pt x="3931" y="12301"/>
                                <a:pt x="3980" y="12385"/>
                              </a:cubicBezTo>
                              <a:cubicBezTo>
                                <a:pt x="3999" y="12532"/>
                                <a:pt x="4024" y="12781"/>
                                <a:pt x="4029" y="13026"/>
                              </a:cubicBezTo>
                              <a:cubicBezTo>
                                <a:pt x="3991" y="13022"/>
                                <a:pt x="3901" y="13019"/>
                                <a:pt x="3814" y="13040"/>
                              </a:cubicBezTo>
                              <a:cubicBezTo>
                                <a:pt x="3727" y="13061"/>
                                <a:pt x="3637" y="13106"/>
                                <a:pt x="3593" y="13198"/>
                              </a:cubicBezTo>
                              <a:cubicBezTo>
                                <a:pt x="3574" y="13191"/>
                                <a:pt x="3555" y="13191"/>
                                <a:pt x="3536" y="13194"/>
                              </a:cubicBezTo>
                              <a:cubicBezTo>
                                <a:pt x="3465" y="13212"/>
                                <a:pt x="3421" y="13296"/>
                                <a:pt x="3432" y="13387"/>
                              </a:cubicBezTo>
                              <a:cubicBezTo>
                                <a:pt x="3446" y="13478"/>
                                <a:pt x="3511" y="13534"/>
                                <a:pt x="3582" y="13520"/>
                              </a:cubicBezTo>
                              <a:cubicBezTo>
                                <a:pt x="3653" y="13502"/>
                                <a:pt x="3697" y="13418"/>
                                <a:pt x="3686" y="13327"/>
                              </a:cubicBezTo>
                              <a:cubicBezTo>
                                <a:pt x="3678" y="13282"/>
                                <a:pt x="3656" y="13243"/>
                                <a:pt x="3629" y="13219"/>
                              </a:cubicBezTo>
                              <a:cubicBezTo>
                                <a:pt x="3710" y="13061"/>
                                <a:pt x="3964" y="13068"/>
                                <a:pt x="4032" y="13075"/>
                              </a:cubicBezTo>
                              <a:cubicBezTo>
                                <a:pt x="4032" y="13264"/>
                                <a:pt x="4021" y="13443"/>
                                <a:pt x="3983" y="13558"/>
                              </a:cubicBezTo>
                              <a:cubicBezTo>
                                <a:pt x="3961" y="13548"/>
                                <a:pt x="3939" y="13544"/>
                                <a:pt x="3918" y="13551"/>
                              </a:cubicBezTo>
                              <a:cubicBezTo>
                                <a:pt x="3847" y="13569"/>
                                <a:pt x="3803" y="13653"/>
                                <a:pt x="3814" y="13744"/>
                              </a:cubicBezTo>
                              <a:cubicBezTo>
                                <a:pt x="3825" y="13828"/>
                                <a:pt x="3885" y="13881"/>
                                <a:pt x="3948" y="13877"/>
                              </a:cubicBezTo>
                              <a:cubicBezTo>
                                <a:pt x="3950" y="13909"/>
                                <a:pt x="3953" y="13965"/>
                                <a:pt x="3953" y="14045"/>
                              </a:cubicBezTo>
                              <a:cubicBezTo>
                                <a:pt x="3953" y="14136"/>
                                <a:pt x="3959" y="14392"/>
                                <a:pt x="4048" y="14599"/>
                              </a:cubicBezTo>
                              <a:cubicBezTo>
                                <a:pt x="3980" y="14532"/>
                                <a:pt x="3907" y="14472"/>
                                <a:pt x="3830" y="14413"/>
                              </a:cubicBezTo>
                              <a:close/>
                              <a:moveTo>
                                <a:pt x="5090" y="16161"/>
                              </a:moveTo>
                              <a:cubicBezTo>
                                <a:pt x="5123" y="16112"/>
                                <a:pt x="5349" y="15730"/>
                                <a:pt x="5169" y="15120"/>
                              </a:cubicBezTo>
                              <a:cubicBezTo>
                                <a:pt x="5128" y="14970"/>
                                <a:pt x="5128" y="14970"/>
                                <a:pt x="5128" y="14970"/>
                              </a:cubicBezTo>
                              <a:cubicBezTo>
                                <a:pt x="5128" y="14970"/>
                                <a:pt x="5112" y="15033"/>
                                <a:pt x="5060" y="15169"/>
                              </a:cubicBezTo>
                              <a:cubicBezTo>
                                <a:pt x="5022" y="15268"/>
                                <a:pt x="4913" y="15565"/>
                                <a:pt x="4951" y="15842"/>
                              </a:cubicBezTo>
                              <a:cubicBezTo>
                                <a:pt x="4907" y="15751"/>
                                <a:pt x="4858" y="15660"/>
                                <a:pt x="4806" y="15565"/>
                              </a:cubicBezTo>
                              <a:cubicBezTo>
                                <a:pt x="4825" y="15509"/>
                                <a:pt x="4962" y="15096"/>
                                <a:pt x="4684" y="14599"/>
                              </a:cubicBezTo>
                              <a:cubicBezTo>
                                <a:pt x="4618" y="14476"/>
                                <a:pt x="4618" y="14476"/>
                                <a:pt x="4618" y="14476"/>
                              </a:cubicBezTo>
                              <a:cubicBezTo>
                                <a:pt x="4618" y="14476"/>
                                <a:pt x="4616" y="14539"/>
                                <a:pt x="4594" y="14679"/>
                              </a:cubicBezTo>
                              <a:cubicBezTo>
                                <a:pt x="4580" y="14763"/>
                                <a:pt x="4545" y="15005"/>
                                <a:pt x="4591" y="15226"/>
                              </a:cubicBezTo>
                              <a:cubicBezTo>
                                <a:pt x="4504" y="15099"/>
                                <a:pt x="4408" y="14973"/>
                                <a:pt x="4302" y="14854"/>
                              </a:cubicBezTo>
                              <a:cubicBezTo>
                                <a:pt x="4310" y="14819"/>
                                <a:pt x="4387" y="14360"/>
                                <a:pt x="4027" y="13944"/>
                              </a:cubicBezTo>
                              <a:cubicBezTo>
                                <a:pt x="3999" y="13909"/>
                                <a:pt x="3980" y="13888"/>
                                <a:pt x="3969" y="13874"/>
                              </a:cubicBezTo>
                              <a:cubicBezTo>
                                <a:pt x="4035" y="13853"/>
                                <a:pt x="4078" y="13772"/>
                                <a:pt x="4065" y="13684"/>
                              </a:cubicBezTo>
                              <a:cubicBezTo>
                                <a:pt x="4059" y="13642"/>
                                <a:pt x="4040" y="13604"/>
                                <a:pt x="4013" y="13579"/>
                              </a:cubicBezTo>
                              <a:cubicBezTo>
                                <a:pt x="4065" y="13422"/>
                                <a:pt x="4073" y="13180"/>
                                <a:pt x="4065" y="12952"/>
                              </a:cubicBezTo>
                              <a:cubicBezTo>
                                <a:pt x="4141" y="13082"/>
                                <a:pt x="4307" y="13397"/>
                                <a:pt x="4305" y="13586"/>
                              </a:cubicBezTo>
                              <a:cubicBezTo>
                                <a:pt x="4299" y="13586"/>
                                <a:pt x="4291" y="13586"/>
                                <a:pt x="4286" y="13590"/>
                              </a:cubicBezTo>
                              <a:cubicBezTo>
                                <a:pt x="4215" y="13607"/>
                                <a:pt x="4171" y="13691"/>
                                <a:pt x="4182" y="13782"/>
                              </a:cubicBezTo>
                              <a:cubicBezTo>
                                <a:pt x="4196" y="13874"/>
                                <a:pt x="4261" y="13930"/>
                                <a:pt x="4332" y="13916"/>
                              </a:cubicBezTo>
                              <a:cubicBezTo>
                                <a:pt x="4403" y="13898"/>
                                <a:pt x="4446" y="13814"/>
                                <a:pt x="4436" y="13723"/>
                              </a:cubicBezTo>
                              <a:cubicBezTo>
                                <a:pt x="4427" y="13660"/>
                                <a:pt x="4389" y="13611"/>
                                <a:pt x="4343" y="13593"/>
                              </a:cubicBezTo>
                              <a:cubicBezTo>
                                <a:pt x="4348" y="13345"/>
                                <a:pt x="4098" y="12928"/>
                                <a:pt x="4062" y="12868"/>
                              </a:cubicBezTo>
                              <a:cubicBezTo>
                                <a:pt x="4054" y="12697"/>
                                <a:pt x="4038" y="12546"/>
                                <a:pt x="4027" y="12455"/>
                              </a:cubicBezTo>
                              <a:cubicBezTo>
                                <a:pt x="4114" y="12585"/>
                                <a:pt x="4212" y="12707"/>
                                <a:pt x="4321" y="12816"/>
                              </a:cubicBezTo>
                              <a:cubicBezTo>
                                <a:pt x="4318" y="12896"/>
                                <a:pt x="4316" y="13331"/>
                                <a:pt x="4523" y="13513"/>
                              </a:cubicBezTo>
                              <a:cubicBezTo>
                                <a:pt x="4520" y="13516"/>
                                <a:pt x="4520" y="13516"/>
                                <a:pt x="4517" y="13520"/>
                              </a:cubicBezTo>
                              <a:cubicBezTo>
                                <a:pt x="4479" y="13597"/>
                                <a:pt x="4496" y="13698"/>
                                <a:pt x="4556" y="13747"/>
                              </a:cubicBezTo>
                              <a:cubicBezTo>
                                <a:pt x="4616" y="13796"/>
                                <a:pt x="4695" y="13775"/>
                                <a:pt x="4733" y="13698"/>
                              </a:cubicBezTo>
                              <a:cubicBezTo>
                                <a:pt x="4771" y="13621"/>
                                <a:pt x="4755" y="13520"/>
                                <a:pt x="4695" y="13471"/>
                              </a:cubicBezTo>
                              <a:cubicBezTo>
                                <a:pt x="4648" y="13432"/>
                                <a:pt x="4591" y="13439"/>
                                <a:pt x="4547" y="13478"/>
                              </a:cubicBezTo>
                              <a:cubicBezTo>
                                <a:pt x="4373" y="13331"/>
                                <a:pt x="4357" y="12973"/>
                                <a:pt x="4357" y="12851"/>
                              </a:cubicBezTo>
                              <a:cubicBezTo>
                                <a:pt x="4449" y="12938"/>
                                <a:pt x="4553" y="13012"/>
                                <a:pt x="4665" y="13071"/>
                              </a:cubicBezTo>
                              <a:cubicBezTo>
                                <a:pt x="4662" y="13082"/>
                                <a:pt x="4659" y="13096"/>
                                <a:pt x="4656" y="13110"/>
                              </a:cubicBezTo>
                              <a:cubicBezTo>
                                <a:pt x="4651" y="13201"/>
                                <a:pt x="4700" y="13282"/>
                                <a:pt x="4771" y="13289"/>
                              </a:cubicBezTo>
                              <a:cubicBezTo>
                                <a:pt x="4842" y="13296"/>
                                <a:pt x="4905" y="13233"/>
                                <a:pt x="4910" y="13142"/>
                              </a:cubicBezTo>
                              <a:cubicBezTo>
                                <a:pt x="4915" y="13050"/>
                                <a:pt x="4866" y="12970"/>
                                <a:pt x="4795" y="12963"/>
                              </a:cubicBezTo>
                              <a:cubicBezTo>
                                <a:pt x="4749" y="12956"/>
                                <a:pt x="4705" y="12984"/>
                                <a:pt x="4681" y="13029"/>
                              </a:cubicBezTo>
                              <a:cubicBezTo>
                                <a:pt x="4556" y="12963"/>
                                <a:pt x="4441" y="12875"/>
                                <a:pt x="4337" y="12774"/>
                              </a:cubicBezTo>
                              <a:cubicBezTo>
                                <a:pt x="4370" y="12735"/>
                                <a:pt x="4476" y="12655"/>
                                <a:pt x="4719" y="12774"/>
                              </a:cubicBezTo>
                              <a:cubicBezTo>
                                <a:pt x="4711" y="12854"/>
                                <a:pt x="4752" y="12935"/>
                                <a:pt x="4815" y="12952"/>
                              </a:cubicBezTo>
                              <a:cubicBezTo>
                                <a:pt x="4883" y="12973"/>
                                <a:pt x="4954" y="12921"/>
                                <a:pt x="4970" y="12833"/>
                              </a:cubicBezTo>
                              <a:cubicBezTo>
                                <a:pt x="4986" y="12746"/>
                                <a:pt x="4945" y="12655"/>
                                <a:pt x="4877" y="12634"/>
                              </a:cubicBezTo>
                              <a:cubicBezTo>
                                <a:pt x="4815" y="12613"/>
                                <a:pt x="4755" y="12655"/>
                                <a:pt x="4730" y="12728"/>
                              </a:cubicBezTo>
                              <a:cubicBezTo>
                                <a:pt x="4591" y="12662"/>
                                <a:pt x="4496" y="12655"/>
                                <a:pt x="4427" y="12669"/>
                              </a:cubicBezTo>
                              <a:cubicBezTo>
                                <a:pt x="4365" y="12683"/>
                                <a:pt x="4327" y="12718"/>
                                <a:pt x="4310" y="12742"/>
                              </a:cubicBezTo>
                              <a:cubicBezTo>
                                <a:pt x="4160" y="12588"/>
                                <a:pt x="4032" y="12402"/>
                                <a:pt x="3926" y="12206"/>
                              </a:cubicBezTo>
                              <a:cubicBezTo>
                                <a:pt x="3929" y="12206"/>
                                <a:pt x="3929" y="12206"/>
                                <a:pt x="3931" y="12206"/>
                              </a:cubicBezTo>
                              <a:cubicBezTo>
                                <a:pt x="4046" y="12413"/>
                                <a:pt x="4177" y="12525"/>
                                <a:pt x="4275" y="12473"/>
                              </a:cubicBezTo>
                              <a:cubicBezTo>
                                <a:pt x="4324" y="12448"/>
                                <a:pt x="4357" y="12381"/>
                                <a:pt x="4373" y="12290"/>
                              </a:cubicBezTo>
                              <a:cubicBezTo>
                                <a:pt x="4389" y="12290"/>
                                <a:pt x="4403" y="12290"/>
                                <a:pt x="4419" y="12290"/>
                              </a:cubicBezTo>
                              <a:cubicBezTo>
                                <a:pt x="4455" y="12343"/>
                                <a:pt x="4676" y="12630"/>
                                <a:pt x="5022" y="12560"/>
                              </a:cubicBezTo>
                              <a:cubicBezTo>
                                <a:pt x="5038" y="12644"/>
                                <a:pt x="5106" y="12697"/>
                                <a:pt x="5172" y="12679"/>
                              </a:cubicBezTo>
                              <a:cubicBezTo>
                                <a:pt x="5229" y="12662"/>
                                <a:pt x="5270" y="12599"/>
                                <a:pt x="5273" y="12525"/>
                              </a:cubicBezTo>
                              <a:cubicBezTo>
                                <a:pt x="5286" y="12501"/>
                                <a:pt x="5303" y="12473"/>
                                <a:pt x="5322" y="12441"/>
                              </a:cubicBezTo>
                              <a:cubicBezTo>
                                <a:pt x="5403" y="12304"/>
                                <a:pt x="5714" y="11783"/>
                                <a:pt x="5496" y="11345"/>
                              </a:cubicBezTo>
                              <a:cubicBezTo>
                                <a:pt x="5499" y="11219"/>
                                <a:pt x="5477" y="11093"/>
                                <a:pt x="5461" y="11026"/>
                              </a:cubicBezTo>
                              <a:cubicBezTo>
                                <a:pt x="5575" y="11086"/>
                                <a:pt x="5695" y="11173"/>
                                <a:pt x="5826" y="11285"/>
                              </a:cubicBezTo>
                              <a:cubicBezTo>
                                <a:pt x="5831" y="11289"/>
                                <a:pt x="5840" y="11296"/>
                                <a:pt x="5845" y="11299"/>
                              </a:cubicBezTo>
                              <a:cubicBezTo>
                                <a:pt x="5853" y="11331"/>
                                <a:pt x="5878" y="11457"/>
                                <a:pt x="5875" y="11558"/>
                              </a:cubicBezTo>
                              <a:cubicBezTo>
                                <a:pt x="5791" y="11674"/>
                                <a:pt x="5562" y="12052"/>
                                <a:pt x="5676" y="12700"/>
                              </a:cubicBezTo>
                              <a:cubicBezTo>
                                <a:pt x="5703" y="12879"/>
                                <a:pt x="5703" y="12879"/>
                                <a:pt x="5703" y="12879"/>
                              </a:cubicBezTo>
                              <a:cubicBezTo>
                                <a:pt x="5703" y="12879"/>
                                <a:pt x="5728" y="12809"/>
                                <a:pt x="5807" y="12665"/>
                              </a:cubicBezTo>
                              <a:cubicBezTo>
                                <a:pt x="5883" y="12522"/>
                                <a:pt x="6178" y="11951"/>
                                <a:pt x="5908" y="11527"/>
                              </a:cubicBezTo>
                              <a:cubicBezTo>
                                <a:pt x="5908" y="11453"/>
                                <a:pt x="5894" y="11376"/>
                                <a:pt x="5886" y="11327"/>
                              </a:cubicBezTo>
                              <a:cubicBezTo>
                                <a:pt x="5943" y="11366"/>
                                <a:pt x="6003" y="11401"/>
                                <a:pt x="6066" y="11429"/>
                              </a:cubicBezTo>
                              <a:cubicBezTo>
                                <a:pt x="6069" y="11429"/>
                                <a:pt x="6069" y="11432"/>
                                <a:pt x="6071" y="11432"/>
                              </a:cubicBezTo>
                              <a:cubicBezTo>
                                <a:pt x="6150" y="11467"/>
                                <a:pt x="6232" y="11495"/>
                                <a:pt x="6317" y="11516"/>
                              </a:cubicBezTo>
                              <a:cubicBezTo>
                                <a:pt x="6347" y="11562"/>
                                <a:pt x="6401" y="11660"/>
                                <a:pt x="6426" y="11744"/>
                              </a:cubicBezTo>
                              <a:cubicBezTo>
                                <a:pt x="6390" y="11895"/>
                                <a:pt x="6317" y="12364"/>
                                <a:pt x="6647" y="12879"/>
                              </a:cubicBezTo>
                              <a:cubicBezTo>
                                <a:pt x="6734" y="13022"/>
                                <a:pt x="6734" y="13022"/>
                                <a:pt x="6734" y="13022"/>
                              </a:cubicBezTo>
                              <a:cubicBezTo>
                                <a:pt x="6734" y="13022"/>
                                <a:pt x="6734" y="12945"/>
                                <a:pt x="6750" y="12770"/>
                              </a:cubicBezTo>
                              <a:cubicBezTo>
                                <a:pt x="6769" y="12599"/>
                                <a:pt x="6832" y="11923"/>
                                <a:pt x="6448" y="11698"/>
                              </a:cubicBezTo>
                              <a:cubicBezTo>
                                <a:pt x="6423" y="11632"/>
                                <a:pt x="6390" y="11565"/>
                                <a:pt x="6366" y="11523"/>
                              </a:cubicBezTo>
                              <a:cubicBezTo>
                                <a:pt x="6529" y="11558"/>
                                <a:pt x="6696" y="11565"/>
                                <a:pt x="6859" y="11558"/>
                              </a:cubicBezTo>
                              <a:cubicBezTo>
                                <a:pt x="6876" y="11572"/>
                                <a:pt x="6963" y="11653"/>
                                <a:pt x="7012" y="11755"/>
                              </a:cubicBezTo>
                              <a:cubicBezTo>
                                <a:pt x="6996" y="11881"/>
                                <a:pt x="6960" y="12350"/>
                                <a:pt x="7317" y="12802"/>
                              </a:cubicBezTo>
                              <a:cubicBezTo>
                                <a:pt x="7304" y="12819"/>
                                <a:pt x="7287" y="12847"/>
                                <a:pt x="7271" y="12868"/>
                              </a:cubicBezTo>
                              <a:cubicBezTo>
                                <a:pt x="7255" y="12858"/>
                                <a:pt x="7235" y="12851"/>
                                <a:pt x="7216" y="12847"/>
                              </a:cubicBezTo>
                              <a:cubicBezTo>
                                <a:pt x="7145" y="12830"/>
                                <a:pt x="7094" y="12910"/>
                                <a:pt x="7056" y="13019"/>
                              </a:cubicBezTo>
                              <a:cubicBezTo>
                                <a:pt x="7004" y="13134"/>
                                <a:pt x="6971" y="13296"/>
                                <a:pt x="6955" y="13401"/>
                              </a:cubicBezTo>
                              <a:cubicBezTo>
                                <a:pt x="6955" y="13401"/>
                                <a:pt x="6955" y="13401"/>
                                <a:pt x="6955" y="13401"/>
                              </a:cubicBezTo>
                              <a:cubicBezTo>
                                <a:pt x="6946" y="13415"/>
                                <a:pt x="6925" y="13460"/>
                                <a:pt x="6927" y="13499"/>
                              </a:cubicBezTo>
                              <a:cubicBezTo>
                                <a:pt x="6900" y="13530"/>
                                <a:pt x="6876" y="13565"/>
                                <a:pt x="6851" y="13600"/>
                              </a:cubicBezTo>
                              <a:cubicBezTo>
                                <a:pt x="6856" y="13506"/>
                                <a:pt x="6846" y="13404"/>
                                <a:pt x="6846" y="13404"/>
                              </a:cubicBezTo>
                              <a:cubicBezTo>
                                <a:pt x="6731" y="13527"/>
                                <a:pt x="6750" y="13660"/>
                                <a:pt x="6772" y="13719"/>
                              </a:cubicBezTo>
                              <a:cubicBezTo>
                                <a:pt x="6742" y="13765"/>
                                <a:pt x="6715" y="13814"/>
                                <a:pt x="6685" y="13867"/>
                              </a:cubicBezTo>
                              <a:cubicBezTo>
                                <a:pt x="6679" y="13768"/>
                                <a:pt x="6647" y="13660"/>
                                <a:pt x="6647" y="13660"/>
                              </a:cubicBezTo>
                              <a:cubicBezTo>
                                <a:pt x="6557" y="13807"/>
                                <a:pt x="6595" y="13930"/>
                                <a:pt x="6622" y="13986"/>
                              </a:cubicBezTo>
                              <a:cubicBezTo>
                                <a:pt x="6592" y="14045"/>
                                <a:pt x="6562" y="14105"/>
                                <a:pt x="6532" y="14168"/>
                              </a:cubicBezTo>
                              <a:cubicBezTo>
                                <a:pt x="6527" y="14059"/>
                                <a:pt x="6480" y="13926"/>
                                <a:pt x="6480" y="13926"/>
                              </a:cubicBezTo>
                              <a:cubicBezTo>
                                <a:pt x="6388" y="14105"/>
                                <a:pt x="6456" y="14231"/>
                                <a:pt x="6486" y="14269"/>
                              </a:cubicBezTo>
                              <a:cubicBezTo>
                                <a:pt x="6456" y="14332"/>
                                <a:pt x="6428" y="14399"/>
                                <a:pt x="6401" y="14465"/>
                              </a:cubicBezTo>
                              <a:cubicBezTo>
                                <a:pt x="6396" y="14367"/>
                                <a:pt x="6366" y="14255"/>
                                <a:pt x="6366" y="14255"/>
                              </a:cubicBezTo>
                              <a:cubicBezTo>
                                <a:pt x="6262" y="14420"/>
                                <a:pt x="6319" y="14553"/>
                                <a:pt x="6347" y="14599"/>
                              </a:cubicBezTo>
                              <a:cubicBezTo>
                                <a:pt x="6325" y="14651"/>
                                <a:pt x="6306" y="14704"/>
                                <a:pt x="6284" y="14756"/>
                              </a:cubicBezTo>
                              <a:cubicBezTo>
                                <a:pt x="6276" y="14665"/>
                                <a:pt x="6249" y="14578"/>
                                <a:pt x="6249" y="14578"/>
                              </a:cubicBezTo>
                              <a:cubicBezTo>
                                <a:pt x="6153" y="14732"/>
                                <a:pt x="6197" y="14854"/>
                                <a:pt x="6227" y="14910"/>
                              </a:cubicBezTo>
                              <a:cubicBezTo>
                                <a:pt x="6205" y="14970"/>
                                <a:pt x="6183" y="15033"/>
                                <a:pt x="6161" y="15096"/>
                              </a:cubicBezTo>
                              <a:cubicBezTo>
                                <a:pt x="6156" y="14998"/>
                                <a:pt x="6126" y="14886"/>
                                <a:pt x="6126" y="14886"/>
                              </a:cubicBezTo>
                              <a:cubicBezTo>
                                <a:pt x="6110" y="14910"/>
                                <a:pt x="6099" y="14935"/>
                                <a:pt x="6088" y="14959"/>
                              </a:cubicBezTo>
                              <a:cubicBezTo>
                                <a:pt x="6090" y="14931"/>
                                <a:pt x="6090" y="14896"/>
                                <a:pt x="6085" y="14861"/>
                              </a:cubicBezTo>
                              <a:cubicBezTo>
                                <a:pt x="6085" y="14861"/>
                                <a:pt x="6009" y="14945"/>
                                <a:pt x="5968" y="15033"/>
                              </a:cubicBezTo>
                              <a:cubicBezTo>
                                <a:pt x="5968" y="14963"/>
                                <a:pt x="5968" y="14889"/>
                                <a:pt x="5965" y="14816"/>
                              </a:cubicBezTo>
                              <a:cubicBezTo>
                                <a:pt x="5998" y="14805"/>
                                <a:pt x="6123" y="14746"/>
                                <a:pt x="6112" y="14518"/>
                              </a:cubicBezTo>
                              <a:cubicBezTo>
                                <a:pt x="6112" y="14518"/>
                                <a:pt x="5998" y="14623"/>
                                <a:pt x="5962" y="14721"/>
                              </a:cubicBezTo>
                              <a:cubicBezTo>
                                <a:pt x="5957" y="14648"/>
                                <a:pt x="5951" y="14574"/>
                                <a:pt x="5940" y="14497"/>
                              </a:cubicBezTo>
                              <a:cubicBezTo>
                                <a:pt x="5976" y="14472"/>
                                <a:pt x="6080" y="14381"/>
                                <a:pt x="6033" y="14171"/>
                              </a:cubicBezTo>
                              <a:cubicBezTo>
                                <a:pt x="6033" y="14171"/>
                                <a:pt x="5954" y="14280"/>
                                <a:pt x="5921" y="14381"/>
                              </a:cubicBezTo>
                              <a:cubicBezTo>
                                <a:pt x="5910" y="14318"/>
                                <a:pt x="5900" y="14255"/>
                                <a:pt x="5883" y="14192"/>
                              </a:cubicBezTo>
                              <a:cubicBezTo>
                                <a:pt x="5913" y="14164"/>
                                <a:pt x="6009" y="14049"/>
                                <a:pt x="5930" y="13846"/>
                              </a:cubicBezTo>
                              <a:cubicBezTo>
                                <a:pt x="5930" y="13846"/>
                                <a:pt x="5867" y="13972"/>
                                <a:pt x="5851" y="14077"/>
                              </a:cubicBezTo>
                              <a:cubicBezTo>
                                <a:pt x="5829" y="14000"/>
                                <a:pt x="5801" y="13923"/>
                                <a:pt x="5771" y="13849"/>
                              </a:cubicBezTo>
                              <a:cubicBezTo>
                                <a:pt x="5793" y="13821"/>
                                <a:pt x="5793" y="13768"/>
                                <a:pt x="5791" y="13747"/>
                              </a:cubicBezTo>
                              <a:cubicBezTo>
                                <a:pt x="5791" y="13747"/>
                                <a:pt x="5791" y="13747"/>
                                <a:pt x="5791" y="13747"/>
                              </a:cubicBezTo>
                              <a:cubicBezTo>
                                <a:pt x="5812" y="13660"/>
                                <a:pt x="5845" y="13516"/>
                                <a:pt x="5845" y="13401"/>
                              </a:cubicBezTo>
                              <a:cubicBezTo>
                                <a:pt x="5853" y="13299"/>
                                <a:pt x="5842" y="13208"/>
                                <a:pt x="5782" y="13180"/>
                              </a:cubicBezTo>
                              <a:cubicBezTo>
                                <a:pt x="5766" y="13173"/>
                                <a:pt x="5750" y="13166"/>
                                <a:pt x="5733" y="13166"/>
                              </a:cubicBezTo>
                              <a:cubicBezTo>
                                <a:pt x="5731" y="13131"/>
                                <a:pt x="5725" y="13092"/>
                                <a:pt x="5717" y="13068"/>
                              </a:cubicBezTo>
                              <a:cubicBezTo>
                                <a:pt x="5717" y="13064"/>
                                <a:pt x="5717" y="13061"/>
                                <a:pt x="5717" y="13061"/>
                              </a:cubicBezTo>
                              <a:cubicBezTo>
                                <a:pt x="5717" y="13054"/>
                                <a:pt x="5709" y="13047"/>
                                <a:pt x="5703" y="13050"/>
                              </a:cubicBezTo>
                              <a:cubicBezTo>
                                <a:pt x="5698" y="13050"/>
                                <a:pt x="5692" y="13061"/>
                                <a:pt x="5695" y="13068"/>
                              </a:cubicBezTo>
                              <a:cubicBezTo>
                                <a:pt x="5695" y="13075"/>
                                <a:pt x="5698" y="13078"/>
                                <a:pt x="5703" y="13078"/>
                              </a:cubicBezTo>
                              <a:cubicBezTo>
                                <a:pt x="5709" y="13099"/>
                                <a:pt x="5714" y="13135"/>
                                <a:pt x="5717" y="13166"/>
                              </a:cubicBezTo>
                              <a:cubicBezTo>
                                <a:pt x="5717" y="13166"/>
                                <a:pt x="5714" y="13166"/>
                                <a:pt x="5714" y="13166"/>
                              </a:cubicBezTo>
                              <a:cubicBezTo>
                                <a:pt x="5701" y="13120"/>
                                <a:pt x="5681" y="13089"/>
                                <a:pt x="5660" y="13078"/>
                              </a:cubicBezTo>
                              <a:cubicBezTo>
                                <a:pt x="5657" y="13061"/>
                                <a:pt x="5654" y="13047"/>
                                <a:pt x="5651" y="13036"/>
                              </a:cubicBezTo>
                              <a:cubicBezTo>
                                <a:pt x="5651" y="13033"/>
                                <a:pt x="5651" y="13033"/>
                                <a:pt x="5651" y="13029"/>
                              </a:cubicBezTo>
                              <a:cubicBezTo>
                                <a:pt x="5651" y="13022"/>
                                <a:pt x="5643" y="13015"/>
                                <a:pt x="5638" y="13015"/>
                              </a:cubicBezTo>
                              <a:cubicBezTo>
                                <a:pt x="5632" y="13015"/>
                                <a:pt x="5627" y="13026"/>
                                <a:pt x="5627" y="13033"/>
                              </a:cubicBezTo>
                              <a:cubicBezTo>
                                <a:pt x="5627" y="13040"/>
                                <a:pt x="5630" y="13043"/>
                                <a:pt x="5635" y="13043"/>
                              </a:cubicBezTo>
                              <a:cubicBezTo>
                                <a:pt x="5638" y="13050"/>
                                <a:pt x="5638" y="13064"/>
                                <a:pt x="5641" y="13075"/>
                              </a:cubicBezTo>
                              <a:cubicBezTo>
                                <a:pt x="5627" y="13071"/>
                                <a:pt x="5616" y="13071"/>
                                <a:pt x="5602" y="13071"/>
                              </a:cubicBezTo>
                              <a:cubicBezTo>
                                <a:pt x="5597" y="13047"/>
                                <a:pt x="5589" y="13019"/>
                                <a:pt x="5581" y="13005"/>
                              </a:cubicBezTo>
                              <a:cubicBezTo>
                                <a:pt x="5581" y="13001"/>
                                <a:pt x="5581" y="12998"/>
                                <a:pt x="5581" y="12998"/>
                              </a:cubicBezTo>
                              <a:cubicBezTo>
                                <a:pt x="5578" y="12991"/>
                                <a:pt x="5572" y="12987"/>
                                <a:pt x="5567" y="12991"/>
                              </a:cubicBezTo>
                              <a:cubicBezTo>
                                <a:pt x="5562" y="12994"/>
                                <a:pt x="5559" y="13001"/>
                                <a:pt x="5562" y="13008"/>
                              </a:cubicBezTo>
                              <a:cubicBezTo>
                                <a:pt x="5564" y="13012"/>
                                <a:pt x="5567" y="13015"/>
                                <a:pt x="5570" y="13019"/>
                              </a:cubicBezTo>
                              <a:cubicBezTo>
                                <a:pt x="5575" y="13033"/>
                                <a:pt x="5581" y="13054"/>
                                <a:pt x="5586" y="13075"/>
                              </a:cubicBezTo>
                              <a:cubicBezTo>
                                <a:pt x="5575" y="13075"/>
                                <a:pt x="5567" y="13078"/>
                                <a:pt x="5556" y="13078"/>
                              </a:cubicBezTo>
                              <a:cubicBezTo>
                                <a:pt x="5548" y="13036"/>
                                <a:pt x="5537" y="12987"/>
                                <a:pt x="5526" y="12966"/>
                              </a:cubicBezTo>
                              <a:cubicBezTo>
                                <a:pt x="5526" y="12963"/>
                                <a:pt x="5526" y="12959"/>
                                <a:pt x="5526" y="12959"/>
                              </a:cubicBezTo>
                              <a:cubicBezTo>
                                <a:pt x="5523" y="12952"/>
                                <a:pt x="5518" y="12949"/>
                                <a:pt x="5512" y="12949"/>
                              </a:cubicBezTo>
                              <a:cubicBezTo>
                                <a:pt x="5507" y="12952"/>
                                <a:pt x="5504" y="12959"/>
                                <a:pt x="5504" y="12966"/>
                              </a:cubicBezTo>
                              <a:cubicBezTo>
                                <a:pt x="5507" y="12970"/>
                                <a:pt x="5510" y="12973"/>
                                <a:pt x="5512" y="12977"/>
                              </a:cubicBezTo>
                              <a:cubicBezTo>
                                <a:pt x="5521" y="12998"/>
                                <a:pt x="5532" y="13043"/>
                                <a:pt x="5540" y="13082"/>
                              </a:cubicBezTo>
                              <a:cubicBezTo>
                                <a:pt x="5529" y="13085"/>
                                <a:pt x="5518" y="13092"/>
                                <a:pt x="5507" y="13096"/>
                              </a:cubicBezTo>
                              <a:cubicBezTo>
                                <a:pt x="5502" y="13075"/>
                                <a:pt x="5499" y="13057"/>
                                <a:pt x="5499" y="13047"/>
                              </a:cubicBezTo>
                              <a:cubicBezTo>
                                <a:pt x="5499" y="13043"/>
                                <a:pt x="5502" y="13040"/>
                                <a:pt x="5499" y="13036"/>
                              </a:cubicBezTo>
                              <a:cubicBezTo>
                                <a:pt x="5499" y="13029"/>
                                <a:pt x="5491" y="13022"/>
                                <a:pt x="5485" y="13022"/>
                              </a:cubicBezTo>
                              <a:cubicBezTo>
                                <a:pt x="5480" y="13022"/>
                                <a:pt x="5474" y="13033"/>
                                <a:pt x="5474" y="13040"/>
                              </a:cubicBezTo>
                              <a:cubicBezTo>
                                <a:pt x="5474" y="13043"/>
                                <a:pt x="5477" y="13047"/>
                                <a:pt x="5480" y="13050"/>
                              </a:cubicBezTo>
                              <a:cubicBezTo>
                                <a:pt x="5482" y="13064"/>
                                <a:pt x="5485" y="13085"/>
                                <a:pt x="5491" y="13106"/>
                              </a:cubicBezTo>
                              <a:cubicBezTo>
                                <a:pt x="5480" y="13117"/>
                                <a:pt x="5472" y="13127"/>
                                <a:pt x="5466" y="13138"/>
                              </a:cubicBezTo>
                              <a:cubicBezTo>
                                <a:pt x="5463" y="13127"/>
                                <a:pt x="5461" y="13117"/>
                                <a:pt x="5458" y="13110"/>
                              </a:cubicBezTo>
                              <a:cubicBezTo>
                                <a:pt x="5458" y="13106"/>
                                <a:pt x="5458" y="13106"/>
                                <a:pt x="5458" y="13103"/>
                              </a:cubicBezTo>
                              <a:cubicBezTo>
                                <a:pt x="5458" y="13096"/>
                                <a:pt x="5450" y="13089"/>
                                <a:pt x="5444" y="13089"/>
                              </a:cubicBezTo>
                              <a:cubicBezTo>
                                <a:pt x="5439" y="13089"/>
                                <a:pt x="5433" y="13099"/>
                                <a:pt x="5433" y="13106"/>
                              </a:cubicBezTo>
                              <a:cubicBezTo>
                                <a:pt x="5433" y="13113"/>
                                <a:pt x="5436" y="13117"/>
                                <a:pt x="5442" y="13117"/>
                              </a:cubicBezTo>
                              <a:cubicBezTo>
                                <a:pt x="5444" y="13127"/>
                                <a:pt x="5450" y="13145"/>
                                <a:pt x="5455" y="13159"/>
                              </a:cubicBezTo>
                              <a:cubicBezTo>
                                <a:pt x="5450" y="13180"/>
                                <a:pt x="5450" y="13201"/>
                                <a:pt x="5452" y="13226"/>
                              </a:cubicBezTo>
                              <a:cubicBezTo>
                                <a:pt x="5455" y="13236"/>
                                <a:pt x="5458" y="13250"/>
                                <a:pt x="5463" y="13264"/>
                              </a:cubicBezTo>
                              <a:cubicBezTo>
                                <a:pt x="5463" y="13264"/>
                                <a:pt x="5463" y="13268"/>
                                <a:pt x="5463" y="13268"/>
                              </a:cubicBezTo>
                              <a:cubicBezTo>
                                <a:pt x="5461" y="13268"/>
                                <a:pt x="5458" y="13271"/>
                                <a:pt x="5455" y="13271"/>
                              </a:cubicBezTo>
                              <a:cubicBezTo>
                                <a:pt x="5442" y="13243"/>
                                <a:pt x="5425" y="13215"/>
                                <a:pt x="5420" y="13198"/>
                              </a:cubicBezTo>
                              <a:cubicBezTo>
                                <a:pt x="5420" y="13194"/>
                                <a:pt x="5420" y="13191"/>
                                <a:pt x="5420" y="13191"/>
                              </a:cubicBezTo>
                              <a:cubicBezTo>
                                <a:pt x="5417" y="13184"/>
                                <a:pt x="5412" y="13180"/>
                                <a:pt x="5406" y="13180"/>
                              </a:cubicBezTo>
                              <a:cubicBezTo>
                                <a:pt x="5401" y="13184"/>
                                <a:pt x="5398" y="13191"/>
                                <a:pt x="5398" y="13198"/>
                              </a:cubicBezTo>
                              <a:cubicBezTo>
                                <a:pt x="5398" y="13205"/>
                                <a:pt x="5403" y="13208"/>
                                <a:pt x="5406" y="13208"/>
                              </a:cubicBezTo>
                              <a:cubicBezTo>
                                <a:pt x="5414" y="13226"/>
                                <a:pt x="5428" y="13254"/>
                                <a:pt x="5442" y="13282"/>
                              </a:cubicBezTo>
                              <a:cubicBezTo>
                                <a:pt x="5425" y="13296"/>
                                <a:pt x="5409" y="13320"/>
                                <a:pt x="5395" y="13352"/>
                              </a:cubicBezTo>
                              <a:cubicBezTo>
                                <a:pt x="5357" y="13436"/>
                                <a:pt x="5414" y="13530"/>
                                <a:pt x="5491" y="13614"/>
                              </a:cubicBezTo>
                              <a:cubicBezTo>
                                <a:pt x="5542" y="13684"/>
                                <a:pt x="5611" y="13744"/>
                                <a:pt x="5660" y="13786"/>
                              </a:cubicBezTo>
                              <a:cubicBezTo>
                                <a:pt x="5660" y="13786"/>
                                <a:pt x="5660" y="13786"/>
                                <a:pt x="5660" y="13786"/>
                              </a:cubicBezTo>
                              <a:cubicBezTo>
                                <a:pt x="5660" y="13786"/>
                                <a:pt x="5695" y="13856"/>
                                <a:pt x="5731" y="13860"/>
                              </a:cubicBezTo>
                              <a:cubicBezTo>
                                <a:pt x="5739" y="13881"/>
                                <a:pt x="5747" y="13902"/>
                                <a:pt x="5755" y="13923"/>
                              </a:cubicBezTo>
                              <a:cubicBezTo>
                                <a:pt x="5717" y="13877"/>
                                <a:pt x="5651" y="13839"/>
                                <a:pt x="5551" y="13874"/>
                              </a:cubicBezTo>
                              <a:cubicBezTo>
                                <a:pt x="5551" y="13874"/>
                                <a:pt x="5711" y="14077"/>
                                <a:pt x="5793" y="14028"/>
                              </a:cubicBezTo>
                              <a:cubicBezTo>
                                <a:pt x="5818" y="14101"/>
                                <a:pt x="5837" y="14178"/>
                                <a:pt x="5853" y="14255"/>
                              </a:cubicBezTo>
                              <a:cubicBezTo>
                                <a:pt x="5823" y="14199"/>
                                <a:pt x="5763" y="14140"/>
                                <a:pt x="5651" y="14150"/>
                              </a:cubicBezTo>
                              <a:cubicBezTo>
                                <a:pt x="5651" y="14150"/>
                                <a:pt x="5785" y="14392"/>
                                <a:pt x="5872" y="14353"/>
                              </a:cubicBezTo>
                              <a:cubicBezTo>
                                <a:pt x="5883" y="14420"/>
                                <a:pt x="5894" y="14486"/>
                                <a:pt x="5902" y="14553"/>
                              </a:cubicBezTo>
                              <a:cubicBezTo>
                                <a:pt x="5875" y="14500"/>
                                <a:pt x="5826" y="14451"/>
                                <a:pt x="5736" y="14437"/>
                              </a:cubicBezTo>
                              <a:cubicBezTo>
                                <a:pt x="5736" y="14437"/>
                                <a:pt x="5826" y="14693"/>
                                <a:pt x="5916" y="14693"/>
                              </a:cubicBezTo>
                              <a:cubicBezTo>
                                <a:pt x="5921" y="14753"/>
                                <a:pt x="5924" y="14812"/>
                                <a:pt x="5924" y="14868"/>
                              </a:cubicBezTo>
                              <a:cubicBezTo>
                                <a:pt x="5902" y="14812"/>
                                <a:pt x="5856" y="14749"/>
                                <a:pt x="5763" y="14725"/>
                              </a:cubicBezTo>
                              <a:cubicBezTo>
                                <a:pt x="5763" y="14725"/>
                                <a:pt x="5837" y="14994"/>
                                <a:pt x="5924" y="15001"/>
                              </a:cubicBezTo>
                              <a:cubicBezTo>
                                <a:pt x="5924" y="15082"/>
                                <a:pt x="5921" y="15162"/>
                                <a:pt x="5919" y="15240"/>
                              </a:cubicBezTo>
                              <a:cubicBezTo>
                                <a:pt x="5902" y="15173"/>
                                <a:pt x="5856" y="15089"/>
                                <a:pt x="5739" y="15061"/>
                              </a:cubicBezTo>
                              <a:cubicBezTo>
                                <a:pt x="5739" y="15061"/>
                                <a:pt x="5821" y="15334"/>
                                <a:pt x="5913" y="15331"/>
                              </a:cubicBezTo>
                              <a:cubicBezTo>
                                <a:pt x="5908" y="15422"/>
                                <a:pt x="5900" y="15509"/>
                                <a:pt x="5889" y="15590"/>
                              </a:cubicBezTo>
                              <a:cubicBezTo>
                                <a:pt x="5880" y="15523"/>
                                <a:pt x="5848" y="15446"/>
                                <a:pt x="5755" y="15390"/>
                              </a:cubicBezTo>
                              <a:cubicBezTo>
                                <a:pt x="5755" y="15390"/>
                                <a:pt x="5780" y="15695"/>
                                <a:pt x="5872" y="15709"/>
                              </a:cubicBezTo>
                              <a:cubicBezTo>
                                <a:pt x="5867" y="15751"/>
                                <a:pt x="5861" y="15793"/>
                                <a:pt x="5853" y="15835"/>
                              </a:cubicBezTo>
                              <a:cubicBezTo>
                                <a:pt x="5842" y="15765"/>
                                <a:pt x="5804" y="15656"/>
                                <a:pt x="5668" y="15625"/>
                              </a:cubicBezTo>
                              <a:cubicBezTo>
                                <a:pt x="5668" y="15625"/>
                                <a:pt x="5752" y="15901"/>
                                <a:pt x="5845" y="15894"/>
                              </a:cubicBezTo>
                              <a:cubicBezTo>
                                <a:pt x="5807" y="16126"/>
                                <a:pt x="5763" y="16297"/>
                                <a:pt x="5744" y="16367"/>
                              </a:cubicBezTo>
                              <a:cubicBezTo>
                                <a:pt x="5711" y="16483"/>
                                <a:pt x="5681" y="16591"/>
                                <a:pt x="5651" y="16697"/>
                              </a:cubicBezTo>
                              <a:cubicBezTo>
                                <a:pt x="5619" y="16658"/>
                                <a:pt x="5583" y="16627"/>
                                <a:pt x="5545" y="16605"/>
                              </a:cubicBezTo>
                              <a:cubicBezTo>
                                <a:pt x="5597" y="16462"/>
                                <a:pt x="5635" y="16262"/>
                                <a:pt x="5608" y="16007"/>
                              </a:cubicBezTo>
                              <a:cubicBezTo>
                                <a:pt x="5597" y="15863"/>
                                <a:pt x="5597" y="15863"/>
                                <a:pt x="5597" y="15863"/>
                              </a:cubicBezTo>
                              <a:cubicBezTo>
                                <a:pt x="5597" y="15863"/>
                                <a:pt x="5572" y="15915"/>
                                <a:pt x="5502" y="16021"/>
                              </a:cubicBezTo>
                              <a:cubicBezTo>
                                <a:pt x="5452" y="16098"/>
                                <a:pt x="5303" y="16336"/>
                                <a:pt x="5289" y="16595"/>
                              </a:cubicBezTo>
                              <a:cubicBezTo>
                                <a:pt x="5275" y="16602"/>
                                <a:pt x="5262" y="16609"/>
                                <a:pt x="5248" y="16619"/>
                              </a:cubicBezTo>
                              <a:cubicBezTo>
                                <a:pt x="5237" y="16584"/>
                                <a:pt x="5226" y="16546"/>
                                <a:pt x="5213" y="16511"/>
                              </a:cubicBezTo>
                              <a:cubicBezTo>
                                <a:pt x="5185" y="16409"/>
                                <a:pt x="5142" y="16287"/>
                                <a:pt x="5090" y="16161"/>
                              </a:cubicBezTo>
                              <a:close/>
                              <a:moveTo>
                                <a:pt x="4956" y="16644"/>
                              </a:moveTo>
                              <a:cubicBezTo>
                                <a:pt x="5038" y="16665"/>
                                <a:pt x="5125" y="16662"/>
                                <a:pt x="5213" y="16605"/>
                              </a:cubicBezTo>
                              <a:cubicBezTo>
                                <a:pt x="5218" y="16623"/>
                                <a:pt x="5223" y="16641"/>
                                <a:pt x="5229" y="16658"/>
                              </a:cubicBezTo>
                              <a:cubicBezTo>
                                <a:pt x="5193" y="16690"/>
                                <a:pt x="5161" y="16728"/>
                                <a:pt x="5136" y="16777"/>
                              </a:cubicBezTo>
                              <a:cubicBezTo>
                                <a:pt x="5087" y="16728"/>
                                <a:pt x="5027" y="16683"/>
                                <a:pt x="4956" y="16644"/>
                              </a:cubicBezTo>
                              <a:close/>
                              <a:moveTo>
                                <a:pt x="5537" y="14903"/>
                              </a:moveTo>
                              <a:cubicBezTo>
                                <a:pt x="5638" y="14903"/>
                                <a:pt x="5638" y="14700"/>
                                <a:pt x="5537" y="14700"/>
                              </a:cubicBezTo>
                              <a:cubicBezTo>
                                <a:pt x="5436" y="14700"/>
                                <a:pt x="5436" y="14903"/>
                                <a:pt x="5537" y="14903"/>
                              </a:cubicBezTo>
                              <a:close/>
                              <a:moveTo>
                                <a:pt x="5537" y="15345"/>
                              </a:moveTo>
                              <a:cubicBezTo>
                                <a:pt x="5436" y="15345"/>
                                <a:pt x="5436" y="15548"/>
                                <a:pt x="5537" y="15548"/>
                              </a:cubicBezTo>
                              <a:cubicBezTo>
                                <a:pt x="5638" y="15548"/>
                                <a:pt x="5638" y="15345"/>
                                <a:pt x="5537" y="15345"/>
                              </a:cubicBezTo>
                              <a:close/>
                              <a:moveTo>
                                <a:pt x="5264" y="13019"/>
                              </a:moveTo>
                              <a:cubicBezTo>
                                <a:pt x="5365" y="13019"/>
                                <a:pt x="5365" y="12816"/>
                                <a:pt x="5264" y="12816"/>
                              </a:cubicBezTo>
                              <a:cubicBezTo>
                                <a:pt x="5163" y="12816"/>
                                <a:pt x="5163" y="13019"/>
                                <a:pt x="5264" y="13019"/>
                              </a:cubicBezTo>
                              <a:close/>
                              <a:moveTo>
                                <a:pt x="5472" y="14539"/>
                              </a:moveTo>
                              <a:cubicBezTo>
                                <a:pt x="5526" y="14392"/>
                                <a:pt x="5474" y="14325"/>
                                <a:pt x="5398" y="14280"/>
                              </a:cubicBezTo>
                              <a:cubicBezTo>
                                <a:pt x="5371" y="14262"/>
                                <a:pt x="5333" y="14255"/>
                                <a:pt x="5297" y="14255"/>
                              </a:cubicBezTo>
                              <a:cubicBezTo>
                                <a:pt x="5324" y="14227"/>
                                <a:pt x="5349" y="14192"/>
                                <a:pt x="5363" y="14157"/>
                              </a:cubicBezTo>
                              <a:cubicBezTo>
                                <a:pt x="5398" y="14059"/>
                                <a:pt x="5406" y="13968"/>
                                <a:pt x="5289" y="13898"/>
                              </a:cubicBezTo>
                              <a:cubicBezTo>
                                <a:pt x="5174" y="13828"/>
                                <a:pt x="5123" y="13895"/>
                                <a:pt x="5087" y="13993"/>
                              </a:cubicBezTo>
                              <a:cubicBezTo>
                                <a:pt x="5074" y="14028"/>
                                <a:pt x="5068" y="14077"/>
                                <a:pt x="5068" y="14122"/>
                              </a:cubicBezTo>
                              <a:cubicBezTo>
                                <a:pt x="5046" y="14087"/>
                                <a:pt x="5019" y="14056"/>
                                <a:pt x="4992" y="14038"/>
                              </a:cubicBezTo>
                              <a:cubicBezTo>
                                <a:pt x="4915" y="13993"/>
                                <a:pt x="4845" y="13982"/>
                                <a:pt x="4790" y="14133"/>
                              </a:cubicBezTo>
                              <a:cubicBezTo>
                                <a:pt x="4735" y="14280"/>
                                <a:pt x="4787" y="14346"/>
                                <a:pt x="4864" y="14392"/>
                              </a:cubicBezTo>
                              <a:cubicBezTo>
                                <a:pt x="4891" y="14409"/>
                                <a:pt x="4929" y="14416"/>
                                <a:pt x="4964" y="14416"/>
                              </a:cubicBezTo>
                              <a:cubicBezTo>
                                <a:pt x="4937" y="14444"/>
                                <a:pt x="4913" y="14479"/>
                                <a:pt x="4899" y="14514"/>
                              </a:cubicBezTo>
                              <a:cubicBezTo>
                                <a:pt x="4864" y="14613"/>
                                <a:pt x="4855" y="14704"/>
                                <a:pt x="4973" y="14774"/>
                              </a:cubicBezTo>
                              <a:cubicBezTo>
                                <a:pt x="5087" y="14844"/>
                                <a:pt x="5139" y="14777"/>
                                <a:pt x="5174" y="14679"/>
                              </a:cubicBezTo>
                              <a:cubicBezTo>
                                <a:pt x="5188" y="14644"/>
                                <a:pt x="5193" y="14595"/>
                                <a:pt x="5193" y="14550"/>
                              </a:cubicBezTo>
                              <a:cubicBezTo>
                                <a:pt x="5215" y="14585"/>
                                <a:pt x="5243" y="14616"/>
                                <a:pt x="5270" y="14634"/>
                              </a:cubicBezTo>
                              <a:cubicBezTo>
                                <a:pt x="5346" y="14679"/>
                                <a:pt x="5417" y="14686"/>
                                <a:pt x="5472" y="14539"/>
                              </a:cubicBezTo>
                              <a:close/>
                              <a:moveTo>
                                <a:pt x="9370" y="17646"/>
                              </a:moveTo>
                              <a:cubicBezTo>
                                <a:pt x="9471" y="17646"/>
                                <a:pt x="9471" y="17443"/>
                                <a:pt x="9370" y="17443"/>
                              </a:cubicBezTo>
                              <a:cubicBezTo>
                                <a:pt x="9269" y="17446"/>
                                <a:pt x="9269" y="17646"/>
                                <a:pt x="9370" y="17646"/>
                              </a:cubicBezTo>
                              <a:close/>
                              <a:moveTo>
                                <a:pt x="731" y="17418"/>
                              </a:moveTo>
                              <a:cubicBezTo>
                                <a:pt x="630" y="17418"/>
                                <a:pt x="630" y="17621"/>
                                <a:pt x="731" y="17621"/>
                              </a:cubicBezTo>
                              <a:cubicBezTo>
                                <a:pt x="832" y="17621"/>
                                <a:pt x="832" y="17418"/>
                                <a:pt x="731" y="17418"/>
                              </a:cubicBezTo>
                              <a:close/>
                              <a:moveTo>
                                <a:pt x="248" y="12560"/>
                              </a:moveTo>
                              <a:cubicBezTo>
                                <a:pt x="349" y="12560"/>
                                <a:pt x="349" y="12357"/>
                                <a:pt x="248" y="12357"/>
                              </a:cubicBezTo>
                              <a:cubicBezTo>
                                <a:pt x="147" y="12360"/>
                                <a:pt x="147" y="12560"/>
                                <a:pt x="248" y="12560"/>
                              </a:cubicBezTo>
                              <a:close/>
                              <a:moveTo>
                                <a:pt x="668" y="14028"/>
                              </a:moveTo>
                              <a:cubicBezTo>
                                <a:pt x="567" y="14028"/>
                                <a:pt x="567" y="14231"/>
                                <a:pt x="668" y="14231"/>
                              </a:cubicBezTo>
                              <a:cubicBezTo>
                                <a:pt x="769" y="14231"/>
                                <a:pt x="769" y="14028"/>
                                <a:pt x="668" y="14028"/>
                              </a:cubicBezTo>
                              <a:close/>
                              <a:moveTo>
                                <a:pt x="3421" y="15415"/>
                              </a:moveTo>
                              <a:cubicBezTo>
                                <a:pt x="3522" y="15415"/>
                                <a:pt x="3522" y="15211"/>
                                <a:pt x="3421" y="15211"/>
                              </a:cubicBezTo>
                              <a:cubicBezTo>
                                <a:pt x="3321" y="15211"/>
                                <a:pt x="3321" y="15415"/>
                                <a:pt x="3421" y="15415"/>
                              </a:cubicBezTo>
                              <a:close/>
                              <a:moveTo>
                                <a:pt x="1044" y="14203"/>
                              </a:moveTo>
                              <a:cubicBezTo>
                                <a:pt x="1145" y="14203"/>
                                <a:pt x="1145" y="14000"/>
                                <a:pt x="1044" y="14000"/>
                              </a:cubicBezTo>
                              <a:cubicBezTo>
                                <a:pt x="943" y="14000"/>
                                <a:pt x="943" y="14203"/>
                                <a:pt x="1044" y="14203"/>
                              </a:cubicBezTo>
                              <a:close/>
                              <a:moveTo>
                                <a:pt x="981" y="13033"/>
                              </a:moveTo>
                              <a:cubicBezTo>
                                <a:pt x="881" y="13033"/>
                                <a:pt x="881" y="13236"/>
                                <a:pt x="981" y="13236"/>
                              </a:cubicBezTo>
                              <a:cubicBezTo>
                                <a:pt x="1082" y="13233"/>
                                <a:pt x="1082" y="13033"/>
                                <a:pt x="981" y="13033"/>
                              </a:cubicBezTo>
                              <a:close/>
                              <a:moveTo>
                                <a:pt x="1066" y="13327"/>
                              </a:moveTo>
                              <a:cubicBezTo>
                                <a:pt x="965" y="13327"/>
                                <a:pt x="965" y="13530"/>
                                <a:pt x="1066" y="13530"/>
                              </a:cubicBezTo>
                              <a:cubicBezTo>
                                <a:pt x="1167" y="13530"/>
                                <a:pt x="1167" y="13327"/>
                                <a:pt x="1066" y="13327"/>
                              </a:cubicBezTo>
                              <a:close/>
                              <a:moveTo>
                                <a:pt x="6101" y="12977"/>
                              </a:moveTo>
                              <a:cubicBezTo>
                                <a:pt x="6202" y="12977"/>
                                <a:pt x="6202" y="12774"/>
                                <a:pt x="6101" y="12774"/>
                              </a:cubicBezTo>
                              <a:cubicBezTo>
                                <a:pt x="6000" y="12777"/>
                                <a:pt x="6000" y="12977"/>
                                <a:pt x="6101" y="12977"/>
                              </a:cubicBezTo>
                              <a:close/>
                              <a:moveTo>
                                <a:pt x="2868" y="17593"/>
                              </a:moveTo>
                              <a:cubicBezTo>
                                <a:pt x="2969" y="17593"/>
                                <a:pt x="2969" y="17390"/>
                                <a:pt x="2868" y="17390"/>
                              </a:cubicBezTo>
                              <a:cubicBezTo>
                                <a:pt x="2767" y="17390"/>
                                <a:pt x="2764" y="17593"/>
                                <a:pt x="2868" y="17593"/>
                              </a:cubicBezTo>
                              <a:close/>
                              <a:moveTo>
                                <a:pt x="7985" y="17982"/>
                              </a:moveTo>
                              <a:cubicBezTo>
                                <a:pt x="7914" y="17845"/>
                                <a:pt x="7846" y="17866"/>
                                <a:pt x="7775" y="17926"/>
                              </a:cubicBezTo>
                              <a:cubicBezTo>
                                <a:pt x="7748" y="17947"/>
                                <a:pt x="7723" y="17982"/>
                                <a:pt x="7707" y="18024"/>
                              </a:cubicBezTo>
                              <a:cubicBezTo>
                                <a:pt x="7704" y="17978"/>
                                <a:pt x="7693" y="17933"/>
                                <a:pt x="7674" y="17901"/>
                              </a:cubicBezTo>
                              <a:cubicBezTo>
                                <a:pt x="7628" y="17810"/>
                                <a:pt x="7571" y="17754"/>
                                <a:pt x="7464" y="17845"/>
                              </a:cubicBezTo>
                              <a:cubicBezTo>
                                <a:pt x="7358" y="17936"/>
                                <a:pt x="7374" y="18024"/>
                                <a:pt x="7421" y="18115"/>
                              </a:cubicBezTo>
                              <a:cubicBezTo>
                                <a:pt x="7437" y="18150"/>
                                <a:pt x="7464" y="18182"/>
                                <a:pt x="7497" y="18203"/>
                              </a:cubicBezTo>
                              <a:cubicBezTo>
                                <a:pt x="7462" y="18206"/>
                                <a:pt x="7426" y="18220"/>
                                <a:pt x="7402" y="18245"/>
                              </a:cubicBezTo>
                              <a:cubicBezTo>
                                <a:pt x="7331" y="18304"/>
                                <a:pt x="7287" y="18378"/>
                                <a:pt x="7358" y="18514"/>
                              </a:cubicBezTo>
                              <a:cubicBezTo>
                                <a:pt x="7429" y="18651"/>
                                <a:pt x="7497" y="18630"/>
                                <a:pt x="7568" y="18570"/>
                              </a:cubicBezTo>
                              <a:cubicBezTo>
                                <a:pt x="7595" y="18549"/>
                                <a:pt x="7620" y="18514"/>
                                <a:pt x="7636" y="18472"/>
                              </a:cubicBezTo>
                              <a:cubicBezTo>
                                <a:pt x="7639" y="18518"/>
                                <a:pt x="7650" y="18563"/>
                                <a:pt x="7669" y="18595"/>
                              </a:cubicBezTo>
                              <a:cubicBezTo>
                                <a:pt x="7715" y="18686"/>
                                <a:pt x="7773" y="18742"/>
                                <a:pt x="7879" y="18651"/>
                              </a:cubicBezTo>
                              <a:cubicBezTo>
                                <a:pt x="7985" y="18560"/>
                                <a:pt x="7969" y="18472"/>
                                <a:pt x="7922" y="18381"/>
                              </a:cubicBezTo>
                              <a:cubicBezTo>
                                <a:pt x="7906" y="18346"/>
                                <a:pt x="7879" y="18315"/>
                                <a:pt x="7846" y="18294"/>
                              </a:cubicBezTo>
                              <a:cubicBezTo>
                                <a:pt x="7882" y="18290"/>
                                <a:pt x="7917" y="18276"/>
                                <a:pt x="7942" y="18252"/>
                              </a:cubicBezTo>
                              <a:cubicBezTo>
                                <a:pt x="8012" y="18192"/>
                                <a:pt x="8056" y="18119"/>
                                <a:pt x="7985" y="17982"/>
                              </a:cubicBezTo>
                              <a:close/>
                              <a:moveTo>
                                <a:pt x="2614" y="17162"/>
                              </a:moveTo>
                              <a:cubicBezTo>
                                <a:pt x="2715" y="17162"/>
                                <a:pt x="2715" y="16959"/>
                                <a:pt x="2614" y="16959"/>
                              </a:cubicBezTo>
                              <a:cubicBezTo>
                                <a:pt x="2514" y="16959"/>
                                <a:pt x="2514" y="17162"/>
                                <a:pt x="2614" y="17162"/>
                              </a:cubicBezTo>
                              <a:close/>
                              <a:moveTo>
                                <a:pt x="2846" y="20283"/>
                              </a:moveTo>
                              <a:cubicBezTo>
                                <a:pt x="2947" y="20283"/>
                                <a:pt x="2947" y="20080"/>
                                <a:pt x="2846" y="20080"/>
                              </a:cubicBezTo>
                              <a:cubicBezTo>
                                <a:pt x="2745" y="20080"/>
                                <a:pt x="2745" y="20283"/>
                                <a:pt x="2846" y="20283"/>
                              </a:cubicBezTo>
                              <a:close/>
                              <a:moveTo>
                                <a:pt x="4449" y="16865"/>
                              </a:moveTo>
                              <a:cubicBezTo>
                                <a:pt x="4550" y="16865"/>
                                <a:pt x="4550" y="16662"/>
                                <a:pt x="4449" y="16662"/>
                              </a:cubicBezTo>
                              <a:cubicBezTo>
                                <a:pt x="4346" y="16665"/>
                                <a:pt x="4346" y="16865"/>
                                <a:pt x="4449" y="16865"/>
                              </a:cubicBezTo>
                              <a:close/>
                              <a:moveTo>
                                <a:pt x="4155" y="19961"/>
                              </a:moveTo>
                              <a:cubicBezTo>
                                <a:pt x="4256" y="19961"/>
                                <a:pt x="4256" y="19758"/>
                                <a:pt x="4155" y="19758"/>
                              </a:cubicBezTo>
                              <a:cubicBezTo>
                                <a:pt x="4054" y="19758"/>
                                <a:pt x="4054" y="19961"/>
                                <a:pt x="4155" y="19961"/>
                              </a:cubicBezTo>
                              <a:close/>
                              <a:moveTo>
                                <a:pt x="6197" y="13744"/>
                              </a:moveTo>
                              <a:cubicBezTo>
                                <a:pt x="6298" y="13744"/>
                                <a:pt x="6298" y="13541"/>
                                <a:pt x="6197" y="13541"/>
                              </a:cubicBezTo>
                              <a:cubicBezTo>
                                <a:pt x="6096" y="13544"/>
                                <a:pt x="6096" y="13744"/>
                                <a:pt x="6197" y="13744"/>
                              </a:cubicBezTo>
                              <a:close/>
                              <a:moveTo>
                                <a:pt x="4201" y="21089"/>
                              </a:moveTo>
                              <a:cubicBezTo>
                                <a:pt x="4198" y="21106"/>
                                <a:pt x="4168" y="21264"/>
                                <a:pt x="4168" y="21453"/>
                              </a:cubicBezTo>
                              <a:lnTo>
                                <a:pt x="4253" y="21453"/>
                              </a:lnTo>
                              <a:cubicBezTo>
                                <a:pt x="4237" y="21330"/>
                                <a:pt x="4220" y="21204"/>
                                <a:pt x="4201" y="21089"/>
                              </a:cubicBezTo>
                              <a:cubicBezTo>
                                <a:pt x="4201" y="21089"/>
                                <a:pt x="4201" y="21089"/>
                                <a:pt x="4201" y="21089"/>
                              </a:cubicBezTo>
                              <a:close/>
                              <a:moveTo>
                                <a:pt x="4575" y="19961"/>
                              </a:moveTo>
                              <a:cubicBezTo>
                                <a:pt x="4676" y="19961"/>
                                <a:pt x="4676" y="19758"/>
                                <a:pt x="4575" y="19758"/>
                              </a:cubicBezTo>
                              <a:cubicBezTo>
                                <a:pt x="4474" y="19758"/>
                                <a:pt x="4474" y="19961"/>
                                <a:pt x="4575" y="19961"/>
                              </a:cubicBezTo>
                              <a:close/>
                              <a:moveTo>
                                <a:pt x="4512" y="19166"/>
                              </a:moveTo>
                              <a:cubicBezTo>
                                <a:pt x="4411" y="19166"/>
                                <a:pt x="4411" y="19369"/>
                                <a:pt x="4512" y="19369"/>
                              </a:cubicBezTo>
                              <a:cubicBezTo>
                                <a:pt x="4613" y="19369"/>
                                <a:pt x="4613" y="19166"/>
                                <a:pt x="4512" y="19166"/>
                              </a:cubicBezTo>
                              <a:close/>
                              <a:moveTo>
                                <a:pt x="4782" y="19478"/>
                              </a:moveTo>
                              <a:cubicBezTo>
                                <a:pt x="4883" y="19478"/>
                                <a:pt x="4883" y="19274"/>
                                <a:pt x="4782" y="19274"/>
                              </a:cubicBezTo>
                              <a:cubicBezTo>
                                <a:pt x="4681" y="19274"/>
                                <a:pt x="4681" y="19478"/>
                                <a:pt x="4782" y="19478"/>
                              </a:cubicBezTo>
                              <a:close/>
                              <a:moveTo>
                                <a:pt x="7385" y="19684"/>
                              </a:moveTo>
                              <a:cubicBezTo>
                                <a:pt x="7429" y="19667"/>
                                <a:pt x="7475" y="19614"/>
                                <a:pt x="7481" y="19611"/>
                              </a:cubicBezTo>
                              <a:cubicBezTo>
                                <a:pt x="7593" y="19569"/>
                                <a:pt x="7751" y="19492"/>
                                <a:pt x="7794" y="19400"/>
                              </a:cubicBezTo>
                              <a:cubicBezTo>
                                <a:pt x="7822" y="19341"/>
                                <a:pt x="7773" y="19327"/>
                                <a:pt x="7699" y="19348"/>
                              </a:cubicBezTo>
                              <a:cubicBezTo>
                                <a:pt x="7718" y="19320"/>
                                <a:pt x="7729" y="19295"/>
                                <a:pt x="7737" y="19267"/>
                              </a:cubicBezTo>
                              <a:cubicBezTo>
                                <a:pt x="7751" y="19204"/>
                                <a:pt x="7707" y="19204"/>
                                <a:pt x="7644" y="19243"/>
                              </a:cubicBezTo>
                              <a:cubicBezTo>
                                <a:pt x="7653" y="19218"/>
                                <a:pt x="7661" y="19194"/>
                                <a:pt x="7661" y="19169"/>
                              </a:cubicBezTo>
                              <a:cubicBezTo>
                                <a:pt x="7663" y="19103"/>
                                <a:pt x="7623" y="19117"/>
                                <a:pt x="7568" y="19169"/>
                              </a:cubicBezTo>
                              <a:cubicBezTo>
                                <a:pt x="7573" y="19141"/>
                                <a:pt x="7573" y="19117"/>
                                <a:pt x="7571" y="19096"/>
                              </a:cubicBezTo>
                              <a:cubicBezTo>
                                <a:pt x="7563" y="19029"/>
                                <a:pt x="7519" y="19057"/>
                                <a:pt x="7473" y="19134"/>
                              </a:cubicBezTo>
                              <a:cubicBezTo>
                                <a:pt x="7473" y="19103"/>
                                <a:pt x="7470" y="19075"/>
                                <a:pt x="7462" y="19054"/>
                              </a:cubicBezTo>
                              <a:cubicBezTo>
                                <a:pt x="7418" y="18924"/>
                                <a:pt x="7309" y="19232"/>
                                <a:pt x="7325" y="19485"/>
                              </a:cubicBezTo>
                              <a:cubicBezTo>
                                <a:pt x="7312" y="19569"/>
                                <a:pt x="7315" y="19621"/>
                                <a:pt x="7323" y="19653"/>
                              </a:cubicBezTo>
                              <a:cubicBezTo>
                                <a:pt x="7285" y="19747"/>
                                <a:pt x="7241" y="19838"/>
                                <a:pt x="7200" y="19926"/>
                              </a:cubicBezTo>
                              <a:cubicBezTo>
                                <a:pt x="7195" y="19880"/>
                                <a:pt x="7186" y="19828"/>
                                <a:pt x="7162" y="19786"/>
                              </a:cubicBezTo>
                              <a:cubicBezTo>
                                <a:pt x="7167" y="19765"/>
                                <a:pt x="7170" y="19730"/>
                                <a:pt x="7159" y="19674"/>
                              </a:cubicBezTo>
                              <a:cubicBezTo>
                                <a:pt x="7167" y="19506"/>
                                <a:pt x="7091" y="19299"/>
                                <a:pt x="7064" y="19386"/>
                              </a:cubicBezTo>
                              <a:cubicBezTo>
                                <a:pt x="7058" y="19400"/>
                                <a:pt x="7058" y="19422"/>
                                <a:pt x="7058" y="19443"/>
                              </a:cubicBezTo>
                              <a:cubicBezTo>
                                <a:pt x="7028" y="19390"/>
                                <a:pt x="6998" y="19372"/>
                                <a:pt x="6993" y="19418"/>
                              </a:cubicBezTo>
                              <a:cubicBezTo>
                                <a:pt x="6990" y="19432"/>
                                <a:pt x="6993" y="19450"/>
                                <a:pt x="6996" y="19467"/>
                              </a:cubicBezTo>
                              <a:cubicBezTo>
                                <a:pt x="6957" y="19432"/>
                                <a:pt x="6930" y="19425"/>
                                <a:pt x="6933" y="19467"/>
                              </a:cubicBezTo>
                              <a:cubicBezTo>
                                <a:pt x="6933" y="19481"/>
                                <a:pt x="6938" y="19499"/>
                                <a:pt x="6944" y="19516"/>
                              </a:cubicBezTo>
                              <a:cubicBezTo>
                                <a:pt x="6900" y="19492"/>
                                <a:pt x="6870" y="19492"/>
                                <a:pt x="6881" y="19534"/>
                              </a:cubicBezTo>
                              <a:cubicBezTo>
                                <a:pt x="6886" y="19551"/>
                                <a:pt x="6895" y="19569"/>
                                <a:pt x="6906" y="19586"/>
                              </a:cubicBezTo>
                              <a:cubicBezTo>
                                <a:pt x="6856" y="19572"/>
                                <a:pt x="6824" y="19583"/>
                                <a:pt x="6843" y="19621"/>
                              </a:cubicBezTo>
                              <a:cubicBezTo>
                                <a:pt x="6873" y="19684"/>
                                <a:pt x="6979" y="19730"/>
                                <a:pt x="7053" y="19758"/>
                              </a:cubicBezTo>
                              <a:cubicBezTo>
                                <a:pt x="7056" y="19761"/>
                                <a:pt x="7099" y="19807"/>
                                <a:pt x="7129" y="19810"/>
                              </a:cubicBezTo>
                              <a:cubicBezTo>
                                <a:pt x="7165" y="19866"/>
                                <a:pt x="7165" y="19954"/>
                                <a:pt x="7165" y="19992"/>
                              </a:cubicBezTo>
                              <a:cubicBezTo>
                                <a:pt x="7085" y="20150"/>
                                <a:pt x="6998" y="20297"/>
                                <a:pt x="6906" y="20434"/>
                              </a:cubicBezTo>
                              <a:cubicBezTo>
                                <a:pt x="6908" y="20395"/>
                                <a:pt x="6906" y="20353"/>
                                <a:pt x="6892" y="20315"/>
                              </a:cubicBezTo>
                              <a:cubicBezTo>
                                <a:pt x="6903" y="20297"/>
                                <a:pt x="6911" y="20262"/>
                                <a:pt x="6914" y="20203"/>
                              </a:cubicBezTo>
                              <a:cubicBezTo>
                                <a:pt x="6955" y="20041"/>
                                <a:pt x="6925" y="19817"/>
                                <a:pt x="6878" y="19894"/>
                              </a:cubicBezTo>
                              <a:cubicBezTo>
                                <a:pt x="6870" y="19908"/>
                                <a:pt x="6865" y="19926"/>
                                <a:pt x="6862" y="19943"/>
                              </a:cubicBezTo>
                              <a:cubicBezTo>
                                <a:pt x="6843" y="19884"/>
                                <a:pt x="6818" y="19856"/>
                                <a:pt x="6802" y="19898"/>
                              </a:cubicBezTo>
                              <a:cubicBezTo>
                                <a:pt x="6797" y="19912"/>
                                <a:pt x="6794" y="19929"/>
                                <a:pt x="6794" y="19947"/>
                              </a:cubicBezTo>
                              <a:cubicBezTo>
                                <a:pt x="6791" y="19940"/>
                                <a:pt x="6786" y="19936"/>
                                <a:pt x="6783" y="19933"/>
                              </a:cubicBezTo>
                              <a:cubicBezTo>
                                <a:pt x="6783" y="19933"/>
                                <a:pt x="6786" y="19929"/>
                                <a:pt x="6786" y="19929"/>
                              </a:cubicBezTo>
                              <a:cubicBezTo>
                                <a:pt x="6805" y="19877"/>
                                <a:pt x="6764" y="19870"/>
                                <a:pt x="6707" y="19894"/>
                              </a:cubicBezTo>
                              <a:cubicBezTo>
                                <a:pt x="6717" y="19873"/>
                                <a:pt x="6723" y="19852"/>
                                <a:pt x="6726" y="19831"/>
                              </a:cubicBezTo>
                              <a:cubicBezTo>
                                <a:pt x="6734" y="19772"/>
                                <a:pt x="6690" y="19779"/>
                                <a:pt x="6633" y="19824"/>
                              </a:cubicBezTo>
                              <a:cubicBezTo>
                                <a:pt x="6641" y="19796"/>
                                <a:pt x="6644" y="19772"/>
                                <a:pt x="6644" y="19751"/>
                              </a:cubicBezTo>
                              <a:cubicBezTo>
                                <a:pt x="6638" y="19625"/>
                                <a:pt x="6472" y="19845"/>
                                <a:pt x="6426" y="20062"/>
                              </a:cubicBezTo>
                              <a:cubicBezTo>
                                <a:pt x="6401" y="20119"/>
                                <a:pt x="6388" y="20157"/>
                                <a:pt x="6385" y="20185"/>
                              </a:cubicBezTo>
                              <a:cubicBezTo>
                                <a:pt x="6292" y="20266"/>
                                <a:pt x="6210" y="20388"/>
                                <a:pt x="6139" y="20525"/>
                              </a:cubicBezTo>
                              <a:cubicBezTo>
                                <a:pt x="6134" y="20483"/>
                                <a:pt x="6123" y="20434"/>
                                <a:pt x="6101" y="20395"/>
                              </a:cubicBezTo>
                              <a:cubicBezTo>
                                <a:pt x="6107" y="20374"/>
                                <a:pt x="6110" y="20339"/>
                                <a:pt x="6099" y="20283"/>
                              </a:cubicBezTo>
                              <a:cubicBezTo>
                                <a:pt x="6107" y="20115"/>
                                <a:pt x="6030" y="19908"/>
                                <a:pt x="6003" y="19996"/>
                              </a:cubicBezTo>
                              <a:cubicBezTo>
                                <a:pt x="5998" y="20010"/>
                                <a:pt x="5998" y="20031"/>
                                <a:pt x="5998" y="20052"/>
                              </a:cubicBezTo>
                              <a:cubicBezTo>
                                <a:pt x="5968" y="19999"/>
                                <a:pt x="5938" y="19982"/>
                                <a:pt x="5932" y="20027"/>
                              </a:cubicBezTo>
                              <a:cubicBezTo>
                                <a:pt x="5930" y="20041"/>
                                <a:pt x="5932" y="20059"/>
                                <a:pt x="5935" y="20076"/>
                              </a:cubicBezTo>
                              <a:cubicBezTo>
                                <a:pt x="5897" y="20041"/>
                                <a:pt x="5870" y="20034"/>
                                <a:pt x="5872" y="20076"/>
                              </a:cubicBezTo>
                              <a:cubicBezTo>
                                <a:pt x="5872" y="20090"/>
                                <a:pt x="5878" y="20108"/>
                                <a:pt x="5883" y="20126"/>
                              </a:cubicBezTo>
                              <a:cubicBezTo>
                                <a:pt x="5840" y="20101"/>
                                <a:pt x="5810" y="20101"/>
                                <a:pt x="5821" y="20143"/>
                              </a:cubicBezTo>
                              <a:cubicBezTo>
                                <a:pt x="5826" y="20161"/>
                                <a:pt x="5834" y="20178"/>
                                <a:pt x="5845" y="20196"/>
                              </a:cubicBezTo>
                              <a:cubicBezTo>
                                <a:pt x="5796" y="20182"/>
                                <a:pt x="5763" y="20192"/>
                                <a:pt x="5782" y="20231"/>
                              </a:cubicBezTo>
                              <a:cubicBezTo>
                                <a:pt x="5812" y="20294"/>
                                <a:pt x="5919" y="20339"/>
                                <a:pt x="5992" y="20367"/>
                              </a:cubicBezTo>
                              <a:cubicBezTo>
                                <a:pt x="5995" y="20371"/>
                                <a:pt x="6039" y="20416"/>
                                <a:pt x="6069" y="20420"/>
                              </a:cubicBezTo>
                              <a:cubicBezTo>
                                <a:pt x="6099" y="20469"/>
                                <a:pt x="6104" y="20546"/>
                                <a:pt x="6104" y="20588"/>
                              </a:cubicBezTo>
                              <a:cubicBezTo>
                                <a:pt x="6055" y="20689"/>
                                <a:pt x="6011" y="20798"/>
                                <a:pt x="5973" y="20903"/>
                              </a:cubicBezTo>
                              <a:cubicBezTo>
                                <a:pt x="5962" y="20865"/>
                                <a:pt x="5946" y="20823"/>
                                <a:pt x="5921" y="20791"/>
                              </a:cubicBezTo>
                              <a:cubicBezTo>
                                <a:pt x="5924" y="20770"/>
                                <a:pt x="5921" y="20735"/>
                                <a:pt x="5905" y="20679"/>
                              </a:cubicBezTo>
                              <a:cubicBezTo>
                                <a:pt x="5891" y="20511"/>
                                <a:pt x="5791" y="20322"/>
                                <a:pt x="5774" y="20413"/>
                              </a:cubicBezTo>
                              <a:cubicBezTo>
                                <a:pt x="5771" y="20430"/>
                                <a:pt x="5771" y="20448"/>
                                <a:pt x="5774" y="20469"/>
                              </a:cubicBezTo>
                              <a:cubicBezTo>
                                <a:pt x="5736" y="20427"/>
                                <a:pt x="5706" y="20413"/>
                                <a:pt x="5706" y="20458"/>
                              </a:cubicBezTo>
                              <a:cubicBezTo>
                                <a:pt x="5706" y="20472"/>
                                <a:pt x="5709" y="20490"/>
                                <a:pt x="5714" y="20507"/>
                              </a:cubicBezTo>
                              <a:cubicBezTo>
                                <a:pt x="5673" y="20479"/>
                                <a:pt x="5643" y="20479"/>
                                <a:pt x="5651" y="20521"/>
                              </a:cubicBezTo>
                              <a:cubicBezTo>
                                <a:pt x="5654" y="20535"/>
                                <a:pt x="5660" y="20549"/>
                                <a:pt x="5668" y="20567"/>
                              </a:cubicBezTo>
                              <a:cubicBezTo>
                                <a:pt x="5622" y="20553"/>
                                <a:pt x="5594" y="20560"/>
                                <a:pt x="5608" y="20598"/>
                              </a:cubicBezTo>
                              <a:cubicBezTo>
                                <a:pt x="5613" y="20616"/>
                                <a:pt x="5627" y="20630"/>
                                <a:pt x="5641" y="20644"/>
                              </a:cubicBezTo>
                              <a:cubicBezTo>
                                <a:pt x="5589" y="20640"/>
                                <a:pt x="5559" y="20658"/>
                                <a:pt x="5583" y="20693"/>
                              </a:cubicBezTo>
                              <a:cubicBezTo>
                                <a:pt x="5622" y="20749"/>
                                <a:pt x="5731" y="20773"/>
                                <a:pt x="5810" y="20784"/>
                              </a:cubicBezTo>
                              <a:cubicBezTo>
                                <a:pt x="5812" y="20787"/>
                                <a:pt x="5861" y="20823"/>
                                <a:pt x="5891" y="20819"/>
                              </a:cubicBezTo>
                              <a:cubicBezTo>
                                <a:pt x="5924" y="20858"/>
                                <a:pt x="5940" y="20924"/>
                                <a:pt x="5946" y="20966"/>
                              </a:cubicBezTo>
                              <a:cubicBezTo>
                                <a:pt x="5889" y="21131"/>
                                <a:pt x="5845" y="21288"/>
                                <a:pt x="5818" y="21397"/>
                              </a:cubicBezTo>
                              <a:cubicBezTo>
                                <a:pt x="5758" y="21232"/>
                                <a:pt x="5643" y="20938"/>
                                <a:pt x="5532" y="20693"/>
                              </a:cubicBezTo>
                              <a:cubicBezTo>
                                <a:pt x="5532" y="20693"/>
                                <a:pt x="5532" y="20693"/>
                                <a:pt x="5532" y="20696"/>
                              </a:cubicBezTo>
                              <a:cubicBezTo>
                                <a:pt x="5534" y="20728"/>
                                <a:pt x="5570" y="21208"/>
                                <a:pt x="5780" y="21449"/>
                              </a:cubicBezTo>
                              <a:lnTo>
                                <a:pt x="5878" y="21449"/>
                              </a:lnTo>
                              <a:cubicBezTo>
                                <a:pt x="5908" y="21327"/>
                                <a:pt x="5962" y="21141"/>
                                <a:pt x="6030" y="20945"/>
                              </a:cubicBezTo>
                              <a:cubicBezTo>
                                <a:pt x="6058" y="20921"/>
                                <a:pt x="6107" y="20882"/>
                                <a:pt x="6153" y="20886"/>
                              </a:cubicBezTo>
                              <a:cubicBezTo>
                                <a:pt x="6172" y="20917"/>
                                <a:pt x="6227" y="20935"/>
                                <a:pt x="6232" y="20935"/>
                              </a:cubicBezTo>
                              <a:cubicBezTo>
                                <a:pt x="6276" y="20977"/>
                                <a:pt x="6336" y="21029"/>
                                <a:pt x="6388" y="21054"/>
                              </a:cubicBezTo>
                              <a:cubicBezTo>
                                <a:pt x="6243" y="21201"/>
                                <a:pt x="6096" y="21334"/>
                                <a:pt x="5946" y="21449"/>
                              </a:cubicBezTo>
                              <a:lnTo>
                                <a:pt x="6077" y="21449"/>
                              </a:lnTo>
                              <a:cubicBezTo>
                                <a:pt x="6110" y="21425"/>
                                <a:pt x="6139" y="21397"/>
                                <a:pt x="6172" y="21369"/>
                              </a:cubicBezTo>
                              <a:cubicBezTo>
                                <a:pt x="6617" y="21481"/>
                                <a:pt x="7099" y="20959"/>
                                <a:pt x="7129" y="20928"/>
                              </a:cubicBezTo>
                              <a:cubicBezTo>
                                <a:pt x="7129" y="20928"/>
                                <a:pt x="7129" y="20928"/>
                                <a:pt x="7132" y="20928"/>
                              </a:cubicBezTo>
                              <a:cubicBezTo>
                                <a:pt x="6829" y="21026"/>
                                <a:pt x="6488" y="21176"/>
                                <a:pt x="6287" y="21267"/>
                              </a:cubicBezTo>
                              <a:cubicBezTo>
                                <a:pt x="6562" y="21008"/>
                                <a:pt x="6829" y="20693"/>
                                <a:pt x="7058" y="20311"/>
                              </a:cubicBezTo>
                              <a:cubicBezTo>
                                <a:pt x="7085" y="20304"/>
                                <a:pt x="7156" y="20287"/>
                                <a:pt x="7205" y="20318"/>
                              </a:cubicBezTo>
                              <a:cubicBezTo>
                                <a:pt x="7214" y="20357"/>
                                <a:pt x="7257" y="20402"/>
                                <a:pt x="7260" y="20406"/>
                              </a:cubicBezTo>
                              <a:cubicBezTo>
                                <a:pt x="7295" y="20497"/>
                                <a:pt x="7355" y="20619"/>
                                <a:pt x="7407" y="20644"/>
                              </a:cubicBezTo>
                              <a:cubicBezTo>
                                <a:pt x="7440" y="20658"/>
                                <a:pt x="7443" y="20616"/>
                                <a:pt x="7421" y="20556"/>
                              </a:cubicBezTo>
                              <a:cubicBezTo>
                                <a:pt x="7437" y="20567"/>
                                <a:pt x="7454" y="20577"/>
                                <a:pt x="7467" y="20577"/>
                              </a:cubicBezTo>
                              <a:cubicBezTo>
                                <a:pt x="7503" y="20581"/>
                                <a:pt x="7497" y="20542"/>
                                <a:pt x="7467" y="20497"/>
                              </a:cubicBezTo>
                              <a:cubicBezTo>
                                <a:pt x="7481" y="20500"/>
                                <a:pt x="7494" y="20504"/>
                                <a:pt x="7505" y="20500"/>
                              </a:cubicBezTo>
                              <a:cubicBezTo>
                                <a:pt x="7538" y="20497"/>
                                <a:pt x="7527" y="20462"/>
                                <a:pt x="7494" y="20420"/>
                              </a:cubicBezTo>
                              <a:cubicBezTo>
                                <a:pt x="7508" y="20420"/>
                                <a:pt x="7522" y="20416"/>
                                <a:pt x="7533" y="20413"/>
                              </a:cubicBezTo>
                              <a:cubicBezTo>
                                <a:pt x="7565" y="20395"/>
                                <a:pt x="7546" y="20364"/>
                                <a:pt x="7500" y="20336"/>
                              </a:cubicBezTo>
                              <a:cubicBezTo>
                                <a:pt x="7516" y="20332"/>
                                <a:pt x="7530" y="20325"/>
                                <a:pt x="7541" y="20315"/>
                              </a:cubicBezTo>
                              <a:cubicBezTo>
                                <a:pt x="7601" y="20262"/>
                                <a:pt x="7429" y="20210"/>
                                <a:pt x="7304" y="20255"/>
                              </a:cubicBezTo>
                              <a:cubicBezTo>
                                <a:pt x="7257" y="20255"/>
                                <a:pt x="7230" y="20262"/>
                                <a:pt x="7216" y="20276"/>
                              </a:cubicBezTo>
                              <a:cubicBezTo>
                                <a:pt x="7175" y="20252"/>
                                <a:pt x="7126" y="20252"/>
                                <a:pt x="7088" y="20259"/>
                              </a:cubicBezTo>
                              <a:cubicBezTo>
                                <a:pt x="7143" y="20164"/>
                                <a:pt x="7197" y="20062"/>
                                <a:pt x="7246" y="19961"/>
                              </a:cubicBezTo>
                              <a:cubicBezTo>
                                <a:pt x="7274" y="19940"/>
                                <a:pt x="7328" y="19905"/>
                                <a:pt x="7380" y="19912"/>
                              </a:cubicBezTo>
                              <a:cubicBezTo>
                                <a:pt x="7396" y="19947"/>
                                <a:pt x="7451" y="19968"/>
                                <a:pt x="7454" y="19971"/>
                              </a:cubicBezTo>
                              <a:cubicBezTo>
                                <a:pt x="7511" y="20041"/>
                                <a:pt x="7598" y="20133"/>
                                <a:pt x="7655" y="20133"/>
                              </a:cubicBezTo>
                              <a:cubicBezTo>
                                <a:pt x="7691" y="20133"/>
                                <a:pt x="7680" y="20090"/>
                                <a:pt x="7644" y="20045"/>
                              </a:cubicBezTo>
                              <a:cubicBezTo>
                                <a:pt x="7663" y="20048"/>
                                <a:pt x="7680" y="20052"/>
                                <a:pt x="7693" y="20045"/>
                              </a:cubicBezTo>
                              <a:cubicBezTo>
                                <a:pt x="7726" y="20034"/>
                                <a:pt x="7713" y="19999"/>
                                <a:pt x="7674" y="19968"/>
                              </a:cubicBezTo>
                              <a:cubicBezTo>
                                <a:pt x="7688" y="19964"/>
                                <a:pt x="7702" y="19961"/>
                                <a:pt x="7713" y="19954"/>
                              </a:cubicBezTo>
                              <a:cubicBezTo>
                                <a:pt x="7743" y="19933"/>
                                <a:pt x="7723" y="19905"/>
                                <a:pt x="7680" y="19884"/>
                              </a:cubicBezTo>
                              <a:cubicBezTo>
                                <a:pt x="7693" y="19877"/>
                                <a:pt x="7704" y="19870"/>
                                <a:pt x="7715" y="19859"/>
                              </a:cubicBezTo>
                              <a:cubicBezTo>
                                <a:pt x="7743" y="19831"/>
                                <a:pt x="7715" y="19807"/>
                                <a:pt x="7663" y="19800"/>
                              </a:cubicBezTo>
                              <a:cubicBezTo>
                                <a:pt x="7677" y="19789"/>
                                <a:pt x="7688" y="19779"/>
                                <a:pt x="7696" y="19765"/>
                              </a:cubicBezTo>
                              <a:cubicBezTo>
                                <a:pt x="7740" y="19688"/>
                                <a:pt x="7565" y="19712"/>
                                <a:pt x="7456" y="19810"/>
                              </a:cubicBezTo>
                              <a:cubicBezTo>
                                <a:pt x="7413" y="19831"/>
                                <a:pt x="7391" y="19849"/>
                                <a:pt x="7380" y="19866"/>
                              </a:cubicBezTo>
                              <a:cubicBezTo>
                                <a:pt x="7344" y="19863"/>
                                <a:pt x="7309" y="19873"/>
                                <a:pt x="7282" y="19887"/>
                              </a:cubicBezTo>
                              <a:cubicBezTo>
                                <a:pt x="7328" y="19821"/>
                                <a:pt x="7358" y="19754"/>
                                <a:pt x="7385" y="19684"/>
                              </a:cubicBezTo>
                              <a:cubicBezTo>
                                <a:pt x="7385" y="19684"/>
                                <a:pt x="7385" y="19684"/>
                                <a:pt x="7385" y="19684"/>
                              </a:cubicBezTo>
                              <a:close/>
                              <a:moveTo>
                                <a:pt x="6456" y="21001"/>
                              </a:moveTo>
                              <a:cubicBezTo>
                                <a:pt x="6453" y="20998"/>
                                <a:pt x="6448" y="20991"/>
                                <a:pt x="6442" y="20987"/>
                              </a:cubicBezTo>
                              <a:cubicBezTo>
                                <a:pt x="6453" y="20987"/>
                                <a:pt x="6461" y="20987"/>
                                <a:pt x="6469" y="20987"/>
                              </a:cubicBezTo>
                              <a:cubicBezTo>
                                <a:pt x="6464" y="20991"/>
                                <a:pt x="6461" y="20994"/>
                                <a:pt x="6456" y="21001"/>
                              </a:cubicBezTo>
                              <a:close/>
                              <a:moveTo>
                                <a:pt x="6505" y="20949"/>
                              </a:moveTo>
                              <a:cubicBezTo>
                                <a:pt x="6499" y="20935"/>
                                <a:pt x="6486" y="20921"/>
                                <a:pt x="6464" y="20907"/>
                              </a:cubicBezTo>
                              <a:cubicBezTo>
                                <a:pt x="6478" y="20903"/>
                                <a:pt x="6491" y="20896"/>
                                <a:pt x="6502" y="20889"/>
                              </a:cubicBezTo>
                              <a:cubicBezTo>
                                <a:pt x="6532" y="20865"/>
                                <a:pt x="6510" y="20840"/>
                                <a:pt x="6467" y="20823"/>
                              </a:cubicBezTo>
                              <a:cubicBezTo>
                                <a:pt x="6480" y="20816"/>
                                <a:pt x="6491" y="20805"/>
                                <a:pt x="6499" y="20794"/>
                              </a:cubicBezTo>
                              <a:cubicBezTo>
                                <a:pt x="6524" y="20763"/>
                                <a:pt x="6494" y="20742"/>
                                <a:pt x="6445" y="20742"/>
                              </a:cubicBezTo>
                              <a:cubicBezTo>
                                <a:pt x="6458" y="20728"/>
                                <a:pt x="6469" y="20717"/>
                                <a:pt x="6475" y="20703"/>
                              </a:cubicBezTo>
                              <a:cubicBezTo>
                                <a:pt x="6513" y="20623"/>
                                <a:pt x="6339" y="20668"/>
                                <a:pt x="6238" y="20777"/>
                              </a:cubicBezTo>
                              <a:cubicBezTo>
                                <a:pt x="6197" y="20801"/>
                                <a:pt x="6175" y="20823"/>
                                <a:pt x="6167" y="20844"/>
                              </a:cubicBezTo>
                              <a:cubicBezTo>
                                <a:pt x="6134" y="20844"/>
                                <a:pt x="6101" y="20858"/>
                                <a:pt x="6074" y="20875"/>
                              </a:cubicBezTo>
                              <a:cubicBezTo>
                                <a:pt x="6120" y="20752"/>
                                <a:pt x="6175" y="20626"/>
                                <a:pt x="6238" y="20518"/>
                              </a:cubicBezTo>
                              <a:cubicBezTo>
                                <a:pt x="6259" y="20507"/>
                                <a:pt x="6336" y="20476"/>
                                <a:pt x="6390" y="20507"/>
                              </a:cubicBezTo>
                              <a:cubicBezTo>
                                <a:pt x="6401" y="20546"/>
                                <a:pt x="6448" y="20584"/>
                                <a:pt x="6450" y="20588"/>
                              </a:cubicBezTo>
                              <a:cubicBezTo>
                                <a:pt x="6494" y="20672"/>
                                <a:pt x="6559" y="20787"/>
                                <a:pt x="6614" y="20809"/>
                              </a:cubicBezTo>
                              <a:cubicBezTo>
                                <a:pt x="6619" y="20809"/>
                                <a:pt x="6622" y="20812"/>
                                <a:pt x="6625" y="20809"/>
                              </a:cubicBezTo>
                              <a:cubicBezTo>
                                <a:pt x="6587" y="20858"/>
                                <a:pt x="6546" y="20903"/>
                                <a:pt x="6505" y="20949"/>
                              </a:cubicBezTo>
                              <a:close/>
                              <a:moveTo>
                                <a:pt x="6865" y="20493"/>
                              </a:moveTo>
                              <a:cubicBezTo>
                                <a:pt x="6791" y="20598"/>
                                <a:pt x="6717" y="20700"/>
                                <a:pt x="6638" y="20791"/>
                              </a:cubicBezTo>
                              <a:cubicBezTo>
                                <a:pt x="6641" y="20773"/>
                                <a:pt x="6633" y="20749"/>
                                <a:pt x="6619" y="20717"/>
                              </a:cubicBezTo>
                              <a:cubicBezTo>
                                <a:pt x="6636" y="20728"/>
                                <a:pt x="6652" y="20735"/>
                                <a:pt x="6666" y="20735"/>
                              </a:cubicBezTo>
                              <a:cubicBezTo>
                                <a:pt x="6701" y="20735"/>
                                <a:pt x="6693" y="20700"/>
                                <a:pt x="6660" y="20654"/>
                              </a:cubicBezTo>
                              <a:cubicBezTo>
                                <a:pt x="6674" y="20658"/>
                                <a:pt x="6687" y="20658"/>
                                <a:pt x="6698" y="20654"/>
                              </a:cubicBezTo>
                              <a:cubicBezTo>
                                <a:pt x="6731" y="20644"/>
                                <a:pt x="6717" y="20612"/>
                                <a:pt x="6682" y="20577"/>
                              </a:cubicBezTo>
                              <a:cubicBezTo>
                                <a:pt x="6696" y="20577"/>
                                <a:pt x="6709" y="20574"/>
                                <a:pt x="6720" y="20567"/>
                              </a:cubicBezTo>
                              <a:cubicBezTo>
                                <a:pt x="6753" y="20546"/>
                                <a:pt x="6731" y="20518"/>
                                <a:pt x="6682" y="20493"/>
                              </a:cubicBezTo>
                              <a:cubicBezTo>
                                <a:pt x="6698" y="20486"/>
                                <a:pt x="6712" y="20479"/>
                                <a:pt x="6720" y="20469"/>
                              </a:cubicBezTo>
                              <a:cubicBezTo>
                                <a:pt x="6777" y="20409"/>
                                <a:pt x="6603" y="20378"/>
                                <a:pt x="6478" y="20434"/>
                              </a:cubicBezTo>
                              <a:cubicBezTo>
                                <a:pt x="6431" y="20441"/>
                                <a:pt x="6407" y="20451"/>
                                <a:pt x="6393" y="20465"/>
                              </a:cubicBezTo>
                              <a:cubicBezTo>
                                <a:pt x="6349" y="20444"/>
                                <a:pt x="6300" y="20451"/>
                                <a:pt x="6265" y="20462"/>
                              </a:cubicBezTo>
                              <a:cubicBezTo>
                                <a:pt x="6317" y="20378"/>
                                <a:pt x="6371" y="20308"/>
                                <a:pt x="6431" y="20259"/>
                              </a:cubicBezTo>
                              <a:cubicBezTo>
                                <a:pt x="6472" y="20262"/>
                                <a:pt x="6527" y="20234"/>
                                <a:pt x="6532" y="20234"/>
                              </a:cubicBezTo>
                              <a:cubicBezTo>
                                <a:pt x="6600" y="20238"/>
                                <a:pt x="6685" y="20238"/>
                                <a:pt x="6753" y="20224"/>
                              </a:cubicBezTo>
                              <a:cubicBezTo>
                                <a:pt x="6767" y="20234"/>
                                <a:pt x="6780" y="20245"/>
                                <a:pt x="6794" y="20255"/>
                              </a:cubicBezTo>
                              <a:cubicBezTo>
                                <a:pt x="6797" y="20262"/>
                                <a:pt x="6829" y="20318"/>
                                <a:pt x="6859" y="20332"/>
                              </a:cubicBezTo>
                              <a:cubicBezTo>
                                <a:pt x="6881" y="20381"/>
                                <a:pt x="6873" y="20451"/>
                                <a:pt x="6865" y="20493"/>
                              </a:cubicBezTo>
                              <a:close/>
                              <a:moveTo>
                                <a:pt x="7862" y="20189"/>
                              </a:moveTo>
                              <a:cubicBezTo>
                                <a:pt x="7762" y="20189"/>
                                <a:pt x="7762" y="20392"/>
                                <a:pt x="7862" y="20392"/>
                              </a:cubicBezTo>
                              <a:cubicBezTo>
                                <a:pt x="7963" y="20392"/>
                                <a:pt x="7963" y="20189"/>
                                <a:pt x="7862" y="20189"/>
                              </a:cubicBezTo>
                              <a:close/>
                              <a:moveTo>
                                <a:pt x="5384" y="20367"/>
                              </a:moveTo>
                              <a:cubicBezTo>
                                <a:pt x="5403" y="20350"/>
                                <a:pt x="5420" y="20329"/>
                                <a:pt x="5431" y="20311"/>
                              </a:cubicBezTo>
                              <a:cubicBezTo>
                                <a:pt x="5455" y="20262"/>
                                <a:pt x="5417" y="20248"/>
                                <a:pt x="5354" y="20262"/>
                              </a:cubicBezTo>
                              <a:cubicBezTo>
                                <a:pt x="5368" y="20241"/>
                                <a:pt x="5376" y="20224"/>
                                <a:pt x="5382" y="20203"/>
                              </a:cubicBezTo>
                              <a:cubicBezTo>
                                <a:pt x="5395" y="20147"/>
                                <a:pt x="5357" y="20143"/>
                                <a:pt x="5300" y="20175"/>
                              </a:cubicBezTo>
                              <a:cubicBezTo>
                                <a:pt x="5308" y="20154"/>
                                <a:pt x="5313" y="20129"/>
                                <a:pt x="5316" y="20112"/>
                              </a:cubicBezTo>
                              <a:cubicBezTo>
                                <a:pt x="5322" y="20048"/>
                                <a:pt x="5278" y="20062"/>
                                <a:pt x="5223" y="20115"/>
                              </a:cubicBezTo>
                              <a:cubicBezTo>
                                <a:pt x="5229" y="20087"/>
                                <a:pt x="5232" y="20062"/>
                                <a:pt x="5229" y="20041"/>
                              </a:cubicBezTo>
                              <a:cubicBezTo>
                                <a:pt x="5215" y="19915"/>
                                <a:pt x="5065" y="20154"/>
                                <a:pt x="5033" y="20378"/>
                              </a:cubicBezTo>
                              <a:cubicBezTo>
                                <a:pt x="5011" y="20437"/>
                                <a:pt x="5003" y="20476"/>
                                <a:pt x="5000" y="20507"/>
                              </a:cubicBezTo>
                              <a:cubicBezTo>
                                <a:pt x="4921" y="20591"/>
                                <a:pt x="4850" y="20686"/>
                                <a:pt x="4785" y="20780"/>
                              </a:cubicBezTo>
                              <a:cubicBezTo>
                                <a:pt x="4787" y="20724"/>
                                <a:pt x="4779" y="20654"/>
                                <a:pt x="4741" y="20588"/>
                              </a:cubicBezTo>
                              <a:cubicBezTo>
                                <a:pt x="4749" y="20546"/>
                                <a:pt x="4716" y="20479"/>
                                <a:pt x="4716" y="20476"/>
                              </a:cubicBezTo>
                              <a:cubicBezTo>
                                <a:pt x="4708" y="20374"/>
                                <a:pt x="4689" y="20234"/>
                                <a:pt x="4648" y="20185"/>
                              </a:cubicBezTo>
                              <a:cubicBezTo>
                                <a:pt x="4621" y="20154"/>
                                <a:pt x="4607" y="20196"/>
                                <a:pt x="4610" y="20259"/>
                              </a:cubicBezTo>
                              <a:cubicBezTo>
                                <a:pt x="4599" y="20241"/>
                                <a:pt x="4586" y="20224"/>
                                <a:pt x="4575" y="20217"/>
                              </a:cubicBezTo>
                              <a:cubicBezTo>
                                <a:pt x="4545" y="20196"/>
                                <a:pt x="4539" y="20234"/>
                                <a:pt x="4550" y="20294"/>
                              </a:cubicBezTo>
                              <a:cubicBezTo>
                                <a:pt x="4539" y="20283"/>
                                <a:pt x="4526" y="20276"/>
                                <a:pt x="4515" y="20269"/>
                              </a:cubicBezTo>
                              <a:cubicBezTo>
                                <a:pt x="4482" y="20259"/>
                                <a:pt x="4482" y="20297"/>
                                <a:pt x="4504" y="20350"/>
                              </a:cubicBezTo>
                              <a:cubicBezTo>
                                <a:pt x="4490" y="20343"/>
                                <a:pt x="4476" y="20339"/>
                                <a:pt x="4466" y="20339"/>
                              </a:cubicBezTo>
                              <a:cubicBezTo>
                                <a:pt x="4430" y="20339"/>
                                <a:pt x="4438" y="20378"/>
                                <a:pt x="4474" y="20427"/>
                              </a:cubicBezTo>
                              <a:cubicBezTo>
                                <a:pt x="4457" y="20423"/>
                                <a:pt x="4444" y="20423"/>
                                <a:pt x="4430" y="20427"/>
                              </a:cubicBezTo>
                              <a:cubicBezTo>
                                <a:pt x="4359" y="20448"/>
                                <a:pt x="4504" y="20577"/>
                                <a:pt x="4635" y="20595"/>
                              </a:cubicBezTo>
                              <a:cubicBezTo>
                                <a:pt x="4673" y="20616"/>
                                <a:pt x="4700" y="20619"/>
                                <a:pt x="4716" y="20616"/>
                              </a:cubicBezTo>
                              <a:cubicBezTo>
                                <a:pt x="4765" y="20703"/>
                                <a:pt x="4755" y="20798"/>
                                <a:pt x="4741" y="20851"/>
                              </a:cubicBezTo>
                              <a:cubicBezTo>
                                <a:pt x="4665" y="20970"/>
                                <a:pt x="4599" y="21096"/>
                                <a:pt x="4539" y="21222"/>
                              </a:cubicBezTo>
                              <a:cubicBezTo>
                                <a:pt x="4531" y="21127"/>
                                <a:pt x="4509" y="20991"/>
                                <a:pt x="4438" y="20924"/>
                              </a:cubicBezTo>
                              <a:cubicBezTo>
                                <a:pt x="4438" y="20879"/>
                                <a:pt x="4381" y="20823"/>
                                <a:pt x="4376" y="20816"/>
                              </a:cubicBezTo>
                              <a:cubicBezTo>
                                <a:pt x="4335" y="20717"/>
                                <a:pt x="4272" y="20581"/>
                                <a:pt x="4212" y="20553"/>
                              </a:cubicBezTo>
                              <a:cubicBezTo>
                                <a:pt x="4174" y="20535"/>
                                <a:pt x="4174" y="20584"/>
                                <a:pt x="4196" y="20651"/>
                              </a:cubicBezTo>
                              <a:cubicBezTo>
                                <a:pt x="4179" y="20637"/>
                                <a:pt x="4160" y="20630"/>
                                <a:pt x="4147" y="20626"/>
                              </a:cubicBezTo>
                              <a:cubicBezTo>
                                <a:pt x="4108" y="20619"/>
                                <a:pt x="4114" y="20661"/>
                                <a:pt x="4144" y="20717"/>
                              </a:cubicBezTo>
                              <a:cubicBezTo>
                                <a:pt x="4128" y="20714"/>
                                <a:pt x="4114" y="20710"/>
                                <a:pt x="4100" y="20710"/>
                              </a:cubicBezTo>
                              <a:cubicBezTo>
                                <a:pt x="4062" y="20717"/>
                                <a:pt x="4076" y="20756"/>
                                <a:pt x="4114" y="20798"/>
                              </a:cubicBezTo>
                              <a:cubicBezTo>
                                <a:pt x="4098" y="20798"/>
                                <a:pt x="4084" y="20801"/>
                                <a:pt x="4070" y="20805"/>
                              </a:cubicBezTo>
                              <a:cubicBezTo>
                                <a:pt x="4032" y="20823"/>
                                <a:pt x="4057" y="20858"/>
                                <a:pt x="4106" y="20893"/>
                              </a:cubicBezTo>
                              <a:cubicBezTo>
                                <a:pt x="4089" y="20896"/>
                                <a:pt x="4073" y="20903"/>
                                <a:pt x="4062" y="20914"/>
                              </a:cubicBezTo>
                              <a:cubicBezTo>
                                <a:pt x="3994" y="20970"/>
                                <a:pt x="4185" y="21033"/>
                                <a:pt x="4327" y="20984"/>
                              </a:cubicBezTo>
                              <a:cubicBezTo>
                                <a:pt x="4373" y="20984"/>
                                <a:pt x="4403" y="20977"/>
                                <a:pt x="4419" y="20963"/>
                              </a:cubicBezTo>
                              <a:cubicBezTo>
                                <a:pt x="4498" y="21040"/>
                                <a:pt x="4506" y="21222"/>
                                <a:pt x="4506" y="21295"/>
                              </a:cubicBezTo>
                              <a:cubicBezTo>
                                <a:pt x="4482" y="21351"/>
                                <a:pt x="4460" y="21407"/>
                                <a:pt x="4438" y="21463"/>
                              </a:cubicBezTo>
                              <a:lnTo>
                                <a:pt x="4517" y="21463"/>
                              </a:lnTo>
                              <a:cubicBezTo>
                                <a:pt x="4556" y="21369"/>
                                <a:pt x="4596" y="21274"/>
                                <a:pt x="4646" y="21180"/>
                              </a:cubicBezTo>
                              <a:cubicBezTo>
                                <a:pt x="4700" y="21162"/>
                                <a:pt x="4771" y="21148"/>
                                <a:pt x="4815" y="21159"/>
                              </a:cubicBezTo>
                              <a:cubicBezTo>
                                <a:pt x="4820" y="21201"/>
                                <a:pt x="4861" y="21253"/>
                                <a:pt x="4864" y="21260"/>
                              </a:cubicBezTo>
                              <a:cubicBezTo>
                                <a:pt x="4883" y="21323"/>
                                <a:pt x="4907" y="21404"/>
                                <a:pt x="4937" y="21463"/>
                              </a:cubicBezTo>
                              <a:lnTo>
                                <a:pt x="5022" y="21463"/>
                              </a:lnTo>
                              <a:cubicBezTo>
                                <a:pt x="5022" y="21460"/>
                                <a:pt x="5019" y="21453"/>
                                <a:pt x="5019" y="21449"/>
                              </a:cubicBezTo>
                              <a:cubicBezTo>
                                <a:pt x="5024" y="21453"/>
                                <a:pt x="5030" y="21460"/>
                                <a:pt x="5035" y="21463"/>
                              </a:cubicBezTo>
                              <a:lnTo>
                                <a:pt x="5093" y="21463"/>
                              </a:lnTo>
                              <a:cubicBezTo>
                                <a:pt x="5095" y="21446"/>
                                <a:pt x="5087" y="21421"/>
                                <a:pt x="5076" y="21393"/>
                              </a:cubicBezTo>
                              <a:cubicBezTo>
                                <a:pt x="5090" y="21400"/>
                                <a:pt x="5106" y="21404"/>
                                <a:pt x="5117" y="21407"/>
                              </a:cubicBezTo>
                              <a:cubicBezTo>
                                <a:pt x="5153" y="21407"/>
                                <a:pt x="5147" y="21369"/>
                                <a:pt x="5114" y="21320"/>
                              </a:cubicBezTo>
                              <a:cubicBezTo>
                                <a:pt x="5131" y="21323"/>
                                <a:pt x="5144" y="21323"/>
                                <a:pt x="5158" y="21320"/>
                              </a:cubicBezTo>
                              <a:cubicBezTo>
                                <a:pt x="5196" y="21309"/>
                                <a:pt x="5177" y="21271"/>
                                <a:pt x="5134" y="21232"/>
                              </a:cubicBezTo>
                              <a:cubicBezTo>
                                <a:pt x="5150" y="21232"/>
                                <a:pt x="5166" y="21225"/>
                                <a:pt x="5180" y="21218"/>
                              </a:cubicBezTo>
                              <a:cubicBezTo>
                                <a:pt x="5251" y="21173"/>
                                <a:pt x="5074" y="21085"/>
                                <a:pt x="4932" y="21110"/>
                              </a:cubicBezTo>
                              <a:cubicBezTo>
                                <a:pt x="4877" y="21099"/>
                                <a:pt x="4847" y="21106"/>
                                <a:pt x="4831" y="21120"/>
                              </a:cubicBezTo>
                              <a:cubicBezTo>
                                <a:pt x="4787" y="21106"/>
                                <a:pt x="4725" y="21117"/>
                                <a:pt x="4676" y="21127"/>
                              </a:cubicBezTo>
                              <a:cubicBezTo>
                                <a:pt x="4749" y="20987"/>
                                <a:pt x="4834" y="20851"/>
                                <a:pt x="4932" y="20721"/>
                              </a:cubicBezTo>
                              <a:cubicBezTo>
                                <a:pt x="4964" y="20717"/>
                                <a:pt x="5019" y="20721"/>
                                <a:pt x="5057" y="20756"/>
                              </a:cubicBezTo>
                              <a:cubicBezTo>
                                <a:pt x="5060" y="20794"/>
                                <a:pt x="5098" y="20847"/>
                                <a:pt x="5104" y="20851"/>
                              </a:cubicBezTo>
                              <a:cubicBezTo>
                                <a:pt x="5131" y="20945"/>
                                <a:pt x="5177" y="21078"/>
                                <a:pt x="5226" y="21110"/>
                              </a:cubicBezTo>
                              <a:cubicBezTo>
                                <a:pt x="5259" y="21131"/>
                                <a:pt x="5264" y="21089"/>
                                <a:pt x="5248" y="21026"/>
                              </a:cubicBezTo>
                              <a:cubicBezTo>
                                <a:pt x="5262" y="21040"/>
                                <a:pt x="5278" y="21050"/>
                                <a:pt x="5292" y="21054"/>
                              </a:cubicBezTo>
                              <a:cubicBezTo>
                                <a:pt x="5324" y="21064"/>
                                <a:pt x="5324" y="21026"/>
                                <a:pt x="5303" y="20973"/>
                              </a:cubicBezTo>
                              <a:cubicBezTo>
                                <a:pt x="5316" y="20980"/>
                                <a:pt x="5330" y="20984"/>
                                <a:pt x="5341" y="20984"/>
                              </a:cubicBezTo>
                              <a:cubicBezTo>
                                <a:pt x="5373" y="20984"/>
                                <a:pt x="5368" y="20949"/>
                                <a:pt x="5338" y="20903"/>
                              </a:cubicBezTo>
                              <a:cubicBezTo>
                                <a:pt x="5352" y="20907"/>
                                <a:pt x="5365" y="20907"/>
                                <a:pt x="5376" y="20903"/>
                              </a:cubicBezTo>
                              <a:cubicBezTo>
                                <a:pt x="5412" y="20893"/>
                                <a:pt x="5395" y="20858"/>
                                <a:pt x="5352" y="20819"/>
                              </a:cubicBezTo>
                              <a:cubicBezTo>
                                <a:pt x="5368" y="20819"/>
                                <a:pt x="5382" y="20812"/>
                                <a:pt x="5393" y="20805"/>
                              </a:cubicBezTo>
                              <a:cubicBezTo>
                                <a:pt x="5458" y="20763"/>
                                <a:pt x="5294" y="20682"/>
                                <a:pt x="5163" y="20703"/>
                              </a:cubicBezTo>
                              <a:cubicBezTo>
                                <a:pt x="5117" y="20696"/>
                                <a:pt x="5090" y="20700"/>
                                <a:pt x="5076" y="20710"/>
                              </a:cubicBezTo>
                              <a:cubicBezTo>
                                <a:pt x="5044" y="20682"/>
                                <a:pt x="5003" y="20672"/>
                                <a:pt x="4970" y="20672"/>
                              </a:cubicBezTo>
                              <a:cubicBezTo>
                                <a:pt x="4997" y="20637"/>
                                <a:pt x="5024" y="20605"/>
                                <a:pt x="5054" y="20574"/>
                              </a:cubicBezTo>
                              <a:cubicBezTo>
                                <a:pt x="5054" y="20574"/>
                                <a:pt x="5054" y="20574"/>
                                <a:pt x="5054" y="20574"/>
                              </a:cubicBezTo>
                              <a:cubicBezTo>
                                <a:pt x="5095" y="20574"/>
                                <a:pt x="5147" y="20542"/>
                                <a:pt x="5153" y="20539"/>
                              </a:cubicBezTo>
                              <a:cubicBezTo>
                                <a:pt x="5259" y="20535"/>
                                <a:pt x="5409" y="20514"/>
                                <a:pt x="5463" y="20448"/>
                              </a:cubicBezTo>
                              <a:cubicBezTo>
                                <a:pt x="5493" y="20395"/>
                                <a:pt x="5452" y="20371"/>
                                <a:pt x="5384" y="20367"/>
                              </a:cubicBezTo>
                              <a:close/>
                              <a:moveTo>
                                <a:pt x="5578" y="19947"/>
                              </a:moveTo>
                              <a:cubicBezTo>
                                <a:pt x="5477" y="19947"/>
                                <a:pt x="5477" y="20150"/>
                                <a:pt x="5578" y="20150"/>
                              </a:cubicBezTo>
                              <a:cubicBezTo>
                                <a:pt x="5679" y="20150"/>
                                <a:pt x="5679" y="19947"/>
                                <a:pt x="5578" y="19947"/>
                              </a:cubicBezTo>
                              <a:close/>
                              <a:moveTo>
                                <a:pt x="7653" y="20672"/>
                              </a:moveTo>
                              <a:cubicBezTo>
                                <a:pt x="7552" y="20672"/>
                                <a:pt x="7552" y="20875"/>
                                <a:pt x="7653" y="20875"/>
                              </a:cubicBezTo>
                              <a:cubicBezTo>
                                <a:pt x="7753" y="20875"/>
                                <a:pt x="7753" y="20672"/>
                                <a:pt x="7653" y="20672"/>
                              </a:cubicBezTo>
                              <a:close/>
                              <a:moveTo>
                                <a:pt x="4831" y="21453"/>
                              </a:moveTo>
                              <a:cubicBezTo>
                                <a:pt x="4853" y="21390"/>
                                <a:pt x="4864" y="21348"/>
                                <a:pt x="4866" y="21337"/>
                              </a:cubicBezTo>
                              <a:cubicBezTo>
                                <a:pt x="4866" y="21337"/>
                                <a:pt x="4866" y="21337"/>
                                <a:pt x="4866" y="21334"/>
                              </a:cubicBezTo>
                              <a:cubicBezTo>
                                <a:pt x="4836" y="21372"/>
                                <a:pt x="4806" y="21411"/>
                                <a:pt x="4776" y="21449"/>
                              </a:cubicBezTo>
                              <a:lnTo>
                                <a:pt x="4831" y="21449"/>
                              </a:lnTo>
                              <a:close/>
                              <a:moveTo>
                                <a:pt x="2887" y="13383"/>
                              </a:moveTo>
                              <a:cubicBezTo>
                                <a:pt x="2786" y="13383"/>
                                <a:pt x="2786" y="13586"/>
                                <a:pt x="2887" y="13586"/>
                              </a:cubicBezTo>
                              <a:cubicBezTo>
                                <a:pt x="2988" y="13583"/>
                                <a:pt x="2988" y="13383"/>
                                <a:pt x="2887" y="13383"/>
                              </a:cubicBezTo>
                              <a:close/>
                              <a:moveTo>
                                <a:pt x="3212" y="13085"/>
                              </a:moveTo>
                              <a:cubicBezTo>
                                <a:pt x="3111" y="13085"/>
                                <a:pt x="3111" y="13289"/>
                                <a:pt x="3212" y="13289"/>
                              </a:cubicBezTo>
                              <a:cubicBezTo>
                                <a:pt x="3312" y="13289"/>
                                <a:pt x="3312" y="13085"/>
                                <a:pt x="3212" y="13085"/>
                              </a:cubicBezTo>
                              <a:close/>
                              <a:moveTo>
                                <a:pt x="2950" y="12711"/>
                              </a:moveTo>
                              <a:cubicBezTo>
                                <a:pt x="2849" y="12711"/>
                                <a:pt x="2849" y="12914"/>
                                <a:pt x="2950" y="12914"/>
                              </a:cubicBezTo>
                              <a:cubicBezTo>
                                <a:pt x="3051" y="12910"/>
                                <a:pt x="3051" y="12711"/>
                                <a:pt x="2950" y="12711"/>
                              </a:cubicBezTo>
                              <a:close/>
                              <a:moveTo>
                                <a:pt x="8699" y="17352"/>
                              </a:moveTo>
                              <a:cubicBezTo>
                                <a:pt x="8800" y="17352"/>
                                <a:pt x="8800" y="17148"/>
                                <a:pt x="8699" y="17148"/>
                              </a:cubicBezTo>
                              <a:cubicBezTo>
                                <a:pt x="8599" y="17148"/>
                                <a:pt x="8599" y="17352"/>
                                <a:pt x="8699" y="17352"/>
                              </a:cubicBezTo>
                              <a:close/>
                              <a:moveTo>
                                <a:pt x="7148" y="18938"/>
                              </a:moveTo>
                              <a:cubicBezTo>
                                <a:pt x="7249" y="18938"/>
                                <a:pt x="7249" y="18735"/>
                                <a:pt x="7148" y="18735"/>
                              </a:cubicBezTo>
                              <a:cubicBezTo>
                                <a:pt x="7047" y="18735"/>
                                <a:pt x="7047" y="18938"/>
                                <a:pt x="7148" y="18938"/>
                              </a:cubicBezTo>
                              <a:close/>
                              <a:moveTo>
                                <a:pt x="6949" y="12858"/>
                              </a:moveTo>
                              <a:cubicBezTo>
                                <a:pt x="7050" y="12858"/>
                                <a:pt x="7050" y="12655"/>
                                <a:pt x="6949" y="12655"/>
                              </a:cubicBezTo>
                              <a:cubicBezTo>
                                <a:pt x="6848" y="12655"/>
                                <a:pt x="6848" y="12858"/>
                                <a:pt x="6949" y="12858"/>
                              </a:cubicBezTo>
                              <a:close/>
                              <a:moveTo>
                                <a:pt x="8198" y="17551"/>
                              </a:moveTo>
                              <a:cubicBezTo>
                                <a:pt x="8097" y="17551"/>
                                <a:pt x="8097" y="17754"/>
                                <a:pt x="8198" y="17754"/>
                              </a:cubicBezTo>
                              <a:cubicBezTo>
                                <a:pt x="8299" y="17754"/>
                                <a:pt x="8299" y="17551"/>
                                <a:pt x="8198" y="17551"/>
                              </a:cubicBezTo>
                              <a:close/>
                              <a:moveTo>
                                <a:pt x="8176" y="18318"/>
                              </a:moveTo>
                              <a:cubicBezTo>
                                <a:pt x="8277" y="18318"/>
                                <a:pt x="8277" y="18115"/>
                                <a:pt x="8176" y="18115"/>
                              </a:cubicBezTo>
                              <a:cubicBezTo>
                                <a:pt x="8075" y="18119"/>
                                <a:pt x="8075" y="18318"/>
                                <a:pt x="8176" y="18318"/>
                              </a:cubicBezTo>
                              <a:close/>
                              <a:moveTo>
                                <a:pt x="2470" y="12711"/>
                              </a:moveTo>
                              <a:cubicBezTo>
                                <a:pt x="2369" y="12711"/>
                                <a:pt x="2369" y="12914"/>
                                <a:pt x="2470" y="12914"/>
                              </a:cubicBezTo>
                              <a:cubicBezTo>
                                <a:pt x="2571" y="12910"/>
                                <a:pt x="2571" y="12711"/>
                                <a:pt x="2470" y="12711"/>
                              </a:cubicBezTo>
                              <a:close/>
                              <a:moveTo>
                                <a:pt x="3653" y="13047"/>
                              </a:moveTo>
                              <a:cubicBezTo>
                                <a:pt x="3754" y="13047"/>
                                <a:pt x="3754" y="12844"/>
                                <a:pt x="3653" y="12844"/>
                              </a:cubicBezTo>
                              <a:cubicBezTo>
                                <a:pt x="3552" y="12844"/>
                                <a:pt x="3552" y="13047"/>
                                <a:pt x="3653" y="13047"/>
                              </a:cubicBezTo>
                              <a:close/>
                              <a:moveTo>
                                <a:pt x="8511" y="17915"/>
                              </a:moveTo>
                              <a:cubicBezTo>
                                <a:pt x="8612" y="17915"/>
                                <a:pt x="8612" y="17712"/>
                                <a:pt x="8511" y="17712"/>
                              </a:cubicBezTo>
                              <a:cubicBezTo>
                                <a:pt x="8410" y="17712"/>
                                <a:pt x="8410" y="17915"/>
                                <a:pt x="8511" y="17915"/>
                              </a:cubicBezTo>
                              <a:close/>
                              <a:moveTo>
                                <a:pt x="2773" y="16203"/>
                              </a:moveTo>
                              <a:cubicBezTo>
                                <a:pt x="2672" y="16203"/>
                                <a:pt x="2672" y="16406"/>
                                <a:pt x="2773" y="16406"/>
                              </a:cubicBezTo>
                              <a:cubicBezTo>
                                <a:pt x="2873" y="16406"/>
                                <a:pt x="2876" y="16203"/>
                                <a:pt x="2773" y="16203"/>
                              </a:cubicBezTo>
                              <a:close/>
                              <a:moveTo>
                                <a:pt x="2574" y="9751"/>
                              </a:moveTo>
                              <a:cubicBezTo>
                                <a:pt x="2473" y="9751"/>
                                <a:pt x="2473" y="9954"/>
                                <a:pt x="2574" y="9954"/>
                              </a:cubicBezTo>
                              <a:cubicBezTo>
                                <a:pt x="2674" y="9951"/>
                                <a:pt x="2674" y="9751"/>
                                <a:pt x="2574" y="9751"/>
                              </a:cubicBezTo>
                              <a:close/>
                              <a:moveTo>
                                <a:pt x="2993" y="9467"/>
                              </a:moveTo>
                              <a:cubicBezTo>
                                <a:pt x="3094" y="9467"/>
                                <a:pt x="3094" y="9264"/>
                                <a:pt x="2993" y="9264"/>
                              </a:cubicBezTo>
                              <a:cubicBezTo>
                                <a:pt x="2893" y="9264"/>
                                <a:pt x="2893" y="9467"/>
                                <a:pt x="2993" y="9467"/>
                              </a:cubicBezTo>
                              <a:close/>
                              <a:moveTo>
                                <a:pt x="2595" y="10623"/>
                              </a:moveTo>
                              <a:cubicBezTo>
                                <a:pt x="2696" y="10623"/>
                                <a:pt x="2696" y="10420"/>
                                <a:pt x="2595" y="10420"/>
                              </a:cubicBezTo>
                              <a:cubicBezTo>
                                <a:pt x="2495" y="10424"/>
                                <a:pt x="2495" y="10623"/>
                                <a:pt x="2595" y="10623"/>
                              </a:cubicBezTo>
                              <a:close/>
                              <a:moveTo>
                                <a:pt x="2426" y="8056"/>
                              </a:moveTo>
                              <a:cubicBezTo>
                                <a:pt x="2325" y="8056"/>
                                <a:pt x="2325" y="8259"/>
                                <a:pt x="2426" y="8259"/>
                              </a:cubicBezTo>
                              <a:cubicBezTo>
                                <a:pt x="2527" y="8255"/>
                                <a:pt x="2527" y="8056"/>
                                <a:pt x="2426" y="8056"/>
                              </a:cubicBezTo>
                              <a:close/>
                              <a:moveTo>
                                <a:pt x="2323" y="9870"/>
                              </a:moveTo>
                              <a:cubicBezTo>
                                <a:pt x="2424" y="9870"/>
                                <a:pt x="2424" y="9667"/>
                                <a:pt x="2323" y="9667"/>
                              </a:cubicBezTo>
                              <a:cubicBezTo>
                                <a:pt x="2222" y="9671"/>
                                <a:pt x="2222" y="9870"/>
                                <a:pt x="2323" y="9870"/>
                              </a:cubicBezTo>
                              <a:close/>
                              <a:moveTo>
                                <a:pt x="3871" y="6805"/>
                              </a:moveTo>
                              <a:cubicBezTo>
                                <a:pt x="3770" y="6805"/>
                                <a:pt x="3770" y="7009"/>
                                <a:pt x="3871" y="7009"/>
                              </a:cubicBezTo>
                              <a:cubicBezTo>
                                <a:pt x="3972" y="7005"/>
                                <a:pt x="3972" y="6805"/>
                                <a:pt x="3871" y="6805"/>
                              </a:cubicBezTo>
                              <a:close/>
                              <a:moveTo>
                                <a:pt x="1379" y="6143"/>
                              </a:moveTo>
                              <a:cubicBezTo>
                                <a:pt x="1279" y="6143"/>
                                <a:pt x="1279" y="6347"/>
                                <a:pt x="1379" y="6347"/>
                              </a:cubicBezTo>
                              <a:cubicBezTo>
                                <a:pt x="1480" y="6347"/>
                                <a:pt x="1480" y="6143"/>
                                <a:pt x="1379" y="6143"/>
                              </a:cubicBezTo>
                              <a:close/>
                              <a:moveTo>
                                <a:pt x="2028" y="9037"/>
                              </a:moveTo>
                              <a:cubicBezTo>
                                <a:pt x="2129" y="9037"/>
                                <a:pt x="2129" y="8833"/>
                                <a:pt x="2028" y="8833"/>
                              </a:cubicBezTo>
                              <a:cubicBezTo>
                                <a:pt x="1927" y="8837"/>
                                <a:pt x="1927" y="9037"/>
                                <a:pt x="2028" y="9037"/>
                              </a:cubicBezTo>
                              <a:close/>
                              <a:moveTo>
                                <a:pt x="3370" y="7408"/>
                              </a:moveTo>
                              <a:cubicBezTo>
                                <a:pt x="3269" y="7408"/>
                                <a:pt x="3269" y="7611"/>
                                <a:pt x="3370" y="7611"/>
                              </a:cubicBezTo>
                              <a:cubicBezTo>
                                <a:pt x="3471" y="7611"/>
                                <a:pt x="3471" y="7408"/>
                                <a:pt x="3370" y="7408"/>
                              </a:cubicBezTo>
                              <a:close/>
                              <a:moveTo>
                                <a:pt x="3400" y="8094"/>
                              </a:moveTo>
                              <a:cubicBezTo>
                                <a:pt x="3500" y="8094"/>
                                <a:pt x="3500" y="7891"/>
                                <a:pt x="3400" y="7891"/>
                              </a:cubicBezTo>
                              <a:cubicBezTo>
                                <a:pt x="3299" y="7895"/>
                                <a:pt x="3299" y="8094"/>
                                <a:pt x="3400" y="8094"/>
                              </a:cubicBezTo>
                              <a:close/>
                              <a:moveTo>
                                <a:pt x="3149" y="8795"/>
                              </a:moveTo>
                              <a:cubicBezTo>
                                <a:pt x="3146" y="8630"/>
                                <a:pt x="3078" y="8602"/>
                                <a:pt x="2993" y="8606"/>
                              </a:cubicBezTo>
                              <a:cubicBezTo>
                                <a:pt x="2961" y="8606"/>
                                <a:pt x="2928" y="8620"/>
                                <a:pt x="2895" y="8641"/>
                              </a:cubicBezTo>
                              <a:cubicBezTo>
                                <a:pt x="2912" y="8599"/>
                                <a:pt x="2920" y="8553"/>
                                <a:pt x="2920" y="8515"/>
                              </a:cubicBezTo>
                              <a:cubicBezTo>
                                <a:pt x="2917" y="8406"/>
                                <a:pt x="2893" y="8322"/>
                                <a:pt x="2764" y="8326"/>
                              </a:cubicBezTo>
                              <a:cubicBezTo>
                                <a:pt x="2636" y="8329"/>
                                <a:pt x="2614" y="8417"/>
                                <a:pt x="2617" y="8525"/>
                              </a:cubicBezTo>
                              <a:cubicBezTo>
                                <a:pt x="2617" y="8567"/>
                                <a:pt x="2628" y="8609"/>
                                <a:pt x="2644" y="8651"/>
                              </a:cubicBezTo>
                              <a:cubicBezTo>
                                <a:pt x="2612" y="8630"/>
                                <a:pt x="2576" y="8620"/>
                                <a:pt x="2546" y="8620"/>
                              </a:cubicBezTo>
                              <a:cubicBezTo>
                                <a:pt x="2462" y="8623"/>
                                <a:pt x="2396" y="8655"/>
                                <a:pt x="2399" y="8819"/>
                              </a:cubicBezTo>
                              <a:cubicBezTo>
                                <a:pt x="2402" y="8984"/>
                                <a:pt x="2470" y="9012"/>
                                <a:pt x="2554" y="9009"/>
                              </a:cubicBezTo>
                              <a:cubicBezTo>
                                <a:pt x="2587" y="9009"/>
                                <a:pt x="2620" y="8995"/>
                                <a:pt x="2653" y="8974"/>
                              </a:cubicBezTo>
                              <a:cubicBezTo>
                                <a:pt x="2636" y="9016"/>
                                <a:pt x="2628" y="9061"/>
                                <a:pt x="2628" y="9100"/>
                              </a:cubicBezTo>
                              <a:cubicBezTo>
                                <a:pt x="2631" y="9208"/>
                                <a:pt x="2655" y="9292"/>
                                <a:pt x="2783" y="9289"/>
                              </a:cubicBezTo>
                              <a:cubicBezTo>
                                <a:pt x="2912" y="9285"/>
                                <a:pt x="2933" y="9198"/>
                                <a:pt x="2931" y="9089"/>
                              </a:cubicBezTo>
                              <a:cubicBezTo>
                                <a:pt x="2931" y="9047"/>
                                <a:pt x="2920" y="9005"/>
                                <a:pt x="2903" y="8963"/>
                              </a:cubicBezTo>
                              <a:cubicBezTo>
                                <a:pt x="2936" y="8984"/>
                                <a:pt x="2972" y="8995"/>
                                <a:pt x="3002" y="8995"/>
                              </a:cubicBezTo>
                              <a:cubicBezTo>
                                <a:pt x="3086" y="8991"/>
                                <a:pt x="3152" y="8960"/>
                                <a:pt x="3149" y="8795"/>
                              </a:cubicBezTo>
                              <a:close/>
                              <a:moveTo>
                                <a:pt x="3967" y="7369"/>
                              </a:moveTo>
                              <a:cubicBezTo>
                                <a:pt x="4068" y="7369"/>
                                <a:pt x="4068" y="7166"/>
                                <a:pt x="3967" y="7166"/>
                              </a:cubicBezTo>
                              <a:cubicBezTo>
                                <a:pt x="3866" y="7166"/>
                                <a:pt x="3866" y="7369"/>
                                <a:pt x="3967" y="7369"/>
                              </a:cubicBezTo>
                              <a:close/>
                              <a:moveTo>
                                <a:pt x="7203" y="15761"/>
                              </a:moveTo>
                              <a:cubicBezTo>
                                <a:pt x="7102" y="15761"/>
                                <a:pt x="7102" y="15965"/>
                                <a:pt x="7203" y="15965"/>
                              </a:cubicBezTo>
                              <a:cubicBezTo>
                                <a:pt x="7304" y="15965"/>
                                <a:pt x="7304" y="15761"/>
                                <a:pt x="7203" y="15761"/>
                              </a:cubicBezTo>
                              <a:close/>
                              <a:moveTo>
                                <a:pt x="7203" y="16490"/>
                              </a:moveTo>
                              <a:cubicBezTo>
                                <a:pt x="7304" y="16490"/>
                                <a:pt x="7304" y="16287"/>
                                <a:pt x="7203" y="16287"/>
                              </a:cubicBezTo>
                              <a:cubicBezTo>
                                <a:pt x="7102" y="16287"/>
                                <a:pt x="7102" y="16490"/>
                                <a:pt x="7203" y="16490"/>
                              </a:cubicBezTo>
                              <a:close/>
                              <a:moveTo>
                                <a:pt x="10834" y="16168"/>
                              </a:moveTo>
                              <a:cubicBezTo>
                                <a:pt x="10935" y="16168"/>
                                <a:pt x="10935" y="15965"/>
                                <a:pt x="10834" y="15965"/>
                              </a:cubicBezTo>
                              <a:cubicBezTo>
                                <a:pt x="10733" y="15965"/>
                                <a:pt x="10733" y="16168"/>
                                <a:pt x="10834" y="16168"/>
                              </a:cubicBezTo>
                              <a:close/>
                              <a:moveTo>
                                <a:pt x="7590" y="15912"/>
                              </a:moveTo>
                              <a:cubicBezTo>
                                <a:pt x="7489" y="15912"/>
                                <a:pt x="7489" y="16115"/>
                                <a:pt x="7590" y="16115"/>
                              </a:cubicBezTo>
                              <a:cubicBezTo>
                                <a:pt x="7691" y="16112"/>
                                <a:pt x="7691" y="15912"/>
                                <a:pt x="7590" y="15912"/>
                              </a:cubicBezTo>
                              <a:close/>
                              <a:moveTo>
                                <a:pt x="6510" y="16570"/>
                              </a:moveTo>
                              <a:cubicBezTo>
                                <a:pt x="6611" y="16570"/>
                                <a:pt x="6611" y="16367"/>
                                <a:pt x="6510" y="16367"/>
                              </a:cubicBezTo>
                              <a:cubicBezTo>
                                <a:pt x="6409" y="16367"/>
                                <a:pt x="6409" y="16570"/>
                                <a:pt x="6510" y="16570"/>
                              </a:cubicBezTo>
                              <a:close/>
                              <a:moveTo>
                                <a:pt x="7391" y="14350"/>
                              </a:moveTo>
                              <a:cubicBezTo>
                                <a:pt x="7492" y="14350"/>
                                <a:pt x="7492" y="14147"/>
                                <a:pt x="7391" y="14147"/>
                              </a:cubicBezTo>
                              <a:cubicBezTo>
                                <a:pt x="7290" y="14150"/>
                                <a:pt x="7290" y="14350"/>
                                <a:pt x="7391" y="14350"/>
                              </a:cubicBezTo>
                              <a:close/>
                              <a:moveTo>
                                <a:pt x="5913" y="6763"/>
                              </a:moveTo>
                              <a:cubicBezTo>
                                <a:pt x="6014" y="6763"/>
                                <a:pt x="6014" y="6560"/>
                                <a:pt x="5913" y="6560"/>
                              </a:cubicBezTo>
                              <a:cubicBezTo>
                                <a:pt x="5812" y="6560"/>
                                <a:pt x="5812" y="6763"/>
                                <a:pt x="5913" y="6763"/>
                              </a:cubicBezTo>
                              <a:close/>
                              <a:moveTo>
                                <a:pt x="5946" y="9912"/>
                              </a:moveTo>
                              <a:cubicBezTo>
                                <a:pt x="6047" y="9912"/>
                                <a:pt x="6047" y="9709"/>
                                <a:pt x="5946" y="9709"/>
                              </a:cubicBezTo>
                              <a:cubicBezTo>
                                <a:pt x="5845" y="9709"/>
                                <a:pt x="5845" y="9912"/>
                                <a:pt x="5946" y="9912"/>
                              </a:cubicBezTo>
                              <a:close/>
                              <a:moveTo>
                                <a:pt x="6856" y="14672"/>
                              </a:moveTo>
                              <a:cubicBezTo>
                                <a:pt x="6957" y="14672"/>
                                <a:pt x="6957" y="14469"/>
                                <a:pt x="6856" y="14469"/>
                              </a:cubicBezTo>
                              <a:cubicBezTo>
                                <a:pt x="6756" y="14472"/>
                                <a:pt x="6756" y="14672"/>
                                <a:pt x="6856" y="14672"/>
                              </a:cubicBezTo>
                              <a:close/>
                              <a:moveTo>
                                <a:pt x="2176" y="11054"/>
                              </a:moveTo>
                              <a:cubicBezTo>
                                <a:pt x="2276" y="11054"/>
                                <a:pt x="2276" y="10851"/>
                                <a:pt x="2176" y="10851"/>
                              </a:cubicBezTo>
                              <a:cubicBezTo>
                                <a:pt x="2075" y="10854"/>
                                <a:pt x="2075" y="11054"/>
                                <a:pt x="2176" y="11054"/>
                              </a:cubicBezTo>
                              <a:close/>
                              <a:moveTo>
                                <a:pt x="7443" y="13839"/>
                              </a:moveTo>
                              <a:cubicBezTo>
                                <a:pt x="7342" y="13839"/>
                                <a:pt x="7342" y="14042"/>
                                <a:pt x="7443" y="14042"/>
                              </a:cubicBezTo>
                              <a:cubicBezTo>
                                <a:pt x="7544" y="14042"/>
                                <a:pt x="7544" y="13839"/>
                                <a:pt x="7443" y="13839"/>
                              </a:cubicBezTo>
                              <a:close/>
                              <a:moveTo>
                                <a:pt x="837" y="3079"/>
                              </a:moveTo>
                              <a:cubicBezTo>
                                <a:pt x="736" y="3079"/>
                                <a:pt x="736" y="3282"/>
                                <a:pt x="837" y="3282"/>
                              </a:cubicBezTo>
                              <a:cubicBezTo>
                                <a:pt x="938" y="3278"/>
                                <a:pt x="938" y="3079"/>
                                <a:pt x="837" y="3079"/>
                              </a:cubicBezTo>
                              <a:close/>
                              <a:moveTo>
                                <a:pt x="4847" y="4921"/>
                              </a:moveTo>
                              <a:cubicBezTo>
                                <a:pt x="4948" y="4921"/>
                                <a:pt x="4948" y="4718"/>
                                <a:pt x="4847" y="4718"/>
                              </a:cubicBezTo>
                              <a:cubicBezTo>
                                <a:pt x="4744" y="4718"/>
                                <a:pt x="4744" y="4921"/>
                                <a:pt x="4847" y="4921"/>
                              </a:cubicBezTo>
                              <a:close/>
                              <a:moveTo>
                                <a:pt x="3716" y="4140"/>
                              </a:moveTo>
                              <a:cubicBezTo>
                                <a:pt x="3817" y="4140"/>
                                <a:pt x="3817" y="3937"/>
                                <a:pt x="3716" y="3937"/>
                              </a:cubicBezTo>
                              <a:cubicBezTo>
                                <a:pt x="3615" y="3940"/>
                                <a:pt x="3615" y="4140"/>
                                <a:pt x="3716" y="4140"/>
                              </a:cubicBezTo>
                              <a:close/>
                              <a:moveTo>
                                <a:pt x="2783" y="5082"/>
                              </a:moveTo>
                              <a:cubicBezTo>
                                <a:pt x="2884" y="5082"/>
                                <a:pt x="2884" y="4879"/>
                                <a:pt x="2783" y="4879"/>
                              </a:cubicBezTo>
                              <a:cubicBezTo>
                                <a:pt x="2683" y="4879"/>
                                <a:pt x="2683" y="5082"/>
                                <a:pt x="2783" y="5082"/>
                              </a:cubicBezTo>
                              <a:close/>
                              <a:moveTo>
                                <a:pt x="1150" y="5996"/>
                              </a:moveTo>
                              <a:cubicBezTo>
                                <a:pt x="1251" y="5996"/>
                                <a:pt x="1251" y="5793"/>
                                <a:pt x="1150" y="5793"/>
                              </a:cubicBezTo>
                              <a:cubicBezTo>
                                <a:pt x="1050" y="5797"/>
                                <a:pt x="1050" y="5996"/>
                                <a:pt x="1150" y="5996"/>
                              </a:cubicBezTo>
                              <a:close/>
                              <a:moveTo>
                                <a:pt x="3318" y="4277"/>
                              </a:moveTo>
                              <a:cubicBezTo>
                                <a:pt x="3419" y="4277"/>
                                <a:pt x="3419" y="4073"/>
                                <a:pt x="3318" y="4073"/>
                              </a:cubicBezTo>
                              <a:cubicBezTo>
                                <a:pt x="3217" y="4074"/>
                                <a:pt x="3217" y="4277"/>
                                <a:pt x="3318" y="4277"/>
                              </a:cubicBezTo>
                              <a:close/>
                              <a:moveTo>
                                <a:pt x="5632" y="4949"/>
                              </a:moveTo>
                              <a:cubicBezTo>
                                <a:pt x="5733" y="4949"/>
                                <a:pt x="5733" y="4746"/>
                                <a:pt x="5632" y="4746"/>
                              </a:cubicBezTo>
                              <a:cubicBezTo>
                                <a:pt x="5529" y="4746"/>
                                <a:pt x="5529" y="4949"/>
                                <a:pt x="5632" y="4949"/>
                              </a:cubicBezTo>
                              <a:close/>
                              <a:moveTo>
                                <a:pt x="6020" y="5432"/>
                              </a:moveTo>
                              <a:cubicBezTo>
                                <a:pt x="6120" y="5432"/>
                                <a:pt x="6120" y="5229"/>
                                <a:pt x="6020" y="5229"/>
                              </a:cubicBezTo>
                              <a:cubicBezTo>
                                <a:pt x="5919" y="5229"/>
                                <a:pt x="5919" y="5432"/>
                                <a:pt x="6020" y="5432"/>
                              </a:cubicBezTo>
                              <a:close/>
                              <a:moveTo>
                                <a:pt x="1549" y="15387"/>
                              </a:moveTo>
                              <a:cubicBezTo>
                                <a:pt x="1649" y="15387"/>
                                <a:pt x="1649" y="15183"/>
                                <a:pt x="1549" y="15183"/>
                              </a:cubicBezTo>
                              <a:cubicBezTo>
                                <a:pt x="1448" y="15183"/>
                                <a:pt x="1448" y="15387"/>
                                <a:pt x="1549" y="15387"/>
                              </a:cubicBezTo>
                              <a:close/>
                              <a:moveTo>
                                <a:pt x="6082" y="2757"/>
                              </a:moveTo>
                              <a:cubicBezTo>
                                <a:pt x="5981" y="2757"/>
                                <a:pt x="5981" y="2960"/>
                                <a:pt x="6082" y="2960"/>
                              </a:cubicBezTo>
                              <a:cubicBezTo>
                                <a:pt x="6183" y="2956"/>
                                <a:pt x="6183" y="2757"/>
                                <a:pt x="6082" y="2757"/>
                              </a:cubicBezTo>
                              <a:close/>
                              <a:moveTo>
                                <a:pt x="4973" y="2473"/>
                              </a:moveTo>
                              <a:cubicBezTo>
                                <a:pt x="5074" y="2473"/>
                                <a:pt x="5074" y="2270"/>
                                <a:pt x="4973" y="2270"/>
                              </a:cubicBezTo>
                              <a:cubicBezTo>
                                <a:pt x="4872" y="2270"/>
                                <a:pt x="4869" y="2473"/>
                                <a:pt x="4973" y="2473"/>
                              </a:cubicBezTo>
                              <a:close/>
                              <a:moveTo>
                                <a:pt x="5788" y="3103"/>
                              </a:moveTo>
                              <a:cubicBezTo>
                                <a:pt x="5687" y="3103"/>
                                <a:pt x="5687" y="3306"/>
                                <a:pt x="5788" y="3306"/>
                              </a:cubicBezTo>
                              <a:cubicBezTo>
                                <a:pt x="5889" y="3306"/>
                                <a:pt x="5889" y="3103"/>
                                <a:pt x="5788" y="3103"/>
                              </a:cubicBezTo>
                              <a:close/>
                              <a:moveTo>
                                <a:pt x="2939" y="4378"/>
                              </a:moveTo>
                              <a:cubicBezTo>
                                <a:pt x="2993" y="4231"/>
                                <a:pt x="2942" y="4165"/>
                                <a:pt x="2865" y="4119"/>
                              </a:cubicBezTo>
                              <a:cubicBezTo>
                                <a:pt x="2838" y="4102"/>
                                <a:pt x="2800" y="4095"/>
                                <a:pt x="2764" y="4095"/>
                              </a:cubicBezTo>
                              <a:cubicBezTo>
                                <a:pt x="2792" y="4066"/>
                                <a:pt x="2816" y="4031"/>
                                <a:pt x="2830" y="3996"/>
                              </a:cubicBezTo>
                              <a:cubicBezTo>
                                <a:pt x="2865" y="3898"/>
                                <a:pt x="2873" y="3807"/>
                                <a:pt x="2756" y="3737"/>
                              </a:cubicBezTo>
                              <a:cubicBezTo>
                                <a:pt x="2642" y="3667"/>
                                <a:pt x="2590" y="3734"/>
                                <a:pt x="2554" y="3832"/>
                              </a:cubicBezTo>
                              <a:cubicBezTo>
                                <a:pt x="2541" y="3867"/>
                                <a:pt x="2535" y="3916"/>
                                <a:pt x="2535" y="3961"/>
                              </a:cubicBezTo>
                              <a:cubicBezTo>
                                <a:pt x="2514" y="3926"/>
                                <a:pt x="2486" y="3895"/>
                                <a:pt x="2459" y="3877"/>
                              </a:cubicBezTo>
                              <a:cubicBezTo>
                                <a:pt x="2383" y="3832"/>
                                <a:pt x="2312" y="3821"/>
                                <a:pt x="2257" y="3972"/>
                              </a:cubicBezTo>
                              <a:cubicBezTo>
                                <a:pt x="2203" y="4119"/>
                                <a:pt x="2255" y="4186"/>
                                <a:pt x="2331" y="4231"/>
                              </a:cubicBezTo>
                              <a:cubicBezTo>
                                <a:pt x="2358" y="4249"/>
                                <a:pt x="2396" y="4256"/>
                                <a:pt x="2432" y="4256"/>
                              </a:cubicBezTo>
                              <a:cubicBezTo>
                                <a:pt x="2405" y="4284"/>
                                <a:pt x="2380" y="4319"/>
                                <a:pt x="2366" y="4354"/>
                              </a:cubicBezTo>
                              <a:cubicBezTo>
                                <a:pt x="2331" y="4452"/>
                                <a:pt x="2323" y="4543"/>
                                <a:pt x="2440" y="4613"/>
                              </a:cubicBezTo>
                              <a:cubicBezTo>
                                <a:pt x="2554" y="4683"/>
                                <a:pt x="2606" y="4616"/>
                                <a:pt x="2642" y="4518"/>
                              </a:cubicBezTo>
                              <a:cubicBezTo>
                                <a:pt x="2655" y="4483"/>
                                <a:pt x="2661" y="4434"/>
                                <a:pt x="2661" y="4389"/>
                              </a:cubicBezTo>
                              <a:cubicBezTo>
                                <a:pt x="2683" y="4424"/>
                                <a:pt x="2710" y="4455"/>
                                <a:pt x="2737" y="4473"/>
                              </a:cubicBezTo>
                              <a:cubicBezTo>
                                <a:pt x="2811" y="4518"/>
                                <a:pt x="2884" y="4525"/>
                                <a:pt x="2939" y="4378"/>
                              </a:cubicBezTo>
                              <a:close/>
                              <a:moveTo>
                                <a:pt x="1778" y="7100"/>
                              </a:moveTo>
                              <a:cubicBezTo>
                                <a:pt x="1878" y="7100"/>
                                <a:pt x="1878" y="6897"/>
                                <a:pt x="1778" y="6897"/>
                              </a:cubicBezTo>
                              <a:cubicBezTo>
                                <a:pt x="1677" y="6897"/>
                                <a:pt x="1677" y="7100"/>
                                <a:pt x="1778" y="7100"/>
                              </a:cubicBezTo>
                              <a:close/>
                              <a:moveTo>
                                <a:pt x="1737" y="6441"/>
                              </a:moveTo>
                              <a:cubicBezTo>
                                <a:pt x="1636" y="6441"/>
                                <a:pt x="1636" y="6644"/>
                                <a:pt x="1737" y="6644"/>
                              </a:cubicBezTo>
                              <a:cubicBezTo>
                                <a:pt x="1837" y="6644"/>
                                <a:pt x="1837" y="6441"/>
                                <a:pt x="1737" y="6441"/>
                              </a:cubicBezTo>
                              <a:close/>
                              <a:moveTo>
                                <a:pt x="900" y="7173"/>
                              </a:moveTo>
                              <a:cubicBezTo>
                                <a:pt x="864" y="7271"/>
                                <a:pt x="856" y="7362"/>
                                <a:pt x="973" y="7432"/>
                              </a:cubicBezTo>
                              <a:cubicBezTo>
                                <a:pt x="1088" y="7502"/>
                                <a:pt x="1140" y="7436"/>
                                <a:pt x="1175" y="7338"/>
                              </a:cubicBezTo>
                              <a:cubicBezTo>
                                <a:pt x="1189" y="7303"/>
                                <a:pt x="1194" y="7254"/>
                                <a:pt x="1194" y="7208"/>
                              </a:cubicBezTo>
                              <a:cubicBezTo>
                                <a:pt x="1216" y="7243"/>
                                <a:pt x="1243" y="7275"/>
                                <a:pt x="1270" y="7292"/>
                              </a:cubicBezTo>
                              <a:cubicBezTo>
                                <a:pt x="1347" y="7338"/>
                                <a:pt x="1418" y="7348"/>
                                <a:pt x="1472" y="7198"/>
                              </a:cubicBezTo>
                              <a:cubicBezTo>
                                <a:pt x="1527" y="7051"/>
                                <a:pt x="1475" y="6984"/>
                                <a:pt x="1399" y="6939"/>
                              </a:cubicBezTo>
                              <a:cubicBezTo>
                                <a:pt x="1371" y="6921"/>
                                <a:pt x="1333" y="6914"/>
                                <a:pt x="1298" y="6914"/>
                              </a:cubicBezTo>
                              <a:cubicBezTo>
                                <a:pt x="1325" y="6886"/>
                                <a:pt x="1349" y="6851"/>
                                <a:pt x="1363" y="6816"/>
                              </a:cubicBezTo>
                              <a:cubicBezTo>
                                <a:pt x="1399" y="6718"/>
                                <a:pt x="1407" y="6627"/>
                                <a:pt x="1290" y="6557"/>
                              </a:cubicBezTo>
                              <a:cubicBezTo>
                                <a:pt x="1175" y="6487"/>
                                <a:pt x="1123" y="6553"/>
                                <a:pt x="1088" y="6651"/>
                              </a:cubicBezTo>
                              <a:cubicBezTo>
                                <a:pt x="1074" y="6686"/>
                                <a:pt x="1069" y="6735"/>
                                <a:pt x="1069" y="6781"/>
                              </a:cubicBezTo>
                              <a:cubicBezTo>
                                <a:pt x="1047" y="6746"/>
                                <a:pt x="1020" y="6714"/>
                                <a:pt x="992" y="6697"/>
                              </a:cubicBezTo>
                              <a:cubicBezTo>
                                <a:pt x="916" y="6651"/>
                                <a:pt x="845" y="6641"/>
                                <a:pt x="791" y="6791"/>
                              </a:cubicBezTo>
                              <a:cubicBezTo>
                                <a:pt x="736" y="6939"/>
                                <a:pt x="788" y="7005"/>
                                <a:pt x="864" y="7051"/>
                              </a:cubicBezTo>
                              <a:cubicBezTo>
                                <a:pt x="891" y="7068"/>
                                <a:pt x="930" y="7075"/>
                                <a:pt x="965" y="7075"/>
                              </a:cubicBezTo>
                              <a:cubicBezTo>
                                <a:pt x="938" y="7103"/>
                                <a:pt x="913" y="7138"/>
                                <a:pt x="900" y="7173"/>
                              </a:cubicBezTo>
                              <a:close/>
                              <a:moveTo>
                                <a:pt x="856" y="5674"/>
                              </a:moveTo>
                              <a:cubicBezTo>
                                <a:pt x="957" y="5674"/>
                                <a:pt x="957" y="5471"/>
                                <a:pt x="856" y="5471"/>
                              </a:cubicBezTo>
                              <a:cubicBezTo>
                                <a:pt x="755" y="5471"/>
                                <a:pt x="755" y="5674"/>
                                <a:pt x="856" y="5674"/>
                              </a:cubicBezTo>
                              <a:close/>
                              <a:moveTo>
                                <a:pt x="793" y="6427"/>
                              </a:moveTo>
                              <a:cubicBezTo>
                                <a:pt x="894" y="6427"/>
                                <a:pt x="894" y="6224"/>
                                <a:pt x="793" y="6224"/>
                              </a:cubicBezTo>
                              <a:cubicBezTo>
                                <a:pt x="692" y="6224"/>
                                <a:pt x="692" y="6427"/>
                                <a:pt x="793" y="6427"/>
                              </a:cubicBezTo>
                              <a:close/>
                              <a:moveTo>
                                <a:pt x="1947" y="1961"/>
                              </a:moveTo>
                              <a:cubicBezTo>
                                <a:pt x="2047" y="1961"/>
                                <a:pt x="2047" y="1758"/>
                                <a:pt x="1947" y="1758"/>
                              </a:cubicBezTo>
                              <a:cubicBezTo>
                                <a:pt x="1846" y="1758"/>
                                <a:pt x="1846" y="1961"/>
                                <a:pt x="1947" y="1961"/>
                              </a:cubicBezTo>
                              <a:close/>
                              <a:moveTo>
                                <a:pt x="2345" y="3292"/>
                              </a:moveTo>
                              <a:cubicBezTo>
                                <a:pt x="2244" y="3292"/>
                                <a:pt x="2244" y="3496"/>
                                <a:pt x="2345" y="3496"/>
                              </a:cubicBezTo>
                              <a:cubicBezTo>
                                <a:pt x="2445" y="3496"/>
                                <a:pt x="2445" y="3292"/>
                                <a:pt x="2345" y="3292"/>
                              </a:cubicBezTo>
                              <a:close/>
                              <a:moveTo>
                                <a:pt x="2197" y="6711"/>
                              </a:moveTo>
                              <a:cubicBezTo>
                                <a:pt x="2096" y="6711"/>
                                <a:pt x="2096" y="6914"/>
                                <a:pt x="2197" y="6914"/>
                              </a:cubicBezTo>
                              <a:cubicBezTo>
                                <a:pt x="2298" y="6911"/>
                                <a:pt x="2298" y="6711"/>
                                <a:pt x="2197" y="6711"/>
                              </a:cubicBezTo>
                              <a:close/>
                              <a:moveTo>
                                <a:pt x="1903" y="1356"/>
                              </a:moveTo>
                              <a:cubicBezTo>
                                <a:pt x="1802" y="1356"/>
                                <a:pt x="1802" y="1559"/>
                                <a:pt x="1903" y="1559"/>
                              </a:cubicBezTo>
                              <a:cubicBezTo>
                                <a:pt x="2004" y="1559"/>
                                <a:pt x="2004" y="1356"/>
                                <a:pt x="1903" y="1356"/>
                              </a:cubicBezTo>
                              <a:close/>
                              <a:moveTo>
                                <a:pt x="1379" y="15628"/>
                              </a:moveTo>
                              <a:cubicBezTo>
                                <a:pt x="1480" y="15628"/>
                                <a:pt x="1480" y="15425"/>
                                <a:pt x="1379" y="15425"/>
                              </a:cubicBezTo>
                              <a:cubicBezTo>
                                <a:pt x="1279" y="15425"/>
                                <a:pt x="1279" y="15628"/>
                                <a:pt x="1379" y="15628"/>
                              </a:cubicBezTo>
                              <a:close/>
                              <a:moveTo>
                                <a:pt x="13454" y="18332"/>
                              </a:moveTo>
                              <a:cubicBezTo>
                                <a:pt x="13353" y="18332"/>
                                <a:pt x="13353" y="18535"/>
                                <a:pt x="13454" y="18535"/>
                              </a:cubicBezTo>
                              <a:cubicBezTo>
                                <a:pt x="13555" y="18535"/>
                                <a:pt x="13555" y="18332"/>
                                <a:pt x="13454" y="18332"/>
                              </a:cubicBezTo>
                              <a:close/>
                              <a:moveTo>
                                <a:pt x="7903" y="14136"/>
                              </a:moveTo>
                              <a:cubicBezTo>
                                <a:pt x="7802" y="14136"/>
                                <a:pt x="7802" y="14339"/>
                                <a:pt x="7903" y="14339"/>
                              </a:cubicBezTo>
                              <a:cubicBezTo>
                                <a:pt x="8004" y="14336"/>
                                <a:pt x="8004" y="14136"/>
                                <a:pt x="7903" y="14136"/>
                              </a:cubicBezTo>
                              <a:close/>
                              <a:moveTo>
                                <a:pt x="8124" y="13775"/>
                              </a:moveTo>
                              <a:cubicBezTo>
                                <a:pt x="8116" y="13821"/>
                                <a:pt x="8116" y="13867"/>
                                <a:pt x="8124" y="13905"/>
                              </a:cubicBezTo>
                              <a:cubicBezTo>
                                <a:pt x="8146" y="14010"/>
                                <a:pt x="8187" y="14084"/>
                                <a:pt x="8310" y="14042"/>
                              </a:cubicBezTo>
                              <a:cubicBezTo>
                                <a:pt x="8432" y="14000"/>
                                <a:pt x="8438" y="13905"/>
                                <a:pt x="8416" y="13803"/>
                              </a:cubicBezTo>
                              <a:cubicBezTo>
                                <a:pt x="8408" y="13765"/>
                                <a:pt x="8389" y="13723"/>
                                <a:pt x="8364" y="13691"/>
                              </a:cubicBezTo>
                              <a:cubicBezTo>
                                <a:pt x="8400" y="13702"/>
                                <a:pt x="8435" y="13702"/>
                                <a:pt x="8465" y="13691"/>
                              </a:cubicBezTo>
                              <a:cubicBezTo>
                                <a:pt x="8547" y="13663"/>
                                <a:pt x="8604" y="13611"/>
                                <a:pt x="8571" y="13453"/>
                              </a:cubicBezTo>
                              <a:cubicBezTo>
                                <a:pt x="8539" y="13296"/>
                                <a:pt x="8465" y="13289"/>
                                <a:pt x="8386" y="13317"/>
                              </a:cubicBezTo>
                              <a:cubicBezTo>
                                <a:pt x="8356" y="13327"/>
                                <a:pt x="8323" y="13352"/>
                                <a:pt x="8299" y="13383"/>
                              </a:cubicBezTo>
                              <a:cubicBezTo>
                                <a:pt x="8307" y="13338"/>
                                <a:pt x="8307" y="13292"/>
                                <a:pt x="8299" y="13254"/>
                              </a:cubicBezTo>
                              <a:cubicBezTo>
                                <a:pt x="8277" y="13149"/>
                                <a:pt x="8236" y="13075"/>
                                <a:pt x="8113" y="13117"/>
                              </a:cubicBezTo>
                              <a:cubicBezTo>
                                <a:pt x="7991" y="13159"/>
                                <a:pt x="7985" y="13254"/>
                                <a:pt x="8007" y="13355"/>
                              </a:cubicBezTo>
                              <a:cubicBezTo>
                                <a:pt x="8015" y="13394"/>
                                <a:pt x="8034" y="13436"/>
                                <a:pt x="8059" y="13467"/>
                              </a:cubicBezTo>
                              <a:cubicBezTo>
                                <a:pt x="8023" y="13457"/>
                                <a:pt x="7988" y="13457"/>
                                <a:pt x="7958" y="13467"/>
                              </a:cubicBezTo>
                              <a:cubicBezTo>
                                <a:pt x="7876" y="13495"/>
                                <a:pt x="7819" y="13548"/>
                                <a:pt x="7852" y="13705"/>
                              </a:cubicBezTo>
                              <a:cubicBezTo>
                                <a:pt x="7884" y="13863"/>
                                <a:pt x="7958" y="13870"/>
                                <a:pt x="8037" y="13842"/>
                              </a:cubicBezTo>
                              <a:cubicBezTo>
                                <a:pt x="8067" y="13828"/>
                                <a:pt x="8097" y="13803"/>
                                <a:pt x="8124" y="13775"/>
                              </a:cubicBezTo>
                              <a:close/>
                              <a:moveTo>
                                <a:pt x="8773" y="13663"/>
                              </a:moveTo>
                              <a:cubicBezTo>
                                <a:pt x="8672" y="13663"/>
                                <a:pt x="8672" y="13867"/>
                                <a:pt x="8773" y="13867"/>
                              </a:cubicBezTo>
                              <a:cubicBezTo>
                                <a:pt x="8874" y="13867"/>
                                <a:pt x="8874" y="13663"/>
                                <a:pt x="8773" y="13663"/>
                              </a:cubicBezTo>
                              <a:close/>
                              <a:moveTo>
                                <a:pt x="8574" y="9614"/>
                              </a:moveTo>
                              <a:cubicBezTo>
                                <a:pt x="8473" y="9614"/>
                                <a:pt x="8473" y="9818"/>
                                <a:pt x="8574" y="9818"/>
                              </a:cubicBezTo>
                              <a:cubicBezTo>
                                <a:pt x="8675" y="9818"/>
                                <a:pt x="8675" y="9614"/>
                                <a:pt x="8574" y="9614"/>
                              </a:cubicBezTo>
                              <a:close/>
                              <a:moveTo>
                                <a:pt x="8710" y="14189"/>
                              </a:moveTo>
                              <a:cubicBezTo>
                                <a:pt x="8609" y="14189"/>
                                <a:pt x="8609" y="14392"/>
                                <a:pt x="8710" y="14392"/>
                              </a:cubicBezTo>
                              <a:cubicBezTo>
                                <a:pt x="8811" y="14392"/>
                                <a:pt x="8811" y="14189"/>
                                <a:pt x="8710" y="14189"/>
                              </a:cubicBezTo>
                              <a:close/>
                              <a:moveTo>
                                <a:pt x="7767" y="12655"/>
                              </a:moveTo>
                              <a:cubicBezTo>
                                <a:pt x="7666" y="12655"/>
                                <a:pt x="7666" y="12858"/>
                                <a:pt x="7767" y="12858"/>
                              </a:cubicBezTo>
                              <a:cubicBezTo>
                                <a:pt x="7868" y="12858"/>
                                <a:pt x="7868" y="12655"/>
                                <a:pt x="7767" y="12655"/>
                              </a:cubicBezTo>
                              <a:close/>
                              <a:moveTo>
                                <a:pt x="10185" y="14108"/>
                              </a:moveTo>
                              <a:cubicBezTo>
                                <a:pt x="10286" y="14108"/>
                                <a:pt x="10286" y="13905"/>
                                <a:pt x="10185" y="13905"/>
                              </a:cubicBezTo>
                              <a:cubicBezTo>
                                <a:pt x="10084" y="13905"/>
                                <a:pt x="10084" y="14108"/>
                                <a:pt x="10185" y="14108"/>
                              </a:cubicBezTo>
                              <a:close/>
                              <a:moveTo>
                                <a:pt x="10123" y="13625"/>
                              </a:moveTo>
                              <a:cubicBezTo>
                                <a:pt x="10022" y="13625"/>
                                <a:pt x="10022" y="13828"/>
                                <a:pt x="10123" y="13828"/>
                              </a:cubicBezTo>
                              <a:cubicBezTo>
                                <a:pt x="10223" y="13824"/>
                                <a:pt x="10223" y="13625"/>
                                <a:pt x="10123" y="13625"/>
                              </a:cubicBezTo>
                              <a:close/>
                              <a:moveTo>
                                <a:pt x="7830" y="15600"/>
                              </a:moveTo>
                              <a:cubicBezTo>
                                <a:pt x="7931" y="15600"/>
                                <a:pt x="7931" y="15397"/>
                                <a:pt x="7830" y="15397"/>
                              </a:cubicBezTo>
                              <a:cubicBezTo>
                                <a:pt x="7729" y="15401"/>
                                <a:pt x="7729" y="15600"/>
                                <a:pt x="7830" y="15600"/>
                              </a:cubicBezTo>
                              <a:close/>
                              <a:moveTo>
                                <a:pt x="8070" y="15590"/>
                              </a:moveTo>
                              <a:cubicBezTo>
                                <a:pt x="7969" y="15590"/>
                                <a:pt x="7969" y="15793"/>
                                <a:pt x="8070" y="15793"/>
                              </a:cubicBezTo>
                              <a:cubicBezTo>
                                <a:pt x="8173" y="15789"/>
                                <a:pt x="8173" y="15590"/>
                                <a:pt x="8070" y="15590"/>
                              </a:cubicBezTo>
                              <a:close/>
                              <a:moveTo>
                                <a:pt x="8740" y="15005"/>
                              </a:moveTo>
                              <a:cubicBezTo>
                                <a:pt x="8738" y="14840"/>
                                <a:pt x="8669" y="14812"/>
                                <a:pt x="8585" y="14816"/>
                              </a:cubicBezTo>
                              <a:cubicBezTo>
                                <a:pt x="8552" y="14816"/>
                                <a:pt x="8519" y="14830"/>
                                <a:pt x="8487" y="14851"/>
                              </a:cubicBezTo>
                              <a:cubicBezTo>
                                <a:pt x="8503" y="14809"/>
                                <a:pt x="8511" y="14763"/>
                                <a:pt x="8511" y="14725"/>
                              </a:cubicBezTo>
                              <a:cubicBezTo>
                                <a:pt x="8509" y="14616"/>
                                <a:pt x="8484" y="14532"/>
                                <a:pt x="8356" y="14536"/>
                              </a:cubicBezTo>
                              <a:cubicBezTo>
                                <a:pt x="8228" y="14539"/>
                                <a:pt x="8206" y="14627"/>
                                <a:pt x="8209" y="14735"/>
                              </a:cubicBezTo>
                              <a:cubicBezTo>
                                <a:pt x="8209" y="14777"/>
                                <a:pt x="8220" y="14819"/>
                                <a:pt x="8236" y="14861"/>
                              </a:cubicBezTo>
                              <a:cubicBezTo>
                                <a:pt x="8203" y="14840"/>
                                <a:pt x="8168" y="14830"/>
                                <a:pt x="8138" y="14830"/>
                              </a:cubicBezTo>
                              <a:cubicBezTo>
                                <a:pt x="8053" y="14833"/>
                                <a:pt x="7988" y="14865"/>
                                <a:pt x="7991" y="15029"/>
                              </a:cubicBezTo>
                              <a:cubicBezTo>
                                <a:pt x="7993" y="15194"/>
                                <a:pt x="8061" y="15222"/>
                                <a:pt x="8146" y="15218"/>
                              </a:cubicBezTo>
                              <a:cubicBezTo>
                                <a:pt x="8179" y="15218"/>
                                <a:pt x="8211" y="15204"/>
                                <a:pt x="8244" y="15183"/>
                              </a:cubicBezTo>
                              <a:cubicBezTo>
                                <a:pt x="8228" y="15226"/>
                                <a:pt x="8220" y="15271"/>
                                <a:pt x="8220" y="15310"/>
                              </a:cubicBezTo>
                              <a:cubicBezTo>
                                <a:pt x="8222" y="15418"/>
                                <a:pt x="8247" y="15502"/>
                                <a:pt x="8375" y="15499"/>
                              </a:cubicBezTo>
                              <a:cubicBezTo>
                                <a:pt x="8503" y="15495"/>
                                <a:pt x="8525" y="15408"/>
                                <a:pt x="8522" y="15299"/>
                              </a:cubicBezTo>
                              <a:cubicBezTo>
                                <a:pt x="8522" y="15257"/>
                                <a:pt x="8511" y="15215"/>
                                <a:pt x="8495" y="15173"/>
                              </a:cubicBezTo>
                              <a:cubicBezTo>
                                <a:pt x="8528" y="15194"/>
                                <a:pt x="8563" y="15204"/>
                                <a:pt x="8593" y="15204"/>
                              </a:cubicBezTo>
                              <a:cubicBezTo>
                                <a:pt x="8675" y="15201"/>
                                <a:pt x="8743" y="15169"/>
                                <a:pt x="8740" y="15005"/>
                              </a:cubicBezTo>
                              <a:close/>
                              <a:moveTo>
                                <a:pt x="9245" y="14392"/>
                              </a:moveTo>
                              <a:cubicBezTo>
                                <a:pt x="9346" y="14392"/>
                                <a:pt x="9346" y="14189"/>
                                <a:pt x="9245" y="14189"/>
                              </a:cubicBezTo>
                              <a:cubicBezTo>
                                <a:pt x="9144" y="14189"/>
                                <a:pt x="9141" y="14392"/>
                                <a:pt x="9245" y="14392"/>
                              </a:cubicBezTo>
                              <a:close/>
                              <a:moveTo>
                                <a:pt x="7647" y="8406"/>
                              </a:moveTo>
                              <a:cubicBezTo>
                                <a:pt x="7644" y="8241"/>
                                <a:pt x="7576" y="8213"/>
                                <a:pt x="7492" y="8217"/>
                              </a:cubicBezTo>
                              <a:cubicBezTo>
                                <a:pt x="7459" y="8217"/>
                                <a:pt x="7426" y="8231"/>
                                <a:pt x="7394" y="8252"/>
                              </a:cubicBezTo>
                              <a:cubicBezTo>
                                <a:pt x="7410" y="8210"/>
                                <a:pt x="7418" y="8164"/>
                                <a:pt x="7418" y="8126"/>
                              </a:cubicBezTo>
                              <a:cubicBezTo>
                                <a:pt x="7415" y="8017"/>
                                <a:pt x="7391" y="7933"/>
                                <a:pt x="7263" y="7937"/>
                              </a:cubicBezTo>
                              <a:cubicBezTo>
                                <a:pt x="7135" y="7940"/>
                                <a:pt x="7113" y="8028"/>
                                <a:pt x="7115" y="8136"/>
                              </a:cubicBezTo>
                              <a:cubicBezTo>
                                <a:pt x="7115" y="8178"/>
                                <a:pt x="7126" y="8220"/>
                                <a:pt x="7143" y="8263"/>
                              </a:cubicBezTo>
                              <a:cubicBezTo>
                                <a:pt x="7110" y="8241"/>
                                <a:pt x="7075" y="8231"/>
                                <a:pt x="7045" y="8231"/>
                              </a:cubicBezTo>
                              <a:cubicBezTo>
                                <a:pt x="6960" y="8234"/>
                                <a:pt x="6895" y="8266"/>
                                <a:pt x="6897" y="8431"/>
                              </a:cubicBezTo>
                              <a:cubicBezTo>
                                <a:pt x="6900" y="8595"/>
                                <a:pt x="6968" y="8623"/>
                                <a:pt x="7053" y="8620"/>
                              </a:cubicBezTo>
                              <a:cubicBezTo>
                                <a:pt x="7085" y="8620"/>
                                <a:pt x="7118" y="8606"/>
                                <a:pt x="7151" y="8585"/>
                              </a:cubicBezTo>
                              <a:cubicBezTo>
                                <a:pt x="7135" y="8627"/>
                                <a:pt x="7126" y="8672"/>
                                <a:pt x="7126" y="8711"/>
                              </a:cubicBezTo>
                              <a:cubicBezTo>
                                <a:pt x="7129" y="8819"/>
                                <a:pt x="7154" y="8903"/>
                                <a:pt x="7282" y="8900"/>
                              </a:cubicBezTo>
                              <a:cubicBezTo>
                                <a:pt x="7410" y="8896"/>
                                <a:pt x="7432" y="8809"/>
                                <a:pt x="7429" y="8700"/>
                              </a:cubicBezTo>
                              <a:cubicBezTo>
                                <a:pt x="7429" y="8658"/>
                                <a:pt x="7418" y="8616"/>
                                <a:pt x="7402" y="8574"/>
                              </a:cubicBezTo>
                              <a:cubicBezTo>
                                <a:pt x="7434" y="8595"/>
                                <a:pt x="7470" y="8606"/>
                                <a:pt x="7500" y="8606"/>
                              </a:cubicBezTo>
                              <a:cubicBezTo>
                                <a:pt x="7582" y="8602"/>
                                <a:pt x="7650" y="8571"/>
                                <a:pt x="7647" y="8406"/>
                              </a:cubicBezTo>
                              <a:close/>
                              <a:moveTo>
                                <a:pt x="7737" y="10760"/>
                              </a:moveTo>
                              <a:cubicBezTo>
                                <a:pt x="7636" y="10760"/>
                                <a:pt x="7636" y="10963"/>
                                <a:pt x="7737" y="10963"/>
                              </a:cubicBezTo>
                              <a:cubicBezTo>
                                <a:pt x="7838" y="10959"/>
                                <a:pt x="7838" y="10760"/>
                                <a:pt x="7737" y="10760"/>
                              </a:cubicBezTo>
                              <a:close/>
                              <a:moveTo>
                                <a:pt x="6606" y="7488"/>
                              </a:moveTo>
                              <a:cubicBezTo>
                                <a:pt x="6505" y="7488"/>
                                <a:pt x="6505" y="7692"/>
                                <a:pt x="6606" y="7692"/>
                              </a:cubicBezTo>
                              <a:cubicBezTo>
                                <a:pt x="6707" y="7692"/>
                                <a:pt x="6707" y="7488"/>
                                <a:pt x="6606" y="7488"/>
                              </a:cubicBezTo>
                              <a:close/>
                              <a:moveTo>
                                <a:pt x="7099" y="9121"/>
                              </a:moveTo>
                              <a:cubicBezTo>
                                <a:pt x="7028" y="8984"/>
                                <a:pt x="6960" y="9005"/>
                                <a:pt x="6889" y="9065"/>
                              </a:cubicBezTo>
                              <a:cubicBezTo>
                                <a:pt x="6862" y="9086"/>
                                <a:pt x="6837" y="9121"/>
                                <a:pt x="6821" y="9163"/>
                              </a:cubicBezTo>
                              <a:cubicBezTo>
                                <a:pt x="6818" y="9117"/>
                                <a:pt x="6807" y="9072"/>
                                <a:pt x="6788" y="9040"/>
                              </a:cubicBezTo>
                              <a:cubicBezTo>
                                <a:pt x="6742" y="8949"/>
                                <a:pt x="6685" y="8893"/>
                                <a:pt x="6578" y="8984"/>
                              </a:cubicBezTo>
                              <a:cubicBezTo>
                                <a:pt x="6472" y="9075"/>
                                <a:pt x="6488" y="9163"/>
                                <a:pt x="6535" y="9254"/>
                              </a:cubicBezTo>
                              <a:cubicBezTo>
                                <a:pt x="6551" y="9289"/>
                                <a:pt x="6578" y="9320"/>
                                <a:pt x="6611" y="9341"/>
                              </a:cubicBezTo>
                              <a:cubicBezTo>
                                <a:pt x="6576" y="9345"/>
                                <a:pt x="6540" y="9359"/>
                                <a:pt x="6516" y="9383"/>
                              </a:cubicBezTo>
                              <a:cubicBezTo>
                                <a:pt x="6445" y="9443"/>
                                <a:pt x="6401" y="9516"/>
                                <a:pt x="6472" y="9653"/>
                              </a:cubicBezTo>
                              <a:cubicBezTo>
                                <a:pt x="6543" y="9790"/>
                                <a:pt x="6611" y="9769"/>
                                <a:pt x="6682" y="9709"/>
                              </a:cubicBezTo>
                              <a:cubicBezTo>
                                <a:pt x="6709" y="9688"/>
                                <a:pt x="6734" y="9653"/>
                                <a:pt x="6750" y="9611"/>
                              </a:cubicBezTo>
                              <a:cubicBezTo>
                                <a:pt x="6753" y="9657"/>
                                <a:pt x="6764" y="9702"/>
                                <a:pt x="6783" y="9734"/>
                              </a:cubicBezTo>
                              <a:cubicBezTo>
                                <a:pt x="6829" y="9825"/>
                                <a:pt x="6886" y="9881"/>
                                <a:pt x="6993" y="9790"/>
                              </a:cubicBezTo>
                              <a:cubicBezTo>
                                <a:pt x="7099" y="9699"/>
                                <a:pt x="7083" y="9611"/>
                                <a:pt x="7036" y="9520"/>
                              </a:cubicBezTo>
                              <a:cubicBezTo>
                                <a:pt x="7020" y="9485"/>
                                <a:pt x="6993" y="9453"/>
                                <a:pt x="6960" y="9432"/>
                              </a:cubicBezTo>
                              <a:cubicBezTo>
                                <a:pt x="6996" y="9429"/>
                                <a:pt x="7031" y="9415"/>
                                <a:pt x="7056" y="9390"/>
                              </a:cubicBezTo>
                              <a:cubicBezTo>
                                <a:pt x="7124" y="9331"/>
                                <a:pt x="7167" y="9257"/>
                                <a:pt x="7099" y="9121"/>
                              </a:cubicBezTo>
                              <a:close/>
                              <a:moveTo>
                                <a:pt x="7862" y="10154"/>
                              </a:moveTo>
                              <a:cubicBezTo>
                                <a:pt x="7762" y="10154"/>
                                <a:pt x="7762" y="10357"/>
                                <a:pt x="7862" y="10357"/>
                              </a:cubicBezTo>
                              <a:cubicBezTo>
                                <a:pt x="7963" y="10357"/>
                                <a:pt x="7963" y="10154"/>
                                <a:pt x="7862" y="10154"/>
                              </a:cubicBezTo>
                              <a:close/>
                              <a:moveTo>
                                <a:pt x="9117" y="8581"/>
                              </a:moveTo>
                              <a:cubicBezTo>
                                <a:pt x="9217" y="8581"/>
                                <a:pt x="9217" y="8378"/>
                                <a:pt x="9117" y="8378"/>
                              </a:cubicBezTo>
                              <a:cubicBezTo>
                                <a:pt x="9016" y="8378"/>
                                <a:pt x="9016" y="8581"/>
                                <a:pt x="9117" y="8581"/>
                              </a:cubicBezTo>
                              <a:close/>
                              <a:moveTo>
                                <a:pt x="8615" y="8217"/>
                              </a:moveTo>
                              <a:cubicBezTo>
                                <a:pt x="8514" y="8217"/>
                                <a:pt x="8514" y="8420"/>
                                <a:pt x="8615" y="8420"/>
                              </a:cubicBezTo>
                              <a:cubicBezTo>
                                <a:pt x="8716" y="8417"/>
                                <a:pt x="8716" y="8217"/>
                                <a:pt x="8615" y="8217"/>
                              </a:cubicBezTo>
                              <a:close/>
                              <a:moveTo>
                                <a:pt x="8490" y="8662"/>
                              </a:moveTo>
                              <a:cubicBezTo>
                                <a:pt x="8389" y="8662"/>
                                <a:pt x="8389" y="8865"/>
                                <a:pt x="8490" y="8865"/>
                              </a:cubicBezTo>
                              <a:cubicBezTo>
                                <a:pt x="8590" y="8861"/>
                                <a:pt x="8590" y="8662"/>
                                <a:pt x="8490" y="8662"/>
                              </a:cubicBezTo>
                              <a:close/>
                              <a:moveTo>
                                <a:pt x="8176" y="10476"/>
                              </a:moveTo>
                              <a:cubicBezTo>
                                <a:pt x="8277" y="10476"/>
                                <a:pt x="8277" y="10273"/>
                                <a:pt x="8176" y="10273"/>
                              </a:cubicBezTo>
                              <a:cubicBezTo>
                                <a:pt x="8075" y="10273"/>
                                <a:pt x="8075" y="10476"/>
                                <a:pt x="8176" y="10476"/>
                              </a:cubicBezTo>
                              <a:close/>
                              <a:moveTo>
                                <a:pt x="8192" y="9292"/>
                              </a:moveTo>
                              <a:cubicBezTo>
                                <a:pt x="8165" y="9275"/>
                                <a:pt x="8127" y="9268"/>
                                <a:pt x="8091" y="9268"/>
                              </a:cubicBezTo>
                              <a:cubicBezTo>
                                <a:pt x="8119" y="9240"/>
                                <a:pt x="8143" y="9205"/>
                                <a:pt x="8157" y="9170"/>
                              </a:cubicBezTo>
                              <a:cubicBezTo>
                                <a:pt x="8192" y="9072"/>
                                <a:pt x="8201" y="8981"/>
                                <a:pt x="8083" y="8910"/>
                              </a:cubicBezTo>
                              <a:cubicBezTo>
                                <a:pt x="7969" y="8840"/>
                                <a:pt x="7917" y="8907"/>
                                <a:pt x="7882" y="9005"/>
                              </a:cubicBezTo>
                              <a:cubicBezTo>
                                <a:pt x="7868" y="9040"/>
                                <a:pt x="7862" y="9089"/>
                                <a:pt x="7862" y="9135"/>
                              </a:cubicBezTo>
                              <a:cubicBezTo>
                                <a:pt x="7841" y="9100"/>
                                <a:pt x="7813" y="9068"/>
                                <a:pt x="7786" y="9051"/>
                              </a:cubicBezTo>
                              <a:cubicBezTo>
                                <a:pt x="7710" y="9005"/>
                                <a:pt x="7639" y="8995"/>
                                <a:pt x="7584" y="9145"/>
                              </a:cubicBezTo>
                              <a:cubicBezTo>
                                <a:pt x="7530" y="9292"/>
                                <a:pt x="7582" y="9359"/>
                                <a:pt x="7658" y="9404"/>
                              </a:cubicBezTo>
                              <a:cubicBezTo>
                                <a:pt x="7685" y="9422"/>
                                <a:pt x="7723" y="9429"/>
                                <a:pt x="7759" y="9429"/>
                              </a:cubicBezTo>
                              <a:cubicBezTo>
                                <a:pt x="7732" y="9457"/>
                                <a:pt x="7707" y="9492"/>
                                <a:pt x="7693" y="9527"/>
                              </a:cubicBezTo>
                              <a:cubicBezTo>
                                <a:pt x="7658" y="9625"/>
                                <a:pt x="7650" y="9716"/>
                                <a:pt x="7767" y="9786"/>
                              </a:cubicBezTo>
                              <a:cubicBezTo>
                                <a:pt x="7882" y="9856"/>
                                <a:pt x="7933" y="9790"/>
                                <a:pt x="7969" y="9692"/>
                              </a:cubicBezTo>
                              <a:cubicBezTo>
                                <a:pt x="7982" y="9657"/>
                                <a:pt x="7988" y="9607"/>
                                <a:pt x="7988" y="9562"/>
                              </a:cubicBezTo>
                              <a:cubicBezTo>
                                <a:pt x="8010" y="9597"/>
                                <a:pt x="8037" y="9628"/>
                                <a:pt x="8064" y="9646"/>
                              </a:cubicBezTo>
                              <a:cubicBezTo>
                                <a:pt x="8141" y="9692"/>
                                <a:pt x="8211" y="9702"/>
                                <a:pt x="8266" y="9551"/>
                              </a:cubicBezTo>
                              <a:cubicBezTo>
                                <a:pt x="8320" y="9404"/>
                                <a:pt x="8269" y="9338"/>
                                <a:pt x="8192" y="9292"/>
                              </a:cubicBezTo>
                              <a:close/>
                              <a:moveTo>
                                <a:pt x="8574" y="10273"/>
                              </a:moveTo>
                              <a:cubicBezTo>
                                <a:pt x="8675" y="10273"/>
                                <a:pt x="8675" y="10070"/>
                                <a:pt x="8574" y="10070"/>
                              </a:cubicBezTo>
                              <a:cubicBezTo>
                                <a:pt x="8473" y="10073"/>
                                <a:pt x="8473" y="10273"/>
                                <a:pt x="8574" y="10273"/>
                              </a:cubicBezTo>
                              <a:close/>
                              <a:moveTo>
                                <a:pt x="14899" y="17015"/>
                              </a:moveTo>
                              <a:cubicBezTo>
                                <a:pt x="15000" y="17015"/>
                                <a:pt x="15000" y="16812"/>
                                <a:pt x="14899" y="16812"/>
                              </a:cubicBezTo>
                              <a:cubicBezTo>
                                <a:pt x="14795" y="16812"/>
                                <a:pt x="14795" y="17015"/>
                                <a:pt x="14899" y="17015"/>
                              </a:cubicBezTo>
                              <a:close/>
                              <a:moveTo>
                                <a:pt x="14877" y="16301"/>
                              </a:moveTo>
                              <a:cubicBezTo>
                                <a:pt x="14978" y="16301"/>
                                <a:pt x="14978" y="16098"/>
                                <a:pt x="14877" y="16098"/>
                              </a:cubicBezTo>
                              <a:cubicBezTo>
                                <a:pt x="14776" y="16101"/>
                                <a:pt x="14776" y="16301"/>
                                <a:pt x="14877" y="16301"/>
                              </a:cubicBezTo>
                              <a:close/>
                              <a:moveTo>
                                <a:pt x="13222" y="19663"/>
                              </a:moveTo>
                              <a:cubicBezTo>
                                <a:pt x="13323" y="19663"/>
                                <a:pt x="13323" y="19460"/>
                                <a:pt x="13222" y="19460"/>
                              </a:cubicBezTo>
                              <a:cubicBezTo>
                                <a:pt x="13121" y="19464"/>
                                <a:pt x="13121" y="19663"/>
                                <a:pt x="13222" y="19663"/>
                              </a:cubicBezTo>
                              <a:close/>
                              <a:moveTo>
                                <a:pt x="13012" y="15159"/>
                              </a:moveTo>
                              <a:cubicBezTo>
                                <a:pt x="12911" y="15159"/>
                                <a:pt x="12911" y="15362"/>
                                <a:pt x="13012" y="15362"/>
                              </a:cubicBezTo>
                              <a:cubicBezTo>
                                <a:pt x="13113" y="15359"/>
                                <a:pt x="13113" y="15159"/>
                                <a:pt x="13012" y="15159"/>
                              </a:cubicBezTo>
                              <a:close/>
                              <a:moveTo>
                                <a:pt x="13479" y="17208"/>
                              </a:moveTo>
                              <a:cubicBezTo>
                                <a:pt x="13449" y="17218"/>
                                <a:pt x="13416" y="17243"/>
                                <a:pt x="13391" y="17274"/>
                              </a:cubicBezTo>
                              <a:cubicBezTo>
                                <a:pt x="13399" y="17229"/>
                                <a:pt x="13399" y="17183"/>
                                <a:pt x="13391" y="17145"/>
                              </a:cubicBezTo>
                              <a:cubicBezTo>
                                <a:pt x="13369" y="17040"/>
                                <a:pt x="13329" y="16966"/>
                                <a:pt x="13206" y="17008"/>
                              </a:cubicBezTo>
                              <a:cubicBezTo>
                                <a:pt x="13083" y="17050"/>
                                <a:pt x="13078" y="17145"/>
                                <a:pt x="13100" y="17246"/>
                              </a:cubicBezTo>
                              <a:cubicBezTo>
                                <a:pt x="13108" y="17285"/>
                                <a:pt x="13127" y="17327"/>
                                <a:pt x="13151" y="17359"/>
                              </a:cubicBezTo>
                              <a:cubicBezTo>
                                <a:pt x="13116" y="17348"/>
                                <a:pt x="13080" y="17348"/>
                                <a:pt x="13051" y="17359"/>
                              </a:cubicBezTo>
                              <a:cubicBezTo>
                                <a:pt x="12969" y="17387"/>
                                <a:pt x="12911" y="17439"/>
                                <a:pt x="12944" y="17597"/>
                              </a:cubicBezTo>
                              <a:cubicBezTo>
                                <a:pt x="12977" y="17754"/>
                                <a:pt x="13051" y="17761"/>
                                <a:pt x="13130" y="17733"/>
                              </a:cubicBezTo>
                              <a:cubicBezTo>
                                <a:pt x="13160" y="17723"/>
                                <a:pt x="13192" y="17698"/>
                                <a:pt x="13217" y="17667"/>
                              </a:cubicBezTo>
                              <a:cubicBezTo>
                                <a:pt x="13209" y="17712"/>
                                <a:pt x="13209" y="17758"/>
                                <a:pt x="13217" y="17796"/>
                              </a:cubicBezTo>
                              <a:cubicBezTo>
                                <a:pt x="13239" y="17901"/>
                                <a:pt x="13280" y="17975"/>
                                <a:pt x="13402" y="17933"/>
                              </a:cubicBezTo>
                              <a:cubicBezTo>
                                <a:pt x="13525" y="17891"/>
                                <a:pt x="13530" y="17796"/>
                                <a:pt x="13509" y="17695"/>
                              </a:cubicBezTo>
                              <a:cubicBezTo>
                                <a:pt x="13500" y="17656"/>
                                <a:pt x="13481" y="17614"/>
                                <a:pt x="13457" y="17583"/>
                              </a:cubicBezTo>
                              <a:cubicBezTo>
                                <a:pt x="13492" y="17593"/>
                                <a:pt x="13528" y="17593"/>
                                <a:pt x="13558" y="17583"/>
                              </a:cubicBezTo>
                              <a:cubicBezTo>
                                <a:pt x="13639" y="17555"/>
                                <a:pt x="13697" y="17502"/>
                                <a:pt x="13664" y="17345"/>
                              </a:cubicBezTo>
                              <a:cubicBezTo>
                                <a:pt x="13631" y="17187"/>
                                <a:pt x="13560" y="17180"/>
                                <a:pt x="13479" y="17208"/>
                              </a:cubicBezTo>
                              <a:close/>
                              <a:moveTo>
                                <a:pt x="12568" y="16217"/>
                              </a:moveTo>
                              <a:cubicBezTo>
                                <a:pt x="12652" y="16339"/>
                                <a:pt x="12718" y="16304"/>
                                <a:pt x="12781" y="16234"/>
                              </a:cubicBezTo>
                              <a:cubicBezTo>
                                <a:pt x="12805" y="16206"/>
                                <a:pt x="12824" y="16168"/>
                                <a:pt x="12838" y="16126"/>
                              </a:cubicBezTo>
                              <a:cubicBezTo>
                                <a:pt x="12846" y="16171"/>
                                <a:pt x="12862" y="16213"/>
                                <a:pt x="12881" y="16241"/>
                              </a:cubicBezTo>
                              <a:cubicBezTo>
                                <a:pt x="12936" y="16322"/>
                                <a:pt x="12999" y="16367"/>
                                <a:pt x="13094" y="16259"/>
                              </a:cubicBezTo>
                              <a:cubicBezTo>
                                <a:pt x="13190" y="16150"/>
                                <a:pt x="13162" y="16066"/>
                                <a:pt x="13108" y="15986"/>
                              </a:cubicBezTo>
                              <a:cubicBezTo>
                                <a:pt x="13086" y="15954"/>
                                <a:pt x="13056" y="15930"/>
                                <a:pt x="13023" y="15912"/>
                              </a:cubicBezTo>
                              <a:cubicBezTo>
                                <a:pt x="13059" y="15901"/>
                                <a:pt x="13091" y="15880"/>
                                <a:pt x="13113" y="15856"/>
                              </a:cubicBezTo>
                              <a:cubicBezTo>
                                <a:pt x="13176" y="15786"/>
                                <a:pt x="13211" y="15705"/>
                                <a:pt x="13127" y="15583"/>
                              </a:cubicBezTo>
                              <a:cubicBezTo>
                                <a:pt x="13042" y="15460"/>
                                <a:pt x="12977" y="15495"/>
                                <a:pt x="12914" y="15565"/>
                              </a:cubicBezTo>
                              <a:cubicBezTo>
                                <a:pt x="12890" y="15593"/>
                                <a:pt x="12871" y="15632"/>
                                <a:pt x="12857" y="15674"/>
                              </a:cubicBezTo>
                              <a:cubicBezTo>
                                <a:pt x="12849" y="15628"/>
                                <a:pt x="12832" y="15586"/>
                                <a:pt x="12813" y="15558"/>
                              </a:cubicBezTo>
                              <a:cubicBezTo>
                                <a:pt x="12759" y="15478"/>
                                <a:pt x="12696" y="15432"/>
                                <a:pt x="12601" y="15541"/>
                              </a:cubicBezTo>
                              <a:cubicBezTo>
                                <a:pt x="12505" y="15649"/>
                                <a:pt x="12533" y="15733"/>
                                <a:pt x="12587" y="15814"/>
                              </a:cubicBezTo>
                              <a:cubicBezTo>
                                <a:pt x="12609" y="15845"/>
                                <a:pt x="12639" y="15870"/>
                                <a:pt x="12672" y="15887"/>
                              </a:cubicBezTo>
                              <a:cubicBezTo>
                                <a:pt x="12636" y="15898"/>
                                <a:pt x="12603" y="15919"/>
                                <a:pt x="12582" y="15944"/>
                              </a:cubicBezTo>
                              <a:cubicBezTo>
                                <a:pt x="12519" y="16014"/>
                                <a:pt x="12483" y="16094"/>
                                <a:pt x="12568" y="16217"/>
                              </a:cubicBezTo>
                              <a:close/>
                              <a:moveTo>
                                <a:pt x="6668" y="8501"/>
                              </a:moveTo>
                              <a:cubicBezTo>
                                <a:pt x="6769" y="8501"/>
                                <a:pt x="6769" y="8298"/>
                                <a:pt x="6668" y="8298"/>
                              </a:cubicBezTo>
                              <a:cubicBezTo>
                                <a:pt x="6568" y="8298"/>
                                <a:pt x="6568" y="8501"/>
                                <a:pt x="6668" y="8501"/>
                              </a:cubicBezTo>
                              <a:close/>
                              <a:moveTo>
                                <a:pt x="11475" y="14753"/>
                              </a:moveTo>
                              <a:cubicBezTo>
                                <a:pt x="11374" y="14753"/>
                                <a:pt x="11374" y="14956"/>
                                <a:pt x="11475" y="14956"/>
                              </a:cubicBezTo>
                              <a:cubicBezTo>
                                <a:pt x="11576" y="14956"/>
                                <a:pt x="11576" y="14753"/>
                                <a:pt x="11475" y="14753"/>
                              </a:cubicBezTo>
                              <a:close/>
                              <a:moveTo>
                                <a:pt x="13285" y="16732"/>
                              </a:moveTo>
                              <a:cubicBezTo>
                                <a:pt x="13386" y="16732"/>
                                <a:pt x="13386" y="16528"/>
                                <a:pt x="13285" y="16528"/>
                              </a:cubicBezTo>
                              <a:cubicBezTo>
                                <a:pt x="13184" y="16528"/>
                                <a:pt x="13184" y="16732"/>
                                <a:pt x="13285" y="16732"/>
                              </a:cubicBezTo>
                              <a:close/>
                              <a:moveTo>
                                <a:pt x="13768" y="18535"/>
                              </a:moveTo>
                              <a:cubicBezTo>
                                <a:pt x="13868" y="18535"/>
                                <a:pt x="13868" y="18332"/>
                                <a:pt x="13768" y="18332"/>
                              </a:cubicBezTo>
                              <a:cubicBezTo>
                                <a:pt x="13667" y="18332"/>
                                <a:pt x="13667" y="18535"/>
                                <a:pt x="13768" y="18535"/>
                              </a:cubicBezTo>
                              <a:close/>
                              <a:moveTo>
                                <a:pt x="13798" y="15642"/>
                              </a:moveTo>
                              <a:cubicBezTo>
                                <a:pt x="13898" y="15642"/>
                                <a:pt x="13898" y="15439"/>
                                <a:pt x="13798" y="15439"/>
                              </a:cubicBezTo>
                              <a:cubicBezTo>
                                <a:pt x="13697" y="15439"/>
                                <a:pt x="13697" y="15642"/>
                                <a:pt x="13798" y="15642"/>
                              </a:cubicBezTo>
                              <a:close/>
                              <a:moveTo>
                                <a:pt x="13705" y="19288"/>
                              </a:moveTo>
                              <a:cubicBezTo>
                                <a:pt x="13806" y="19288"/>
                                <a:pt x="13806" y="19085"/>
                                <a:pt x="13705" y="19085"/>
                              </a:cubicBezTo>
                              <a:cubicBezTo>
                                <a:pt x="13604" y="19085"/>
                                <a:pt x="13604" y="19288"/>
                                <a:pt x="13705" y="19288"/>
                              </a:cubicBezTo>
                              <a:close/>
                              <a:moveTo>
                                <a:pt x="13956" y="15334"/>
                              </a:moveTo>
                              <a:cubicBezTo>
                                <a:pt x="14056" y="15334"/>
                                <a:pt x="14056" y="15131"/>
                                <a:pt x="13956" y="15131"/>
                              </a:cubicBezTo>
                              <a:cubicBezTo>
                                <a:pt x="13855" y="15131"/>
                                <a:pt x="13855" y="15334"/>
                                <a:pt x="13956" y="15334"/>
                              </a:cubicBezTo>
                              <a:close/>
                              <a:moveTo>
                                <a:pt x="13410" y="15306"/>
                              </a:moveTo>
                              <a:cubicBezTo>
                                <a:pt x="13511" y="15306"/>
                                <a:pt x="13511" y="15103"/>
                                <a:pt x="13410" y="15103"/>
                              </a:cubicBezTo>
                              <a:cubicBezTo>
                                <a:pt x="13310" y="15103"/>
                                <a:pt x="13310" y="15306"/>
                                <a:pt x="13410" y="15306"/>
                              </a:cubicBezTo>
                              <a:close/>
                              <a:moveTo>
                                <a:pt x="11129" y="15761"/>
                              </a:moveTo>
                              <a:cubicBezTo>
                                <a:pt x="11229" y="15761"/>
                                <a:pt x="11229" y="15558"/>
                                <a:pt x="11129" y="15558"/>
                              </a:cubicBezTo>
                              <a:cubicBezTo>
                                <a:pt x="11028" y="15562"/>
                                <a:pt x="11028" y="15761"/>
                                <a:pt x="11129" y="15761"/>
                              </a:cubicBezTo>
                              <a:close/>
                              <a:moveTo>
                                <a:pt x="11317" y="16301"/>
                              </a:moveTo>
                              <a:cubicBezTo>
                                <a:pt x="11417" y="16301"/>
                                <a:pt x="11417" y="16098"/>
                                <a:pt x="11317" y="16098"/>
                              </a:cubicBezTo>
                              <a:cubicBezTo>
                                <a:pt x="11216" y="16101"/>
                                <a:pt x="11216" y="16301"/>
                                <a:pt x="11317" y="16301"/>
                              </a:cubicBezTo>
                              <a:close/>
                              <a:moveTo>
                                <a:pt x="11379" y="15240"/>
                              </a:moveTo>
                              <a:cubicBezTo>
                                <a:pt x="11278" y="15240"/>
                                <a:pt x="11278" y="15443"/>
                                <a:pt x="11379" y="15443"/>
                              </a:cubicBezTo>
                              <a:cubicBezTo>
                                <a:pt x="11480" y="15439"/>
                                <a:pt x="11480" y="15240"/>
                                <a:pt x="11379" y="15240"/>
                              </a:cubicBezTo>
                              <a:close/>
                              <a:moveTo>
                                <a:pt x="11420" y="14287"/>
                              </a:moveTo>
                              <a:cubicBezTo>
                                <a:pt x="11475" y="14140"/>
                                <a:pt x="11423" y="14073"/>
                                <a:pt x="11347" y="14028"/>
                              </a:cubicBezTo>
                              <a:cubicBezTo>
                                <a:pt x="11319" y="14010"/>
                                <a:pt x="11281" y="14003"/>
                                <a:pt x="11246" y="14003"/>
                              </a:cubicBezTo>
                              <a:cubicBezTo>
                                <a:pt x="11273" y="13975"/>
                                <a:pt x="11298" y="13940"/>
                                <a:pt x="11311" y="13905"/>
                              </a:cubicBezTo>
                              <a:cubicBezTo>
                                <a:pt x="11347" y="13807"/>
                                <a:pt x="11355" y="13716"/>
                                <a:pt x="11238" y="13646"/>
                              </a:cubicBezTo>
                              <a:cubicBezTo>
                                <a:pt x="11123" y="13576"/>
                                <a:pt x="11071" y="13642"/>
                                <a:pt x="11036" y="13740"/>
                              </a:cubicBezTo>
                              <a:cubicBezTo>
                                <a:pt x="11022" y="13775"/>
                                <a:pt x="11017" y="13824"/>
                                <a:pt x="11017" y="13870"/>
                              </a:cubicBezTo>
                              <a:cubicBezTo>
                                <a:pt x="10995" y="13835"/>
                                <a:pt x="10968" y="13803"/>
                                <a:pt x="10940" y="13786"/>
                              </a:cubicBezTo>
                              <a:cubicBezTo>
                                <a:pt x="10864" y="13740"/>
                                <a:pt x="10793" y="13730"/>
                                <a:pt x="10739" y="13881"/>
                              </a:cubicBezTo>
                              <a:cubicBezTo>
                                <a:pt x="10684" y="14028"/>
                                <a:pt x="10736" y="14094"/>
                                <a:pt x="10812" y="14140"/>
                              </a:cubicBezTo>
                              <a:cubicBezTo>
                                <a:pt x="10840" y="14157"/>
                                <a:pt x="10878" y="14164"/>
                                <a:pt x="10913" y="14164"/>
                              </a:cubicBezTo>
                              <a:cubicBezTo>
                                <a:pt x="10886" y="14192"/>
                                <a:pt x="10861" y="14227"/>
                                <a:pt x="10848" y="14262"/>
                              </a:cubicBezTo>
                              <a:cubicBezTo>
                                <a:pt x="10812" y="14360"/>
                                <a:pt x="10804" y="14451"/>
                                <a:pt x="10921" y="14521"/>
                              </a:cubicBezTo>
                              <a:cubicBezTo>
                                <a:pt x="11036" y="14592"/>
                                <a:pt x="11088" y="14525"/>
                                <a:pt x="11123" y="14427"/>
                              </a:cubicBezTo>
                              <a:cubicBezTo>
                                <a:pt x="11137" y="14392"/>
                                <a:pt x="11142" y="14343"/>
                                <a:pt x="11142" y="14297"/>
                              </a:cubicBezTo>
                              <a:cubicBezTo>
                                <a:pt x="11164" y="14332"/>
                                <a:pt x="11191" y="14364"/>
                                <a:pt x="11218" y="14381"/>
                              </a:cubicBezTo>
                              <a:cubicBezTo>
                                <a:pt x="11295" y="14427"/>
                                <a:pt x="11366" y="14434"/>
                                <a:pt x="11420" y="14287"/>
                              </a:cubicBezTo>
                              <a:close/>
                              <a:moveTo>
                                <a:pt x="10908" y="15117"/>
                              </a:moveTo>
                              <a:cubicBezTo>
                                <a:pt x="11009" y="15117"/>
                                <a:pt x="11009" y="14914"/>
                                <a:pt x="10908" y="14914"/>
                              </a:cubicBezTo>
                              <a:cubicBezTo>
                                <a:pt x="10807" y="14917"/>
                                <a:pt x="10807" y="15117"/>
                                <a:pt x="10908" y="15117"/>
                              </a:cubicBezTo>
                              <a:close/>
                              <a:moveTo>
                                <a:pt x="11881" y="15131"/>
                              </a:moveTo>
                              <a:cubicBezTo>
                                <a:pt x="11780" y="15131"/>
                                <a:pt x="11780" y="15334"/>
                                <a:pt x="11881" y="15334"/>
                              </a:cubicBezTo>
                              <a:cubicBezTo>
                                <a:pt x="11985" y="15334"/>
                                <a:pt x="11985" y="15131"/>
                                <a:pt x="11881" y="15131"/>
                              </a:cubicBezTo>
                              <a:close/>
                              <a:moveTo>
                                <a:pt x="12214" y="15744"/>
                              </a:moveTo>
                              <a:cubicBezTo>
                                <a:pt x="12143" y="15607"/>
                                <a:pt x="12075" y="15628"/>
                                <a:pt x="12004" y="15688"/>
                              </a:cubicBezTo>
                              <a:cubicBezTo>
                                <a:pt x="11976" y="15709"/>
                                <a:pt x="11952" y="15744"/>
                                <a:pt x="11935" y="15786"/>
                              </a:cubicBezTo>
                              <a:cubicBezTo>
                                <a:pt x="11933" y="15740"/>
                                <a:pt x="11922" y="15695"/>
                                <a:pt x="11903" y="15663"/>
                              </a:cubicBezTo>
                              <a:cubicBezTo>
                                <a:pt x="11856" y="15572"/>
                                <a:pt x="11799" y="15516"/>
                                <a:pt x="11693" y="15607"/>
                              </a:cubicBezTo>
                              <a:cubicBezTo>
                                <a:pt x="11587" y="15698"/>
                                <a:pt x="11603" y="15786"/>
                                <a:pt x="11649" y="15877"/>
                              </a:cubicBezTo>
                              <a:cubicBezTo>
                                <a:pt x="11666" y="15912"/>
                                <a:pt x="11693" y="15944"/>
                                <a:pt x="11726" y="15965"/>
                              </a:cubicBezTo>
                              <a:cubicBezTo>
                                <a:pt x="11690" y="15968"/>
                                <a:pt x="11655" y="15982"/>
                                <a:pt x="11630" y="16007"/>
                              </a:cubicBezTo>
                              <a:cubicBezTo>
                                <a:pt x="11559" y="16066"/>
                                <a:pt x="11516" y="16140"/>
                                <a:pt x="11587" y="16276"/>
                              </a:cubicBezTo>
                              <a:cubicBezTo>
                                <a:pt x="11657" y="16413"/>
                                <a:pt x="11726" y="16392"/>
                                <a:pt x="11796" y="16332"/>
                              </a:cubicBezTo>
                              <a:cubicBezTo>
                                <a:pt x="11824" y="16311"/>
                                <a:pt x="11848" y="16276"/>
                                <a:pt x="11865" y="16234"/>
                              </a:cubicBezTo>
                              <a:cubicBezTo>
                                <a:pt x="11867" y="16280"/>
                                <a:pt x="11878" y="16325"/>
                                <a:pt x="11897" y="16357"/>
                              </a:cubicBezTo>
                              <a:cubicBezTo>
                                <a:pt x="11944" y="16448"/>
                                <a:pt x="12001" y="16504"/>
                                <a:pt x="12107" y="16413"/>
                              </a:cubicBezTo>
                              <a:cubicBezTo>
                                <a:pt x="12214" y="16322"/>
                                <a:pt x="12197" y="16234"/>
                                <a:pt x="12151" y="16143"/>
                              </a:cubicBezTo>
                              <a:cubicBezTo>
                                <a:pt x="12134" y="16108"/>
                                <a:pt x="12107" y="16077"/>
                                <a:pt x="12075" y="16056"/>
                              </a:cubicBezTo>
                              <a:cubicBezTo>
                                <a:pt x="12110" y="16052"/>
                                <a:pt x="12145" y="16038"/>
                                <a:pt x="12170" y="16014"/>
                              </a:cubicBezTo>
                              <a:cubicBezTo>
                                <a:pt x="12238" y="15954"/>
                                <a:pt x="12282" y="15880"/>
                                <a:pt x="12214" y="15744"/>
                              </a:cubicBezTo>
                              <a:close/>
                              <a:moveTo>
                                <a:pt x="8261" y="20591"/>
                              </a:moveTo>
                              <a:cubicBezTo>
                                <a:pt x="8160" y="20591"/>
                                <a:pt x="8160" y="20794"/>
                                <a:pt x="8261" y="20794"/>
                              </a:cubicBezTo>
                              <a:cubicBezTo>
                                <a:pt x="8361" y="20794"/>
                                <a:pt x="8361" y="20591"/>
                                <a:pt x="8261" y="20591"/>
                              </a:cubicBezTo>
                              <a:close/>
                              <a:moveTo>
                                <a:pt x="12028" y="16826"/>
                              </a:moveTo>
                              <a:cubicBezTo>
                                <a:pt x="11927" y="16826"/>
                                <a:pt x="11927" y="17029"/>
                                <a:pt x="12028" y="17029"/>
                              </a:cubicBezTo>
                              <a:cubicBezTo>
                                <a:pt x="12129" y="17029"/>
                                <a:pt x="12129" y="16826"/>
                                <a:pt x="12028" y="16826"/>
                              </a:cubicBezTo>
                              <a:close/>
                              <a:moveTo>
                                <a:pt x="13495" y="15803"/>
                              </a:moveTo>
                              <a:cubicBezTo>
                                <a:pt x="13394" y="15803"/>
                                <a:pt x="13394" y="16007"/>
                                <a:pt x="13495" y="16007"/>
                              </a:cubicBezTo>
                              <a:cubicBezTo>
                                <a:pt x="13596" y="16007"/>
                                <a:pt x="13596" y="15803"/>
                                <a:pt x="13495" y="15803"/>
                              </a:cubicBezTo>
                              <a:close/>
                              <a:moveTo>
                                <a:pt x="3727" y="20619"/>
                              </a:moveTo>
                              <a:cubicBezTo>
                                <a:pt x="3626" y="20619"/>
                                <a:pt x="3626" y="20823"/>
                                <a:pt x="3727" y="20823"/>
                              </a:cubicBezTo>
                              <a:cubicBezTo>
                                <a:pt x="3828" y="20823"/>
                                <a:pt x="3828" y="20619"/>
                                <a:pt x="3727" y="20619"/>
                              </a:cubicBezTo>
                              <a:close/>
                              <a:moveTo>
                                <a:pt x="3056" y="16637"/>
                              </a:moveTo>
                              <a:cubicBezTo>
                                <a:pt x="2955" y="16637"/>
                                <a:pt x="2955" y="16840"/>
                                <a:pt x="3056" y="16840"/>
                              </a:cubicBezTo>
                              <a:cubicBezTo>
                                <a:pt x="3157" y="16840"/>
                                <a:pt x="3157" y="16637"/>
                                <a:pt x="3056" y="16637"/>
                              </a:cubicBezTo>
                              <a:close/>
                              <a:moveTo>
                                <a:pt x="3034" y="18749"/>
                              </a:moveTo>
                              <a:cubicBezTo>
                                <a:pt x="3135" y="18749"/>
                                <a:pt x="3135" y="18546"/>
                                <a:pt x="3034" y="18546"/>
                              </a:cubicBezTo>
                              <a:cubicBezTo>
                                <a:pt x="2933" y="18549"/>
                                <a:pt x="2933" y="18749"/>
                                <a:pt x="3034" y="18749"/>
                              </a:cubicBezTo>
                              <a:close/>
                              <a:moveTo>
                                <a:pt x="3836" y="20119"/>
                              </a:moveTo>
                              <a:cubicBezTo>
                                <a:pt x="3809" y="20101"/>
                                <a:pt x="3770" y="20094"/>
                                <a:pt x="3735" y="20094"/>
                              </a:cubicBezTo>
                              <a:cubicBezTo>
                                <a:pt x="3762" y="20066"/>
                                <a:pt x="3787" y="20031"/>
                                <a:pt x="3800" y="19996"/>
                              </a:cubicBezTo>
                              <a:cubicBezTo>
                                <a:pt x="3836" y="19898"/>
                                <a:pt x="3844" y="19807"/>
                                <a:pt x="3727" y="19737"/>
                              </a:cubicBezTo>
                              <a:cubicBezTo>
                                <a:pt x="3612" y="19667"/>
                                <a:pt x="3560" y="19733"/>
                                <a:pt x="3525" y="19831"/>
                              </a:cubicBezTo>
                              <a:cubicBezTo>
                                <a:pt x="3511" y="19866"/>
                                <a:pt x="3506" y="19915"/>
                                <a:pt x="3506" y="19961"/>
                              </a:cubicBezTo>
                              <a:cubicBezTo>
                                <a:pt x="3484" y="19926"/>
                                <a:pt x="3457" y="19894"/>
                                <a:pt x="3430" y="19877"/>
                              </a:cubicBezTo>
                              <a:cubicBezTo>
                                <a:pt x="3353" y="19831"/>
                                <a:pt x="3282" y="19821"/>
                                <a:pt x="3228" y="19971"/>
                              </a:cubicBezTo>
                              <a:cubicBezTo>
                                <a:pt x="3173" y="20119"/>
                                <a:pt x="3225" y="20185"/>
                                <a:pt x="3301" y="20231"/>
                              </a:cubicBezTo>
                              <a:cubicBezTo>
                                <a:pt x="3329" y="20248"/>
                                <a:pt x="3367" y="20255"/>
                                <a:pt x="3402" y="20255"/>
                              </a:cubicBezTo>
                              <a:cubicBezTo>
                                <a:pt x="3375" y="20283"/>
                                <a:pt x="3351" y="20318"/>
                                <a:pt x="3337" y="20353"/>
                              </a:cubicBezTo>
                              <a:cubicBezTo>
                                <a:pt x="3301" y="20451"/>
                                <a:pt x="3293" y="20542"/>
                                <a:pt x="3411" y="20612"/>
                              </a:cubicBezTo>
                              <a:cubicBezTo>
                                <a:pt x="3528" y="20682"/>
                                <a:pt x="3577" y="20616"/>
                                <a:pt x="3612" y="20518"/>
                              </a:cubicBezTo>
                              <a:cubicBezTo>
                                <a:pt x="3626" y="20483"/>
                                <a:pt x="3631" y="20434"/>
                                <a:pt x="3631" y="20388"/>
                              </a:cubicBezTo>
                              <a:cubicBezTo>
                                <a:pt x="3653" y="20423"/>
                                <a:pt x="3680" y="20455"/>
                                <a:pt x="3708" y="20472"/>
                              </a:cubicBezTo>
                              <a:cubicBezTo>
                                <a:pt x="3784" y="20518"/>
                                <a:pt x="3855" y="20528"/>
                                <a:pt x="3909" y="20378"/>
                              </a:cubicBezTo>
                              <a:cubicBezTo>
                                <a:pt x="3964" y="20231"/>
                                <a:pt x="3912" y="20164"/>
                                <a:pt x="3836" y="20119"/>
                              </a:cubicBezTo>
                              <a:close/>
                              <a:moveTo>
                                <a:pt x="21567" y="19929"/>
                              </a:moveTo>
                              <a:cubicBezTo>
                                <a:pt x="21567" y="19947"/>
                                <a:pt x="21573" y="19968"/>
                                <a:pt x="21581" y="19989"/>
                              </a:cubicBezTo>
                              <a:cubicBezTo>
                                <a:pt x="21535" y="19957"/>
                                <a:pt x="21502" y="19957"/>
                                <a:pt x="21513" y="19999"/>
                              </a:cubicBezTo>
                              <a:cubicBezTo>
                                <a:pt x="21521" y="20038"/>
                                <a:pt x="21556" y="20083"/>
                                <a:pt x="21595" y="20122"/>
                              </a:cubicBezTo>
                              <a:lnTo>
                                <a:pt x="21595" y="19901"/>
                              </a:lnTo>
                              <a:cubicBezTo>
                                <a:pt x="21578" y="19894"/>
                                <a:pt x="21567" y="19901"/>
                                <a:pt x="21567" y="19929"/>
                              </a:cubicBezTo>
                              <a:close/>
                              <a:moveTo>
                                <a:pt x="25" y="19793"/>
                              </a:moveTo>
                              <a:cubicBezTo>
                                <a:pt x="19" y="19782"/>
                                <a:pt x="11" y="19772"/>
                                <a:pt x="5" y="19761"/>
                              </a:cubicBezTo>
                              <a:lnTo>
                                <a:pt x="5" y="20038"/>
                              </a:lnTo>
                              <a:cubicBezTo>
                                <a:pt x="85" y="19957"/>
                                <a:pt x="65" y="19877"/>
                                <a:pt x="25" y="19793"/>
                              </a:cubicBezTo>
                              <a:close/>
                              <a:moveTo>
                                <a:pt x="90" y="19397"/>
                              </a:moveTo>
                              <a:cubicBezTo>
                                <a:pt x="63" y="19341"/>
                                <a:pt x="33" y="19313"/>
                                <a:pt x="5" y="19302"/>
                              </a:cubicBezTo>
                              <a:lnTo>
                                <a:pt x="5" y="19691"/>
                              </a:lnTo>
                              <a:cubicBezTo>
                                <a:pt x="19" y="19684"/>
                                <a:pt x="35" y="19677"/>
                                <a:pt x="46" y="19667"/>
                              </a:cubicBezTo>
                              <a:cubicBezTo>
                                <a:pt x="115" y="19607"/>
                                <a:pt x="158" y="19534"/>
                                <a:pt x="90" y="19397"/>
                              </a:cubicBezTo>
                              <a:close/>
                              <a:moveTo>
                                <a:pt x="14662" y="20647"/>
                              </a:moveTo>
                              <a:cubicBezTo>
                                <a:pt x="14771" y="20553"/>
                                <a:pt x="14825" y="20441"/>
                                <a:pt x="14833" y="20329"/>
                              </a:cubicBezTo>
                              <a:cubicBezTo>
                                <a:pt x="14874" y="20287"/>
                                <a:pt x="14915" y="20241"/>
                                <a:pt x="14959" y="20189"/>
                              </a:cubicBezTo>
                              <a:cubicBezTo>
                                <a:pt x="15054" y="20069"/>
                                <a:pt x="15054" y="20069"/>
                                <a:pt x="15054" y="20069"/>
                              </a:cubicBezTo>
                              <a:cubicBezTo>
                                <a:pt x="15054" y="20069"/>
                                <a:pt x="14997" y="20080"/>
                                <a:pt x="14869" y="20073"/>
                              </a:cubicBezTo>
                              <a:cubicBezTo>
                                <a:pt x="14844" y="20073"/>
                                <a:pt x="14803" y="20069"/>
                                <a:pt x="14754" y="20073"/>
                              </a:cubicBezTo>
                              <a:cubicBezTo>
                                <a:pt x="14684" y="19989"/>
                                <a:pt x="14574" y="19957"/>
                                <a:pt x="14433" y="20010"/>
                              </a:cubicBezTo>
                              <a:cubicBezTo>
                                <a:pt x="14438" y="19968"/>
                                <a:pt x="14444" y="19929"/>
                                <a:pt x="14444" y="19891"/>
                              </a:cubicBezTo>
                              <a:cubicBezTo>
                                <a:pt x="14572" y="19859"/>
                                <a:pt x="14803" y="19751"/>
                                <a:pt x="14970" y="19362"/>
                              </a:cubicBezTo>
                              <a:cubicBezTo>
                                <a:pt x="15027" y="19236"/>
                                <a:pt x="15027" y="19236"/>
                                <a:pt x="15027" y="19236"/>
                              </a:cubicBezTo>
                              <a:cubicBezTo>
                                <a:pt x="15027" y="19236"/>
                                <a:pt x="14983" y="19260"/>
                                <a:pt x="14877" y="19292"/>
                              </a:cubicBezTo>
                              <a:cubicBezTo>
                                <a:pt x="14793" y="19316"/>
                                <a:pt x="14517" y="19411"/>
                                <a:pt x="14400" y="19667"/>
                              </a:cubicBezTo>
                              <a:cubicBezTo>
                                <a:pt x="14395" y="19656"/>
                                <a:pt x="14389" y="19646"/>
                                <a:pt x="14384" y="19639"/>
                              </a:cubicBezTo>
                              <a:cubicBezTo>
                                <a:pt x="14395" y="19583"/>
                                <a:pt x="14405" y="19527"/>
                                <a:pt x="14416" y="19467"/>
                              </a:cubicBezTo>
                              <a:cubicBezTo>
                                <a:pt x="14438" y="19344"/>
                                <a:pt x="14460" y="19211"/>
                                <a:pt x="14476" y="19068"/>
                              </a:cubicBezTo>
                              <a:cubicBezTo>
                                <a:pt x="14525" y="19054"/>
                                <a:pt x="14885" y="18917"/>
                                <a:pt x="15019" y="18290"/>
                              </a:cubicBezTo>
                              <a:cubicBezTo>
                                <a:pt x="15054" y="18140"/>
                                <a:pt x="15054" y="18140"/>
                                <a:pt x="15054" y="18140"/>
                              </a:cubicBezTo>
                              <a:cubicBezTo>
                                <a:pt x="15054" y="18140"/>
                                <a:pt x="15013" y="18178"/>
                                <a:pt x="14907" y="18248"/>
                              </a:cubicBezTo>
                              <a:cubicBezTo>
                                <a:pt x="14833" y="18297"/>
                                <a:pt x="14607" y="18455"/>
                                <a:pt x="14509" y="18707"/>
                              </a:cubicBezTo>
                              <a:cubicBezTo>
                                <a:pt x="14515" y="18598"/>
                                <a:pt x="14520" y="18490"/>
                                <a:pt x="14520" y="18374"/>
                              </a:cubicBezTo>
                              <a:cubicBezTo>
                                <a:pt x="14561" y="18346"/>
                                <a:pt x="14861" y="18112"/>
                                <a:pt x="14866" y="17502"/>
                              </a:cubicBezTo>
                              <a:cubicBezTo>
                                <a:pt x="14872" y="17355"/>
                                <a:pt x="14872" y="17355"/>
                                <a:pt x="14872" y="17355"/>
                              </a:cubicBezTo>
                              <a:cubicBezTo>
                                <a:pt x="14872" y="17355"/>
                                <a:pt x="14842" y="17404"/>
                                <a:pt x="14760" y="17499"/>
                              </a:cubicBezTo>
                              <a:cubicBezTo>
                                <a:pt x="14708" y="17558"/>
                                <a:pt x="14572" y="17723"/>
                                <a:pt x="14506" y="17936"/>
                              </a:cubicBezTo>
                              <a:cubicBezTo>
                                <a:pt x="14495" y="17768"/>
                                <a:pt x="14474" y="17593"/>
                                <a:pt x="14444" y="17418"/>
                              </a:cubicBezTo>
                              <a:cubicBezTo>
                                <a:pt x="14465" y="17394"/>
                                <a:pt x="14738" y="17085"/>
                                <a:pt x="14643" y="16472"/>
                              </a:cubicBezTo>
                              <a:cubicBezTo>
                                <a:pt x="14624" y="16325"/>
                                <a:pt x="14624" y="16325"/>
                                <a:pt x="14624" y="16325"/>
                              </a:cubicBezTo>
                              <a:cubicBezTo>
                                <a:pt x="14624" y="16325"/>
                                <a:pt x="14602" y="16381"/>
                                <a:pt x="14536" y="16497"/>
                              </a:cubicBezTo>
                              <a:cubicBezTo>
                                <a:pt x="14495" y="16570"/>
                                <a:pt x="14381" y="16781"/>
                                <a:pt x="14359" y="17015"/>
                              </a:cubicBezTo>
                              <a:cubicBezTo>
                                <a:pt x="14332" y="16910"/>
                                <a:pt x="14302" y="16805"/>
                                <a:pt x="14266" y="16700"/>
                              </a:cubicBezTo>
                              <a:cubicBezTo>
                                <a:pt x="14296" y="16581"/>
                                <a:pt x="14359" y="16224"/>
                                <a:pt x="14119" y="15817"/>
                              </a:cubicBezTo>
                              <a:cubicBezTo>
                                <a:pt x="14054" y="15702"/>
                                <a:pt x="14054" y="15702"/>
                                <a:pt x="14054" y="15702"/>
                              </a:cubicBezTo>
                              <a:cubicBezTo>
                                <a:pt x="14054" y="15702"/>
                                <a:pt x="14054" y="15761"/>
                                <a:pt x="14035" y="15894"/>
                              </a:cubicBezTo>
                              <a:cubicBezTo>
                                <a:pt x="14016" y="16028"/>
                                <a:pt x="13956" y="16539"/>
                                <a:pt x="14236" y="16728"/>
                              </a:cubicBezTo>
                              <a:cubicBezTo>
                                <a:pt x="14250" y="16774"/>
                                <a:pt x="14264" y="16816"/>
                                <a:pt x="14277" y="16861"/>
                              </a:cubicBezTo>
                              <a:cubicBezTo>
                                <a:pt x="14209" y="16753"/>
                                <a:pt x="14027" y="16535"/>
                                <a:pt x="13683" y="16549"/>
                              </a:cubicBezTo>
                              <a:cubicBezTo>
                                <a:pt x="13579" y="16549"/>
                                <a:pt x="13579" y="16549"/>
                                <a:pt x="13579" y="16549"/>
                              </a:cubicBezTo>
                              <a:cubicBezTo>
                                <a:pt x="13579" y="16549"/>
                                <a:pt x="13615" y="16581"/>
                                <a:pt x="13686" y="16676"/>
                              </a:cubicBezTo>
                              <a:cubicBezTo>
                                <a:pt x="13754" y="16767"/>
                                <a:pt x="14029" y="17106"/>
                                <a:pt x="14299" y="16931"/>
                              </a:cubicBezTo>
                              <a:cubicBezTo>
                                <a:pt x="14321" y="17005"/>
                                <a:pt x="14340" y="17082"/>
                                <a:pt x="14356" y="17155"/>
                              </a:cubicBezTo>
                              <a:cubicBezTo>
                                <a:pt x="14362" y="17204"/>
                                <a:pt x="14370" y="17253"/>
                                <a:pt x="14386" y="17302"/>
                              </a:cubicBezTo>
                              <a:cubicBezTo>
                                <a:pt x="14408" y="17422"/>
                                <a:pt x="14427" y="17537"/>
                                <a:pt x="14441" y="17653"/>
                              </a:cubicBezTo>
                              <a:cubicBezTo>
                                <a:pt x="14389" y="17499"/>
                                <a:pt x="14256" y="17243"/>
                                <a:pt x="13942" y="17117"/>
                              </a:cubicBezTo>
                              <a:cubicBezTo>
                                <a:pt x="13836" y="17071"/>
                                <a:pt x="13836" y="17071"/>
                                <a:pt x="13836" y="17071"/>
                              </a:cubicBezTo>
                              <a:cubicBezTo>
                                <a:pt x="13836" y="17071"/>
                                <a:pt x="13863" y="17120"/>
                                <a:pt x="13909" y="17246"/>
                              </a:cubicBezTo>
                              <a:cubicBezTo>
                                <a:pt x="13956" y="17369"/>
                                <a:pt x="14136" y="17838"/>
                                <a:pt x="14457" y="17789"/>
                              </a:cubicBezTo>
                              <a:cubicBezTo>
                                <a:pt x="14465" y="17880"/>
                                <a:pt x="14474" y="17968"/>
                                <a:pt x="14476" y="18056"/>
                              </a:cubicBezTo>
                              <a:cubicBezTo>
                                <a:pt x="14468" y="18126"/>
                                <a:pt x="14468" y="18199"/>
                                <a:pt x="14482" y="18273"/>
                              </a:cubicBezTo>
                              <a:cubicBezTo>
                                <a:pt x="14482" y="18357"/>
                                <a:pt x="14482" y="18441"/>
                                <a:pt x="14479" y="18521"/>
                              </a:cubicBezTo>
                              <a:cubicBezTo>
                                <a:pt x="14446" y="18364"/>
                                <a:pt x="14340" y="18066"/>
                                <a:pt x="14013" y="17884"/>
                              </a:cubicBezTo>
                              <a:cubicBezTo>
                                <a:pt x="13909" y="17821"/>
                                <a:pt x="13909" y="17821"/>
                                <a:pt x="13909" y="17821"/>
                              </a:cubicBezTo>
                              <a:cubicBezTo>
                                <a:pt x="13909" y="17821"/>
                                <a:pt x="13931" y="17873"/>
                                <a:pt x="13969" y="18006"/>
                              </a:cubicBezTo>
                              <a:cubicBezTo>
                                <a:pt x="14005" y="18136"/>
                                <a:pt x="14149" y="18633"/>
                                <a:pt x="14474" y="18626"/>
                              </a:cubicBezTo>
                              <a:cubicBezTo>
                                <a:pt x="14460" y="18910"/>
                                <a:pt x="14427" y="19173"/>
                                <a:pt x="14386" y="19404"/>
                              </a:cubicBezTo>
                              <a:cubicBezTo>
                                <a:pt x="14375" y="19239"/>
                                <a:pt x="14313" y="18928"/>
                                <a:pt x="14029" y="18672"/>
                              </a:cubicBezTo>
                              <a:cubicBezTo>
                                <a:pt x="13939" y="18584"/>
                                <a:pt x="13939" y="18584"/>
                                <a:pt x="13939" y="18584"/>
                              </a:cubicBezTo>
                              <a:cubicBezTo>
                                <a:pt x="13939" y="18584"/>
                                <a:pt x="13953" y="18644"/>
                                <a:pt x="13969" y="18781"/>
                              </a:cubicBezTo>
                              <a:cubicBezTo>
                                <a:pt x="13977" y="18844"/>
                                <a:pt x="13994" y="18998"/>
                                <a:pt x="14046" y="19145"/>
                              </a:cubicBezTo>
                              <a:cubicBezTo>
                                <a:pt x="14043" y="19162"/>
                                <a:pt x="14037" y="19225"/>
                                <a:pt x="14013" y="19351"/>
                              </a:cubicBezTo>
                              <a:cubicBezTo>
                                <a:pt x="14002" y="19404"/>
                                <a:pt x="13983" y="19509"/>
                                <a:pt x="13975" y="19635"/>
                              </a:cubicBezTo>
                              <a:cubicBezTo>
                                <a:pt x="13950" y="19667"/>
                                <a:pt x="13928" y="19709"/>
                                <a:pt x="13909" y="19754"/>
                              </a:cubicBezTo>
                              <a:cubicBezTo>
                                <a:pt x="13803" y="19548"/>
                                <a:pt x="13661" y="19492"/>
                                <a:pt x="13539" y="19565"/>
                              </a:cubicBezTo>
                              <a:cubicBezTo>
                                <a:pt x="13419" y="19635"/>
                                <a:pt x="13356" y="19810"/>
                                <a:pt x="13410" y="20052"/>
                              </a:cubicBezTo>
                              <a:cubicBezTo>
                                <a:pt x="13220" y="20003"/>
                                <a:pt x="13089" y="20094"/>
                                <a:pt x="13045" y="20255"/>
                              </a:cubicBezTo>
                              <a:cubicBezTo>
                                <a:pt x="12999" y="20416"/>
                                <a:pt x="13053" y="20595"/>
                                <a:pt x="13222" y="20714"/>
                              </a:cubicBezTo>
                              <a:cubicBezTo>
                                <a:pt x="13094" y="20823"/>
                                <a:pt x="13042" y="20959"/>
                                <a:pt x="13053" y="21089"/>
                              </a:cubicBezTo>
                              <a:cubicBezTo>
                                <a:pt x="13040" y="21103"/>
                                <a:pt x="13023" y="21120"/>
                                <a:pt x="13010" y="21134"/>
                              </a:cubicBezTo>
                              <a:cubicBezTo>
                                <a:pt x="13037" y="21022"/>
                                <a:pt x="13029" y="20858"/>
                                <a:pt x="13029" y="20858"/>
                              </a:cubicBezTo>
                              <a:cubicBezTo>
                                <a:pt x="12871" y="21001"/>
                                <a:pt x="12917" y="21180"/>
                                <a:pt x="12933" y="21225"/>
                              </a:cubicBezTo>
                              <a:cubicBezTo>
                                <a:pt x="12892" y="21274"/>
                                <a:pt x="12854" y="21330"/>
                                <a:pt x="12819" y="21383"/>
                              </a:cubicBezTo>
                              <a:cubicBezTo>
                                <a:pt x="12830" y="21264"/>
                                <a:pt x="12797" y="21106"/>
                                <a:pt x="12797" y="21106"/>
                              </a:cubicBezTo>
                              <a:cubicBezTo>
                                <a:pt x="12691" y="21246"/>
                                <a:pt x="12712" y="21379"/>
                                <a:pt x="12737" y="21449"/>
                              </a:cubicBezTo>
                              <a:lnTo>
                                <a:pt x="12822" y="21449"/>
                              </a:lnTo>
                              <a:cubicBezTo>
                                <a:pt x="12835" y="21428"/>
                                <a:pt x="12849" y="21404"/>
                                <a:pt x="12865" y="21383"/>
                              </a:cubicBezTo>
                              <a:cubicBezTo>
                                <a:pt x="12933" y="21481"/>
                                <a:pt x="13165" y="21337"/>
                                <a:pt x="13165" y="21337"/>
                              </a:cubicBezTo>
                              <a:cubicBezTo>
                                <a:pt x="13059" y="21250"/>
                                <a:pt x="12977" y="21267"/>
                                <a:pt x="12922" y="21302"/>
                              </a:cubicBezTo>
                              <a:cubicBezTo>
                                <a:pt x="12966" y="21243"/>
                                <a:pt x="13012" y="21190"/>
                                <a:pt x="13061" y="21138"/>
                              </a:cubicBezTo>
                              <a:cubicBezTo>
                                <a:pt x="13064" y="21155"/>
                                <a:pt x="13070" y="21173"/>
                                <a:pt x="13075" y="21190"/>
                              </a:cubicBezTo>
                              <a:cubicBezTo>
                                <a:pt x="13130" y="21344"/>
                                <a:pt x="13266" y="21425"/>
                                <a:pt x="13454" y="21355"/>
                              </a:cubicBezTo>
                              <a:cubicBezTo>
                                <a:pt x="13449" y="21386"/>
                                <a:pt x="13446" y="21421"/>
                                <a:pt x="13443" y="21449"/>
                              </a:cubicBezTo>
                              <a:lnTo>
                                <a:pt x="14493" y="21449"/>
                              </a:lnTo>
                              <a:cubicBezTo>
                                <a:pt x="14490" y="21404"/>
                                <a:pt x="14485" y="21355"/>
                                <a:pt x="14474" y="21302"/>
                              </a:cubicBezTo>
                              <a:cubicBezTo>
                                <a:pt x="14664" y="21351"/>
                                <a:pt x="14795" y="21260"/>
                                <a:pt x="14839" y="21099"/>
                              </a:cubicBezTo>
                              <a:cubicBezTo>
                                <a:pt x="14885" y="20945"/>
                                <a:pt x="14833" y="20766"/>
                                <a:pt x="14662" y="20647"/>
                              </a:cubicBezTo>
                              <a:close/>
                              <a:moveTo>
                                <a:pt x="14359" y="19600"/>
                              </a:moveTo>
                              <a:cubicBezTo>
                                <a:pt x="14335" y="19572"/>
                                <a:pt x="14307" y="19551"/>
                                <a:pt x="14275" y="19534"/>
                              </a:cubicBezTo>
                              <a:cubicBezTo>
                                <a:pt x="14253" y="19523"/>
                                <a:pt x="14231" y="19516"/>
                                <a:pt x="14209" y="19516"/>
                              </a:cubicBezTo>
                              <a:cubicBezTo>
                                <a:pt x="14193" y="19464"/>
                                <a:pt x="14174" y="19411"/>
                                <a:pt x="14149" y="19358"/>
                              </a:cubicBezTo>
                              <a:cubicBezTo>
                                <a:pt x="14204" y="19439"/>
                                <a:pt x="14277" y="19499"/>
                                <a:pt x="14373" y="19523"/>
                              </a:cubicBezTo>
                              <a:cubicBezTo>
                                <a:pt x="14370" y="19548"/>
                                <a:pt x="14365" y="19576"/>
                                <a:pt x="14359" y="19600"/>
                              </a:cubicBezTo>
                              <a:close/>
                              <a:moveTo>
                                <a:pt x="3" y="21169"/>
                              </a:moveTo>
                              <a:cubicBezTo>
                                <a:pt x="8" y="21169"/>
                                <a:pt x="11" y="21166"/>
                                <a:pt x="16" y="21166"/>
                              </a:cubicBezTo>
                              <a:cubicBezTo>
                                <a:pt x="128" y="21138"/>
                                <a:pt x="128" y="21138"/>
                                <a:pt x="128" y="21138"/>
                              </a:cubicBezTo>
                              <a:cubicBezTo>
                                <a:pt x="128" y="21138"/>
                                <a:pt x="87" y="21113"/>
                                <a:pt x="5" y="21040"/>
                              </a:cubicBezTo>
                              <a:lnTo>
                                <a:pt x="5" y="21169"/>
                              </a:lnTo>
                              <a:close/>
                              <a:moveTo>
                                <a:pt x="3149" y="19488"/>
                              </a:moveTo>
                              <a:cubicBezTo>
                                <a:pt x="3048" y="19488"/>
                                <a:pt x="3048" y="19691"/>
                                <a:pt x="3149" y="19691"/>
                              </a:cubicBezTo>
                              <a:cubicBezTo>
                                <a:pt x="3250" y="19691"/>
                                <a:pt x="3250" y="19488"/>
                                <a:pt x="3149" y="19488"/>
                              </a:cubicBezTo>
                              <a:close/>
                              <a:moveTo>
                                <a:pt x="3" y="21453"/>
                              </a:moveTo>
                              <a:lnTo>
                                <a:pt x="85" y="21453"/>
                              </a:lnTo>
                              <a:cubicBezTo>
                                <a:pt x="57" y="21446"/>
                                <a:pt x="30" y="21442"/>
                                <a:pt x="3" y="21442"/>
                              </a:cubicBezTo>
                              <a:lnTo>
                                <a:pt x="3" y="21453"/>
                              </a:lnTo>
                              <a:close/>
                              <a:moveTo>
                                <a:pt x="123" y="18413"/>
                              </a:moveTo>
                              <a:cubicBezTo>
                                <a:pt x="22" y="18413"/>
                                <a:pt x="22" y="18616"/>
                                <a:pt x="123" y="18616"/>
                              </a:cubicBezTo>
                              <a:cubicBezTo>
                                <a:pt x="224" y="18616"/>
                                <a:pt x="224" y="18413"/>
                                <a:pt x="123" y="18413"/>
                              </a:cubicBezTo>
                              <a:close/>
                              <a:moveTo>
                                <a:pt x="12072" y="20311"/>
                              </a:moveTo>
                              <a:cubicBezTo>
                                <a:pt x="12173" y="20311"/>
                                <a:pt x="12173" y="20108"/>
                                <a:pt x="12072" y="20108"/>
                              </a:cubicBezTo>
                              <a:cubicBezTo>
                                <a:pt x="11968" y="20108"/>
                                <a:pt x="11968" y="20311"/>
                                <a:pt x="12072" y="20311"/>
                              </a:cubicBezTo>
                              <a:close/>
                              <a:moveTo>
                                <a:pt x="12279" y="18479"/>
                              </a:moveTo>
                              <a:cubicBezTo>
                                <a:pt x="12380" y="18479"/>
                                <a:pt x="12380" y="18276"/>
                                <a:pt x="12279" y="18276"/>
                              </a:cubicBezTo>
                              <a:cubicBezTo>
                                <a:pt x="12178" y="18280"/>
                                <a:pt x="12178" y="18479"/>
                                <a:pt x="12279" y="18479"/>
                              </a:cubicBezTo>
                              <a:close/>
                              <a:moveTo>
                                <a:pt x="12091" y="19246"/>
                              </a:moveTo>
                              <a:cubicBezTo>
                                <a:pt x="11990" y="19246"/>
                                <a:pt x="11990" y="19450"/>
                                <a:pt x="12091" y="19450"/>
                              </a:cubicBezTo>
                              <a:cubicBezTo>
                                <a:pt x="12192" y="19450"/>
                                <a:pt x="12192" y="19246"/>
                                <a:pt x="12091" y="19246"/>
                              </a:cubicBezTo>
                              <a:close/>
                              <a:moveTo>
                                <a:pt x="10651" y="18448"/>
                              </a:moveTo>
                              <a:cubicBezTo>
                                <a:pt x="10733" y="18430"/>
                                <a:pt x="10815" y="18406"/>
                                <a:pt x="10897" y="18374"/>
                              </a:cubicBezTo>
                              <a:cubicBezTo>
                                <a:pt x="10940" y="18399"/>
                                <a:pt x="11022" y="18451"/>
                                <a:pt x="11077" y="18511"/>
                              </a:cubicBezTo>
                              <a:cubicBezTo>
                                <a:pt x="11099" y="18665"/>
                                <a:pt x="11208" y="19124"/>
                                <a:pt x="11685" y="19383"/>
                              </a:cubicBezTo>
                              <a:cubicBezTo>
                                <a:pt x="11816" y="19457"/>
                                <a:pt x="11816" y="19457"/>
                                <a:pt x="11816" y="19457"/>
                              </a:cubicBezTo>
                              <a:cubicBezTo>
                                <a:pt x="11816" y="19457"/>
                                <a:pt x="11786" y="19390"/>
                                <a:pt x="11739" y="19225"/>
                              </a:cubicBezTo>
                              <a:cubicBezTo>
                                <a:pt x="11693" y="19061"/>
                                <a:pt x="11502" y="18427"/>
                                <a:pt x="11082" y="18458"/>
                              </a:cubicBezTo>
                              <a:cubicBezTo>
                                <a:pt x="11036" y="18413"/>
                                <a:pt x="10981" y="18374"/>
                                <a:pt x="10946" y="18353"/>
                              </a:cubicBezTo>
                              <a:cubicBezTo>
                                <a:pt x="11101" y="18283"/>
                                <a:pt x="11254" y="18192"/>
                                <a:pt x="11396" y="18091"/>
                              </a:cubicBezTo>
                              <a:cubicBezTo>
                                <a:pt x="11415" y="18094"/>
                                <a:pt x="11521" y="18112"/>
                                <a:pt x="11603" y="18171"/>
                              </a:cubicBezTo>
                              <a:cubicBezTo>
                                <a:pt x="11636" y="18297"/>
                                <a:pt x="11786" y="18763"/>
                                <a:pt x="12312" y="18935"/>
                              </a:cubicBezTo>
                              <a:cubicBezTo>
                                <a:pt x="12448" y="18984"/>
                                <a:pt x="12448" y="18984"/>
                                <a:pt x="12448" y="18984"/>
                              </a:cubicBezTo>
                              <a:cubicBezTo>
                                <a:pt x="12448" y="18984"/>
                                <a:pt x="12413" y="18924"/>
                                <a:pt x="12344" y="18770"/>
                              </a:cubicBezTo>
                              <a:cubicBezTo>
                                <a:pt x="12279" y="18619"/>
                                <a:pt x="12023" y="18042"/>
                                <a:pt x="11619" y="18136"/>
                              </a:cubicBezTo>
                              <a:cubicBezTo>
                                <a:pt x="11559" y="18094"/>
                                <a:pt x="11488" y="18070"/>
                                <a:pt x="11442" y="18059"/>
                              </a:cubicBezTo>
                              <a:cubicBezTo>
                                <a:pt x="11505" y="18010"/>
                                <a:pt x="11567" y="17961"/>
                                <a:pt x="11625" y="17912"/>
                              </a:cubicBezTo>
                              <a:cubicBezTo>
                                <a:pt x="11630" y="17912"/>
                                <a:pt x="11633" y="17908"/>
                                <a:pt x="11636" y="17901"/>
                              </a:cubicBezTo>
                              <a:cubicBezTo>
                                <a:pt x="11701" y="17845"/>
                                <a:pt x="11764" y="17789"/>
                                <a:pt x="11821" y="17733"/>
                              </a:cubicBezTo>
                              <a:cubicBezTo>
                                <a:pt x="11837" y="17733"/>
                                <a:pt x="11919" y="17730"/>
                                <a:pt x="12004" y="17754"/>
                              </a:cubicBezTo>
                              <a:cubicBezTo>
                                <a:pt x="12072" y="17863"/>
                                <a:pt x="12342" y="18224"/>
                                <a:pt x="12873" y="18147"/>
                              </a:cubicBezTo>
                              <a:cubicBezTo>
                                <a:pt x="13015" y="18133"/>
                                <a:pt x="13015" y="18133"/>
                                <a:pt x="13015" y="18133"/>
                              </a:cubicBezTo>
                              <a:cubicBezTo>
                                <a:pt x="13015" y="18133"/>
                                <a:pt x="12963" y="18091"/>
                                <a:pt x="12860" y="17978"/>
                              </a:cubicBezTo>
                              <a:cubicBezTo>
                                <a:pt x="12759" y="17866"/>
                                <a:pt x="12358" y="17436"/>
                                <a:pt x="12004" y="17712"/>
                              </a:cubicBezTo>
                              <a:cubicBezTo>
                                <a:pt x="11952" y="17698"/>
                                <a:pt x="11903" y="17695"/>
                                <a:pt x="11867" y="17691"/>
                              </a:cubicBezTo>
                              <a:cubicBezTo>
                                <a:pt x="11993" y="17569"/>
                                <a:pt x="12091" y="17460"/>
                                <a:pt x="12148" y="17390"/>
                              </a:cubicBezTo>
                              <a:cubicBezTo>
                                <a:pt x="12546" y="17418"/>
                                <a:pt x="12753" y="16823"/>
                                <a:pt x="12805" y="16665"/>
                              </a:cubicBezTo>
                              <a:cubicBezTo>
                                <a:pt x="12860" y="16504"/>
                                <a:pt x="12890" y="16437"/>
                                <a:pt x="12890" y="16437"/>
                              </a:cubicBezTo>
                              <a:cubicBezTo>
                                <a:pt x="12890" y="16437"/>
                                <a:pt x="12890" y="16437"/>
                                <a:pt x="12756" y="16504"/>
                              </a:cubicBezTo>
                              <a:cubicBezTo>
                                <a:pt x="12203" y="16760"/>
                                <a:pt x="12115" y="17306"/>
                                <a:pt x="12105" y="17376"/>
                              </a:cubicBezTo>
                              <a:cubicBezTo>
                                <a:pt x="12015" y="17481"/>
                                <a:pt x="11854" y="17656"/>
                                <a:pt x="11649" y="17835"/>
                              </a:cubicBezTo>
                              <a:cubicBezTo>
                                <a:pt x="11660" y="17779"/>
                                <a:pt x="11671" y="17684"/>
                                <a:pt x="11668" y="17572"/>
                              </a:cubicBezTo>
                              <a:cubicBezTo>
                                <a:pt x="11848" y="17099"/>
                                <a:pt x="11486" y="16627"/>
                                <a:pt x="11390" y="16504"/>
                              </a:cubicBezTo>
                              <a:cubicBezTo>
                                <a:pt x="11292" y="16381"/>
                                <a:pt x="11257" y="16318"/>
                                <a:pt x="11257" y="16318"/>
                              </a:cubicBezTo>
                              <a:cubicBezTo>
                                <a:pt x="11257" y="16318"/>
                                <a:pt x="11257" y="16318"/>
                                <a:pt x="11257" y="16500"/>
                              </a:cubicBezTo>
                              <a:cubicBezTo>
                                <a:pt x="11240" y="17197"/>
                                <a:pt x="11551" y="17513"/>
                                <a:pt x="11636" y="17586"/>
                              </a:cubicBezTo>
                              <a:cubicBezTo>
                                <a:pt x="11638" y="17733"/>
                                <a:pt x="11617" y="17842"/>
                                <a:pt x="11608" y="17873"/>
                              </a:cubicBezTo>
                              <a:cubicBezTo>
                                <a:pt x="11464" y="17996"/>
                                <a:pt x="11300" y="18119"/>
                                <a:pt x="11126" y="18220"/>
                              </a:cubicBezTo>
                              <a:cubicBezTo>
                                <a:pt x="11145" y="18168"/>
                                <a:pt x="11175" y="18077"/>
                                <a:pt x="11183" y="17992"/>
                              </a:cubicBezTo>
                              <a:cubicBezTo>
                                <a:pt x="11404" y="17551"/>
                                <a:pt x="11088" y="17026"/>
                                <a:pt x="11003" y="16889"/>
                              </a:cubicBezTo>
                              <a:cubicBezTo>
                                <a:pt x="10916" y="16753"/>
                                <a:pt x="10889" y="16686"/>
                                <a:pt x="10889" y="16686"/>
                              </a:cubicBezTo>
                              <a:cubicBezTo>
                                <a:pt x="10889" y="16686"/>
                                <a:pt x="10889" y="16686"/>
                                <a:pt x="10872" y="16868"/>
                              </a:cubicBezTo>
                              <a:cubicBezTo>
                                <a:pt x="10793" y="17555"/>
                                <a:pt x="11071" y="17915"/>
                                <a:pt x="11150" y="17999"/>
                              </a:cubicBezTo>
                              <a:cubicBezTo>
                                <a:pt x="11137" y="18115"/>
                                <a:pt x="11079" y="18245"/>
                                <a:pt x="11079" y="18248"/>
                              </a:cubicBezTo>
                              <a:cubicBezTo>
                                <a:pt x="11079" y="18248"/>
                                <a:pt x="11079" y="18248"/>
                                <a:pt x="11079" y="18248"/>
                              </a:cubicBezTo>
                              <a:cubicBezTo>
                                <a:pt x="10954" y="18315"/>
                                <a:pt x="10826" y="18371"/>
                                <a:pt x="10695" y="18399"/>
                              </a:cubicBezTo>
                              <a:cubicBezTo>
                                <a:pt x="10736" y="18339"/>
                                <a:pt x="10799" y="18227"/>
                                <a:pt x="10807" y="18119"/>
                              </a:cubicBezTo>
                              <a:cubicBezTo>
                                <a:pt x="11028" y="17684"/>
                                <a:pt x="10722" y="17155"/>
                                <a:pt x="10641" y="17019"/>
                              </a:cubicBezTo>
                              <a:cubicBezTo>
                                <a:pt x="10556" y="16879"/>
                                <a:pt x="10529" y="16812"/>
                                <a:pt x="10529" y="16812"/>
                              </a:cubicBezTo>
                              <a:cubicBezTo>
                                <a:pt x="10529" y="16812"/>
                                <a:pt x="10529" y="16812"/>
                                <a:pt x="10510" y="16994"/>
                              </a:cubicBezTo>
                              <a:cubicBezTo>
                                <a:pt x="10507" y="17008"/>
                                <a:pt x="10507" y="17019"/>
                                <a:pt x="10504" y="17033"/>
                              </a:cubicBezTo>
                              <a:cubicBezTo>
                                <a:pt x="10480" y="16903"/>
                                <a:pt x="10474" y="16847"/>
                                <a:pt x="10474" y="16847"/>
                              </a:cubicBezTo>
                              <a:cubicBezTo>
                                <a:pt x="10474" y="16847"/>
                                <a:pt x="10474" y="16847"/>
                                <a:pt x="10403" y="17005"/>
                              </a:cubicBezTo>
                              <a:cubicBezTo>
                                <a:pt x="10114" y="17607"/>
                                <a:pt x="10270" y="18084"/>
                                <a:pt x="10311" y="18192"/>
                              </a:cubicBezTo>
                              <a:cubicBezTo>
                                <a:pt x="10267" y="18269"/>
                                <a:pt x="10196" y="18364"/>
                                <a:pt x="10163" y="18402"/>
                              </a:cubicBezTo>
                              <a:cubicBezTo>
                                <a:pt x="10163" y="18402"/>
                                <a:pt x="10163" y="18406"/>
                                <a:pt x="10161" y="18406"/>
                              </a:cubicBezTo>
                              <a:cubicBezTo>
                                <a:pt x="10079" y="18402"/>
                                <a:pt x="10003" y="18409"/>
                                <a:pt x="9932" y="18420"/>
                              </a:cubicBezTo>
                              <a:cubicBezTo>
                                <a:pt x="9929" y="18420"/>
                                <a:pt x="9924" y="18420"/>
                                <a:pt x="9921" y="18420"/>
                              </a:cubicBezTo>
                              <a:cubicBezTo>
                                <a:pt x="9861" y="18430"/>
                                <a:pt x="9806" y="18441"/>
                                <a:pt x="9752" y="18458"/>
                              </a:cubicBezTo>
                              <a:cubicBezTo>
                                <a:pt x="9749" y="18416"/>
                                <a:pt x="9741" y="18381"/>
                                <a:pt x="9724" y="18353"/>
                              </a:cubicBezTo>
                              <a:cubicBezTo>
                                <a:pt x="9724" y="18350"/>
                                <a:pt x="9727" y="18346"/>
                                <a:pt x="9727" y="18343"/>
                              </a:cubicBezTo>
                              <a:cubicBezTo>
                                <a:pt x="10052" y="18003"/>
                                <a:pt x="9864" y="17373"/>
                                <a:pt x="9814" y="17211"/>
                              </a:cubicBezTo>
                              <a:cubicBezTo>
                                <a:pt x="9763" y="17047"/>
                                <a:pt x="9749" y="16973"/>
                                <a:pt x="9749" y="16973"/>
                              </a:cubicBezTo>
                              <a:cubicBezTo>
                                <a:pt x="9749" y="16973"/>
                                <a:pt x="9749" y="16973"/>
                                <a:pt x="9692" y="17141"/>
                              </a:cubicBezTo>
                              <a:cubicBezTo>
                                <a:pt x="9466" y="17758"/>
                                <a:pt x="9637" y="18196"/>
                                <a:pt x="9697" y="18322"/>
                              </a:cubicBezTo>
                              <a:cubicBezTo>
                                <a:pt x="9697" y="18322"/>
                                <a:pt x="9697" y="18325"/>
                                <a:pt x="9697" y="18325"/>
                              </a:cubicBezTo>
                              <a:cubicBezTo>
                                <a:pt x="9615" y="18259"/>
                                <a:pt x="9466" y="18343"/>
                                <a:pt x="9326" y="18521"/>
                              </a:cubicBezTo>
                              <a:cubicBezTo>
                                <a:pt x="9321" y="18525"/>
                                <a:pt x="9313" y="18532"/>
                                <a:pt x="9307" y="18539"/>
                              </a:cubicBezTo>
                              <a:cubicBezTo>
                                <a:pt x="9305" y="18514"/>
                                <a:pt x="9299" y="18490"/>
                                <a:pt x="9294" y="18465"/>
                              </a:cubicBezTo>
                              <a:cubicBezTo>
                                <a:pt x="9294" y="18420"/>
                                <a:pt x="9291" y="18378"/>
                                <a:pt x="9286" y="18339"/>
                              </a:cubicBezTo>
                              <a:cubicBezTo>
                                <a:pt x="9321" y="18017"/>
                                <a:pt x="9193" y="17681"/>
                                <a:pt x="9149" y="17569"/>
                              </a:cubicBezTo>
                              <a:cubicBezTo>
                                <a:pt x="9087" y="17411"/>
                                <a:pt x="9067" y="17338"/>
                                <a:pt x="9067" y="17338"/>
                              </a:cubicBezTo>
                              <a:cubicBezTo>
                                <a:pt x="9067" y="17338"/>
                                <a:pt x="9067" y="17338"/>
                                <a:pt x="9021" y="17513"/>
                              </a:cubicBezTo>
                              <a:cubicBezTo>
                                <a:pt x="8948" y="17775"/>
                                <a:pt x="8937" y="17999"/>
                                <a:pt x="8956" y="18182"/>
                              </a:cubicBezTo>
                              <a:cubicBezTo>
                                <a:pt x="8942" y="18206"/>
                                <a:pt x="8931" y="18234"/>
                                <a:pt x="8920" y="18266"/>
                              </a:cubicBezTo>
                              <a:cubicBezTo>
                                <a:pt x="8833" y="18133"/>
                                <a:pt x="8738" y="18066"/>
                                <a:pt x="8667" y="18105"/>
                              </a:cubicBezTo>
                              <a:cubicBezTo>
                                <a:pt x="8571" y="18157"/>
                                <a:pt x="8555" y="18381"/>
                                <a:pt x="8612" y="18640"/>
                              </a:cubicBezTo>
                              <a:cubicBezTo>
                                <a:pt x="8596" y="18633"/>
                                <a:pt x="8579" y="18626"/>
                                <a:pt x="8563" y="18619"/>
                              </a:cubicBezTo>
                              <a:cubicBezTo>
                                <a:pt x="8400" y="18504"/>
                                <a:pt x="8247" y="18476"/>
                                <a:pt x="8187" y="18574"/>
                              </a:cubicBezTo>
                              <a:cubicBezTo>
                                <a:pt x="8138" y="18651"/>
                                <a:pt x="8162" y="18788"/>
                                <a:pt x="8239" y="18931"/>
                              </a:cubicBezTo>
                              <a:cubicBezTo>
                                <a:pt x="8105" y="18959"/>
                                <a:pt x="8012" y="19033"/>
                                <a:pt x="8002" y="19131"/>
                              </a:cubicBezTo>
                              <a:cubicBezTo>
                                <a:pt x="7988" y="19260"/>
                                <a:pt x="8130" y="19397"/>
                                <a:pt x="8334" y="19464"/>
                              </a:cubicBezTo>
                              <a:cubicBezTo>
                                <a:pt x="8337" y="19464"/>
                                <a:pt x="8337" y="19467"/>
                                <a:pt x="8340" y="19467"/>
                              </a:cubicBezTo>
                              <a:cubicBezTo>
                                <a:pt x="8323" y="19485"/>
                                <a:pt x="8310" y="19502"/>
                                <a:pt x="8296" y="19520"/>
                              </a:cubicBezTo>
                              <a:cubicBezTo>
                                <a:pt x="8135" y="19642"/>
                                <a:pt x="8042" y="19800"/>
                                <a:pt x="8078" y="19915"/>
                              </a:cubicBezTo>
                              <a:cubicBezTo>
                                <a:pt x="8105" y="20006"/>
                                <a:pt x="8209" y="20048"/>
                                <a:pt x="8345" y="20034"/>
                              </a:cubicBezTo>
                              <a:cubicBezTo>
                                <a:pt x="8299" y="20199"/>
                                <a:pt x="8301" y="20339"/>
                                <a:pt x="8361" y="20399"/>
                              </a:cubicBezTo>
                              <a:cubicBezTo>
                                <a:pt x="8440" y="20476"/>
                                <a:pt x="8596" y="20392"/>
                                <a:pt x="8740" y="20210"/>
                              </a:cubicBezTo>
                              <a:cubicBezTo>
                                <a:pt x="8746" y="20206"/>
                                <a:pt x="8754" y="20199"/>
                                <a:pt x="8759" y="20192"/>
                              </a:cubicBezTo>
                              <a:cubicBezTo>
                                <a:pt x="8762" y="20217"/>
                                <a:pt x="8768" y="20241"/>
                                <a:pt x="8773" y="20266"/>
                              </a:cubicBezTo>
                              <a:cubicBezTo>
                                <a:pt x="8778" y="20507"/>
                                <a:pt x="8838" y="20689"/>
                                <a:pt x="8934" y="20707"/>
                              </a:cubicBezTo>
                              <a:cubicBezTo>
                                <a:pt x="9010" y="20721"/>
                                <a:pt x="9089" y="20626"/>
                                <a:pt x="9147" y="20469"/>
                              </a:cubicBezTo>
                              <a:cubicBezTo>
                                <a:pt x="9234" y="20602"/>
                                <a:pt x="9329" y="20668"/>
                                <a:pt x="9400" y="20630"/>
                              </a:cubicBezTo>
                              <a:cubicBezTo>
                                <a:pt x="9438" y="20609"/>
                                <a:pt x="9463" y="20560"/>
                                <a:pt x="9476" y="20493"/>
                              </a:cubicBezTo>
                              <a:cubicBezTo>
                                <a:pt x="9490" y="20507"/>
                                <a:pt x="9504" y="20521"/>
                                <a:pt x="9517" y="20535"/>
                              </a:cubicBezTo>
                              <a:cubicBezTo>
                                <a:pt x="9561" y="20675"/>
                                <a:pt x="9624" y="20914"/>
                                <a:pt x="9665" y="21152"/>
                              </a:cubicBezTo>
                              <a:cubicBezTo>
                                <a:pt x="9626" y="21159"/>
                                <a:pt x="9539" y="21180"/>
                                <a:pt x="9455" y="21222"/>
                              </a:cubicBezTo>
                              <a:cubicBezTo>
                                <a:pt x="9373" y="21264"/>
                                <a:pt x="9291" y="21330"/>
                                <a:pt x="9261" y="21432"/>
                              </a:cubicBezTo>
                              <a:cubicBezTo>
                                <a:pt x="9242" y="21432"/>
                                <a:pt x="9223" y="21432"/>
                                <a:pt x="9204" y="21442"/>
                              </a:cubicBezTo>
                              <a:cubicBezTo>
                                <a:pt x="9193" y="21449"/>
                                <a:pt x="9182" y="21456"/>
                                <a:pt x="9174" y="21467"/>
                              </a:cubicBezTo>
                              <a:lnTo>
                                <a:pt x="9332" y="21467"/>
                              </a:lnTo>
                              <a:cubicBezTo>
                                <a:pt x="9321" y="21456"/>
                                <a:pt x="9310" y="21446"/>
                                <a:pt x="9296" y="21442"/>
                              </a:cubicBezTo>
                              <a:cubicBezTo>
                                <a:pt x="9354" y="21267"/>
                                <a:pt x="9602" y="21208"/>
                                <a:pt x="9670" y="21197"/>
                              </a:cubicBezTo>
                              <a:cubicBezTo>
                                <a:pt x="9686" y="21292"/>
                                <a:pt x="9697" y="21383"/>
                                <a:pt x="9703" y="21470"/>
                              </a:cubicBezTo>
                              <a:lnTo>
                                <a:pt x="9738" y="21470"/>
                              </a:lnTo>
                              <a:cubicBezTo>
                                <a:pt x="9730" y="21344"/>
                                <a:pt x="9711" y="21204"/>
                                <a:pt x="9684" y="21071"/>
                              </a:cubicBezTo>
                              <a:cubicBezTo>
                                <a:pt x="9752" y="21152"/>
                                <a:pt x="9885" y="21313"/>
                                <a:pt x="9962" y="21470"/>
                              </a:cubicBezTo>
                              <a:lnTo>
                                <a:pt x="10005" y="21470"/>
                              </a:lnTo>
                              <a:cubicBezTo>
                                <a:pt x="9907" y="21257"/>
                                <a:pt x="9703" y="21029"/>
                                <a:pt x="9667" y="20991"/>
                              </a:cubicBezTo>
                              <a:cubicBezTo>
                                <a:pt x="9632" y="20826"/>
                                <a:pt x="9594" y="20682"/>
                                <a:pt x="9569" y="20595"/>
                              </a:cubicBezTo>
                              <a:cubicBezTo>
                                <a:pt x="9675" y="20700"/>
                                <a:pt x="9790" y="20794"/>
                                <a:pt x="9913" y="20872"/>
                              </a:cubicBezTo>
                              <a:cubicBezTo>
                                <a:pt x="9921" y="20945"/>
                                <a:pt x="9978" y="21320"/>
                                <a:pt x="10172" y="21470"/>
                              </a:cubicBezTo>
                              <a:lnTo>
                                <a:pt x="10436" y="21470"/>
                              </a:lnTo>
                              <a:cubicBezTo>
                                <a:pt x="10422" y="21446"/>
                                <a:pt x="10403" y="21428"/>
                                <a:pt x="10382" y="21414"/>
                              </a:cubicBezTo>
                              <a:cubicBezTo>
                                <a:pt x="10330" y="21390"/>
                                <a:pt x="10275" y="21411"/>
                                <a:pt x="10240" y="21460"/>
                              </a:cubicBezTo>
                              <a:cubicBezTo>
                                <a:pt x="10046" y="21362"/>
                                <a:pt x="9973" y="21015"/>
                                <a:pt x="9954" y="20896"/>
                              </a:cubicBezTo>
                              <a:cubicBezTo>
                                <a:pt x="10060" y="20956"/>
                                <a:pt x="10172" y="21005"/>
                                <a:pt x="10289" y="21033"/>
                              </a:cubicBezTo>
                              <a:cubicBezTo>
                                <a:pt x="10289" y="21047"/>
                                <a:pt x="10286" y="21057"/>
                                <a:pt x="10289" y="21071"/>
                              </a:cubicBezTo>
                              <a:cubicBezTo>
                                <a:pt x="10297" y="21162"/>
                                <a:pt x="10360" y="21225"/>
                                <a:pt x="10431" y="21218"/>
                              </a:cubicBezTo>
                              <a:cubicBezTo>
                                <a:pt x="10501" y="21208"/>
                                <a:pt x="10551" y="21127"/>
                                <a:pt x="10545" y="21036"/>
                              </a:cubicBezTo>
                              <a:cubicBezTo>
                                <a:pt x="10537" y="20945"/>
                                <a:pt x="10474" y="20882"/>
                                <a:pt x="10403" y="20889"/>
                              </a:cubicBezTo>
                              <a:cubicBezTo>
                                <a:pt x="10357" y="20896"/>
                                <a:pt x="10319" y="20935"/>
                                <a:pt x="10300" y="20984"/>
                              </a:cubicBezTo>
                              <a:cubicBezTo>
                                <a:pt x="10166" y="20952"/>
                                <a:pt x="10041" y="20896"/>
                                <a:pt x="9924" y="20823"/>
                              </a:cubicBezTo>
                              <a:cubicBezTo>
                                <a:pt x="9951" y="20777"/>
                                <a:pt x="10041" y="20672"/>
                                <a:pt x="10297" y="20724"/>
                              </a:cubicBezTo>
                              <a:cubicBezTo>
                                <a:pt x="10302" y="20805"/>
                                <a:pt x="10354" y="20872"/>
                                <a:pt x="10420" y="20875"/>
                              </a:cubicBezTo>
                              <a:cubicBezTo>
                                <a:pt x="10491" y="20879"/>
                                <a:pt x="10551" y="20809"/>
                                <a:pt x="10553" y="20717"/>
                              </a:cubicBezTo>
                              <a:cubicBezTo>
                                <a:pt x="10556" y="20626"/>
                                <a:pt x="10501" y="20549"/>
                                <a:pt x="10431" y="20546"/>
                              </a:cubicBezTo>
                              <a:cubicBezTo>
                                <a:pt x="10368" y="20542"/>
                                <a:pt x="10313" y="20598"/>
                                <a:pt x="10300" y="20675"/>
                              </a:cubicBezTo>
                              <a:cubicBezTo>
                                <a:pt x="10155" y="20644"/>
                                <a:pt x="10057" y="20665"/>
                                <a:pt x="9994" y="20696"/>
                              </a:cubicBezTo>
                              <a:cubicBezTo>
                                <a:pt x="9934" y="20728"/>
                                <a:pt x="9904" y="20770"/>
                                <a:pt x="9891" y="20798"/>
                              </a:cubicBezTo>
                              <a:cubicBezTo>
                                <a:pt x="9741" y="20700"/>
                                <a:pt x="9605" y="20574"/>
                                <a:pt x="9482" y="20434"/>
                              </a:cubicBezTo>
                              <a:cubicBezTo>
                                <a:pt x="9485" y="20416"/>
                                <a:pt x="9485" y="20399"/>
                                <a:pt x="9485" y="20378"/>
                              </a:cubicBezTo>
                              <a:cubicBezTo>
                                <a:pt x="9583" y="20385"/>
                                <a:pt x="9741" y="20381"/>
                                <a:pt x="9929" y="20332"/>
                              </a:cubicBezTo>
                              <a:cubicBezTo>
                                <a:pt x="9973" y="20374"/>
                                <a:pt x="10232" y="20598"/>
                                <a:pt x="10561" y="20441"/>
                              </a:cubicBezTo>
                              <a:cubicBezTo>
                                <a:pt x="10591" y="20518"/>
                                <a:pt x="10665" y="20553"/>
                                <a:pt x="10728" y="20518"/>
                              </a:cubicBezTo>
                              <a:cubicBezTo>
                                <a:pt x="10793" y="20483"/>
                                <a:pt x="10820" y="20385"/>
                                <a:pt x="10793" y="20301"/>
                              </a:cubicBezTo>
                              <a:cubicBezTo>
                                <a:pt x="10766" y="20217"/>
                                <a:pt x="10690" y="20182"/>
                                <a:pt x="10624" y="20217"/>
                              </a:cubicBezTo>
                              <a:cubicBezTo>
                                <a:pt x="10570" y="20248"/>
                                <a:pt x="10540" y="20322"/>
                                <a:pt x="10551" y="20395"/>
                              </a:cubicBezTo>
                              <a:cubicBezTo>
                                <a:pt x="10281" y="20528"/>
                                <a:pt x="10060" y="20385"/>
                                <a:pt x="9978" y="20318"/>
                              </a:cubicBezTo>
                              <a:cubicBezTo>
                                <a:pt x="10123" y="20276"/>
                                <a:pt x="10283" y="20206"/>
                                <a:pt x="10447" y="20094"/>
                              </a:cubicBezTo>
                              <a:cubicBezTo>
                                <a:pt x="10447" y="20094"/>
                                <a:pt x="10447" y="20097"/>
                                <a:pt x="10450" y="20097"/>
                              </a:cubicBezTo>
                              <a:cubicBezTo>
                                <a:pt x="10488" y="20175"/>
                                <a:pt x="10567" y="20199"/>
                                <a:pt x="10627" y="20150"/>
                              </a:cubicBezTo>
                              <a:cubicBezTo>
                                <a:pt x="10687" y="20101"/>
                                <a:pt x="10706" y="19999"/>
                                <a:pt x="10668" y="19922"/>
                              </a:cubicBezTo>
                              <a:cubicBezTo>
                                <a:pt x="10630" y="19845"/>
                                <a:pt x="10551" y="19821"/>
                                <a:pt x="10491" y="19870"/>
                              </a:cubicBezTo>
                              <a:cubicBezTo>
                                <a:pt x="10442" y="19908"/>
                                <a:pt x="10422" y="19982"/>
                                <a:pt x="10433" y="20048"/>
                              </a:cubicBezTo>
                              <a:cubicBezTo>
                                <a:pt x="10281" y="20157"/>
                                <a:pt x="10128" y="20224"/>
                                <a:pt x="9989" y="20266"/>
                              </a:cubicBezTo>
                              <a:cubicBezTo>
                                <a:pt x="9997" y="20185"/>
                                <a:pt x="10033" y="19912"/>
                                <a:pt x="10172" y="19744"/>
                              </a:cubicBezTo>
                              <a:cubicBezTo>
                                <a:pt x="10196" y="19793"/>
                                <a:pt x="10221" y="19845"/>
                                <a:pt x="10251" y="19898"/>
                              </a:cubicBezTo>
                              <a:cubicBezTo>
                                <a:pt x="10332" y="20048"/>
                                <a:pt x="10332" y="20048"/>
                                <a:pt x="10332" y="20048"/>
                              </a:cubicBezTo>
                              <a:cubicBezTo>
                                <a:pt x="10332" y="20048"/>
                                <a:pt x="10332" y="19971"/>
                                <a:pt x="10357" y="19800"/>
                              </a:cubicBezTo>
                              <a:cubicBezTo>
                                <a:pt x="10360" y="19789"/>
                                <a:pt x="10360" y="19775"/>
                                <a:pt x="10362" y="19758"/>
                              </a:cubicBezTo>
                              <a:cubicBezTo>
                                <a:pt x="10382" y="19751"/>
                                <a:pt x="10398" y="19744"/>
                                <a:pt x="10412" y="19726"/>
                              </a:cubicBezTo>
                              <a:cubicBezTo>
                                <a:pt x="10466" y="19670"/>
                                <a:pt x="10474" y="19565"/>
                                <a:pt x="10431" y="19495"/>
                              </a:cubicBezTo>
                              <a:cubicBezTo>
                                <a:pt x="10417" y="19474"/>
                                <a:pt x="10401" y="19457"/>
                                <a:pt x="10382" y="19450"/>
                              </a:cubicBezTo>
                              <a:cubicBezTo>
                                <a:pt x="10379" y="19197"/>
                                <a:pt x="10330" y="18886"/>
                                <a:pt x="10109" y="18728"/>
                              </a:cubicBezTo>
                              <a:cubicBezTo>
                                <a:pt x="10065" y="18616"/>
                                <a:pt x="10000" y="18518"/>
                                <a:pt x="9962" y="18465"/>
                              </a:cubicBezTo>
                              <a:cubicBezTo>
                                <a:pt x="10084" y="18451"/>
                                <a:pt x="10223" y="18451"/>
                                <a:pt x="10379" y="18476"/>
                              </a:cubicBezTo>
                              <a:cubicBezTo>
                                <a:pt x="10387" y="18476"/>
                                <a:pt x="10395" y="18476"/>
                                <a:pt x="10401" y="18476"/>
                              </a:cubicBezTo>
                              <a:cubicBezTo>
                                <a:pt x="10417" y="18497"/>
                                <a:pt x="10485" y="18595"/>
                                <a:pt x="10521" y="18686"/>
                              </a:cubicBezTo>
                              <a:cubicBezTo>
                                <a:pt x="10488" y="18837"/>
                                <a:pt x="10425" y="19309"/>
                                <a:pt x="10760" y="19814"/>
                              </a:cubicBezTo>
                              <a:cubicBezTo>
                                <a:pt x="10850" y="19957"/>
                                <a:pt x="10850" y="19957"/>
                                <a:pt x="10850" y="19957"/>
                              </a:cubicBezTo>
                              <a:cubicBezTo>
                                <a:pt x="10850" y="19957"/>
                                <a:pt x="10848" y="19880"/>
                                <a:pt x="10864" y="19705"/>
                              </a:cubicBezTo>
                              <a:cubicBezTo>
                                <a:pt x="10880" y="19530"/>
                                <a:pt x="10929" y="18851"/>
                                <a:pt x="10540" y="18640"/>
                              </a:cubicBezTo>
                              <a:cubicBezTo>
                                <a:pt x="10512" y="18577"/>
                                <a:pt x="10474" y="18514"/>
                                <a:pt x="10447" y="18479"/>
                              </a:cubicBezTo>
                              <a:cubicBezTo>
                                <a:pt x="10512" y="18479"/>
                                <a:pt x="10578" y="18472"/>
                                <a:pt x="10643" y="18458"/>
                              </a:cubicBezTo>
                              <a:cubicBezTo>
                                <a:pt x="10646" y="18448"/>
                                <a:pt x="10649" y="18448"/>
                                <a:pt x="10651" y="18448"/>
                              </a:cubicBezTo>
                              <a:close/>
                              <a:moveTo>
                                <a:pt x="10071" y="18718"/>
                              </a:moveTo>
                              <a:cubicBezTo>
                                <a:pt x="10041" y="18816"/>
                                <a:pt x="9943" y="19211"/>
                                <a:pt x="10147" y="19695"/>
                              </a:cubicBezTo>
                              <a:cubicBezTo>
                                <a:pt x="9981" y="19887"/>
                                <a:pt x="9951" y="20206"/>
                                <a:pt x="9945" y="20269"/>
                              </a:cubicBezTo>
                              <a:cubicBezTo>
                                <a:pt x="9749" y="20322"/>
                                <a:pt x="9583" y="20325"/>
                                <a:pt x="9479" y="20322"/>
                              </a:cubicBezTo>
                              <a:cubicBezTo>
                                <a:pt x="9476" y="20248"/>
                                <a:pt x="9466" y="20168"/>
                                <a:pt x="9446" y="20083"/>
                              </a:cubicBezTo>
                              <a:cubicBezTo>
                                <a:pt x="9463" y="20090"/>
                                <a:pt x="9479" y="20097"/>
                                <a:pt x="9495" y="20105"/>
                              </a:cubicBezTo>
                              <a:cubicBezTo>
                                <a:pt x="9659" y="20220"/>
                                <a:pt x="9812" y="20248"/>
                                <a:pt x="9872" y="20150"/>
                              </a:cubicBezTo>
                              <a:cubicBezTo>
                                <a:pt x="9904" y="20101"/>
                                <a:pt x="9904" y="20024"/>
                                <a:pt x="9877" y="19936"/>
                              </a:cubicBezTo>
                              <a:cubicBezTo>
                                <a:pt x="9877" y="19898"/>
                                <a:pt x="9877" y="19849"/>
                                <a:pt x="9880" y="19789"/>
                              </a:cubicBezTo>
                              <a:cubicBezTo>
                                <a:pt x="9880" y="19786"/>
                                <a:pt x="9880" y="19779"/>
                                <a:pt x="9880" y="19775"/>
                              </a:cubicBezTo>
                              <a:cubicBezTo>
                                <a:pt x="9981" y="19740"/>
                                <a:pt x="10046" y="19674"/>
                                <a:pt x="10054" y="19593"/>
                              </a:cubicBezTo>
                              <a:cubicBezTo>
                                <a:pt x="10065" y="19492"/>
                                <a:pt x="9981" y="19390"/>
                                <a:pt x="9850" y="19316"/>
                              </a:cubicBezTo>
                              <a:cubicBezTo>
                                <a:pt x="9842" y="19264"/>
                                <a:pt x="9828" y="19215"/>
                                <a:pt x="9814" y="19162"/>
                              </a:cubicBezTo>
                              <a:cubicBezTo>
                                <a:pt x="9943" y="19047"/>
                                <a:pt x="10011" y="18910"/>
                                <a:pt x="9981" y="18812"/>
                              </a:cubicBezTo>
                              <a:cubicBezTo>
                                <a:pt x="9954" y="18721"/>
                                <a:pt x="9850" y="18679"/>
                                <a:pt x="9714" y="18693"/>
                              </a:cubicBezTo>
                              <a:cubicBezTo>
                                <a:pt x="9733" y="18623"/>
                                <a:pt x="9744" y="18560"/>
                                <a:pt x="9746" y="18504"/>
                              </a:cubicBezTo>
                              <a:cubicBezTo>
                                <a:pt x="9798" y="18486"/>
                                <a:pt x="9855" y="18476"/>
                                <a:pt x="9915" y="18465"/>
                              </a:cubicBezTo>
                              <a:cubicBezTo>
                                <a:pt x="9940" y="18490"/>
                                <a:pt x="10022" y="18595"/>
                                <a:pt x="10071" y="18718"/>
                              </a:cubicBezTo>
                              <a:close/>
                              <a:moveTo>
                                <a:pt x="10382" y="18423"/>
                              </a:moveTo>
                              <a:cubicBezTo>
                                <a:pt x="10319" y="18413"/>
                                <a:pt x="10259" y="18409"/>
                                <a:pt x="10202" y="18406"/>
                              </a:cubicBezTo>
                              <a:cubicBezTo>
                                <a:pt x="10237" y="18360"/>
                                <a:pt x="10311" y="18266"/>
                                <a:pt x="10349" y="18185"/>
                              </a:cubicBezTo>
                              <a:cubicBezTo>
                                <a:pt x="10474" y="18070"/>
                                <a:pt x="10534" y="17905"/>
                                <a:pt x="10556" y="17737"/>
                              </a:cubicBezTo>
                              <a:cubicBezTo>
                                <a:pt x="10624" y="17961"/>
                                <a:pt x="10728" y="18091"/>
                                <a:pt x="10766" y="18136"/>
                              </a:cubicBezTo>
                              <a:cubicBezTo>
                                <a:pt x="10747" y="18259"/>
                                <a:pt x="10657" y="18385"/>
                                <a:pt x="10635" y="18409"/>
                              </a:cubicBezTo>
                              <a:cubicBezTo>
                                <a:pt x="10551" y="18423"/>
                                <a:pt x="10466" y="18430"/>
                                <a:pt x="10382" y="18423"/>
                              </a:cubicBezTo>
                              <a:close/>
                              <a:moveTo>
                                <a:pt x="12737" y="19926"/>
                              </a:moveTo>
                              <a:cubicBezTo>
                                <a:pt x="12628" y="19908"/>
                                <a:pt x="12563" y="19957"/>
                                <a:pt x="12524" y="20010"/>
                              </a:cubicBezTo>
                              <a:cubicBezTo>
                                <a:pt x="12541" y="19936"/>
                                <a:pt x="12557" y="19866"/>
                                <a:pt x="12576" y="19796"/>
                              </a:cubicBezTo>
                              <a:cubicBezTo>
                                <a:pt x="12669" y="19835"/>
                                <a:pt x="12841" y="19639"/>
                                <a:pt x="12841" y="19639"/>
                              </a:cubicBezTo>
                              <a:cubicBezTo>
                                <a:pt x="12726" y="19593"/>
                                <a:pt x="12652" y="19632"/>
                                <a:pt x="12609" y="19681"/>
                              </a:cubicBezTo>
                              <a:cubicBezTo>
                                <a:pt x="12633" y="19597"/>
                                <a:pt x="12658" y="19520"/>
                                <a:pt x="12685" y="19446"/>
                              </a:cubicBezTo>
                              <a:cubicBezTo>
                                <a:pt x="12767" y="19520"/>
                                <a:pt x="12974" y="19355"/>
                                <a:pt x="12974" y="19355"/>
                              </a:cubicBezTo>
                              <a:cubicBezTo>
                                <a:pt x="12851" y="19274"/>
                                <a:pt x="12767" y="19316"/>
                                <a:pt x="12718" y="19362"/>
                              </a:cubicBezTo>
                              <a:cubicBezTo>
                                <a:pt x="12723" y="19344"/>
                                <a:pt x="12732" y="19330"/>
                                <a:pt x="12737" y="19316"/>
                              </a:cubicBezTo>
                              <a:cubicBezTo>
                                <a:pt x="12778" y="19306"/>
                                <a:pt x="12822" y="19253"/>
                                <a:pt x="12822" y="19253"/>
                              </a:cubicBezTo>
                              <a:cubicBezTo>
                                <a:pt x="12822" y="19253"/>
                                <a:pt x="12822" y="19253"/>
                                <a:pt x="12822" y="19253"/>
                              </a:cubicBezTo>
                              <a:cubicBezTo>
                                <a:pt x="12892" y="19222"/>
                                <a:pt x="12988" y="19169"/>
                                <a:pt x="13070" y="19106"/>
                              </a:cubicBezTo>
                              <a:cubicBezTo>
                                <a:pt x="13181" y="19036"/>
                                <a:pt x="13274" y="18938"/>
                                <a:pt x="13247" y="18823"/>
                              </a:cubicBezTo>
                              <a:cubicBezTo>
                                <a:pt x="13236" y="18781"/>
                                <a:pt x="13222" y="18742"/>
                                <a:pt x="13206" y="18718"/>
                              </a:cubicBezTo>
                              <a:cubicBezTo>
                                <a:pt x="13228" y="18689"/>
                                <a:pt x="13252" y="18661"/>
                                <a:pt x="13266" y="18644"/>
                              </a:cubicBezTo>
                              <a:cubicBezTo>
                                <a:pt x="13271" y="18644"/>
                                <a:pt x="13277" y="18640"/>
                                <a:pt x="13280" y="18637"/>
                              </a:cubicBezTo>
                              <a:cubicBezTo>
                                <a:pt x="13285" y="18626"/>
                                <a:pt x="13282" y="18616"/>
                                <a:pt x="13274" y="18612"/>
                              </a:cubicBezTo>
                              <a:cubicBezTo>
                                <a:pt x="13266" y="18605"/>
                                <a:pt x="13258" y="18609"/>
                                <a:pt x="13255" y="18619"/>
                              </a:cubicBezTo>
                              <a:cubicBezTo>
                                <a:pt x="13252" y="18623"/>
                                <a:pt x="13252" y="18626"/>
                                <a:pt x="13252" y="18630"/>
                              </a:cubicBezTo>
                              <a:cubicBezTo>
                                <a:pt x="13241" y="18647"/>
                                <a:pt x="13217" y="18679"/>
                                <a:pt x="13192" y="18704"/>
                              </a:cubicBezTo>
                              <a:cubicBezTo>
                                <a:pt x="13190" y="18700"/>
                                <a:pt x="13187" y="18696"/>
                                <a:pt x="13184" y="18696"/>
                              </a:cubicBezTo>
                              <a:cubicBezTo>
                                <a:pt x="13184" y="18696"/>
                                <a:pt x="13184" y="18693"/>
                                <a:pt x="13187" y="18693"/>
                              </a:cubicBezTo>
                              <a:cubicBezTo>
                                <a:pt x="13198" y="18675"/>
                                <a:pt x="13206" y="18661"/>
                                <a:pt x="13211" y="18647"/>
                              </a:cubicBezTo>
                              <a:cubicBezTo>
                                <a:pt x="13222" y="18619"/>
                                <a:pt x="13228" y="18591"/>
                                <a:pt x="13225" y="18563"/>
                              </a:cubicBezTo>
                              <a:cubicBezTo>
                                <a:pt x="13236" y="18546"/>
                                <a:pt x="13244" y="18532"/>
                                <a:pt x="13250" y="18518"/>
                              </a:cubicBezTo>
                              <a:cubicBezTo>
                                <a:pt x="13255" y="18518"/>
                                <a:pt x="13260" y="18514"/>
                                <a:pt x="13263" y="18507"/>
                              </a:cubicBezTo>
                              <a:cubicBezTo>
                                <a:pt x="13266" y="18497"/>
                                <a:pt x="13263" y="18486"/>
                                <a:pt x="13255" y="18483"/>
                              </a:cubicBezTo>
                              <a:cubicBezTo>
                                <a:pt x="13247" y="18479"/>
                                <a:pt x="13239" y="18483"/>
                                <a:pt x="13236" y="18493"/>
                              </a:cubicBezTo>
                              <a:cubicBezTo>
                                <a:pt x="13236" y="18497"/>
                                <a:pt x="13236" y="18500"/>
                                <a:pt x="13236" y="18507"/>
                              </a:cubicBezTo>
                              <a:cubicBezTo>
                                <a:pt x="13233" y="18514"/>
                                <a:pt x="13225" y="18525"/>
                                <a:pt x="13220" y="18539"/>
                              </a:cubicBezTo>
                              <a:cubicBezTo>
                                <a:pt x="13214" y="18521"/>
                                <a:pt x="13206" y="18504"/>
                                <a:pt x="13195" y="18486"/>
                              </a:cubicBezTo>
                              <a:cubicBezTo>
                                <a:pt x="13206" y="18462"/>
                                <a:pt x="13214" y="18441"/>
                                <a:pt x="13220" y="18423"/>
                              </a:cubicBezTo>
                              <a:cubicBezTo>
                                <a:pt x="13225" y="18423"/>
                                <a:pt x="13230" y="18420"/>
                                <a:pt x="13230" y="18413"/>
                              </a:cubicBezTo>
                              <a:cubicBezTo>
                                <a:pt x="13233" y="18402"/>
                                <a:pt x="13230" y="18392"/>
                                <a:pt x="13222" y="18388"/>
                              </a:cubicBezTo>
                              <a:cubicBezTo>
                                <a:pt x="13214" y="18385"/>
                                <a:pt x="13206" y="18388"/>
                                <a:pt x="13203" y="18399"/>
                              </a:cubicBezTo>
                              <a:cubicBezTo>
                                <a:pt x="13200" y="18402"/>
                                <a:pt x="13200" y="18409"/>
                                <a:pt x="13203" y="18413"/>
                              </a:cubicBezTo>
                              <a:cubicBezTo>
                                <a:pt x="13198" y="18427"/>
                                <a:pt x="13190" y="18448"/>
                                <a:pt x="13181" y="18469"/>
                              </a:cubicBezTo>
                              <a:cubicBezTo>
                                <a:pt x="13170" y="18458"/>
                                <a:pt x="13160" y="18444"/>
                                <a:pt x="13143" y="18437"/>
                              </a:cubicBezTo>
                              <a:cubicBezTo>
                                <a:pt x="13162" y="18392"/>
                                <a:pt x="13187" y="18339"/>
                                <a:pt x="13200" y="18318"/>
                              </a:cubicBezTo>
                              <a:cubicBezTo>
                                <a:pt x="13206" y="18318"/>
                                <a:pt x="13211" y="18315"/>
                                <a:pt x="13214" y="18311"/>
                              </a:cubicBezTo>
                              <a:cubicBezTo>
                                <a:pt x="13220" y="18304"/>
                                <a:pt x="13217" y="18290"/>
                                <a:pt x="13209" y="18287"/>
                              </a:cubicBezTo>
                              <a:cubicBezTo>
                                <a:pt x="13203" y="18280"/>
                                <a:pt x="13192" y="18283"/>
                                <a:pt x="13190" y="18294"/>
                              </a:cubicBezTo>
                              <a:cubicBezTo>
                                <a:pt x="13187" y="18297"/>
                                <a:pt x="13187" y="18301"/>
                                <a:pt x="13187" y="18308"/>
                              </a:cubicBezTo>
                              <a:cubicBezTo>
                                <a:pt x="13170" y="18332"/>
                                <a:pt x="13146" y="18385"/>
                                <a:pt x="13127" y="18434"/>
                              </a:cubicBezTo>
                              <a:cubicBezTo>
                                <a:pt x="13116" y="18427"/>
                                <a:pt x="13102" y="18420"/>
                                <a:pt x="13089" y="18416"/>
                              </a:cubicBezTo>
                              <a:cubicBezTo>
                                <a:pt x="13100" y="18392"/>
                                <a:pt x="13113" y="18367"/>
                                <a:pt x="13124" y="18353"/>
                              </a:cubicBezTo>
                              <a:cubicBezTo>
                                <a:pt x="13130" y="18353"/>
                                <a:pt x="13135" y="18353"/>
                                <a:pt x="13138" y="18346"/>
                              </a:cubicBezTo>
                              <a:cubicBezTo>
                                <a:pt x="13143" y="18339"/>
                                <a:pt x="13140" y="18325"/>
                                <a:pt x="13135" y="18322"/>
                              </a:cubicBezTo>
                              <a:cubicBezTo>
                                <a:pt x="13130" y="18315"/>
                                <a:pt x="13119" y="18318"/>
                                <a:pt x="13116" y="18325"/>
                              </a:cubicBezTo>
                              <a:cubicBezTo>
                                <a:pt x="13113" y="18329"/>
                                <a:pt x="13113" y="18332"/>
                                <a:pt x="13113" y="18336"/>
                              </a:cubicBezTo>
                              <a:cubicBezTo>
                                <a:pt x="13102" y="18353"/>
                                <a:pt x="13086" y="18381"/>
                                <a:pt x="13072" y="18409"/>
                              </a:cubicBezTo>
                              <a:cubicBezTo>
                                <a:pt x="13056" y="18406"/>
                                <a:pt x="13040" y="18402"/>
                                <a:pt x="13023" y="18399"/>
                              </a:cubicBezTo>
                              <a:cubicBezTo>
                                <a:pt x="13029" y="18385"/>
                                <a:pt x="13031" y="18371"/>
                                <a:pt x="13037" y="18364"/>
                              </a:cubicBezTo>
                              <a:cubicBezTo>
                                <a:pt x="13042" y="18364"/>
                                <a:pt x="13048" y="18360"/>
                                <a:pt x="13051" y="18353"/>
                              </a:cubicBezTo>
                              <a:cubicBezTo>
                                <a:pt x="13053" y="18343"/>
                                <a:pt x="13051" y="18332"/>
                                <a:pt x="13042" y="18329"/>
                              </a:cubicBezTo>
                              <a:cubicBezTo>
                                <a:pt x="13034" y="18325"/>
                                <a:pt x="13026" y="18329"/>
                                <a:pt x="13023" y="18339"/>
                              </a:cubicBezTo>
                              <a:cubicBezTo>
                                <a:pt x="13023" y="18343"/>
                                <a:pt x="13023" y="18346"/>
                                <a:pt x="13023" y="18353"/>
                              </a:cubicBezTo>
                              <a:cubicBezTo>
                                <a:pt x="13018" y="18367"/>
                                <a:pt x="13012" y="18381"/>
                                <a:pt x="13004" y="18402"/>
                              </a:cubicBezTo>
                              <a:cubicBezTo>
                                <a:pt x="12974" y="18402"/>
                                <a:pt x="12944" y="18434"/>
                                <a:pt x="12914" y="18486"/>
                              </a:cubicBezTo>
                              <a:cubicBezTo>
                                <a:pt x="12911" y="18486"/>
                                <a:pt x="12911" y="18486"/>
                                <a:pt x="12909" y="18486"/>
                              </a:cubicBezTo>
                              <a:cubicBezTo>
                                <a:pt x="12920" y="18451"/>
                                <a:pt x="12933" y="18409"/>
                                <a:pt x="12944" y="18385"/>
                              </a:cubicBezTo>
                              <a:cubicBezTo>
                                <a:pt x="12950" y="18385"/>
                                <a:pt x="12955" y="18381"/>
                                <a:pt x="12958" y="18374"/>
                              </a:cubicBezTo>
                              <a:cubicBezTo>
                                <a:pt x="12961" y="18364"/>
                                <a:pt x="12958" y="18353"/>
                                <a:pt x="12950" y="18350"/>
                              </a:cubicBezTo>
                              <a:cubicBezTo>
                                <a:pt x="12941" y="18346"/>
                                <a:pt x="12933" y="18350"/>
                                <a:pt x="12931" y="18360"/>
                              </a:cubicBezTo>
                              <a:cubicBezTo>
                                <a:pt x="12928" y="18364"/>
                                <a:pt x="12928" y="18367"/>
                                <a:pt x="12931" y="18374"/>
                              </a:cubicBezTo>
                              <a:cubicBezTo>
                                <a:pt x="12917" y="18399"/>
                                <a:pt x="12901" y="18448"/>
                                <a:pt x="12890" y="18486"/>
                              </a:cubicBezTo>
                              <a:cubicBezTo>
                                <a:pt x="12871" y="18483"/>
                                <a:pt x="12849" y="18483"/>
                                <a:pt x="12824" y="18486"/>
                              </a:cubicBezTo>
                              <a:cubicBezTo>
                                <a:pt x="12745" y="18497"/>
                                <a:pt x="12710" y="18605"/>
                                <a:pt x="12696" y="18735"/>
                              </a:cubicBezTo>
                              <a:cubicBezTo>
                                <a:pt x="12669" y="18879"/>
                                <a:pt x="12677" y="19064"/>
                                <a:pt x="12682" y="19180"/>
                              </a:cubicBezTo>
                              <a:cubicBezTo>
                                <a:pt x="12682" y="19180"/>
                                <a:pt x="12682" y="19180"/>
                                <a:pt x="12682" y="19180"/>
                              </a:cubicBezTo>
                              <a:cubicBezTo>
                                <a:pt x="12677" y="19201"/>
                                <a:pt x="12666" y="19253"/>
                                <a:pt x="12677" y="19295"/>
                              </a:cubicBezTo>
                              <a:cubicBezTo>
                                <a:pt x="12658" y="19337"/>
                                <a:pt x="12639" y="19386"/>
                                <a:pt x="12620" y="19436"/>
                              </a:cubicBezTo>
                              <a:cubicBezTo>
                                <a:pt x="12603" y="19334"/>
                                <a:pt x="12565" y="19232"/>
                                <a:pt x="12565" y="19232"/>
                              </a:cubicBezTo>
                              <a:cubicBezTo>
                                <a:pt x="12473" y="19411"/>
                                <a:pt x="12527" y="19541"/>
                                <a:pt x="12563" y="19597"/>
                              </a:cubicBezTo>
                              <a:cubicBezTo>
                                <a:pt x="12543" y="19660"/>
                                <a:pt x="12524" y="19723"/>
                                <a:pt x="12505" y="19789"/>
                              </a:cubicBezTo>
                              <a:cubicBezTo>
                                <a:pt x="12475" y="19688"/>
                                <a:pt x="12413" y="19583"/>
                                <a:pt x="12413" y="19583"/>
                              </a:cubicBezTo>
                              <a:cubicBezTo>
                                <a:pt x="12353" y="19775"/>
                                <a:pt x="12423" y="19887"/>
                                <a:pt x="12467" y="19936"/>
                              </a:cubicBezTo>
                              <a:cubicBezTo>
                                <a:pt x="12451" y="20010"/>
                                <a:pt x="12432" y="20087"/>
                                <a:pt x="12415" y="20168"/>
                              </a:cubicBezTo>
                              <a:cubicBezTo>
                                <a:pt x="12385" y="20055"/>
                                <a:pt x="12301" y="19933"/>
                                <a:pt x="12301" y="19933"/>
                              </a:cubicBezTo>
                              <a:cubicBezTo>
                                <a:pt x="12246" y="20161"/>
                                <a:pt x="12350" y="20266"/>
                                <a:pt x="12391" y="20297"/>
                              </a:cubicBezTo>
                              <a:cubicBezTo>
                                <a:pt x="12377" y="20378"/>
                                <a:pt x="12361" y="20458"/>
                                <a:pt x="12347" y="20542"/>
                              </a:cubicBezTo>
                              <a:cubicBezTo>
                                <a:pt x="12317" y="20437"/>
                                <a:pt x="12257" y="20332"/>
                                <a:pt x="12257" y="20332"/>
                              </a:cubicBezTo>
                              <a:cubicBezTo>
                                <a:pt x="12186" y="20549"/>
                                <a:pt x="12282" y="20665"/>
                                <a:pt x="12320" y="20703"/>
                              </a:cubicBezTo>
                              <a:cubicBezTo>
                                <a:pt x="12312" y="20766"/>
                                <a:pt x="12301" y="20833"/>
                                <a:pt x="12293" y="20896"/>
                              </a:cubicBezTo>
                              <a:cubicBezTo>
                                <a:pt x="12260" y="20805"/>
                                <a:pt x="12211" y="20721"/>
                                <a:pt x="12211" y="20721"/>
                              </a:cubicBezTo>
                              <a:cubicBezTo>
                                <a:pt x="12148" y="20924"/>
                                <a:pt x="12224" y="21036"/>
                                <a:pt x="12268" y="21082"/>
                              </a:cubicBezTo>
                              <a:cubicBezTo>
                                <a:pt x="12260" y="21155"/>
                                <a:pt x="12252" y="21229"/>
                                <a:pt x="12244" y="21306"/>
                              </a:cubicBezTo>
                              <a:cubicBezTo>
                                <a:pt x="12214" y="21201"/>
                                <a:pt x="12154" y="21096"/>
                                <a:pt x="12154" y="21096"/>
                              </a:cubicBezTo>
                              <a:cubicBezTo>
                                <a:pt x="12143" y="21127"/>
                                <a:pt x="12137" y="21159"/>
                                <a:pt x="12132" y="21187"/>
                              </a:cubicBezTo>
                              <a:cubicBezTo>
                                <a:pt x="12126" y="21155"/>
                                <a:pt x="12118" y="21120"/>
                                <a:pt x="12105" y="21082"/>
                              </a:cubicBezTo>
                              <a:cubicBezTo>
                                <a:pt x="12105" y="21082"/>
                                <a:pt x="12045" y="21201"/>
                                <a:pt x="12023" y="21313"/>
                              </a:cubicBezTo>
                              <a:cubicBezTo>
                                <a:pt x="12006" y="21236"/>
                                <a:pt x="11987" y="21162"/>
                                <a:pt x="11965" y="21085"/>
                              </a:cubicBezTo>
                              <a:cubicBezTo>
                                <a:pt x="11998" y="21061"/>
                                <a:pt x="12118" y="20945"/>
                                <a:pt x="12047" y="20710"/>
                              </a:cubicBezTo>
                              <a:cubicBezTo>
                                <a:pt x="12047" y="20710"/>
                                <a:pt x="11952" y="20868"/>
                                <a:pt x="11938" y="20987"/>
                              </a:cubicBezTo>
                              <a:cubicBezTo>
                                <a:pt x="11914" y="20910"/>
                                <a:pt x="11889" y="20833"/>
                                <a:pt x="11862" y="20759"/>
                              </a:cubicBezTo>
                              <a:cubicBezTo>
                                <a:pt x="11895" y="20717"/>
                                <a:pt x="11979" y="20581"/>
                                <a:pt x="11881" y="20374"/>
                              </a:cubicBezTo>
                              <a:cubicBezTo>
                                <a:pt x="11881" y="20374"/>
                                <a:pt x="11824" y="20521"/>
                                <a:pt x="11816" y="20640"/>
                              </a:cubicBezTo>
                              <a:cubicBezTo>
                                <a:pt x="11788" y="20577"/>
                                <a:pt x="11758" y="20514"/>
                                <a:pt x="11728" y="20455"/>
                              </a:cubicBezTo>
                              <a:cubicBezTo>
                                <a:pt x="11753" y="20413"/>
                                <a:pt x="11826" y="20252"/>
                                <a:pt x="11693" y="20069"/>
                              </a:cubicBezTo>
                              <a:cubicBezTo>
                                <a:pt x="11693" y="20069"/>
                                <a:pt x="11657" y="20227"/>
                                <a:pt x="11666" y="20346"/>
                              </a:cubicBezTo>
                              <a:cubicBezTo>
                                <a:pt x="11622" y="20273"/>
                                <a:pt x="11576" y="20203"/>
                                <a:pt x="11524" y="20136"/>
                              </a:cubicBezTo>
                              <a:cubicBezTo>
                                <a:pt x="11540" y="20097"/>
                                <a:pt x="11527" y="20041"/>
                                <a:pt x="11518" y="20020"/>
                              </a:cubicBezTo>
                              <a:cubicBezTo>
                                <a:pt x="11518" y="20020"/>
                                <a:pt x="11518" y="20020"/>
                                <a:pt x="11518" y="20020"/>
                              </a:cubicBezTo>
                              <a:cubicBezTo>
                                <a:pt x="11521" y="19919"/>
                                <a:pt x="11518" y="19754"/>
                                <a:pt x="11491" y="19632"/>
                              </a:cubicBezTo>
                              <a:cubicBezTo>
                                <a:pt x="11475" y="19520"/>
                                <a:pt x="11439" y="19429"/>
                                <a:pt x="11368" y="19422"/>
                              </a:cubicBezTo>
                              <a:cubicBezTo>
                                <a:pt x="11349" y="19418"/>
                                <a:pt x="11330" y="19422"/>
                                <a:pt x="11314" y="19425"/>
                              </a:cubicBezTo>
                              <a:cubicBezTo>
                                <a:pt x="11303" y="19390"/>
                                <a:pt x="11287" y="19348"/>
                                <a:pt x="11273" y="19327"/>
                              </a:cubicBezTo>
                              <a:cubicBezTo>
                                <a:pt x="11273" y="19323"/>
                                <a:pt x="11273" y="19320"/>
                                <a:pt x="11273" y="19316"/>
                              </a:cubicBezTo>
                              <a:cubicBezTo>
                                <a:pt x="11270" y="19309"/>
                                <a:pt x="11262" y="19306"/>
                                <a:pt x="11257" y="19309"/>
                              </a:cubicBezTo>
                              <a:cubicBezTo>
                                <a:pt x="11251" y="19313"/>
                                <a:pt x="11248" y="19323"/>
                                <a:pt x="11251" y="19330"/>
                              </a:cubicBezTo>
                              <a:cubicBezTo>
                                <a:pt x="11254" y="19337"/>
                                <a:pt x="11257" y="19337"/>
                                <a:pt x="11262" y="19337"/>
                              </a:cubicBezTo>
                              <a:cubicBezTo>
                                <a:pt x="11273" y="19355"/>
                                <a:pt x="11287" y="19393"/>
                                <a:pt x="11298" y="19425"/>
                              </a:cubicBezTo>
                              <a:cubicBezTo>
                                <a:pt x="11298" y="19425"/>
                                <a:pt x="11295" y="19425"/>
                                <a:pt x="11295" y="19425"/>
                              </a:cubicBezTo>
                              <a:cubicBezTo>
                                <a:pt x="11270" y="19383"/>
                                <a:pt x="11243" y="19355"/>
                                <a:pt x="11216" y="19358"/>
                              </a:cubicBezTo>
                              <a:cubicBezTo>
                                <a:pt x="11210" y="19341"/>
                                <a:pt x="11202" y="19327"/>
                                <a:pt x="11197" y="19316"/>
                              </a:cubicBezTo>
                              <a:cubicBezTo>
                                <a:pt x="11197" y="19313"/>
                                <a:pt x="11197" y="19309"/>
                                <a:pt x="11197" y="19306"/>
                              </a:cubicBezTo>
                              <a:cubicBezTo>
                                <a:pt x="11194" y="19299"/>
                                <a:pt x="11186" y="19295"/>
                                <a:pt x="11180" y="19299"/>
                              </a:cubicBezTo>
                              <a:cubicBezTo>
                                <a:pt x="11175" y="19302"/>
                                <a:pt x="11172" y="19313"/>
                                <a:pt x="11175" y="19320"/>
                              </a:cubicBezTo>
                              <a:cubicBezTo>
                                <a:pt x="11178" y="19327"/>
                                <a:pt x="11180" y="19327"/>
                                <a:pt x="11186" y="19330"/>
                              </a:cubicBezTo>
                              <a:cubicBezTo>
                                <a:pt x="11191" y="19337"/>
                                <a:pt x="11194" y="19348"/>
                                <a:pt x="11199" y="19362"/>
                              </a:cubicBezTo>
                              <a:cubicBezTo>
                                <a:pt x="11186" y="19365"/>
                                <a:pt x="11172" y="19369"/>
                                <a:pt x="11158" y="19372"/>
                              </a:cubicBezTo>
                              <a:cubicBezTo>
                                <a:pt x="11145" y="19348"/>
                                <a:pt x="11131" y="19323"/>
                                <a:pt x="11120" y="19309"/>
                              </a:cubicBezTo>
                              <a:cubicBezTo>
                                <a:pt x="11120" y="19306"/>
                                <a:pt x="11120" y="19302"/>
                                <a:pt x="11118" y="19302"/>
                              </a:cubicBezTo>
                              <a:cubicBezTo>
                                <a:pt x="11112" y="19295"/>
                                <a:pt x="11104" y="19295"/>
                                <a:pt x="11099" y="19299"/>
                              </a:cubicBezTo>
                              <a:cubicBezTo>
                                <a:pt x="11093" y="19306"/>
                                <a:pt x="11093" y="19316"/>
                                <a:pt x="11096" y="19323"/>
                              </a:cubicBezTo>
                              <a:cubicBezTo>
                                <a:pt x="11099" y="19327"/>
                                <a:pt x="11104" y="19330"/>
                                <a:pt x="11107" y="19330"/>
                              </a:cubicBezTo>
                              <a:cubicBezTo>
                                <a:pt x="11115" y="19341"/>
                                <a:pt x="11129" y="19362"/>
                                <a:pt x="11139" y="19383"/>
                              </a:cubicBezTo>
                              <a:cubicBezTo>
                                <a:pt x="11129" y="19386"/>
                                <a:pt x="11118" y="19393"/>
                                <a:pt x="11109" y="19400"/>
                              </a:cubicBezTo>
                              <a:cubicBezTo>
                                <a:pt x="11090" y="19358"/>
                                <a:pt x="11066" y="19313"/>
                                <a:pt x="11049" y="19292"/>
                              </a:cubicBezTo>
                              <a:cubicBezTo>
                                <a:pt x="11049" y="19288"/>
                                <a:pt x="11049" y="19285"/>
                                <a:pt x="11047" y="19281"/>
                              </a:cubicBezTo>
                              <a:cubicBezTo>
                                <a:pt x="11041" y="19274"/>
                                <a:pt x="11036" y="19271"/>
                                <a:pt x="11028" y="19278"/>
                              </a:cubicBezTo>
                              <a:cubicBezTo>
                                <a:pt x="11022" y="19285"/>
                                <a:pt x="11019" y="19292"/>
                                <a:pt x="11025" y="19302"/>
                              </a:cubicBezTo>
                              <a:cubicBezTo>
                                <a:pt x="11028" y="19306"/>
                                <a:pt x="11033" y="19309"/>
                                <a:pt x="11036" y="19309"/>
                              </a:cubicBezTo>
                              <a:cubicBezTo>
                                <a:pt x="11049" y="19327"/>
                                <a:pt x="11071" y="19372"/>
                                <a:pt x="11090" y="19411"/>
                              </a:cubicBezTo>
                              <a:cubicBezTo>
                                <a:pt x="11079" y="19422"/>
                                <a:pt x="11069" y="19429"/>
                                <a:pt x="11060" y="19439"/>
                              </a:cubicBezTo>
                              <a:cubicBezTo>
                                <a:pt x="11049" y="19418"/>
                                <a:pt x="11041" y="19401"/>
                                <a:pt x="11039" y="19390"/>
                              </a:cubicBezTo>
                              <a:cubicBezTo>
                                <a:pt x="11039" y="19386"/>
                                <a:pt x="11039" y="19383"/>
                                <a:pt x="11039" y="19379"/>
                              </a:cubicBezTo>
                              <a:cubicBezTo>
                                <a:pt x="11036" y="19372"/>
                                <a:pt x="11028" y="19369"/>
                                <a:pt x="11022" y="19372"/>
                              </a:cubicBezTo>
                              <a:cubicBezTo>
                                <a:pt x="11017" y="19376"/>
                                <a:pt x="11014" y="19386"/>
                                <a:pt x="11017" y="19393"/>
                              </a:cubicBezTo>
                              <a:cubicBezTo>
                                <a:pt x="11019" y="19397"/>
                                <a:pt x="11022" y="19400"/>
                                <a:pt x="11025" y="19404"/>
                              </a:cubicBezTo>
                              <a:cubicBezTo>
                                <a:pt x="11030" y="19418"/>
                                <a:pt x="11039" y="19436"/>
                                <a:pt x="11049" y="19457"/>
                              </a:cubicBezTo>
                              <a:cubicBezTo>
                                <a:pt x="11041" y="19471"/>
                                <a:pt x="11033" y="19485"/>
                                <a:pt x="11030" y="19499"/>
                              </a:cubicBezTo>
                              <a:cubicBezTo>
                                <a:pt x="11025" y="19488"/>
                                <a:pt x="11019" y="19481"/>
                                <a:pt x="11014" y="19474"/>
                              </a:cubicBezTo>
                              <a:cubicBezTo>
                                <a:pt x="11014" y="19471"/>
                                <a:pt x="11014" y="19467"/>
                                <a:pt x="11014" y="19464"/>
                              </a:cubicBezTo>
                              <a:cubicBezTo>
                                <a:pt x="11011" y="19457"/>
                                <a:pt x="11003" y="19453"/>
                                <a:pt x="10998" y="19457"/>
                              </a:cubicBezTo>
                              <a:cubicBezTo>
                                <a:pt x="10992" y="19460"/>
                                <a:pt x="10989" y="19471"/>
                                <a:pt x="10992" y="19478"/>
                              </a:cubicBezTo>
                              <a:cubicBezTo>
                                <a:pt x="10995" y="19485"/>
                                <a:pt x="10998" y="19485"/>
                                <a:pt x="11003" y="19488"/>
                              </a:cubicBezTo>
                              <a:cubicBezTo>
                                <a:pt x="11009" y="19499"/>
                                <a:pt x="11017" y="19513"/>
                                <a:pt x="11028" y="19527"/>
                              </a:cubicBezTo>
                              <a:cubicBezTo>
                                <a:pt x="11028" y="19551"/>
                                <a:pt x="11030" y="19572"/>
                                <a:pt x="11041" y="19597"/>
                              </a:cubicBezTo>
                              <a:cubicBezTo>
                                <a:pt x="11047" y="19607"/>
                                <a:pt x="11055" y="19621"/>
                                <a:pt x="11063" y="19635"/>
                              </a:cubicBezTo>
                              <a:cubicBezTo>
                                <a:pt x="11063" y="19635"/>
                                <a:pt x="11063" y="19639"/>
                                <a:pt x="11066" y="19639"/>
                              </a:cubicBezTo>
                              <a:cubicBezTo>
                                <a:pt x="11063" y="19642"/>
                                <a:pt x="11060" y="19642"/>
                                <a:pt x="11060" y="19646"/>
                              </a:cubicBezTo>
                              <a:cubicBezTo>
                                <a:pt x="11039" y="19621"/>
                                <a:pt x="11017" y="19597"/>
                                <a:pt x="11006" y="19583"/>
                              </a:cubicBezTo>
                              <a:cubicBezTo>
                                <a:pt x="11006" y="19579"/>
                                <a:pt x="11006" y="19576"/>
                                <a:pt x="11003" y="19576"/>
                              </a:cubicBezTo>
                              <a:cubicBezTo>
                                <a:pt x="11000" y="19569"/>
                                <a:pt x="10992" y="19565"/>
                                <a:pt x="10984" y="19572"/>
                              </a:cubicBezTo>
                              <a:cubicBezTo>
                                <a:pt x="10979" y="19576"/>
                                <a:pt x="10976" y="19586"/>
                                <a:pt x="10981" y="19597"/>
                              </a:cubicBezTo>
                              <a:cubicBezTo>
                                <a:pt x="10984" y="19600"/>
                                <a:pt x="10989" y="19604"/>
                                <a:pt x="10992" y="19604"/>
                              </a:cubicBezTo>
                              <a:cubicBezTo>
                                <a:pt x="11003" y="19621"/>
                                <a:pt x="11028" y="19642"/>
                                <a:pt x="11047" y="19667"/>
                              </a:cubicBezTo>
                              <a:cubicBezTo>
                                <a:pt x="11033" y="19691"/>
                                <a:pt x="11022" y="19723"/>
                                <a:pt x="11014" y="19761"/>
                              </a:cubicBezTo>
                              <a:cubicBezTo>
                                <a:pt x="10995" y="19866"/>
                                <a:pt x="11079" y="19943"/>
                                <a:pt x="11180" y="19999"/>
                              </a:cubicBezTo>
                              <a:cubicBezTo>
                                <a:pt x="11254" y="20052"/>
                                <a:pt x="11338" y="20090"/>
                                <a:pt x="11401" y="20115"/>
                              </a:cubicBezTo>
                              <a:cubicBezTo>
                                <a:pt x="11401" y="20115"/>
                                <a:pt x="11401" y="20115"/>
                                <a:pt x="11401" y="20115"/>
                              </a:cubicBezTo>
                              <a:cubicBezTo>
                                <a:pt x="11401" y="20115"/>
                                <a:pt x="11458" y="20175"/>
                                <a:pt x="11497" y="20164"/>
                              </a:cubicBezTo>
                              <a:cubicBezTo>
                                <a:pt x="11510" y="20182"/>
                                <a:pt x="11524" y="20203"/>
                                <a:pt x="11537" y="20220"/>
                              </a:cubicBezTo>
                              <a:cubicBezTo>
                                <a:pt x="11486" y="20189"/>
                                <a:pt x="11407" y="20175"/>
                                <a:pt x="11306" y="20252"/>
                              </a:cubicBezTo>
                              <a:cubicBezTo>
                                <a:pt x="11306" y="20252"/>
                                <a:pt x="11527" y="20402"/>
                                <a:pt x="11600" y="20318"/>
                              </a:cubicBezTo>
                              <a:cubicBezTo>
                                <a:pt x="11644" y="20388"/>
                                <a:pt x="11685" y="20462"/>
                                <a:pt x="11720" y="20535"/>
                              </a:cubicBezTo>
                              <a:cubicBezTo>
                                <a:pt x="11674" y="20486"/>
                                <a:pt x="11595" y="20448"/>
                                <a:pt x="11477" y="20504"/>
                              </a:cubicBezTo>
                              <a:cubicBezTo>
                                <a:pt x="11477" y="20504"/>
                                <a:pt x="11682" y="20707"/>
                                <a:pt x="11764" y="20630"/>
                              </a:cubicBezTo>
                              <a:cubicBezTo>
                                <a:pt x="11794" y="20696"/>
                                <a:pt x="11818" y="20763"/>
                                <a:pt x="11846" y="20830"/>
                              </a:cubicBezTo>
                              <a:cubicBezTo>
                                <a:pt x="11805" y="20784"/>
                                <a:pt x="11739" y="20752"/>
                                <a:pt x="11641" y="20773"/>
                              </a:cubicBezTo>
                              <a:cubicBezTo>
                                <a:pt x="11641" y="20773"/>
                                <a:pt x="11802" y="21008"/>
                                <a:pt x="11895" y="20970"/>
                              </a:cubicBezTo>
                              <a:cubicBezTo>
                                <a:pt x="11914" y="21029"/>
                                <a:pt x="11930" y="21092"/>
                                <a:pt x="11946" y="21152"/>
                              </a:cubicBezTo>
                              <a:cubicBezTo>
                                <a:pt x="11908" y="21099"/>
                                <a:pt x="11846" y="21054"/>
                                <a:pt x="11742" y="21064"/>
                              </a:cubicBezTo>
                              <a:cubicBezTo>
                                <a:pt x="11742" y="21064"/>
                                <a:pt x="11886" y="21320"/>
                                <a:pt x="11982" y="21292"/>
                              </a:cubicBezTo>
                              <a:cubicBezTo>
                                <a:pt x="11995" y="21351"/>
                                <a:pt x="12006" y="21411"/>
                                <a:pt x="12020" y="21470"/>
                              </a:cubicBezTo>
                              <a:lnTo>
                                <a:pt x="12055" y="21470"/>
                              </a:lnTo>
                              <a:cubicBezTo>
                                <a:pt x="12055" y="21467"/>
                                <a:pt x="12055" y="21463"/>
                                <a:pt x="12053" y="21460"/>
                              </a:cubicBezTo>
                              <a:cubicBezTo>
                                <a:pt x="12075" y="21439"/>
                                <a:pt x="12118" y="21386"/>
                                <a:pt x="12132" y="21295"/>
                              </a:cubicBezTo>
                              <a:cubicBezTo>
                                <a:pt x="12148" y="21393"/>
                                <a:pt x="12203" y="21449"/>
                                <a:pt x="12224" y="21467"/>
                              </a:cubicBezTo>
                              <a:cubicBezTo>
                                <a:pt x="12224" y="21467"/>
                                <a:pt x="12224" y="21467"/>
                                <a:pt x="12224" y="21470"/>
                              </a:cubicBezTo>
                              <a:lnTo>
                                <a:pt x="12429" y="21470"/>
                              </a:lnTo>
                              <a:cubicBezTo>
                                <a:pt x="12470" y="21411"/>
                                <a:pt x="12500" y="21351"/>
                                <a:pt x="12500" y="21351"/>
                              </a:cubicBezTo>
                              <a:cubicBezTo>
                                <a:pt x="12396" y="21348"/>
                                <a:pt x="12336" y="21397"/>
                                <a:pt x="12301" y="21449"/>
                              </a:cubicBezTo>
                              <a:cubicBezTo>
                                <a:pt x="12309" y="21372"/>
                                <a:pt x="12317" y="21295"/>
                                <a:pt x="12325" y="21218"/>
                              </a:cubicBezTo>
                              <a:cubicBezTo>
                                <a:pt x="12423" y="21246"/>
                                <a:pt x="12557" y="20973"/>
                                <a:pt x="12557" y="20973"/>
                              </a:cubicBezTo>
                              <a:cubicBezTo>
                                <a:pt x="12432" y="20970"/>
                                <a:pt x="12369" y="21043"/>
                                <a:pt x="12336" y="21110"/>
                              </a:cubicBezTo>
                              <a:cubicBezTo>
                                <a:pt x="12344" y="21036"/>
                                <a:pt x="12355" y="20963"/>
                                <a:pt x="12363" y="20889"/>
                              </a:cubicBezTo>
                              <a:cubicBezTo>
                                <a:pt x="12459" y="20893"/>
                                <a:pt x="12587" y="20654"/>
                                <a:pt x="12587" y="20654"/>
                              </a:cubicBezTo>
                              <a:cubicBezTo>
                                <a:pt x="12483" y="20647"/>
                                <a:pt x="12421" y="20693"/>
                                <a:pt x="12383" y="20745"/>
                              </a:cubicBezTo>
                              <a:cubicBezTo>
                                <a:pt x="12393" y="20672"/>
                                <a:pt x="12404" y="20602"/>
                                <a:pt x="12415" y="20532"/>
                              </a:cubicBezTo>
                              <a:cubicBezTo>
                                <a:pt x="12513" y="20546"/>
                                <a:pt x="12642" y="20287"/>
                                <a:pt x="12642" y="20287"/>
                              </a:cubicBezTo>
                              <a:cubicBezTo>
                                <a:pt x="12535" y="20283"/>
                                <a:pt x="12475" y="20336"/>
                                <a:pt x="12440" y="20392"/>
                              </a:cubicBezTo>
                              <a:cubicBezTo>
                                <a:pt x="12453" y="20311"/>
                                <a:pt x="12467" y="20234"/>
                                <a:pt x="12483" y="20161"/>
                              </a:cubicBezTo>
                              <a:cubicBezTo>
                                <a:pt x="12590" y="20164"/>
                                <a:pt x="12737" y="19926"/>
                                <a:pt x="12737" y="19926"/>
                              </a:cubicBezTo>
                              <a:close/>
                              <a:moveTo>
                                <a:pt x="12699" y="17324"/>
                              </a:moveTo>
                              <a:cubicBezTo>
                                <a:pt x="12800" y="17324"/>
                                <a:pt x="12800" y="17120"/>
                                <a:pt x="12699" y="17120"/>
                              </a:cubicBezTo>
                              <a:cubicBezTo>
                                <a:pt x="12598" y="17120"/>
                                <a:pt x="12598" y="17324"/>
                                <a:pt x="12699" y="17324"/>
                              </a:cubicBezTo>
                              <a:close/>
                              <a:moveTo>
                                <a:pt x="11810" y="21414"/>
                              </a:moveTo>
                              <a:cubicBezTo>
                                <a:pt x="11810" y="21414"/>
                                <a:pt x="11818" y="21428"/>
                                <a:pt x="11835" y="21453"/>
                              </a:cubicBezTo>
                              <a:lnTo>
                                <a:pt x="11979" y="21453"/>
                              </a:lnTo>
                              <a:cubicBezTo>
                                <a:pt x="11938" y="21421"/>
                                <a:pt x="11884" y="21404"/>
                                <a:pt x="11810" y="21414"/>
                              </a:cubicBezTo>
                              <a:close/>
                              <a:moveTo>
                                <a:pt x="12557" y="21453"/>
                              </a:moveTo>
                              <a:lnTo>
                                <a:pt x="12603" y="21453"/>
                              </a:lnTo>
                              <a:cubicBezTo>
                                <a:pt x="12593" y="21418"/>
                                <a:pt x="12584" y="21393"/>
                                <a:pt x="12584" y="21393"/>
                              </a:cubicBezTo>
                              <a:cubicBezTo>
                                <a:pt x="12573" y="21414"/>
                                <a:pt x="12565" y="21432"/>
                                <a:pt x="12557" y="21453"/>
                              </a:cubicBezTo>
                              <a:close/>
                              <a:moveTo>
                                <a:pt x="11191" y="20322"/>
                              </a:moveTo>
                              <a:cubicBezTo>
                                <a:pt x="11090" y="20322"/>
                                <a:pt x="11090" y="20525"/>
                                <a:pt x="11191" y="20525"/>
                              </a:cubicBezTo>
                              <a:cubicBezTo>
                                <a:pt x="11292" y="20525"/>
                                <a:pt x="11292" y="20322"/>
                                <a:pt x="11191" y="20322"/>
                              </a:cubicBezTo>
                              <a:close/>
                              <a:moveTo>
                                <a:pt x="11903" y="19772"/>
                              </a:moveTo>
                              <a:cubicBezTo>
                                <a:pt x="12004" y="19772"/>
                                <a:pt x="12004" y="19569"/>
                                <a:pt x="11903" y="19569"/>
                              </a:cubicBezTo>
                              <a:cubicBezTo>
                                <a:pt x="11802" y="19569"/>
                                <a:pt x="11802" y="19772"/>
                                <a:pt x="11903" y="19772"/>
                              </a:cubicBezTo>
                              <a:close/>
                              <a:moveTo>
                                <a:pt x="11066" y="20567"/>
                              </a:moveTo>
                              <a:cubicBezTo>
                                <a:pt x="10965" y="20567"/>
                                <a:pt x="10965" y="20770"/>
                                <a:pt x="11066" y="20770"/>
                              </a:cubicBezTo>
                              <a:cubicBezTo>
                                <a:pt x="11167" y="20766"/>
                                <a:pt x="11167" y="20567"/>
                                <a:pt x="11066" y="20567"/>
                              </a:cubicBezTo>
                              <a:close/>
                              <a:moveTo>
                                <a:pt x="4719" y="1236"/>
                              </a:moveTo>
                              <a:cubicBezTo>
                                <a:pt x="4820" y="1236"/>
                                <a:pt x="4820" y="1033"/>
                                <a:pt x="4719" y="1033"/>
                              </a:cubicBezTo>
                              <a:cubicBezTo>
                                <a:pt x="4618" y="1033"/>
                                <a:pt x="4618" y="1236"/>
                                <a:pt x="4719" y="1236"/>
                              </a:cubicBezTo>
                              <a:close/>
                              <a:moveTo>
                                <a:pt x="7077" y="3884"/>
                              </a:moveTo>
                              <a:cubicBezTo>
                                <a:pt x="7110" y="3884"/>
                                <a:pt x="7143" y="3870"/>
                                <a:pt x="7175" y="3849"/>
                              </a:cubicBezTo>
                              <a:cubicBezTo>
                                <a:pt x="7159" y="3891"/>
                                <a:pt x="7151" y="3937"/>
                                <a:pt x="7151" y="3975"/>
                              </a:cubicBezTo>
                              <a:cubicBezTo>
                                <a:pt x="7154" y="4084"/>
                                <a:pt x="7178" y="4168"/>
                                <a:pt x="7306" y="4165"/>
                              </a:cubicBezTo>
                              <a:cubicBezTo>
                                <a:pt x="7434" y="4161"/>
                                <a:pt x="7456" y="4074"/>
                                <a:pt x="7454" y="3965"/>
                              </a:cubicBezTo>
                              <a:cubicBezTo>
                                <a:pt x="7454" y="3923"/>
                                <a:pt x="7443" y="3881"/>
                                <a:pt x="7426" y="3839"/>
                              </a:cubicBezTo>
                              <a:cubicBezTo>
                                <a:pt x="7459" y="3860"/>
                                <a:pt x="7494" y="3870"/>
                                <a:pt x="7524" y="3870"/>
                              </a:cubicBezTo>
                              <a:cubicBezTo>
                                <a:pt x="7609" y="3867"/>
                                <a:pt x="7674" y="3835"/>
                                <a:pt x="7672" y="3671"/>
                              </a:cubicBezTo>
                              <a:cubicBezTo>
                                <a:pt x="7669" y="3506"/>
                                <a:pt x="7601" y="3478"/>
                                <a:pt x="7516" y="3482"/>
                              </a:cubicBezTo>
                              <a:cubicBezTo>
                                <a:pt x="7484" y="3482"/>
                                <a:pt x="7451" y="3496"/>
                                <a:pt x="7418" y="3517"/>
                              </a:cubicBezTo>
                              <a:cubicBezTo>
                                <a:pt x="7434" y="3475"/>
                                <a:pt x="7443" y="3429"/>
                                <a:pt x="7443" y="3391"/>
                              </a:cubicBezTo>
                              <a:cubicBezTo>
                                <a:pt x="7440" y="3282"/>
                                <a:pt x="7415" y="3198"/>
                                <a:pt x="7287" y="3201"/>
                              </a:cubicBezTo>
                              <a:cubicBezTo>
                                <a:pt x="7159" y="3205"/>
                                <a:pt x="7137" y="3292"/>
                                <a:pt x="7140" y="3401"/>
                              </a:cubicBezTo>
                              <a:cubicBezTo>
                                <a:pt x="7140" y="3443"/>
                                <a:pt x="7151" y="3485"/>
                                <a:pt x="7167" y="3527"/>
                              </a:cubicBezTo>
                              <a:cubicBezTo>
                                <a:pt x="7135" y="3506"/>
                                <a:pt x="7099" y="3496"/>
                                <a:pt x="7069" y="3496"/>
                              </a:cubicBezTo>
                              <a:cubicBezTo>
                                <a:pt x="6985" y="3499"/>
                                <a:pt x="6919" y="3531"/>
                                <a:pt x="6922" y="3695"/>
                              </a:cubicBezTo>
                              <a:cubicBezTo>
                                <a:pt x="6925" y="3856"/>
                                <a:pt x="6993" y="3884"/>
                                <a:pt x="7077" y="3884"/>
                              </a:cubicBezTo>
                              <a:close/>
                              <a:moveTo>
                                <a:pt x="7505" y="2581"/>
                              </a:moveTo>
                              <a:cubicBezTo>
                                <a:pt x="7606" y="2581"/>
                                <a:pt x="7606" y="2378"/>
                                <a:pt x="7505" y="2378"/>
                              </a:cubicBezTo>
                              <a:cubicBezTo>
                                <a:pt x="7404" y="2378"/>
                                <a:pt x="7404" y="2581"/>
                                <a:pt x="7505" y="2581"/>
                              </a:cubicBezTo>
                              <a:close/>
                              <a:moveTo>
                                <a:pt x="7045" y="2000"/>
                              </a:moveTo>
                              <a:cubicBezTo>
                                <a:pt x="7145" y="2000"/>
                                <a:pt x="7145" y="1797"/>
                                <a:pt x="7045" y="1797"/>
                              </a:cubicBezTo>
                              <a:cubicBezTo>
                                <a:pt x="6944" y="1800"/>
                                <a:pt x="6944" y="2000"/>
                                <a:pt x="7045" y="2000"/>
                              </a:cubicBezTo>
                              <a:close/>
                              <a:moveTo>
                                <a:pt x="7903" y="2203"/>
                              </a:moveTo>
                              <a:cubicBezTo>
                                <a:pt x="8004" y="2203"/>
                                <a:pt x="8004" y="2000"/>
                                <a:pt x="7903" y="2000"/>
                              </a:cubicBezTo>
                              <a:cubicBezTo>
                                <a:pt x="7802" y="2000"/>
                                <a:pt x="7802" y="2203"/>
                                <a:pt x="7903" y="2203"/>
                              </a:cubicBezTo>
                              <a:close/>
                              <a:moveTo>
                                <a:pt x="7672" y="2970"/>
                              </a:moveTo>
                              <a:cubicBezTo>
                                <a:pt x="7571" y="2970"/>
                                <a:pt x="7571" y="3173"/>
                                <a:pt x="7672" y="3173"/>
                              </a:cubicBezTo>
                              <a:cubicBezTo>
                                <a:pt x="7775" y="3173"/>
                                <a:pt x="7775" y="2970"/>
                                <a:pt x="7672" y="2970"/>
                              </a:cubicBezTo>
                              <a:close/>
                              <a:moveTo>
                                <a:pt x="6227" y="7488"/>
                              </a:moveTo>
                              <a:cubicBezTo>
                                <a:pt x="6328" y="7488"/>
                                <a:pt x="6328" y="7285"/>
                                <a:pt x="6227" y="7285"/>
                              </a:cubicBezTo>
                              <a:cubicBezTo>
                                <a:pt x="6126" y="7289"/>
                                <a:pt x="6126" y="7488"/>
                                <a:pt x="6227" y="7488"/>
                              </a:cubicBezTo>
                              <a:close/>
                              <a:moveTo>
                                <a:pt x="144" y="19127"/>
                              </a:moveTo>
                              <a:cubicBezTo>
                                <a:pt x="245" y="19127"/>
                                <a:pt x="245" y="18924"/>
                                <a:pt x="144" y="18924"/>
                              </a:cubicBezTo>
                              <a:cubicBezTo>
                                <a:pt x="44" y="18924"/>
                                <a:pt x="44" y="19127"/>
                                <a:pt x="144" y="19127"/>
                              </a:cubicBezTo>
                              <a:close/>
                              <a:moveTo>
                                <a:pt x="8323" y="2406"/>
                              </a:moveTo>
                              <a:cubicBezTo>
                                <a:pt x="8222" y="2406"/>
                                <a:pt x="8222" y="2609"/>
                                <a:pt x="8323" y="2609"/>
                              </a:cubicBezTo>
                              <a:cubicBezTo>
                                <a:pt x="8424" y="2606"/>
                                <a:pt x="8424" y="2406"/>
                                <a:pt x="8323" y="2406"/>
                              </a:cubicBezTo>
                              <a:close/>
                              <a:moveTo>
                                <a:pt x="6355" y="5191"/>
                              </a:moveTo>
                              <a:cubicBezTo>
                                <a:pt x="6456" y="5191"/>
                                <a:pt x="6456" y="4988"/>
                                <a:pt x="6355" y="4988"/>
                              </a:cubicBezTo>
                              <a:cubicBezTo>
                                <a:pt x="6251" y="4988"/>
                                <a:pt x="6251" y="5191"/>
                                <a:pt x="6355" y="5191"/>
                              </a:cubicBezTo>
                              <a:close/>
                              <a:moveTo>
                                <a:pt x="6805" y="3387"/>
                              </a:moveTo>
                              <a:cubicBezTo>
                                <a:pt x="6906" y="3387"/>
                                <a:pt x="6906" y="3184"/>
                                <a:pt x="6805" y="3184"/>
                              </a:cubicBezTo>
                              <a:cubicBezTo>
                                <a:pt x="6704" y="3184"/>
                                <a:pt x="6704" y="3387"/>
                                <a:pt x="6805" y="3387"/>
                              </a:cubicBezTo>
                              <a:close/>
                              <a:moveTo>
                                <a:pt x="7053" y="2687"/>
                              </a:moveTo>
                              <a:cubicBezTo>
                                <a:pt x="7107" y="2539"/>
                                <a:pt x="7056" y="2473"/>
                                <a:pt x="6979" y="2427"/>
                              </a:cubicBezTo>
                              <a:cubicBezTo>
                                <a:pt x="6952" y="2410"/>
                                <a:pt x="6914" y="2403"/>
                                <a:pt x="6878" y="2403"/>
                              </a:cubicBezTo>
                              <a:cubicBezTo>
                                <a:pt x="6906" y="2375"/>
                                <a:pt x="6930" y="2340"/>
                                <a:pt x="6944" y="2305"/>
                              </a:cubicBezTo>
                              <a:cubicBezTo>
                                <a:pt x="6979" y="2207"/>
                                <a:pt x="6987" y="2116"/>
                                <a:pt x="6870" y="2046"/>
                              </a:cubicBezTo>
                              <a:cubicBezTo>
                                <a:pt x="6756" y="1975"/>
                                <a:pt x="6704" y="2042"/>
                                <a:pt x="6668" y="2137"/>
                              </a:cubicBezTo>
                              <a:cubicBezTo>
                                <a:pt x="6655" y="2172"/>
                                <a:pt x="6649" y="2221"/>
                                <a:pt x="6649" y="2266"/>
                              </a:cubicBezTo>
                              <a:cubicBezTo>
                                <a:pt x="6627" y="2231"/>
                                <a:pt x="6600" y="2200"/>
                                <a:pt x="6573" y="2182"/>
                              </a:cubicBezTo>
                              <a:cubicBezTo>
                                <a:pt x="6497" y="2137"/>
                                <a:pt x="6426" y="2126"/>
                                <a:pt x="6371" y="2277"/>
                              </a:cubicBezTo>
                              <a:cubicBezTo>
                                <a:pt x="6317" y="2424"/>
                                <a:pt x="6368" y="2490"/>
                                <a:pt x="6445" y="2536"/>
                              </a:cubicBezTo>
                              <a:cubicBezTo>
                                <a:pt x="6472" y="2553"/>
                                <a:pt x="6510" y="2560"/>
                                <a:pt x="6546" y="2560"/>
                              </a:cubicBezTo>
                              <a:cubicBezTo>
                                <a:pt x="6518" y="2588"/>
                                <a:pt x="6494" y="2623"/>
                                <a:pt x="6480" y="2658"/>
                              </a:cubicBezTo>
                              <a:cubicBezTo>
                                <a:pt x="6445" y="2757"/>
                                <a:pt x="6437" y="2848"/>
                                <a:pt x="6554" y="2918"/>
                              </a:cubicBezTo>
                              <a:cubicBezTo>
                                <a:pt x="6668" y="2988"/>
                                <a:pt x="6720" y="2921"/>
                                <a:pt x="6756" y="2823"/>
                              </a:cubicBezTo>
                              <a:cubicBezTo>
                                <a:pt x="6769" y="2788"/>
                                <a:pt x="6775" y="2739"/>
                                <a:pt x="6775" y="2694"/>
                              </a:cubicBezTo>
                              <a:cubicBezTo>
                                <a:pt x="6797" y="2729"/>
                                <a:pt x="6824" y="2760"/>
                                <a:pt x="6851" y="2778"/>
                              </a:cubicBezTo>
                              <a:cubicBezTo>
                                <a:pt x="6927" y="2823"/>
                                <a:pt x="7001" y="2834"/>
                                <a:pt x="7053" y="2687"/>
                              </a:cubicBezTo>
                              <a:close/>
                              <a:moveTo>
                                <a:pt x="8051" y="8417"/>
                              </a:moveTo>
                              <a:cubicBezTo>
                                <a:pt x="7950" y="8417"/>
                                <a:pt x="7950" y="8620"/>
                                <a:pt x="8051" y="8620"/>
                              </a:cubicBezTo>
                              <a:cubicBezTo>
                                <a:pt x="8151" y="8620"/>
                                <a:pt x="8151" y="8417"/>
                                <a:pt x="8051" y="8417"/>
                              </a:cubicBezTo>
                              <a:close/>
                              <a:moveTo>
                                <a:pt x="74" y="11401"/>
                              </a:moveTo>
                              <a:cubicBezTo>
                                <a:pt x="65" y="11352"/>
                                <a:pt x="38" y="11313"/>
                                <a:pt x="5" y="11292"/>
                              </a:cubicBezTo>
                              <a:lnTo>
                                <a:pt x="5" y="11586"/>
                              </a:lnTo>
                              <a:cubicBezTo>
                                <a:pt x="57" y="11551"/>
                                <a:pt x="87" y="11474"/>
                                <a:pt x="74" y="11401"/>
                              </a:cubicBezTo>
                              <a:close/>
                              <a:moveTo>
                                <a:pt x="38" y="17849"/>
                              </a:moveTo>
                              <a:cubicBezTo>
                                <a:pt x="41" y="17957"/>
                                <a:pt x="65" y="18042"/>
                                <a:pt x="194" y="18038"/>
                              </a:cubicBezTo>
                              <a:cubicBezTo>
                                <a:pt x="322" y="18035"/>
                                <a:pt x="344" y="17947"/>
                                <a:pt x="341" y="17838"/>
                              </a:cubicBezTo>
                              <a:cubicBezTo>
                                <a:pt x="341" y="17796"/>
                                <a:pt x="330" y="17754"/>
                                <a:pt x="314" y="17712"/>
                              </a:cubicBezTo>
                              <a:cubicBezTo>
                                <a:pt x="346" y="17733"/>
                                <a:pt x="382" y="17744"/>
                                <a:pt x="412" y="17744"/>
                              </a:cubicBezTo>
                              <a:cubicBezTo>
                                <a:pt x="496" y="17740"/>
                                <a:pt x="562" y="17709"/>
                                <a:pt x="559" y="17544"/>
                              </a:cubicBezTo>
                              <a:cubicBezTo>
                                <a:pt x="556" y="17380"/>
                                <a:pt x="488" y="17352"/>
                                <a:pt x="403" y="17355"/>
                              </a:cubicBezTo>
                              <a:cubicBezTo>
                                <a:pt x="371" y="17355"/>
                                <a:pt x="338" y="17369"/>
                                <a:pt x="305" y="17390"/>
                              </a:cubicBezTo>
                              <a:cubicBezTo>
                                <a:pt x="322" y="17348"/>
                                <a:pt x="330" y="17302"/>
                                <a:pt x="330" y="17264"/>
                              </a:cubicBezTo>
                              <a:cubicBezTo>
                                <a:pt x="327" y="17155"/>
                                <a:pt x="303" y="17071"/>
                                <a:pt x="174" y="17075"/>
                              </a:cubicBezTo>
                              <a:cubicBezTo>
                                <a:pt x="46" y="17078"/>
                                <a:pt x="25" y="17166"/>
                                <a:pt x="27" y="17274"/>
                              </a:cubicBezTo>
                              <a:cubicBezTo>
                                <a:pt x="27" y="17317"/>
                                <a:pt x="38" y="17359"/>
                                <a:pt x="55" y="17401"/>
                              </a:cubicBezTo>
                              <a:cubicBezTo>
                                <a:pt x="38" y="17390"/>
                                <a:pt x="19" y="17383"/>
                                <a:pt x="3" y="17376"/>
                              </a:cubicBezTo>
                              <a:lnTo>
                                <a:pt x="3" y="17751"/>
                              </a:lnTo>
                              <a:cubicBezTo>
                                <a:pt x="22" y="17744"/>
                                <a:pt x="41" y="17737"/>
                                <a:pt x="60" y="17723"/>
                              </a:cubicBezTo>
                              <a:cubicBezTo>
                                <a:pt x="46" y="17765"/>
                                <a:pt x="35" y="17810"/>
                                <a:pt x="38" y="17849"/>
                              </a:cubicBezTo>
                              <a:close/>
                              <a:moveTo>
                                <a:pt x="3" y="16213"/>
                              </a:moveTo>
                              <a:lnTo>
                                <a:pt x="3" y="16476"/>
                              </a:lnTo>
                              <a:cubicBezTo>
                                <a:pt x="8" y="16462"/>
                                <a:pt x="16" y="16448"/>
                                <a:pt x="22" y="16430"/>
                              </a:cubicBezTo>
                              <a:cubicBezTo>
                                <a:pt x="63" y="16322"/>
                                <a:pt x="46" y="16259"/>
                                <a:pt x="3" y="16213"/>
                              </a:cubicBezTo>
                              <a:close/>
                              <a:moveTo>
                                <a:pt x="8634" y="1625"/>
                              </a:moveTo>
                              <a:cubicBezTo>
                                <a:pt x="8667" y="1625"/>
                                <a:pt x="8699" y="1611"/>
                                <a:pt x="8732" y="1590"/>
                              </a:cubicBezTo>
                              <a:cubicBezTo>
                                <a:pt x="8716" y="1632"/>
                                <a:pt x="8708" y="1678"/>
                                <a:pt x="8708" y="1716"/>
                              </a:cubicBezTo>
                              <a:cubicBezTo>
                                <a:pt x="8710" y="1825"/>
                                <a:pt x="8735" y="1909"/>
                                <a:pt x="8863" y="1905"/>
                              </a:cubicBezTo>
                              <a:cubicBezTo>
                                <a:pt x="8991" y="1902"/>
                                <a:pt x="9013" y="1814"/>
                                <a:pt x="9010" y="1706"/>
                              </a:cubicBezTo>
                              <a:cubicBezTo>
                                <a:pt x="9010" y="1664"/>
                                <a:pt x="8999" y="1622"/>
                                <a:pt x="8983" y="1580"/>
                              </a:cubicBezTo>
                              <a:cubicBezTo>
                                <a:pt x="9016" y="1601"/>
                                <a:pt x="9051" y="1611"/>
                                <a:pt x="9081" y="1611"/>
                              </a:cubicBezTo>
                              <a:cubicBezTo>
                                <a:pt x="9166" y="1608"/>
                                <a:pt x="9231" y="1576"/>
                                <a:pt x="9228" y="1412"/>
                              </a:cubicBezTo>
                              <a:cubicBezTo>
                                <a:pt x="9226" y="1247"/>
                                <a:pt x="9157" y="1219"/>
                                <a:pt x="9073" y="1222"/>
                              </a:cubicBezTo>
                              <a:cubicBezTo>
                                <a:pt x="9040" y="1222"/>
                                <a:pt x="9007" y="1236"/>
                                <a:pt x="8975" y="1257"/>
                              </a:cubicBezTo>
                              <a:cubicBezTo>
                                <a:pt x="8991" y="1215"/>
                                <a:pt x="8999" y="1170"/>
                                <a:pt x="8999" y="1131"/>
                              </a:cubicBezTo>
                              <a:cubicBezTo>
                                <a:pt x="8997" y="1023"/>
                                <a:pt x="8972" y="939"/>
                                <a:pt x="8844" y="942"/>
                              </a:cubicBezTo>
                              <a:cubicBezTo>
                                <a:pt x="8716" y="946"/>
                                <a:pt x="8694" y="1033"/>
                                <a:pt x="8697" y="1142"/>
                              </a:cubicBezTo>
                              <a:cubicBezTo>
                                <a:pt x="8697" y="1184"/>
                                <a:pt x="8708" y="1226"/>
                                <a:pt x="8724" y="1268"/>
                              </a:cubicBezTo>
                              <a:cubicBezTo>
                                <a:pt x="8691" y="1247"/>
                                <a:pt x="8656" y="1236"/>
                                <a:pt x="8626" y="1236"/>
                              </a:cubicBezTo>
                              <a:cubicBezTo>
                                <a:pt x="8541" y="1240"/>
                                <a:pt x="8476" y="1271"/>
                                <a:pt x="8479" y="1436"/>
                              </a:cubicBezTo>
                              <a:cubicBezTo>
                                <a:pt x="8481" y="1601"/>
                                <a:pt x="8549" y="1629"/>
                                <a:pt x="8634" y="1625"/>
                              </a:cubicBezTo>
                              <a:close/>
                              <a:moveTo>
                                <a:pt x="185" y="16840"/>
                              </a:moveTo>
                              <a:cubicBezTo>
                                <a:pt x="286" y="16840"/>
                                <a:pt x="286" y="16637"/>
                                <a:pt x="185" y="16637"/>
                              </a:cubicBezTo>
                              <a:cubicBezTo>
                                <a:pt x="85" y="16637"/>
                                <a:pt x="85" y="16840"/>
                                <a:pt x="185" y="16840"/>
                              </a:cubicBezTo>
                              <a:close/>
                              <a:moveTo>
                                <a:pt x="207" y="16045"/>
                              </a:moveTo>
                              <a:cubicBezTo>
                                <a:pt x="106" y="16045"/>
                                <a:pt x="106" y="16248"/>
                                <a:pt x="207" y="16248"/>
                              </a:cubicBezTo>
                              <a:cubicBezTo>
                                <a:pt x="308" y="16248"/>
                                <a:pt x="308" y="16045"/>
                                <a:pt x="207" y="16045"/>
                              </a:cubicBezTo>
                              <a:close/>
                              <a:moveTo>
                                <a:pt x="6870" y="851"/>
                              </a:moveTo>
                              <a:cubicBezTo>
                                <a:pt x="6908" y="848"/>
                                <a:pt x="6944" y="844"/>
                                <a:pt x="6982" y="837"/>
                              </a:cubicBezTo>
                              <a:cubicBezTo>
                                <a:pt x="6799" y="970"/>
                                <a:pt x="6690" y="1156"/>
                                <a:pt x="6690" y="1156"/>
                              </a:cubicBezTo>
                              <a:cubicBezTo>
                                <a:pt x="6690" y="1156"/>
                                <a:pt x="6816" y="1145"/>
                                <a:pt x="6968" y="1075"/>
                              </a:cubicBezTo>
                              <a:cubicBezTo>
                                <a:pt x="6966" y="1079"/>
                                <a:pt x="6963" y="1082"/>
                                <a:pt x="6960" y="1086"/>
                              </a:cubicBezTo>
                              <a:cubicBezTo>
                                <a:pt x="6756" y="1373"/>
                                <a:pt x="6674" y="1706"/>
                                <a:pt x="6674" y="1706"/>
                              </a:cubicBezTo>
                              <a:cubicBezTo>
                                <a:pt x="6674" y="1706"/>
                                <a:pt x="6922" y="1569"/>
                                <a:pt x="7126" y="1278"/>
                              </a:cubicBezTo>
                              <a:cubicBezTo>
                                <a:pt x="7151" y="1243"/>
                                <a:pt x="7175" y="1205"/>
                                <a:pt x="7197" y="1170"/>
                              </a:cubicBezTo>
                              <a:cubicBezTo>
                                <a:pt x="7143" y="1429"/>
                                <a:pt x="7165" y="1660"/>
                                <a:pt x="7165" y="1660"/>
                              </a:cubicBezTo>
                              <a:cubicBezTo>
                                <a:pt x="7165" y="1660"/>
                                <a:pt x="7249" y="1541"/>
                                <a:pt x="7317" y="1352"/>
                              </a:cubicBezTo>
                              <a:cubicBezTo>
                                <a:pt x="7317" y="1359"/>
                                <a:pt x="7317" y="1363"/>
                                <a:pt x="7317" y="1370"/>
                              </a:cubicBezTo>
                              <a:cubicBezTo>
                                <a:pt x="7331" y="1758"/>
                                <a:pt x="7456" y="2070"/>
                                <a:pt x="7456" y="2070"/>
                              </a:cubicBezTo>
                              <a:cubicBezTo>
                                <a:pt x="7456" y="2070"/>
                                <a:pt x="7557" y="1748"/>
                                <a:pt x="7544" y="1356"/>
                              </a:cubicBezTo>
                              <a:cubicBezTo>
                                <a:pt x="7541" y="1307"/>
                                <a:pt x="7538" y="1257"/>
                                <a:pt x="7533" y="1212"/>
                              </a:cubicBezTo>
                              <a:cubicBezTo>
                                <a:pt x="7636" y="1447"/>
                                <a:pt x="7781" y="1587"/>
                                <a:pt x="7781" y="1587"/>
                              </a:cubicBezTo>
                              <a:cubicBezTo>
                                <a:pt x="7781" y="1587"/>
                                <a:pt x="7773" y="1426"/>
                                <a:pt x="7718" y="1229"/>
                              </a:cubicBezTo>
                              <a:cubicBezTo>
                                <a:pt x="7721" y="1233"/>
                                <a:pt x="7723" y="1236"/>
                                <a:pt x="7726" y="1240"/>
                              </a:cubicBezTo>
                              <a:cubicBezTo>
                                <a:pt x="7950" y="1503"/>
                                <a:pt x="8209" y="1608"/>
                                <a:pt x="8209" y="1608"/>
                              </a:cubicBezTo>
                              <a:cubicBezTo>
                                <a:pt x="8209" y="1608"/>
                                <a:pt x="8102" y="1289"/>
                                <a:pt x="7876" y="1026"/>
                              </a:cubicBezTo>
                              <a:cubicBezTo>
                                <a:pt x="7849" y="995"/>
                                <a:pt x="7819" y="963"/>
                                <a:pt x="7792" y="935"/>
                              </a:cubicBezTo>
                              <a:cubicBezTo>
                                <a:pt x="7993" y="1005"/>
                                <a:pt x="8173" y="974"/>
                                <a:pt x="8173" y="974"/>
                              </a:cubicBezTo>
                              <a:cubicBezTo>
                                <a:pt x="8173" y="974"/>
                                <a:pt x="8078" y="865"/>
                                <a:pt x="7933" y="778"/>
                              </a:cubicBezTo>
                              <a:cubicBezTo>
                                <a:pt x="7939" y="778"/>
                                <a:pt x="7942" y="778"/>
                                <a:pt x="7947" y="778"/>
                              </a:cubicBezTo>
                              <a:cubicBezTo>
                                <a:pt x="8250" y="760"/>
                                <a:pt x="8492" y="599"/>
                                <a:pt x="8492" y="599"/>
                              </a:cubicBezTo>
                              <a:cubicBezTo>
                                <a:pt x="8492" y="599"/>
                                <a:pt x="8241" y="469"/>
                                <a:pt x="7936" y="487"/>
                              </a:cubicBezTo>
                              <a:cubicBezTo>
                                <a:pt x="7898" y="490"/>
                                <a:pt x="7860" y="494"/>
                                <a:pt x="7824" y="501"/>
                              </a:cubicBezTo>
                              <a:cubicBezTo>
                                <a:pt x="8007" y="368"/>
                                <a:pt x="8116" y="182"/>
                                <a:pt x="8116" y="182"/>
                              </a:cubicBezTo>
                              <a:cubicBezTo>
                                <a:pt x="8116" y="182"/>
                                <a:pt x="7991" y="193"/>
                                <a:pt x="7838" y="263"/>
                              </a:cubicBezTo>
                              <a:cubicBezTo>
                                <a:pt x="7841" y="259"/>
                                <a:pt x="7843" y="256"/>
                                <a:pt x="7846" y="252"/>
                              </a:cubicBezTo>
                              <a:cubicBezTo>
                                <a:pt x="7901" y="172"/>
                                <a:pt x="7947" y="91"/>
                                <a:pt x="7988" y="14"/>
                              </a:cubicBezTo>
                              <a:lnTo>
                                <a:pt x="7713" y="14"/>
                              </a:lnTo>
                              <a:cubicBezTo>
                                <a:pt x="7702" y="28"/>
                                <a:pt x="7691" y="42"/>
                                <a:pt x="7680" y="56"/>
                              </a:cubicBezTo>
                              <a:cubicBezTo>
                                <a:pt x="7655" y="91"/>
                                <a:pt x="7631" y="130"/>
                                <a:pt x="7609" y="165"/>
                              </a:cubicBezTo>
                              <a:cubicBezTo>
                                <a:pt x="7620" y="112"/>
                                <a:pt x="7628" y="60"/>
                                <a:pt x="7633" y="11"/>
                              </a:cubicBezTo>
                              <a:lnTo>
                                <a:pt x="7268" y="11"/>
                              </a:lnTo>
                              <a:cubicBezTo>
                                <a:pt x="7271" y="49"/>
                                <a:pt x="7274" y="84"/>
                                <a:pt x="7276" y="123"/>
                              </a:cubicBezTo>
                              <a:cubicBezTo>
                                <a:pt x="7257" y="84"/>
                                <a:pt x="7241" y="46"/>
                                <a:pt x="7222" y="11"/>
                              </a:cubicBezTo>
                              <a:lnTo>
                                <a:pt x="7036" y="11"/>
                              </a:lnTo>
                              <a:cubicBezTo>
                                <a:pt x="7045" y="28"/>
                                <a:pt x="7053" y="49"/>
                                <a:pt x="7064" y="67"/>
                              </a:cubicBezTo>
                              <a:cubicBezTo>
                                <a:pt x="7053" y="56"/>
                                <a:pt x="7042" y="42"/>
                                <a:pt x="7031" y="32"/>
                              </a:cubicBezTo>
                              <a:cubicBezTo>
                                <a:pt x="7028" y="25"/>
                                <a:pt x="7028" y="18"/>
                                <a:pt x="7026" y="11"/>
                              </a:cubicBezTo>
                              <a:lnTo>
                                <a:pt x="6731" y="11"/>
                              </a:lnTo>
                              <a:cubicBezTo>
                                <a:pt x="6753" y="53"/>
                                <a:pt x="6780" y="95"/>
                                <a:pt x="6807" y="140"/>
                              </a:cubicBezTo>
                              <a:cubicBezTo>
                                <a:pt x="6791" y="203"/>
                                <a:pt x="6780" y="277"/>
                                <a:pt x="6777" y="354"/>
                              </a:cubicBezTo>
                              <a:cubicBezTo>
                                <a:pt x="6690" y="350"/>
                                <a:pt x="6633" y="357"/>
                                <a:pt x="6633" y="357"/>
                              </a:cubicBezTo>
                              <a:cubicBezTo>
                                <a:pt x="6633" y="357"/>
                                <a:pt x="6690" y="424"/>
                                <a:pt x="6786" y="494"/>
                              </a:cubicBezTo>
                              <a:cubicBezTo>
                                <a:pt x="6788" y="515"/>
                                <a:pt x="6794" y="536"/>
                                <a:pt x="6799" y="557"/>
                              </a:cubicBezTo>
                              <a:cubicBezTo>
                                <a:pt x="6527" y="592"/>
                                <a:pt x="6317" y="732"/>
                                <a:pt x="6317" y="732"/>
                              </a:cubicBezTo>
                              <a:cubicBezTo>
                                <a:pt x="6317" y="732"/>
                                <a:pt x="6568" y="869"/>
                                <a:pt x="6870" y="851"/>
                              </a:cubicBezTo>
                              <a:close/>
                              <a:moveTo>
                                <a:pt x="7203" y="10073"/>
                              </a:moveTo>
                              <a:cubicBezTo>
                                <a:pt x="7304" y="10073"/>
                                <a:pt x="7304" y="9870"/>
                                <a:pt x="7203" y="9870"/>
                              </a:cubicBezTo>
                              <a:cubicBezTo>
                                <a:pt x="7102" y="9870"/>
                                <a:pt x="7102" y="10073"/>
                                <a:pt x="7203" y="10073"/>
                              </a:cubicBezTo>
                              <a:close/>
                              <a:moveTo>
                                <a:pt x="10144" y="16945"/>
                              </a:moveTo>
                              <a:cubicBezTo>
                                <a:pt x="10245" y="16945"/>
                                <a:pt x="10245" y="16742"/>
                                <a:pt x="10144" y="16742"/>
                              </a:cubicBezTo>
                              <a:cubicBezTo>
                                <a:pt x="10043" y="16746"/>
                                <a:pt x="10043" y="16945"/>
                                <a:pt x="10144" y="16945"/>
                              </a:cubicBezTo>
                              <a:close/>
                              <a:moveTo>
                                <a:pt x="6249" y="3387"/>
                              </a:moveTo>
                              <a:cubicBezTo>
                                <a:pt x="6349" y="3387"/>
                                <a:pt x="6349" y="3184"/>
                                <a:pt x="6249" y="3184"/>
                              </a:cubicBezTo>
                              <a:cubicBezTo>
                                <a:pt x="6148" y="3184"/>
                                <a:pt x="6148" y="3387"/>
                                <a:pt x="6249" y="3387"/>
                              </a:cubicBez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accent2"/>
                          </a:solidFill>
                          <a:miter lim="400000"/>
                        </a:ln>
                      </wps:spPr>
                      <wps:bodyPr lIns="38100" tIns="38100" rIns="38100" bIns="38100" anchor="ctr"/>
                    </wps:wsp>
                    <wpg:grpSp>
                      <wpg:cNvPr id="48" name="Group 48"/>
                      <wpg:cNvGrpSpPr/>
                      <wpg:grpSpPr>
                        <a:xfrm>
                          <a:off x="544286" y="489857"/>
                          <a:ext cx="3990340" cy="6587490"/>
                          <a:chOff x="544286" y="489857"/>
                          <a:chExt cx="3990340" cy="6587490"/>
                        </a:xfrm>
                      </wpg:grpSpPr>
                      <wps:wsp>
                        <wps:cNvPr id="49" name="Shape"/>
                        <wps:cNvSpPr/>
                        <wps:spPr>
                          <a:xfrm>
                            <a:off x="544286" y="489857"/>
                            <a:ext cx="3990340" cy="65874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93" y="0"/>
                                </a:moveTo>
                                <a:cubicBezTo>
                                  <a:pt x="10793" y="0"/>
                                  <a:pt x="12168" y="1008"/>
                                  <a:pt x="18610" y="1249"/>
                                </a:cubicBezTo>
                                <a:cubicBezTo>
                                  <a:pt x="18610" y="1249"/>
                                  <a:pt x="20335" y="1353"/>
                                  <a:pt x="19015" y="2361"/>
                                </a:cubicBezTo>
                                <a:cubicBezTo>
                                  <a:pt x="20761" y="1570"/>
                                  <a:pt x="20589" y="2569"/>
                                  <a:pt x="20589" y="2569"/>
                                </a:cubicBezTo>
                                <a:cubicBezTo>
                                  <a:pt x="20012" y="6767"/>
                                  <a:pt x="21600" y="10186"/>
                                  <a:pt x="21600" y="10186"/>
                                </a:cubicBezTo>
                                <a:cubicBezTo>
                                  <a:pt x="21600" y="10186"/>
                                  <a:pt x="20019" y="14837"/>
                                  <a:pt x="20596" y="19031"/>
                                </a:cubicBezTo>
                                <a:cubicBezTo>
                                  <a:pt x="20596" y="19031"/>
                                  <a:pt x="20768" y="20030"/>
                                  <a:pt x="19022" y="19239"/>
                                </a:cubicBezTo>
                                <a:cubicBezTo>
                                  <a:pt x="20349" y="20247"/>
                                  <a:pt x="18616" y="20351"/>
                                  <a:pt x="18616" y="20351"/>
                                </a:cubicBezTo>
                                <a:cubicBezTo>
                                  <a:pt x="12175" y="20592"/>
                                  <a:pt x="10800" y="21600"/>
                                  <a:pt x="10800" y="21600"/>
                                </a:cubicBezTo>
                                <a:cubicBezTo>
                                  <a:pt x="10800" y="21600"/>
                                  <a:pt x="9425" y="20592"/>
                                  <a:pt x="2984" y="20351"/>
                                </a:cubicBezTo>
                                <a:cubicBezTo>
                                  <a:pt x="2984" y="20351"/>
                                  <a:pt x="1258" y="20247"/>
                                  <a:pt x="2578" y="19239"/>
                                </a:cubicBezTo>
                                <a:cubicBezTo>
                                  <a:pt x="832" y="20030"/>
                                  <a:pt x="1004" y="19031"/>
                                  <a:pt x="1004" y="19031"/>
                                </a:cubicBezTo>
                                <a:cubicBezTo>
                                  <a:pt x="1581" y="14837"/>
                                  <a:pt x="0" y="10186"/>
                                  <a:pt x="0" y="10186"/>
                                </a:cubicBezTo>
                                <a:cubicBezTo>
                                  <a:pt x="0" y="10186"/>
                                  <a:pt x="1581" y="6763"/>
                                  <a:pt x="1004" y="2574"/>
                                </a:cubicBezTo>
                                <a:cubicBezTo>
                                  <a:pt x="1004" y="2574"/>
                                  <a:pt x="832" y="1574"/>
                                  <a:pt x="2578" y="2365"/>
                                </a:cubicBezTo>
                                <a:cubicBezTo>
                                  <a:pt x="1251" y="1358"/>
                                  <a:pt x="2984" y="1253"/>
                                  <a:pt x="2984" y="1253"/>
                                </a:cubicBezTo>
                                <a:cubicBezTo>
                                  <a:pt x="9418" y="1008"/>
                                  <a:pt x="10793" y="0"/>
                                  <a:pt x="1079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2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0" name="Shape"/>
                        <wps:cNvSpPr/>
                        <wps:spPr>
                          <a:xfrm>
                            <a:off x="2017485" y="908956"/>
                            <a:ext cx="1049020" cy="2885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40" extrusionOk="0">
                                <a:moveTo>
                                  <a:pt x="21548" y="12442"/>
                                </a:moveTo>
                                <a:cubicBezTo>
                                  <a:pt x="21522" y="12536"/>
                                  <a:pt x="21469" y="12724"/>
                                  <a:pt x="21417" y="13006"/>
                                </a:cubicBezTo>
                                <a:cubicBezTo>
                                  <a:pt x="21286" y="13475"/>
                                  <a:pt x="21051" y="14039"/>
                                  <a:pt x="20737" y="13945"/>
                                </a:cubicBezTo>
                                <a:cubicBezTo>
                                  <a:pt x="20423" y="13851"/>
                                  <a:pt x="20057" y="13006"/>
                                  <a:pt x="19717" y="11973"/>
                                </a:cubicBezTo>
                                <a:cubicBezTo>
                                  <a:pt x="19377" y="10846"/>
                                  <a:pt x="19011" y="9437"/>
                                  <a:pt x="18619" y="7841"/>
                                </a:cubicBezTo>
                                <a:cubicBezTo>
                                  <a:pt x="18514" y="7465"/>
                                  <a:pt x="18436" y="6995"/>
                                  <a:pt x="18331" y="6620"/>
                                </a:cubicBezTo>
                                <a:lnTo>
                                  <a:pt x="18253" y="6338"/>
                                </a:lnTo>
                                <a:lnTo>
                                  <a:pt x="18174" y="5962"/>
                                </a:lnTo>
                                <a:cubicBezTo>
                                  <a:pt x="18122" y="5774"/>
                                  <a:pt x="18070" y="5587"/>
                                  <a:pt x="18017" y="5305"/>
                                </a:cubicBezTo>
                                <a:cubicBezTo>
                                  <a:pt x="17782" y="4460"/>
                                  <a:pt x="17521" y="3614"/>
                                  <a:pt x="17233" y="2957"/>
                                </a:cubicBezTo>
                                <a:cubicBezTo>
                                  <a:pt x="16631" y="1548"/>
                                  <a:pt x="15925" y="515"/>
                                  <a:pt x="15141" y="140"/>
                                </a:cubicBezTo>
                                <a:cubicBezTo>
                                  <a:pt x="14356" y="-142"/>
                                  <a:pt x="13520" y="140"/>
                                  <a:pt x="12761" y="1361"/>
                                </a:cubicBezTo>
                                <a:cubicBezTo>
                                  <a:pt x="12003" y="2581"/>
                                  <a:pt x="11323" y="4835"/>
                                  <a:pt x="10957" y="7653"/>
                                </a:cubicBezTo>
                                <a:cubicBezTo>
                                  <a:pt x="10878" y="8216"/>
                                  <a:pt x="10826" y="8780"/>
                                  <a:pt x="10800" y="9343"/>
                                </a:cubicBezTo>
                                <a:cubicBezTo>
                                  <a:pt x="10748" y="8780"/>
                                  <a:pt x="10695" y="8216"/>
                                  <a:pt x="10643" y="7653"/>
                                </a:cubicBezTo>
                                <a:cubicBezTo>
                                  <a:pt x="10277" y="4929"/>
                                  <a:pt x="9597" y="2581"/>
                                  <a:pt x="8839" y="1361"/>
                                </a:cubicBezTo>
                                <a:cubicBezTo>
                                  <a:pt x="8080" y="140"/>
                                  <a:pt x="7217" y="-236"/>
                                  <a:pt x="6459" y="140"/>
                                </a:cubicBezTo>
                                <a:cubicBezTo>
                                  <a:pt x="5675" y="421"/>
                                  <a:pt x="4969" y="1548"/>
                                  <a:pt x="4367" y="2957"/>
                                </a:cubicBezTo>
                                <a:cubicBezTo>
                                  <a:pt x="4079" y="3708"/>
                                  <a:pt x="3818" y="4460"/>
                                  <a:pt x="3583" y="5305"/>
                                </a:cubicBezTo>
                                <a:cubicBezTo>
                                  <a:pt x="3530" y="5493"/>
                                  <a:pt x="3478" y="5681"/>
                                  <a:pt x="3426" y="5962"/>
                                </a:cubicBezTo>
                                <a:lnTo>
                                  <a:pt x="3347" y="6338"/>
                                </a:lnTo>
                                <a:lnTo>
                                  <a:pt x="3269" y="6620"/>
                                </a:lnTo>
                                <a:cubicBezTo>
                                  <a:pt x="3164" y="6995"/>
                                  <a:pt x="3060" y="7465"/>
                                  <a:pt x="2981" y="7841"/>
                                </a:cubicBezTo>
                                <a:cubicBezTo>
                                  <a:pt x="2589" y="9437"/>
                                  <a:pt x="2249" y="10846"/>
                                  <a:pt x="1883" y="11973"/>
                                </a:cubicBezTo>
                                <a:cubicBezTo>
                                  <a:pt x="1543" y="13100"/>
                                  <a:pt x="1177" y="13851"/>
                                  <a:pt x="863" y="13945"/>
                                </a:cubicBezTo>
                                <a:cubicBezTo>
                                  <a:pt x="549" y="14039"/>
                                  <a:pt x="314" y="13475"/>
                                  <a:pt x="183" y="13006"/>
                                </a:cubicBezTo>
                                <a:cubicBezTo>
                                  <a:pt x="131" y="12818"/>
                                  <a:pt x="78" y="12630"/>
                                  <a:pt x="52" y="12442"/>
                                </a:cubicBezTo>
                                <a:cubicBezTo>
                                  <a:pt x="26" y="12348"/>
                                  <a:pt x="0" y="12254"/>
                                  <a:pt x="0" y="12254"/>
                                </a:cubicBezTo>
                                <a:cubicBezTo>
                                  <a:pt x="0" y="12254"/>
                                  <a:pt x="0" y="12348"/>
                                  <a:pt x="26" y="12442"/>
                                </a:cubicBezTo>
                                <a:cubicBezTo>
                                  <a:pt x="52" y="12630"/>
                                  <a:pt x="78" y="12818"/>
                                  <a:pt x="157" y="13100"/>
                                </a:cubicBezTo>
                                <a:cubicBezTo>
                                  <a:pt x="209" y="13381"/>
                                  <a:pt x="288" y="13663"/>
                                  <a:pt x="418" y="13945"/>
                                </a:cubicBezTo>
                                <a:cubicBezTo>
                                  <a:pt x="523" y="14227"/>
                                  <a:pt x="706" y="14414"/>
                                  <a:pt x="889" y="14414"/>
                                </a:cubicBezTo>
                                <a:cubicBezTo>
                                  <a:pt x="1255" y="14414"/>
                                  <a:pt x="1674" y="13663"/>
                                  <a:pt x="2066" y="12630"/>
                                </a:cubicBezTo>
                                <a:cubicBezTo>
                                  <a:pt x="2170" y="12348"/>
                                  <a:pt x="2301" y="12067"/>
                                  <a:pt x="2406" y="11691"/>
                                </a:cubicBezTo>
                                <a:cubicBezTo>
                                  <a:pt x="2484" y="11879"/>
                                  <a:pt x="2563" y="12161"/>
                                  <a:pt x="2693" y="12348"/>
                                </a:cubicBezTo>
                                <a:cubicBezTo>
                                  <a:pt x="2798" y="12630"/>
                                  <a:pt x="2955" y="12818"/>
                                  <a:pt x="3112" y="13006"/>
                                </a:cubicBezTo>
                                <a:cubicBezTo>
                                  <a:pt x="3269" y="13194"/>
                                  <a:pt x="3452" y="13381"/>
                                  <a:pt x="3661" y="13381"/>
                                </a:cubicBezTo>
                                <a:cubicBezTo>
                                  <a:pt x="3870" y="13381"/>
                                  <a:pt x="4079" y="13381"/>
                                  <a:pt x="4289" y="13100"/>
                                </a:cubicBezTo>
                                <a:cubicBezTo>
                                  <a:pt x="4498" y="12912"/>
                                  <a:pt x="4707" y="12536"/>
                                  <a:pt x="4916" y="11973"/>
                                </a:cubicBezTo>
                                <a:cubicBezTo>
                                  <a:pt x="5125" y="11503"/>
                                  <a:pt x="5282" y="10940"/>
                                  <a:pt x="5439" y="10282"/>
                                </a:cubicBezTo>
                                <a:cubicBezTo>
                                  <a:pt x="5596" y="9625"/>
                                  <a:pt x="5701" y="9061"/>
                                  <a:pt x="5805" y="8404"/>
                                </a:cubicBezTo>
                                <a:cubicBezTo>
                                  <a:pt x="5910" y="7841"/>
                                  <a:pt x="6015" y="7277"/>
                                  <a:pt x="6145" y="6714"/>
                                </a:cubicBezTo>
                                <a:cubicBezTo>
                                  <a:pt x="6250" y="6150"/>
                                  <a:pt x="6354" y="5681"/>
                                  <a:pt x="6459" y="5211"/>
                                </a:cubicBezTo>
                                <a:cubicBezTo>
                                  <a:pt x="6564" y="4835"/>
                                  <a:pt x="6668" y="4366"/>
                                  <a:pt x="6799" y="3990"/>
                                </a:cubicBezTo>
                                <a:cubicBezTo>
                                  <a:pt x="6851" y="3802"/>
                                  <a:pt x="6904" y="3614"/>
                                  <a:pt x="6956" y="3427"/>
                                </a:cubicBezTo>
                                <a:cubicBezTo>
                                  <a:pt x="7008" y="3239"/>
                                  <a:pt x="7061" y="3145"/>
                                  <a:pt x="7113" y="3051"/>
                                </a:cubicBezTo>
                                <a:cubicBezTo>
                                  <a:pt x="7217" y="2769"/>
                                  <a:pt x="7296" y="2581"/>
                                  <a:pt x="7374" y="2394"/>
                                </a:cubicBezTo>
                                <a:cubicBezTo>
                                  <a:pt x="7400" y="2300"/>
                                  <a:pt x="7427" y="2300"/>
                                  <a:pt x="7427" y="2206"/>
                                </a:cubicBezTo>
                                <a:cubicBezTo>
                                  <a:pt x="7819" y="2394"/>
                                  <a:pt x="8211" y="2769"/>
                                  <a:pt x="8577" y="3427"/>
                                </a:cubicBezTo>
                                <a:cubicBezTo>
                                  <a:pt x="9205" y="4460"/>
                                  <a:pt x="9754" y="6338"/>
                                  <a:pt x="10042" y="8592"/>
                                </a:cubicBezTo>
                                <a:cubicBezTo>
                                  <a:pt x="10172" y="9625"/>
                                  <a:pt x="10251" y="10846"/>
                                  <a:pt x="10225" y="12067"/>
                                </a:cubicBezTo>
                                <a:cubicBezTo>
                                  <a:pt x="10199" y="13287"/>
                                  <a:pt x="10120" y="14414"/>
                                  <a:pt x="9937" y="15447"/>
                                </a:cubicBezTo>
                                <a:cubicBezTo>
                                  <a:pt x="9597" y="17514"/>
                                  <a:pt x="9022" y="19016"/>
                                  <a:pt x="8394" y="19298"/>
                                </a:cubicBezTo>
                                <a:cubicBezTo>
                                  <a:pt x="8237" y="19392"/>
                                  <a:pt x="8080" y="19392"/>
                                  <a:pt x="7923" y="19298"/>
                                </a:cubicBezTo>
                                <a:lnTo>
                                  <a:pt x="7871" y="19298"/>
                                </a:lnTo>
                                <a:lnTo>
                                  <a:pt x="7845" y="19298"/>
                                </a:lnTo>
                                <a:cubicBezTo>
                                  <a:pt x="7845" y="19298"/>
                                  <a:pt x="7845" y="19298"/>
                                  <a:pt x="7845" y="19298"/>
                                </a:cubicBezTo>
                                <a:lnTo>
                                  <a:pt x="7819" y="19298"/>
                                </a:lnTo>
                                <a:lnTo>
                                  <a:pt x="7688" y="19204"/>
                                </a:lnTo>
                                <a:cubicBezTo>
                                  <a:pt x="7610" y="19110"/>
                                  <a:pt x="7557" y="19110"/>
                                  <a:pt x="7479" y="19016"/>
                                </a:cubicBezTo>
                                <a:cubicBezTo>
                                  <a:pt x="7217" y="18641"/>
                                  <a:pt x="6982" y="17983"/>
                                  <a:pt x="6825" y="17138"/>
                                </a:cubicBezTo>
                                <a:cubicBezTo>
                                  <a:pt x="6511" y="15447"/>
                                  <a:pt x="6433" y="13194"/>
                                  <a:pt x="6616" y="11409"/>
                                </a:cubicBezTo>
                                <a:cubicBezTo>
                                  <a:pt x="6694" y="10564"/>
                                  <a:pt x="6851" y="9813"/>
                                  <a:pt x="7034" y="9343"/>
                                </a:cubicBezTo>
                                <a:cubicBezTo>
                                  <a:pt x="7217" y="8874"/>
                                  <a:pt x="7453" y="8592"/>
                                  <a:pt x="7662" y="8592"/>
                                </a:cubicBezTo>
                                <a:cubicBezTo>
                                  <a:pt x="7714" y="8592"/>
                                  <a:pt x="7767" y="8592"/>
                                  <a:pt x="7819" y="8592"/>
                                </a:cubicBezTo>
                                <a:cubicBezTo>
                                  <a:pt x="7845" y="8592"/>
                                  <a:pt x="7871" y="8592"/>
                                  <a:pt x="7897" y="8592"/>
                                </a:cubicBezTo>
                                <a:cubicBezTo>
                                  <a:pt x="7923" y="8592"/>
                                  <a:pt x="7950" y="8592"/>
                                  <a:pt x="7976" y="8592"/>
                                </a:cubicBezTo>
                                <a:cubicBezTo>
                                  <a:pt x="8054" y="8686"/>
                                  <a:pt x="8159" y="8780"/>
                                  <a:pt x="8237" y="8967"/>
                                </a:cubicBezTo>
                                <a:cubicBezTo>
                                  <a:pt x="8394" y="9249"/>
                                  <a:pt x="8499" y="9813"/>
                                  <a:pt x="8551" y="10282"/>
                                </a:cubicBezTo>
                                <a:cubicBezTo>
                                  <a:pt x="8603" y="10846"/>
                                  <a:pt x="8603" y="11315"/>
                                  <a:pt x="8551" y="11785"/>
                                </a:cubicBezTo>
                                <a:cubicBezTo>
                                  <a:pt x="8499" y="12254"/>
                                  <a:pt x="8446" y="12536"/>
                                  <a:pt x="8368" y="12724"/>
                                </a:cubicBezTo>
                                <a:cubicBezTo>
                                  <a:pt x="8342" y="12818"/>
                                  <a:pt x="8290" y="12912"/>
                                  <a:pt x="8263" y="12912"/>
                                </a:cubicBezTo>
                                <a:cubicBezTo>
                                  <a:pt x="8368" y="12630"/>
                                  <a:pt x="8446" y="12161"/>
                                  <a:pt x="8446" y="11691"/>
                                </a:cubicBezTo>
                                <a:cubicBezTo>
                                  <a:pt x="8446" y="10846"/>
                                  <a:pt x="8263" y="10188"/>
                                  <a:pt x="8028" y="10188"/>
                                </a:cubicBezTo>
                                <a:cubicBezTo>
                                  <a:pt x="7793" y="10188"/>
                                  <a:pt x="7610" y="10846"/>
                                  <a:pt x="7610" y="11691"/>
                                </a:cubicBezTo>
                                <a:cubicBezTo>
                                  <a:pt x="7610" y="12536"/>
                                  <a:pt x="7793" y="13194"/>
                                  <a:pt x="8028" y="13194"/>
                                </a:cubicBezTo>
                                <a:cubicBezTo>
                                  <a:pt x="8080" y="13194"/>
                                  <a:pt x="8133" y="13194"/>
                                  <a:pt x="8185" y="13100"/>
                                </a:cubicBezTo>
                                <a:cubicBezTo>
                                  <a:pt x="8237" y="13100"/>
                                  <a:pt x="8290" y="13006"/>
                                  <a:pt x="8394" y="12818"/>
                                </a:cubicBezTo>
                                <a:cubicBezTo>
                                  <a:pt x="8473" y="12630"/>
                                  <a:pt x="8577" y="12348"/>
                                  <a:pt x="8630" y="11879"/>
                                </a:cubicBezTo>
                                <a:cubicBezTo>
                                  <a:pt x="8682" y="11409"/>
                                  <a:pt x="8734" y="10846"/>
                                  <a:pt x="8682" y="10188"/>
                                </a:cubicBezTo>
                                <a:cubicBezTo>
                                  <a:pt x="8656" y="9531"/>
                                  <a:pt x="8525" y="8874"/>
                                  <a:pt x="8342" y="8310"/>
                                </a:cubicBezTo>
                                <a:cubicBezTo>
                                  <a:pt x="8237" y="8028"/>
                                  <a:pt x="8133" y="7841"/>
                                  <a:pt x="8002" y="7747"/>
                                </a:cubicBezTo>
                                <a:cubicBezTo>
                                  <a:pt x="7976" y="7747"/>
                                  <a:pt x="7950" y="7653"/>
                                  <a:pt x="7923" y="7653"/>
                                </a:cubicBezTo>
                                <a:cubicBezTo>
                                  <a:pt x="7871" y="7653"/>
                                  <a:pt x="7871" y="7653"/>
                                  <a:pt x="7819" y="7559"/>
                                </a:cubicBezTo>
                                <a:cubicBezTo>
                                  <a:pt x="7767" y="7559"/>
                                  <a:pt x="7688" y="7465"/>
                                  <a:pt x="7636" y="7465"/>
                                </a:cubicBezTo>
                                <a:cubicBezTo>
                                  <a:pt x="7374" y="7465"/>
                                  <a:pt x="7087" y="7559"/>
                                  <a:pt x="6825" y="8122"/>
                                </a:cubicBezTo>
                                <a:cubicBezTo>
                                  <a:pt x="6564" y="8686"/>
                                  <a:pt x="6328" y="9531"/>
                                  <a:pt x="6198" y="10658"/>
                                </a:cubicBezTo>
                                <a:cubicBezTo>
                                  <a:pt x="5910" y="12818"/>
                                  <a:pt x="5936" y="15635"/>
                                  <a:pt x="6328" y="17983"/>
                                </a:cubicBezTo>
                                <a:cubicBezTo>
                                  <a:pt x="6538" y="19204"/>
                                  <a:pt x="6851" y="20237"/>
                                  <a:pt x="7217" y="20801"/>
                                </a:cubicBezTo>
                                <a:cubicBezTo>
                                  <a:pt x="7296" y="20988"/>
                                  <a:pt x="7427" y="21082"/>
                                  <a:pt x="7531" y="21176"/>
                                </a:cubicBezTo>
                                <a:lnTo>
                                  <a:pt x="7662" y="21270"/>
                                </a:lnTo>
                                <a:lnTo>
                                  <a:pt x="7688" y="21270"/>
                                </a:lnTo>
                                <a:lnTo>
                                  <a:pt x="7714" y="21270"/>
                                </a:lnTo>
                                <a:lnTo>
                                  <a:pt x="7740" y="21270"/>
                                </a:lnTo>
                                <a:lnTo>
                                  <a:pt x="7819" y="21270"/>
                                </a:lnTo>
                                <a:cubicBezTo>
                                  <a:pt x="8028" y="21364"/>
                                  <a:pt x="8237" y="21364"/>
                                  <a:pt x="8446" y="21270"/>
                                </a:cubicBezTo>
                                <a:cubicBezTo>
                                  <a:pt x="8865" y="21176"/>
                                  <a:pt x="9283" y="20613"/>
                                  <a:pt x="9649" y="19767"/>
                                </a:cubicBezTo>
                                <a:cubicBezTo>
                                  <a:pt x="10015" y="18922"/>
                                  <a:pt x="10303" y="17795"/>
                                  <a:pt x="10538" y="16387"/>
                                </a:cubicBezTo>
                                <a:cubicBezTo>
                                  <a:pt x="10669" y="15635"/>
                                  <a:pt x="10774" y="14696"/>
                                  <a:pt x="10826" y="13851"/>
                                </a:cubicBezTo>
                                <a:cubicBezTo>
                                  <a:pt x="10905" y="14790"/>
                                  <a:pt x="10983" y="15635"/>
                                  <a:pt x="11114" y="16387"/>
                                </a:cubicBezTo>
                                <a:cubicBezTo>
                                  <a:pt x="11349" y="17701"/>
                                  <a:pt x="11637" y="18922"/>
                                  <a:pt x="12003" y="19767"/>
                                </a:cubicBezTo>
                                <a:cubicBezTo>
                                  <a:pt x="12369" y="20613"/>
                                  <a:pt x="12787" y="21176"/>
                                  <a:pt x="13206" y="21270"/>
                                </a:cubicBezTo>
                                <a:cubicBezTo>
                                  <a:pt x="13415" y="21364"/>
                                  <a:pt x="13624" y="21364"/>
                                  <a:pt x="13833" y="21270"/>
                                </a:cubicBezTo>
                                <a:lnTo>
                                  <a:pt x="13912" y="21270"/>
                                </a:lnTo>
                                <a:lnTo>
                                  <a:pt x="13938" y="21270"/>
                                </a:lnTo>
                                <a:lnTo>
                                  <a:pt x="13964" y="21270"/>
                                </a:lnTo>
                                <a:lnTo>
                                  <a:pt x="13990" y="21270"/>
                                </a:lnTo>
                                <a:lnTo>
                                  <a:pt x="14121" y="21176"/>
                                </a:lnTo>
                                <a:cubicBezTo>
                                  <a:pt x="14226" y="21082"/>
                                  <a:pt x="14330" y="20988"/>
                                  <a:pt x="14435" y="20801"/>
                                </a:cubicBezTo>
                                <a:cubicBezTo>
                                  <a:pt x="14827" y="20237"/>
                                  <a:pt x="15141" y="19110"/>
                                  <a:pt x="15324" y="17983"/>
                                </a:cubicBezTo>
                                <a:cubicBezTo>
                                  <a:pt x="15716" y="15635"/>
                                  <a:pt x="15742" y="12818"/>
                                  <a:pt x="15455" y="10658"/>
                                </a:cubicBezTo>
                                <a:cubicBezTo>
                                  <a:pt x="15324" y="9531"/>
                                  <a:pt x="15089" y="8686"/>
                                  <a:pt x="14827" y="8122"/>
                                </a:cubicBezTo>
                                <a:cubicBezTo>
                                  <a:pt x="14566" y="7559"/>
                                  <a:pt x="14278" y="7465"/>
                                  <a:pt x="14016" y="7465"/>
                                </a:cubicBezTo>
                                <a:cubicBezTo>
                                  <a:pt x="13964" y="7465"/>
                                  <a:pt x="13886" y="7465"/>
                                  <a:pt x="13833" y="7559"/>
                                </a:cubicBezTo>
                                <a:cubicBezTo>
                                  <a:pt x="13807" y="7559"/>
                                  <a:pt x="13781" y="7559"/>
                                  <a:pt x="13729" y="7653"/>
                                </a:cubicBezTo>
                                <a:cubicBezTo>
                                  <a:pt x="13703" y="7653"/>
                                  <a:pt x="13676" y="7653"/>
                                  <a:pt x="13650" y="7747"/>
                                </a:cubicBezTo>
                                <a:cubicBezTo>
                                  <a:pt x="13520" y="7841"/>
                                  <a:pt x="13415" y="8028"/>
                                  <a:pt x="13310" y="8310"/>
                                </a:cubicBezTo>
                                <a:cubicBezTo>
                                  <a:pt x="13127" y="8780"/>
                                  <a:pt x="12997" y="9531"/>
                                  <a:pt x="12970" y="10188"/>
                                </a:cubicBezTo>
                                <a:cubicBezTo>
                                  <a:pt x="12918" y="10846"/>
                                  <a:pt x="12970" y="11503"/>
                                  <a:pt x="13023" y="11879"/>
                                </a:cubicBezTo>
                                <a:cubicBezTo>
                                  <a:pt x="13075" y="12348"/>
                                  <a:pt x="13180" y="12630"/>
                                  <a:pt x="13258" y="12818"/>
                                </a:cubicBezTo>
                                <a:cubicBezTo>
                                  <a:pt x="13337" y="13006"/>
                                  <a:pt x="13389" y="13006"/>
                                  <a:pt x="13441" y="13100"/>
                                </a:cubicBezTo>
                                <a:cubicBezTo>
                                  <a:pt x="13493" y="13194"/>
                                  <a:pt x="13546" y="13194"/>
                                  <a:pt x="13624" y="13194"/>
                                </a:cubicBezTo>
                                <a:cubicBezTo>
                                  <a:pt x="13860" y="13194"/>
                                  <a:pt x="14043" y="12536"/>
                                  <a:pt x="14043" y="11691"/>
                                </a:cubicBezTo>
                                <a:cubicBezTo>
                                  <a:pt x="14043" y="10846"/>
                                  <a:pt x="13860" y="10188"/>
                                  <a:pt x="13624" y="10188"/>
                                </a:cubicBezTo>
                                <a:cubicBezTo>
                                  <a:pt x="13389" y="10188"/>
                                  <a:pt x="13206" y="10846"/>
                                  <a:pt x="13206" y="11691"/>
                                </a:cubicBezTo>
                                <a:cubicBezTo>
                                  <a:pt x="13206" y="12161"/>
                                  <a:pt x="13258" y="12630"/>
                                  <a:pt x="13363" y="12912"/>
                                </a:cubicBezTo>
                                <a:cubicBezTo>
                                  <a:pt x="13337" y="12818"/>
                                  <a:pt x="13310" y="12818"/>
                                  <a:pt x="13284" y="12724"/>
                                </a:cubicBezTo>
                                <a:cubicBezTo>
                                  <a:pt x="13206" y="12536"/>
                                  <a:pt x="13127" y="12254"/>
                                  <a:pt x="13101" y="11785"/>
                                </a:cubicBezTo>
                                <a:cubicBezTo>
                                  <a:pt x="13049" y="11409"/>
                                  <a:pt x="13049" y="10846"/>
                                  <a:pt x="13101" y="10282"/>
                                </a:cubicBezTo>
                                <a:cubicBezTo>
                                  <a:pt x="13154" y="9719"/>
                                  <a:pt x="13258" y="9249"/>
                                  <a:pt x="13415" y="8967"/>
                                </a:cubicBezTo>
                                <a:cubicBezTo>
                                  <a:pt x="13493" y="8780"/>
                                  <a:pt x="13598" y="8686"/>
                                  <a:pt x="13677" y="8592"/>
                                </a:cubicBezTo>
                                <a:cubicBezTo>
                                  <a:pt x="13703" y="8592"/>
                                  <a:pt x="13729" y="8592"/>
                                  <a:pt x="13755" y="8592"/>
                                </a:cubicBezTo>
                                <a:cubicBezTo>
                                  <a:pt x="13781" y="8592"/>
                                  <a:pt x="13807" y="8592"/>
                                  <a:pt x="13833" y="8592"/>
                                </a:cubicBezTo>
                                <a:cubicBezTo>
                                  <a:pt x="13886" y="8592"/>
                                  <a:pt x="13938" y="8592"/>
                                  <a:pt x="13990" y="8592"/>
                                </a:cubicBezTo>
                                <a:cubicBezTo>
                                  <a:pt x="14200" y="8686"/>
                                  <a:pt x="14435" y="8874"/>
                                  <a:pt x="14618" y="9343"/>
                                </a:cubicBezTo>
                                <a:cubicBezTo>
                                  <a:pt x="14801" y="9813"/>
                                  <a:pt x="14958" y="10564"/>
                                  <a:pt x="15036" y="11409"/>
                                </a:cubicBezTo>
                                <a:cubicBezTo>
                                  <a:pt x="15219" y="13100"/>
                                  <a:pt x="15167" y="15447"/>
                                  <a:pt x="14827" y="17138"/>
                                </a:cubicBezTo>
                                <a:cubicBezTo>
                                  <a:pt x="14670" y="17983"/>
                                  <a:pt x="14435" y="18641"/>
                                  <a:pt x="14173" y="19016"/>
                                </a:cubicBezTo>
                                <a:cubicBezTo>
                                  <a:pt x="14095" y="19110"/>
                                  <a:pt x="14043" y="19204"/>
                                  <a:pt x="13964" y="19204"/>
                                </a:cubicBezTo>
                                <a:lnTo>
                                  <a:pt x="13833" y="19298"/>
                                </a:lnTo>
                                <a:lnTo>
                                  <a:pt x="13807" y="19298"/>
                                </a:lnTo>
                                <a:cubicBezTo>
                                  <a:pt x="13807" y="19298"/>
                                  <a:pt x="13807" y="19298"/>
                                  <a:pt x="13807" y="19298"/>
                                </a:cubicBezTo>
                                <a:lnTo>
                                  <a:pt x="13781" y="19298"/>
                                </a:lnTo>
                                <a:lnTo>
                                  <a:pt x="13729" y="19298"/>
                                </a:lnTo>
                                <a:cubicBezTo>
                                  <a:pt x="13572" y="19392"/>
                                  <a:pt x="13415" y="19298"/>
                                  <a:pt x="13258" y="19298"/>
                                </a:cubicBezTo>
                                <a:cubicBezTo>
                                  <a:pt x="12631" y="19016"/>
                                  <a:pt x="12029" y="17514"/>
                                  <a:pt x="11715" y="15447"/>
                                </a:cubicBezTo>
                                <a:cubicBezTo>
                                  <a:pt x="11558" y="14414"/>
                                  <a:pt x="11454" y="13194"/>
                                  <a:pt x="11428" y="12067"/>
                                </a:cubicBezTo>
                                <a:cubicBezTo>
                                  <a:pt x="11401" y="10846"/>
                                  <a:pt x="11480" y="9625"/>
                                  <a:pt x="11611" y="8592"/>
                                </a:cubicBezTo>
                                <a:cubicBezTo>
                                  <a:pt x="11924" y="6244"/>
                                  <a:pt x="12447" y="4460"/>
                                  <a:pt x="13075" y="3427"/>
                                </a:cubicBezTo>
                                <a:cubicBezTo>
                                  <a:pt x="13441" y="2769"/>
                                  <a:pt x="13833" y="2394"/>
                                  <a:pt x="14226" y="2206"/>
                                </a:cubicBezTo>
                                <a:cubicBezTo>
                                  <a:pt x="14304" y="2394"/>
                                  <a:pt x="14356" y="2581"/>
                                  <a:pt x="14461" y="2769"/>
                                </a:cubicBezTo>
                                <a:cubicBezTo>
                                  <a:pt x="14513" y="2863"/>
                                  <a:pt x="14566" y="3051"/>
                                  <a:pt x="14618" y="3145"/>
                                </a:cubicBezTo>
                                <a:cubicBezTo>
                                  <a:pt x="14670" y="3333"/>
                                  <a:pt x="14723" y="3521"/>
                                  <a:pt x="14775" y="3708"/>
                                </a:cubicBezTo>
                                <a:cubicBezTo>
                                  <a:pt x="14879" y="3990"/>
                                  <a:pt x="14984" y="4460"/>
                                  <a:pt x="15115" y="4929"/>
                                </a:cubicBezTo>
                                <a:cubicBezTo>
                                  <a:pt x="15219" y="5399"/>
                                  <a:pt x="15324" y="5868"/>
                                  <a:pt x="15429" y="6432"/>
                                </a:cubicBezTo>
                                <a:cubicBezTo>
                                  <a:pt x="15533" y="6995"/>
                                  <a:pt x="15638" y="7559"/>
                                  <a:pt x="15769" y="8122"/>
                                </a:cubicBezTo>
                                <a:cubicBezTo>
                                  <a:pt x="15873" y="8780"/>
                                  <a:pt x="16004" y="9343"/>
                                  <a:pt x="16135" y="10001"/>
                                </a:cubicBezTo>
                                <a:cubicBezTo>
                                  <a:pt x="16292" y="10658"/>
                                  <a:pt x="16448" y="11221"/>
                                  <a:pt x="16658" y="11691"/>
                                </a:cubicBezTo>
                                <a:cubicBezTo>
                                  <a:pt x="16841" y="12161"/>
                                  <a:pt x="17050" y="12536"/>
                                  <a:pt x="17285" y="12818"/>
                                </a:cubicBezTo>
                                <a:cubicBezTo>
                                  <a:pt x="17494" y="13100"/>
                                  <a:pt x="17730" y="13100"/>
                                  <a:pt x="17913" y="13100"/>
                                </a:cubicBezTo>
                                <a:cubicBezTo>
                                  <a:pt x="18122" y="13100"/>
                                  <a:pt x="18305" y="12912"/>
                                  <a:pt x="18462" y="12724"/>
                                </a:cubicBezTo>
                                <a:cubicBezTo>
                                  <a:pt x="18619" y="12536"/>
                                  <a:pt x="18776" y="12254"/>
                                  <a:pt x="18880" y="12067"/>
                                </a:cubicBezTo>
                                <a:cubicBezTo>
                                  <a:pt x="18985" y="11879"/>
                                  <a:pt x="19090" y="11597"/>
                                  <a:pt x="19168" y="11315"/>
                                </a:cubicBezTo>
                                <a:cubicBezTo>
                                  <a:pt x="19168" y="11315"/>
                                  <a:pt x="19168" y="11315"/>
                                  <a:pt x="19168" y="11315"/>
                                </a:cubicBezTo>
                                <a:cubicBezTo>
                                  <a:pt x="19299" y="11785"/>
                                  <a:pt x="19456" y="12161"/>
                                  <a:pt x="19586" y="12536"/>
                                </a:cubicBezTo>
                                <a:cubicBezTo>
                                  <a:pt x="19979" y="13569"/>
                                  <a:pt x="20397" y="14321"/>
                                  <a:pt x="20763" y="14321"/>
                                </a:cubicBezTo>
                                <a:cubicBezTo>
                                  <a:pt x="20946" y="14321"/>
                                  <a:pt x="21103" y="14133"/>
                                  <a:pt x="21234" y="13851"/>
                                </a:cubicBezTo>
                                <a:cubicBezTo>
                                  <a:pt x="21339" y="13569"/>
                                  <a:pt x="21417" y="13287"/>
                                  <a:pt x="21495" y="13006"/>
                                </a:cubicBezTo>
                                <a:cubicBezTo>
                                  <a:pt x="21495" y="12818"/>
                                  <a:pt x="21548" y="12630"/>
                                  <a:pt x="21548" y="12442"/>
                                </a:cubicBezTo>
                                <a:cubicBezTo>
                                  <a:pt x="21574" y="12348"/>
                                  <a:pt x="21600" y="12254"/>
                                  <a:pt x="21600" y="12254"/>
                                </a:cubicBezTo>
                                <a:cubicBezTo>
                                  <a:pt x="21600" y="12254"/>
                                  <a:pt x="21600" y="12254"/>
                                  <a:pt x="21548" y="12442"/>
                                </a:cubicBezTo>
                                <a:close/>
                                <a:moveTo>
                                  <a:pt x="6877" y="2394"/>
                                </a:moveTo>
                                <a:cubicBezTo>
                                  <a:pt x="6825" y="2487"/>
                                  <a:pt x="6747" y="2487"/>
                                  <a:pt x="6668" y="2581"/>
                                </a:cubicBezTo>
                                <a:cubicBezTo>
                                  <a:pt x="6590" y="2675"/>
                                  <a:pt x="6538" y="2769"/>
                                  <a:pt x="6459" y="2957"/>
                                </a:cubicBezTo>
                                <a:cubicBezTo>
                                  <a:pt x="6302" y="3239"/>
                                  <a:pt x="6171" y="3614"/>
                                  <a:pt x="5988" y="3990"/>
                                </a:cubicBezTo>
                                <a:cubicBezTo>
                                  <a:pt x="5831" y="4460"/>
                                  <a:pt x="5675" y="4835"/>
                                  <a:pt x="5544" y="5399"/>
                                </a:cubicBezTo>
                                <a:cubicBezTo>
                                  <a:pt x="5387" y="5868"/>
                                  <a:pt x="5256" y="6526"/>
                                  <a:pt x="5125" y="7089"/>
                                </a:cubicBezTo>
                                <a:cubicBezTo>
                                  <a:pt x="4995" y="7653"/>
                                  <a:pt x="4890" y="8216"/>
                                  <a:pt x="4759" y="8780"/>
                                </a:cubicBezTo>
                                <a:cubicBezTo>
                                  <a:pt x="4629" y="9249"/>
                                  <a:pt x="4524" y="9719"/>
                                  <a:pt x="4367" y="10094"/>
                                </a:cubicBezTo>
                                <a:cubicBezTo>
                                  <a:pt x="4315" y="10282"/>
                                  <a:pt x="4236" y="10470"/>
                                  <a:pt x="4158" y="10658"/>
                                </a:cubicBezTo>
                                <a:cubicBezTo>
                                  <a:pt x="4079" y="10752"/>
                                  <a:pt x="4027" y="10940"/>
                                  <a:pt x="3949" y="11034"/>
                                </a:cubicBezTo>
                                <a:cubicBezTo>
                                  <a:pt x="3792" y="11315"/>
                                  <a:pt x="3661" y="11409"/>
                                  <a:pt x="3504" y="11503"/>
                                </a:cubicBezTo>
                                <a:cubicBezTo>
                                  <a:pt x="3426" y="11503"/>
                                  <a:pt x="3347" y="11597"/>
                                  <a:pt x="3269" y="11597"/>
                                </a:cubicBezTo>
                                <a:cubicBezTo>
                                  <a:pt x="3190" y="11597"/>
                                  <a:pt x="3112" y="11597"/>
                                  <a:pt x="3060" y="11597"/>
                                </a:cubicBezTo>
                                <a:cubicBezTo>
                                  <a:pt x="2981" y="11597"/>
                                  <a:pt x="2929" y="11597"/>
                                  <a:pt x="2850" y="11503"/>
                                </a:cubicBezTo>
                                <a:cubicBezTo>
                                  <a:pt x="2772" y="11503"/>
                                  <a:pt x="2720" y="11409"/>
                                  <a:pt x="2667" y="11409"/>
                                </a:cubicBezTo>
                                <a:cubicBezTo>
                                  <a:pt x="2563" y="11315"/>
                                  <a:pt x="2484" y="11315"/>
                                  <a:pt x="2432" y="11221"/>
                                </a:cubicBezTo>
                                <a:cubicBezTo>
                                  <a:pt x="2667" y="10470"/>
                                  <a:pt x="2929" y="9625"/>
                                  <a:pt x="3190" y="8686"/>
                                </a:cubicBezTo>
                                <a:cubicBezTo>
                                  <a:pt x="3295" y="8310"/>
                                  <a:pt x="3399" y="7934"/>
                                  <a:pt x="3504" y="7559"/>
                                </a:cubicBezTo>
                                <a:lnTo>
                                  <a:pt x="3583" y="7277"/>
                                </a:lnTo>
                                <a:lnTo>
                                  <a:pt x="3661" y="6995"/>
                                </a:lnTo>
                                <a:cubicBezTo>
                                  <a:pt x="3713" y="6807"/>
                                  <a:pt x="3766" y="6620"/>
                                  <a:pt x="3818" y="6432"/>
                                </a:cubicBezTo>
                                <a:cubicBezTo>
                                  <a:pt x="4027" y="5774"/>
                                  <a:pt x="4289" y="5023"/>
                                  <a:pt x="4550" y="4460"/>
                                </a:cubicBezTo>
                                <a:cubicBezTo>
                                  <a:pt x="5099" y="3239"/>
                                  <a:pt x="5753" y="2487"/>
                                  <a:pt x="6433" y="2300"/>
                                </a:cubicBezTo>
                                <a:cubicBezTo>
                                  <a:pt x="6590" y="2206"/>
                                  <a:pt x="6747" y="2206"/>
                                  <a:pt x="6930" y="2300"/>
                                </a:cubicBezTo>
                                <a:cubicBezTo>
                                  <a:pt x="6930" y="2300"/>
                                  <a:pt x="6904" y="2394"/>
                                  <a:pt x="6877" y="2394"/>
                                </a:cubicBezTo>
                                <a:close/>
                                <a:moveTo>
                                  <a:pt x="18750" y="11221"/>
                                </a:moveTo>
                                <a:cubicBezTo>
                                  <a:pt x="18697" y="11221"/>
                                  <a:pt x="18619" y="11315"/>
                                  <a:pt x="18567" y="11315"/>
                                </a:cubicBezTo>
                                <a:cubicBezTo>
                                  <a:pt x="18488" y="11315"/>
                                  <a:pt x="18436" y="11409"/>
                                  <a:pt x="18357" y="11409"/>
                                </a:cubicBezTo>
                                <a:cubicBezTo>
                                  <a:pt x="18279" y="11409"/>
                                  <a:pt x="18200" y="11409"/>
                                  <a:pt x="18148" y="11409"/>
                                </a:cubicBezTo>
                                <a:cubicBezTo>
                                  <a:pt x="18070" y="11409"/>
                                  <a:pt x="17991" y="11315"/>
                                  <a:pt x="17913" y="11315"/>
                                </a:cubicBezTo>
                                <a:cubicBezTo>
                                  <a:pt x="17756" y="11221"/>
                                  <a:pt x="17599" y="11034"/>
                                  <a:pt x="17468" y="10846"/>
                                </a:cubicBezTo>
                                <a:cubicBezTo>
                                  <a:pt x="17390" y="10752"/>
                                  <a:pt x="17311" y="10564"/>
                                  <a:pt x="17259" y="10470"/>
                                </a:cubicBezTo>
                                <a:cubicBezTo>
                                  <a:pt x="17181" y="10282"/>
                                  <a:pt x="17128" y="10188"/>
                                  <a:pt x="17050" y="9907"/>
                                </a:cubicBezTo>
                                <a:cubicBezTo>
                                  <a:pt x="16919" y="9531"/>
                                  <a:pt x="16788" y="9061"/>
                                  <a:pt x="16658" y="8592"/>
                                </a:cubicBezTo>
                                <a:cubicBezTo>
                                  <a:pt x="16527" y="8028"/>
                                  <a:pt x="16422" y="7465"/>
                                  <a:pt x="16292" y="6901"/>
                                </a:cubicBezTo>
                                <a:cubicBezTo>
                                  <a:pt x="16161" y="6338"/>
                                  <a:pt x="16030" y="5774"/>
                                  <a:pt x="15873" y="5211"/>
                                </a:cubicBezTo>
                                <a:cubicBezTo>
                                  <a:pt x="15742" y="4647"/>
                                  <a:pt x="15585" y="4178"/>
                                  <a:pt x="15429" y="3802"/>
                                </a:cubicBezTo>
                                <a:cubicBezTo>
                                  <a:pt x="15272" y="3427"/>
                                  <a:pt x="15115" y="3051"/>
                                  <a:pt x="14958" y="2769"/>
                                </a:cubicBezTo>
                                <a:cubicBezTo>
                                  <a:pt x="14879" y="2675"/>
                                  <a:pt x="14801" y="2487"/>
                                  <a:pt x="14749" y="2394"/>
                                </a:cubicBezTo>
                                <a:cubicBezTo>
                                  <a:pt x="14749" y="2394"/>
                                  <a:pt x="14723" y="2394"/>
                                  <a:pt x="14723" y="2394"/>
                                </a:cubicBezTo>
                                <a:cubicBezTo>
                                  <a:pt x="14853" y="2394"/>
                                  <a:pt x="14958" y="2394"/>
                                  <a:pt x="15062" y="2487"/>
                                </a:cubicBezTo>
                                <a:cubicBezTo>
                                  <a:pt x="15742" y="2675"/>
                                  <a:pt x="16396" y="3521"/>
                                  <a:pt x="16945" y="4647"/>
                                </a:cubicBezTo>
                                <a:cubicBezTo>
                                  <a:pt x="17207" y="5211"/>
                                  <a:pt x="17468" y="5962"/>
                                  <a:pt x="17677" y="6620"/>
                                </a:cubicBezTo>
                                <a:cubicBezTo>
                                  <a:pt x="17730" y="6807"/>
                                  <a:pt x="17782" y="6995"/>
                                  <a:pt x="17834" y="7183"/>
                                </a:cubicBezTo>
                                <a:lnTo>
                                  <a:pt x="17913" y="7465"/>
                                </a:lnTo>
                                <a:lnTo>
                                  <a:pt x="17991" y="7747"/>
                                </a:lnTo>
                                <a:cubicBezTo>
                                  <a:pt x="18096" y="8122"/>
                                  <a:pt x="18200" y="8498"/>
                                  <a:pt x="18305" y="8874"/>
                                </a:cubicBezTo>
                                <a:cubicBezTo>
                                  <a:pt x="18540" y="9719"/>
                                  <a:pt x="18750" y="10470"/>
                                  <a:pt x="18959" y="11127"/>
                                </a:cubicBezTo>
                                <a:cubicBezTo>
                                  <a:pt x="18933" y="11127"/>
                                  <a:pt x="18828" y="11221"/>
                                  <a:pt x="18750" y="112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1" name="Shape"/>
                        <wps:cNvSpPr/>
                        <wps:spPr>
                          <a:xfrm>
                            <a:off x="2017485" y="6408056"/>
                            <a:ext cx="1050289" cy="2898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41" extrusionOk="0">
                                <a:moveTo>
                                  <a:pt x="21574" y="8860"/>
                                </a:moveTo>
                                <a:cubicBezTo>
                                  <a:pt x="21548" y="8673"/>
                                  <a:pt x="21522" y="8486"/>
                                  <a:pt x="21443" y="8206"/>
                                </a:cubicBezTo>
                                <a:cubicBezTo>
                                  <a:pt x="21391" y="7925"/>
                                  <a:pt x="21313" y="7645"/>
                                  <a:pt x="21182" y="7364"/>
                                </a:cubicBezTo>
                                <a:cubicBezTo>
                                  <a:pt x="21078" y="7084"/>
                                  <a:pt x="20895" y="6897"/>
                                  <a:pt x="20712" y="6897"/>
                                </a:cubicBezTo>
                                <a:cubicBezTo>
                                  <a:pt x="20346" y="6897"/>
                                  <a:pt x="19928" y="7645"/>
                                  <a:pt x="19537" y="8673"/>
                                </a:cubicBezTo>
                                <a:cubicBezTo>
                                  <a:pt x="19432" y="8954"/>
                                  <a:pt x="19302" y="9234"/>
                                  <a:pt x="19197" y="9608"/>
                                </a:cubicBezTo>
                                <a:cubicBezTo>
                                  <a:pt x="19119" y="9421"/>
                                  <a:pt x="19040" y="9141"/>
                                  <a:pt x="18910" y="8954"/>
                                </a:cubicBezTo>
                                <a:cubicBezTo>
                                  <a:pt x="18805" y="8673"/>
                                  <a:pt x="18649" y="8486"/>
                                  <a:pt x="18492" y="8299"/>
                                </a:cubicBezTo>
                                <a:cubicBezTo>
                                  <a:pt x="18335" y="8112"/>
                                  <a:pt x="18152" y="7925"/>
                                  <a:pt x="17943" y="7925"/>
                                </a:cubicBezTo>
                                <a:cubicBezTo>
                                  <a:pt x="17734" y="7925"/>
                                  <a:pt x="17526" y="7925"/>
                                  <a:pt x="17317" y="8206"/>
                                </a:cubicBezTo>
                                <a:cubicBezTo>
                                  <a:pt x="17108" y="8393"/>
                                  <a:pt x="16873" y="8767"/>
                                  <a:pt x="16690" y="9328"/>
                                </a:cubicBezTo>
                                <a:cubicBezTo>
                                  <a:pt x="16481" y="9795"/>
                                  <a:pt x="16324" y="10356"/>
                                  <a:pt x="16167" y="11011"/>
                                </a:cubicBezTo>
                                <a:cubicBezTo>
                                  <a:pt x="16011" y="11665"/>
                                  <a:pt x="15906" y="12226"/>
                                  <a:pt x="15802" y="12881"/>
                                </a:cubicBezTo>
                                <a:cubicBezTo>
                                  <a:pt x="15697" y="13442"/>
                                  <a:pt x="15593" y="14003"/>
                                  <a:pt x="15462" y="14564"/>
                                </a:cubicBezTo>
                                <a:cubicBezTo>
                                  <a:pt x="15358" y="15125"/>
                                  <a:pt x="15253" y="15592"/>
                                  <a:pt x="15149" y="16060"/>
                                </a:cubicBezTo>
                                <a:cubicBezTo>
                                  <a:pt x="15044" y="16434"/>
                                  <a:pt x="14940" y="16902"/>
                                  <a:pt x="14809" y="17276"/>
                                </a:cubicBezTo>
                                <a:cubicBezTo>
                                  <a:pt x="14757" y="17463"/>
                                  <a:pt x="14705" y="17650"/>
                                  <a:pt x="14652" y="17837"/>
                                </a:cubicBezTo>
                                <a:cubicBezTo>
                                  <a:pt x="14600" y="18024"/>
                                  <a:pt x="14548" y="18117"/>
                                  <a:pt x="14496" y="18211"/>
                                </a:cubicBezTo>
                                <a:cubicBezTo>
                                  <a:pt x="14391" y="18491"/>
                                  <a:pt x="14313" y="18678"/>
                                  <a:pt x="14235" y="18865"/>
                                </a:cubicBezTo>
                                <a:cubicBezTo>
                                  <a:pt x="14208" y="18959"/>
                                  <a:pt x="14182" y="18959"/>
                                  <a:pt x="14182" y="19052"/>
                                </a:cubicBezTo>
                                <a:cubicBezTo>
                                  <a:pt x="13791" y="18865"/>
                                  <a:pt x="13399" y="18491"/>
                                  <a:pt x="13033" y="17837"/>
                                </a:cubicBezTo>
                                <a:cubicBezTo>
                                  <a:pt x="12406" y="16808"/>
                                  <a:pt x="11858" y="14938"/>
                                  <a:pt x="11570" y="12694"/>
                                </a:cubicBezTo>
                                <a:cubicBezTo>
                                  <a:pt x="11440" y="11665"/>
                                  <a:pt x="11362" y="10450"/>
                                  <a:pt x="11388" y="9234"/>
                                </a:cubicBezTo>
                                <a:cubicBezTo>
                                  <a:pt x="11414" y="8019"/>
                                  <a:pt x="11492" y="6897"/>
                                  <a:pt x="11675" y="5868"/>
                                </a:cubicBezTo>
                                <a:cubicBezTo>
                                  <a:pt x="12015" y="3811"/>
                                  <a:pt x="12589" y="2315"/>
                                  <a:pt x="13216" y="2034"/>
                                </a:cubicBezTo>
                                <a:cubicBezTo>
                                  <a:pt x="13373" y="1941"/>
                                  <a:pt x="13529" y="1941"/>
                                  <a:pt x="13686" y="2034"/>
                                </a:cubicBezTo>
                                <a:lnTo>
                                  <a:pt x="13738" y="2034"/>
                                </a:lnTo>
                                <a:lnTo>
                                  <a:pt x="13764" y="2034"/>
                                </a:lnTo>
                                <a:cubicBezTo>
                                  <a:pt x="13764" y="2034"/>
                                  <a:pt x="13764" y="2034"/>
                                  <a:pt x="13764" y="2034"/>
                                </a:cubicBezTo>
                                <a:lnTo>
                                  <a:pt x="13791" y="2034"/>
                                </a:lnTo>
                                <a:lnTo>
                                  <a:pt x="13921" y="2128"/>
                                </a:lnTo>
                                <a:cubicBezTo>
                                  <a:pt x="14000" y="2221"/>
                                  <a:pt x="14052" y="2221"/>
                                  <a:pt x="14130" y="2315"/>
                                </a:cubicBezTo>
                                <a:cubicBezTo>
                                  <a:pt x="14391" y="2689"/>
                                  <a:pt x="14626" y="3343"/>
                                  <a:pt x="14783" y="4185"/>
                                </a:cubicBezTo>
                                <a:cubicBezTo>
                                  <a:pt x="15096" y="5868"/>
                                  <a:pt x="15175" y="8112"/>
                                  <a:pt x="14992" y="9889"/>
                                </a:cubicBezTo>
                                <a:cubicBezTo>
                                  <a:pt x="14914" y="10730"/>
                                  <a:pt x="14757" y="11478"/>
                                  <a:pt x="14574" y="11946"/>
                                </a:cubicBezTo>
                                <a:cubicBezTo>
                                  <a:pt x="14391" y="12413"/>
                                  <a:pt x="14156" y="12694"/>
                                  <a:pt x="13947" y="12694"/>
                                </a:cubicBezTo>
                                <a:cubicBezTo>
                                  <a:pt x="13895" y="12694"/>
                                  <a:pt x="13843" y="12694"/>
                                  <a:pt x="13791" y="12694"/>
                                </a:cubicBezTo>
                                <a:cubicBezTo>
                                  <a:pt x="13764" y="12694"/>
                                  <a:pt x="13738" y="12694"/>
                                  <a:pt x="13712" y="12694"/>
                                </a:cubicBezTo>
                                <a:cubicBezTo>
                                  <a:pt x="13686" y="12694"/>
                                  <a:pt x="13660" y="12694"/>
                                  <a:pt x="13634" y="12694"/>
                                </a:cubicBezTo>
                                <a:cubicBezTo>
                                  <a:pt x="13556" y="12600"/>
                                  <a:pt x="13451" y="12507"/>
                                  <a:pt x="13373" y="12320"/>
                                </a:cubicBezTo>
                                <a:cubicBezTo>
                                  <a:pt x="13216" y="12039"/>
                                  <a:pt x="13111" y="11478"/>
                                  <a:pt x="13059" y="11011"/>
                                </a:cubicBezTo>
                                <a:cubicBezTo>
                                  <a:pt x="13007" y="10450"/>
                                  <a:pt x="13007" y="9982"/>
                                  <a:pt x="13059" y="9515"/>
                                </a:cubicBezTo>
                                <a:cubicBezTo>
                                  <a:pt x="13111" y="9047"/>
                                  <a:pt x="13164" y="8767"/>
                                  <a:pt x="13242" y="8580"/>
                                </a:cubicBezTo>
                                <a:cubicBezTo>
                                  <a:pt x="13268" y="8486"/>
                                  <a:pt x="13320" y="8393"/>
                                  <a:pt x="13347" y="8393"/>
                                </a:cubicBezTo>
                                <a:cubicBezTo>
                                  <a:pt x="13242" y="8673"/>
                                  <a:pt x="13164" y="9141"/>
                                  <a:pt x="13164" y="9608"/>
                                </a:cubicBezTo>
                                <a:cubicBezTo>
                                  <a:pt x="13164" y="10450"/>
                                  <a:pt x="13347" y="11104"/>
                                  <a:pt x="13582" y="11104"/>
                                </a:cubicBezTo>
                                <a:cubicBezTo>
                                  <a:pt x="13817" y="11104"/>
                                  <a:pt x="14000" y="10450"/>
                                  <a:pt x="14000" y="9608"/>
                                </a:cubicBezTo>
                                <a:cubicBezTo>
                                  <a:pt x="14000" y="8767"/>
                                  <a:pt x="13817" y="8112"/>
                                  <a:pt x="13582" y="8112"/>
                                </a:cubicBezTo>
                                <a:cubicBezTo>
                                  <a:pt x="13529" y="8112"/>
                                  <a:pt x="13477" y="8112"/>
                                  <a:pt x="13425" y="8206"/>
                                </a:cubicBezTo>
                                <a:cubicBezTo>
                                  <a:pt x="13373" y="8206"/>
                                  <a:pt x="13320" y="8299"/>
                                  <a:pt x="13216" y="8486"/>
                                </a:cubicBezTo>
                                <a:cubicBezTo>
                                  <a:pt x="13138" y="8673"/>
                                  <a:pt x="13033" y="8954"/>
                                  <a:pt x="12981" y="9421"/>
                                </a:cubicBezTo>
                                <a:cubicBezTo>
                                  <a:pt x="12929" y="9889"/>
                                  <a:pt x="12876" y="10450"/>
                                  <a:pt x="12929" y="11104"/>
                                </a:cubicBezTo>
                                <a:cubicBezTo>
                                  <a:pt x="12955" y="11759"/>
                                  <a:pt x="13085" y="12413"/>
                                  <a:pt x="13268" y="12974"/>
                                </a:cubicBezTo>
                                <a:cubicBezTo>
                                  <a:pt x="13373" y="13255"/>
                                  <a:pt x="13477" y="13442"/>
                                  <a:pt x="13608" y="13535"/>
                                </a:cubicBezTo>
                                <a:cubicBezTo>
                                  <a:pt x="13634" y="13535"/>
                                  <a:pt x="13660" y="13629"/>
                                  <a:pt x="13686" y="13629"/>
                                </a:cubicBezTo>
                                <a:cubicBezTo>
                                  <a:pt x="13738" y="13629"/>
                                  <a:pt x="13738" y="13629"/>
                                  <a:pt x="13791" y="13722"/>
                                </a:cubicBezTo>
                                <a:cubicBezTo>
                                  <a:pt x="13843" y="13722"/>
                                  <a:pt x="13921" y="13816"/>
                                  <a:pt x="13973" y="13816"/>
                                </a:cubicBezTo>
                                <a:cubicBezTo>
                                  <a:pt x="14235" y="13816"/>
                                  <a:pt x="14522" y="13722"/>
                                  <a:pt x="14783" y="13161"/>
                                </a:cubicBezTo>
                                <a:cubicBezTo>
                                  <a:pt x="15044" y="12600"/>
                                  <a:pt x="15279" y="11759"/>
                                  <a:pt x="15410" y="10637"/>
                                </a:cubicBezTo>
                                <a:cubicBezTo>
                                  <a:pt x="15697" y="8486"/>
                                  <a:pt x="15671" y="5681"/>
                                  <a:pt x="15279" y="3343"/>
                                </a:cubicBezTo>
                                <a:cubicBezTo>
                                  <a:pt x="15070" y="2128"/>
                                  <a:pt x="14757" y="1099"/>
                                  <a:pt x="14391" y="538"/>
                                </a:cubicBezTo>
                                <a:cubicBezTo>
                                  <a:pt x="14313" y="351"/>
                                  <a:pt x="14182" y="258"/>
                                  <a:pt x="14078" y="164"/>
                                </a:cubicBezTo>
                                <a:lnTo>
                                  <a:pt x="13947" y="70"/>
                                </a:lnTo>
                                <a:lnTo>
                                  <a:pt x="13921" y="70"/>
                                </a:lnTo>
                                <a:lnTo>
                                  <a:pt x="13895" y="70"/>
                                </a:lnTo>
                                <a:lnTo>
                                  <a:pt x="13869" y="70"/>
                                </a:lnTo>
                                <a:lnTo>
                                  <a:pt x="13791" y="70"/>
                                </a:lnTo>
                                <a:cubicBezTo>
                                  <a:pt x="13582" y="-23"/>
                                  <a:pt x="13373" y="-23"/>
                                  <a:pt x="13164" y="70"/>
                                </a:cubicBezTo>
                                <a:cubicBezTo>
                                  <a:pt x="12746" y="164"/>
                                  <a:pt x="12328" y="725"/>
                                  <a:pt x="11962" y="1567"/>
                                </a:cubicBezTo>
                                <a:cubicBezTo>
                                  <a:pt x="11597" y="2408"/>
                                  <a:pt x="11309" y="3530"/>
                                  <a:pt x="11074" y="4933"/>
                                </a:cubicBezTo>
                                <a:cubicBezTo>
                                  <a:pt x="10944" y="5681"/>
                                  <a:pt x="10839" y="6616"/>
                                  <a:pt x="10787" y="7457"/>
                                </a:cubicBezTo>
                                <a:cubicBezTo>
                                  <a:pt x="10709" y="6522"/>
                                  <a:pt x="10630" y="5681"/>
                                  <a:pt x="10500" y="4933"/>
                                </a:cubicBezTo>
                                <a:cubicBezTo>
                                  <a:pt x="10265" y="3624"/>
                                  <a:pt x="9977" y="2408"/>
                                  <a:pt x="9612" y="1567"/>
                                </a:cubicBezTo>
                                <a:cubicBezTo>
                                  <a:pt x="9246" y="725"/>
                                  <a:pt x="8828" y="164"/>
                                  <a:pt x="8410" y="70"/>
                                </a:cubicBezTo>
                                <a:cubicBezTo>
                                  <a:pt x="8201" y="-23"/>
                                  <a:pt x="7992" y="-23"/>
                                  <a:pt x="7783" y="70"/>
                                </a:cubicBezTo>
                                <a:lnTo>
                                  <a:pt x="7705" y="70"/>
                                </a:lnTo>
                                <a:lnTo>
                                  <a:pt x="7679" y="70"/>
                                </a:lnTo>
                                <a:lnTo>
                                  <a:pt x="7653" y="70"/>
                                </a:lnTo>
                                <a:lnTo>
                                  <a:pt x="7627" y="70"/>
                                </a:lnTo>
                                <a:lnTo>
                                  <a:pt x="7496" y="164"/>
                                </a:lnTo>
                                <a:cubicBezTo>
                                  <a:pt x="7392" y="257"/>
                                  <a:pt x="7287" y="351"/>
                                  <a:pt x="7183" y="538"/>
                                </a:cubicBezTo>
                                <a:cubicBezTo>
                                  <a:pt x="6791" y="1099"/>
                                  <a:pt x="6477" y="2221"/>
                                  <a:pt x="6295" y="3343"/>
                                </a:cubicBezTo>
                                <a:cubicBezTo>
                                  <a:pt x="5903" y="5681"/>
                                  <a:pt x="5877" y="8486"/>
                                  <a:pt x="6164" y="10637"/>
                                </a:cubicBezTo>
                                <a:cubicBezTo>
                                  <a:pt x="6295" y="11759"/>
                                  <a:pt x="6530" y="12600"/>
                                  <a:pt x="6791" y="13161"/>
                                </a:cubicBezTo>
                                <a:cubicBezTo>
                                  <a:pt x="7052" y="13722"/>
                                  <a:pt x="7339" y="13816"/>
                                  <a:pt x="7600" y="13816"/>
                                </a:cubicBezTo>
                                <a:cubicBezTo>
                                  <a:pt x="7653" y="13816"/>
                                  <a:pt x="7731" y="13816"/>
                                  <a:pt x="7783" y="13722"/>
                                </a:cubicBezTo>
                                <a:cubicBezTo>
                                  <a:pt x="7809" y="13722"/>
                                  <a:pt x="7836" y="13722"/>
                                  <a:pt x="7888" y="13629"/>
                                </a:cubicBezTo>
                                <a:cubicBezTo>
                                  <a:pt x="7914" y="13629"/>
                                  <a:pt x="7940" y="13629"/>
                                  <a:pt x="7966" y="13535"/>
                                </a:cubicBezTo>
                                <a:cubicBezTo>
                                  <a:pt x="8097" y="13442"/>
                                  <a:pt x="8201" y="13255"/>
                                  <a:pt x="8306" y="12974"/>
                                </a:cubicBezTo>
                                <a:cubicBezTo>
                                  <a:pt x="8489" y="12507"/>
                                  <a:pt x="8619" y="11759"/>
                                  <a:pt x="8645" y="11104"/>
                                </a:cubicBezTo>
                                <a:cubicBezTo>
                                  <a:pt x="8697" y="10450"/>
                                  <a:pt x="8645" y="9795"/>
                                  <a:pt x="8593" y="9421"/>
                                </a:cubicBezTo>
                                <a:cubicBezTo>
                                  <a:pt x="8541" y="8954"/>
                                  <a:pt x="8436" y="8673"/>
                                  <a:pt x="8358" y="8486"/>
                                </a:cubicBezTo>
                                <a:cubicBezTo>
                                  <a:pt x="8280" y="8299"/>
                                  <a:pt x="8227" y="8299"/>
                                  <a:pt x="8175" y="8206"/>
                                </a:cubicBezTo>
                                <a:cubicBezTo>
                                  <a:pt x="8123" y="8112"/>
                                  <a:pt x="8071" y="8112"/>
                                  <a:pt x="8018" y="8112"/>
                                </a:cubicBezTo>
                                <a:cubicBezTo>
                                  <a:pt x="7783" y="8112"/>
                                  <a:pt x="7600" y="8767"/>
                                  <a:pt x="7600" y="9608"/>
                                </a:cubicBezTo>
                                <a:cubicBezTo>
                                  <a:pt x="7600" y="10450"/>
                                  <a:pt x="7783" y="11104"/>
                                  <a:pt x="8018" y="11104"/>
                                </a:cubicBezTo>
                                <a:cubicBezTo>
                                  <a:pt x="8253" y="11104"/>
                                  <a:pt x="8436" y="10450"/>
                                  <a:pt x="8436" y="9608"/>
                                </a:cubicBezTo>
                                <a:cubicBezTo>
                                  <a:pt x="8436" y="9141"/>
                                  <a:pt x="8384" y="8673"/>
                                  <a:pt x="8280" y="8393"/>
                                </a:cubicBezTo>
                                <a:cubicBezTo>
                                  <a:pt x="8306" y="8486"/>
                                  <a:pt x="8332" y="8486"/>
                                  <a:pt x="8358" y="8580"/>
                                </a:cubicBezTo>
                                <a:cubicBezTo>
                                  <a:pt x="8436" y="8767"/>
                                  <a:pt x="8515" y="9047"/>
                                  <a:pt x="8541" y="9515"/>
                                </a:cubicBezTo>
                                <a:cubicBezTo>
                                  <a:pt x="8593" y="9889"/>
                                  <a:pt x="8593" y="10450"/>
                                  <a:pt x="8541" y="11011"/>
                                </a:cubicBezTo>
                                <a:cubicBezTo>
                                  <a:pt x="8489" y="11572"/>
                                  <a:pt x="8384" y="12039"/>
                                  <a:pt x="8227" y="12320"/>
                                </a:cubicBezTo>
                                <a:cubicBezTo>
                                  <a:pt x="8149" y="12507"/>
                                  <a:pt x="8044" y="12600"/>
                                  <a:pt x="7966" y="12694"/>
                                </a:cubicBezTo>
                                <a:cubicBezTo>
                                  <a:pt x="7940" y="12694"/>
                                  <a:pt x="7914" y="12694"/>
                                  <a:pt x="7888" y="12694"/>
                                </a:cubicBezTo>
                                <a:cubicBezTo>
                                  <a:pt x="7862" y="12694"/>
                                  <a:pt x="7836" y="12694"/>
                                  <a:pt x="7809" y="12694"/>
                                </a:cubicBezTo>
                                <a:cubicBezTo>
                                  <a:pt x="7757" y="12694"/>
                                  <a:pt x="7705" y="12694"/>
                                  <a:pt x="7653" y="12694"/>
                                </a:cubicBezTo>
                                <a:cubicBezTo>
                                  <a:pt x="7444" y="12600"/>
                                  <a:pt x="7209" y="12413"/>
                                  <a:pt x="7026" y="11946"/>
                                </a:cubicBezTo>
                                <a:cubicBezTo>
                                  <a:pt x="6843" y="11478"/>
                                  <a:pt x="6686" y="10730"/>
                                  <a:pt x="6608" y="9889"/>
                                </a:cubicBezTo>
                                <a:cubicBezTo>
                                  <a:pt x="6425" y="8206"/>
                                  <a:pt x="6477" y="5868"/>
                                  <a:pt x="6817" y="4185"/>
                                </a:cubicBezTo>
                                <a:cubicBezTo>
                                  <a:pt x="6974" y="3343"/>
                                  <a:pt x="7209" y="2689"/>
                                  <a:pt x="7470" y="2315"/>
                                </a:cubicBezTo>
                                <a:cubicBezTo>
                                  <a:pt x="7548" y="2221"/>
                                  <a:pt x="7600" y="2128"/>
                                  <a:pt x="7679" y="2128"/>
                                </a:cubicBezTo>
                                <a:lnTo>
                                  <a:pt x="7809" y="2034"/>
                                </a:lnTo>
                                <a:lnTo>
                                  <a:pt x="7836" y="2034"/>
                                </a:lnTo>
                                <a:cubicBezTo>
                                  <a:pt x="7836" y="2034"/>
                                  <a:pt x="7836" y="2034"/>
                                  <a:pt x="7836" y="2034"/>
                                </a:cubicBezTo>
                                <a:lnTo>
                                  <a:pt x="7862" y="2034"/>
                                </a:lnTo>
                                <a:lnTo>
                                  <a:pt x="7914" y="2034"/>
                                </a:lnTo>
                                <a:cubicBezTo>
                                  <a:pt x="8071" y="1941"/>
                                  <a:pt x="8227" y="2034"/>
                                  <a:pt x="8384" y="2034"/>
                                </a:cubicBezTo>
                                <a:cubicBezTo>
                                  <a:pt x="9011" y="2315"/>
                                  <a:pt x="9612" y="3811"/>
                                  <a:pt x="9925" y="5868"/>
                                </a:cubicBezTo>
                                <a:cubicBezTo>
                                  <a:pt x="10082" y="6897"/>
                                  <a:pt x="10186" y="8112"/>
                                  <a:pt x="10212" y="9234"/>
                                </a:cubicBezTo>
                                <a:cubicBezTo>
                                  <a:pt x="10238" y="10450"/>
                                  <a:pt x="10160" y="11665"/>
                                  <a:pt x="10030" y="12694"/>
                                </a:cubicBezTo>
                                <a:cubicBezTo>
                                  <a:pt x="9716" y="15031"/>
                                  <a:pt x="9194" y="16808"/>
                                  <a:pt x="8567" y="17837"/>
                                </a:cubicBezTo>
                                <a:cubicBezTo>
                                  <a:pt x="8201" y="18491"/>
                                  <a:pt x="7809" y="18865"/>
                                  <a:pt x="7418" y="19052"/>
                                </a:cubicBezTo>
                                <a:cubicBezTo>
                                  <a:pt x="7339" y="18865"/>
                                  <a:pt x="7287" y="18678"/>
                                  <a:pt x="7183" y="18491"/>
                                </a:cubicBezTo>
                                <a:cubicBezTo>
                                  <a:pt x="7130" y="18398"/>
                                  <a:pt x="7078" y="18211"/>
                                  <a:pt x="7026" y="18117"/>
                                </a:cubicBezTo>
                                <a:cubicBezTo>
                                  <a:pt x="6974" y="17930"/>
                                  <a:pt x="6921" y="17743"/>
                                  <a:pt x="6869" y="17556"/>
                                </a:cubicBezTo>
                                <a:cubicBezTo>
                                  <a:pt x="6765" y="17276"/>
                                  <a:pt x="6660" y="16808"/>
                                  <a:pt x="6530" y="16341"/>
                                </a:cubicBezTo>
                                <a:cubicBezTo>
                                  <a:pt x="6425" y="15873"/>
                                  <a:pt x="6321" y="15406"/>
                                  <a:pt x="6216" y="14845"/>
                                </a:cubicBezTo>
                                <a:cubicBezTo>
                                  <a:pt x="6112" y="14283"/>
                                  <a:pt x="6007" y="13722"/>
                                  <a:pt x="5877" y="13161"/>
                                </a:cubicBezTo>
                                <a:cubicBezTo>
                                  <a:pt x="5772" y="12507"/>
                                  <a:pt x="5642" y="11946"/>
                                  <a:pt x="5511" y="11291"/>
                                </a:cubicBezTo>
                                <a:cubicBezTo>
                                  <a:pt x="5354" y="10637"/>
                                  <a:pt x="5198" y="10076"/>
                                  <a:pt x="4989" y="9608"/>
                                </a:cubicBezTo>
                                <a:cubicBezTo>
                                  <a:pt x="4806" y="9141"/>
                                  <a:pt x="4597" y="8767"/>
                                  <a:pt x="4362" y="8486"/>
                                </a:cubicBezTo>
                                <a:cubicBezTo>
                                  <a:pt x="4153" y="8206"/>
                                  <a:pt x="3918" y="8206"/>
                                  <a:pt x="3735" y="8206"/>
                                </a:cubicBezTo>
                                <a:cubicBezTo>
                                  <a:pt x="3526" y="8206"/>
                                  <a:pt x="3343" y="8393"/>
                                  <a:pt x="3186" y="8580"/>
                                </a:cubicBezTo>
                                <a:cubicBezTo>
                                  <a:pt x="3030" y="8767"/>
                                  <a:pt x="2873" y="9047"/>
                                  <a:pt x="2769" y="9234"/>
                                </a:cubicBezTo>
                                <a:cubicBezTo>
                                  <a:pt x="2664" y="9421"/>
                                  <a:pt x="2560" y="9702"/>
                                  <a:pt x="2481" y="9982"/>
                                </a:cubicBezTo>
                                <a:cubicBezTo>
                                  <a:pt x="2481" y="9982"/>
                                  <a:pt x="2481" y="9982"/>
                                  <a:pt x="2481" y="9982"/>
                                </a:cubicBezTo>
                                <a:cubicBezTo>
                                  <a:pt x="2351" y="9515"/>
                                  <a:pt x="2194" y="9141"/>
                                  <a:pt x="2063" y="8767"/>
                                </a:cubicBezTo>
                                <a:cubicBezTo>
                                  <a:pt x="1672" y="7738"/>
                                  <a:pt x="1254" y="6990"/>
                                  <a:pt x="888" y="6990"/>
                                </a:cubicBezTo>
                                <a:cubicBezTo>
                                  <a:pt x="705" y="6990"/>
                                  <a:pt x="548" y="7177"/>
                                  <a:pt x="418" y="7458"/>
                                </a:cubicBezTo>
                                <a:cubicBezTo>
                                  <a:pt x="313" y="7738"/>
                                  <a:pt x="235" y="8019"/>
                                  <a:pt x="157" y="8299"/>
                                </a:cubicBezTo>
                                <a:cubicBezTo>
                                  <a:pt x="104" y="8580"/>
                                  <a:pt x="52" y="8767"/>
                                  <a:pt x="26" y="8954"/>
                                </a:cubicBezTo>
                                <a:cubicBezTo>
                                  <a:pt x="0" y="9141"/>
                                  <a:pt x="0" y="9141"/>
                                  <a:pt x="0" y="9141"/>
                                </a:cubicBezTo>
                                <a:cubicBezTo>
                                  <a:pt x="0" y="9141"/>
                                  <a:pt x="26" y="9047"/>
                                  <a:pt x="52" y="8954"/>
                                </a:cubicBezTo>
                                <a:cubicBezTo>
                                  <a:pt x="78" y="8860"/>
                                  <a:pt x="131" y="8673"/>
                                  <a:pt x="183" y="8393"/>
                                </a:cubicBezTo>
                                <a:cubicBezTo>
                                  <a:pt x="313" y="7925"/>
                                  <a:pt x="548" y="7364"/>
                                  <a:pt x="862" y="7458"/>
                                </a:cubicBezTo>
                                <a:cubicBezTo>
                                  <a:pt x="1175" y="7551"/>
                                  <a:pt x="1541" y="8393"/>
                                  <a:pt x="1881" y="9421"/>
                                </a:cubicBezTo>
                                <a:cubicBezTo>
                                  <a:pt x="2220" y="10543"/>
                                  <a:pt x="2586" y="11946"/>
                                  <a:pt x="2978" y="13536"/>
                                </a:cubicBezTo>
                                <a:cubicBezTo>
                                  <a:pt x="3082" y="13910"/>
                                  <a:pt x="3160" y="14377"/>
                                  <a:pt x="3265" y="14751"/>
                                </a:cubicBezTo>
                                <a:lnTo>
                                  <a:pt x="3343" y="15032"/>
                                </a:lnTo>
                                <a:lnTo>
                                  <a:pt x="3422" y="15406"/>
                                </a:lnTo>
                                <a:cubicBezTo>
                                  <a:pt x="3474" y="15593"/>
                                  <a:pt x="3526" y="15780"/>
                                  <a:pt x="3578" y="16060"/>
                                </a:cubicBezTo>
                                <a:cubicBezTo>
                                  <a:pt x="3813" y="16902"/>
                                  <a:pt x="4074" y="17743"/>
                                  <a:pt x="4362" y="18398"/>
                                </a:cubicBezTo>
                                <a:cubicBezTo>
                                  <a:pt x="4963" y="19800"/>
                                  <a:pt x="5668" y="20829"/>
                                  <a:pt x="6451" y="21203"/>
                                </a:cubicBezTo>
                                <a:cubicBezTo>
                                  <a:pt x="7235" y="21483"/>
                                  <a:pt x="8071" y="21203"/>
                                  <a:pt x="8828" y="19987"/>
                                </a:cubicBezTo>
                                <a:cubicBezTo>
                                  <a:pt x="9585" y="18772"/>
                                  <a:pt x="10265" y="16528"/>
                                  <a:pt x="10630" y="13723"/>
                                </a:cubicBezTo>
                                <a:cubicBezTo>
                                  <a:pt x="10709" y="13162"/>
                                  <a:pt x="10761" y="12600"/>
                                  <a:pt x="10787" y="12039"/>
                                </a:cubicBezTo>
                                <a:cubicBezTo>
                                  <a:pt x="10839" y="12600"/>
                                  <a:pt x="10891" y="13162"/>
                                  <a:pt x="10944" y="13723"/>
                                </a:cubicBezTo>
                                <a:cubicBezTo>
                                  <a:pt x="11309" y="16434"/>
                                  <a:pt x="11988" y="18772"/>
                                  <a:pt x="12746" y="19987"/>
                                </a:cubicBezTo>
                                <a:cubicBezTo>
                                  <a:pt x="13503" y="21203"/>
                                  <a:pt x="14365" y="21577"/>
                                  <a:pt x="15123" y="21203"/>
                                </a:cubicBezTo>
                                <a:cubicBezTo>
                                  <a:pt x="15906" y="20922"/>
                                  <a:pt x="16611" y="19800"/>
                                  <a:pt x="17212" y="18398"/>
                                </a:cubicBezTo>
                                <a:cubicBezTo>
                                  <a:pt x="17499" y="17650"/>
                                  <a:pt x="17761" y="16902"/>
                                  <a:pt x="17996" y="16060"/>
                                </a:cubicBezTo>
                                <a:cubicBezTo>
                                  <a:pt x="18048" y="15873"/>
                                  <a:pt x="18100" y="15686"/>
                                  <a:pt x="18152" y="15406"/>
                                </a:cubicBezTo>
                                <a:lnTo>
                                  <a:pt x="18231" y="15032"/>
                                </a:lnTo>
                                <a:lnTo>
                                  <a:pt x="18309" y="14751"/>
                                </a:lnTo>
                                <a:cubicBezTo>
                                  <a:pt x="18414" y="14377"/>
                                  <a:pt x="18518" y="13910"/>
                                  <a:pt x="18596" y="13536"/>
                                </a:cubicBezTo>
                                <a:cubicBezTo>
                                  <a:pt x="18988" y="11946"/>
                                  <a:pt x="19328" y="10543"/>
                                  <a:pt x="19693" y="9421"/>
                                </a:cubicBezTo>
                                <a:cubicBezTo>
                                  <a:pt x="20033" y="8299"/>
                                  <a:pt x="20399" y="7551"/>
                                  <a:pt x="20712" y="7458"/>
                                </a:cubicBezTo>
                                <a:cubicBezTo>
                                  <a:pt x="21025" y="7364"/>
                                  <a:pt x="21260" y="7925"/>
                                  <a:pt x="21391" y="8393"/>
                                </a:cubicBezTo>
                                <a:cubicBezTo>
                                  <a:pt x="21496" y="8580"/>
                                  <a:pt x="21522" y="8767"/>
                                  <a:pt x="21574" y="8860"/>
                                </a:cubicBezTo>
                                <a:cubicBezTo>
                                  <a:pt x="21600" y="9047"/>
                                  <a:pt x="21600" y="9047"/>
                                  <a:pt x="21600" y="9047"/>
                                </a:cubicBezTo>
                                <a:cubicBezTo>
                                  <a:pt x="21600" y="9047"/>
                                  <a:pt x="21600" y="9047"/>
                                  <a:pt x="21574" y="8860"/>
                                </a:cubicBezTo>
                                <a:close/>
                                <a:moveTo>
                                  <a:pt x="6477" y="18959"/>
                                </a:moveTo>
                                <a:cubicBezTo>
                                  <a:pt x="5798" y="18772"/>
                                  <a:pt x="5145" y="17930"/>
                                  <a:pt x="4597" y="16808"/>
                                </a:cubicBezTo>
                                <a:cubicBezTo>
                                  <a:pt x="4336" y="16247"/>
                                  <a:pt x="4074" y="15499"/>
                                  <a:pt x="3866" y="14845"/>
                                </a:cubicBezTo>
                                <a:cubicBezTo>
                                  <a:pt x="3813" y="14658"/>
                                  <a:pt x="3761" y="14471"/>
                                  <a:pt x="3709" y="14284"/>
                                </a:cubicBezTo>
                                <a:lnTo>
                                  <a:pt x="3630" y="14003"/>
                                </a:lnTo>
                                <a:lnTo>
                                  <a:pt x="3552" y="13723"/>
                                </a:lnTo>
                                <a:cubicBezTo>
                                  <a:pt x="3448" y="13349"/>
                                  <a:pt x="3343" y="12975"/>
                                  <a:pt x="3239" y="12600"/>
                                </a:cubicBezTo>
                                <a:cubicBezTo>
                                  <a:pt x="3004" y="11759"/>
                                  <a:pt x="2795" y="11011"/>
                                  <a:pt x="2586" y="10356"/>
                                </a:cubicBezTo>
                                <a:cubicBezTo>
                                  <a:pt x="2664" y="10263"/>
                                  <a:pt x="2742" y="10263"/>
                                  <a:pt x="2847" y="10169"/>
                                </a:cubicBezTo>
                                <a:cubicBezTo>
                                  <a:pt x="2899" y="10169"/>
                                  <a:pt x="2977" y="10076"/>
                                  <a:pt x="3030" y="10076"/>
                                </a:cubicBezTo>
                                <a:cubicBezTo>
                                  <a:pt x="3108" y="10076"/>
                                  <a:pt x="3160" y="9982"/>
                                  <a:pt x="3239" y="9982"/>
                                </a:cubicBezTo>
                                <a:cubicBezTo>
                                  <a:pt x="3317" y="9982"/>
                                  <a:pt x="3395" y="9982"/>
                                  <a:pt x="3448" y="9982"/>
                                </a:cubicBezTo>
                                <a:cubicBezTo>
                                  <a:pt x="3526" y="9982"/>
                                  <a:pt x="3604" y="10076"/>
                                  <a:pt x="3683" y="10076"/>
                                </a:cubicBezTo>
                                <a:cubicBezTo>
                                  <a:pt x="3839" y="10169"/>
                                  <a:pt x="3996" y="10356"/>
                                  <a:pt x="4127" y="10543"/>
                                </a:cubicBezTo>
                                <a:cubicBezTo>
                                  <a:pt x="4205" y="10637"/>
                                  <a:pt x="4283" y="10824"/>
                                  <a:pt x="4336" y="10917"/>
                                </a:cubicBezTo>
                                <a:cubicBezTo>
                                  <a:pt x="4414" y="11104"/>
                                  <a:pt x="4466" y="11198"/>
                                  <a:pt x="4545" y="11478"/>
                                </a:cubicBezTo>
                                <a:cubicBezTo>
                                  <a:pt x="4675" y="11852"/>
                                  <a:pt x="4806" y="12320"/>
                                  <a:pt x="4936" y="12787"/>
                                </a:cubicBezTo>
                                <a:cubicBezTo>
                                  <a:pt x="5067" y="13349"/>
                                  <a:pt x="5171" y="13910"/>
                                  <a:pt x="5302" y="14471"/>
                                </a:cubicBezTo>
                                <a:cubicBezTo>
                                  <a:pt x="5433" y="15032"/>
                                  <a:pt x="5563" y="15593"/>
                                  <a:pt x="5720" y="16154"/>
                                </a:cubicBezTo>
                                <a:cubicBezTo>
                                  <a:pt x="5851" y="16715"/>
                                  <a:pt x="6007" y="17182"/>
                                  <a:pt x="6164" y="17556"/>
                                </a:cubicBezTo>
                                <a:cubicBezTo>
                                  <a:pt x="6321" y="17930"/>
                                  <a:pt x="6477" y="18304"/>
                                  <a:pt x="6634" y="18585"/>
                                </a:cubicBezTo>
                                <a:cubicBezTo>
                                  <a:pt x="6712" y="18678"/>
                                  <a:pt x="6791" y="18865"/>
                                  <a:pt x="6843" y="18959"/>
                                </a:cubicBezTo>
                                <a:cubicBezTo>
                                  <a:pt x="6843" y="18959"/>
                                  <a:pt x="6869" y="18959"/>
                                  <a:pt x="6869" y="18959"/>
                                </a:cubicBezTo>
                                <a:cubicBezTo>
                                  <a:pt x="6712" y="18959"/>
                                  <a:pt x="6582" y="18959"/>
                                  <a:pt x="6477" y="18959"/>
                                </a:cubicBezTo>
                                <a:close/>
                                <a:moveTo>
                                  <a:pt x="18335" y="12507"/>
                                </a:moveTo>
                                <a:cubicBezTo>
                                  <a:pt x="18231" y="12881"/>
                                  <a:pt x="18126" y="13255"/>
                                  <a:pt x="18022" y="13629"/>
                                </a:cubicBezTo>
                                <a:lnTo>
                                  <a:pt x="17943" y="13909"/>
                                </a:lnTo>
                                <a:lnTo>
                                  <a:pt x="17865" y="14190"/>
                                </a:lnTo>
                                <a:cubicBezTo>
                                  <a:pt x="17813" y="14377"/>
                                  <a:pt x="17761" y="14564"/>
                                  <a:pt x="17708" y="14751"/>
                                </a:cubicBezTo>
                                <a:cubicBezTo>
                                  <a:pt x="17499" y="15406"/>
                                  <a:pt x="17238" y="16154"/>
                                  <a:pt x="16977" y="16715"/>
                                </a:cubicBezTo>
                                <a:cubicBezTo>
                                  <a:pt x="16429" y="17930"/>
                                  <a:pt x="15776" y="18678"/>
                                  <a:pt x="15096" y="18865"/>
                                </a:cubicBezTo>
                                <a:cubicBezTo>
                                  <a:pt x="14940" y="18959"/>
                                  <a:pt x="14783" y="18959"/>
                                  <a:pt x="14600" y="18865"/>
                                </a:cubicBezTo>
                                <a:cubicBezTo>
                                  <a:pt x="14626" y="18865"/>
                                  <a:pt x="14626" y="18865"/>
                                  <a:pt x="14652" y="18772"/>
                                </a:cubicBezTo>
                                <a:cubicBezTo>
                                  <a:pt x="14705" y="18678"/>
                                  <a:pt x="14783" y="18678"/>
                                  <a:pt x="14861" y="18585"/>
                                </a:cubicBezTo>
                                <a:cubicBezTo>
                                  <a:pt x="14940" y="18491"/>
                                  <a:pt x="14992" y="18398"/>
                                  <a:pt x="15070" y="18211"/>
                                </a:cubicBezTo>
                                <a:cubicBezTo>
                                  <a:pt x="15227" y="17930"/>
                                  <a:pt x="15358" y="17556"/>
                                  <a:pt x="15540" y="17182"/>
                                </a:cubicBezTo>
                                <a:cubicBezTo>
                                  <a:pt x="15697" y="16715"/>
                                  <a:pt x="15854" y="16341"/>
                                  <a:pt x="15985" y="15780"/>
                                </a:cubicBezTo>
                                <a:cubicBezTo>
                                  <a:pt x="16141" y="15312"/>
                                  <a:pt x="16272" y="14657"/>
                                  <a:pt x="16402" y="14096"/>
                                </a:cubicBezTo>
                                <a:cubicBezTo>
                                  <a:pt x="16533" y="13535"/>
                                  <a:pt x="16637" y="12974"/>
                                  <a:pt x="16768" y="12413"/>
                                </a:cubicBezTo>
                                <a:cubicBezTo>
                                  <a:pt x="16899" y="11946"/>
                                  <a:pt x="17003" y="11478"/>
                                  <a:pt x="17160" y="11104"/>
                                </a:cubicBezTo>
                                <a:cubicBezTo>
                                  <a:pt x="17212" y="10917"/>
                                  <a:pt x="17290" y="10730"/>
                                  <a:pt x="17369" y="10543"/>
                                </a:cubicBezTo>
                                <a:cubicBezTo>
                                  <a:pt x="17447" y="10450"/>
                                  <a:pt x="17499" y="10263"/>
                                  <a:pt x="17578" y="10169"/>
                                </a:cubicBezTo>
                                <a:cubicBezTo>
                                  <a:pt x="17734" y="9889"/>
                                  <a:pt x="17865" y="9795"/>
                                  <a:pt x="18022" y="9702"/>
                                </a:cubicBezTo>
                                <a:cubicBezTo>
                                  <a:pt x="18100" y="9702"/>
                                  <a:pt x="18178" y="9608"/>
                                  <a:pt x="18257" y="9608"/>
                                </a:cubicBezTo>
                                <a:cubicBezTo>
                                  <a:pt x="18335" y="9608"/>
                                  <a:pt x="18414" y="9608"/>
                                  <a:pt x="18466" y="9608"/>
                                </a:cubicBezTo>
                                <a:cubicBezTo>
                                  <a:pt x="18544" y="9608"/>
                                  <a:pt x="18596" y="9608"/>
                                  <a:pt x="18675" y="9702"/>
                                </a:cubicBezTo>
                                <a:cubicBezTo>
                                  <a:pt x="18753" y="9702"/>
                                  <a:pt x="18805" y="9795"/>
                                  <a:pt x="18858" y="9795"/>
                                </a:cubicBezTo>
                                <a:cubicBezTo>
                                  <a:pt x="18962" y="9889"/>
                                  <a:pt x="19040" y="9889"/>
                                  <a:pt x="19093" y="9982"/>
                                </a:cubicBezTo>
                                <a:cubicBezTo>
                                  <a:pt x="18831" y="10730"/>
                                  <a:pt x="18596" y="11572"/>
                                  <a:pt x="18335" y="125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52" name="Group 52"/>
                      <wpg:cNvGrpSpPr/>
                      <wpg:grpSpPr>
                        <a:xfrm>
                          <a:off x="5551715" y="489857"/>
                          <a:ext cx="3990340" cy="6587490"/>
                          <a:chOff x="5551715" y="489857"/>
                          <a:chExt cx="3990340" cy="6587490"/>
                        </a:xfrm>
                      </wpg:grpSpPr>
                      <wps:wsp>
                        <wps:cNvPr id="53" name="Shape"/>
                        <wps:cNvSpPr/>
                        <wps:spPr>
                          <a:xfrm>
                            <a:off x="5551715" y="489857"/>
                            <a:ext cx="3990340" cy="65874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93" y="0"/>
                                </a:moveTo>
                                <a:cubicBezTo>
                                  <a:pt x="10793" y="0"/>
                                  <a:pt x="12168" y="1008"/>
                                  <a:pt x="18610" y="1249"/>
                                </a:cubicBezTo>
                                <a:cubicBezTo>
                                  <a:pt x="18610" y="1249"/>
                                  <a:pt x="20335" y="1353"/>
                                  <a:pt x="19015" y="2361"/>
                                </a:cubicBezTo>
                                <a:cubicBezTo>
                                  <a:pt x="20761" y="1570"/>
                                  <a:pt x="20589" y="2569"/>
                                  <a:pt x="20589" y="2569"/>
                                </a:cubicBezTo>
                                <a:cubicBezTo>
                                  <a:pt x="20012" y="6767"/>
                                  <a:pt x="21600" y="10186"/>
                                  <a:pt x="21600" y="10186"/>
                                </a:cubicBezTo>
                                <a:cubicBezTo>
                                  <a:pt x="21600" y="10186"/>
                                  <a:pt x="20019" y="14837"/>
                                  <a:pt x="20596" y="19031"/>
                                </a:cubicBezTo>
                                <a:cubicBezTo>
                                  <a:pt x="20596" y="19031"/>
                                  <a:pt x="20768" y="20030"/>
                                  <a:pt x="19022" y="19239"/>
                                </a:cubicBezTo>
                                <a:cubicBezTo>
                                  <a:pt x="20349" y="20247"/>
                                  <a:pt x="18616" y="20351"/>
                                  <a:pt x="18616" y="20351"/>
                                </a:cubicBezTo>
                                <a:cubicBezTo>
                                  <a:pt x="12175" y="20592"/>
                                  <a:pt x="10800" y="21600"/>
                                  <a:pt x="10800" y="21600"/>
                                </a:cubicBezTo>
                                <a:cubicBezTo>
                                  <a:pt x="10800" y="21600"/>
                                  <a:pt x="9425" y="20592"/>
                                  <a:pt x="2984" y="20351"/>
                                </a:cubicBezTo>
                                <a:cubicBezTo>
                                  <a:pt x="2984" y="20351"/>
                                  <a:pt x="1258" y="20247"/>
                                  <a:pt x="2578" y="19239"/>
                                </a:cubicBezTo>
                                <a:cubicBezTo>
                                  <a:pt x="832" y="20030"/>
                                  <a:pt x="1004" y="19031"/>
                                  <a:pt x="1004" y="19031"/>
                                </a:cubicBezTo>
                                <a:cubicBezTo>
                                  <a:pt x="1581" y="14837"/>
                                  <a:pt x="0" y="10186"/>
                                  <a:pt x="0" y="10186"/>
                                </a:cubicBezTo>
                                <a:cubicBezTo>
                                  <a:pt x="0" y="10186"/>
                                  <a:pt x="1581" y="6763"/>
                                  <a:pt x="1004" y="2574"/>
                                </a:cubicBezTo>
                                <a:cubicBezTo>
                                  <a:pt x="1004" y="2574"/>
                                  <a:pt x="832" y="1574"/>
                                  <a:pt x="2578" y="2365"/>
                                </a:cubicBezTo>
                                <a:cubicBezTo>
                                  <a:pt x="1251" y="1358"/>
                                  <a:pt x="2984" y="1253"/>
                                  <a:pt x="2984" y="1253"/>
                                </a:cubicBezTo>
                                <a:cubicBezTo>
                                  <a:pt x="9418" y="1008"/>
                                  <a:pt x="10793" y="0"/>
                                  <a:pt x="1079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2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4" name="Shape"/>
                        <wps:cNvSpPr/>
                        <wps:spPr>
                          <a:xfrm>
                            <a:off x="7024914" y="908956"/>
                            <a:ext cx="1049020" cy="2885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40" extrusionOk="0">
                                <a:moveTo>
                                  <a:pt x="21548" y="12442"/>
                                </a:moveTo>
                                <a:cubicBezTo>
                                  <a:pt x="21522" y="12536"/>
                                  <a:pt x="21469" y="12724"/>
                                  <a:pt x="21417" y="13006"/>
                                </a:cubicBezTo>
                                <a:cubicBezTo>
                                  <a:pt x="21286" y="13475"/>
                                  <a:pt x="21051" y="14039"/>
                                  <a:pt x="20737" y="13945"/>
                                </a:cubicBezTo>
                                <a:cubicBezTo>
                                  <a:pt x="20423" y="13851"/>
                                  <a:pt x="20057" y="13006"/>
                                  <a:pt x="19717" y="11973"/>
                                </a:cubicBezTo>
                                <a:cubicBezTo>
                                  <a:pt x="19377" y="10846"/>
                                  <a:pt x="19011" y="9437"/>
                                  <a:pt x="18619" y="7841"/>
                                </a:cubicBezTo>
                                <a:cubicBezTo>
                                  <a:pt x="18514" y="7465"/>
                                  <a:pt x="18436" y="6995"/>
                                  <a:pt x="18331" y="6620"/>
                                </a:cubicBezTo>
                                <a:lnTo>
                                  <a:pt x="18253" y="6338"/>
                                </a:lnTo>
                                <a:lnTo>
                                  <a:pt x="18174" y="5962"/>
                                </a:lnTo>
                                <a:cubicBezTo>
                                  <a:pt x="18122" y="5774"/>
                                  <a:pt x="18070" y="5587"/>
                                  <a:pt x="18017" y="5305"/>
                                </a:cubicBezTo>
                                <a:cubicBezTo>
                                  <a:pt x="17782" y="4460"/>
                                  <a:pt x="17521" y="3614"/>
                                  <a:pt x="17233" y="2957"/>
                                </a:cubicBezTo>
                                <a:cubicBezTo>
                                  <a:pt x="16631" y="1548"/>
                                  <a:pt x="15925" y="515"/>
                                  <a:pt x="15141" y="140"/>
                                </a:cubicBezTo>
                                <a:cubicBezTo>
                                  <a:pt x="14356" y="-142"/>
                                  <a:pt x="13520" y="140"/>
                                  <a:pt x="12761" y="1361"/>
                                </a:cubicBezTo>
                                <a:cubicBezTo>
                                  <a:pt x="12003" y="2581"/>
                                  <a:pt x="11323" y="4835"/>
                                  <a:pt x="10957" y="7653"/>
                                </a:cubicBezTo>
                                <a:cubicBezTo>
                                  <a:pt x="10878" y="8216"/>
                                  <a:pt x="10826" y="8780"/>
                                  <a:pt x="10800" y="9343"/>
                                </a:cubicBezTo>
                                <a:cubicBezTo>
                                  <a:pt x="10748" y="8780"/>
                                  <a:pt x="10695" y="8216"/>
                                  <a:pt x="10643" y="7653"/>
                                </a:cubicBezTo>
                                <a:cubicBezTo>
                                  <a:pt x="10277" y="4929"/>
                                  <a:pt x="9597" y="2581"/>
                                  <a:pt x="8839" y="1361"/>
                                </a:cubicBezTo>
                                <a:cubicBezTo>
                                  <a:pt x="8080" y="140"/>
                                  <a:pt x="7217" y="-236"/>
                                  <a:pt x="6459" y="140"/>
                                </a:cubicBezTo>
                                <a:cubicBezTo>
                                  <a:pt x="5675" y="421"/>
                                  <a:pt x="4969" y="1548"/>
                                  <a:pt x="4367" y="2957"/>
                                </a:cubicBezTo>
                                <a:cubicBezTo>
                                  <a:pt x="4079" y="3708"/>
                                  <a:pt x="3818" y="4460"/>
                                  <a:pt x="3583" y="5305"/>
                                </a:cubicBezTo>
                                <a:cubicBezTo>
                                  <a:pt x="3530" y="5493"/>
                                  <a:pt x="3478" y="5681"/>
                                  <a:pt x="3426" y="5962"/>
                                </a:cubicBezTo>
                                <a:lnTo>
                                  <a:pt x="3347" y="6338"/>
                                </a:lnTo>
                                <a:lnTo>
                                  <a:pt x="3269" y="6620"/>
                                </a:lnTo>
                                <a:cubicBezTo>
                                  <a:pt x="3164" y="6995"/>
                                  <a:pt x="3060" y="7465"/>
                                  <a:pt x="2981" y="7841"/>
                                </a:cubicBezTo>
                                <a:cubicBezTo>
                                  <a:pt x="2589" y="9437"/>
                                  <a:pt x="2249" y="10846"/>
                                  <a:pt x="1883" y="11973"/>
                                </a:cubicBezTo>
                                <a:cubicBezTo>
                                  <a:pt x="1543" y="13100"/>
                                  <a:pt x="1177" y="13851"/>
                                  <a:pt x="863" y="13945"/>
                                </a:cubicBezTo>
                                <a:cubicBezTo>
                                  <a:pt x="549" y="14039"/>
                                  <a:pt x="314" y="13475"/>
                                  <a:pt x="183" y="13006"/>
                                </a:cubicBezTo>
                                <a:cubicBezTo>
                                  <a:pt x="131" y="12818"/>
                                  <a:pt x="78" y="12630"/>
                                  <a:pt x="52" y="12442"/>
                                </a:cubicBezTo>
                                <a:cubicBezTo>
                                  <a:pt x="26" y="12348"/>
                                  <a:pt x="0" y="12254"/>
                                  <a:pt x="0" y="12254"/>
                                </a:cubicBezTo>
                                <a:cubicBezTo>
                                  <a:pt x="0" y="12254"/>
                                  <a:pt x="0" y="12348"/>
                                  <a:pt x="26" y="12442"/>
                                </a:cubicBezTo>
                                <a:cubicBezTo>
                                  <a:pt x="52" y="12630"/>
                                  <a:pt x="78" y="12818"/>
                                  <a:pt x="157" y="13100"/>
                                </a:cubicBezTo>
                                <a:cubicBezTo>
                                  <a:pt x="209" y="13381"/>
                                  <a:pt x="288" y="13663"/>
                                  <a:pt x="418" y="13945"/>
                                </a:cubicBezTo>
                                <a:cubicBezTo>
                                  <a:pt x="523" y="14227"/>
                                  <a:pt x="706" y="14414"/>
                                  <a:pt x="889" y="14414"/>
                                </a:cubicBezTo>
                                <a:cubicBezTo>
                                  <a:pt x="1255" y="14414"/>
                                  <a:pt x="1674" y="13663"/>
                                  <a:pt x="2066" y="12630"/>
                                </a:cubicBezTo>
                                <a:cubicBezTo>
                                  <a:pt x="2170" y="12348"/>
                                  <a:pt x="2301" y="12067"/>
                                  <a:pt x="2406" y="11691"/>
                                </a:cubicBezTo>
                                <a:cubicBezTo>
                                  <a:pt x="2484" y="11879"/>
                                  <a:pt x="2563" y="12161"/>
                                  <a:pt x="2693" y="12348"/>
                                </a:cubicBezTo>
                                <a:cubicBezTo>
                                  <a:pt x="2798" y="12630"/>
                                  <a:pt x="2955" y="12818"/>
                                  <a:pt x="3112" y="13006"/>
                                </a:cubicBezTo>
                                <a:cubicBezTo>
                                  <a:pt x="3269" y="13194"/>
                                  <a:pt x="3452" y="13381"/>
                                  <a:pt x="3661" y="13381"/>
                                </a:cubicBezTo>
                                <a:cubicBezTo>
                                  <a:pt x="3870" y="13381"/>
                                  <a:pt x="4079" y="13381"/>
                                  <a:pt x="4289" y="13100"/>
                                </a:cubicBezTo>
                                <a:cubicBezTo>
                                  <a:pt x="4498" y="12912"/>
                                  <a:pt x="4707" y="12536"/>
                                  <a:pt x="4916" y="11973"/>
                                </a:cubicBezTo>
                                <a:cubicBezTo>
                                  <a:pt x="5125" y="11503"/>
                                  <a:pt x="5282" y="10940"/>
                                  <a:pt x="5439" y="10282"/>
                                </a:cubicBezTo>
                                <a:cubicBezTo>
                                  <a:pt x="5596" y="9625"/>
                                  <a:pt x="5701" y="9061"/>
                                  <a:pt x="5805" y="8404"/>
                                </a:cubicBezTo>
                                <a:cubicBezTo>
                                  <a:pt x="5910" y="7841"/>
                                  <a:pt x="6015" y="7277"/>
                                  <a:pt x="6145" y="6714"/>
                                </a:cubicBezTo>
                                <a:cubicBezTo>
                                  <a:pt x="6250" y="6150"/>
                                  <a:pt x="6354" y="5681"/>
                                  <a:pt x="6459" y="5211"/>
                                </a:cubicBezTo>
                                <a:cubicBezTo>
                                  <a:pt x="6564" y="4835"/>
                                  <a:pt x="6668" y="4366"/>
                                  <a:pt x="6799" y="3990"/>
                                </a:cubicBezTo>
                                <a:cubicBezTo>
                                  <a:pt x="6851" y="3802"/>
                                  <a:pt x="6904" y="3614"/>
                                  <a:pt x="6956" y="3427"/>
                                </a:cubicBezTo>
                                <a:cubicBezTo>
                                  <a:pt x="7008" y="3239"/>
                                  <a:pt x="7061" y="3145"/>
                                  <a:pt x="7113" y="3051"/>
                                </a:cubicBezTo>
                                <a:cubicBezTo>
                                  <a:pt x="7217" y="2769"/>
                                  <a:pt x="7296" y="2581"/>
                                  <a:pt x="7374" y="2394"/>
                                </a:cubicBezTo>
                                <a:cubicBezTo>
                                  <a:pt x="7400" y="2300"/>
                                  <a:pt x="7427" y="2300"/>
                                  <a:pt x="7427" y="2206"/>
                                </a:cubicBezTo>
                                <a:cubicBezTo>
                                  <a:pt x="7819" y="2394"/>
                                  <a:pt x="8211" y="2769"/>
                                  <a:pt x="8577" y="3427"/>
                                </a:cubicBezTo>
                                <a:cubicBezTo>
                                  <a:pt x="9205" y="4460"/>
                                  <a:pt x="9754" y="6338"/>
                                  <a:pt x="10042" y="8592"/>
                                </a:cubicBezTo>
                                <a:cubicBezTo>
                                  <a:pt x="10172" y="9625"/>
                                  <a:pt x="10251" y="10846"/>
                                  <a:pt x="10225" y="12067"/>
                                </a:cubicBezTo>
                                <a:cubicBezTo>
                                  <a:pt x="10199" y="13287"/>
                                  <a:pt x="10120" y="14414"/>
                                  <a:pt x="9937" y="15447"/>
                                </a:cubicBezTo>
                                <a:cubicBezTo>
                                  <a:pt x="9597" y="17514"/>
                                  <a:pt x="9022" y="19016"/>
                                  <a:pt x="8394" y="19298"/>
                                </a:cubicBezTo>
                                <a:cubicBezTo>
                                  <a:pt x="8237" y="19392"/>
                                  <a:pt x="8080" y="19392"/>
                                  <a:pt x="7923" y="19298"/>
                                </a:cubicBezTo>
                                <a:lnTo>
                                  <a:pt x="7871" y="19298"/>
                                </a:lnTo>
                                <a:lnTo>
                                  <a:pt x="7845" y="19298"/>
                                </a:lnTo>
                                <a:cubicBezTo>
                                  <a:pt x="7845" y="19298"/>
                                  <a:pt x="7845" y="19298"/>
                                  <a:pt x="7845" y="19298"/>
                                </a:cubicBezTo>
                                <a:lnTo>
                                  <a:pt x="7819" y="19298"/>
                                </a:lnTo>
                                <a:lnTo>
                                  <a:pt x="7688" y="19204"/>
                                </a:lnTo>
                                <a:cubicBezTo>
                                  <a:pt x="7610" y="19110"/>
                                  <a:pt x="7557" y="19110"/>
                                  <a:pt x="7479" y="19016"/>
                                </a:cubicBezTo>
                                <a:cubicBezTo>
                                  <a:pt x="7217" y="18641"/>
                                  <a:pt x="6982" y="17983"/>
                                  <a:pt x="6825" y="17138"/>
                                </a:cubicBezTo>
                                <a:cubicBezTo>
                                  <a:pt x="6511" y="15447"/>
                                  <a:pt x="6433" y="13194"/>
                                  <a:pt x="6616" y="11409"/>
                                </a:cubicBezTo>
                                <a:cubicBezTo>
                                  <a:pt x="6694" y="10564"/>
                                  <a:pt x="6851" y="9813"/>
                                  <a:pt x="7034" y="9343"/>
                                </a:cubicBezTo>
                                <a:cubicBezTo>
                                  <a:pt x="7217" y="8874"/>
                                  <a:pt x="7453" y="8592"/>
                                  <a:pt x="7662" y="8592"/>
                                </a:cubicBezTo>
                                <a:cubicBezTo>
                                  <a:pt x="7714" y="8592"/>
                                  <a:pt x="7767" y="8592"/>
                                  <a:pt x="7819" y="8592"/>
                                </a:cubicBezTo>
                                <a:cubicBezTo>
                                  <a:pt x="7845" y="8592"/>
                                  <a:pt x="7871" y="8592"/>
                                  <a:pt x="7897" y="8592"/>
                                </a:cubicBezTo>
                                <a:cubicBezTo>
                                  <a:pt x="7923" y="8592"/>
                                  <a:pt x="7950" y="8592"/>
                                  <a:pt x="7976" y="8592"/>
                                </a:cubicBezTo>
                                <a:cubicBezTo>
                                  <a:pt x="8054" y="8686"/>
                                  <a:pt x="8159" y="8780"/>
                                  <a:pt x="8237" y="8967"/>
                                </a:cubicBezTo>
                                <a:cubicBezTo>
                                  <a:pt x="8394" y="9249"/>
                                  <a:pt x="8499" y="9813"/>
                                  <a:pt x="8551" y="10282"/>
                                </a:cubicBezTo>
                                <a:cubicBezTo>
                                  <a:pt x="8603" y="10846"/>
                                  <a:pt x="8603" y="11315"/>
                                  <a:pt x="8551" y="11785"/>
                                </a:cubicBezTo>
                                <a:cubicBezTo>
                                  <a:pt x="8499" y="12254"/>
                                  <a:pt x="8446" y="12536"/>
                                  <a:pt x="8368" y="12724"/>
                                </a:cubicBezTo>
                                <a:cubicBezTo>
                                  <a:pt x="8342" y="12818"/>
                                  <a:pt x="8290" y="12912"/>
                                  <a:pt x="8263" y="12912"/>
                                </a:cubicBezTo>
                                <a:cubicBezTo>
                                  <a:pt x="8368" y="12630"/>
                                  <a:pt x="8446" y="12161"/>
                                  <a:pt x="8446" y="11691"/>
                                </a:cubicBezTo>
                                <a:cubicBezTo>
                                  <a:pt x="8446" y="10846"/>
                                  <a:pt x="8263" y="10188"/>
                                  <a:pt x="8028" y="10188"/>
                                </a:cubicBezTo>
                                <a:cubicBezTo>
                                  <a:pt x="7793" y="10188"/>
                                  <a:pt x="7610" y="10846"/>
                                  <a:pt x="7610" y="11691"/>
                                </a:cubicBezTo>
                                <a:cubicBezTo>
                                  <a:pt x="7610" y="12536"/>
                                  <a:pt x="7793" y="13194"/>
                                  <a:pt x="8028" y="13194"/>
                                </a:cubicBezTo>
                                <a:cubicBezTo>
                                  <a:pt x="8080" y="13194"/>
                                  <a:pt x="8133" y="13194"/>
                                  <a:pt x="8185" y="13100"/>
                                </a:cubicBezTo>
                                <a:cubicBezTo>
                                  <a:pt x="8237" y="13100"/>
                                  <a:pt x="8290" y="13006"/>
                                  <a:pt x="8394" y="12818"/>
                                </a:cubicBezTo>
                                <a:cubicBezTo>
                                  <a:pt x="8473" y="12630"/>
                                  <a:pt x="8577" y="12348"/>
                                  <a:pt x="8630" y="11879"/>
                                </a:cubicBezTo>
                                <a:cubicBezTo>
                                  <a:pt x="8682" y="11409"/>
                                  <a:pt x="8734" y="10846"/>
                                  <a:pt x="8682" y="10188"/>
                                </a:cubicBezTo>
                                <a:cubicBezTo>
                                  <a:pt x="8656" y="9531"/>
                                  <a:pt x="8525" y="8874"/>
                                  <a:pt x="8342" y="8310"/>
                                </a:cubicBezTo>
                                <a:cubicBezTo>
                                  <a:pt x="8237" y="8028"/>
                                  <a:pt x="8133" y="7841"/>
                                  <a:pt x="8002" y="7747"/>
                                </a:cubicBezTo>
                                <a:cubicBezTo>
                                  <a:pt x="7976" y="7747"/>
                                  <a:pt x="7950" y="7653"/>
                                  <a:pt x="7923" y="7653"/>
                                </a:cubicBezTo>
                                <a:cubicBezTo>
                                  <a:pt x="7871" y="7653"/>
                                  <a:pt x="7871" y="7653"/>
                                  <a:pt x="7819" y="7559"/>
                                </a:cubicBezTo>
                                <a:cubicBezTo>
                                  <a:pt x="7767" y="7559"/>
                                  <a:pt x="7688" y="7465"/>
                                  <a:pt x="7636" y="7465"/>
                                </a:cubicBezTo>
                                <a:cubicBezTo>
                                  <a:pt x="7374" y="7465"/>
                                  <a:pt x="7087" y="7559"/>
                                  <a:pt x="6825" y="8122"/>
                                </a:cubicBezTo>
                                <a:cubicBezTo>
                                  <a:pt x="6564" y="8686"/>
                                  <a:pt x="6328" y="9531"/>
                                  <a:pt x="6198" y="10658"/>
                                </a:cubicBezTo>
                                <a:cubicBezTo>
                                  <a:pt x="5910" y="12818"/>
                                  <a:pt x="5936" y="15635"/>
                                  <a:pt x="6328" y="17983"/>
                                </a:cubicBezTo>
                                <a:cubicBezTo>
                                  <a:pt x="6538" y="19204"/>
                                  <a:pt x="6851" y="20237"/>
                                  <a:pt x="7217" y="20801"/>
                                </a:cubicBezTo>
                                <a:cubicBezTo>
                                  <a:pt x="7296" y="20988"/>
                                  <a:pt x="7427" y="21082"/>
                                  <a:pt x="7531" y="21176"/>
                                </a:cubicBezTo>
                                <a:lnTo>
                                  <a:pt x="7662" y="21270"/>
                                </a:lnTo>
                                <a:lnTo>
                                  <a:pt x="7688" y="21270"/>
                                </a:lnTo>
                                <a:lnTo>
                                  <a:pt x="7714" y="21270"/>
                                </a:lnTo>
                                <a:lnTo>
                                  <a:pt x="7740" y="21270"/>
                                </a:lnTo>
                                <a:lnTo>
                                  <a:pt x="7819" y="21270"/>
                                </a:lnTo>
                                <a:cubicBezTo>
                                  <a:pt x="8028" y="21364"/>
                                  <a:pt x="8237" y="21364"/>
                                  <a:pt x="8446" y="21270"/>
                                </a:cubicBezTo>
                                <a:cubicBezTo>
                                  <a:pt x="8865" y="21176"/>
                                  <a:pt x="9283" y="20613"/>
                                  <a:pt x="9649" y="19767"/>
                                </a:cubicBezTo>
                                <a:cubicBezTo>
                                  <a:pt x="10015" y="18922"/>
                                  <a:pt x="10303" y="17795"/>
                                  <a:pt x="10538" y="16387"/>
                                </a:cubicBezTo>
                                <a:cubicBezTo>
                                  <a:pt x="10669" y="15635"/>
                                  <a:pt x="10774" y="14696"/>
                                  <a:pt x="10826" y="13851"/>
                                </a:cubicBezTo>
                                <a:cubicBezTo>
                                  <a:pt x="10905" y="14790"/>
                                  <a:pt x="10983" y="15635"/>
                                  <a:pt x="11114" y="16387"/>
                                </a:cubicBezTo>
                                <a:cubicBezTo>
                                  <a:pt x="11349" y="17701"/>
                                  <a:pt x="11637" y="18922"/>
                                  <a:pt x="12003" y="19767"/>
                                </a:cubicBezTo>
                                <a:cubicBezTo>
                                  <a:pt x="12369" y="20613"/>
                                  <a:pt x="12787" y="21176"/>
                                  <a:pt x="13206" y="21270"/>
                                </a:cubicBezTo>
                                <a:cubicBezTo>
                                  <a:pt x="13415" y="21364"/>
                                  <a:pt x="13624" y="21364"/>
                                  <a:pt x="13833" y="21270"/>
                                </a:cubicBezTo>
                                <a:lnTo>
                                  <a:pt x="13912" y="21270"/>
                                </a:lnTo>
                                <a:lnTo>
                                  <a:pt x="13938" y="21270"/>
                                </a:lnTo>
                                <a:lnTo>
                                  <a:pt x="13964" y="21270"/>
                                </a:lnTo>
                                <a:lnTo>
                                  <a:pt x="13990" y="21270"/>
                                </a:lnTo>
                                <a:lnTo>
                                  <a:pt x="14121" y="21176"/>
                                </a:lnTo>
                                <a:cubicBezTo>
                                  <a:pt x="14226" y="21082"/>
                                  <a:pt x="14330" y="20988"/>
                                  <a:pt x="14435" y="20801"/>
                                </a:cubicBezTo>
                                <a:cubicBezTo>
                                  <a:pt x="14827" y="20237"/>
                                  <a:pt x="15141" y="19110"/>
                                  <a:pt x="15324" y="17983"/>
                                </a:cubicBezTo>
                                <a:cubicBezTo>
                                  <a:pt x="15716" y="15635"/>
                                  <a:pt x="15742" y="12818"/>
                                  <a:pt x="15455" y="10658"/>
                                </a:cubicBezTo>
                                <a:cubicBezTo>
                                  <a:pt x="15324" y="9531"/>
                                  <a:pt x="15089" y="8686"/>
                                  <a:pt x="14827" y="8122"/>
                                </a:cubicBezTo>
                                <a:cubicBezTo>
                                  <a:pt x="14566" y="7559"/>
                                  <a:pt x="14278" y="7465"/>
                                  <a:pt x="14016" y="7465"/>
                                </a:cubicBezTo>
                                <a:cubicBezTo>
                                  <a:pt x="13964" y="7465"/>
                                  <a:pt x="13886" y="7465"/>
                                  <a:pt x="13833" y="7559"/>
                                </a:cubicBezTo>
                                <a:cubicBezTo>
                                  <a:pt x="13807" y="7559"/>
                                  <a:pt x="13781" y="7559"/>
                                  <a:pt x="13729" y="7653"/>
                                </a:cubicBezTo>
                                <a:cubicBezTo>
                                  <a:pt x="13703" y="7653"/>
                                  <a:pt x="13676" y="7653"/>
                                  <a:pt x="13650" y="7747"/>
                                </a:cubicBezTo>
                                <a:cubicBezTo>
                                  <a:pt x="13520" y="7841"/>
                                  <a:pt x="13415" y="8028"/>
                                  <a:pt x="13310" y="8310"/>
                                </a:cubicBezTo>
                                <a:cubicBezTo>
                                  <a:pt x="13127" y="8780"/>
                                  <a:pt x="12997" y="9531"/>
                                  <a:pt x="12970" y="10188"/>
                                </a:cubicBezTo>
                                <a:cubicBezTo>
                                  <a:pt x="12918" y="10846"/>
                                  <a:pt x="12970" y="11503"/>
                                  <a:pt x="13023" y="11879"/>
                                </a:cubicBezTo>
                                <a:cubicBezTo>
                                  <a:pt x="13075" y="12348"/>
                                  <a:pt x="13180" y="12630"/>
                                  <a:pt x="13258" y="12818"/>
                                </a:cubicBezTo>
                                <a:cubicBezTo>
                                  <a:pt x="13337" y="13006"/>
                                  <a:pt x="13389" y="13006"/>
                                  <a:pt x="13441" y="13100"/>
                                </a:cubicBezTo>
                                <a:cubicBezTo>
                                  <a:pt x="13493" y="13194"/>
                                  <a:pt x="13546" y="13194"/>
                                  <a:pt x="13624" y="13194"/>
                                </a:cubicBezTo>
                                <a:cubicBezTo>
                                  <a:pt x="13860" y="13194"/>
                                  <a:pt x="14043" y="12536"/>
                                  <a:pt x="14043" y="11691"/>
                                </a:cubicBezTo>
                                <a:cubicBezTo>
                                  <a:pt x="14043" y="10846"/>
                                  <a:pt x="13860" y="10188"/>
                                  <a:pt x="13624" y="10188"/>
                                </a:cubicBezTo>
                                <a:cubicBezTo>
                                  <a:pt x="13389" y="10188"/>
                                  <a:pt x="13206" y="10846"/>
                                  <a:pt x="13206" y="11691"/>
                                </a:cubicBezTo>
                                <a:cubicBezTo>
                                  <a:pt x="13206" y="12161"/>
                                  <a:pt x="13258" y="12630"/>
                                  <a:pt x="13363" y="12912"/>
                                </a:cubicBezTo>
                                <a:cubicBezTo>
                                  <a:pt x="13337" y="12818"/>
                                  <a:pt x="13310" y="12818"/>
                                  <a:pt x="13284" y="12724"/>
                                </a:cubicBezTo>
                                <a:cubicBezTo>
                                  <a:pt x="13206" y="12536"/>
                                  <a:pt x="13127" y="12254"/>
                                  <a:pt x="13101" y="11785"/>
                                </a:cubicBezTo>
                                <a:cubicBezTo>
                                  <a:pt x="13049" y="11409"/>
                                  <a:pt x="13049" y="10846"/>
                                  <a:pt x="13101" y="10282"/>
                                </a:cubicBezTo>
                                <a:cubicBezTo>
                                  <a:pt x="13154" y="9719"/>
                                  <a:pt x="13258" y="9249"/>
                                  <a:pt x="13415" y="8967"/>
                                </a:cubicBezTo>
                                <a:cubicBezTo>
                                  <a:pt x="13493" y="8780"/>
                                  <a:pt x="13598" y="8686"/>
                                  <a:pt x="13677" y="8592"/>
                                </a:cubicBezTo>
                                <a:cubicBezTo>
                                  <a:pt x="13703" y="8592"/>
                                  <a:pt x="13729" y="8592"/>
                                  <a:pt x="13755" y="8592"/>
                                </a:cubicBezTo>
                                <a:cubicBezTo>
                                  <a:pt x="13781" y="8592"/>
                                  <a:pt x="13807" y="8592"/>
                                  <a:pt x="13833" y="8592"/>
                                </a:cubicBezTo>
                                <a:cubicBezTo>
                                  <a:pt x="13886" y="8592"/>
                                  <a:pt x="13938" y="8592"/>
                                  <a:pt x="13990" y="8592"/>
                                </a:cubicBezTo>
                                <a:cubicBezTo>
                                  <a:pt x="14200" y="8686"/>
                                  <a:pt x="14435" y="8874"/>
                                  <a:pt x="14618" y="9343"/>
                                </a:cubicBezTo>
                                <a:cubicBezTo>
                                  <a:pt x="14801" y="9813"/>
                                  <a:pt x="14958" y="10564"/>
                                  <a:pt x="15036" y="11409"/>
                                </a:cubicBezTo>
                                <a:cubicBezTo>
                                  <a:pt x="15219" y="13100"/>
                                  <a:pt x="15167" y="15447"/>
                                  <a:pt x="14827" y="17138"/>
                                </a:cubicBezTo>
                                <a:cubicBezTo>
                                  <a:pt x="14670" y="17983"/>
                                  <a:pt x="14435" y="18641"/>
                                  <a:pt x="14173" y="19016"/>
                                </a:cubicBezTo>
                                <a:cubicBezTo>
                                  <a:pt x="14095" y="19110"/>
                                  <a:pt x="14043" y="19204"/>
                                  <a:pt x="13964" y="19204"/>
                                </a:cubicBezTo>
                                <a:lnTo>
                                  <a:pt x="13833" y="19298"/>
                                </a:lnTo>
                                <a:lnTo>
                                  <a:pt x="13807" y="19298"/>
                                </a:lnTo>
                                <a:cubicBezTo>
                                  <a:pt x="13807" y="19298"/>
                                  <a:pt x="13807" y="19298"/>
                                  <a:pt x="13807" y="19298"/>
                                </a:cubicBezTo>
                                <a:lnTo>
                                  <a:pt x="13781" y="19298"/>
                                </a:lnTo>
                                <a:lnTo>
                                  <a:pt x="13729" y="19298"/>
                                </a:lnTo>
                                <a:cubicBezTo>
                                  <a:pt x="13572" y="19392"/>
                                  <a:pt x="13415" y="19298"/>
                                  <a:pt x="13258" y="19298"/>
                                </a:cubicBezTo>
                                <a:cubicBezTo>
                                  <a:pt x="12631" y="19016"/>
                                  <a:pt x="12029" y="17514"/>
                                  <a:pt x="11715" y="15447"/>
                                </a:cubicBezTo>
                                <a:cubicBezTo>
                                  <a:pt x="11558" y="14414"/>
                                  <a:pt x="11454" y="13194"/>
                                  <a:pt x="11428" y="12067"/>
                                </a:cubicBezTo>
                                <a:cubicBezTo>
                                  <a:pt x="11401" y="10846"/>
                                  <a:pt x="11480" y="9625"/>
                                  <a:pt x="11611" y="8592"/>
                                </a:cubicBezTo>
                                <a:cubicBezTo>
                                  <a:pt x="11924" y="6244"/>
                                  <a:pt x="12447" y="4460"/>
                                  <a:pt x="13075" y="3427"/>
                                </a:cubicBezTo>
                                <a:cubicBezTo>
                                  <a:pt x="13441" y="2769"/>
                                  <a:pt x="13833" y="2394"/>
                                  <a:pt x="14226" y="2206"/>
                                </a:cubicBezTo>
                                <a:cubicBezTo>
                                  <a:pt x="14304" y="2394"/>
                                  <a:pt x="14356" y="2581"/>
                                  <a:pt x="14461" y="2769"/>
                                </a:cubicBezTo>
                                <a:cubicBezTo>
                                  <a:pt x="14513" y="2863"/>
                                  <a:pt x="14566" y="3051"/>
                                  <a:pt x="14618" y="3145"/>
                                </a:cubicBezTo>
                                <a:cubicBezTo>
                                  <a:pt x="14670" y="3333"/>
                                  <a:pt x="14723" y="3521"/>
                                  <a:pt x="14775" y="3708"/>
                                </a:cubicBezTo>
                                <a:cubicBezTo>
                                  <a:pt x="14879" y="3990"/>
                                  <a:pt x="14984" y="4460"/>
                                  <a:pt x="15115" y="4929"/>
                                </a:cubicBezTo>
                                <a:cubicBezTo>
                                  <a:pt x="15219" y="5399"/>
                                  <a:pt x="15324" y="5868"/>
                                  <a:pt x="15429" y="6432"/>
                                </a:cubicBezTo>
                                <a:cubicBezTo>
                                  <a:pt x="15533" y="6995"/>
                                  <a:pt x="15638" y="7559"/>
                                  <a:pt x="15769" y="8122"/>
                                </a:cubicBezTo>
                                <a:cubicBezTo>
                                  <a:pt x="15873" y="8780"/>
                                  <a:pt x="16004" y="9343"/>
                                  <a:pt x="16135" y="10001"/>
                                </a:cubicBezTo>
                                <a:cubicBezTo>
                                  <a:pt x="16292" y="10658"/>
                                  <a:pt x="16448" y="11221"/>
                                  <a:pt x="16658" y="11691"/>
                                </a:cubicBezTo>
                                <a:cubicBezTo>
                                  <a:pt x="16841" y="12161"/>
                                  <a:pt x="17050" y="12536"/>
                                  <a:pt x="17285" y="12818"/>
                                </a:cubicBezTo>
                                <a:cubicBezTo>
                                  <a:pt x="17494" y="13100"/>
                                  <a:pt x="17730" y="13100"/>
                                  <a:pt x="17913" y="13100"/>
                                </a:cubicBezTo>
                                <a:cubicBezTo>
                                  <a:pt x="18122" y="13100"/>
                                  <a:pt x="18305" y="12912"/>
                                  <a:pt x="18462" y="12724"/>
                                </a:cubicBezTo>
                                <a:cubicBezTo>
                                  <a:pt x="18619" y="12536"/>
                                  <a:pt x="18776" y="12254"/>
                                  <a:pt x="18880" y="12067"/>
                                </a:cubicBezTo>
                                <a:cubicBezTo>
                                  <a:pt x="18985" y="11879"/>
                                  <a:pt x="19090" y="11597"/>
                                  <a:pt x="19168" y="11315"/>
                                </a:cubicBezTo>
                                <a:cubicBezTo>
                                  <a:pt x="19168" y="11315"/>
                                  <a:pt x="19168" y="11315"/>
                                  <a:pt x="19168" y="11315"/>
                                </a:cubicBezTo>
                                <a:cubicBezTo>
                                  <a:pt x="19299" y="11785"/>
                                  <a:pt x="19456" y="12161"/>
                                  <a:pt x="19586" y="12536"/>
                                </a:cubicBezTo>
                                <a:cubicBezTo>
                                  <a:pt x="19979" y="13569"/>
                                  <a:pt x="20397" y="14321"/>
                                  <a:pt x="20763" y="14321"/>
                                </a:cubicBezTo>
                                <a:cubicBezTo>
                                  <a:pt x="20946" y="14321"/>
                                  <a:pt x="21103" y="14133"/>
                                  <a:pt x="21234" y="13851"/>
                                </a:cubicBezTo>
                                <a:cubicBezTo>
                                  <a:pt x="21339" y="13569"/>
                                  <a:pt x="21417" y="13287"/>
                                  <a:pt x="21495" y="13006"/>
                                </a:cubicBezTo>
                                <a:cubicBezTo>
                                  <a:pt x="21495" y="12818"/>
                                  <a:pt x="21548" y="12630"/>
                                  <a:pt x="21548" y="12442"/>
                                </a:cubicBezTo>
                                <a:cubicBezTo>
                                  <a:pt x="21574" y="12348"/>
                                  <a:pt x="21600" y="12254"/>
                                  <a:pt x="21600" y="12254"/>
                                </a:cubicBezTo>
                                <a:cubicBezTo>
                                  <a:pt x="21600" y="12254"/>
                                  <a:pt x="21600" y="12254"/>
                                  <a:pt x="21548" y="12442"/>
                                </a:cubicBezTo>
                                <a:close/>
                                <a:moveTo>
                                  <a:pt x="6877" y="2394"/>
                                </a:moveTo>
                                <a:cubicBezTo>
                                  <a:pt x="6825" y="2487"/>
                                  <a:pt x="6747" y="2487"/>
                                  <a:pt x="6668" y="2581"/>
                                </a:cubicBezTo>
                                <a:cubicBezTo>
                                  <a:pt x="6590" y="2675"/>
                                  <a:pt x="6538" y="2769"/>
                                  <a:pt x="6459" y="2957"/>
                                </a:cubicBezTo>
                                <a:cubicBezTo>
                                  <a:pt x="6302" y="3239"/>
                                  <a:pt x="6171" y="3614"/>
                                  <a:pt x="5988" y="3990"/>
                                </a:cubicBezTo>
                                <a:cubicBezTo>
                                  <a:pt x="5831" y="4460"/>
                                  <a:pt x="5675" y="4835"/>
                                  <a:pt x="5544" y="5399"/>
                                </a:cubicBezTo>
                                <a:cubicBezTo>
                                  <a:pt x="5387" y="5868"/>
                                  <a:pt x="5256" y="6526"/>
                                  <a:pt x="5125" y="7089"/>
                                </a:cubicBezTo>
                                <a:cubicBezTo>
                                  <a:pt x="4995" y="7653"/>
                                  <a:pt x="4890" y="8216"/>
                                  <a:pt x="4759" y="8780"/>
                                </a:cubicBezTo>
                                <a:cubicBezTo>
                                  <a:pt x="4629" y="9249"/>
                                  <a:pt x="4524" y="9719"/>
                                  <a:pt x="4367" y="10094"/>
                                </a:cubicBezTo>
                                <a:cubicBezTo>
                                  <a:pt x="4315" y="10282"/>
                                  <a:pt x="4236" y="10470"/>
                                  <a:pt x="4158" y="10658"/>
                                </a:cubicBezTo>
                                <a:cubicBezTo>
                                  <a:pt x="4079" y="10752"/>
                                  <a:pt x="4027" y="10940"/>
                                  <a:pt x="3949" y="11034"/>
                                </a:cubicBezTo>
                                <a:cubicBezTo>
                                  <a:pt x="3792" y="11315"/>
                                  <a:pt x="3661" y="11409"/>
                                  <a:pt x="3504" y="11503"/>
                                </a:cubicBezTo>
                                <a:cubicBezTo>
                                  <a:pt x="3426" y="11503"/>
                                  <a:pt x="3347" y="11597"/>
                                  <a:pt x="3269" y="11597"/>
                                </a:cubicBezTo>
                                <a:cubicBezTo>
                                  <a:pt x="3190" y="11597"/>
                                  <a:pt x="3112" y="11597"/>
                                  <a:pt x="3060" y="11597"/>
                                </a:cubicBezTo>
                                <a:cubicBezTo>
                                  <a:pt x="2981" y="11597"/>
                                  <a:pt x="2929" y="11597"/>
                                  <a:pt x="2850" y="11503"/>
                                </a:cubicBezTo>
                                <a:cubicBezTo>
                                  <a:pt x="2772" y="11503"/>
                                  <a:pt x="2720" y="11409"/>
                                  <a:pt x="2667" y="11409"/>
                                </a:cubicBezTo>
                                <a:cubicBezTo>
                                  <a:pt x="2563" y="11315"/>
                                  <a:pt x="2484" y="11315"/>
                                  <a:pt x="2432" y="11221"/>
                                </a:cubicBezTo>
                                <a:cubicBezTo>
                                  <a:pt x="2667" y="10470"/>
                                  <a:pt x="2929" y="9625"/>
                                  <a:pt x="3190" y="8686"/>
                                </a:cubicBezTo>
                                <a:cubicBezTo>
                                  <a:pt x="3295" y="8310"/>
                                  <a:pt x="3399" y="7934"/>
                                  <a:pt x="3504" y="7559"/>
                                </a:cubicBezTo>
                                <a:lnTo>
                                  <a:pt x="3583" y="7277"/>
                                </a:lnTo>
                                <a:lnTo>
                                  <a:pt x="3661" y="6995"/>
                                </a:lnTo>
                                <a:cubicBezTo>
                                  <a:pt x="3713" y="6807"/>
                                  <a:pt x="3766" y="6620"/>
                                  <a:pt x="3818" y="6432"/>
                                </a:cubicBezTo>
                                <a:cubicBezTo>
                                  <a:pt x="4027" y="5774"/>
                                  <a:pt x="4289" y="5023"/>
                                  <a:pt x="4550" y="4460"/>
                                </a:cubicBezTo>
                                <a:cubicBezTo>
                                  <a:pt x="5099" y="3239"/>
                                  <a:pt x="5753" y="2487"/>
                                  <a:pt x="6433" y="2300"/>
                                </a:cubicBezTo>
                                <a:cubicBezTo>
                                  <a:pt x="6590" y="2206"/>
                                  <a:pt x="6747" y="2206"/>
                                  <a:pt x="6930" y="2300"/>
                                </a:cubicBezTo>
                                <a:cubicBezTo>
                                  <a:pt x="6930" y="2300"/>
                                  <a:pt x="6904" y="2394"/>
                                  <a:pt x="6877" y="2394"/>
                                </a:cubicBezTo>
                                <a:close/>
                                <a:moveTo>
                                  <a:pt x="18750" y="11221"/>
                                </a:moveTo>
                                <a:cubicBezTo>
                                  <a:pt x="18697" y="11221"/>
                                  <a:pt x="18619" y="11315"/>
                                  <a:pt x="18567" y="11315"/>
                                </a:cubicBezTo>
                                <a:cubicBezTo>
                                  <a:pt x="18488" y="11315"/>
                                  <a:pt x="18436" y="11409"/>
                                  <a:pt x="18357" y="11409"/>
                                </a:cubicBezTo>
                                <a:cubicBezTo>
                                  <a:pt x="18279" y="11409"/>
                                  <a:pt x="18200" y="11409"/>
                                  <a:pt x="18148" y="11409"/>
                                </a:cubicBezTo>
                                <a:cubicBezTo>
                                  <a:pt x="18070" y="11409"/>
                                  <a:pt x="17991" y="11315"/>
                                  <a:pt x="17913" y="11315"/>
                                </a:cubicBezTo>
                                <a:cubicBezTo>
                                  <a:pt x="17756" y="11221"/>
                                  <a:pt x="17599" y="11034"/>
                                  <a:pt x="17468" y="10846"/>
                                </a:cubicBezTo>
                                <a:cubicBezTo>
                                  <a:pt x="17390" y="10752"/>
                                  <a:pt x="17311" y="10564"/>
                                  <a:pt x="17259" y="10470"/>
                                </a:cubicBezTo>
                                <a:cubicBezTo>
                                  <a:pt x="17181" y="10282"/>
                                  <a:pt x="17128" y="10188"/>
                                  <a:pt x="17050" y="9907"/>
                                </a:cubicBezTo>
                                <a:cubicBezTo>
                                  <a:pt x="16919" y="9531"/>
                                  <a:pt x="16788" y="9061"/>
                                  <a:pt x="16658" y="8592"/>
                                </a:cubicBezTo>
                                <a:cubicBezTo>
                                  <a:pt x="16527" y="8028"/>
                                  <a:pt x="16422" y="7465"/>
                                  <a:pt x="16292" y="6901"/>
                                </a:cubicBezTo>
                                <a:cubicBezTo>
                                  <a:pt x="16161" y="6338"/>
                                  <a:pt x="16030" y="5774"/>
                                  <a:pt x="15873" y="5211"/>
                                </a:cubicBezTo>
                                <a:cubicBezTo>
                                  <a:pt x="15742" y="4647"/>
                                  <a:pt x="15585" y="4178"/>
                                  <a:pt x="15429" y="3802"/>
                                </a:cubicBezTo>
                                <a:cubicBezTo>
                                  <a:pt x="15272" y="3427"/>
                                  <a:pt x="15115" y="3051"/>
                                  <a:pt x="14958" y="2769"/>
                                </a:cubicBezTo>
                                <a:cubicBezTo>
                                  <a:pt x="14879" y="2675"/>
                                  <a:pt x="14801" y="2487"/>
                                  <a:pt x="14749" y="2394"/>
                                </a:cubicBezTo>
                                <a:cubicBezTo>
                                  <a:pt x="14749" y="2394"/>
                                  <a:pt x="14723" y="2394"/>
                                  <a:pt x="14723" y="2394"/>
                                </a:cubicBezTo>
                                <a:cubicBezTo>
                                  <a:pt x="14853" y="2394"/>
                                  <a:pt x="14958" y="2394"/>
                                  <a:pt x="15062" y="2487"/>
                                </a:cubicBezTo>
                                <a:cubicBezTo>
                                  <a:pt x="15742" y="2675"/>
                                  <a:pt x="16396" y="3521"/>
                                  <a:pt x="16945" y="4647"/>
                                </a:cubicBezTo>
                                <a:cubicBezTo>
                                  <a:pt x="17207" y="5211"/>
                                  <a:pt x="17468" y="5962"/>
                                  <a:pt x="17677" y="6620"/>
                                </a:cubicBezTo>
                                <a:cubicBezTo>
                                  <a:pt x="17730" y="6807"/>
                                  <a:pt x="17782" y="6995"/>
                                  <a:pt x="17834" y="7183"/>
                                </a:cubicBezTo>
                                <a:lnTo>
                                  <a:pt x="17913" y="7465"/>
                                </a:lnTo>
                                <a:lnTo>
                                  <a:pt x="17991" y="7747"/>
                                </a:lnTo>
                                <a:cubicBezTo>
                                  <a:pt x="18096" y="8122"/>
                                  <a:pt x="18200" y="8498"/>
                                  <a:pt x="18305" y="8874"/>
                                </a:cubicBezTo>
                                <a:cubicBezTo>
                                  <a:pt x="18540" y="9719"/>
                                  <a:pt x="18750" y="10470"/>
                                  <a:pt x="18959" y="11127"/>
                                </a:cubicBezTo>
                                <a:cubicBezTo>
                                  <a:pt x="18933" y="11127"/>
                                  <a:pt x="18828" y="11221"/>
                                  <a:pt x="18750" y="112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5" name="Shape"/>
                        <wps:cNvSpPr/>
                        <wps:spPr>
                          <a:xfrm>
                            <a:off x="7024914" y="6408056"/>
                            <a:ext cx="1050289" cy="2898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41" extrusionOk="0">
                                <a:moveTo>
                                  <a:pt x="21574" y="8860"/>
                                </a:moveTo>
                                <a:cubicBezTo>
                                  <a:pt x="21548" y="8673"/>
                                  <a:pt x="21522" y="8486"/>
                                  <a:pt x="21443" y="8206"/>
                                </a:cubicBezTo>
                                <a:cubicBezTo>
                                  <a:pt x="21391" y="7925"/>
                                  <a:pt x="21313" y="7645"/>
                                  <a:pt x="21182" y="7364"/>
                                </a:cubicBezTo>
                                <a:cubicBezTo>
                                  <a:pt x="21078" y="7084"/>
                                  <a:pt x="20895" y="6897"/>
                                  <a:pt x="20712" y="6897"/>
                                </a:cubicBezTo>
                                <a:cubicBezTo>
                                  <a:pt x="20346" y="6897"/>
                                  <a:pt x="19928" y="7645"/>
                                  <a:pt x="19537" y="8673"/>
                                </a:cubicBezTo>
                                <a:cubicBezTo>
                                  <a:pt x="19432" y="8954"/>
                                  <a:pt x="19302" y="9234"/>
                                  <a:pt x="19197" y="9608"/>
                                </a:cubicBezTo>
                                <a:cubicBezTo>
                                  <a:pt x="19119" y="9421"/>
                                  <a:pt x="19040" y="9141"/>
                                  <a:pt x="18910" y="8954"/>
                                </a:cubicBezTo>
                                <a:cubicBezTo>
                                  <a:pt x="18805" y="8673"/>
                                  <a:pt x="18649" y="8486"/>
                                  <a:pt x="18492" y="8299"/>
                                </a:cubicBezTo>
                                <a:cubicBezTo>
                                  <a:pt x="18335" y="8112"/>
                                  <a:pt x="18152" y="7925"/>
                                  <a:pt x="17943" y="7925"/>
                                </a:cubicBezTo>
                                <a:cubicBezTo>
                                  <a:pt x="17734" y="7925"/>
                                  <a:pt x="17526" y="7925"/>
                                  <a:pt x="17317" y="8206"/>
                                </a:cubicBezTo>
                                <a:cubicBezTo>
                                  <a:pt x="17108" y="8393"/>
                                  <a:pt x="16873" y="8767"/>
                                  <a:pt x="16690" y="9328"/>
                                </a:cubicBezTo>
                                <a:cubicBezTo>
                                  <a:pt x="16481" y="9795"/>
                                  <a:pt x="16324" y="10356"/>
                                  <a:pt x="16167" y="11011"/>
                                </a:cubicBezTo>
                                <a:cubicBezTo>
                                  <a:pt x="16011" y="11665"/>
                                  <a:pt x="15906" y="12226"/>
                                  <a:pt x="15802" y="12881"/>
                                </a:cubicBezTo>
                                <a:cubicBezTo>
                                  <a:pt x="15697" y="13442"/>
                                  <a:pt x="15593" y="14003"/>
                                  <a:pt x="15462" y="14564"/>
                                </a:cubicBezTo>
                                <a:cubicBezTo>
                                  <a:pt x="15358" y="15125"/>
                                  <a:pt x="15253" y="15592"/>
                                  <a:pt x="15149" y="16060"/>
                                </a:cubicBezTo>
                                <a:cubicBezTo>
                                  <a:pt x="15044" y="16434"/>
                                  <a:pt x="14940" y="16902"/>
                                  <a:pt x="14809" y="17276"/>
                                </a:cubicBezTo>
                                <a:cubicBezTo>
                                  <a:pt x="14757" y="17463"/>
                                  <a:pt x="14705" y="17650"/>
                                  <a:pt x="14652" y="17837"/>
                                </a:cubicBezTo>
                                <a:cubicBezTo>
                                  <a:pt x="14600" y="18024"/>
                                  <a:pt x="14548" y="18117"/>
                                  <a:pt x="14496" y="18211"/>
                                </a:cubicBezTo>
                                <a:cubicBezTo>
                                  <a:pt x="14391" y="18491"/>
                                  <a:pt x="14313" y="18678"/>
                                  <a:pt x="14235" y="18865"/>
                                </a:cubicBezTo>
                                <a:cubicBezTo>
                                  <a:pt x="14208" y="18959"/>
                                  <a:pt x="14182" y="18959"/>
                                  <a:pt x="14182" y="19052"/>
                                </a:cubicBezTo>
                                <a:cubicBezTo>
                                  <a:pt x="13791" y="18865"/>
                                  <a:pt x="13399" y="18491"/>
                                  <a:pt x="13033" y="17837"/>
                                </a:cubicBezTo>
                                <a:cubicBezTo>
                                  <a:pt x="12406" y="16808"/>
                                  <a:pt x="11858" y="14938"/>
                                  <a:pt x="11570" y="12694"/>
                                </a:cubicBezTo>
                                <a:cubicBezTo>
                                  <a:pt x="11440" y="11665"/>
                                  <a:pt x="11362" y="10450"/>
                                  <a:pt x="11388" y="9234"/>
                                </a:cubicBezTo>
                                <a:cubicBezTo>
                                  <a:pt x="11414" y="8019"/>
                                  <a:pt x="11492" y="6897"/>
                                  <a:pt x="11675" y="5868"/>
                                </a:cubicBezTo>
                                <a:cubicBezTo>
                                  <a:pt x="12015" y="3811"/>
                                  <a:pt x="12589" y="2315"/>
                                  <a:pt x="13216" y="2034"/>
                                </a:cubicBezTo>
                                <a:cubicBezTo>
                                  <a:pt x="13373" y="1941"/>
                                  <a:pt x="13529" y="1941"/>
                                  <a:pt x="13686" y="2034"/>
                                </a:cubicBezTo>
                                <a:lnTo>
                                  <a:pt x="13738" y="2034"/>
                                </a:lnTo>
                                <a:lnTo>
                                  <a:pt x="13764" y="2034"/>
                                </a:lnTo>
                                <a:cubicBezTo>
                                  <a:pt x="13764" y="2034"/>
                                  <a:pt x="13764" y="2034"/>
                                  <a:pt x="13764" y="2034"/>
                                </a:cubicBezTo>
                                <a:lnTo>
                                  <a:pt x="13791" y="2034"/>
                                </a:lnTo>
                                <a:lnTo>
                                  <a:pt x="13921" y="2128"/>
                                </a:lnTo>
                                <a:cubicBezTo>
                                  <a:pt x="14000" y="2221"/>
                                  <a:pt x="14052" y="2221"/>
                                  <a:pt x="14130" y="2315"/>
                                </a:cubicBezTo>
                                <a:cubicBezTo>
                                  <a:pt x="14391" y="2689"/>
                                  <a:pt x="14626" y="3343"/>
                                  <a:pt x="14783" y="4185"/>
                                </a:cubicBezTo>
                                <a:cubicBezTo>
                                  <a:pt x="15096" y="5868"/>
                                  <a:pt x="15175" y="8112"/>
                                  <a:pt x="14992" y="9889"/>
                                </a:cubicBezTo>
                                <a:cubicBezTo>
                                  <a:pt x="14914" y="10730"/>
                                  <a:pt x="14757" y="11478"/>
                                  <a:pt x="14574" y="11946"/>
                                </a:cubicBezTo>
                                <a:cubicBezTo>
                                  <a:pt x="14391" y="12413"/>
                                  <a:pt x="14156" y="12694"/>
                                  <a:pt x="13947" y="12694"/>
                                </a:cubicBezTo>
                                <a:cubicBezTo>
                                  <a:pt x="13895" y="12694"/>
                                  <a:pt x="13843" y="12694"/>
                                  <a:pt x="13791" y="12694"/>
                                </a:cubicBezTo>
                                <a:cubicBezTo>
                                  <a:pt x="13764" y="12694"/>
                                  <a:pt x="13738" y="12694"/>
                                  <a:pt x="13712" y="12694"/>
                                </a:cubicBezTo>
                                <a:cubicBezTo>
                                  <a:pt x="13686" y="12694"/>
                                  <a:pt x="13660" y="12694"/>
                                  <a:pt x="13634" y="12694"/>
                                </a:cubicBezTo>
                                <a:cubicBezTo>
                                  <a:pt x="13556" y="12600"/>
                                  <a:pt x="13451" y="12507"/>
                                  <a:pt x="13373" y="12320"/>
                                </a:cubicBezTo>
                                <a:cubicBezTo>
                                  <a:pt x="13216" y="12039"/>
                                  <a:pt x="13111" y="11478"/>
                                  <a:pt x="13059" y="11011"/>
                                </a:cubicBezTo>
                                <a:cubicBezTo>
                                  <a:pt x="13007" y="10450"/>
                                  <a:pt x="13007" y="9982"/>
                                  <a:pt x="13059" y="9515"/>
                                </a:cubicBezTo>
                                <a:cubicBezTo>
                                  <a:pt x="13111" y="9047"/>
                                  <a:pt x="13164" y="8767"/>
                                  <a:pt x="13242" y="8580"/>
                                </a:cubicBezTo>
                                <a:cubicBezTo>
                                  <a:pt x="13268" y="8486"/>
                                  <a:pt x="13320" y="8393"/>
                                  <a:pt x="13347" y="8393"/>
                                </a:cubicBezTo>
                                <a:cubicBezTo>
                                  <a:pt x="13242" y="8673"/>
                                  <a:pt x="13164" y="9141"/>
                                  <a:pt x="13164" y="9608"/>
                                </a:cubicBezTo>
                                <a:cubicBezTo>
                                  <a:pt x="13164" y="10450"/>
                                  <a:pt x="13347" y="11104"/>
                                  <a:pt x="13582" y="11104"/>
                                </a:cubicBezTo>
                                <a:cubicBezTo>
                                  <a:pt x="13817" y="11104"/>
                                  <a:pt x="14000" y="10450"/>
                                  <a:pt x="14000" y="9608"/>
                                </a:cubicBezTo>
                                <a:cubicBezTo>
                                  <a:pt x="14000" y="8767"/>
                                  <a:pt x="13817" y="8112"/>
                                  <a:pt x="13582" y="8112"/>
                                </a:cubicBezTo>
                                <a:cubicBezTo>
                                  <a:pt x="13529" y="8112"/>
                                  <a:pt x="13477" y="8112"/>
                                  <a:pt x="13425" y="8206"/>
                                </a:cubicBezTo>
                                <a:cubicBezTo>
                                  <a:pt x="13373" y="8206"/>
                                  <a:pt x="13320" y="8299"/>
                                  <a:pt x="13216" y="8486"/>
                                </a:cubicBezTo>
                                <a:cubicBezTo>
                                  <a:pt x="13138" y="8673"/>
                                  <a:pt x="13033" y="8954"/>
                                  <a:pt x="12981" y="9421"/>
                                </a:cubicBezTo>
                                <a:cubicBezTo>
                                  <a:pt x="12929" y="9889"/>
                                  <a:pt x="12876" y="10450"/>
                                  <a:pt x="12929" y="11104"/>
                                </a:cubicBezTo>
                                <a:cubicBezTo>
                                  <a:pt x="12955" y="11759"/>
                                  <a:pt x="13085" y="12413"/>
                                  <a:pt x="13268" y="12974"/>
                                </a:cubicBezTo>
                                <a:cubicBezTo>
                                  <a:pt x="13373" y="13255"/>
                                  <a:pt x="13477" y="13442"/>
                                  <a:pt x="13608" y="13535"/>
                                </a:cubicBezTo>
                                <a:cubicBezTo>
                                  <a:pt x="13634" y="13535"/>
                                  <a:pt x="13660" y="13629"/>
                                  <a:pt x="13686" y="13629"/>
                                </a:cubicBezTo>
                                <a:cubicBezTo>
                                  <a:pt x="13738" y="13629"/>
                                  <a:pt x="13738" y="13629"/>
                                  <a:pt x="13791" y="13722"/>
                                </a:cubicBezTo>
                                <a:cubicBezTo>
                                  <a:pt x="13843" y="13722"/>
                                  <a:pt x="13921" y="13816"/>
                                  <a:pt x="13973" y="13816"/>
                                </a:cubicBezTo>
                                <a:cubicBezTo>
                                  <a:pt x="14235" y="13816"/>
                                  <a:pt x="14522" y="13722"/>
                                  <a:pt x="14783" y="13161"/>
                                </a:cubicBezTo>
                                <a:cubicBezTo>
                                  <a:pt x="15044" y="12600"/>
                                  <a:pt x="15279" y="11759"/>
                                  <a:pt x="15410" y="10637"/>
                                </a:cubicBezTo>
                                <a:cubicBezTo>
                                  <a:pt x="15697" y="8486"/>
                                  <a:pt x="15671" y="5681"/>
                                  <a:pt x="15279" y="3343"/>
                                </a:cubicBezTo>
                                <a:cubicBezTo>
                                  <a:pt x="15070" y="2128"/>
                                  <a:pt x="14757" y="1099"/>
                                  <a:pt x="14391" y="538"/>
                                </a:cubicBezTo>
                                <a:cubicBezTo>
                                  <a:pt x="14313" y="351"/>
                                  <a:pt x="14182" y="258"/>
                                  <a:pt x="14078" y="164"/>
                                </a:cubicBezTo>
                                <a:lnTo>
                                  <a:pt x="13947" y="70"/>
                                </a:lnTo>
                                <a:lnTo>
                                  <a:pt x="13921" y="70"/>
                                </a:lnTo>
                                <a:lnTo>
                                  <a:pt x="13895" y="70"/>
                                </a:lnTo>
                                <a:lnTo>
                                  <a:pt x="13869" y="70"/>
                                </a:lnTo>
                                <a:lnTo>
                                  <a:pt x="13791" y="70"/>
                                </a:lnTo>
                                <a:cubicBezTo>
                                  <a:pt x="13582" y="-23"/>
                                  <a:pt x="13373" y="-23"/>
                                  <a:pt x="13164" y="70"/>
                                </a:cubicBezTo>
                                <a:cubicBezTo>
                                  <a:pt x="12746" y="164"/>
                                  <a:pt x="12328" y="725"/>
                                  <a:pt x="11962" y="1567"/>
                                </a:cubicBezTo>
                                <a:cubicBezTo>
                                  <a:pt x="11597" y="2408"/>
                                  <a:pt x="11309" y="3530"/>
                                  <a:pt x="11074" y="4933"/>
                                </a:cubicBezTo>
                                <a:cubicBezTo>
                                  <a:pt x="10944" y="5681"/>
                                  <a:pt x="10839" y="6616"/>
                                  <a:pt x="10787" y="7457"/>
                                </a:cubicBezTo>
                                <a:cubicBezTo>
                                  <a:pt x="10709" y="6522"/>
                                  <a:pt x="10630" y="5681"/>
                                  <a:pt x="10500" y="4933"/>
                                </a:cubicBezTo>
                                <a:cubicBezTo>
                                  <a:pt x="10265" y="3624"/>
                                  <a:pt x="9977" y="2408"/>
                                  <a:pt x="9612" y="1567"/>
                                </a:cubicBezTo>
                                <a:cubicBezTo>
                                  <a:pt x="9246" y="725"/>
                                  <a:pt x="8828" y="164"/>
                                  <a:pt x="8410" y="70"/>
                                </a:cubicBezTo>
                                <a:cubicBezTo>
                                  <a:pt x="8201" y="-23"/>
                                  <a:pt x="7992" y="-23"/>
                                  <a:pt x="7783" y="70"/>
                                </a:cubicBezTo>
                                <a:lnTo>
                                  <a:pt x="7705" y="70"/>
                                </a:lnTo>
                                <a:lnTo>
                                  <a:pt x="7679" y="70"/>
                                </a:lnTo>
                                <a:lnTo>
                                  <a:pt x="7653" y="70"/>
                                </a:lnTo>
                                <a:lnTo>
                                  <a:pt x="7627" y="70"/>
                                </a:lnTo>
                                <a:lnTo>
                                  <a:pt x="7496" y="164"/>
                                </a:lnTo>
                                <a:cubicBezTo>
                                  <a:pt x="7392" y="257"/>
                                  <a:pt x="7287" y="351"/>
                                  <a:pt x="7183" y="538"/>
                                </a:cubicBezTo>
                                <a:cubicBezTo>
                                  <a:pt x="6791" y="1099"/>
                                  <a:pt x="6477" y="2221"/>
                                  <a:pt x="6295" y="3343"/>
                                </a:cubicBezTo>
                                <a:cubicBezTo>
                                  <a:pt x="5903" y="5681"/>
                                  <a:pt x="5877" y="8486"/>
                                  <a:pt x="6164" y="10637"/>
                                </a:cubicBezTo>
                                <a:cubicBezTo>
                                  <a:pt x="6295" y="11759"/>
                                  <a:pt x="6530" y="12600"/>
                                  <a:pt x="6791" y="13161"/>
                                </a:cubicBezTo>
                                <a:cubicBezTo>
                                  <a:pt x="7052" y="13722"/>
                                  <a:pt x="7339" y="13816"/>
                                  <a:pt x="7600" y="13816"/>
                                </a:cubicBezTo>
                                <a:cubicBezTo>
                                  <a:pt x="7653" y="13816"/>
                                  <a:pt x="7731" y="13816"/>
                                  <a:pt x="7783" y="13722"/>
                                </a:cubicBezTo>
                                <a:cubicBezTo>
                                  <a:pt x="7809" y="13722"/>
                                  <a:pt x="7836" y="13722"/>
                                  <a:pt x="7888" y="13629"/>
                                </a:cubicBezTo>
                                <a:cubicBezTo>
                                  <a:pt x="7914" y="13629"/>
                                  <a:pt x="7940" y="13629"/>
                                  <a:pt x="7966" y="13535"/>
                                </a:cubicBezTo>
                                <a:cubicBezTo>
                                  <a:pt x="8097" y="13442"/>
                                  <a:pt x="8201" y="13255"/>
                                  <a:pt x="8306" y="12974"/>
                                </a:cubicBezTo>
                                <a:cubicBezTo>
                                  <a:pt x="8489" y="12507"/>
                                  <a:pt x="8619" y="11759"/>
                                  <a:pt x="8645" y="11104"/>
                                </a:cubicBezTo>
                                <a:cubicBezTo>
                                  <a:pt x="8697" y="10450"/>
                                  <a:pt x="8645" y="9795"/>
                                  <a:pt x="8593" y="9421"/>
                                </a:cubicBezTo>
                                <a:cubicBezTo>
                                  <a:pt x="8541" y="8954"/>
                                  <a:pt x="8436" y="8673"/>
                                  <a:pt x="8358" y="8486"/>
                                </a:cubicBezTo>
                                <a:cubicBezTo>
                                  <a:pt x="8280" y="8299"/>
                                  <a:pt x="8227" y="8299"/>
                                  <a:pt x="8175" y="8206"/>
                                </a:cubicBezTo>
                                <a:cubicBezTo>
                                  <a:pt x="8123" y="8112"/>
                                  <a:pt x="8071" y="8112"/>
                                  <a:pt x="8018" y="8112"/>
                                </a:cubicBezTo>
                                <a:cubicBezTo>
                                  <a:pt x="7783" y="8112"/>
                                  <a:pt x="7600" y="8767"/>
                                  <a:pt x="7600" y="9608"/>
                                </a:cubicBezTo>
                                <a:cubicBezTo>
                                  <a:pt x="7600" y="10450"/>
                                  <a:pt x="7783" y="11104"/>
                                  <a:pt x="8018" y="11104"/>
                                </a:cubicBezTo>
                                <a:cubicBezTo>
                                  <a:pt x="8253" y="11104"/>
                                  <a:pt x="8436" y="10450"/>
                                  <a:pt x="8436" y="9608"/>
                                </a:cubicBezTo>
                                <a:cubicBezTo>
                                  <a:pt x="8436" y="9141"/>
                                  <a:pt x="8384" y="8673"/>
                                  <a:pt x="8280" y="8393"/>
                                </a:cubicBezTo>
                                <a:cubicBezTo>
                                  <a:pt x="8306" y="8486"/>
                                  <a:pt x="8332" y="8486"/>
                                  <a:pt x="8358" y="8580"/>
                                </a:cubicBezTo>
                                <a:cubicBezTo>
                                  <a:pt x="8436" y="8767"/>
                                  <a:pt x="8515" y="9047"/>
                                  <a:pt x="8541" y="9515"/>
                                </a:cubicBezTo>
                                <a:cubicBezTo>
                                  <a:pt x="8593" y="9889"/>
                                  <a:pt x="8593" y="10450"/>
                                  <a:pt x="8541" y="11011"/>
                                </a:cubicBezTo>
                                <a:cubicBezTo>
                                  <a:pt x="8489" y="11572"/>
                                  <a:pt x="8384" y="12039"/>
                                  <a:pt x="8227" y="12320"/>
                                </a:cubicBezTo>
                                <a:cubicBezTo>
                                  <a:pt x="8149" y="12507"/>
                                  <a:pt x="8044" y="12600"/>
                                  <a:pt x="7966" y="12694"/>
                                </a:cubicBezTo>
                                <a:cubicBezTo>
                                  <a:pt x="7940" y="12694"/>
                                  <a:pt x="7914" y="12694"/>
                                  <a:pt x="7888" y="12694"/>
                                </a:cubicBezTo>
                                <a:cubicBezTo>
                                  <a:pt x="7862" y="12694"/>
                                  <a:pt x="7836" y="12694"/>
                                  <a:pt x="7809" y="12694"/>
                                </a:cubicBezTo>
                                <a:cubicBezTo>
                                  <a:pt x="7757" y="12694"/>
                                  <a:pt x="7705" y="12694"/>
                                  <a:pt x="7653" y="12694"/>
                                </a:cubicBezTo>
                                <a:cubicBezTo>
                                  <a:pt x="7444" y="12600"/>
                                  <a:pt x="7209" y="12413"/>
                                  <a:pt x="7026" y="11946"/>
                                </a:cubicBezTo>
                                <a:cubicBezTo>
                                  <a:pt x="6843" y="11478"/>
                                  <a:pt x="6686" y="10730"/>
                                  <a:pt x="6608" y="9889"/>
                                </a:cubicBezTo>
                                <a:cubicBezTo>
                                  <a:pt x="6425" y="8206"/>
                                  <a:pt x="6477" y="5868"/>
                                  <a:pt x="6817" y="4185"/>
                                </a:cubicBezTo>
                                <a:cubicBezTo>
                                  <a:pt x="6974" y="3343"/>
                                  <a:pt x="7209" y="2689"/>
                                  <a:pt x="7470" y="2315"/>
                                </a:cubicBezTo>
                                <a:cubicBezTo>
                                  <a:pt x="7548" y="2221"/>
                                  <a:pt x="7600" y="2128"/>
                                  <a:pt x="7679" y="2128"/>
                                </a:cubicBezTo>
                                <a:lnTo>
                                  <a:pt x="7809" y="2034"/>
                                </a:lnTo>
                                <a:lnTo>
                                  <a:pt x="7836" y="2034"/>
                                </a:lnTo>
                                <a:cubicBezTo>
                                  <a:pt x="7836" y="2034"/>
                                  <a:pt x="7836" y="2034"/>
                                  <a:pt x="7836" y="2034"/>
                                </a:cubicBezTo>
                                <a:lnTo>
                                  <a:pt x="7862" y="2034"/>
                                </a:lnTo>
                                <a:lnTo>
                                  <a:pt x="7914" y="2034"/>
                                </a:lnTo>
                                <a:cubicBezTo>
                                  <a:pt x="8071" y="1941"/>
                                  <a:pt x="8227" y="2034"/>
                                  <a:pt x="8384" y="2034"/>
                                </a:cubicBezTo>
                                <a:cubicBezTo>
                                  <a:pt x="9011" y="2315"/>
                                  <a:pt x="9612" y="3811"/>
                                  <a:pt x="9925" y="5868"/>
                                </a:cubicBezTo>
                                <a:cubicBezTo>
                                  <a:pt x="10082" y="6897"/>
                                  <a:pt x="10186" y="8112"/>
                                  <a:pt x="10212" y="9234"/>
                                </a:cubicBezTo>
                                <a:cubicBezTo>
                                  <a:pt x="10238" y="10450"/>
                                  <a:pt x="10160" y="11665"/>
                                  <a:pt x="10030" y="12694"/>
                                </a:cubicBezTo>
                                <a:cubicBezTo>
                                  <a:pt x="9716" y="15031"/>
                                  <a:pt x="9194" y="16808"/>
                                  <a:pt x="8567" y="17837"/>
                                </a:cubicBezTo>
                                <a:cubicBezTo>
                                  <a:pt x="8201" y="18491"/>
                                  <a:pt x="7809" y="18865"/>
                                  <a:pt x="7418" y="19052"/>
                                </a:cubicBezTo>
                                <a:cubicBezTo>
                                  <a:pt x="7339" y="18865"/>
                                  <a:pt x="7287" y="18678"/>
                                  <a:pt x="7183" y="18491"/>
                                </a:cubicBezTo>
                                <a:cubicBezTo>
                                  <a:pt x="7130" y="18398"/>
                                  <a:pt x="7078" y="18211"/>
                                  <a:pt x="7026" y="18117"/>
                                </a:cubicBezTo>
                                <a:cubicBezTo>
                                  <a:pt x="6974" y="17930"/>
                                  <a:pt x="6921" y="17743"/>
                                  <a:pt x="6869" y="17556"/>
                                </a:cubicBezTo>
                                <a:cubicBezTo>
                                  <a:pt x="6765" y="17276"/>
                                  <a:pt x="6660" y="16808"/>
                                  <a:pt x="6530" y="16341"/>
                                </a:cubicBezTo>
                                <a:cubicBezTo>
                                  <a:pt x="6425" y="15873"/>
                                  <a:pt x="6321" y="15406"/>
                                  <a:pt x="6216" y="14845"/>
                                </a:cubicBezTo>
                                <a:cubicBezTo>
                                  <a:pt x="6112" y="14283"/>
                                  <a:pt x="6007" y="13722"/>
                                  <a:pt x="5877" y="13161"/>
                                </a:cubicBezTo>
                                <a:cubicBezTo>
                                  <a:pt x="5772" y="12507"/>
                                  <a:pt x="5642" y="11946"/>
                                  <a:pt x="5511" y="11291"/>
                                </a:cubicBezTo>
                                <a:cubicBezTo>
                                  <a:pt x="5354" y="10637"/>
                                  <a:pt x="5198" y="10076"/>
                                  <a:pt x="4989" y="9608"/>
                                </a:cubicBezTo>
                                <a:cubicBezTo>
                                  <a:pt x="4806" y="9141"/>
                                  <a:pt x="4597" y="8767"/>
                                  <a:pt x="4362" y="8486"/>
                                </a:cubicBezTo>
                                <a:cubicBezTo>
                                  <a:pt x="4153" y="8206"/>
                                  <a:pt x="3918" y="8206"/>
                                  <a:pt x="3735" y="8206"/>
                                </a:cubicBezTo>
                                <a:cubicBezTo>
                                  <a:pt x="3526" y="8206"/>
                                  <a:pt x="3343" y="8393"/>
                                  <a:pt x="3186" y="8580"/>
                                </a:cubicBezTo>
                                <a:cubicBezTo>
                                  <a:pt x="3030" y="8767"/>
                                  <a:pt x="2873" y="9047"/>
                                  <a:pt x="2769" y="9234"/>
                                </a:cubicBezTo>
                                <a:cubicBezTo>
                                  <a:pt x="2664" y="9421"/>
                                  <a:pt x="2560" y="9702"/>
                                  <a:pt x="2481" y="9982"/>
                                </a:cubicBezTo>
                                <a:cubicBezTo>
                                  <a:pt x="2481" y="9982"/>
                                  <a:pt x="2481" y="9982"/>
                                  <a:pt x="2481" y="9982"/>
                                </a:cubicBezTo>
                                <a:cubicBezTo>
                                  <a:pt x="2351" y="9515"/>
                                  <a:pt x="2194" y="9141"/>
                                  <a:pt x="2063" y="8767"/>
                                </a:cubicBezTo>
                                <a:cubicBezTo>
                                  <a:pt x="1672" y="7738"/>
                                  <a:pt x="1254" y="6990"/>
                                  <a:pt x="888" y="6990"/>
                                </a:cubicBezTo>
                                <a:cubicBezTo>
                                  <a:pt x="705" y="6990"/>
                                  <a:pt x="548" y="7177"/>
                                  <a:pt x="418" y="7458"/>
                                </a:cubicBezTo>
                                <a:cubicBezTo>
                                  <a:pt x="313" y="7738"/>
                                  <a:pt x="235" y="8019"/>
                                  <a:pt x="157" y="8299"/>
                                </a:cubicBezTo>
                                <a:cubicBezTo>
                                  <a:pt x="104" y="8580"/>
                                  <a:pt x="52" y="8767"/>
                                  <a:pt x="26" y="8954"/>
                                </a:cubicBezTo>
                                <a:cubicBezTo>
                                  <a:pt x="0" y="9141"/>
                                  <a:pt x="0" y="9141"/>
                                  <a:pt x="0" y="9141"/>
                                </a:cubicBezTo>
                                <a:cubicBezTo>
                                  <a:pt x="0" y="9141"/>
                                  <a:pt x="26" y="9047"/>
                                  <a:pt x="52" y="8954"/>
                                </a:cubicBezTo>
                                <a:cubicBezTo>
                                  <a:pt x="78" y="8860"/>
                                  <a:pt x="131" y="8673"/>
                                  <a:pt x="183" y="8393"/>
                                </a:cubicBezTo>
                                <a:cubicBezTo>
                                  <a:pt x="313" y="7925"/>
                                  <a:pt x="548" y="7364"/>
                                  <a:pt x="862" y="7458"/>
                                </a:cubicBezTo>
                                <a:cubicBezTo>
                                  <a:pt x="1175" y="7551"/>
                                  <a:pt x="1541" y="8393"/>
                                  <a:pt x="1881" y="9421"/>
                                </a:cubicBezTo>
                                <a:cubicBezTo>
                                  <a:pt x="2220" y="10543"/>
                                  <a:pt x="2586" y="11946"/>
                                  <a:pt x="2978" y="13536"/>
                                </a:cubicBezTo>
                                <a:cubicBezTo>
                                  <a:pt x="3082" y="13910"/>
                                  <a:pt x="3160" y="14377"/>
                                  <a:pt x="3265" y="14751"/>
                                </a:cubicBezTo>
                                <a:lnTo>
                                  <a:pt x="3343" y="15032"/>
                                </a:lnTo>
                                <a:lnTo>
                                  <a:pt x="3422" y="15406"/>
                                </a:lnTo>
                                <a:cubicBezTo>
                                  <a:pt x="3474" y="15593"/>
                                  <a:pt x="3526" y="15780"/>
                                  <a:pt x="3578" y="16060"/>
                                </a:cubicBezTo>
                                <a:cubicBezTo>
                                  <a:pt x="3813" y="16902"/>
                                  <a:pt x="4074" y="17743"/>
                                  <a:pt x="4362" y="18398"/>
                                </a:cubicBezTo>
                                <a:cubicBezTo>
                                  <a:pt x="4963" y="19800"/>
                                  <a:pt x="5668" y="20829"/>
                                  <a:pt x="6451" y="21203"/>
                                </a:cubicBezTo>
                                <a:cubicBezTo>
                                  <a:pt x="7235" y="21483"/>
                                  <a:pt x="8071" y="21203"/>
                                  <a:pt x="8828" y="19987"/>
                                </a:cubicBezTo>
                                <a:cubicBezTo>
                                  <a:pt x="9585" y="18772"/>
                                  <a:pt x="10265" y="16528"/>
                                  <a:pt x="10630" y="13723"/>
                                </a:cubicBezTo>
                                <a:cubicBezTo>
                                  <a:pt x="10709" y="13162"/>
                                  <a:pt x="10761" y="12600"/>
                                  <a:pt x="10787" y="12039"/>
                                </a:cubicBezTo>
                                <a:cubicBezTo>
                                  <a:pt x="10839" y="12600"/>
                                  <a:pt x="10891" y="13162"/>
                                  <a:pt x="10944" y="13723"/>
                                </a:cubicBezTo>
                                <a:cubicBezTo>
                                  <a:pt x="11309" y="16434"/>
                                  <a:pt x="11988" y="18772"/>
                                  <a:pt x="12746" y="19987"/>
                                </a:cubicBezTo>
                                <a:cubicBezTo>
                                  <a:pt x="13503" y="21203"/>
                                  <a:pt x="14365" y="21577"/>
                                  <a:pt x="15123" y="21203"/>
                                </a:cubicBezTo>
                                <a:cubicBezTo>
                                  <a:pt x="15906" y="20922"/>
                                  <a:pt x="16611" y="19800"/>
                                  <a:pt x="17212" y="18398"/>
                                </a:cubicBezTo>
                                <a:cubicBezTo>
                                  <a:pt x="17499" y="17650"/>
                                  <a:pt x="17761" y="16902"/>
                                  <a:pt x="17996" y="16060"/>
                                </a:cubicBezTo>
                                <a:cubicBezTo>
                                  <a:pt x="18048" y="15873"/>
                                  <a:pt x="18100" y="15686"/>
                                  <a:pt x="18152" y="15406"/>
                                </a:cubicBezTo>
                                <a:lnTo>
                                  <a:pt x="18231" y="15032"/>
                                </a:lnTo>
                                <a:lnTo>
                                  <a:pt x="18309" y="14751"/>
                                </a:lnTo>
                                <a:cubicBezTo>
                                  <a:pt x="18414" y="14377"/>
                                  <a:pt x="18518" y="13910"/>
                                  <a:pt x="18596" y="13536"/>
                                </a:cubicBezTo>
                                <a:cubicBezTo>
                                  <a:pt x="18988" y="11946"/>
                                  <a:pt x="19328" y="10543"/>
                                  <a:pt x="19693" y="9421"/>
                                </a:cubicBezTo>
                                <a:cubicBezTo>
                                  <a:pt x="20033" y="8299"/>
                                  <a:pt x="20399" y="7551"/>
                                  <a:pt x="20712" y="7458"/>
                                </a:cubicBezTo>
                                <a:cubicBezTo>
                                  <a:pt x="21025" y="7364"/>
                                  <a:pt x="21260" y="7925"/>
                                  <a:pt x="21391" y="8393"/>
                                </a:cubicBezTo>
                                <a:cubicBezTo>
                                  <a:pt x="21496" y="8580"/>
                                  <a:pt x="21522" y="8767"/>
                                  <a:pt x="21574" y="8860"/>
                                </a:cubicBezTo>
                                <a:cubicBezTo>
                                  <a:pt x="21600" y="9047"/>
                                  <a:pt x="21600" y="9047"/>
                                  <a:pt x="21600" y="9047"/>
                                </a:cubicBezTo>
                                <a:cubicBezTo>
                                  <a:pt x="21600" y="9047"/>
                                  <a:pt x="21600" y="9047"/>
                                  <a:pt x="21574" y="8860"/>
                                </a:cubicBezTo>
                                <a:close/>
                                <a:moveTo>
                                  <a:pt x="6477" y="18959"/>
                                </a:moveTo>
                                <a:cubicBezTo>
                                  <a:pt x="5798" y="18772"/>
                                  <a:pt x="5145" y="17930"/>
                                  <a:pt x="4597" y="16808"/>
                                </a:cubicBezTo>
                                <a:cubicBezTo>
                                  <a:pt x="4336" y="16247"/>
                                  <a:pt x="4074" y="15499"/>
                                  <a:pt x="3866" y="14845"/>
                                </a:cubicBezTo>
                                <a:cubicBezTo>
                                  <a:pt x="3813" y="14658"/>
                                  <a:pt x="3761" y="14471"/>
                                  <a:pt x="3709" y="14284"/>
                                </a:cubicBezTo>
                                <a:lnTo>
                                  <a:pt x="3630" y="14003"/>
                                </a:lnTo>
                                <a:lnTo>
                                  <a:pt x="3552" y="13723"/>
                                </a:lnTo>
                                <a:cubicBezTo>
                                  <a:pt x="3448" y="13349"/>
                                  <a:pt x="3343" y="12975"/>
                                  <a:pt x="3239" y="12600"/>
                                </a:cubicBezTo>
                                <a:cubicBezTo>
                                  <a:pt x="3004" y="11759"/>
                                  <a:pt x="2795" y="11011"/>
                                  <a:pt x="2586" y="10356"/>
                                </a:cubicBezTo>
                                <a:cubicBezTo>
                                  <a:pt x="2664" y="10263"/>
                                  <a:pt x="2742" y="10263"/>
                                  <a:pt x="2847" y="10169"/>
                                </a:cubicBezTo>
                                <a:cubicBezTo>
                                  <a:pt x="2899" y="10169"/>
                                  <a:pt x="2977" y="10076"/>
                                  <a:pt x="3030" y="10076"/>
                                </a:cubicBezTo>
                                <a:cubicBezTo>
                                  <a:pt x="3108" y="10076"/>
                                  <a:pt x="3160" y="9982"/>
                                  <a:pt x="3239" y="9982"/>
                                </a:cubicBezTo>
                                <a:cubicBezTo>
                                  <a:pt x="3317" y="9982"/>
                                  <a:pt x="3395" y="9982"/>
                                  <a:pt x="3448" y="9982"/>
                                </a:cubicBezTo>
                                <a:cubicBezTo>
                                  <a:pt x="3526" y="9982"/>
                                  <a:pt x="3604" y="10076"/>
                                  <a:pt x="3683" y="10076"/>
                                </a:cubicBezTo>
                                <a:cubicBezTo>
                                  <a:pt x="3839" y="10169"/>
                                  <a:pt x="3996" y="10356"/>
                                  <a:pt x="4127" y="10543"/>
                                </a:cubicBezTo>
                                <a:cubicBezTo>
                                  <a:pt x="4205" y="10637"/>
                                  <a:pt x="4283" y="10824"/>
                                  <a:pt x="4336" y="10917"/>
                                </a:cubicBezTo>
                                <a:cubicBezTo>
                                  <a:pt x="4414" y="11104"/>
                                  <a:pt x="4466" y="11198"/>
                                  <a:pt x="4545" y="11478"/>
                                </a:cubicBezTo>
                                <a:cubicBezTo>
                                  <a:pt x="4675" y="11852"/>
                                  <a:pt x="4806" y="12320"/>
                                  <a:pt x="4936" y="12787"/>
                                </a:cubicBezTo>
                                <a:cubicBezTo>
                                  <a:pt x="5067" y="13349"/>
                                  <a:pt x="5171" y="13910"/>
                                  <a:pt x="5302" y="14471"/>
                                </a:cubicBezTo>
                                <a:cubicBezTo>
                                  <a:pt x="5433" y="15032"/>
                                  <a:pt x="5563" y="15593"/>
                                  <a:pt x="5720" y="16154"/>
                                </a:cubicBezTo>
                                <a:cubicBezTo>
                                  <a:pt x="5851" y="16715"/>
                                  <a:pt x="6007" y="17182"/>
                                  <a:pt x="6164" y="17556"/>
                                </a:cubicBezTo>
                                <a:cubicBezTo>
                                  <a:pt x="6321" y="17930"/>
                                  <a:pt x="6477" y="18304"/>
                                  <a:pt x="6634" y="18585"/>
                                </a:cubicBezTo>
                                <a:cubicBezTo>
                                  <a:pt x="6712" y="18678"/>
                                  <a:pt x="6791" y="18865"/>
                                  <a:pt x="6843" y="18959"/>
                                </a:cubicBezTo>
                                <a:cubicBezTo>
                                  <a:pt x="6843" y="18959"/>
                                  <a:pt x="6869" y="18959"/>
                                  <a:pt x="6869" y="18959"/>
                                </a:cubicBezTo>
                                <a:cubicBezTo>
                                  <a:pt x="6712" y="18959"/>
                                  <a:pt x="6582" y="18959"/>
                                  <a:pt x="6477" y="18959"/>
                                </a:cubicBezTo>
                                <a:close/>
                                <a:moveTo>
                                  <a:pt x="18335" y="12507"/>
                                </a:moveTo>
                                <a:cubicBezTo>
                                  <a:pt x="18231" y="12881"/>
                                  <a:pt x="18126" y="13255"/>
                                  <a:pt x="18022" y="13629"/>
                                </a:cubicBezTo>
                                <a:lnTo>
                                  <a:pt x="17943" y="13909"/>
                                </a:lnTo>
                                <a:lnTo>
                                  <a:pt x="17865" y="14190"/>
                                </a:lnTo>
                                <a:cubicBezTo>
                                  <a:pt x="17813" y="14377"/>
                                  <a:pt x="17761" y="14564"/>
                                  <a:pt x="17708" y="14751"/>
                                </a:cubicBezTo>
                                <a:cubicBezTo>
                                  <a:pt x="17499" y="15406"/>
                                  <a:pt x="17238" y="16154"/>
                                  <a:pt x="16977" y="16715"/>
                                </a:cubicBezTo>
                                <a:cubicBezTo>
                                  <a:pt x="16429" y="17930"/>
                                  <a:pt x="15776" y="18678"/>
                                  <a:pt x="15096" y="18865"/>
                                </a:cubicBezTo>
                                <a:cubicBezTo>
                                  <a:pt x="14940" y="18959"/>
                                  <a:pt x="14783" y="18959"/>
                                  <a:pt x="14600" y="18865"/>
                                </a:cubicBezTo>
                                <a:cubicBezTo>
                                  <a:pt x="14626" y="18865"/>
                                  <a:pt x="14626" y="18865"/>
                                  <a:pt x="14652" y="18772"/>
                                </a:cubicBezTo>
                                <a:cubicBezTo>
                                  <a:pt x="14705" y="18678"/>
                                  <a:pt x="14783" y="18678"/>
                                  <a:pt x="14861" y="18585"/>
                                </a:cubicBezTo>
                                <a:cubicBezTo>
                                  <a:pt x="14940" y="18491"/>
                                  <a:pt x="14992" y="18398"/>
                                  <a:pt x="15070" y="18211"/>
                                </a:cubicBezTo>
                                <a:cubicBezTo>
                                  <a:pt x="15227" y="17930"/>
                                  <a:pt x="15358" y="17556"/>
                                  <a:pt x="15540" y="17182"/>
                                </a:cubicBezTo>
                                <a:cubicBezTo>
                                  <a:pt x="15697" y="16715"/>
                                  <a:pt x="15854" y="16341"/>
                                  <a:pt x="15985" y="15780"/>
                                </a:cubicBezTo>
                                <a:cubicBezTo>
                                  <a:pt x="16141" y="15312"/>
                                  <a:pt x="16272" y="14657"/>
                                  <a:pt x="16402" y="14096"/>
                                </a:cubicBezTo>
                                <a:cubicBezTo>
                                  <a:pt x="16533" y="13535"/>
                                  <a:pt x="16637" y="12974"/>
                                  <a:pt x="16768" y="12413"/>
                                </a:cubicBezTo>
                                <a:cubicBezTo>
                                  <a:pt x="16899" y="11946"/>
                                  <a:pt x="17003" y="11478"/>
                                  <a:pt x="17160" y="11104"/>
                                </a:cubicBezTo>
                                <a:cubicBezTo>
                                  <a:pt x="17212" y="10917"/>
                                  <a:pt x="17290" y="10730"/>
                                  <a:pt x="17369" y="10543"/>
                                </a:cubicBezTo>
                                <a:cubicBezTo>
                                  <a:pt x="17447" y="10450"/>
                                  <a:pt x="17499" y="10263"/>
                                  <a:pt x="17578" y="10169"/>
                                </a:cubicBezTo>
                                <a:cubicBezTo>
                                  <a:pt x="17734" y="9889"/>
                                  <a:pt x="17865" y="9795"/>
                                  <a:pt x="18022" y="9702"/>
                                </a:cubicBezTo>
                                <a:cubicBezTo>
                                  <a:pt x="18100" y="9702"/>
                                  <a:pt x="18178" y="9608"/>
                                  <a:pt x="18257" y="9608"/>
                                </a:cubicBezTo>
                                <a:cubicBezTo>
                                  <a:pt x="18335" y="9608"/>
                                  <a:pt x="18414" y="9608"/>
                                  <a:pt x="18466" y="9608"/>
                                </a:cubicBezTo>
                                <a:cubicBezTo>
                                  <a:pt x="18544" y="9608"/>
                                  <a:pt x="18596" y="9608"/>
                                  <a:pt x="18675" y="9702"/>
                                </a:cubicBezTo>
                                <a:cubicBezTo>
                                  <a:pt x="18753" y="9702"/>
                                  <a:pt x="18805" y="9795"/>
                                  <a:pt x="18858" y="9795"/>
                                </a:cubicBezTo>
                                <a:cubicBezTo>
                                  <a:pt x="18962" y="9889"/>
                                  <a:pt x="19040" y="9889"/>
                                  <a:pt x="19093" y="9982"/>
                                </a:cubicBezTo>
                                <a:cubicBezTo>
                                  <a:pt x="18831" y="10730"/>
                                  <a:pt x="18596" y="11572"/>
                                  <a:pt x="18335" y="125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</wpg:wgp>
                </a:graphicData>
              </a:graphic>
              <wp14:sizeRelH relativeFrom="page">
                <wp14:pctWidth>101400</wp14:pctWidth>
              </wp14:sizeRelH>
              <wp14:sizeRelV relativeFrom="page">
                <wp14:pctHeight>101000</wp14:pctHeight>
              </wp14:sizeRelV>
            </wp:anchor>
          </w:drawing>
        </mc:Choice>
        <mc:Fallback>
          <w:pict>
            <v:group w14:anchorId="26520E0A" id="Group 46" o:spid="_x0000_s1026" style="position:absolute;margin-left:0;margin-top:0;width:789.3pt;height:613.3pt;z-index:251661312;mso-width-percent:1014;mso-height-percent:1010;mso-position-horizontal:center;mso-position-horizontal-relative:page;mso-position-vertical:center;mso-position-vertical-relative:page;mso-width-percent:1014;mso-height-percent:1010" coordsize="100965,78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">
              <v:shape id="Shape" o:spid="_x0000_s1027" style="position:absolute;width:100965;height:78174;visibility:visible;mso-wrap-style:square;v-text-anchor:middle" coordsize="21600,2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" path="m13432,11243v101,,101,-203,,-203c13331,11040,13331,11243,13432,11243xm17860,17971v100,,100,-203,,-203c17759,17768,17759,17971,17860,17971xm13263,10490v101,,101,-203,,-203c13162,10287,13162,10490,13263,10490xm18964,20157v101,,101,-203,,-203c18863,19954,18863,20157,18964,20157xm18890,18746v-101,,-101,203,,203c18991,18949,18991,18746,18890,18746xm15861,18924v-101,,-101,203,,203c15962,19127,15962,18924,15861,18924xm18135,17432v101,,101,-203,,-203c18034,17229,18034,17432,18135,17432xm15379,18802v101,,101,-204,,-204c15278,18602,15278,18802,15379,18802xm8866,4343v-101,,-101,203,,203c8967,4543,8967,4343,8866,4343xm21524,17327v-28,28,-47,70,-58,109c21450,17362,21434,17285,21415,17211v,,,,,c21434,17159,21439,17082,21439,17071v55,-133,123,-329,98,-434c21524,16570,21483,16605,21442,16690v-3,-35,-8,-67,-19,-88c21398,16546,21366,16584,21344,16669v-8,-28,-17,-49,-30,-67c21281,16553,21256,16602,21248,16686v-13,-24,-24,-42,-41,-56c21164,16591,21150,16651,21161,16746v-16,-21,-35,-39,-52,-46c21008,16651,21104,16966,21256,17127v39,70,69,105,93,119c21374,17348,21396,17450,21415,17551v-28,-28,-66,-56,-107,-63c21300,17467,21281,17443,21243,17411v-87,-126,-256,-200,-226,-112c21022,17313,21030,17327,21041,17345v-49,-7,-82,7,-60,42c20989,17397,20997,17408,21011,17418v-46,11,-68,32,-43,60c20976,17488,20989,17495,21003,17502v-44,21,-63,49,-33,70c20984,17579,21000,17583,21017,17586v-44,35,-60,74,-25,84c21047,17688,21147,17621,21216,17572v5,,60,-7,81,-35c21352,17544,21404,17604,21423,17632v33,182,54,364,68,546c21472,18150,21447,18122,21417,18108v-2,-21,-16,-52,-46,-98c21311,17859,21164,17733,21175,17828v2,17,8,35,16,52c21145,17856,21112,17859,21126,17901v5,14,11,28,21,42c21142,17943,21137,17943,21131,17943v,-3,,-3,-3,-7c21112,17880,21079,17912,21052,17985v-5,-24,-11,-45,-22,-63c21003,17873,20976,17919,20962,18003v-11,-25,-22,-46,-33,-60c20856,17859,20861,18164,20954,18360v14,60,27,102,41,123c20976,18623,20987,18784,21014,18949v-27,-25,-63,-49,-98,-56c20908,18872,20888,18847,20850,18816v-87,-127,-256,-200,-226,-113c20629,18718,20638,18732,20649,18749v-50,-7,-82,7,-60,42c20597,18802,20605,18812,20619,18823v-47,10,-69,31,-44,59c20583,18893,20597,18900,20610,18907v-43,21,-62,49,-32,70c20591,18984,20608,18987,20624,18991v-44,35,-60,73,-25,84c20654,19092,20755,19026,20823,18977v5,,60,-7,82,-35c20954,18949,21000,18998,21025,19026v22,115,52,231,84,339c21079,19348,21044,19334,21008,19334v-8,-18,-32,-39,-73,-63c20831,19166,20657,19127,20698,19208v8,14,16,24,30,38c20679,19250,20649,19271,20673,19302v8,11,19,18,33,25c20662,19344,20640,19372,20670,19393v11,8,22,15,39,15c20668,19439,20651,19471,20684,19485v14,7,30,7,49,3c20695,19534,20684,19572,20719,19576v58,3,148,-81,208,-144c20932,19432,20984,19411,21003,19379v46,-3,93,29,120,53c21175,19600,21232,19747,21273,19852v-136,-59,-379,-161,-592,-224c20681,19628,20681,19628,20681,19628v14,14,156,161,336,242c20924,19901,20831,19982,20749,20119v-16,-46,-32,-85,-51,-123c20706,19978,20698,19968,20679,19961v-6,-11,-11,-18,-17,-28c20665,19926,20670,19922,20673,19915v16,-35,-8,-45,-49,-38c20621,19873,20619,19870,20619,19870v8,-11,13,-25,16,-35c20646,19789,20613,19793,20567,19821v-55,-46,-112,-70,-172,-70c20441,19670,20482,19586,20482,19523v,-63,-43,-42,-92,18c20395,19509,20395,19481,20390,19457v-11,-56,-47,-32,-82,35c20305,19467,20302,19443,20294,19425v-22,-53,-49,-17,-73,56c20215,19457,20207,19436,20196,19422v-30,-46,-55,,-63,87c20122,19485,20109,19467,20095,19453v-79,-74,-52,228,49,413c20144,19866,20144,19866,20144,19870v-68,84,-112,213,-114,378c20008,20234,19981,20224,19978,20224v-63,-63,-156,-144,-210,-141c19733,20087,19746,20126,19784,20171v-19,-3,-35,,-49,4c19703,20189,19719,20220,19760,20252v-14,3,-27,7,-38,17c19692,20290,19713,20318,19757,20336v-3,,-3,3,-5,3c19645,20364,19563,20441,19512,20556v-49,116,-58,249,-17,382c19482,20917,19463,20893,19435,20854v-389,-567,-818,-469,-872,-452c18454,20332,18269,20206,18064,20027v46,-10,117,-28,196,-77c18669,19989,18876,19383,18928,19225v55,-161,85,-227,85,-227c19013,18998,19013,18998,18879,19064v-510,238,-621,725,-643,851c18132,19975,18042,19985,18018,19989v-145,-126,-292,-277,-428,-448c17636,19544,17712,19548,17778,19527v401,101,665,-473,730,-624c18577,18749,18612,18689,18612,18689v,,,,-139,46c17947,18896,17791,19358,17756,19485v-90,24,-204,7,-204,7c17552,19492,17552,19492,17552,19492v-96,-127,-183,-260,-254,-403c17358,19113,17459,19148,17543,19120v396,102,666,-455,734,-602c18348,18367,18386,18308,18386,18308v,,,,-139,42c18236,18353,18228,18357,18217,18360v82,-77,122,-105,122,-105c18339,18255,18339,18255,18198,18227v-543,-122,-832,238,-892,329c17235,18535,17140,18483,17099,18458v-3,,-3,,-5,c17064,18360,17034,18269,16998,18189v,-4,-3,-4,-3,-7c16957,18091,16914,18006,16873,17933v24,-4,49,-11,71,-18c16954,17919,16968,17919,16979,17919v365,263,752,-196,851,-315c17928,17481,17977,17439,17977,17439v,,,,-142,-7c17513,17408,17293,17534,17153,17663v3,-17,9,-31,9,-49c17178,17481,17140,17355,17047,17260v134,-112,235,-255,278,-318c17415,16809,17462,16760,17462,16760v,,,,-142,10c17208,16774,17110,16795,17025,16826v3,-49,,-94,-11,-136c17074,16634,17132,16574,17192,16507v111,-31,308,-73,496,-91c17688,16465,17691,16581,17710,16693v19,112,60,224,133,277c17838,16994,17838,17019,17843,17043v17,88,85,144,153,123c18064,17145,18108,17057,18091,16970v-16,-88,-84,-144,-152,-123c17903,16858,17873,16889,17857,16928v-126,-98,-131,-424,-131,-512c17870,16406,18012,16413,18105,16458v-5,28,-8,56,-3,84c18119,16630,18187,16686,18255,16665v68,-21,112,-109,95,-196c18334,16381,18266,16325,18198,16346v-33,11,-60,35,-79,70c17996,16357,17805,16357,17631,16378v98,-102,335,-329,482,-336c18113,16049,18113,16059,18116,16066v16,88,84,144,153,123c18337,16168,18380,16080,18364,15993v-16,-88,-85,-144,-153,-123c18162,15884,18127,15937,18116,15996v-194,4,-507,347,-551,392c17434,16406,17314,16434,17246,16451v98,-115,188,-248,267,-395c17576,16056,17914,16042,18045,15765v3,,3,3,5,7c18110,15817,18189,15789,18225,15712v35,-77,14,-178,-46,-224c18119,15443,18040,15471,18004,15548v-27,59,-22,136,14,185c17911,15965,17636,16003,17538,16007v63,-127,117,-260,158,-407c17707,15604,17715,15607,17726,15607v71,4,131,-66,134,-157c17862,15359,17808,15282,17737,15278v-71,-3,-131,67,-134,158c17601,15495,17625,15551,17661,15579v-47,165,-109,315,-183,452c17448,15989,17380,15859,17462,15541v62,7,122,-49,136,-133c17612,15320,17565,15233,17497,15215v-68,-18,-136,42,-150,130c17336,15425,17369,15502,17426,15530v-46,179,-46,305,-33,393c17407,16003,17437,16049,17456,16070v-114,199,-251,371,-398,518c17080,16476,17113,16245,17104,15951v39,-50,254,-344,183,-789c17353,15134,17391,15050,17372,14963v-19,-88,-88,-140,-156,-116c17148,14872,17107,14959,17126,15047v17,73,68,122,126,122c17312,15534,17167,15793,17104,15884v-10,-193,-38,-406,-98,-630c17006,15254,17009,15254,17009,15254v65,-36,95,-134,68,-218c17050,14952,16974,14914,16908,14949v-65,35,-95,133,-68,217c16862,15233,16916,15271,16968,15264v57,214,87,417,98,599c16995,15838,16750,15730,16660,15471v3,-4,8,-4,11,-7c16731,15418,16753,15317,16717,15240v-35,-78,-114,-106,-174,-60c16483,15226,16461,15327,16496,15404v28,60,80,88,129,81c16725,15789,17017,15898,17069,15915v16,382,-41,662,-55,719c17012,16637,17009,16641,17004,16644v-9,-21,-17,-42,-28,-60c16889,16427,16725,16378,16529,16507v3,-283,-106,-448,-253,-479c16126,15996,15984,16112,15916,16378v-156,-200,-322,-221,-445,-109c15349,16381,15311,16591,15411,16844v-220,-4,-349,136,-373,325c15013,17362,15103,17544,15311,17632v-156,199,-172,413,-85,571c15313,18360,15477,18409,15673,18280v,210,57,357,150,430c15812,18742,15812,18742,15812,18742v,,8,-7,30,-17c15869,18742,15897,18756,15929,18760v134,28,262,-60,336,-270c16284,18476,16300,18462,16319,18444v63,74,128,116,191,133c16363,18665,16197,18823,16055,19120v-77,154,-77,154,-77,154c15978,19274,16036,19246,16169,19211v131,-35,630,-175,685,-693c16919,18427,16965,18308,16987,18245v57,140,107,308,145,501c17134,18756,17137,18763,17140,18774v-11,28,-55,147,-106,220c16924,19008,16616,19092,16379,19541v27,-151,33,-260,33,-260c16412,19281,16197,19492,16052,19838v-19,42,-33,88,-49,130c16006,19698,15940,19481,15940,19481v,,-60,144,-90,347c15850,19824,15848,19817,15848,19814v-88,-375,-268,-634,-268,-634c15580,19180,15542,19523,15632,19898v11,45,25,91,38,133c15526,19838,15360,19744,15360,19744v,,38,154,128,325c15485,20066,15480,20062,15477,20062v-267,-182,-540,-203,-540,-203c14937,19859,15101,20136,15371,20322v32,24,68,42,100,63c15261,20381,15092,20465,15092,20465v,,112,74,270,116c15360,20581,15354,20584,15351,20584v-291,112,-493,344,-493,344c14858,20928,15125,20977,15417,20861v35,-14,71,-31,103,-49c15371,20998,15297,21211,15297,21211v,,120,-49,253,-164c15548,21050,15545,21057,15545,21061v-60,143,-98,287,-120,406l15605,21467v49,-77,98,-168,139,-270c15763,21155,15777,21110,15793,21068v-3,164,22,311,41,399l15886,21467v19,-63,43,-151,60,-259c15946,21211,15948,21218,15948,21222v22,87,47,171,74,245l16690,21467v-63,-95,-125,-186,-191,-277c16507,21173,16521,21138,16535,21089v163,70,294,84,319,87c16837,21250,16824,21348,16829,21467r289,c17096,21323,17036,21169,16905,21029v,,-27,53,-49,144c16837,21141,16739,20987,16581,20840v3,-67,3,-140,-11,-214c16655,20602,16709,20577,16709,20577v,,-68,-45,-174,-84c16526,20472,16518,20455,16510,20434v259,-119,436,-319,436,-319c16946,20115,16676,20069,16387,20182v-35,14,-70,31,-103,49c16434,20045,16507,19831,16507,19831v,,-120,49,-253,165c16257,19992,16259,19985,16259,19982v22,-49,38,-102,55,-151c16344,19821,16382,19803,16428,19786v131,-46,644,-238,652,-781c17115,18949,17145,18879,17162,18837v24,77,51,154,87,227c17249,19068,17252,19068,17252,19071v43,95,92,182,147,270c17399,19400,17391,19520,17366,19607v-103,84,-395,382,-406,1047c16954,20837,16954,20837,16954,20837v,,39,-60,140,-179c17194,20542,17584,20080,17404,19590v17,-70,22,-151,25,-204c17535,19548,17661,19695,17786,19824v5,25,30,158,19,277c17726,20185,17445,20539,17516,21229v16,182,16,182,16,182c17532,21411,17562,21344,17650,21208v84,-133,409,-655,191,-1100c17849,20020,17841,19926,17832,19870v58,59,118,112,175,164c18010,20038,18012,20041,18018,20041v65,56,128,113,191,158c18214,20220,18247,20315,18260,20423v-49,112,-190,512,-11,1051l18432,21474v55,-221,164,-774,-139,-1068c18285,20339,18269,20276,18258,20234v136,105,250,179,321,224c18707,20945,19215,20970,19345,20977v93,3,150,10,178,14c19555,21071,19610,21148,19683,21222v-111,66,-190,154,-234,248l21589,21470r,-882c21567,20584,21543,20581,21518,20577v22,-52,47,-108,71,-161l21589,20290v-57,70,-125,175,-183,294c21406,20584,21406,20584,21406,20584v58,-196,52,-367,,-494c21447,19905,21483,19709,21513,19506v27,-25,52,-53,76,-81l21589,19180v-19,52,-38,105,-54,147c21584,18893,21592,18427,21537,17947v8,-18,28,-53,49,-81l21586,17807v-24,21,-43,49,-57,73c21515,17761,21496,17646,21472,17527v8,-42,24,-116,65,-158c21551,17373,21570,17366,21586,17362r,-312c21562,17103,21543,17166,21535,17229v-9,42,-14,77,-11,98xm16859,18458v-16,,-41,,-74,7c16884,18346,16905,18154,16815,17922v14,,30,,44,c16905,17996,16949,18084,16990,18182v-14,35,-60,171,-131,276xm16407,20998v10,24,21,49,35,73c16417,21040,16393,21008,16368,20977v14,7,28,14,39,21xm16461,21278v,,-8,-35,-27,-91c16483,21253,16532,21323,16581,21393v-93,-73,-213,-126,-363,-98c16210,21239,16199,21183,16186,21124v-11,-46,-25,-91,-38,-133c16295,21183,16461,21278,16461,21278xm17186,18718v-16,-78,-33,-151,-52,-221c17181,18525,17276,18574,17347,18591v131,109,270,116,401,81c17612,18837,17554,19008,17538,19071v-96,21,-221,-38,-245,-52c17249,18921,17213,18823,17186,18718xm20024,20357v8,-7,17,-14,25,-18c20049,20350,20051,20360,20051,20371v-8,-4,-16,-11,-27,-14xm21295,19908v8,,16,-3,24,-3c21327,19922,21333,19936,21338,19947v-16,-14,-30,-25,-43,-39xm21385,19877v-44,-102,-129,-312,-199,-554c21191,19281,21205,19211,21237,19169v33,4,79,-35,82,-38c21374,19120,21445,19103,21494,19071v-19,284,-60,554,-109,806xm21502,18984v-6,,-11,,-17,c21494,18977,21499,18966,21505,18959v-3,7,-3,18,-3,25xm21505,18900v-11,-4,-30,,-52,7c21461,18889,21466,18875,21469,18861v8,-42,-22,-42,-63,-10c21412,18833,21415,18816,21415,18802v,-46,-33,-32,-69,14c21349,18795,21349,18777,21346,18760v-19,-92,-114,101,-122,269c21210,19085,21205,19120,21210,19141v-24,32,-38,70,-46,109c21128,19120,21096,18984,21079,18851v8,-25,44,-119,101,-151c21207,18718,21262,18700,21267,18700v77,21,189,39,238,3c21510,18700,21513,18696,21513,18693v-3,70,-3,140,-8,207xm21513,18668v-8,-14,-28,-24,-55,-35c21475,18626,21491,18616,21499,18602v25,-32,-3,-49,-49,-53c21461,18539,21472,18525,21477,18514v19,-38,-11,-49,-54,-38c21431,18462,21439,18448,21442,18434v11,-42,-22,-42,-68,-18c21382,18399,21387,18381,21387,18364v6,-95,-133,42,-185,199c21172,18609,21161,18640,21158,18665v-41,24,-71,74,-92,116c21055,18675,21055,18577,21068,18486v30,-35,55,-105,55,-112c21172,18315,21232,18238,21270,18164v16,-3,33,-10,46,-14c21322,18150,21376,18161,21404,18143v43,21,76,77,95,112c21510,18392,21513,18532,21513,18668xm8593,4368v-101,,-101,203,,203c8697,4571,8697,4368,8593,4368xm15316,19422v101,,101,-204,,-204c15215,19222,15215,19422,15316,19422xm15150,18896v-101,,-101,203,,203c15251,19099,15251,18896,15150,18896xm21562,16248v13,,24,-3,35,-10l21597,16056v-11,-7,-22,-11,-35,-11c21461,16045,21461,16248,21562,16248xm20373,18598v101,,101,-203,,-203c20272,18399,20272,18598,20373,18598xm20719,16777v-100,,-100,203,,203c20820,16977,20820,16777,20719,16777xm19978,18556v-101,,-101,204,,204c20079,18756,20079,18556,19978,18556xm13326,11793v-101,,-101,203,,203c13429,11996,13429,11793,13326,11793xm20417,17425v-14,35,-19,84,-19,130c20376,17520,20349,17488,20321,17471v-76,-46,-147,-56,-201,94c20065,17712,20117,17779,20193,17824v28,18,66,25,101,25c20267,17877,20242,17912,20229,17947v-36,98,-44,189,73,259c20417,18276,20469,18210,20504,18112v14,-35,19,-84,19,-130c20545,18017,20572,18049,20599,18066v77,46,148,56,202,-95c20856,17824,20804,17758,20728,17712v-28,-17,-66,-24,-101,-24c20654,17660,20679,17625,20692,17590v36,-98,44,-189,-73,-259c20504,17264,20452,17327,20417,17425xm11044,10693v-101,,-101,203,,203c11145,10893,11145,10693,11044,10693xm21303,15015v,,,,136,-49c21496,14949,21548,14928,21595,14903r,-452c21496,14588,21434,14732,21404,14798v-66,158,-101,217,-101,217xm11254,10182v-101,,-101,203,,203c11355,10382,11355,10182,11254,10182xm9577,4585v-101,,-101,203,,203c9681,4788,9681,4585,9577,4585xm12931,12872v-101,,-101,203,,203c13031,13071,13031,12872,12931,12872xm13642,10679v101,,101,-203,,-203c13541,10476,13541,10679,13642,10679xm19705,18907v-101,,-101,203,,203c19806,19106,19806,18907,19705,18907xm13326,12683v-101,,-101,203,,203c13429,12886,13429,12683,13326,12683xm13326,13275v-101,,-101,203,,203c13429,13478,13429,13275,13326,13275xm19195,19891v71,136,139,115,210,56c19433,19926,19457,19891,19474,19849v2,45,13,91,32,122c19553,20062,19610,20119,19716,20027v106,-91,90,-178,44,-269c19743,19723,19716,19691,19683,19670v36,-3,71,-17,96,-42c19850,19569,19893,19495,19822,19358v-70,-136,-139,-115,-209,-56c19585,19323,19561,19358,19544,19400v-2,-45,-13,-91,-32,-122c19465,19187,19408,19131,19302,19222v-107,91,-90,178,-44,270c19275,19527,19302,19558,19334,19579v-35,4,-70,18,-95,42c19171,19681,19127,19754,19195,19891xm12865,12655v-101,,-101,203,,203c12969,12858,12969,12655,12865,12655xm11965,11502v-100,,-100,203,,203c12066,11702,12066,11502,11965,11502xm16488,15951v101,,101,-204,,-204c16387,15751,16387,15951,16488,15951xm16047,5846v-101,,-101,203,,203c16148,6045,16148,5846,16047,5846xm16908,2445v101,,101,-203,,-203c16807,2245,16807,2445,16908,2445xm17012,1975v-101,,-101,204,,204c17113,2175,17113,1975,17012,1975xm16488,2014v101,,101,-203,,-203c16387,1814,16387,2014,16488,2014xm15820,1734v-101,,-101,203,,203c15921,1933,15921,1734,15820,1734xm16175,1772v101,,101,-203,,-203c16074,1573,16074,1772,16175,1772xm14918,5397v-55,148,-3,214,74,260c15019,5674,15057,5681,15092,5681v-27,28,-51,63,-65,98c14992,5877,14983,5968,15101,6038v114,70,166,4,201,-94c15316,5909,15321,5860,15321,5814v22,35,50,67,77,84c15474,5944,15545,5954,15600,5804v54,-147,2,-214,-74,-259c15499,5527,15461,5520,15425,5520v27,-28,52,-63,65,-98c15526,5324,15534,5233,15417,5163v-115,-70,-166,-4,-202,94c15202,5292,15196,5341,15196,5387v-22,-35,-49,-67,-76,-84c15043,5261,14973,5250,14918,5397xm14918,9292v-101,,-101,203,,203c15019,9495,15019,9292,14918,9292xm14918,10168v101,,101,-203,,-203c14817,9965,14817,10168,14918,10168xm15823,5559v-101,,-101,203,,203c15924,5762,15924,5559,15823,5559xm15106,5002v101,,101,-203,,-203c15005,4799,15005,5002,15106,5002xm16551,14700v-101,,-101,203,,203c16652,14903,16655,14700,16551,14700xm15065,9818v101,,101,-204,,-204c14964,9614,14964,9818,15065,9818xm15106,16353v101,,101,-203,,-203c15005,16154,15005,16353,15106,16353xm14564,14781v-101,,-101,203,,203c14664,14984,14664,14781,14564,14781xm10815,10154v-101,,-101,203,,203c10916,10357,10916,10154,10815,10154xm15559,15250v81,-28,139,-81,106,-238c15632,14854,15559,14847,15480,14875v-30,11,-63,35,-88,67c15401,14896,15401,14851,15392,14812v-21,-105,-62,-178,-185,-136c15084,14718,15079,14812,15101,14914v8,38,27,80,51,112c15117,15015,15082,15015,15052,15026v-82,28,-139,80,-107,238c14978,15422,15052,15429,15131,15401v30,-11,62,-35,87,-67c15210,15380,15210,15425,15218,15464v22,105,63,178,185,136c15526,15558,15531,15464,15510,15362v-9,-38,-28,-80,-52,-112c15493,15261,15529,15261,15559,15250xm14645,15600v101,,101,-203,,-203c14544,15401,14544,15600,14645,15600xm14457,15681v101,,101,-203,,-203c14356,15481,14356,15681,14457,15681xm15106,15775v-101,,-101,204,,204c15207,15979,15207,15775,15106,15775xm16657,14325v-101,,-101,204,,204c16758,14525,16758,14325,16657,14325xm16259,14592v-101,,-101,203,,203c16360,14795,16360,14592,16259,14592xm15839,15614v-100,,-100,203,,203c15940,15817,15940,15614,15839,15614xm15902,14753v-101,,-101,203,,203c16003,14956,16003,14753,15902,14753xm16259,15359v101,,101,-204,,-204c16158,15159,16158,15359,16259,15359xm14375,3373v-100,,-100,203,,203c14476,3576,14476,3373,14375,3373xm10499,4921v101,,101,-203,,-203c10398,4718,10398,4921,10499,4921xm11715,6697v101,,101,-203,,-203c11614,6494,11614,6697,11715,6697xm11254,6455v101,,101,-203,,-203c11153,6252,11153,6455,11254,6455xm11505,5807v101,,101,-203,,-203c11404,5608,11404,5807,11505,5807xm10799,4844v16,35,43,67,76,88c10840,4935,10804,4949,10780,4974v-71,59,-115,133,-44,269c10807,5380,10875,5359,10946,5299v27,-21,52,-56,68,-98c11017,5247,11028,5292,11047,5324v46,91,103,147,210,56c11363,5289,11347,5201,11300,5110v-16,-35,-43,-66,-76,-87c11259,5019,11295,5005,11319,4981v71,-60,115,-133,44,-270c11292,4574,11224,4595,11153,4655v-27,21,-52,56,-68,98c11082,4707,11071,4662,11052,4630v-46,-91,-103,-147,-210,-56c10736,4665,10752,4756,10799,4844xm10730,4329v101,,101,-203,,-203c10630,4126,10630,4329,10730,4329xm11197,6988v-14,35,-19,84,-19,129c11156,7082,11129,7051,11101,7033v-76,-45,-147,-56,-201,95c10845,7275,10897,7341,10973,7387v27,17,66,24,101,24c11047,7439,11022,7474,11009,7509v-36,99,-44,190,73,260c11197,7839,11248,7772,11284,7674v14,-35,19,-84,19,-130c11325,7580,11352,7611,11379,7629v77,45,148,56,202,-95c11636,7387,11584,7320,11507,7275v-27,-18,-65,-25,-100,-25c11434,7222,11458,7187,11472,7152v35,-98,44,-189,-74,-259c11284,6823,11232,6890,11197,6988xm11840,6266v101,,101,-203,,-203c11739,6063,11739,6266,11840,6266xm10709,6441v-101,,-101,203,,203c10810,6644,10810,6441,10709,6441xm12909,7478v101,,101,-203,,-203c12808,7275,12808,7478,12909,7478xm12846,7961v101,,101,-203,,-203c12745,7758,12745,7961,12846,7961xm12025,7159v28,18,66,25,101,25c12099,7212,12075,7247,12061,7282v-36,98,-44,189,73,259c12249,7611,12301,7544,12336,7446v14,-35,19,-84,19,-129c12377,7352,12404,7383,12432,7401v76,45,147,56,201,-95c12688,7159,12636,7093,12560,7047v-27,-17,-66,-24,-101,-24c12486,6995,12511,6960,12524,6925v36,-99,44,-190,-73,-260c12336,6595,12284,6662,12249,6756v-14,35,-19,84,-19,130c12208,6851,12181,6819,12154,6802v-77,-46,-148,-56,-202,95c11897,7047,11949,7114,12025,7159xm10395,4651v101,,101,-203,,-203c10294,4448,10294,4651,10395,4651xm14645,6361v-101,,-101,203,,203c14746,6560,14749,6361,14645,6361xm14806,8441v-71,-136,-139,-115,-210,-56c14569,8406,14544,8441,14528,8483v-3,-45,-13,-91,-33,-122c14449,8270,14392,8213,14285,8305v-106,91,-89,178,-43,269c14258,8609,14285,8641,14318,8662v-35,3,-71,17,-95,42c14152,8763,14108,8837,14179,8974v71,136,139,115,210,56c14416,9009,14441,8974,14457,8931v3,46,14,92,33,123c14536,9145,14594,9201,14700,9110v106,-91,90,-179,44,-270c14727,8805,14700,8774,14667,8753v36,-4,71,-18,96,-42c14833,8651,14877,8578,14806,8441xm14708,4718v-101,,-101,203,,203c14809,4921,14812,4718,14708,4718xm14604,4182v-100,,-100,203,,203c14705,4382,14705,4182,14604,4182xm14542,7355v-101,,-101,204,,204c14643,7559,14643,7355,14542,7355xm14332,6389v-101,,-101,203,,203c14433,6588,14433,6389,14332,6389xm14438,8042v101,,101,-203,,-203c14335,7839,14335,8042,14438,8042xm10103,4869v101,,101,-204,,-204c10000,4665,10000,4869,10103,4869xm9237,1877v29,172,152,831,572,873c9850,2802,9899,2848,9934,2876v-160,42,-321,108,-471,185c9444,3054,9340,3016,9266,2946v-19,-130,-119,-620,-624,-876c8511,1997,8511,1997,8511,1997v,,30,66,79,231c8639,2389,8833,3005,9245,2981v54,52,122,87,166,108c9343,3124,9277,3163,9215,3201v-6,,-8,4,-11,7c9133,3254,9065,3299,9005,3341v-17,-3,-98,-14,-177,-52c8770,3170,8541,2767,8007,2753v-142,-7,-142,-7,-142,-7c7865,2746,7912,2795,8002,2928v89,130,441,624,820,410c8871,3359,8920,3373,8956,3380v-137,102,-246,193,-311,249c8252,3534,7985,4088,7917,4235v-41,91,-71,147,-90,178c7674,4396,7522,4515,7426,4785,7263,4518,7066,4466,6911,4581v-158,116,-224,358,-131,673c6518,5215,6352,5355,6303,5580v-49,224,38,455,278,595c6374,6385,6333,6637,6423,6837v90,203,278,287,523,168c6916,7341,7026,7555,7200,7618v174,63,354,-49,463,-357c7751,7404,7849,7485,7944,7509v-5,,-11,,-13,c7928,7506,7925,7506,7922,7506v-8,,-13,7,-16,17c7906,7534,7912,7541,7920,7544v5,,11,-3,13,-10c7955,7530,7991,7534,8021,7541v,3,,3,,7c7972,7555,7936,7573,7922,7608v-16,-4,-30,-4,-40,-4c7879,7601,7876,7601,7873,7597v-8,,-16,7,-16,18c7857,7625,7862,7636,7871,7636v5,,11,-4,13,-11c7892,7625,7903,7625,7917,7629v-5,21,-11,42,-16,59c7873,7692,7849,7692,7832,7699v-2,-4,-5,-4,-8,-4c7816,7695,7811,7706,7811,7716v,11,8,18,16,18c7832,7734,7838,7727,7841,7720v13,-4,35,-7,60,-11c7898,7727,7895,7744,7895,7762v-41,,-90,3,-114,10c7778,7769,7775,7769,7773,7769v-9,,-14,10,-14,21c7759,7800,7767,7807,7775,7807v6,,11,-7,14,-14c7811,7786,7857,7786,7898,7786v,21,3,39,5,56c7884,7842,7865,7842,7854,7842v-2,-3,-5,-7,-11,-7c7835,7835,7827,7842,7827,7853v,10,5,21,14,21c7846,7874,7852,7870,7854,7867v14,,33,,55,c7914,7888,7922,7905,7933,7919v-11,4,-21,4,-27,4c7903,7919,7901,7919,7898,7916v-8,,-16,7,-16,17c7882,7944,7887,7954,7895,7954v6,,11,-3,14,-10c7920,7944,7936,7940,7952,7937v17,14,39,24,63,24c8026,7961,8040,7958,8056,7954v,,3,,3,c8059,7958,8059,7965,8061,7968v-29,14,-59,28,-79,32c7980,7996,7977,7996,7974,7996v-8,,-13,11,-13,21c7961,8028,7969,8035,7977,8035v5,,11,-7,14,-14c8010,8014,8040,8003,8070,7989v8,32,27,67,51,98c8190,8171,8299,8115,8400,8021v81,-60,163,-147,218,-210c8618,7811,8618,7811,8618,7811v,,54,-25,81,-67c8713,7744,8727,7744,8740,7744v-54,35,-125,112,-125,287c8615,8031,8825,7870,8814,7744v63,4,128,11,196,21c8956,7793,8893,7860,8871,8010v,,216,-105,232,-227c9157,7793,9215,7807,9272,7825v-55,21,-117,70,-158,203c9114,8028,9348,7975,9376,7856v60,18,117,39,179,60c9501,7930,9436,7975,9389,8098v,,240,-25,276,-140c9719,7979,9774,8000,9828,8021v-54,17,-114,66,-158,189c9670,8210,9894,8178,9937,8066v55,25,109,49,164,74c10041,8143,9962,8182,9904,8326v,,251,-25,279,-148c10240,8206,10294,8231,10352,8259v-55,14,-115,60,-164,179c10188,8438,10409,8417,10458,8312v60,28,117,59,177,91c10635,8403,10632,8403,10632,8403v68,80,131,98,183,94c10875,8529,10935,8564,10992,8595v-8,14,-16,28,-24,42c10927,8609,10872,8595,10801,8609v,,60,91,128,151c10929,8760,10929,8760,10929,8763v-54,-7,-111,-10,-169,-14c10744,8700,10679,8536,10491,8578v,,73,108,150,168c10581,8746,10518,8749,10455,8753v-11,-46,-63,-224,-259,-203c10196,8550,10286,8711,10373,8763v-62,7,-128,18,-190,32c10161,8742,10082,8599,9902,8665v,,95,112,180,154c10027,8833,9973,8854,9918,8875v-24,-42,-123,-175,-297,-63c9621,8812,9730,8900,9820,8921v-68,32,-134,70,-196,116c9599,9005,9553,9009,9536,9009v,,,,,c9460,8977,9337,8931,9237,8931v-88,-10,-167,7,-191,92c9037,9047,9035,9072,9032,9093v-30,7,-65,14,-84,24c8945,9117,8942,9117,8939,9117v-8,4,-11,11,-11,21c8931,9149,8937,9152,8945,9152v5,,8,-7,8,-10c8969,9135,9002,9128,9029,9121v,,,3,,3c8991,9145,8964,9170,8956,9205v-14,3,-28,7,-38,10c8915,9215,8912,9212,8909,9215v-8,,-11,11,-11,18c8898,9243,8907,9247,8912,9247v6,,8,-7,11,-11c8931,9233,8939,9229,8950,9229v-2,18,-2,35,-2,53c8926,9292,8904,9303,8890,9313v-2,,-5,,-8,c8877,9317,8871,9327,8874,9334v3,7,11,14,16,11c8896,9341,8898,9338,8898,9331v11,-7,30,-18,50,-25c8948,9320,8950,9334,8953,9348v-35,14,-79,28,-98,42c8852,9390,8849,9390,8847,9390v-6,4,-11,14,-9,21c8841,9418,8849,9425,8855,9422v5,-4,8,-7,8,-14c8882,9397,8920,9380,8956,9369v2,18,8,32,13,46c8950,9422,8937,9425,8926,9429v-3,,-6,-4,-8,-4c8909,9425,8907,9436,8907,9443v,10,8,14,13,14c8926,9457,8928,9453,8928,9446v11,-3,30,-7,47,-14c8983,9446,8991,9460,9002,9467v-8,4,-16,11,-24,11c8975,9478,8972,9478,8969,9478v-8,,-11,10,-11,17c8958,9506,8967,9509,8972,9509v6,,8,-7,11,-10c8994,9495,9005,9488,9021,9478v16,7,36,7,57,3c9087,9478,9100,9471,9114,9464v,,3,,3,c9117,9467,9119,9471,9119,9474v-24,21,-49,42,-62,53c9054,9527,9051,9527,9048,9527v-5,3,-11,10,-8,21c9043,9555,9048,9562,9057,9558v5,-3,8,-7,8,-14c9081,9534,9103,9513,9127,9492v14,24,33,45,60,66c9204,9569,9220,9576,9237,9576v,84,16,186,40,291c9277,9870,9277,9870,9277,9874v-19,-7,-38,-14,-57,-21c9048,9741,8890,9723,8830,9825v-46,80,-16,220,66,364c8759,10227,8664,10308,8659,10406v-9,133,133,259,338,319c9005,10728,9010,10735,9018,10739v-16,17,-30,35,-40,56c8817,10931,8727,11100,8768,11215v32,95,141,130,280,105c9013,11464,9013,11586,9051,11656v-33,-21,-73,-17,-117,-3c8904,11663,8871,11688,8847,11719v8,-45,8,-91,,-129c8825,11485,8784,11411,8661,11453v-122,42,-128,137,-106,238c8563,11730,8582,11772,8607,11804v-36,-11,-71,-11,-101,c8424,11832,8367,11884,8400,12042v32,157,106,164,185,136c8615,12168,8648,12143,8672,12112v-8,45,-8,91,,129c8694,12346,8735,12420,8858,12378v122,-42,128,-137,106,-238c8956,12101,8937,12059,8912,12028v36,10,71,10,101,c9095,12000,9152,11947,9119,11790v-8,-39,-19,-67,-30,-92c9179,11758,9335,11656,9471,11457v3,24,8,45,14,66c9485,11537,9485,11548,9487,11562v-24,200,-41,424,-32,658c9403,12353,9305,12574,9193,12770v-30,-31,-98,-101,-180,-154c8934,12564,8841,12532,8762,12571v-11,-18,-27,-35,-43,-46c8656,12483,8579,12518,8547,12599v-33,80,-6,178,57,220c8667,12861,8743,12826,8776,12746v16,-42,16,-91,5,-133c8920,12553,9119,12753,9174,12809v-87,150,-180,283,-265,350c8898,13135,8882,13117,8860,13103v-62,-42,-139,-7,-171,74c8656,13257,8683,13355,8746,13397v62,42,139,7,172,-73c8934,13285,8934,13240,8926,13201v114,-84,234,-273,332,-459c9258,12907,9245,13285,9155,13436v-6,-4,-11,-11,-17,-14c9076,13380,8999,13415,8967,13495v-33,81,-6,179,57,221c9087,13758,9163,13723,9196,13642v21,-59,16,-126,-14,-175c9302,13271,9296,12746,9296,12672v74,-143,131,-277,167,-357c9471,12487,9493,12658,9531,12830v-38,63,-245,410,-164,711c9365,13541,9362,13541,9359,13544v-65,32,-101,126,-76,210c9307,13839,9381,13884,9446,13853v66,-32,101,-127,77,-211c9504,13576,9455,13534,9403,13537v-71,-252,82,-550,139,-648c9577,13029,9624,13170,9684,13303v-9,7,-17,14,-25,24c9613,13394,9615,13499,9667,13558v52,60,134,56,180,-10c9894,13481,9891,13376,9839,13317v-35,-42,-82,-53,-125,-35c9645,13131,9594,12973,9558,12812v44,-3,167,11,306,294c9820,13166,9814,13261,9855,13324v44,70,126,80,180,24c10090,13292,10098,13187,10054,13117v-41,-63,-109,-77,-160,-39c9814,12917,9741,12837,9678,12798v-57,-38,-103,-35,-128,-31c9504,12529,9487,12280,9493,12042v54,91,172,273,354,452c9853,12560,9894,12963,10204,13173v-24,81,3,175,66,210c10335,13422,10409,13383,10439,13303v30,-81,,-179,-63,-218c10322,13054,10259,13075,10223,13135v-256,-172,-319,-480,-335,-603c10008,12644,10155,12753,10330,12833v,,,4,,4c10311,12924,10349,13015,10417,13040v68,24,139,-25,158,-112c10594,12840,10556,12749,10488,12725v-55,-21,-112,7,-142,63c10183,12711,10041,12609,9924,12504v59,-52,280,-231,496,-154c10420,12353,10417,12360,10417,12364v-11,91,35,175,106,189c10575,12564,10624,12536,10651,12483v6,,9,,14,c10654,12497,10646,12511,10641,12522v-14,42,19,45,65,24c10698,12564,10690,12581,10690,12595v-14,91,136,-28,201,-175c10924,12378,10938,12346,10940,12325v36,-17,69,-52,90,-84c11017,12339,11009,12437,11006,12539v,,,,,c10992,12564,10981,12606,10973,12672v-73,207,-54,512,14,417c10998,13071,11009,13050,11014,13026v22,84,49,126,74,70c11096,13078,11101,13057,11104,13033v33,66,65,91,79,35c11188,13047,11188,13026,11186,13001v43,56,82,74,84,14c11270,12991,11265,12963,11257,12935v57,49,101,56,92,-7c11336,12833,11221,12707,11134,12627v-3,-7,-30,-67,-60,-98c11074,12423,11085,12315,11104,12213v16,35,38,74,71,98c11175,12332,11183,12367,11208,12416v40,162,169,319,169,225c11377,12623,11374,12606,11368,12588v44,32,77,39,69,-7c11434,12567,11428,12550,11420,12536v44,14,74,7,57,-32c11472,12490,11464,12476,11453,12466v46,3,74,-11,52,-46c11497,12406,11483,12395,11467,12381v49,-10,79,-35,49,-63c11472,12273,11358,12280,11281,12290v-3,,-57,-24,-87,-10c11156,12252,11129,12192,11115,12150v27,-133,65,-266,112,-392c11232,11786,11243,11814,11257,11839v-6,21,-9,56,,112c11248,12119,11322,12325,11349,12238v6,-14,6,-35,9,-53c11388,12238,11417,12255,11423,12210v3,-14,,-32,-3,-49c11456,12196,11486,12203,11483,12161v,-14,-6,-32,-11,-49c11516,12136,11546,12136,11535,12094v-6,-17,-14,-35,-25,-52c11559,12056,11592,12045,11573,12007v-27,-56,-115,-102,-185,-130c11445,11776,11630,11397,11570,11065v68,-109,128,-197,172,-260c11736,10840,11731,10879,11726,10914v-60,452,-99,1002,-60,1590c11374,12945,11488,13740,11497,13793v,,,3,,3c11578,13408,11644,12952,11679,12683v41,434,123,886,273,1334c11944,14052,11919,14136,11876,14178v-30,-10,-85,18,-88,18c11709,14192,11597,14199,11554,14245v-27,31,3,52,52,59c11589,14315,11576,14329,11567,14343v-19,35,9,49,55,42c11611,14399,11603,14413,11600,14427v-13,42,17,45,60,24c11652,14469,11647,14483,11647,14497v-6,46,27,39,68,3c11709,14521,11706,14539,11709,14557v6,94,126,-74,158,-239c11889,14269,11897,14234,11895,14213v38,-35,62,-91,76,-133c12009,14189,12050,14297,12096,14406v,42,-2,119,-32,172c12031,14581,11990,14627,11987,14634v-76,31,-180,84,-207,147c11761,14819,11796,14830,11846,14812v-11,18,-22,35,-25,53c11813,14907,11843,14907,11884,14879v-6,17,-11,35,-11,49c11870,14970,11900,14963,11935,14928v-2,17,-2,35,,49c11941,15022,11971,15001,12001,14949v,21,3,38,8,52c12039,15089,12110,14879,12096,14711v9,-60,6,-95,,-112c12115,14560,12126,14518,12129,14476v11,24,22,49,33,77c12145,14567,12137,14571,12137,14571v,,,,38,7c12192,14609,12205,14644,12224,14676v,,,,,c12214,14732,12227,14809,12227,14816v-24,147,-52,360,-11,452c12244,15327,12276,15278,12298,15187v8,31,22,60,36,81c12369,15317,12391,15264,12396,15176v14,25,27,42,41,53c12481,15264,12494,15211,12483,15124v17,17,33,31,50,38c12582,15187,12584,15124,12554,15033v22,14,41,24,60,28c12723,15075,12568,14802,12388,14697v-52,-56,-87,-81,-112,-84c12274,14606,12268,14599,12265,14588v377,84,592,-140,660,-224c13015,14357,13102,14346,13187,14332v-153,130,-251,354,-284,435c12852,14893,12822,14942,12822,14942v,,,,111,-42c13405,14742,13498,14290,13506,14255v136,-42,264,-98,390,-157c13776,14266,13721,14497,13702,14581v-30,137,-52,193,-52,193c13650,14774,13650,14774,13751,14704v423,-277,453,-725,455,-785c14286,13867,14362,13814,14433,13758v-134,224,-142,557,-145,662c14286,14571,14277,14637,14277,14637v,,,,90,-108c14730,14112,14686,13660,14673,13569v71,42,180,45,302,10c14973,13726,14994,13860,15005,13919v25,137,27,196,27,196c15032,14115,15032,14115,15068,14045v5,88,30,158,74,193c15223,14308,15357,14248,15490,14105v47,213,131,357,230,360c15850,14469,15965,14220,16003,13877v16,21,35,42,52,60c16197,14185,16366,14318,16475,14245v87,-56,117,-231,87,-452c16731,13849,16870,13828,16922,13723v68,-144,-41,-399,-251,-613c16668,13106,16668,13103,16666,13103v27,-11,49,-18,73,-32c16976,13036,17151,12917,17156,12760v6,-126,-98,-245,-261,-322c17017,12280,17072,12112,17025,12003v-60,-147,-278,-154,-520,-35c16494,11968,16486,11972,16475,11972v5,-32,11,-63,13,-95c16584,11593,16586,11338,16483,11254v-44,-35,-98,-35,-161,-11c16311,11166,16292,11124,16292,11124v-76,63,-134,137,-172,210c16071,11152,15992,11033,15905,11029v-6,,-14,,-19,4c16295,10599,16167,10101,16167,10101v-248,154,-328,396,-344,603c15785,10497,15749,10280,15720,10063v373,-477,207,-949,207,-949c15760,9243,15687,9408,15657,9565v-17,-150,-30,-304,-41,-455c15823,8921,15902,8707,15929,8536v85,126,156,196,156,196c16085,8732,16074,8385,15938,8035v-3,-4,-3,-11,-6,-14c16063,8140,16183,8192,16183,8192v,,-68,-217,-215,-406c16000,7804,16036,7821,16071,7835v289,123,559,81,559,81c16630,7916,16592,7870,16526,7811v279,-193,374,-463,407,-624c16933,7303,16930,7422,16922,7544v-11,53,-14,102,-11,151c16903,7772,16895,7849,16884,7926v-289,-115,-516,280,-573,382c16254,8413,16221,8455,16221,8455v,,,,104,-21c16666,8375,16815,8126,16870,8000v-8,45,-16,94,-25,140c16589,8389,16717,8879,16753,9005v35,130,43,186,43,186c16796,9191,16796,9191,16845,9065v183,-449,77,-788,30,-901c16897,8052,16914,7944,16927,7832v52,224,191,409,243,473c17249,8406,17276,8455,17276,8455v,,,,,-147c17293,7685,16984,7436,16960,7418v8,-178,5,-353,-6,-525c17044,7089,17203,7222,17260,7271v93,77,131,119,131,119c17391,7390,17391,7390,17369,7243v-85,-599,-409,-767,-455,-784c16897,6347,16881,6238,16859,6133v131,228,374,336,453,368c17423,6546,17470,6578,17470,6578v,,,,-55,-144c17203,5842,16829,5786,16780,5783v-35,-137,-74,-263,-112,-382c16636,5303,16603,5208,16567,5117v3,,6,-3,9,-3c16695,5425,17044,5468,17140,5478v109,11,155,25,155,25c17295,5503,17295,5503,17222,5390v-180,-290,-379,-378,-516,-402c16747,4925,16772,4844,16783,4746v112,-4,204,-25,251,-35c17159,4679,17216,4676,17216,4676v,,,,-112,-98c17055,4532,17009,4494,16963,4462v147,-24,248,-133,291,-287c17317,3958,17246,3716,17014,3555v219,-186,276,-434,199,-644c17137,2701,16954,2595,16704,2687v51,-330,-44,-557,-213,-638c16322,1968,16134,2060,16008,2357v-144,-280,-338,-353,-501,-255c15504,2105,15501,2105,15499,2109v-9,-11,-17,-21,-22,-32c15444,1933,15401,1688,15376,1447v38,-4,125,-11,213,-46c15676,1370,15760,1310,15796,1215v19,4,38,4,57,-3c15867,1208,15878,1198,15889,1187v57,91,141,172,261,228c16150,1415,16213,1051,15957,722v161,119,330,234,501,343c16456,1205,16475,1748,16941,1877v,,3,-63,-11,-154c16957,1737,17102,1818,17295,1849v22,63,49,126,90,183c17320,2102,17282,2158,17282,2158v,,79,,185,-32c17481,2140,17494,2151,17511,2161v-186,263,-268,547,-268,547c17243,2708,17497,2588,17712,2312v28,-35,52,-70,77,-105c17723,2462,17737,2694,17737,2694v,,87,-116,163,-298c17900,2403,17900,2406,17900,2413v,389,112,708,112,708c18012,3121,18127,2806,18127,2413v,-49,-3,-98,-6,-143c18217,2511,18353,2662,18353,2662v,,,-161,-46,-361c18309,2305,18312,2308,18315,2312v215,276,469,399,469,399c18784,2711,18691,2385,18476,2109v-28,-35,-55,-67,-82,-98c18593,2095,18773,2077,18773,2077v,,-90,-112,-232,-210c18547,1867,18549,1867,18555,1867v302,,550,-144,550,-144c19105,1723,18860,1576,18555,1576v-38,,-77,4,-112,7c18628,1461,18748,1286,18748,1286v,,-125,,-280,63c18470,1345,18473,1342,18476,1338v215,-277,311,-602,311,-602c18787,736,18533,855,18318,1131v-28,35,-52,70,-77,105c18307,981,18293,750,18293,750v,,-90,115,-164,297c18129,1040,18129,1037,18129,1030v,-392,-111,-708,-111,-708c18018,322,17903,638,17903,1030v,49,3,98,6,143c17813,935,17677,781,17677,781v,,,161,49,361c17723,1138,17721,1135,17718,1131,17502,855,17249,732,17249,732v,,30,109,98,252c17213,963,17028,995,16824,1187v-109,-59,-216,-126,-325,-192c16625,1009,16769,967,16916,806v,,-297,-351,-766,-46c15998,652,15850,543,15709,431v155,45,359,24,550,-231c16259,200,15929,-112,15482,249,15379,165,15281,81,15188,r-123,c15071,4,15076,11,15082,14v-9,81,-30,462,199,697c15275,739,15275,767,15281,795v10,42,32,77,60,95c15302,1051,15313,1293,15341,1520v-85,-119,-279,-410,-289,-599c15057,921,15065,918,15071,918v68,-25,106,-119,87,-203c15139,627,15065,578,15000,603v-68,24,-107,119,-87,203c14926,869,14970,911,15016,921v16,249,297,631,338,683c15376,1772,15403,1923,15422,2011v-95,-116,-204,-228,-321,-319c15098,1611,15065,1177,14844,1026v,-3,3,-3,3,-7c14880,939,14853,841,14790,799v-63,-42,-139,-7,-172,73c14585,953,14613,1051,14675,1093v49,31,107,17,145,-28c15005,1187,15052,1538,15062,1664v-100,-74,-207,-137,-324,-179c14741,1471,14741,1461,14741,1447v,-91,-57,-165,-128,-165c14542,1282,14485,1356,14485,1447v,91,57,164,128,164c14659,1611,14700,1576,14722,1527v131,49,251,123,362,210c15054,1779,14956,1874,14705,1786v,-80,-46,-154,-109,-164c14525,1608,14463,1671,14452,1762v-11,91,38,171,109,185c14624,1958,14681,1909,14700,1835v142,49,240,42,305,18c15068,1828,15101,1790,15117,1765v128,105,243,232,346,368c15433,2158,15409,2186,15387,2221v-93,-11,-207,-14,-341,3c15008,2179,14765,1919,14425,2039v-25,-81,-96,-127,-159,-99c14198,1968,14163,2063,14185,2147v21,88,95,133,160,105c14403,2228,14438,2158,14433,2084v278,-98,488,74,564,147c14850,2256,14684,2305,14515,2396v,,,-4,,-4c14482,2312,14405,2277,14343,2319v-63,42,-90,140,-58,220c14318,2620,14395,2655,14457,2613v52,-32,77,-102,68,-172c14686,2354,14844,2305,14986,2280v-16,91,-84,414,-281,547c14703,2823,14703,2816,14700,2813v-38,-77,-117,-98,-177,-46c14463,2816,14446,2918,14487,2995v38,77,117,98,177,45c14708,3002,14730,2935,14719,2872v232,-147,297,-529,308,-595c15158,2259,15275,2259,15368,2266v-60,123,-74,291,-27,494c15084,2694,14907,2816,14844,3033v-62,217,9,459,240,620c14866,3839,14809,4088,14885,4298v77,210,259,315,510,224c15343,4851,15439,5079,15608,5159v169,81,357,-10,482,-308c16123,4914,16158,4970,16197,5012v-14,245,65,491,95,578c16333,5706,16347,5769,16352,5786v-33,158,-30,312,-30,379c16325,6305,16319,6364,16319,6364v,,,,79,-105c16646,5947,16666,5629,16657,5464v68,217,137,469,186,746c16562,6263,16466,6662,16434,6854v-104,25,-256,71,-409,172c16022,7030,16017,7030,16014,7033v93,-168,134,-322,134,-322c16148,6711,15978,6798,15831,6988v14,-42,28,-88,38,-134c15965,6483,15932,6136,15932,6136v,,-185,256,-278,627c15654,6767,15651,6774,15651,6777v-27,-203,-84,-350,-84,-350c15567,6427,15496,6641,15496,6911v-14,-42,-30,-88,-46,-130c15313,6434,15101,6217,15101,6217v,,11,347,147,697c15251,6918,15251,6925,15253,6928v-131,-119,-250,-172,-250,-172c15003,6756,15071,6970,15218,7163v-33,-18,-68,-35,-104,-49c14825,6991,14555,7033,14555,7033v,,199,238,488,357c15046,7390,15052,7394,15054,7394v-158,35,-272,108,-272,108c14782,7502,14948,7594,15158,7594v-33,17,-68,38,-101,59c14787,7828,14618,8101,14618,8101v,,235,-10,488,-157c15109,7965,15114,7986,15120,8007v-55,122,-79,217,-79,217c15041,8224,15095,8196,15166,8136v30,67,68,120,106,165c15237,8550,15251,8749,15253,8788v-65,-46,-111,-60,-111,-60c15090,9338,15485,9534,15591,9572v28,242,60,484,99,718c15526,9877,15237,9839,15237,9839v11,567,384,693,496,718c15763,10725,15793,10889,15826,11047v-11,11,-22,21,-33,35c15643,10833,15450,10791,15450,10791v-11,312,92,505,207,620c15643,11471,15635,11534,15627,11600v-17,-21,-36,-42,-52,-59c15433,11292,15264,11159,15155,11233v-87,56,-117,231,-87,451c14899,11628,14760,11649,14708,11755v-8,14,-11,31,-14,45c14667,11698,14640,11590,14618,11481v38,-10,126,-31,207,-80c14907,11355,14986,11285,15013,11184v19,,39,-4,58,-14c15136,11135,15163,11036,15136,10952v-27,-84,-104,-119,-169,-84c14902,10903,14874,11001,14902,11086v16,45,43,73,76,87c14926,11348,14678,11418,14610,11432v-36,-182,-55,-360,-38,-487c14594,10949,14615,10945,14637,10931v66,-35,93,-133,66,-217c14675,10630,14599,10595,14534,10630v-66,35,-93,133,-66,217c14482,10889,14506,10917,14536,10931v-21,169,14,407,63,624c14504,11450,14283,11194,14253,11008v5,-3,13,-3,19,-7c14337,10966,14365,10868,14337,10784v-5,-17,-13,-31,-22,-42c14403,10361,14307,10098,14250,9986v30,28,57,59,85,91c14389,10483,14790,10560,14891,10581v103,18,150,35,150,35c15041,10616,15041,10616,14975,10504v-226,-417,-512,-448,-608,-448c14299,9982,14231,9912,14160,9846v180,42,371,-32,439,-60c14705,9744,14752,9734,14752,9734v,,,,-101,-70c14226,9359,13915,9597,13890,9618v-120,-91,-242,-168,-365,-235c13702,9369,13868,9250,13926,9208v95,-70,141,-94,141,-94c14067,9114,14067,9114,13956,9075v-456,-179,-717,119,-753,161c13149,9215,13097,9194,13042,9177v,-18,-2,-35,-2,-56c13220,9044,13364,8865,13416,8798v84,-108,125,-147,125,-147c13541,8651,13541,8651,13528,8651v8,-10,13,-24,19,-38c13560,8700,13588,8742,13618,8690v10,-18,19,-42,24,-70c13672,8700,13705,8739,13727,8679v8,-24,11,-56,11,-91c13784,8665,13825,8697,13836,8630v13,-105,-66,-294,-131,-420c13705,8203,13694,8122,13672,8073v,,,,,c13686,7996,13697,7919,13708,7842v13,35,35,74,65,102c13773,7965,13781,8000,13803,8049v33,164,155,329,161,235c13964,8266,13961,8248,13956,8227v41,36,73,43,68,-3c14021,8210,14016,8192,14010,8178v44,18,74,14,60,-28c14065,8136,14057,8122,14048,8108v47,7,77,-7,55,-42c14095,8052,14081,8038,14065,8028v51,-7,79,-28,51,-60c14073,7923,13961,7919,13882,7923v-3,,-55,-28,-87,-18c13754,7870,13729,7797,13718,7758v14,-122,25,-242,30,-361c13773,7432,13811,7474,13855,7488v5,21,22,49,54,88c13983,7716,14141,7821,14119,7730v-3,-14,-11,-31,-22,-49c14146,7699,14179,7688,14160,7650v-5,-14,-14,-25,-24,-39c14182,7611,14206,7594,14185,7562v-9,-11,-19,-21,-33,-28c14198,7520,14220,7495,14193,7471v-11,-11,-27,-18,-47,-21c14193,7422,14215,7390,14179,7373v-52,-25,-158,17,-232,56c13942,7429,13887,7425,13860,7450v-54,-18,-98,-88,-114,-116c13765,6851,13724,6389,13645,5961v106,239,289,638,469,967c14114,6928,14114,6925,14114,6925v-6,-53,-109,-852,-502,-1139c13492,5219,13310,4718,13132,4319v-13,-32,-30,-63,-43,-95c13146,4263,13228,4319,13320,4392v33,340,308,613,388,683c13648,5135,13577,5215,13566,5278v-8,46,27,39,68,4c13628,5303,13623,5324,13623,5341v3,46,30,32,63,-10c13683,5348,13686,5366,13688,5380v9,42,36,24,60,-28c13751,5369,13754,5387,13759,5401v17,42,41,10,55,-53c13819,5369,13827,5383,13836,5397v49,70,65,-157,11,-311c13838,5026,13830,4995,13817,4977v5,-28,8,-59,5,-87c13898,4988,13969,5093,14032,5208v-3,46,-11,112,-38,154c13961,5362,13920,5408,13915,5411v-77,25,-183,71,-213,130c13683,5580,13716,5590,13765,5580v-14,17,-22,35,-27,52c13727,5674,13757,5678,13800,5653v-5,18,-11,32,-13,49c13784,5744,13811,5741,13849,5706v-2,17,-5,35,-2,49c13852,5800,13882,5783,13912,5734v,21,,38,5,56c13942,5877,14024,5674,14018,5506v11,-56,11,-91,3,-112c14043,5359,14054,5313,14062,5271v44,91,82,186,112,284c14152,5597,14144,5667,14144,5674v-58,112,-134,280,-120,378c14032,6112,14070,6087,14111,6017v,32,3,60,11,81c14141,6154,14171,6119,14198,6045v6,25,11,46,22,63c14247,6157,14272,6115,14285,6038v9,21,20,42,33,53c14354,6133,14370,6080,14367,5993v14,21,30,38,44,49c14498,6098,14435,5807,14313,5643v-25,-60,-47,-95,-66,-112c14247,5531,14247,5531,14247,5531v-27,-95,-62,-183,-101,-270c14176,5282,14215,5303,14253,5303v8,17,30,42,71,66c14425,5482,14596,5527,14558,5446v-5,-14,-16,-28,-30,-38c14580,5408,14607,5387,14583,5355v-9,-10,-19,-21,-33,-28c14594,5310,14615,5285,14585,5261v-11,-7,-21,-14,-38,-18c14588,5215,14604,5184,14574,5170v-13,-7,-30,-7,-49,-4c14564,5124,14577,5086,14542,5079v-57,-7,-150,73,-213,133c14324,5212,14269,5229,14250,5261v-71,3,-144,-84,-144,-84c14103,5173,14100,5173,14097,5173v-35,-70,-76,-133,-117,-196c14013,4984,14054,4988,14092,4970v14,14,38,25,84,32c14299,5065,14474,5033,14419,4974v-11,-11,-22,-18,-38,-25c14427,4925,14452,4897,14419,4876v-11,-7,-24,-11,-38,-11c14419,4830,14433,4799,14400,4788v-11,-3,-25,-3,-38,c14395,4742,14403,4707,14367,4707v-13,,-30,7,-46,18c14345,4669,14348,4623,14315,4637v-54,18,-122,133,-166,218c14144,4858,14097,4897,14086,4935v-49,25,-111,4,-141,-10c13697,4578,13383,4329,13195,4200v177,45,526,126,832,164c14027,4364,14027,4364,14024,4364v-33,-24,-524,-406,-905,-213c13067,4116,13031,4098,13026,4095v-60,-127,-123,-246,-183,-354c12982,3800,13100,3797,13154,3709v60,-94,30,-262,-65,-438c13252,3236,13367,3145,13380,3026v17,-161,-158,-325,-406,-406c12971,2620,12969,2616,12969,2616v19,-21,38,-42,54,-63c13220,2403,13334,2207,13290,2070v-35,-112,-163,-165,-329,-147c13018,1723,13015,1548,12941,1478v-98,-94,-289,7,-463,235c12470,1720,12462,1727,12453,1734v-5,-32,-10,-63,-16,-91c12432,1349,12355,1124,12241,1103v-93,-17,-191,102,-262,295c11870,1233,11753,1152,11668,1201v-117,63,-139,340,-65,659c11597,1856,11589,1853,11584,1853v-107,-168,-235,-350,-387,-511c11156,1201,11090,963,11049,725v39,-7,126,-28,210,-70c11341,613,11423,546,11453,445v19,,38,,57,-11c11576,399,11608,305,11581,221v-27,-84,-101,-126,-166,-91c11349,165,11317,259,11344,343v14,46,41,77,73,91c11360,610,11109,666,11044,680v-30,-183,-46,-361,-27,-487c11039,196,11060,193,11082,182v52,-28,85,-94,79,-164l10908,18v-3,24,,49,8,73c10929,133,10954,161,10981,179v-27,164,3,406,47,627c10935,697,10722,431,10695,245v5,-3,14,-3,19,-7c10780,203,10812,109,10785,25v,-4,-3,-4,-3,-7l10551,18v-14,38,-17,87,-3,129c10567,207,10611,245,10660,249v32,245,343,592,387,637c11082,1051,11120,1194,11145,1282v-104,-105,-221,-200,-344,-277c10790,928,10728,497,10496,375v,-4,3,-4,3,-7c10523,284,10491,189,10425,154v-84,-31,-158,11,-185,95c10215,333,10248,427,10313,462v52,25,107,7,142,-45c10649,515,10720,862,10741,981v-106,-60,-218,-109,-335,-140c10409,827,10409,816,10406,802v-8,-91,-71,-157,-142,-147c10193,666,10142,746,10150,837v8,91,71,158,142,147c10338,977,10376,939,10395,890v134,31,259,91,376,164c10744,1100,10654,1205,10398,1149v-6,-81,-57,-147,-123,-151c10204,995,10144,1065,10142,1156v-3,91,51,168,122,172c10327,1331,10382,1275,10395,1198v145,31,243,14,305,-21c10760,1145,10790,1103,10804,1075v172,112,325,263,461,428c11251,1503,11238,1499,11221,1499v-57,-105,-57,-105,-57,-105c11164,1394,11164,1426,11156,1496v-90,,-207,7,-344,35c10804,1513,10799,1496,10790,1475v-65,-161,-65,-161,-65,-161c10725,1314,10720,1366,10692,1478v-95,-63,-259,-136,-458,-84c10196,1317,10196,1317,10196,1317v,,-3,32,-11,95c10169,1419,10155,1426,10139,1433v-30,-77,-104,-112,-166,-77c9907,1391,9877,1489,9907,1573v27,84,104,122,169,84c10131,1625,10161,1552,10150,1478v8,-3,19,-7,27,-10c10172,1496,10166,1531,10158,1566v-5,31,-14,77,-22,133c10114,1699,10095,1709,10076,1723v-60,49,-79,151,-41,228c10054,1990,10082,2014,10114,2025v3,238,58,504,257,655c10392,2750,10422,2813,10444,2855v-65,-11,-128,-14,-196,-14c10245,2841,10242,2841,10240,2841v-82,3,-167,14,-251,31c9948,2841,9872,2774,9825,2704v-8,-158,-65,-630,-512,-970c9193,1636,9193,1636,9193,1636v,,16,70,44,241xm17402,1597v-19,-14,-39,-28,-58,-42c17377,1569,17412,1583,17445,1594v-16,,-30,,-43,3xm17459,1219v27,45,57,88,90,133c17576,1387,17603,1419,17631,1450v-199,-84,-379,-66,-379,-66c17252,1384,17271,1408,17309,1447v-68,-28,-136,-60,-205,-95c17213,1363,17339,1338,17459,1219xm17235,1506v,21,,60,6,112c17072,1657,16949,1720,16927,1734v-22,-137,-82,-343,-251,-519c16859,1328,17047,1426,17235,1506xm15373,928v22,7,44,7,66,c15463,918,15485,900,15501,876v3,,3,,6,3c15507,879,15507,876,15507,869v22,-39,30,-91,19,-144c15520,697,15510,676,15493,659v-19,-120,-68,-274,-177,-417c15458,361,15610,483,15769,606v-6,60,-14,179,8,308c15777,914,15774,914,15774,914v-68,25,-106,119,-87,203c15698,1163,15722,1198,15755,1219v-71,165,-322,193,-390,200c15349,1229,15346,1051,15373,928xm16409,5580v44,-158,60,-298,60,-421c16488,5156,16510,5152,16529,5145v27,70,55,147,82,224c16518,5411,16456,5489,16409,5580xm16115,7299v112,-73,204,-161,278,-241c16382,7114,16377,7138,16377,7138v,,,,92,-84c16766,6805,16835,6487,16845,6326v14,80,25,161,36,245c16875,6648,16884,6721,16903,6788v8,88,11,175,16,266c16595,7072,16477,7573,16447,7706v-2,14,-5,28,-8,42c16357,7681,16254,7611,16131,7562v-3,,-8,-3,-11,-3c16278,7523,16393,7450,16393,7450v,,-166,-91,-376,-91c16047,7338,16082,7320,16115,7299xm15512,8220v,46,-2,92,-2,137c15507,8329,15501,8301,15496,8273v8,-18,14,-35,16,-53xm15248,8809v16,-25,103,-154,183,-347c15466,8483,15496,8497,15512,8504v3,256,17,515,38,774c15474,9016,15343,8879,15248,8809xm15580,8431v17,56,30,87,30,87c15610,8518,15681,8305,15681,8035v14,42,30,87,47,129c15749,8220,15771,8270,15796,8319v-123,112,-183,255,-210,392c15583,8616,15580,8522,15580,8431xm13781,4869v8,38,14,87,3,129c13754,5012,13727,5075,13724,5082v-3,4,-8,7,-11,11c13604,4862,13465,4616,13383,4473v126,105,267,238,398,396xm10095,8045v-11,-70,-52,-210,-221,-234c9874,7811,9910,7905,9956,7986v-49,-21,-98,-42,-144,-60c9804,7863,9768,7702,9585,7678v,,44,115,101,199c9624,7853,9561,7832,9498,7811v-3,-63,-24,-231,-207,-274c9291,7537,9337,7692,9397,7779v-62,-17,-122,-35,-182,-52c9204,7653,9157,7523,8997,7499v,,40,116,98,200c9040,7688,8988,7678,8937,7671v-22,-67,-88,-190,-251,-172c8686,7499,8738,7590,8800,7657v-43,-4,-84,-4,-122,c8656,7625,8612,7611,8596,7608v,,,,,c8520,7544,8394,7450,8285,7411v-14,-7,-27,-10,-38,-17c8353,7264,8386,7051,8310,6788v261,38,428,-102,477,-326c8806,6378,8803,6294,8784,6214v38,7,54,10,54,10c8838,6224,8838,6224,8765,6115v-76,-122,-158,-206,-237,-266c8612,5758,8667,5657,8691,5559v25,-4,49,-11,74,-14c8784,5965,9182,6108,9286,6143v57,21,95,36,120,46c9397,6203,9389,6221,9381,6242v-30,84,16,164,87,238c9539,6571,9651,6648,9724,6693v,,,,,c9735,6711,9768,6753,9801,6753v22,87,49,175,79,259c9804,6946,9678,6911,9678,6911v63,238,210,227,248,220c9954,7194,9981,7257,10013,7317v-84,-46,-212,-53,-212,-53c9894,7474,10030,7443,10073,7425v39,67,80,134,120,197c10103,7583,9951,7615,9951,7615v131,192,264,108,297,84c10289,7758,10332,7814,10376,7870v-87,-28,-199,-14,-199,-14c10196,7891,10215,7916,10234,7937v-22,-11,-46,-18,-73,-21c10161,7916,10204,8031,10262,8115v-58,-21,-112,-45,-167,-70xm9463,5800v-3,-7,-11,-10,-17,-7c9441,5797,9438,5807,9441,5814v,4,3,4,5,7c9455,5849,9474,5898,9493,5940v-8,7,-17,18,-25,25c9460,5940,9452,5919,9446,5902v3,-4,3,-11,,-18c9444,5877,9436,5874,9430,5877v-5,4,-8,14,-5,21c9425,5902,9427,5902,9430,5905v6,21,14,46,25,74c9446,5989,9436,6003,9427,6021v-5,-11,-11,-21,-16,-32c9414,5986,9414,5979,9411,5972v-5,-7,-11,-11,-19,-4c9386,5975,9384,5982,9389,5993v3,3,3,3,6,7c9400,6010,9406,6024,9416,6042v-13,31,-8,73,9,122c9425,6164,9422,6168,9422,6168v-6,-7,-11,-18,-14,-25c9400,6126,9392,6108,9381,6080v,-3,,-7,-3,-10c9376,6066,9376,6066,9373,6063,9207,5674,8972,5562,8849,5534v63,-10,126,-17,191,-21c9100,5527,9157,5524,9209,5506v68,,139,,210,4c9414,5646,9452,5762,9509,5853v,,,3,,3c9509,5856,9512,5860,9512,5860v3,7,8,10,11,17c9528,5888,9534,5898,9539,5909v-11,3,-22,10,-35,21c9485,5891,9466,5842,9460,5821v3,-10,6,-14,3,-21xm10750,8368v-120,-63,-243,-127,-366,-186c10382,8150,10371,8063,10308,7996v68,28,128,,150,-14c10501,8031,10545,8080,10589,8126v-82,-18,-177,-7,-177,-7c10526,8315,10657,8259,10698,8234v46,46,92,88,136,130c10810,8364,10780,8364,10750,8368xm10908,8455v8,-7,13,-10,16,-14c10954,8466,10981,8490,11009,8511v-33,-17,-69,-38,-101,-56xm11368,11874v-5,,-8,-4,-13,-4c11352,11867,11308,11821,11278,11818v-21,-35,-30,-85,-32,-123c11325,11488,11423,11303,11513,11149v-38,168,-101,458,-145,725xm11687,10739v-409,-14,-771,564,-793,599c10894,11338,10894,11338,10894,11341v275,-168,583,-403,736,-522c11486,11026,11259,11397,11118,11832v-25,24,-79,73,-131,70c10968,11870,10913,11856,10908,11853v-63,-60,-158,-141,-213,-130c10660,11726,10673,11769,10711,11811v-19,,-35,,-49,7c10630,11832,10649,11863,10690,11891v-14,4,-28,11,-39,18c10621,11933,10643,11958,10690,11972v-14,7,-25,17,-33,28c10632,12031,10662,12052,10711,12052v-13,14,-21,25,-30,39c10643,12171,10818,12122,10916,12010v41,-24,63,-49,71,-66c11025,11944,11063,11923,11093,11902v-22,77,-41,154,-57,234c11033,12140,11030,12140,11028,12147v,,-47,112,-115,143c10886,12269,10831,12280,10826,12280v-76,-32,-185,-63,-235,-32c10591,12248,10591,12248,10591,12248v-10,-7,-24,-14,-38,-17c10501,12220,10450,12252,10422,12308v-248,-95,-496,126,-542,168c9640,12248,9509,12014,9485,11965v2,-81,8,-158,16,-235c9531,11874,9585,11968,9654,11979v79,10,158,-91,212,-256c9959,11856,10060,11923,10133,11877v96,-56,109,-291,41,-553c10174,11320,10174,11320,10174,11317v19,7,38,14,58,21c10403,11450,10561,11467,10621,11366v47,-81,17,-221,-65,-365c10692,10963,10788,10882,10793,10784v8,-133,-133,-259,-338,-318c10447,10462,10442,10455,10433,10452v17,-18,30,-35,41,-56c10635,10259,10725,10091,10684,9975v-33,-94,-142,-129,-281,-105c10444,9699,10439,9555,10373,9495v-87,-77,-250,25,-392,235c9978,9706,9973,9685,9967,9664v-11,-249,-79,-435,-174,-449c9714,9205,9635,9306,9580,9471v-38,-56,-79,-98,-117,-126c9498,9289,9528,9233,9553,9187v,,,,,c9553,9187,9613,9135,9615,9082v20,-14,36,-24,55,-35c9632,9103,9599,9198,9629,9341v,,175,-231,131,-346c9825,8960,9891,8931,9956,8907v-49,46,-101,130,-90,291c9866,9198,10073,9002,10041,8879v57,-18,114,-32,171,-42c10169,8875,10125,8949,10114,9075v,,218,-133,218,-259c10384,8809,10433,8805,10485,8802v-49,31,-101,98,-123,231c10362,9033,10594,8928,10600,8798v71,,139,4,207,7c10750,8830,10676,8893,10654,9061v,,235,-119,229,-249c10891,8812,10900,8816,10910,8816v-5,70,9,140,36,203c10943,9026,10940,9030,10938,9037v,,5,,13,-4c10995,9121,11069,9194,11178,9243v-161,193,-180,407,-96,564c11167,9968,11330,10021,11527,9898v-9,280,95,449,245,487c11783,10389,11794,10389,11805,10392v-17,84,-33,172,-47,259c11756,10651,11728,10683,11687,10739xm11715,12084v62,84,185,259,302,469c12020,12595,12023,12669,11998,12721v-30,7,-68,60,-71,63c11876,12812,11813,12854,11769,12896v-35,-276,-52,-550,-54,-812xm11783,12987v5,-3,11,-3,16,-7c11794,12991,11788,13001,11786,13012v-3,-11,-3,-18,-3,-25xm11794,13068v11,,27,-7,49,-25c11837,13061,11835,13078,11837,13092v3,43,30,32,63,-10c11900,13099,11900,13117,11903,13131v11,46,38,21,62,-35c11968,13117,11971,13135,11976,13149v36,80,90,-134,66,-302c12045,12788,12042,12753,12034,12735v16,-38,21,-80,24,-119c12118,12728,12175,12851,12219,12973v-3,28,-19,130,-68,179c12118,13145,12069,13180,12066,13180v-79,7,-191,25,-229,77c11835,13261,11832,13264,11829,13271v-13,-66,-24,-133,-35,-203xm11832,13296v11,10,33,14,57,14c11876,13324,11862,13338,11854,13355v-17,39,11,49,57,35c11903,13404,11895,13418,11892,13436v-11,42,19,42,60,17c11946,13471,11941,13488,11941,13502v-3,46,30,35,68,-7c12006,13516,12004,13534,12006,13551v11,95,120,-87,142,-255c12167,13243,12173,13208,12170,13187v35,-38,54,-95,65,-140c12265,13145,12287,13240,12293,13331v-22,42,-30,119,-33,126c12224,13530,12181,13625,12159,13709v-14,10,-30,21,-41,28c12113,13737,12058,13744,12036,13772v-46,-7,-90,-49,-114,-77c11889,13562,11859,13429,11832,13296xm12260,14462v-16,14,-30,28,-44,38c12192,14448,12170,14399,12148,14346v33,18,74,32,115,25c12271,14385,12287,14399,12314,14413v-24,17,-40,35,-54,49xm12933,14325v-120,-112,-253,-108,-373,-63c12557,14262,12557,14262,12554,14262v39,-35,52,-70,19,-80c12560,14178,12543,14178,12524,14185v33,-49,44,-91,9,-87c12475,14101,12391,14196,12336,14266v-5,3,-57,28,-73,63c12208,14339,12148,14301,12121,14280v-68,-168,-126,-336,-175,-505c11971,13796,12001,13814,12034,13821v8,21,27,46,65,77c12186,14024,12355,14098,12325,14010v-5,-14,-13,-28,-24,-45c12350,13972,12383,13958,12361,13923v-8,-11,-17,-21,-30,-32c12336,13891,12342,13888,12347,13888v,,3,3,3,3c12377,13937,12402,13898,12413,13821v10,21,19,39,32,53c12483,13912,12497,13860,12494,13772v14,21,30,38,44,45c12563,13832,12573,13821,12576,13796v142,382,365,491,469,519c13007,14318,12969,14322,12933,14325xm14724,13061v,,-2,,,c14722,13061,14724,13061,14724,13061v,,,,,xm13293,10042v87,84,120,129,120,129c13413,10171,13413,10171,13399,10028v-35,-456,-226,-676,-332,-764c13127,9285,13190,9310,13252,9338v52,42,104,63,161,73c13476,9443,13541,9478,13604,9516v-136,379,158,743,234,834c13917,10445,13947,10494,13947,10494v,,,,-2,-144c13945,9926,13797,9688,13699,9576v82,52,161,112,243,175c13972,9786,14007,9814,14040,9835v49,42,98,88,147,137c14007,10206,14103,10560,14163,10728v-3,,-8,4,-11,4c14086,10767,14059,10865,14086,10949v22,59,66,95,115,98c14242,11292,14558,11625,14604,11667v39,161,82,308,107,392c14604,11958,14487,11867,14359,11797v-11,-78,-87,-505,-322,-617c14037,11177,14040,11173,14040,11173v25,-84,-11,-179,-79,-210c13896,10931,13822,10977,13797,11065v-24,87,11,178,80,210c13928,11299,13983,11275,14018,11226v197,91,276,430,300,553c14212,11723,14097,11681,13980,11653v,-14,,-25,,-39c13969,11523,13907,11460,13836,11474v-71,14,-120,95,-109,186c13738,11751,13800,11814,13871,11800v46,-7,85,-49,101,-102c14106,11726,14234,11779,14351,11846v-25,45,-115,157,-371,112c13972,11877,13920,11811,13855,11811v-71,,-128,73,-128,164c13727,12066,13784,12140,13855,12140v62,,114,-60,125,-137c14127,12028,14223,12007,14285,11972v60,-35,88,-77,101,-105c14536,11958,14675,12077,14798,12210v14,21,27,42,44,63c14749,12269,14572,12273,14359,12336v-44,-39,-311,-256,-635,-84c13691,12175,13618,12143,13555,12182v-63,38,-90,136,-60,220c13525,12483,13601,12518,13667,12480v54,-35,81,-109,71,-183c14005,12154,14228,12290,14310,12353v-144,49,-303,123,-463,242c13847,12595,13847,12592,13844,12592v-38,-77,-120,-95,-177,-46c13607,12595,13593,12700,13631,12774v38,77,120,94,177,45c13855,12777,13874,12704,13860,12637v150,-112,303,-185,439,-235c14294,12494,14258,12826,14073,12991v-3,-4,-6,-11,-8,-14c14018,12907,13937,12900,13885,12959v-55,60,-60,165,-14,232c13917,13261,13999,13268,14051,13208v41,-45,55,-116,38,-175c14305,12851,14332,12462,14335,12392v259,-81,468,-74,539,-67c14896,12350,14918,12374,14943,12399v2,3,2,7,5,7c14921,12416,14899,12423,14874,12438v-237,35,-411,154,-417,311c14455,12837,14504,12924,14591,12991v-33,31,-55,49,-60,56c14403,13054,14291,13099,14242,13120v-104,46,-150,53,-150,53c14092,13173,14092,13173,14193,13240v142,101,272,140,381,147c14569,13429,14574,13471,14588,13506v8,21,19,35,33,52c14539,13632,14449,13705,14354,13775v-139,-378,-551,-325,-657,-308c13588,13485,13541,13481,13541,13481v,,,,87,91c13901,13867,14155,13856,14280,13828v-54,39,-112,77,-172,112c14048,13954,13999,13986,13953,14028v-63,35,-128,66,-196,94c13650,13730,13241,13730,13138,13730v-109,3,-156,-7,-156,-7c12982,13723,12982,13723,13061,13824v229,305,464,347,595,337c13568,14196,13479,14227,13386,14252v-41,3,-79,14,-117,28c13209,14294,13149,14304,13089,14315v2,-389,-357,-554,-450,-592c12593,13702,12563,13688,12541,13677v-25,-80,-68,-175,-126,-245c12391,13376,12369,13345,12350,13327v-8,-140,-52,-294,-109,-441c12271,12900,12312,12914,12347,12907v11,17,36,35,79,52c12538,13050,12712,13068,12669,12994v-8,-14,-19,-24,-33,-35c12685,12949,12712,12924,12685,12896v-8,-10,-22,-17,-35,-21c12691,12851,12710,12823,12680,12805v-11,-7,-25,-10,-38,-10c12680,12760,12693,12725,12661,12714v-14,-3,-30,-3,-49,4c12644,12669,12655,12627,12620,12630v-57,4,-142,98,-197,168c12418,12802,12366,12826,12350,12861v-49,11,-104,-21,-131,-42c12175,12714,12124,12613,12069,12518v33,7,68,11,104,-3c12186,12529,12211,12543,12257,12550v120,70,297,49,243,-14c12492,12525,12478,12515,12462,12508v49,-21,71,-49,41,-70c12492,12430,12481,12427,12464,12423v39,-31,55,-63,19,-77c12473,12343,12459,12343,12445,12343v33,-42,44,-81,8,-81c12440,12262,12423,12266,12407,12276v27,-56,33,-98,-3,-87c12350,12203,12279,12315,12233,12395v-6,4,-52,39,-66,78c12124,12490,12072,12476,12039,12462v-84,-144,-169,-270,-229,-357c11952,12119,12208,12136,12426,12129v,,,,,c12402,12115,12039,11909,11769,12049v-27,-39,-46,-63,-52,-67c11715,11979,11712,11975,11709,11975v3,-375,33,-725,74,-1030c11810,10749,11840,10564,11873,10392v49,-14,98,-42,139,-95c12077,10690,12306,11026,12325,11054v,,,,,4c12257,10742,12162,10389,12094,10157v5,-14,11,-28,16,-42c12235,10287,12410,10557,12549,10893v-14,70,-41,158,-68,200c12448,11079,12393,11096,12388,11100v-84,-18,-204,-32,-256,10c12099,11138,12129,11166,12181,11184v-19,10,-33,21,-44,35c12113,11254,12140,11271,12192,11275v-14,14,-22,28,-28,42c12145,11359,12175,11369,12224,11355v-10,18,-16,32,-21,49c12192,11453,12227,11450,12276,11418v-8,21,-13,39,-13,56c12257,11576,12407,11418,12459,11250v33,-56,44,-94,44,-115c12535,11093,12557,11015,12573,10959v60,151,112,312,150,487c12707,11485,12680,11544,12639,11569v-30,-14,-82,3,-87,3c12473,11555,12363,11541,12314,11583v-30,24,-2,52,47,66c12344,11660,12331,11670,12320,11684v-25,32,3,49,49,49c12358,11744,12347,11758,12342,11772v-17,39,11,49,57,35c12391,11821,12383,11835,12380,11853v-11,45,22,42,68,14c12440,11884,12437,11905,12437,11919v-3,95,131,-49,180,-207c12644,11667,12655,11632,12658,11611v35,-25,60,-63,79,-102c12745,11558,12756,11604,12762,11653v,,,,,c12742,11698,12740,11772,12740,11779v-49,119,-109,298,-90,392c12663,12231,12699,12199,12734,12126v3,31,8,59,17,80c12772,12259,12802,12220,12822,12147v8,24,16,45,27,59c12879,12252,12901,12206,12909,12129v11,21,22,39,35,49c12982,12213,12996,12161,12985,12073v16,18,33,35,46,42c13124,12161,13037,11877,12901,11730v-30,-53,-52,-84,-71,-98c12811,11502,12783,11376,12751,11257v38,32,90,56,152,49c12928,11334,12988,11334,12993,11334v74,42,177,91,232,67c13258,11387,13239,11352,13192,11320v19,-3,36,-10,47,-21c13269,11275,13244,11250,13200,11233v14,-7,25,-18,33,-28c13258,11173,13230,11156,13187,11152v11,-10,22,-24,27,-35c13233,11079,13200,11068,13151,11082v11,-17,19,-31,22,-49c13195,10942,13037,11040,12958,11177v-33,35,-49,59,-57,80c12819,11268,12759,11208,12729,11173v-44,-144,-98,-280,-153,-406c12644,10805,12748,10847,12830,10798v32,21,98,-14,103,-17c13021,10784,13143,10781,13192,10728v30,-35,-2,-56,-57,-63c13151,10651,13168,10637,13176,10620v22,-39,-8,-53,-60,-46c13127,10560,13135,10543,13140,10529v14,-46,-16,-49,-65,-28c13083,10483,13089,10466,13091,10448v6,-49,-30,-42,-76,-3c13021,10424,13023,10403,13023,10385v-5,-105,-139,81,-174,263c12824,10700,12816,10735,12816,10760v-90,49,-218,-28,-270,-63c12451,10494,12347,10322,12254,10185v52,39,107,60,156,63c12535,10311,12691,10389,12832,10445v,,,,,c12822,10431,12712,10297,12563,10203v5,-4,13,-11,19,-14c12672,10112,12718,9979,12702,9818v8,3,16,10,21,14c12822,9891,12860,9926,12860,9926v,,,,-36,-136c12808,9723,12789,9664,12770,9607v92,-21,161,-73,204,-143c12991,9737,13222,9972,13293,10042xm13675,7047v-17,39,-44,98,-87,123c13558,7152,13506,7170,13500,7173v-13,-3,-30,-7,-46,-10c13410,7093,13345,7023,13293,6970v-3,-7,-30,-73,-63,-105c13211,6777,13206,6679,13209,6574v21,39,57,84,101,105c13312,6700,13326,6732,13359,6774v62,147,212,270,199,175c13555,6932,13549,6918,13541,6900v47,21,82,18,66,-24c13601,6862,13593,6847,13582,6833v46,4,74,-10,52,-45c13626,6777,13618,6767,13604,6756v46,-7,71,-31,44,-59c13637,6686,13620,6676,13604,6669v24,-11,44,-28,52,-39c13667,6770,13672,6907,13675,7047xm13653,6609v-3,-3,-5,-7,-11,-7c13590,6571,13481,6602,13408,6634v-6,,-60,-11,-88,10c13263,6620,13220,6532,13209,6508v8,-133,30,-273,57,-407c13277,6136,13296,6175,13320,6203v-2,21,3,56,22,109c13361,6480,13470,6658,13484,6567v3,-17,,-35,-3,-56c13519,6553,13552,6564,13549,6518v,-14,-5,-31,-10,-49c13579,6494,13609,6490,13598,6452v-2,-14,-10,-28,-19,-46c13601,6413,13620,6413,13631,6406v8,67,17,133,22,203xm13626,6343v-6,-7,-14,-14,-22,-21c13609,6322,13615,6322,13620,6322v3,7,3,14,6,21xm13609,6231v-51,-24,-122,-35,-177,-38c13429,6193,13380,6157,13348,6164v-36,-38,-55,-105,-63,-147c13339,5769,13408,5552,13443,5443v68,249,125,511,166,788xm11306,1552v68,84,131,175,188,266c11442,1783,11390,1755,11341,1737v-27,-63,-57,-126,-95,-192c11276,1548,11295,1548,11306,1552xm11246,2872v2,,5,4,5,4c11235,2893,11221,2907,11208,2925v-74,14,-156,24,-246,21c10943,2911,10875,2795,10837,2665v8,-14,16,-38,27,-70c10921,2711,11063,2813,11246,2872xm11259,3573v-11,38,-19,77,-27,115c11235,3650,11238,3611,11238,3576v8,-3,13,-3,21,-3xm11148,1541v-3,28,-9,63,-14,102c11131,1664,11126,1695,11123,1730v-24,11,-44,28,-60,53c11006,1877,11033,2042,11123,2214v,3,,3,,7c11041,2238,10973,2270,10921,2312v19,-193,8,-445,-101,-739c10954,1545,11063,1538,11148,1541xm10267,1471v-5,-14,-11,-24,-16,-35c10436,1391,10591,1464,10676,1524v-3,10,-5,21,-8,35c10668,1562,10665,1566,10665,1573v-95,31,-196,73,-300,133c10338,1629,10308,1548,10267,1471xm10651,1622v-21,91,-46,231,-51,385c10567,2074,10523,2133,10469,2179v-3,-4,-6,-11,-6,-14c10461,2158,10455,2154,10452,2151v-5,-123,-24,-260,-70,-407c10471,1692,10564,1650,10651,1622xm10387,2630v16,-45,38,-126,52,-227c10439,2403,10441,2403,10441,2399v41,-42,58,-112,41,-175c10529,2189,10567,2144,10597,2095v3,206,52,420,202,567c10829,2781,10886,2890,10916,2946v-123,-7,-259,-32,-412,-84c10496,2858,10491,2858,10482,2858v-11,-24,-70,-129,-95,-228xm10245,2879v87,,172,7,256,28c10561,2928,10621,2942,10676,2956v-41,39,-123,119,-169,193c10371,3240,10294,3394,10256,3559v-46,-232,-133,-379,-169,-431c10120,3009,10223,2900,10245,2879xm10191,2879v-47,53,-120,151,-139,259c9787,3531,10035,4109,10101,4256v68,154,90,224,90,224c10191,4480,10191,4480,10229,4305v3,-14,5,-25,8,-39c10248,4396,10248,4455,10248,4455v,,,,87,-143c10684,3765,10581,3264,10551,3152v49,-70,133,-150,169,-182c10720,2970,10722,2967,10722,2967v82,17,158,24,232,28c10957,2995,10957,2995,10959,2995v69,,131,-4,189,-11c10984,3128,10891,3299,10929,3429v,4,3,7,6,11c10853,3737,10919,4091,10940,4210v33,172,39,249,39,249c10979,4459,10979,4459,11052,4301v93,-182,142,-357,166,-511c11213,3891,11232,3975,11278,4021v77,74,208,28,344,-102c11627,3940,11633,3958,11636,3972v46,165,57,242,57,242c11693,4214,11693,4214,11756,4049v10,-28,21,-56,32,-84c11807,4207,11878,4378,11979,4399v93,18,191,-101,262,-294c12271,4154,12304,4193,12336,4224v-16,81,-32,168,-46,256c12252,4536,12154,4665,12055,4658v-5,-24,-24,-52,-60,-94c11914,4410,11739,4298,11761,4396v3,17,11,35,22,52c11728,4431,11693,4441,11712,4483v5,14,16,28,30,42c11690,4525,11663,4546,11687,4581v9,11,22,21,36,32c11671,4627,11646,4655,11679,4683v14,10,30,17,49,24c11676,4739,11655,4774,11690,4795v57,28,177,-21,256,-63c11952,4732,12023,4735,12047,4700v90,7,175,-73,229,-140c12257,4704,12244,4855,12241,5009v-17,45,-57,129,-136,154c12094,5145,12069,5128,12031,5110v-109,-94,-286,-115,-240,-42c11799,5082,11810,5093,11824,5103v-49,7,-79,32,-49,60c11783,5173,11796,5180,11810,5184v-44,21,-63,52,-30,70c11791,5261,11805,5264,11818,5264v-38,35,-52,70,-19,77c11813,5345,11829,5345,11848,5338v-35,49,-46,87,-8,87c11897,5425,11982,5331,12039,5261v6,-4,63,-28,76,-63c12178,5177,12219,5131,12246,5086v,126,8,255,25,389c12257,5499,12244,5538,12230,5601v-90,196,-96,500,-22,416c12222,6003,12233,5982,12241,5958v13,84,41,129,68,80c12317,6021,12325,6000,12328,5975v27,70,60,102,76,46c12410,6003,12413,5979,12413,5954v40,63,76,84,84,25c12500,5954,12497,5926,12492,5895v54,56,98,70,92,7c12579,5804,12473,5667,12396,5573v-3,-7,-24,-74,-54,-109c12342,5464,12342,5464,12342,5464v-6,-49,-11,-98,-14,-147c12355,5345,12391,5369,12429,5376v5,21,27,46,65,77c12582,5580,12748,5657,12721,5569v-6,-14,-14,-28,-25,-45c12745,5531,12778,5517,12756,5482v-8,-11,-16,-25,-30,-32c12772,5443,12794,5418,12770,5390v-8,-10,-22,-17,-36,-24c12778,5345,12800,5317,12767,5296v-14,-7,-30,-11,-46,-14c12764,5247,12781,5208,12745,5198v-54,-18,-155,45,-223,94c12516,5292,12462,5299,12437,5327v-46,-7,-87,-49,-112,-80c12314,5068,12320,4893,12336,4725v30,49,71,109,115,137c12456,4886,12475,4914,12522,4953v95,136,275,220,242,126c12759,5061,12748,5047,12737,5030v55,7,87,-7,65,-46c12794,4970,12783,4960,12770,4949v49,-10,76,-31,46,-63c12805,4876,12794,4869,12778,4862v46,-25,71,-53,35,-77c12800,4774,12783,4771,12762,4771v46,-39,65,-78,27,-92c12729,4662,12620,4728,12546,4781v-5,,-63,7,-87,35c12421,4788,12374,4718,12342,4658v16,-143,38,-280,65,-406c12464,4291,12519,4301,12563,4277v5,-4,8,-7,13,-11c12579,4413,12584,4567,12595,4714v,,,,,-3c12609,4669,12789,4063,12636,3618v19,7,38,14,55,21c12702,3646,12710,3653,12721,3660v117,203,240,442,357,708c13198,4637,13318,4953,13421,5303v-2,3,-5,7,-5,10c13413,5320,13402,5352,13386,5401v-292,-14,-578,340,-597,364c12789,5765,12789,5765,12789,5765v210,-91,444,-217,575,-294c13329,5580,13285,5734,13244,5905v-27,28,-71,63,-117,67c13105,5940,13051,5930,13045,5930v-65,-56,-161,-130,-218,-119c12792,5818,12808,5856,12846,5895v-19,,-35,,-49,7c12764,5919,12783,5947,12827,5975v-14,4,-27,11,-35,21c12764,6021,12786,6045,12830,6059v-14,7,-25,18,-33,28c12772,6122,12802,6140,12854,6136v-13,14,-22,29,-27,43c12792,6263,12963,6203,13059,6087v41,-28,60,-52,68,-70c13162,6014,13195,5996,13225,5975v-25,112,-46,232,-60,347c13143,6354,13100,6406,13053,6420v-24,-24,-79,-24,-84,-24c12898,6354,12792,6301,12740,6322v-36,14,-14,49,30,81c12751,6406,12734,6413,12723,6420v-30,25,-8,49,39,67c12748,6494,12737,6504,12729,6515v-25,31,,49,46,52c12764,6578,12753,6592,12748,6602v-19,39,14,49,63,35c12800,6651,12792,6669,12789,6683v-25,87,139,-4,218,-140c13042,6508,13061,6480,13067,6459v38,-11,71,-39,95,-67c13146,6557,13149,6718,13176,6858v-14,25,-25,67,-33,126c13067,7191,13080,7492,13149,7404v11,-14,21,-38,30,-63c13198,7425,13228,7467,13252,7415v8,-18,14,-39,17,-63c13301,7418,13334,7446,13348,7390v,,,-3,,-7c13353,7383,13359,7383,13364,7380v-8,14,-16,28,-19,42c13334,7467,13367,7464,13413,7436v-8,17,-11,35,-14,52c13394,7583,13533,7439,13582,7282v27,-46,38,-81,41,-102c13650,7163,13675,7131,13691,7100v,178,-8,364,-27,550c13645,7678,13598,7744,13544,7758v-25,-24,-79,-24,-85,-24c13389,7692,13282,7639,13230,7660v-35,14,-13,49,30,81c13241,7744,13225,7751,13214,7758v-30,25,-8,49,38,67c13239,7832,13228,7842,13220,7853v-25,31,,49,46,52c13255,7916,13244,7930,13239,7940v-19,39,13,49,62,35c13290,7989,13282,8007,13280,8021v-25,87,139,-4,218,-140c13533,7846,13552,7818,13558,7797v40,-11,76,-42,100,-74c13648,7825,13631,7930,13615,8035v-22,14,-49,52,-85,129c13391,8343,13318,8669,13416,8606v16,-11,33,-28,49,-53c13462,8588,13465,8620,13470,8641v-13,,-27,,-43,c13173,8627,12993,8721,12873,8826v-27,-21,-57,-38,-92,-52c12941,8581,12961,8368,12876,8210v-84,-161,-248,-214,-444,-91c12440,7839,12336,7671,12186,7632v-147,-35,-291,74,-365,340c11671,7765,11505,7741,11382,7849v-125,109,-166,319,-71,571c11224,8417,11148,8434,11090,8473v-27,-21,-54,-46,-84,-67c11082,8322,10979,8017,10979,8017v-88,161,-50,288,-17,351c10932,8343,10902,8315,10872,8291v63,-106,-103,-368,-103,-368c10730,8059,10755,8154,10788,8213v-60,-56,-120,-115,-180,-178c10681,7947,10581,7650,10581,7650v-77,140,-58,252,-30,322c10499,7916,10450,7856,10398,7793v65,-94,-44,-378,-44,-378c10297,7527,10300,7622,10316,7688v-35,-49,-68,-94,-101,-147c10283,7450,10199,7159,10199,7159v-63,102,-71,189,-60,259c10103,7359,10071,7296,10038,7233v93,-56,49,-386,49,-386c9992,6953,9983,7061,9994,7138v-35,-77,-65,-157,-92,-241c9994,6851,9997,6532,9997,6532v-101,77,-128,172,-131,249c9858,6756,9853,6732,9847,6707v25,-38,11,-129,11,-129c9858,6578,9858,6578,9858,6578v14,-84,27,-200,27,-305c9888,6221,9888,6172,9883,6129v5,4,11,7,16,7c10000,6186,10041,6217,10041,6217v,,,,-44,-133c9874,5692,9667,5541,9542,5485v90,11,182,25,275,46c9855,5548,9896,5559,9934,5559v60,17,118,35,178,56c9997,5975,10283,6298,10357,6378v76,84,106,126,106,126c10463,6504,10463,6504,10455,6371v-16,-441,-196,-658,-286,-735c10204,5650,10240,5664,10275,5678v169,346,562,227,663,196c11041,5839,11088,5835,11088,5835v,,,,-93,-73c10662,5485,10390,5594,10300,5643v-85,-35,-169,-67,-254,-95c10226,5503,10382,5338,10433,5282v85,-91,126,-123,126,-123c10559,5159,10559,5159,10444,5145v-482,-77,-700,298,-717,326c9588,5446,9452,5432,9321,5432v161,-98,278,-287,319,-357c9708,4963,9744,4921,9744,4921v,,,,-115,18c9157,4995,8999,5397,8980,5450v-87,10,-174,25,-256,39c8912,5341,9016,5040,9048,4942v47,-140,74,-196,74,-196c9122,4746,9122,4746,9007,4802v-169,77,-286,189,-370,298c8552,4981,8419,4928,8252,4977v11,-77,19,-108,19,-108c8271,4869,8271,4869,8179,4953v-6,3,-11,10,-17,14c8179,4658,8070,4462,7906,4403v-5,,-8,-4,-14,-4c7912,4392,7933,4385,7963,4378v576,-157,720,-686,736,-753c8800,3538,8978,3391,9198,3247v-16,56,-38,147,-46,259c8926,3944,9234,4476,9316,4609v84,140,111,207,111,207c9427,4816,9427,4816,9446,4634,9534,3944,9261,3580,9185,3496v11,-148,46,-249,57,-281c9397,3117,9575,3023,9754,2956v-24,49,-65,133,-81,217c9408,3573,9667,4151,9735,4298v71,150,93,220,93,220c9828,4518,9828,4518,9864,4340v149,-669,-88,-1072,-159,-1170c9733,3058,9801,2939,9804,2935v,,,,,c9924,2921,10060,2890,10191,2879xm10690,6791v-101,,-101,204,,204c10790,6991,10790,6791,10690,6791xm14689,6858v101,,101,-203,,-203c14588,6655,14588,6858,14689,6858xm14354,3951v101,,101,-203,,-203c14253,3751,14253,3951,14354,3951xm19675,4277v71,136,139,115,210,56c19912,4312,19937,4277,19953,4235v3,45,14,91,33,122c20032,4448,20090,4504,20196,4413v106,-91,90,-178,44,-269c20223,4109,20196,4077,20163,4056v36,-4,71,-18,96,-42c20330,3954,20373,3881,20302,3744v-71,-136,-139,-115,-210,-56c20065,3709,20041,3744,20024,3786v-2,-45,-13,-91,-32,-122c19945,3573,19888,3517,19782,3608v-107,91,-90,178,-44,269c19754,3912,19782,3944,19814,3965v-35,3,-71,17,-95,42c19648,4063,19604,4137,19675,4277xm18647,15534v-100,,-100,203,,203c18748,15737,18748,15534,18647,15534xm18634,16070v-101,,-101,203,,203c18735,16273,18735,16070,18634,16070xm19334,13534v-100,,-100,203,,203c19435,13737,19435,13534,19334,13534xm19334,14690v101,,101,-204,,-204c19234,14490,19234,14690,19334,14690xm17933,13814v-101,,-101,203,,203c18034,14014,18034,13814,17933,13814xm18975,14416v13,-35,19,-84,19,-129c19016,14322,19043,14353,19070,14371v76,45,147,56,202,-95c19326,14129,19275,14063,19198,14017v-27,-17,-65,-24,-101,-24c19125,13965,19149,13930,19163,13895v35,-99,43,-190,-74,-260c18975,13565,18923,13632,18887,13730v-13,35,-19,84,-19,130c18846,13824,18819,13793,18792,13775v-76,-45,-147,-56,-202,95c18536,14017,18588,14084,18664,14129v27,18,65,25,101,25c18737,14182,18713,14217,18699,14252v-35,98,-43,189,74,259c18890,14581,18939,14511,18975,14416xm20398,10879v101,,101,-203,,-203c20297,10676,20297,10879,20398,10879xm20695,11068v101,,101,-203,,-203c20594,10865,20594,11068,20695,11068xm18628,14721v,-164,-68,-192,-152,-192c18443,14529,18410,14543,18378,14564v16,-43,27,-88,24,-127c18402,14329,18378,14245,18249,14245v-128,,-149,87,-149,196c18100,14483,18110,14525,18127,14567v-33,-21,-68,-35,-98,-31c17944,14536,17879,14567,17879,14732v,164,68,192,152,192c18064,14924,18097,14910,18129,14889v-16,42,-27,88,-24,126c18105,15124,18129,15208,18258,15208v128,,150,-88,150,-196c18408,14970,18397,14928,18380,14886v33,21,68,35,98,31c18560,14914,18628,14882,18628,14721xm19613,15548v-3,-165,-71,-193,-156,-189c19424,15359,19392,15373,19359,15394v16,-42,25,-88,25,-126c19381,15159,19356,15075,19228,15078v-128,4,-150,91,-147,200c19081,15320,19092,15362,19108,15404v-32,-21,-68,-31,-98,-31c18926,15376,18860,15408,18863,15572v3,165,71,193,155,189c19051,15761,19084,15747,19116,15726v-16,42,-24,88,-24,126c19095,15961,19119,16045,19247,16042v128,-4,150,-91,147,-200c19394,15800,19384,15758,19367,15716v33,21,68,31,98,31c19547,15744,19615,15712,19613,15548xm20719,10073v-100,,-100,203,,203c20820,10273,20820,10073,20719,10073xm20027,12402v101,,101,-203,,-203c19926,12199,19926,12402,20027,12402xm16322,8620v-101,,-101,203,,203c16423,8823,16423,8620,16322,8620xm16488,10665v-101,,-101,203,,203c16589,10865,16589,10665,16488,10665xm16216,9306v101,,101,-203,,-203c16115,9103,16115,9306,16216,9306xm16447,9226v101,,101,-203,,-203c16347,9023,16347,9226,16447,9226xm16608,10220v47,91,104,148,210,56c16924,10185,16908,10098,16862,10007v-17,-35,-44,-67,-77,-88c16821,9916,16856,9902,16881,9877v71,-59,114,-133,43,-270c16854,9471,16785,9492,16715,9551v-28,21,-52,56,-69,98c16644,9604,16633,9558,16614,9527v-47,-91,-104,-147,-210,-56c16297,9562,16314,9649,16360,9741v17,35,44,66,76,87c16401,9832,16366,9846,16341,9870v-71,60,-114,133,-44,270c16368,10276,16436,10255,16507,10196v28,-21,52,-56,69,-98c16581,10143,16592,10189,16608,10220xm19583,13120v-101,,-101,204,,204c19683,13324,19683,13120,19583,13120xm10771,9292v-100,,-100,203,,203c10872,9495,10872,9292,10771,9292xm18817,15040v100,,100,-203,,-203c18716,14837,18716,15040,18817,15040xm16777,11415v-35,98,-43,189,74,259c16965,11744,17017,11677,17053,11579v13,-35,19,-84,19,-129c17094,11485,17121,11516,17148,11534v76,45,147,56,202,-95c17404,11292,17353,11226,17276,11180v-27,-17,-65,-24,-101,-24c17203,11128,17227,11093,17241,11058v35,-99,43,-190,-74,-260c17053,10728,17001,10795,16965,10893v-13,35,-19,84,-19,129c16924,10987,16897,10956,16870,10938v-76,-45,-147,-56,-202,95c16614,11180,16666,11247,16742,11292v27,18,65,25,101,25c16813,11341,16791,11376,16777,11415xm17603,13828v-71,-137,-139,-116,-210,-56c17366,13793,17342,13828,17325,13870v-2,-46,-13,-91,-32,-123c17246,13656,17189,13600,17083,13691v-107,91,-90,179,-44,270c17055,13996,17083,14028,17115,14049v-35,3,-71,17,-95,42c16949,14150,16905,14224,16976,14360v71,137,139,116,210,56c17213,14395,17238,14360,17254,14318v3,46,14,91,33,123c17333,14532,17391,14588,17497,14497v106,-91,90,-179,44,-270c17524,14192,17497,14161,17464,14140v36,-4,71,-18,96,-42c17628,14038,17671,13965,17603,13828xm19782,11821v-101,,-101,203,,203c19882,12021,19882,11821,19782,11821xm14793,14311v100,,100,-203,,-203c14692,14108,14692,14311,14793,14311xm19384,2616v100,,100,-203,,-203c19283,2413,19283,2616,19384,2616xm21562,1023v-57,52,-68,157,-27,231c21551,1282,21570,1300,21595,1310r,-308c21584,1005,21573,1012,21562,1023xm21265,1919v-118,67,-139,344,-68,662c21197,2595,21197,2609,21199,2623v-24,-10,-49,-17,-71,-24c21123,2595,21120,2592,21115,2592v-41,-119,-90,-210,-115,-256c20938,2221,20916,2168,20916,2168v,,,,-19,144c20886,2375,20880,2431,20878,2487v-107,-21,-191,,-235,73c20613,2609,20608,2680,20621,2757v-24,-28,-49,-56,-73,-85c20790,2389,20627,1902,20586,1776v-44,-130,-57,-186,-57,-186c20529,1590,20529,1590,20488,1727v-139,420,-58,728,2,875c20444,2546,20400,2487,20357,2424v-30,-67,-68,-123,-112,-165c20201,2193,20158,2123,20117,2049v262,-245,142,-746,109,-876c20193,1040,20185,981,20185,981v,,,,-52,126c19972,1468,20011,1769,20054,1930v-52,-98,-101,-196,-147,-305c19893,1576,19874,1531,19852,1492v-27,-70,-54,-140,-79,-214c20062,1170,20079,680,20081,553v3,-129,11,-185,11,-185c20092,368,20092,368,20016,459v-256,294,-273,609,-264,749c19738,1166,19724,1121,19711,1075v103,-388,-216,-707,-297,-788c19329,207,19296,165,19296,165v,,,,14,140c19351,809,19588,1016,19675,1075v30,109,66,210,101,312c19634,1236,19438,1184,19370,1166v-109,-28,-153,-49,-153,-49c19217,1117,19217,1117,19280,1240v256,532,619,515,649,511c20000,1905,20079,2049,20161,2182v-161,-98,-349,-98,-418,-94c19632,2091,19585,2081,19585,2081v,,,,82,105c19997,2623,20340,2529,20384,2515v60,80,123,157,185,231c20362,2648,20114,2736,20032,2764v-114,42,-166,49,-166,49c19866,2813,19866,2813,19972,2893v254,196,472,203,619,172c20493,3117,20430,3191,20425,3282v-5,91,44,179,131,252c20501,3573,20474,3583,20474,3583v,,,,109,39c20679,3660,20766,3678,20842,3678v6,3,14,3,19,3c20842,3702,20826,3723,20812,3744v-202,165,-319,372,-270,515c20580,4375,20714,4424,20888,4403v-57,210,-51,392,30,466c20978,4925,21068,4911,21167,4844v,,,,,c21278,4837,21368,4802,21439,4749v11,158,41,288,85,379c21082,5390,21096,5881,21096,5881v190,-39,310,-154,381,-287c21447,5741,21415,5888,21382,6035v-248,73,-384,235,-461,378c20880,6256,20837,6154,20837,6154v,,-93,326,-69,715c20768,6876,20768,6879,20768,6886v-87,-175,-182,-280,-182,-280c20586,6606,20586,6837,20665,7086v-25,-32,-52,-67,-82,-98c20351,6735,20090,6641,20090,6641v,,114,315,346,567c20439,7212,20441,7215,20447,7219v-158,-46,-284,-35,-284,-35c20163,7184,20291,7348,20485,7450v-35,,-74,,-112,3c20071,7485,19833,7653,19833,7653v,,254,119,557,88c20395,7741,20398,7741,20400,7741v-136,112,-218,231,-218,231c20182,7972,20362,7972,20556,7870v-25,32,-52,67,-76,105c20283,8273,20210,8606,20210,8606v,,245,-147,444,-445c20657,8157,20659,8154,20662,8147v-35,203,-27,364,-27,364c20635,8511,20763,8347,20845,8098v,45,,94,3,143c20872,8630,21003,8935,21003,8935v,,93,-326,68,-715c21071,8213,21071,8210,21071,8203v87,175,183,280,183,280c21254,8483,21254,8252,21175,8003v24,32,52,67,81,98c21374,8227,21496,8315,21592,8371r,-238c21540,8049,21480,7961,21404,7881v-3,-4,-6,-7,-11,-11c21469,7891,21540,7902,21589,7905r,-91c21532,7758,21453,7692,21352,7639v35,,74,,112,-3c21507,7632,21548,7625,21589,7615r,-274c21562,7341,21535,7341,21507,7341v3,-21,6,-45,6,-66c21543,7247,21567,7219,21589,7194r,-66c21567,7131,21540,7135,21510,7142v-8,-77,-27,-144,-49,-207c21521,6812,21565,6697,21589,6616r,-101c21540,6550,21447,6620,21346,6725v-27,-39,-49,-63,-62,-77c21357,6410,21420,6164,21477,5912v-5,238,52,414,112,526l21589,5657v-19,-25,-35,-42,-46,-53c21559,5520,21575,5439,21589,5355r,-3239c21589,2116,21589,2119,21586,2119v-106,-168,-231,-249,-321,-200xm21237,6865v-10,14,-19,28,-30,42c21221,6865,21235,6823,21248,6781v-5,28,-8,56,-11,84xm21207,6676v3,-60,,-98,,-98c21207,6578,21079,6742,21000,6991v,-45,,-94,-2,-144c20995,6788,20987,6728,20978,6672v148,-42,246,-147,308,-259c21259,6504,21235,6592,21207,6676xm19509,4679v101,,101,-203,,-203c19408,4480,19408,4679,19509,4679xm18994,2907v16,35,43,67,76,88c19035,2998,18999,3012,18975,3037v-69,56,-109,126,-52,252c18909,3317,18876,3376,18817,3475v-85,133,-396,644,-191,1085c18607,4658,18577,4823,18552,5023v-16,-39,-44,-95,-79,-147c18498,4347,18015,4091,17890,4028v-129,-63,-180,-102,-180,-102c17710,3926,17710,3926,17764,4095v196,637,570,774,676,802c18495,4981,18533,5075,18541,5093v-11,91,-22,185,-30,287c18508,5383,18508,5390,18511,5394v-8,88,-11,182,-16,277c18465,5625,18416,5555,18358,5506v-122,-504,-640,-525,-776,-525c17445,4977,17385,4967,17385,4967v,,,,98,133c17846,5618,18239,5569,18339,5545v77,63,142,175,153,196c18487,5951,18495,6165,18522,6375v-33,-32,-84,-77,-136,-105c18211,5779,17685,5860,17552,5884v-137,25,-197,21,-197,21c17355,5905,17355,5905,17467,6017v401,421,769,326,883,281c18418,6329,18492,6399,18530,6438v17,108,38,213,66,315c18596,6756,18596,6756,18598,6760v22,80,49,158,79,231c18639,6981,18579,6963,18522,6963v-330,-343,-771,32,-883,133c17527,7194,17472,7229,17472,7229v,,,,140,35c18116,7411,18410,7117,18500,7009v79,-4,177,28,202,38c18705,7054,18710,7065,18713,7072v90,164,155,322,204,465c18866,7520,18765,7488,18669,7492v-340,-280,-749,119,-853,224c17707,7825,17655,7863,17655,7863v,,,,142,25c18345,8000,18626,7629,18686,7537v109,,218,43,250,53c19021,7870,19037,8112,19024,8312v-19,-14,-36,-25,-58,-32c18953,8259,18939,8238,18923,8220v8,-7,11,-14,11,-14c18626,7825,18157,8164,18040,8252v-118,88,-175,119,-175,119c17865,8371,17865,8371,18001,8420v194,74,357,77,494,53c18440,8567,18399,8690,18380,8844v-251,-245,-490,-231,-646,-39c17579,8998,17557,9306,17737,9635v-311,53,-474,281,-480,561c17252,10473,17407,10711,17718,10781v-191,322,-180,630,-30,830c17832,11807,18064,11835,18312,11625v-11,144,-16,298,-13,452c18247,12210,18149,12430,18040,12627v-30,-32,-99,-102,-180,-154c17778,12420,17688,12388,17609,12427v-11,-18,-27,-35,-44,-46c17502,12343,17426,12374,17393,12455v-30,81,-5,179,58,221c17513,12714,17590,12683,17622,12602v17,-42,17,-91,6,-133c17767,12409,17966,12609,18020,12665v-87,151,-179,284,-264,350c17745,12991,17729,12973,17707,12959v-63,-38,-139,-7,-172,74c17505,13113,17530,13212,17592,13254v63,38,139,7,172,-74c17781,13142,17781,13096,17772,13057v115,-84,235,-273,333,-462c18105,12760,18091,13138,18001,13289v-5,-4,-11,-11,-16,-14c17922,13236,17846,13268,17813,13348v-30,81,-5,179,58,221c17933,13607,18010,13576,18042,13495v22,-59,14,-126,-13,-175c18149,13124,18143,12599,18143,12525v74,-144,131,-277,164,-357c18315,12339,18337,12511,18375,12683v-38,63,-246,409,-164,711c18209,13394,18206,13394,18203,13397v-65,32,-101,126,-76,210c18151,13691,18225,13737,18290,13705v66,-31,101,-126,77,-210c18348,13429,18299,13390,18247,13390v-74,-252,82,-550,139,-648c18421,12882,18468,13022,18528,13156v-9,7,-17,14,-25,24c18457,13247,18459,13352,18511,13411v52,60,134,56,180,-10c18737,13334,18735,13229,18683,13170v-36,-43,-82,-53,-125,-35c18489,12984,18438,12826,18402,12665v44,-3,166,11,305,294c18664,13019,18658,13113,18702,13177v44,70,125,80,180,21c18936,13142,18945,13036,18898,12966v-41,-63,-109,-77,-161,-38c18658,12767,18582,12686,18522,12648v-57,-39,-104,-35,-128,-32c18345,12378,18331,12129,18334,11891v54,91,172,270,354,448c18694,12406,18735,12809,19046,13019v-25,80,2,175,65,210c19176,13268,19250,13229,19280,13149v30,-85,,-179,-63,-218c19163,12900,19100,12921,19065,12980v-257,-171,-319,-479,-336,-599c18849,12494,18996,12602,19171,12683v,,,3,,3c19152,12774,19190,12865,19258,12889v68,25,139,-24,158,-112c19435,12690,19397,12599,19329,12574v-54,-21,-112,7,-142,67c19024,12564,18882,12462,18765,12357v60,-53,281,-231,496,-154c19261,12206,19258,12213,19258,12217v-11,91,36,175,106,189c19435,12420,19501,12360,19512,12269v11,-91,-36,-175,-107,-189c19354,12070,19302,12101,19275,12157v-249,-94,-497,126,-540,168c18667,12262,18607,12196,18555,12133v62,52,136,80,212,84c18983,12224,19168,12024,19223,11625v251,245,490,231,646,38c20024,11471,20046,11163,19866,10833v311,-52,474,-280,480,-560c20351,9996,20196,9758,19885,9688v191,-322,180,-630,30,-830c19765,8658,19525,8630,19269,8861v-8,-91,-24,-168,-46,-238c19378,8637,19705,8602,20011,8164v98,-133,98,-133,98,-133c20109,8031,20049,8045,19912,8049v-125,3,-586,21,-747,438c19133,8427,19095,8375,19054,8340v5,-74,8,-158,2,-246c19056,8094,19056,8091,19056,8091v,-4,9,-203,79,-312c19247,7790,19632,7779,19948,7233v87,-144,87,-144,87,-144c20035,7089,19978,7110,19842,7128v-134,17,-657,101,-739,630c19070,7811,19051,7877,19040,7937v-14,-116,-41,-238,-79,-368c18961,7566,18961,7566,18958,7562v-27,-88,-60,-175,-98,-270c18860,7292,18863,7289,18863,7289v11,-56,41,-182,73,-266c19029,7019,19430,6974,19711,6361v76,-154,76,-154,76,-154c19787,6207,19743,6228,19645,6259v8,-7,17,-14,25,-24c19784,6126,19784,6126,19784,6126v,,-60,,-196,-32c19457,6066,18950,5968,18754,6420v-71,63,-117,186,-142,259c18574,6518,18549,6347,18536,6172v,,,,,c18536,6172,18598,6045,18672,5975v95,49,472,197,908,-217c19697,5653,19697,5653,19697,5653v,,-60,-3,-193,-35c19373,5587,18863,5471,18661,5930v-54,49,-103,126,-131,175c18517,5863,18525,5618,18541,5397v17,-21,82,-101,186,-164c18817,5296,19176,5499,19648,5156v125,-88,125,-88,125,-88c19773,5068,19713,5058,19583,5005v-129,-52,-625,-238,-865,186c18639,5240,18579,5296,18544,5334v27,-315,73,-581,101,-732c18688,4560,19024,4203,18939,3454v-5,-67,-11,-109,-13,-134c18994,3443,19062,3422,19130,3366v27,-21,52,-56,68,-98c19201,3313,19212,3359,19231,3391v46,91,103,147,210,56c19547,3355,19531,3268,19484,3177v-16,-35,-43,-67,-76,-88c19444,3086,19479,3072,19504,3047v70,-59,114,-133,43,-269c19476,2641,19408,2662,19337,2722v-27,21,-52,56,-68,98c19266,2774,19255,2729,19236,2697v-46,-91,-103,-147,-210,-56c18931,2729,18947,2816,18994,2907xm18337,11811v2,-42,2,-85,5,-127c18358,11790,18388,11881,18424,11958v-49,-70,-76,-126,-87,-147xm18885,8252v2,-4,5,-4,8,-7c18896,8248,18898,8252,18901,8256v-5,-1,-11,-4,-16,-4xm18757,6473v49,24,188,77,373,52c19024,6630,18939,6774,18917,6970v-38,81,-68,207,-81,270c18806,7177,18776,7110,18740,7047v-43,-91,-79,-193,-109,-298c18637,6714,18680,6553,18757,6473xm19261,4203v101,,101,-203,,-203c19160,4003,19160,4203,19261,4203xm21289,1089v101,,101,-203,,-203c21188,890,21188,1089,21289,1089xm20128,9397v,165,68,193,152,193c20313,9590,20346,9576,20379,9555v-17,42,-28,87,-25,126c20354,9790,20379,9874,20507,9874v128,,150,-88,150,-196c20657,9635,20646,9593,20629,9551v33,21,69,35,99,32c20812,9583,20878,9551,20878,9387v,-165,-69,-193,-153,-193c20692,9194,20659,9208,20627,9229v16,-42,27,-87,24,-126c20651,8995,20627,8910,20499,8910v-129,,-150,88,-150,197c20349,9149,20360,9191,20376,9233v-33,-21,-68,-35,-98,-32c20193,9201,20128,9233,20128,9397xm20918,1758v101,,101,-203,,-203c20818,1555,20818,1758,20918,1758xm19261,1947v101,,101,-203,,-203c19160,1748,19160,1947,19261,1947xm20545,1163v27,17,65,24,101,24c20619,1215,20594,1250,20580,1285v-35,99,-43,190,74,260c20768,1615,20820,1548,20856,1450v13,-35,19,-84,19,-129c20897,1356,20924,1387,20951,1405v76,45,147,56,202,-95c21207,1163,21156,1096,21079,1051v-27,-18,-65,-25,-101,-25c21006,998,21030,963,21044,928v35,-98,43,-189,-74,-259c20856,599,20804,666,20768,764v-13,35,-19,84,-19,129c20728,858,20700,827,20673,809v-76,-45,-147,-56,-202,95c20417,1051,20469,1114,20545,1163xm21363,1758v101,,101,-203,,-203c21262,1555,21262,1758,21363,1758xm19831,6777v101,,101,-203,,-203c19730,6578,19730,6777,19831,6777xm20226,4711v101,,101,-203,,-203c20125,4511,20125,4711,20226,4711xm19880,5243v-101,,-101,203,,203c19981,5443,19981,5243,19880,5243xm19607,7986v101,,101,-203,,-203c19506,7783,19506,7986,19607,7986xm19904,8686v101,,101,-203,,-203c19803,8483,19803,8686,19904,8686xm20207,5247v-106,91,-90,178,-44,270c20180,5552,20207,5583,20240,5604v-36,4,-71,18,-96,42c20073,5706,20030,5779,20101,5916v70,136,139,115,209,56c20338,5951,20362,5916,20379,5874v2,45,13,91,32,122c20458,6087,20515,6143,20621,6052v107,-91,90,-178,44,-269c20649,5748,20621,5716,20589,5695v35,-3,70,-17,95,-42c20755,5594,20798,5520,20728,5383v-71,-136,-139,-115,-210,-56c20490,5348,20466,5383,20450,5425v-3,-45,-14,-91,-33,-122c20370,5212,20313,5156,20207,5247xm17096,9481v-101,,-101,204,,204c17197,9685,17197,9481,17096,9481xm20450,6259v-101,,-101,203,,203c20550,6459,20550,6259,20450,6259xm19730,3345v101,,101,-203,,-203c19629,3145,19629,3345,19730,3345xm19089,4679v101,,101,-203,,-203c18986,4480,18986,4679,19089,4679xm20523,4967v101,,101,-204,,-204c20422,4763,20422,4967,20523,4967xm19656,12676v-101,,-101,203,,203c19757,12879,19757,12676,19656,12676xm21401,8693v-106,91,-90,179,-44,270c21374,8998,21401,9030,21434,9051v-36,3,-71,17,-96,42c21267,9152,21224,9226,21295,9362v71,137,139,116,210,56c21532,9397,21556,9362,21573,9320v2,39,11,81,27,112l21600,8725v-46,-74,-104,-109,-199,-32xm9515,1503v100,,100,-203,,-203c9414,1303,9414,1503,9515,1503xm21515,10613v3,112,36,161,82,178l21597,10427v-52,18,-84,70,-82,186xm9787,1236v101,,101,-203,,-203c9686,1033,9686,1236,9787,1236xm21537,11341v-101,,-101,203,,203c21565,11544,21584,11530,21597,11509r,-129c21584,11359,21565,11341,21537,11341xm12721,1289v101,,101,-203,,-203c12620,1086,12620,1289,12721,1289xm13915,1839v-101,,-101,203,,203c14016,2042,14016,1839,13915,1839xm11736,1047v101,,101,-203,,-203c11636,844,11636,1047,11736,1047xm13449,1573v32,,65,-14,98,-35c13530,1580,13522,1625,13522,1664v3,108,27,192,156,189c13806,1849,13827,1762,13825,1653v,-42,-11,-84,-27,-126c13830,1548,13866,1559,13896,1559v84,-4,150,-35,147,-200c14040,1194,13972,1166,13887,1170v-32,,-65,14,-98,35c13806,1163,13814,1117,13814,1079v-3,-109,-27,-193,-156,-189c13530,893,13509,981,13511,1089v,42,11,84,28,126c13506,1194,13470,1184,13440,1184v-84,3,-150,35,-147,200c13299,1548,13367,1576,13449,1573xm13359,3737v-101,,-101,203,,203c13459,3940,13459,3737,13359,3737xm21363,9881v-101,,-101,203,,203c21464,10084,21464,9881,21363,9881xm9013,6602v-101,,-101,203,,203c9114,6805,9114,6602,9013,6602xm9643,7061v-101,,-101,203,,203c9744,7261,9744,7061,9643,7061xm21115,13800v101,,101,-203,,-203c21014,13600,21014,13800,21115,13800xm20676,13191v33,-78,13,-176,-47,-221c20569,12924,20490,12949,20452,13026v-35,77,-16,179,44,228c20515,13268,20537,13275,20559,13278v-82,60,-123,81,-123,81c20436,13359,20436,13359,20572,13408v6,3,11,3,17,7c20553,13562,20447,13712,20409,13758v-109,-123,-205,-256,-248,-371c20180,13373,20196,13355,20210,13327v35,-77,16,-178,-44,-228c20106,13054,20027,13078,19989,13156v-36,77,-17,178,43,227c20062,13408,20095,13411,20128,13404v57,154,191,322,327,466c20330,13856,20035,13807,19926,13677v6,-7,8,-14,11,-21c19972,13579,19953,13478,19893,13429v-60,-46,-139,-21,-177,56c19681,13562,19700,13663,19760,13712v43,35,98,32,136,-3c20038,13881,20447,13919,20504,13923v104,105,202,192,262,241c20632,14161,20496,14171,20360,14206v-44,-56,-295,-350,-538,-269c19822,13933,19822,13930,19822,13926v-19,-87,-89,-140,-158,-116c19596,13835,19555,13926,19574,14014v19,87,90,140,159,115c19787,14112,19822,14052,19825,13986v202,-70,420,150,491,234c20204,14252,20090,14301,19983,14367v-5,-10,-11,-21,-16,-31c19918,14269,19839,14266,19787,14325v-52,63,-54,165,-8,232c19828,14623,19907,14627,19959,14567v35,-42,46,-102,38,-154c20120,14336,20245,14287,20373,14255v,56,-24,210,-253,365c20079,14557,20005,14543,19951,14592v-58,52,-74,154,-33,227c19959,14893,20038,14914,20095,14861v52,-45,68,-133,44,-203c20270,14571,20338,14483,20373,14406v33,-70,38,-130,36,-161c20599,14203,20790,14206,20976,14234v-77,60,-227,196,-379,414c20542,14648,20229,14665,20038,15047v-60,-39,-136,-11,-169,66c19833,15194,19855,15292,19918,15338v63,45,139,17,174,-63c20122,15208,20111,15124,20068,15075v155,-312,401,-368,493,-375c20463,14844,20368,15022,20289,15240v,,-3,,-3,-4c20221,15204,20147,15243,20120,15331v-28,84,5,178,73,213c20259,15576,20332,15537,20360,15450v21,-67,2,-144,-39,-186c20395,15061,20485,14889,20578,14749v35,81,155,378,76,648c20651,15394,20646,15394,20643,15390v-68,-21,-139,32,-155,119c20488,15509,20488,15509,20488,15513v-52,28,-104,66,-156,119c20332,15632,20539,15894,20891,15789v-163,112,-330,235,-493,361c20305,16073,19940,15803,19604,16245v,,39,38,109,73c19689,16339,19561,16455,19435,16648v-51,-11,-109,-11,-166,c19258,16539,19242,16469,19242,16469v,,-41,84,-79,217c19146,16693,19133,16704,19116,16714v-73,-340,-215,-581,-215,-581c18901,16133,18844,16472,18912,16854v8,49,19,95,30,137c18808,16784,18647,16676,18647,16676v,,30,157,110,336c18754,17008,18751,17005,18746,17001v-257,-210,-527,-255,-527,-255c18219,16746,18367,17036,18623,17246v33,25,65,49,95,71c18508,17292,18337,17362,18337,17362v,,106,84,261,140c18596,17502,18590,17506,18587,17506v-297,84,-512,297,-512,297c18075,17803,18339,17877,18637,17789v38,-10,73,-24,106,-38c18582,17922,18498,18129,18498,18129v,,122,-38,261,-140c18757,17992,18754,17996,18751,18003v-164,329,-199,676,-199,676c18552,18679,18778,18490,18942,18161v19,-42,38,-84,54,-123c18977,18304,19032,18528,19032,18528v,,65,-136,109,-336c19141,18196,19144,18203,19144,18206v65,382,231,659,231,659c19375,18865,19433,18525,19364,18143v-8,-49,-19,-94,-30,-137c19468,18213,19629,18322,19629,18322v,,-27,-158,-109,-337c19523,17989,19525,17992,19531,17996v256,210,526,256,526,256c20057,18252,19910,17961,19653,17751v-32,-25,-65,-49,-95,-70c19765,17705,19940,17635,19940,17635v,,-107,-84,-262,-140c19681,17495,19686,17492,19689,17492v297,-84,512,-298,512,-298c20201,17194,20114,17169,19983,17166v85,-137,161,-350,145,-676c20226,16406,20327,16322,20428,16241v-77,130,-126,308,-98,554c20330,16795,20719,16658,20766,15986v152,-109,302,-211,452,-305c21107,15828,21011,16059,21077,16402v,,381,-189,381,-872c21505,15502,21548,15478,21592,15450r,-389c21442,15005,21243,15001,21044,15233v,,202,220,521,133c21409,15457,21248,15555,21082,15663v-52,-56,-185,-185,-360,-199c20714,15446,20703,15432,20689,15418v96,-308,-54,-648,-84,-707c20801,14423,20995,14276,21036,14248v16,4,32,7,49,11c21071,14283,21060,14308,21052,14325v-74,147,-114,207,-114,207c20938,14532,20938,14532,21077,14493v133,-31,242,-80,335,-143c21475,14371,21532,14395,21589,14420r,-53c21548,14350,21505,14332,21461,14315v49,-39,93,-77,128,-119l21589,13747v-221,60,-390,305,-480,466c21022,14196,20932,14182,20839,14175v-98,-81,-259,-224,-403,-382c20463,13758,20523,13674,20572,13576v22,-46,41,-95,52,-144c21090,13583,21382,13327,21472,13233v38,-4,82,3,120,14l21592,13201v-30,-7,-66,-14,-98,-14c21229,12861,20848,13071,20676,13191xm19563,16900v20,-11,39,-25,58,-42c19593,16886,19566,16917,19542,16945v8,-14,13,-31,21,-45xm19779,17162v-44,7,-90,14,-136,28c19604,17201,19569,17215,19536,17229v161,-172,246,-378,246,-378c19782,16851,19754,16858,19711,16879v54,-60,111,-116,171,-172c19817,16819,19768,16970,19779,17162xm19711,16763v-14,-10,-41,-31,-77,-52c19700,16507,19722,16339,19727,16308v104,49,270,91,474,c20030,16455,19866,16605,19711,16763xm9035,6981v-101,,-101,203,,203c9136,7180,9136,6981,9035,6981xm10332,9184v-100,,-100,203,,203c10433,9387,10433,9184,10332,9184xm20422,11916v-101,,-101,203,,203c20523,12115,20526,11916,20422,11916xm21366,12234v-71,-304,-110,-571,-129,-725c21265,11450,21466,10952,21164,10304v-71,-157,-71,-157,-71,-157c21093,10147,21085,10224,21047,10392v-36,165,-169,792,152,1096c21210,11590,21235,11755,21270,11951v-27,-28,-68,-63,-117,-95c21014,11355,20493,11362,20360,11366v-137,3,-197,-4,-197,-4c20163,11362,20163,11362,20267,11488v373,491,758,431,867,403c21210,11940,21273,12007,21286,12021v17,87,39,182,60,280c21346,12308,21346,12311,21349,12315v22,84,44,172,68,263c21376,12550,21311,12508,21243,12494v-267,-403,-750,-162,-875,-99c20240,12462,20182,12480,20182,12480v,,,,131,73c20804,12847,21150,12609,21237,12536v90,21,183,91,199,105c21483,12788,21535,12938,21595,13082r,-179c21589,12924,21586,12945,21584,12963v-85,-217,-153,-445,-205,-659c21387,12276,21426,12171,21499,12059v22,4,55,4,96,4l21595,11744v-52,74,-93,165,-115,277c21423,12098,21385,12182,21366,12234xm21142,8735v-101,,-101,203,,203c21243,8938,21243,8735,21142,8735xm8762,7086v-101,,-101,203,,203c8863,7289,8863,7086,8762,7086xm21017,14837v-101,,-101,203,,203c21117,15040,21117,14837,21017,14837xm13871,2634v101,,101,-203,,-203c13770,2431,13770,2634,13871,2634xm17726,12157v101,,101,-203,,-203c17622,11958,17622,12157,17726,12157xm17876,6609v-101,,-101,203,,203c17977,6809,17977,6609,17876,6609xm17432,4287v-101,,-101,203,,203c17532,4490,17532,4287,17432,4287xm17432,9415v100,,100,-203,,-203c17331,9212,17331,9415,17432,9415xm17579,4760v101,,101,-203,,-203c17478,4557,17478,4760,17579,4760xm13661,2137v-101,,-101,203,,203c13762,2336,13762,2137,13661,2137xm17494,8364v101,,101,-203,,-203c17393,8164,17393,8364,17494,8364xm16805,10448v-101,,-101,203,,203c16905,10651,16905,10448,16805,10448xm17243,8714v101,,101,-203,,-203c17143,8511,17143,8714,17243,8714xm17012,9079v-101,,-101,203,,203c17113,9278,17113,9079,17012,9079xm17137,12480v101,,101,-204,,-204c17036,12280,17036,12480,17137,12480xm17472,11793v-100,,-100,203,,203c17573,11996,17573,11793,17472,11793xm17876,3310v35,-98,44,-189,-74,-259c17688,2981,17636,3047,17601,3145v-14,35,-19,84,-19,130c17560,3240,17532,3208,17505,3191v-76,-46,-147,-56,-202,94c17249,3433,17301,3499,17377,3545v27,17,65,24,101,24c17451,3597,17426,3632,17412,3667v-35,98,-43,189,74,259c17601,3996,17652,3930,17688,3832v13,-35,19,-84,19,-130c17729,3737,17756,3769,17783,3786v77,46,147,56,202,-94c18040,3545,17988,3478,17911,3433v-27,-18,-65,-25,-100,-25c17841,3380,17865,3345,17876,3310xm14833,389v,,36,-158,-5,-371l14523,18v49,140,144,276,310,371xm19037,1152v101,,101,-203,,-203c18936,953,18936,1152,19037,1152xm14228,1261v101,,101,-203,,-203c14127,1061,14127,1261,14228,1261xm13849,3832v-101,,-101,203,,203c13953,4031,13953,3832,13849,3832xm13800,2799v-13,35,-19,84,-19,129c13759,2893,13732,2862,13705,2844v-77,-45,-147,-56,-202,95c13449,3086,13500,3152,13577,3198v27,17,65,24,101,24c13650,3250,13626,3285,13612,3320v-35,99,-44,190,74,260c13803,3650,13852,3583,13887,3485v14,-35,20,-84,20,-130c13928,3391,13956,3422,13983,3440v76,45,147,56,202,-95c14239,3198,14187,3131,14111,3086v-27,-18,-65,-25,-101,-25c14037,3033,14062,2998,14076,2963v35,-98,43,-189,-74,-259c13887,2634,13836,2701,13800,2799xm18964,2329v101,,101,-203,,-203c18863,2126,18863,2329,18964,2329xm18438,3065v100,,100,-203,,-203c18337,2862,18337,3065,18438,3065xm18290,3832v-101,,-101,203,,203c18391,4031,18391,3832,18290,3832xm17505,5590v-101,,-101,203,,203c17606,5793,17606,5590,17505,5590xm18206,3268v-101,,-101,203,,203c18307,3468,18307,3268,18206,3268xm6385,1342v101,,101,-204,,-204c6284,1142,6284,1342,6385,1342xm3653,16732v101,,101,-204,,-204c3552,16528,3552,16732,3653,16732xm1232,14728v-101,,-101,203,,203c1336,14928,1336,14728,1232,14728xm4029,16220v101,,101,-203,,-203c3929,16017,3929,16220,4029,16220xm4387,17376v100,,100,-203,,-203c4283,17176,4283,17376,4387,17376xm9389,16907v-101,,-101,203,,203c9490,17110,9490,16907,9389,16907xm4190,19386v14,-66,-5,-133,-43,-175c4247,18907,4103,18563,4076,18500v201,-280,398,-423,439,-451c4596,18066,4676,18087,4752,18112v-218,157,-286,392,-226,602c4586,18931,4760,19057,5019,18998v-76,322,3,560,166,658c5349,19758,5540,19688,5690,19408v122,297,310,392,479,315c6339,19646,6437,19422,6390,19089v251,98,437,-4,513,-214c6982,18665,6927,18420,6709,18227v202,-136,284,-336,262,-529c6990,17688,7012,17677,7031,17667v,,-35,-70,-112,-147c6859,17397,6753,17320,6608,17313v115,-35,240,-74,371,-119c7034,17271,7350,17670,7756,17327v,,-174,-259,-501,-231c7418,17036,7590,16966,7764,16893v74,108,352,455,736,171c8500,17064,8326,16767,7966,16802v175,-81,354,-168,529,-267c8577,16630,8909,16963,9291,16591v,,-35,-45,-98,-91c9220,16483,9359,16392,9506,16227v49,21,107,32,167,32c9673,16371,9681,16441,9681,16441v,,52,-77,103,-200c9801,16238,9817,16231,9834,16224v32,350,147,616,147,616c9981,16840,10076,16514,10052,16126v-3,-49,-9,-95,-14,-140c10147,16217,10294,16353,10294,16353v,,-11,-161,-68,-353c10229,16003,10232,16007,10234,16010v229,256,491,350,491,350c10725,16360,10613,16045,10382,15789v-30,-31,-58,-59,-88,-87c10499,15765,10676,15730,10676,15730v,,-95,-105,-243,-189c10439,15541,10441,15541,10447,15541v303,-28,540,-196,540,-196c10987,15345,10733,15222,10431,15250v-39,4,-74,11,-109,18c10501,15127,10608,14938,10608,14938v,,-126,14,-276,88c10335,15022,10338,15019,10341,15015v199,-294,272,-630,272,-630c10613,14385,10368,14529,10169,14826v-25,39,-49,74,-68,112c10150,14676,10123,14448,10123,14448v,,-82,123,-145,312c9978,14753,9978,14749,9978,14742v-22,-389,-153,-693,-153,-693c9825,14049,9730,14374,9752,14763v2,49,8,95,13,140c9656,14672,9509,14536,9509,14536v,,11,161,68,353c9575,14886,9572,14882,9569,14879v-232,-256,-491,-350,-491,-350c9078,14529,9190,14844,9422,15099v30,32,57,60,87,88c9305,15124,9127,15159,9127,15159v,,96,105,243,186c9365,15345,9362,15345,9356,15345v-302,28,-539,196,-539,196c8817,15541,8901,15579,9029,15607v-98,119,-201,316,-221,641c8702,16315,8593,16378,8484,16437v90,-112,161,-280,161,-529c8645,15908,8244,15972,8119,16627v-164,80,-325,150,-483,217c7764,16721,7884,16507,7860,16154v,,-398,115,-477,791c7200,17015,7028,17078,6867,17131v120,-102,235,-277,243,-585c7110,16546,6723,16595,6589,17222v-38,10,-73,21,-109,31c6529,16966,6450,16756,6300,16662v-95,-60,-199,-60,-300,3c6017,16535,6020,16514,6022,16511v52,-18,96,-42,96,-42c6003,16367,5916,16409,5872,16448v17,-35,36,-70,58,-105c6003,16416,6189,16227,6189,16227v-96,-45,-161,-17,-205,18c6022,16178,6066,16108,6112,16038v60,88,270,-31,270,-31c6284,15919,6205,15937,6159,15968v40,-60,81,-116,128,-175c6352,15870,6554,15747,6554,15747v-79,-66,-145,-66,-191,-45c6396,15663,6431,15625,6467,15586v62,81,267,-14,267,-14c6663,15499,6600,15488,6554,15502v44,-38,87,-77,131,-115c6726,15492,6955,15446,6955,15446v-74,-108,-148,-122,-202,-112c6807,15296,6862,15261,6922,15229v33,109,256,112,256,112c7126,15226,7058,15194,7006,15187v17,-7,36,-14,52,-21c7085,15194,7151,15180,7151,15180v,,,,,c7208,15194,7290,15211,7366,15211v98,11,191,-3,210,-98c7584,15078,7584,15047,7582,15022v24,-7,49,-14,65,-17c7650,15008,7655,15008,7658,15005v5,-4,8,-14,5,-21c7661,14977,7653,14973,7647,14977v-3,,-3,3,-5,7c7628,14991,7601,14998,7576,15001v,-3,-3,-7,-3,-10c7573,14991,7576,14991,7576,14987v14,-7,22,-10,30,-17c7623,14956,7633,14942,7642,14924v13,-7,24,-14,32,-17c7677,14910,7683,14910,7685,14907v6,-4,6,-14,3,-21c7685,14879,7677,14879,7672,14882v-3,,-3,4,-3,7c7663,14893,7655,14896,7647,14900v3,-14,3,-28,,-46c7663,14844,7677,14833,7685,14826v3,,8,,11,c7702,14823,7702,14812,7699,14805v-3,-7,-11,-7,-16,-3c7680,14805,7680,14805,7677,14809v-8,7,-19,17,-35,28c7639,14823,7633,14809,7628,14798v27,-21,60,-42,79,-49c7710,14753,7715,14753,7718,14749v5,-3,8,-14,5,-21c7721,14721,7713,14718,7707,14721v-3,,-3,4,-5,7c7683,14735,7647,14760,7620,14781v-6,-11,-11,-21,-19,-32c7617,14739,7633,14728,7644,14725v3,3,9,3,11,c7661,14721,7663,14714,7661,14704v-3,-7,-8,-11,-17,-7c7642,14697,7642,14700,7639,14704v-14,3,-33,17,-52,28c7579,14721,7568,14711,7560,14700v8,-7,16,-14,22,-17c7584,14686,7590,14686,7593,14683v5,-4,5,-14,2,-21c7593,14655,7584,14655,7579,14658v-3,4,-3,4,-3,7c7568,14672,7557,14679,7546,14690v-22,-14,-52,-11,-87,10c7459,14700,7459,14697,7456,14697v19,-21,44,-42,58,-49c7516,14651,7522,14651,7524,14648v6,-4,9,-14,3,-21c7524,14620,7516,14616,7511,14623v-3,,-3,4,-6,7c7489,14641,7462,14662,7440,14683v-11,-14,-27,-25,-44,-35c7339,14613,7279,14665,7230,14746v-63,84,-120,210,-153,294c7077,15040,7077,15040,7077,15040v-11,10,-43,49,-43,87c6971,15152,6911,15180,6851,15215v46,-88,71,-231,71,-231c6756,15057,6758,15226,6764,15271v-47,32,-90,63,-131,98c6666,15271,6671,15120,6671,15120v-147,109,-125,263,-114,316c6508,15478,6464,15527,6418,15572v27,-105,5,-280,5,-280c6287,15443,6344,15597,6360,15635v-41,49,-81,98,-122,151c6257,15684,6251,15555,6251,15555v-142,129,-103,287,-87,332c6129,15937,6093,15989,6060,16038v14,-94,6,-207,6,-207c5927,15961,5965,16115,5981,16164v-32,53,-62,109,-90,158c5897,16269,5891,16210,5883,16161v38,-126,77,-256,117,-389c6036,15733,6066,15667,6069,15562v,,,,-3,c6088,15495,6109,15425,6134,15359v85,24,234,-144,234,-144c6279,15180,6219,15201,6175,15236v22,-63,44,-126,68,-193c6322,15099,6494,14910,6494,14910v-109,-45,-177,-3,-218,46c6298,14893,6322,14833,6344,14774v82,35,240,-130,240,-130c6494,14602,6431,14623,6390,14655v25,-60,47,-119,71,-176c6543,14525,6707,14343,6707,14343v-90,-39,-156,-14,-197,21c6538,14301,6568,14238,6595,14178v79,53,253,-108,253,-108c6758,14021,6693,14038,6647,14070v30,-60,57,-112,87,-165c6805,13968,6996,13856,6996,13856v-90,-77,-161,-67,-210,-42c6824,13751,6862,13691,6900,13639v55,91,270,17,270,17c7080,13544,6998,13555,6946,13576v9,-11,20,-25,28,-35c7012,13544,7058,13516,7058,13516v,,,,,c7126,13513,7219,13499,7301,13471v112,-25,210,-77,210,-186c7511,13243,7505,13208,7494,13180v25,-14,52,-31,66,-46c7565,13138,7571,13138,7573,13131v6,-7,6,-18,,-25c7568,13099,7560,13099,7554,13106v-2,4,-2,7,-2,11c7538,13127,7511,13145,7486,13163v-2,-4,-2,-7,-5,-11c7481,13152,7484,13149,7484,13149v13,-11,21,-22,30,-32c7530,13096,7538,13075,7541,13050v11,-10,22,-21,30,-31c7576,13022,7582,13019,7584,13012v6,-7,3,-18,-2,-25c7576,12980,7568,12984,7563,12991v-3,3,-3,7,-3,10c7554,13008,7549,13015,7541,13022v,-17,-6,-35,-11,-52c7544,12952,7557,12938,7565,12924v6,,8,,14,-7c7584,12910,7582,12900,7576,12893v-5,-7,-13,-4,-19,3c7554,12900,7554,12903,7554,12910v-5,11,-19,25,-30,42c7519,12938,7508,12924,7500,12910v24,-31,57,-70,73,-84c7579,12830,7584,12830,7587,12823v6,-7,6,-18,3,-25c7584,12791,7576,12791,7571,12795v-3,3,-3,7,-6,10c7546,12823,7514,12861,7486,12893v-8,-7,-16,-18,-24,-25c7462,12865,7462,12865,7462,12861v13,-17,27,-31,38,-38c7505,12826,7511,12826,7514,12819v5,-7,5,-17,2,-24c7511,12788,7503,12788,7497,12791v-3,4,-3,7,-5,11c7484,12809,7470,12819,7459,12833v-3,-35,-3,-77,-3,-126c7454,12536,7437,11870,7045,11709v-36,-74,-90,-137,-129,-175c6990,11530,7061,11523,7132,11513v3,,8,,11,c7222,11502,7298,11488,7366,11474v14,11,88,56,153,130c7541,11740,7647,12220,8143,12473v131,70,131,70,131,70c8274,12543,8244,12476,8195,12311v-49,-161,-248,-781,-660,-749c7494,11520,7451,11485,7421,11460v155,-35,281,-70,360,-98c8124,11625,8522,11226,8626,11117v106,-112,158,-151,158,-151c8784,10966,8784,10966,8642,10945v-583,-108,-859,326,-894,382c7631,11366,7424,11422,7178,11460v30,-45,74,-119,112,-224c7620,10928,7473,10290,7432,10126v-41,-168,-49,-245,-49,-245c7383,9881,7383,9881,7314,10042v-267,606,-109,1072,-59,1184c7205,11359,7143,11439,7126,11464v-174,21,-362,31,-550,17c6614,11446,6671,11383,6712,11313v357,-259,267,-914,243,-1082c6927,10059,6927,9982,6927,9982v,,,,-81,151c6527,10693,6641,11177,6679,11299v-54,95,-152,175,-152,175c6527,11474,6527,11474,6527,11474v-137,-14,-270,-45,-396,-98c6189,11348,6284,11289,6333,11194v354,-252,275,-900,254,-1072c6565,9947,6562,9870,6562,9870v,,,,-84,147c6472,10028,6467,10038,6458,10049v25,-130,41,-182,41,-182c6499,9867,6499,9867,6379,9965v-474,357,-512,872,-512,994c5801,11001,5703,11040,5660,11054v-3,,-3,4,-3,4c5583,11005,5515,10963,5447,10931v-3,,-3,-3,-5,-3c5341,10879,5245,10844,5155,10826v47,-14,98,-42,139,-80c5706,10641,5769,9972,5782,9797v14,-176,30,-249,30,-249c5812,9548,5812,9548,5701,9660v-423,410,-431,900,-426,1047c5191,10795,5035,10809,5033,10809v,,-3,,-3,c4964,10802,4902,10805,4845,10812v-22,-17,-44,-31,-69,-45c4885,10648,4945,10515,4934,10413v120,-256,129,-588,129,-704c5063,9674,5063,9639,5065,9611v347,49,720,-235,747,-256c5812,9355,5812,9355,5815,9355v-259,28,-551,91,-741,133c5076,9467,5076,9453,5076,9453v,,,,-32,39c5022,9495,5000,9502,4984,9506v190,-130,504,-371,755,-718c5769,8777,5831,8756,5880,8781v11,38,58,77,60,80c5984,8945,6050,9061,6104,9079v35,10,33,-32,8,-88c6129,9002,6145,9009,6159,9009v35,,27,-35,-6,-81c6167,8931,6180,8931,6191,8928v33,-11,19,-42,-16,-77c6189,8851,6202,8847,6213,8840v33,-21,8,-49,-38,-73c6191,8760,6205,8753,6213,8742v57,-59,-117,-91,-243,-31c5924,8718,5900,8728,5886,8742v-35,-17,-76,-14,-112,-7c5815,8672,5856,8609,5891,8539v3,,6,-3,9,-3c5900,8536,5976,8452,6047,8452v19,31,73,49,79,49c6189,8564,6281,8644,6338,8637v36,-3,22,-42,-16,-87c6341,8553,6358,8550,6371,8546v33,-14,17,-45,-24,-77c6360,8466,6374,8459,6385,8452v30,-25,8,-49,-36,-67c6363,8378,6374,8368,6382,8357v25,-31,-3,-52,-54,-52c6341,8291,6352,8280,6358,8266v38,-81,-137,-35,-238,74c6080,8364,6058,8385,6047,8406v-38,,-77,18,-107,39c5981,8361,6017,8270,6044,8178v,,,,,c6063,8161,6085,8126,6112,8070v126,-161,191,-455,101,-399c6197,7681,6183,7695,6169,7716v3,-87,-13,-140,-49,-98c6109,7632,6099,7650,6088,7671v-14,-77,-38,-116,-66,-70c6014,7618,6006,7639,6000,7664v-27,-74,-57,-106,-76,-53c5916,7632,5913,7660,5913,7692v-41,-70,-79,-98,-87,-35c5812,7751,5886,7919,5943,8035v,7,8,77,30,119c5943,8252,5905,8347,5859,8438v-6,-42,-17,-88,-38,-123c5826,8294,5826,8259,5818,8203v5,-168,-71,-375,-98,-287c5714,7930,5714,7951,5714,7972v-33,-49,-63,-70,-65,-25c5646,7961,5649,7979,5651,7996v-38,-35,-65,-42,-62,4c5589,8014,5594,8031,5600,8049v-44,-25,-74,-21,-63,21c5542,8087,5551,8105,5564,8122v-49,-14,-82,-3,-62,35c5532,8217,5638,8266,5714,8291v3,3,47,49,79,49c5821,8385,5829,8452,5831,8494v-62,112,-133,220,-212,315c5621,8781,5619,8749,5613,8721v11,-17,22,-49,30,-108c5698,8459,5684,8231,5635,8301v-8,11,-16,28,-22,49c5597,8287,5575,8255,5559,8298v-6,14,-8,28,-11,49c5523,8298,5499,8277,5488,8319v-3,14,-3,31,-3,49c5452,8326,5422,8312,5422,8357v,18,3,39,11,63c5390,8385,5357,8378,5365,8424v8,63,79,147,139,206c5422,8700,5144,8970,5112,9310v-93,73,-175,126,-232,164c4894,9443,4910,9411,4924,9380v180,-396,365,-897,488,-1464c5807,7632,5916,6837,5921,6784v,,,-3,,-3c5739,7107,5553,7506,5447,7741v82,-428,125,-887,109,-1373c5572,6336,5619,6270,5673,6252v25,25,82,21,85,21c5831,6312,5938,6357,5990,6333v32,-18,13,-49,-33,-77c5976,6252,5990,6245,6003,6235v27,-25,6,-49,-41,-64c5976,6164,5987,6154,5995,6143v25,-31,-3,-49,-49,-52c5957,6080,5965,6066,5973,6052v19,-38,-13,-49,-63,-31c5921,6003,5927,5989,5932,5972v19,-91,-136,10,-212,150c5684,6161,5668,6189,5662,6210v-43,14,-81,56,-106,91c5551,6182,5542,6063,5529,5940v11,-38,35,-112,76,-147c5635,5804,5690,5779,5692,5776v79,3,191,3,235,-46c5954,5702,5927,5678,5875,5671v16,-11,30,-25,38,-39c5932,5597,5905,5583,5859,5590v11,-14,19,-28,21,-42c5894,5510,5864,5503,5821,5520v8,-17,13,-31,13,-46c5840,5429,5807,5436,5766,5471v5,-21,8,-39,8,-56c5769,5320,5646,5485,5613,5650v-21,49,-30,84,-30,105c5553,5779,5534,5818,5518,5853v-11,-77,-19,-154,-33,-231c5485,5622,5485,5622,5485,5622v25,-49,33,-126,36,-133c5586,5362,5668,5173,5654,5068v-8,-66,-52,-38,-98,39c5556,5072,5553,5040,5545,5016v-19,-60,-54,-25,-84,56c5455,5044,5447,5019,5436,5002v-30,-53,-57,-11,-71,77c5354,5054,5343,5033,5330,5019v-41,-45,-60,14,-55,109c5259,5103,5243,5086,5226,5075v-98,-63,-27,263,112,442c5371,5590,5398,5629,5420,5646v16,105,32,210,43,312c5439,5926,5403,5895,5363,5884v-6,-21,-22,-49,-60,-84c5223,5664,5063,5569,5087,5660v3,14,11,32,22,46c5060,5692,5027,5702,5046,5741v6,14,17,24,28,35c5027,5779,5003,5797,5027,5828v8,11,19,21,33,28c5014,5874,4992,5898,5022,5923v11,10,27,14,46,17c5024,5972,5003,6007,5038,6021v55,24,158,-28,232,-70c5275,5951,5330,5951,5354,5926v55,14,101,81,120,109c5491,6221,5499,6406,5499,6585v-17,-32,-41,-60,-68,-81c5431,6483,5420,6448,5390,6403v-49,-158,-186,-302,-180,-207c5210,6214,5215,6231,5221,6249v-47,-28,-79,-32,-68,14c5155,6277,5163,6291,5172,6308v-6,,-11,-3,-17,-3c5155,6301,5155,6301,5155,6298v-13,-56,-46,-32,-79,38c5074,6312,5068,6291,5060,6273v-25,-52,-55,-10,-74,70c4978,6319,4970,6294,4956,6280v-68,-91,-84,214,-8,420c4956,6763,4967,6802,4981,6826v-30,137,-33,298,-17,466c4940,7264,4907,7236,4869,7226v-5,-21,-22,-49,-60,-84c4730,7005,4569,6911,4594,7002v2,14,11,31,22,45c4566,7033,4534,7044,4553,7082v5,14,16,25,27,35c4534,7121,4509,7138,4534,7170v8,10,19,21,32,28c4520,7215,4498,7240,4528,7264v11,11,28,14,47,18c4531,7313,4509,7348,4545,7362v54,25,158,-28,229,-70c4779,7292,4834,7292,4858,7268v49,14,90,66,112,98c4984,7485,5003,7604,5027,7716v-27,-21,-60,-42,-98,-42c4921,7653,4902,7632,4861,7601v-96,-120,-265,-179,-232,-95c4635,7520,4646,7534,4656,7548v-49,-4,-81,14,-57,49c4607,7608,4618,7618,4632,7629v-44,14,-68,35,-41,63c4599,7699,4613,7706,4626,7713v-43,24,-62,56,-30,73c4610,7793,4626,7797,4646,7797v-41,38,-58,77,-22,84c4678,7891,4776,7821,4842,7765v5,,60,-14,82,-42c4970,7727,5014,7762,5041,7790v38,175,84,329,117,437c5027,8150,4795,8021,4586,7930v,,,,,c4605,7954,4885,8312,5180,8301v16,49,27,81,30,88c5213,8392,5213,8396,5215,8399v-103,350,-229,662,-349,932c4733,9625,4594,9884,4463,10105v68,-200,79,-378,22,-470c4482,9310,4397,9012,4387,8984v,,,,,-3c4373,9173,4365,9380,4362,9572v-38,4,-82,18,-128,46c4193,9446,4155,9250,4133,9037v33,-60,82,-130,120,-155c4277,8910,4335,8917,4340,8917v74,57,183,123,243,106c4621,9012,4602,8974,4556,8931v19,,38,-7,51,-14c4640,8896,4618,8865,4572,8840v16,-7,27,-14,38,-24c4637,8784,4613,8763,4564,8753v13,-11,24,-21,32,-35c4621,8679,4586,8665,4531,8672v14,-14,22,-31,27,-49c4591,8529,4408,8609,4313,8746v-46,38,-66,66,-71,91c4201,8861,4158,8921,4128,8970v-14,-168,-20,-343,-9,-522c4144,8420,4187,8378,4231,8371v22,28,79,35,82,35c4381,8455,4482,8518,4536,8504v36,-10,17,-45,-24,-84c4531,8420,4547,8417,4558,8406v30,-21,11,-49,-32,-70c4539,8329,4553,8322,4561,8312v27,-28,3,-50,-44,-60c4531,8241,4539,8231,4547,8220v22,-35,-8,-49,-60,-42c4498,8164,4509,8150,4512,8133v30,-88,-136,-14,-226,112c4247,8277,4228,8301,4220,8322v-38,7,-73,32,-101,60c4125,8333,4128,8284,4136,8234v,,,,,c4166,8199,4190,8133,4193,8126v79,-91,183,-228,191,-326c4389,7737,4346,7751,4291,7807v6,-31,11,-59,8,-84c4294,7664,4256,7685,4215,7748v,-25,-3,-49,-8,-67c4190,7625,4158,7657,4130,7727v-5,-25,-11,-46,-19,-63c4084,7611,4057,7657,4043,7744v-8,-24,-19,-45,-33,-59c3937,7601,3939,7905,4029,8101v14,63,28,102,41,126c4054,8357,4046,8487,4043,8616v-27,-45,-68,-94,-131,-112c3899,8469,3841,8441,3836,8438v-57,-70,-142,-165,-199,-165c3601,8273,3612,8312,3645,8361v-19,-4,-35,-7,-49,-4c3563,8368,3577,8399,3615,8434v-14,,-27,4,-38,11c3547,8462,3566,8490,3607,8515v-14,7,-27,14,-36,21c3544,8564,3571,8588,3620,8595v-13,11,-24,21,-32,35c3544,8704,3719,8686,3828,8592v41,-18,62,-35,73,-49c3980,8571,4021,8651,4038,8700v2,154,13,309,32,449c4018,9082,3931,8998,3844,9005v-25,-35,-95,-31,-101,-31c3661,8931,3544,8879,3487,8907v-38,17,-14,56,35,88c3503,8998,3484,9005,3470,9019v-32,28,-5,56,44,70c3500,9100,3487,9110,3479,9121v-25,35,2,56,54,56c3520,9191,3511,9205,3503,9219v-19,45,17,52,71,38c3563,9275,3555,9292,3550,9310v-22,98,152,-11,234,-165c3819,9107,3839,9075,3844,9054v98,-3,196,126,234,182c4100,9390,4130,9530,4163,9660v-16,11,-30,25,-46,39c4084,9492,4013,9348,3920,9334v-41,-7,-84,18,-122,63c3779,9380,3762,9359,3743,9341v,,,,,c3746,9348,3757,9376,3776,9422v-68,91,-126,249,-158,441c3604,9842,3588,9821,3574,9804,3454,9555,3304,9415,3198,9471v-87,45,-123,210,-109,420c2933,9821,2800,9828,2745,9923v-73,129,14,378,202,602c2947,10529,2950,10529,2950,10532v-25,7,-49,14,-71,21c2653,10564,2481,10662,2467,10805v-13,119,79,242,229,330c2614,11226,2560,11324,2541,11408v-434,-336,-783,-186,-892,-119c1578,11268,1497,11212,1459,11180v-28,-105,-58,-207,-96,-305c1363,10872,1360,10872,1360,10868v-30,-77,-62,-147,-100,-217c1298,10658,1358,10662,1415,10655v360,287,763,-161,864,-277c2380,10259,2432,10217,2432,10217v,,,,-142,-11c1775,10147,1513,10487,1434,10609v-79,18,-177,,-202,-3c1227,10599,1224,10592,1219,10581v-107,-147,-186,-291,-248,-431c1022,10161,1126,10175,1221,10154v366,221,731,-242,824,-364c2140,9664,2189,9618,2189,9618v,,,,-142,c1494,9600,1251,10014,1202,10115v-106,18,-221,-3,-253,-10c919,10035,894,9968,875,9905v109,165,229,245,308,193c1254,10052,1273,9909,1249,9734v136,42,248,24,289,-63c1559,9625,1557,9565,1538,9499v109,-70,193,-154,234,-193c1881,9198,1933,9159,1933,9159v,,,,-142,-24c1677,9110,1576,9110,1486,9121v139,-46,232,-133,234,-235c1723,8819,1685,8756,1622,8704v19,-18,36,-35,55,-56c1677,8648,1633,8599,1554,8557v60,-105,82,-207,49,-277c1600,8273,1595,8266,1592,8259v142,81,450,193,706,-200c2298,8059,2075,7874,1767,8017v144,-115,294,-245,444,-381c2306,7713,2647,7947,2955,7537v,,-234,-224,-570,-59c2535,7338,2688,7187,2835,7033v98,63,491,263,775,-231c3610,6802,3566,6770,3495,6749v22,-24,136,-164,240,-374c3787,6375,3844,6368,3901,6347v22,105,47,175,47,175c3948,6522,3980,6431,4002,6291v14,-11,30,-21,44,-35c4155,6581,4321,6795,4321,6795v,,19,-347,-87,-715c4220,6035,4207,5989,4190,5951v156,182,325,259,325,259c4515,6210,4468,6059,4370,5895v3,3,8,3,11,7c4656,6063,4929,6063,4929,6063v,,-177,-263,-455,-424c4438,5618,4406,5601,4370,5587v210,-14,374,-113,374,-113c4744,5474,4629,5408,4468,5383v3,-3,8,-3,11,-7c4763,5240,4954,4991,4954,4991v,,-270,-24,-557,112c4362,5121,4327,5138,4294,5159v142,-199,202,-417,202,-417c4496,4742,4378,4802,4250,4928v3,-3,3,-10,6,-14c4381,4560,4381,4210,4381,4210v,,-204,228,-330,585c4035,4841,4021,4883,4010,4928v-11,-270,-87,-480,-87,-480c3923,4448,3871,4595,3852,4802v-3,-3,-3,-10,-3,-14c3743,4424,3550,4179,3550,4179v,,-20,346,87,714c3650,4939,3664,4984,3680,5026,3525,4844,3356,4767,3356,4767v,,46,151,144,315c3498,5079,3492,5079,3490,5075,3212,4914,2942,4914,2942,4914v,,177,263,455,424c3432,5359,3465,5376,3500,5390v-209,14,-373,113,-373,113c3127,5503,3241,5569,3402,5594v-2,3,-8,3,-11,3c3108,5734,2917,5982,2917,5982v,,90,7,218,-10c3067,6122,3012,6347,3064,6665v-87,102,-177,204,-270,298c2854,6823,2887,6637,2833,6396v,,-371,203,-347,879c2347,7408,2208,7537,2072,7657v95,-165,166,-414,63,-743c2135,6914,1778,7170,1851,7846v-153,126,-300,245,-436,350c1412,8196,1409,8196,1407,8196v90,-140,155,-347,95,-638c1502,7558,1339,7643,1235,7895v,-88,-22,-154,-63,-189c1107,7650,1001,7699,894,7814,856,7643,788,7527,709,7523v-82,,-153,116,-196,295c469,7860,447,7912,439,7958v,,-3,-4,-3,-4c428,7940,420,7926,409,7912v-3,-14,-6,-24,-8,-38c502,7846,507,7506,507,7506v-98,74,-125,165,-131,238c360,7653,343,7558,330,7460v101,-7,172,-318,172,-318c373,7187,330,7285,319,7362v-11,-84,-19,-175,-27,-262c390,7082,450,6774,450,6774v-101,38,-145,112,-166,179c281,6890,278,6823,278,6756v98,-10,177,-304,177,-304c357,6480,305,6539,281,6599v3,-74,8,-151,16,-224c395,6406,526,6122,526,6122v-125,4,-185,78,-215,144c324,6179,338,6091,360,6007v95,42,256,-203,256,-203c502,5779,431,5832,393,5888v8,-25,13,-49,21,-74c453,5807,488,5723,488,5723v,,,,,c540,5671,608,5594,660,5510v76,-102,131,-214,84,-302c731,5184,717,5166,703,5152v11,,19,-14,19,-38c722,5100,720,5086,717,5072v3,-7,3,-11,5,-14c772,5086,804,5082,793,5030v-2,-21,-13,-39,-24,-60c829,4991,870,4981,848,4928v-8,-21,-25,-42,-44,-63c872,4869,913,4844,881,4799,831,4725,682,4693,578,4679v-5,-3,-52,-38,-90,-45c447,4543,414,4445,387,4343v27,21,63,39,98,39c493,4399,515,4424,556,4448v98,112,270,161,235,81c785,4515,774,4501,761,4490v51,,79,-17,54,-52c807,4427,796,4417,782,4410v44,-14,66,-42,39,-63c810,4340,799,4333,785,4329v41,-28,60,-59,27,-73c799,4249,782,4249,763,4249v39,-42,55,-81,17,-88c722,4154,630,4231,564,4291v-5,,-60,17,-79,45c439,4336,395,4301,368,4277,338,4144,319,4003,308,3867v16,21,35,38,57,49c368,3937,382,3968,412,4014v60,151,204,280,193,186c602,4182,597,4165,589,4147v46,25,79,21,65,-21c649,4112,643,4098,632,4084v47,7,74,-7,55,-42c682,4031,671,4017,657,4007v46,-7,74,-28,46,-56c692,3940,679,3930,660,3923v49,-21,73,-49,41,-70c657,3821,562,3842,488,3863v8,-126,19,-571,-166,-819c335,2907,354,2788,368,2708v11,35,19,70,30,105c526,3243,714,3737,979,4217v-77,575,340,1180,368,1219c1347,5436,1347,5436,1349,5439,1265,5054,1140,4620,1063,4361v207,346,458,683,764,966c1835,5362,1848,5450,1824,5517v-30,10,-63,66,-66,73c1690,5639,1595,5716,1578,5786v-10,46,22,42,69,14c1638,5821,1633,5842,1630,5860v-2,45,28,35,63,c1690,5877,1688,5895,1690,5909v6,42,33,28,60,-18c1750,5909,1753,5926,1756,5940v13,42,38,14,60,-42c1818,5919,1824,5937,1832,5951v41,77,79,-144,41,-308c1873,5583,1865,5548,1854,5531v19,-53,16,-116,11,-165c1941,5436,2020,5499,2102,5562v16,35,46,105,41,168c2118,5755,2099,5821,2099,5828v-52,77,-120,189,-120,263c1979,6136,2012,6122,2047,6077v-2,24,-2,45,,63c2056,6182,2083,6164,2107,6112v3,17,6,35,11,49c2135,6200,2156,6175,2173,6119v5,17,11,31,19,45c2216,6200,2233,6161,2238,6098v8,17,19,31,27,42c2325,6193,2304,5968,2225,5832v-17,-56,-33,-84,-47,-98c2181,5688,2170,5643,2159,5608v52,38,106,77,161,112c2320,5720,2320,5720,2320,5720v14,56,55,112,60,119c2415,5982,2478,6182,2552,6235v46,35,54,-28,38,-123c2612,6133,2634,6150,2653,6157v49,18,49,-38,19,-119c2691,6049,2710,6056,2729,6059v52,4,41,-52,-3,-119c2748,5944,2767,5947,2783,5944v52,-14,28,-67,-32,-126c2775,5818,2797,5811,2813,5800v99,-56,-141,-189,-338,-164c2410,5622,2369,5625,2345,5639v-74,-49,-148,-98,-216,-154c2165,5478,2206,5464,2238,5432v17,7,44,7,87,-3c2456,5436,2614,5334,2546,5299v-11,-7,-27,-7,-43,-7c2541,5250,2554,5212,2519,5208v-11,-3,-24,,-38,4c2508,5163,2511,5128,2478,5131v-11,,-24,7,-38,18c2459,5093,2456,5054,2424,5068v-14,7,-28,18,-41,35c2391,5040,2383,4998,2353,5023v-47,38,-82,175,-101,273c2249,5299,2214,5355,2214,5397v-44,46,-112,49,-142,49c1947,5348,1832,5240,1723,5128v30,,63,-4,93,-18c1829,5124,1857,5131,1903,5135v125,49,300,3,240,-53c2132,5072,2118,5065,2102,5061v46,-28,68,-59,33,-77c2124,4977,2110,4977,2096,4977v6,-3,9,-10,11,-14c2107,4963,2110,4967,2110,4967v41,21,46,-28,27,-102c2154,4879,2170,4886,2186,4890v47,10,41,-46,3,-120c2211,4778,2230,4785,2246,4781v99,-11,-76,-217,-248,-270c1955,4480,1925,4466,1900,4462v-65,-115,-161,-217,-270,-308c1663,4147,1701,4133,1731,4102v17,7,44,7,87,-4c1949,4105,2107,4003,2039,3968v-11,-7,-27,-7,-43,-7c2034,3919,2047,3881,2012,3877v-11,-3,-25,,-38,4c2001,3832,2004,3797,1971,3800v-11,,-24,7,-38,18c1952,3762,1949,3723,1917,3737v-14,7,-28,18,-41,35c1884,3709,1876,3667,1846,3692v-47,38,-82,175,-101,273c1742,3968,1707,4024,1707,4066v-39,43,-99,50,-131,50c1497,4056,1412,4000,1328,3954v30,-14,62,-35,87,-70c1431,3888,1459,3884,1499,3860v131,-21,276,-154,202,-172c1688,3685,1674,3685,1658,3692v32,-49,43,-91,5,-88c1652,3604,1638,3608,1625,3618v19,-52,19,-91,-14,-80c1600,3541,1589,3552,1576,3562v11,-59,5,-98,-25,-77c1538,3492,1527,3510,1516,3527v,-66,-11,-105,-38,-73c1437,3503,1418,3643,1412,3744v-3,4,-30,67,-24,109c1358,3898,1306,3919,1273,3926,1142,3856,1022,3804,935,3772v128,-84,355,-234,540,-385c1475,3387,1475,3387,1472,3387v-27,4,-420,63,-597,364c834,3737,810,3727,804,3727v-2,,-8,,-11,c646,3405,534,3082,447,2795,393,2609,343,2431,305,2259v38,-42,66,-101,82,-171c600,2382,930,2522,957,2532v,,,,3,c777,2305,553,2067,401,1912v,-14,-3,-31,-3,-45c575,1933,831,2053,1085,2249v14,70,27,161,19,217c1071,2473,1031,2525,1028,2532v-79,39,-188,105,-216,176c796,2753,831,2757,883,2736v-11,21,-19,42,-24,59c851,2841,883,2841,927,2806v-6,17,-8,38,-8,52c919,2904,949,2893,987,2851v-3,21,-3,39,,56c995,2956,1025,2932,1055,2872v3,21,6,42,11,56c1101,3019,1167,2788,1145,2606v5,-70,,-109,-11,-130c1145,2420,1134,2340,1123,2277v112,91,221,196,322,318c1448,2637,1445,2708,1420,2757v-30,7,-71,56,-73,59c1273,2855,1172,2914,1148,2981v-17,42,16,45,65,28c1202,3026,1194,3047,1191,3065v-8,42,22,42,63,10c1249,3093,1246,3110,1246,3124v,42,27,35,63,-7c1306,3135,1306,3152,1309,3166v8,46,35,21,62,-31c1374,3156,1377,3173,1382,3187v33,84,93,-129,74,-297c1461,2830,1459,2795,1450,2778v19,-42,28,-95,28,-137c1505,2676,1532,2711,1557,2750v,,,,,c1559,2802,1584,2865,1587,2876v5,136,24,329,79,395c1701,3313,1720,3264,1720,3177v14,24,30,45,47,59c1807,3268,1816,3215,1805,3138v16,18,30,28,46,35c1895,3191,1897,3142,1870,3068v19,11,36,18,49,18c1968,3089,1957,3037,1914,2967v22,7,41,7,57,3c2069,2949,1881,2764,1707,2725v-47,-28,-79,-38,-101,-38c1538,2588,1464,2497,1388,2417v43,3,98,-11,150,-60c1570,2368,1622,2326,1625,2322v79,-14,188,-38,223,-94c1873,2193,1840,2175,1788,2182v14,-14,25,-31,33,-45c1837,2098,1807,2091,1761,2105v8,-14,14,-31,17,-45c1786,2018,1756,2018,1715,2046v5,-18,8,-35,8,-49c1723,1951,1693,1965,1655,2007v3,-21,3,-39,,-56c1638,1860,1538,2049,1527,2217v-14,49,-19,84,-17,105c1442,2385,1369,2375,1330,2361v-95,-95,-196,-179,-294,-249c1110,2102,1213,2067,1265,1975v35,-3,79,-77,82,-80c1423,1842,1527,1755,1548,1681v14,-49,-24,-49,-76,-17c1483,1639,1489,1618,1491,1597v3,-49,-30,-42,-71,c1423,1576,1426,1559,1423,1541v-5,-49,-35,-31,-68,18c1355,1538,1352,1520,1349,1503v-13,-49,-43,-18,-65,45c1311,1559,1303,1538,1298,1524v-47,-84,-90,161,-47,339c1251,1923,1260,1961,1268,1982v-58,102,-199,120,-257,123c848,1993,692,1912,559,1856v60,,114,-17,158,-49c851,1779,1014,1744,1159,1699v,,,,-3,c1140,1695,995,1653,826,1667v3,-7,8,-17,11,-24c883,1517,870,1373,793,1247v9,,17,,25,-4c927,1229,973,1236,973,1236v,,,,-84,-94c848,1096,807,1054,769,1023,840,946,878,855,889,764v139,245,430,294,520,304c1519,1082,1565,1100,1565,1100v,,,,-71,-116c1281,617,1033,553,905,546v60,-21,123,-42,188,-59c1153,490,1208,473,1260,445v68,-14,136,-28,207,-35c1497,823,1892,946,1996,974v106,28,150,52,150,52c2146,1026,2146,1026,2086,904,1917,539,1696,431,1568,399v90,-7,182,-10,278,-10c1887,399,1925,399,1963,396v60,3,120,10,183,21c2072,795,2394,1061,2478,1128v85,66,117,105,117,105c2595,1233,2595,1233,2574,1103,2508,669,2304,490,2203,431v35,7,73,14,109,21c2522,764,2895,571,2991,518v73,-38,117,-59,133,-63c3070,522,3034,645,3018,795,2871,676,2734,641,2658,722v-101,108,-57,395,93,683c2726,1405,2704,1405,2683,1405v-235,-63,-428,-18,-475,126c2173,1650,2244,1804,2380,1944v-155,102,-248,235,-232,361c2170,2473,2385,2567,2653,2546v2,,5,,8,4c2647,2578,2634,2606,2623,2634v-161,231,-227,469,-150,592c2535,3324,2674,3324,2835,3240v-8,224,36,392,128,438c3083,3734,3250,3555,3370,3261v5,-11,13,-21,19,-32c3400,3261,3413,3289,3427,3313v3,14,8,28,11,42c3449,3419,3465,3482,3484,3552v44,161,44,161,44,161c3528,3713,3533,3685,3552,3629v63,101,131,154,199,140c3825,3755,3882,3664,3915,3524v24,119,68,248,147,385c4128,4028,4128,4028,4128,4028v,,2,-60,21,-196c4158,3772,4177,3639,4171,3489v52,7,98,-7,131,-42c4324,3422,4340,3391,4348,3348v41,39,85,78,128,113c4468,3524,4411,4000,4798,4420v93,105,93,105,93,105c4891,4525,4880,4459,4875,4308v-3,-108,-20,-438,-159,-658c4790,3702,4866,3755,4945,3800v3,60,41,508,472,771c5521,4637,5521,4637,5521,4637v,,-22,-56,-55,-192c5447,4361,5387,4130,5262,3968v125,56,256,105,392,144c5662,4147,5766,4595,6240,4739v112,39,112,39,112,39c6352,4778,6322,4728,6268,4606v-36,-77,-137,-301,-292,-424c6060,4196,6148,4203,6238,4207v71,87,297,308,684,199c7031,4378,7031,4378,7031,4378v,,-41,-24,-128,-101c6818,4200,6480,3912,6227,4165v-38,,-74,-4,-112,-7c6221,4123,6450,4000,6584,3594v43,-123,43,-123,43,-123c6627,3471,6589,3499,6494,3541v-93,42,-450,221,-436,610c5995,4144,5935,4133,5878,4123v-36,-14,-77,-25,-117,-25c5668,4077,5578,4049,5491,4017v131,4,365,-45,589,-357c6156,3555,6156,3555,6156,3555v,,-46,11,-156,11c5894,3566,5485,3583,5390,3979v-68,-28,-134,-56,-197,-88c5147,3849,5095,3821,5035,3807v-60,-35,-117,-70,-174,-108c4986,3727,5243,3727,5507,3422v87,-95,87,-95,87,-95c5594,3327,5548,3331,5439,3317v-106,-14,-518,-53,-649,329c4632,3538,4487,3419,4362,3299v,-17,3,-31,,-49c4496,3285,4700,3289,4940,3107v98,-70,98,-70,98,-70c5038,3037,4992,3030,4888,2988v-49,-18,-163,-60,-292,-63c4586,2918,4542,2879,4466,2799v-3,-4,-6,-7,-11,-11c4607,2795,4722,2743,4755,2634v35,-119,-36,-273,-172,-413c4738,2119,4831,1986,4815,1860v-9,-63,-47,-119,-104,-158c4790,1706,4872,1706,4954,1699v103,63,278,182,436,319c5365,2056,5313,2147,5275,2252v-38,105,-60,224,-27,326c5234,2592,5221,2613,5213,2634v-30,84,,179,62,217c5341,2890,5414,2851,5444,2771v30,-84,,-179,-62,-218c5349,2532,5311,2536,5278,2553v-52,-175,98,-441,139,-507c5537,2151,5643,2266,5698,2375v-17,17,-33,38,-44,66c5624,2525,5654,2620,5717,2658v65,39,139,,169,-80c5916,2494,5886,2399,5823,2361v-32,-18,-65,-18,-95,-4c5657,2214,5507,2067,5360,1944v125,-4,422,,542,112c5900,2063,5894,2070,5891,2077v-30,84,,179,63,217c6020,2333,6093,2294,6123,2214v30,-84,,-179,-63,-217c6014,1968,5962,1982,5924,2021,5769,1874,5357,1895,5303,1898v-112,-87,-219,-161,-284,-199c5153,1681,5286,1650,5417,1597v49,49,324,301,559,186c5976,1786,5976,1790,5979,1793v27,84,101,126,166,91c6210,1849,6243,1755,6216,1671v-27,-84,-101,-126,-166,-91c5998,1608,5968,1671,5970,1737v-193,102,-430,-87,-509,-157c5570,1531,5676,1468,5780,1384v5,10,13,21,21,28c5856,1471,5935,1464,5981,1394v47,-70,41,-172,-13,-231c5913,1103,5834,1110,5788,1180v-30,46,-38,109,-25,162c5649,1436,5529,1506,5403,1555v-5,-56,3,-213,221,-399c5671,1212,5744,1212,5793,1159v55,-59,60,-164,11,-231c5758,858,5676,851,5624,914v-46,53,-57,144,-24,210c5477,1229,5417,1331,5390,1408v-27,77,-25,133,-22,165c5183,1643,4992,1671,4806,1671v69,-70,208,-228,338,-470c5196,1194,5507,1128,5662,722v63,31,137,-11,161,-91c5851,546,5821,452,5755,417v-65,-35,-139,3,-166,87c5564,574,5583,655,5630,701v-126,332,-363,423,-458,448c5256,991,5335,799,5393,574v,,2,,2,c5463,599,5534,546,5551,455v19,-87,-22,-178,-93,-199c5390,231,5319,284,5303,375v-14,70,10,143,54,178c5303,767,5229,949,5150,1103,5106,1030,4962,750,5014,473v2,,8,3,10,3c5095,487,5158,424,5169,336v8,-91,-41,-171,-109,-185c4989,140,4926,203,4915,291v-8,66,19,133,63,164c4913,778,5093,1089,5125,1145v-169,316,-349,491,-384,526c4686,1671,4635,1667,4583,1660v-60,-17,-131,-28,-207,-28c4351,1629,4327,1622,4302,1618v11,-24,22,-45,30,-66c4493,1321,4558,1082,4482,960v-63,-98,-202,-98,-363,-14c4128,722,4084,553,3991,508,3871,452,3705,631,3585,925v-5,10,-14,21,-19,31c3555,925,3541,897,3528,872,3451,581,3323,389,3203,413v-30,7,-54,25,-79,53c3116,462,3094,448,3026,413,2672,182,2415,340,2334,406v-88,-21,-175,-35,-259,-45c2246,280,2380,91,2426,21v3,-3,3,-3,3,-7l2015,14c1832,144,1758,319,1750,343v-139,4,-275,18,-406,39c1467,277,1554,112,1598,14r-328,c1074,193,1017,420,1009,462v-55,18,-109,35,-161,56c840,504,832,487,823,473,924,326,979,130,1006,14r-256,c660,123,600,238,562,340v-33,,-66,7,-101,14c491,221,488,105,463,14l3,14r,2319c76,2382,155,2389,232,2354v11,-4,22,-11,32,-18c284,2420,305,2504,327,2588v-3,11,-11,56,-24,130c166,2816,71,2984,3,3156r,308c120,3215,224,2970,284,2827v-41,273,-90,739,-39,1204c234,4070,207,4144,161,4179v-30,-14,-82,10,-87,10c52,4186,27,4182,,4182r,385c41,4550,115,4438,144,4319v25,-49,36,-84,36,-105c213,4189,237,4147,254,4109v10,80,24,161,43,241c294,4354,294,4357,294,4364v,,6,130,-40,200c221,4564,177,4606,174,4613,117,4630,46,4658,,4693r,88c8,4781,14,4781,22,4778v-8,14,-17,24,-22,38l,4862v11,7,30,3,57,-11c49,4869,46,4883,44,4900v-6,42,24,39,62,4c104,4921,101,4939,101,4953v3,45,33,28,65,-21c166,4953,166,4970,172,4988v24,87,106,-112,103,-284c286,4648,286,4613,281,4592v24,-39,38,-88,43,-133c352,4553,382,4644,423,4728v,,,,,c420,4756,428,4802,447,4865v,14,3,28,6,42c447,4907,442,4914,442,4921v,4,,7,2,11c442,4946,442,4963,439,4981v-25,10,-44,49,-55,101c384,5082,382,5082,382,5082v,-35,2,-77,8,-98c395,4981,398,4977,398,4970v,-10,-5,-17,-11,-17c379,4953,373,4960,373,4967v,3,,7,3,10c371,5002,368,5047,368,5086v-16,3,-35,10,-52,24c254,5149,245,5250,264,5362v11,130,58,281,88,375c352,5737,352,5737,352,5737v,21,2,81,30,109c354,5933,330,6021,311,6108,284,5996,207,5867,207,5867v-68,234,47,347,79,375c275,6312,267,6385,259,6455,218,6350,120,6238,120,6238v-33,238,87,326,128,347c243,6669,243,6749,243,6833,194,6728,60,6630,60,6630v3,256,147,302,185,312c248,7023,254,7103,259,7180,207,7089,115,7005,115,7005v-3,42,,77,5,109c109,7089,93,7065,74,7037v,,-25,126,-22,234c38,7236,22,7205,5,7173r,186c16,7387,30,7415,41,7443,30,7436,16,7429,5,7425r,141c38,7580,71,7583,98,7573v25,56,49,112,71,168c142,7737,120,7741,98,7755v-27,17,-46,52,-60,94c27,7839,16,7828,5,7818r,178c8,8017,14,8035,19,8052v-5,-3,-8,-10,-14,-14l5,8098v6,7,14,14,20,21c19,8115,11,8115,5,8115r,1738c8,9853,8,9853,8,9853v,3,-3,7,-3,7l5,9954v17,-35,33,-70,52,-105c35,9993,52,10108,109,10157v65,56,172,7,278,-108c393,10077,401,10105,409,10129v-112,74,-235,196,-344,389c38,10434,19,10361,5,10294r,151c16,10483,27,10522,41,10564v-11,24,-25,49,-36,73l5,10802v22,-7,50,-18,80,-28c55,10903,11,11226,185,11534v-49,59,-57,157,-13,228c215,11832,297,11842,352,11783v11,-11,19,-25,24,-39c398,11744,423,11744,453,11748v133,7,646,21,793,-463c1311,11212,1344,11082,1358,11005v54,154,95,319,125,490c1483,11495,1483,11495,1483,11495v,4,-49,137,-114,217c1268,11681,881,11597,491,12080v-107,123,-107,123,-107,123c384,12203,444,12196,581,12206v133,11,651,39,804,-451c1434,11695,1475,11611,1497,11562v38,238,54,480,60,704c1543,12290,1486,12378,1390,12462v-95,-46,-474,-189,-907,231c368,12802,368,12802,368,12802v,,60,,194,31c692,12865,1202,12966,1399,12508v73,-63,128,-130,158,-172c1562,12651,1543,12924,1529,13078v-38,49,-335,459,-177,1188c1388,14444,1388,14444,1388,14444v,,21,-70,95,-220c1551,14080,1810,13516,1562,13117v8,-102,22,-266,27,-469c1611,12683,1644,12732,1682,12781v30,529,534,700,665,742c2383,13534,2413,13544,2437,13555v-24,129,-54,343,-38,581c2399,14143,2399,14147,2399,14154v-87,-175,-183,-280,-183,-280c2216,13874,2216,14105,2295,14353v-24,-31,-51,-66,-81,-98c1982,14003,1723,13909,1723,13909v,,114,315,346,570c2072,14483,2075,14486,2080,14490v-158,-46,-283,-35,-283,-35c1797,14455,1925,14620,2118,14725v-35,,-73,,-111,3c1704,14760,1467,14928,1467,14928v,,221,105,496,94c1960,15043,1957,15068,1957,15089v-87,87,-139,161,-139,161c1818,15250,1876,15250,1960,15233v8,77,27,143,49,206c1903,15649,1857,15842,1846,15880v-47,-73,-85,-112,-85,-112c1532,16308,1840,16679,1927,16770v-24,123,-46,245,-68,368c1848,17134,1840,17131,1829,17127v-30,-3,-62,4,-92,25c1652,16931,1521,16840,1521,16840v-65,217,-52,399,-5,540c1429,17271,1341,17215,1268,17229v-33,-396,-210,-592,-278,-659c971,16458,946,16350,921,16245v126,171,314,255,382,283c1409,16574,1450,16602,1450,16602v,,,,-49,-133c1200,15901,837,15856,810,15856v-58,-165,-120,-319,-188,-466c772,15513,960,15544,1025,15555v112,14,158,31,158,31c1183,15586,1183,15586,1112,15471,829,14980,480,15019,433,15029v-51,-91,-106,-178,-160,-259c469,14900,722,14858,807,14840v117,-21,169,-21,169,-21c976,14819,976,14819,878,14725,739,14581,602,14507,485,14476v36,-154,-2,-329,-120,-483c423,13965,450,13958,450,13958v,,,,-104,-56c341,13898,335,13895,330,13891v213,-144,286,-364,240,-574c521,13092,352,12956,90,12998v79,-277,38,-494,-79,-620l11,14777v84,28,161,28,226,7c254,14809,270,14833,284,14858v-268,241,-156,753,-126,882c191,15873,196,15937,196,15937v,,,,55,-127c431,15418,379,15096,335,14942v38,63,79,129,115,199c472,15215,504,15275,545,15324v36,73,74,150,107,231c368,15754,436,16273,455,16406v19,136,22,196,22,196c477,16602,477,16602,543,16483v196,-340,185,-645,158,-809c742,15779,780,15887,815,16000v8,52,22,98,41,143c875,16217,894,16290,913,16367v-300,63,-362,543,-379,669c518,17162,504,17218,504,17218v,,,,85,-77c875,16893,921,16581,927,16441v11,45,19,91,27,140c823,16921,1055,17260,1150,17383v-38,126,-32,322,17,536c1167,17933,1167,17947,1170,17961v-25,-11,-50,-18,-71,-25c886,17796,687,17772,613,17898v-60,102,-24,273,79,455c521,18399,403,18497,395,18623v-13,168,175,333,437,406c812,19050,796,19071,782,19092v-201,165,-319,372,-269,515c551,19723,684,19772,859,19751v-57,210,-52,392,30,466c900,20227,911,20234,924,20238v-79,28,-166,52,-253,73c668,20262,654,20150,624,20038v-30,-109,-79,-214,-155,-256c472,19758,469,19733,463,19709v-24,-84,-98,-130,-163,-98c234,19642,199,19737,224,19821v24,84,98,129,163,98c423,19901,447,19870,461,19828v133,80,169,403,174,490c491,20350,352,20360,256,20332v3,-28,3,-56,-5,-84c226,20164,153,20119,87,20150v-35,18,-62,53,-76,98l11,20367v24,84,95,126,163,95c207,20448,232,20416,245,20381v128,39,317,11,488,-35c643,20462,431,20724,284,20752v,-7,-3,-17,-6,-24c254,20644,180,20598,115,20630v-66,31,-101,126,-77,210c63,20924,136,20970,202,20938v49,-21,79,-77,84,-140c480,20766,761,20381,799,20329v128,-39,245,-81,311,-109c1025,20350,946,20493,881,20651v-60,10,-398,73,-502,368c376,21019,376,21015,373,21015v-65,-35,-139,,-169,84c177,21183,204,21278,270,21316v65,35,139,,169,-84c461,21166,447,21096,409,21047v84,-245,357,-323,450,-344c807,20837,766,20977,736,21127v-11,-3,-19,-3,-30,-3c635,21131,581,21208,586,21299v6,91,66,161,136,154c793,21446,848,21369,842,21278v-2,-60,-30,-112,-70,-137c802,20973,851,20812,913,20665v36,35,112,158,60,483c911,21152,856,21215,851,21299v-6,91,46,171,117,178c1039,21485,1101,21418,1107,21327v5,-81,-36,-154,-96,-172c1041,20970,1031,20844,1009,20763v-22,-77,-55,-119,-74,-137c1017,20441,1120,20273,1232,20122v17,-17,36,-32,52,-53c1273,20189,1262,20413,1298,20689v-33,53,-218,375,-115,799l1268,21488v-17,-4,-30,-7,-47,-4c1131,21131,1251,20854,1306,20752v27,190,73,400,153,610c1459,21362,1456,21362,1456,21362v-36,28,-57,73,-63,122l1647,21484v-3,-21,-9,-42,-17,-59c1603,21362,1546,21330,1494,21344v-76,-203,-123,-399,-150,-581c1415,20777,1671,20847,1783,21096v-3,3,-8,3,-11,7c1715,21155,1704,21260,1745,21334v41,73,122,87,180,35c1982,21316,1993,21211,1952,21138v-33,-56,-85,-77,-134,-63c1690,20784,1393,20721,1339,20714v-44,-340,-22,-606,-11,-697c1349,19992,1369,19964,1390,19936v3,-3,6,-3,6,-3c1401,19968,1407,19999,1415,20027v11,309,90,540,213,557c1696,20595,1767,20535,1827,20430v24,46,35,74,38,81c1862,20675,1889,20823,1900,20886v27,136,30,196,30,196c1930,21082,1930,21082,1990,20959v90,-175,128,-340,142,-480c2165,20486,2197,20486,2225,20469v16,-11,30,-25,43,-39c2320,20542,2369,20661,2415,20788v-245,122,-286,486,-289,697l2339,21485v120,-249,123,-473,112,-599c2478,20959,2503,21036,2524,21113v9,77,28,144,58,207c2595,21376,2609,21428,2623,21485r35,c2653,21463,2650,21439,2644,21418v17,24,36,45,55,67l3042,21485v-190,-414,-471,-473,-512,-477c2497,20903,2459,20802,2424,20707v166,186,419,224,504,235c3045,20956,3097,20973,3097,20973v,,,,-76,-122c2724,20353,2369,20381,2298,20392v38,-88,49,-224,30,-386c2443,20020,2546,20003,2593,19992v106,-21,155,-21,155,-21c2748,19971,2748,19971,2696,19919v68,,123,-28,156,-81c2912,19737,2876,19565,2773,19383v171,-46,289,-144,297,-270c3083,18945,2895,18781,2634,18707v19,-21,35,-42,49,-63c2884,18479,3002,18273,2953,18129v-39,-115,-172,-165,-347,-143c2664,17775,2658,17593,2576,17520v-60,-56,-150,-42,-248,24c2328,17544,2328,17544,2328,17544v-112,7,-202,42,-272,95c2045,17481,2015,17352,1971,17260v442,-262,428,-753,428,-753c2208,16546,2088,16662,2017,16795v30,-147,63,-295,96,-442c2361,16280,2497,16119,2574,15975v40,158,84,259,84,259c2658,16234,2751,15909,2726,15520v,-7,,-11,,-18c2813,15677,2909,15782,2909,15782v,,,-231,-79,-479c2854,15334,2882,15369,2912,15401v130,143,270,234,365,287c3271,15716,3269,15744,3269,15775v,42,11,84,27,127c3263,15880,3228,15870,3198,15870v-85,3,-150,35,-147,200c3053,16234,3122,16262,3206,16259v33,,65,-14,98,-35c3288,16266,3280,16311,3280,16350v2,108,27,192,155,189c3563,16535,3585,16448,3582,16339v,-42,-11,-84,-27,-126c3588,16234,3623,16245,3653,16245v85,-4,150,-35,147,-200c3798,15880,3729,15852,3645,15856v-33,,-65,14,-98,35c3563,15849,3571,15803,3571,15765v-2,-109,-27,-193,-155,-189c3381,15576,3356,15583,3334,15597v-57,-116,-150,-277,-278,-417c3053,15176,3051,15173,3045,15169v158,46,284,36,284,36c3329,15205,3201,15040,3007,14938v35,,74,,112,-3c3212,14924,3301,14903,3378,14875v101,21,474,84,610,-259c4040,14662,4089,14707,4136,14753v27,35,57,70,92,94c4302,14924,4370,15005,4436,15085v-115,-84,-338,-189,-649,-52c3680,15075,3680,15075,3680,15075v,,44,21,139,87c3912,15226,4275,15467,4509,15183v49,67,96,134,139,200c4673,15446,4708,15506,4755,15555v38,66,76,133,111,203c4765,15656,4545,15495,4196,15597v-112,28,-112,28,-112,28c4084,15625,4128,15649,4217,15730v88,77,434,368,693,115c5030,16087,5125,16322,5196,16539v-84,-126,-278,-329,-624,-319c4460,16220,4460,16220,4460,16220v,,38,35,115,137c4610,16402,4695,16511,4804,16595v5,14,30,74,68,193c4896,16868,4970,17092,5101,17246v3,11,3,25,5,35c4855,17183,4670,17285,4594,17495v-71,193,-33,417,144,599c4613,18056,4479,18028,4337,18014v-98,-81,-256,-232,-398,-393c3967,17586,4029,17506,4078,17408v50,-98,85,-211,63,-316c4158,17078,4171,17064,4182,17040v38,-77,22,-179,-38,-228c4084,16763,4005,16784,3967,16861v-38,77,-22,179,38,228c4038,17113,4073,17120,4106,17110v32,186,-145,417,-194,480c3806,17464,3713,17331,3670,17211v19,-14,35,-31,49,-56c3757,17078,3740,16977,3680,16928v-60,-49,-139,-28,-177,49c3465,17054,3481,17155,3541,17204v30,25,63,32,93,21c3689,17380,3819,17555,3953,17702v-125,-18,-417,-77,-523,-210c3435,17485,3438,17478,3441,17471v38,-77,21,-179,-39,-228c3342,17194,3263,17215,3225,17292v-38,77,-22,179,38,228c3307,17555,3359,17551,3400,17520v139,175,548,227,602,231c4106,17859,4201,17950,4261,18000v-133,-7,-270,,-406,31c3811,17975,3566,17674,3321,17744v,-4,,-7,,-11c3304,17646,3233,17593,3165,17614v-68,21,-109,112,-93,200c3089,17901,3160,17954,3228,17933v54,-18,90,-77,95,-144c3525,17726,3740,17954,3811,18038v-114,28,-226,74,-335,137c3471,18164,3465,18154,3460,18143v-47,-66,-129,-73,-180,-14c3228,18189,3222,18294,3269,18360v46,67,128,74,180,14c3484,18336,3498,18276,3490,18220v122,-73,250,-119,379,-147c3869,18129,3841,18283,3607,18430v-41,-63,-112,-77,-166,-31c3381,18448,3364,18549,3402,18626v39,78,118,99,178,49c3631,18630,3650,18546,3626,18472v133,-84,202,-171,240,-245c3901,18157,3904,18101,3904,18066v191,-35,382,-28,567,4c4395,18129,4242,18259,4084,18472v-55,,-368,7,-564,382c3460,18812,3383,18840,3351,18914v-36,77,-17,178,43,224c3454,19183,3533,19159,3569,19082v30,-67,21,-151,-19,-200c3710,18574,3956,18525,4051,18521v-101,144,-199,319,-281,529c3770,19050,3768,19050,3768,19047v-66,-35,-139,3,-167,87c3574,19218,3604,19313,3670,19348v65,35,139,-4,166,-88c3858,19194,3841,19117,3800,19071v77,-203,172,-371,268,-508c4103,18644,4215,18949,4133,19211v-3,-3,-8,-3,-11,-7c4054,19180,3983,19232,3964,19320v-19,88,22,179,90,203c4100,19527,4171,19474,4190,19386xm9408,15954v-19,7,-41,18,-62,28c9376,15958,9406,15933,9436,15908v-9,18,-20,32,-28,46xm9226,15653v43,3,90,,136,-4c9400,15646,9436,15639,9471,15632v-180,140,-286,329,-286,329c9185,15961,9212,15958,9258,15947v-62,49,-125,95,-188,140c9149,15986,9215,15845,9226,15653xm9247,16059v14,14,36,39,71,67c9231,16315,9190,16476,9182,16507v-95,-70,-256,-140,-469,-91c8896,16304,9076,16185,9247,16059xm5515,8686v3,4,8,7,11,11c5529,8704,5556,8763,5583,8781v11,42,6,91,-2,129c5450,9068,5308,9198,5180,9303v84,-144,223,-386,335,-617xm5433,7457v-5,,-11,,-16,c5425,7450,5431,7443,5439,7436v-3,7,-6,14,-6,21xm5044,6907v32,-31,60,-95,62,-102c5161,6753,5226,6683,5270,6613v16,-4,33,-7,46,-11c5322,6602,5373,6623,5403,6606v41,28,71,87,85,126c5485,6872,5477,7012,5466,7145v-8,-14,-24,-28,-52,-42c5433,7096,5447,7089,5458,7079v27,-28,3,-49,-44,-60c5428,7009,5436,6998,5444,6988v22,-35,-5,-49,-51,-46c5403,6928,5412,6914,5417,6904v14,-42,-19,-46,-65,-25c5360,6862,5368,6844,5368,6830v14,-91,-136,28,-202,175c5134,7047,5120,7079,5117,7100v-43,21,-76,66,-101,101c5016,7093,5024,6991,5044,6907xm5022,7271v11,-24,54,-112,112,-136c5161,7156,5215,7145,5221,7145v76,32,185,63,234,32c5461,7173,5463,7170,5466,7170v-5,70,-14,136,-22,206c5433,7373,5414,7373,5393,7376v8,-14,16,-28,19,-42c5422,7292,5393,7292,5352,7313v5,-17,11,-31,11,-49c5365,7219,5333,7229,5294,7268v3,-21,6,-39,3,-56c5286,7117,5174,7296,5153,7464v-19,52,-25,87,-22,109c5106,7601,5087,7639,5076,7674v-24,-130,-46,-270,-54,-403xm5093,7758v8,-42,27,-108,62,-147c5188,7618,5237,7587,5240,7583v54,-3,128,-14,180,-35c5376,7825,5316,8087,5248,8333v-35,-109,-104,-326,-155,-575xm3590,6182v-19,14,-35,32,-54,49c3560,6196,3582,6164,3607,6129v-6,21,-11,35,-17,53xm3348,5958v43,-14,87,-32,131,-53c3514,5888,3550,5870,3580,5849v-142,200,-202,417,-202,417c3378,6266,3405,6252,3446,6224v-49,67,-98,137,-150,200c3348,6308,3381,6150,3348,5958xm3460,6340v13,10,43,24,81,38c3498,6592,3495,6760,3492,6791v-106,-31,-275,-42,-471,85c3176,6707,3323,6525,3460,6340xm1279,4595v2,-3,8,-10,11,-17c1290,4592,1290,4602,1290,4613v-3,-7,-9,-11,-11,-18xm1720,4616v-5,-59,-13,-91,-24,-108c1709,4452,1704,4389,1696,4343v65,63,120,133,161,207c1854,4602,1876,4672,1878,4679v-2,88,,197,14,284c1884,4981,1876,4998,1867,5016v-2,3,-49,45,-57,84c1769,5124,1715,5117,1682,5107v-84,-91,-163,-186,-237,-284c1459,4827,1478,4816,1502,4799v-8,21,-11,42,-11,59c1491,4904,1521,4890,1554,4851v-3,18,-3,35,,49c1562,4942,1587,4925,1614,4876v3,17,5,35,11,49c1641,4967,1663,4935,1682,4876v6,21,11,35,19,49c1748,5002,1769,4774,1720,4616xm1448,4312v-19,-53,-39,-81,-52,-91c1396,4179,1382,4137,1369,4102v98,59,196,126,280,199c1658,4329,1682,4424,1663,4497v-30,14,-60,74,-60,81c1538,4634,1448,4721,1437,4792v,7,,10,,14c1399,4756,1363,4704,1328,4655v11,-7,21,-28,32,-53c1363,4620,1369,4637,1374,4648v19,35,38,7,49,-49c1429,4616,1437,4630,1445,4641v27,31,41,-7,41,-70c1497,4588,1505,4599,1516,4609v57,49,19,-171,-68,-297xm1309,4066v19,36,49,95,49,158c1333,4252,1322,4319,1322,4326v-32,59,-71,136,-90,199c1090,4308,968,4084,861,3860v88,35,265,105,448,206xm4414,2956v-33,14,-66,32,-96,56c4313,2995,4307,2981,4302,2963v35,-3,71,-3,112,-7xm316,3187v36,172,96,466,167,718c477,3905,474,3909,469,3909v-6,,-60,-14,-87,7c349,3898,322,3863,303,3832v-14,-228,-3,-452,13,-645xm463,4942v3,11,3,18,6,28c466,4970,463,4970,461,4974v,-11,,-21,2,-32xm270,7793c218,7671,166,7544,115,7422v13,-28,49,-105,35,-203c188,7296,248,7324,273,7334v8,74,19,147,27,221c245,7474,169,7404,169,7404v-11,246,117,312,161,326c341,7783,349,7839,360,7888v-30,-42,-60,-70,-90,-95xm308,11499v-30,-11,-63,-7,-93,10c44,11212,93,10900,120,10781v68,161,158,333,278,497c365,11341,335,11415,308,11499xm420,11236c311,11086,226,10928,164,10777v70,-14,329,-49,496,137c575,10991,493,11093,420,11236xm687,10886c548,10721,352,10707,234,10718v194,-81,488,-266,529,-648c772,10038,780,10007,785,9975v11,-38,19,-77,25,-115c815,9867,818,9870,823,9874v25,98,60,199,107,308c930,10185,932,10185,932,10189v36,80,77,165,126,249c1058,10438,1058,10441,1058,10445v-6,56,-22,185,-47,276c965,10732,840,10763,703,10879v-11,3,-13,3,-16,7xm1238,11233v-52,-14,-194,-46,-377,10c957,11121,1025,10966,1025,10767v30,-84,46,-217,55,-280c1115,10546,1153,10602,1194,10662v55,84,98,178,139,276c1333,10973,1306,11142,1238,11233xm1884,20245v,,,-4,,-4c1884,20241,1887,20241,1884,20245v3,-4,,,,xm6011,16528v-2,4,-46,53,-147,144c5834,16697,5785,16742,5728,16809v-6,-11,-11,-18,-17,-28c5711,16781,5711,16777,5711,16777v33,-73,74,-161,123,-259c5867,16563,5946,16549,6011,16528xm5766,16577v16,-59,33,-119,52,-178c5826,16420,5831,16430,5837,16437v-27,49,-49,98,-71,140xm5872,15972v6,-39,14,-78,19,-116c5894,15856,5902,15852,5908,15852v-11,39,-22,78,-36,120xm5968,15667v-22,21,-41,45,-58,73c5919,15677,5927,15614,5935,15544v38,-17,150,-91,123,-311c6058,15233,5992,15303,5949,15383v5,-66,8,-133,11,-200c5981,15173,6033,15141,6063,15068v-5,91,30,158,44,182c6058,15387,6011,15527,5968,15667xm7350,12851v-19,7,-38,21,-60,42c7290,12893,7287,12889,7287,12889v14,-21,30,-45,44,-63c7336,12837,7344,12844,7350,12851xm5905,11026v153,-25,264,-137,346,-273c6232,10991,6273,11170,6292,11233v-63,98,-188,154,-215,164c5995,11359,5916,11313,5845,11257v-52,-45,-101,-87,-150,-122c5741,11117,5842,11075,5905,11026xm5422,11012v11,39,44,182,41,322c5409,11394,5226,11621,5185,12042v-32,-53,-90,-74,-141,-49c4989,12017,4959,12084,4962,12154v-19,7,-36,14,-55,21c4910,12171,4910,12168,4913,12164v62,-140,291,-655,98,-1047c5011,11040,4967,10963,4896,10896v145,-10,322,14,526,116xm4817,12388v,,17,-52,63,-157c4907,12220,4937,12213,4967,12199v,,,4,,4c4992,12287,5065,12332,5131,12301v16,-7,32,-21,43,-39c5174,12297,5177,12329,5180,12364v-19,-7,-41,-7,-60,-4c5060,12378,5022,12445,5019,12518v-286,60,-480,-137,-548,-224c4569,12290,4676,12280,4790,12252v27,133,27,136,27,136xm4490,12252v8,-28,22,-84,46,-147c4624,12115,4692,12091,4727,12028v6,-11,11,-21,14,-35c4749,12063,4763,12133,4779,12210v-101,24,-199,38,-289,42xm4782,11362v-30,105,-52,235,-55,386c4725,11751,4722,11751,4719,11755v-35,-106,-103,-221,-193,-330c4526,11422,4523,11422,4523,11418v24,-7,49,-14,71,-21c4662,11394,4727,11383,4782,11362xm4812,9664v8,-4,41,-25,93,-57c4926,9618,4945,9628,4967,9635v-191,225,-281,452,-321,648c4583,10287,4517,10301,4446,10329v115,-189,243,-413,366,-665xm4384,12059v38,18,76,32,112,39c4468,12168,4455,12227,4449,12252v-24,,-46,,-68,c4389,12196,4389,12129,4384,12059xm3899,12147v,,2,3,2,3c3899,12150,3896,12147,3896,12147v-3,-7,-8,-14,-11,-21c3888,12136,3893,12140,3899,12147xm2241,15495v11,-14,19,-28,30,-42c2257,15495,2244,15537,2230,15579v6,-28,8,-56,11,-84xm1993,16451v5,-280,-74,-472,-142,-581c1873,15856,1993,15779,2124,15639v27,38,49,63,62,77c2113,15954,2050,16199,1993,16451xm2195,15944v24,-88,51,-176,79,-260c2271,15744,2274,15782,2274,15782v,,128,-164,207,-413c2481,15415,2481,15464,2484,15513v2,59,11,119,19,175c2355,15726,2257,15831,2195,15944xm3424,14627v-95,-21,-212,-35,-341,-21c3078,14606,3075,14606,3072,14606v137,-113,219,-232,219,-232c3291,14374,3111,14374,2917,14476v25,-32,52,-67,76,-105c3124,14171,3201,13958,3239,13839v11,24,24,59,41,101c3326,14059,3511,14521,3828,14458v32,25,62,49,95,78c3830,14504,3642,14476,3424,14627xm3830,14413v-30,-119,-144,-455,-523,-599c3282,13803,3263,13796,3250,13789v8,-31,13,-49,13,-49c3263,13740,3244,13751,3214,13772v-11,-4,-11,-4,-11,-4c3203,13768,3206,13772,3209,13775v-85,60,-248,197,-387,407c2819,14185,2816,14189,2813,14196v36,-203,28,-364,28,-364c2841,13832,2713,13996,2631,14245v,-46,,-95,-3,-144c2614,13891,2571,13705,2533,13579v5,4,8,4,8,4c2541,13583,2541,13583,2516,13530v-24,-77,-46,-122,-46,-122c2470,13408,2467,13415,2467,13422v-259,-599,-643,-673,-752,-680c1652,12669,1606,12581,1595,12564v3,-91,3,-190,,-291c1598,12269,1595,12262,1595,12259v-3,-88,-6,-182,-14,-277c1614,12024,1671,12084,1734,12122v174,480,690,414,823,393c2694,12494,2754,12497,2754,12497v,,,,-112,-116c2230,11930,1846,12042,1748,12084v-85,-49,-159,-151,-172,-168c1559,11709,1529,11495,1483,11292v36,25,90,60,145,81c1851,11832,2364,11663,2495,11618v24,-7,46,-14,65,-21c2617,11730,2813,11755,3042,11670v9,,20,,28,-3c3062,11698,3056,11726,3051,11755v-107,259,-126,497,-33,588c3092,12416,3220,12374,3353,12248v33,207,104,351,197,365c3667,12627,3784,12427,3841,12136v44,84,90,165,139,249c3999,12532,4024,12781,4029,13026v-38,-4,-128,-7,-215,14c3727,13061,3637,13106,3593,13198v-19,-7,-38,-7,-57,-4c3465,13212,3421,13296,3432,13387v14,91,79,147,150,133c3653,13502,3697,13418,3686,13327v-8,-45,-30,-84,-57,-108c3710,13061,3964,13068,4032,13075v,189,-11,368,-49,483c3961,13548,3939,13544,3918,13551v-71,18,-115,102,-104,193c3825,13828,3885,13881,3948,13877v2,32,5,88,5,168c3953,14136,3959,14392,4048,14599v-68,-67,-141,-127,-218,-186xm5090,16161v33,-49,259,-431,79,-1041c5128,14970,5128,14970,5128,14970v,,-16,63,-68,199c5022,15268,4913,15565,4951,15842v-44,-91,-93,-182,-145,-277c4825,15509,4962,15096,4684,14599v-66,-123,-66,-123,-66,-123c4618,14476,4616,14539,4594,14679v-14,84,-49,326,-3,547c4504,15099,4408,14973,4302,14854v8,-35,85,-494,-275,-910c3999,13909,3980,13888,3969,13874v66,-21,109,-102,96,-190c4059,13642,4040,13604,4013,13579v52,-157,60,-399,52,-627c4141,13082,4307,13397,4305,13586v-6,,-14,,-19,4c4215,13607,4171,13691,4182,13782v14,92,79,148,150,134c4403,13898,4446,13814,4436,13723v-9,-63,-47,-112,-93,-130c4348,13345,4098,12928,4062,12868v-8,-171,-24,-322,-35,-413c4114,12585,4212,12707,4321,12816v-3,80,-5,515,202,697c4520,13516,4520,13516,4517,13520v-38,77,-21,178,39,227c4616,13796,4695,13775,4733,13698v38,-77,22,-178,-38,-227c4648,13432,4591,13439,4547,13478v-174,-147,-190,-505,-190,-627c4449,12938,4553,13012,4665,13071v-3,11,-6,25,-9,39c4651,13201,4700,13282,4771,13289v71,7,134,-56,139,-147c4915,13050,4866,12970,4795,12963v-46,-7,-90,21,-114,66c4556,12963,4441,12875,4337,12774v33,-39,139,-119,382,c4711,12854,4752,12935,4815,12952v68,21,139,-31,155,-119c4986,12746,4945,12655,4877,12634v-62,-21,-122,21,-147,94c4591,12662,4496,12655,4427,12669v-62,14,-100,49,-117,73c4160,12588,4032,12402,3926,12206v3,,3,,5,c4046,12413,4177,12525,4275,12473v49,-25,82,-92,98,-183c4389,12290,4403,12290,4419,12290v36,53,257,340,603,270c5038,12644,5106,12697,5172,12679v57,-17,98,-80,101,-154c5286,12501,5303,12473,5322,12441v81,-137,392,-658,174,-1096c5499,11219,5477,11093,5461,11026v114,60,234,147,365,259c5831,11289,5840,11296,5845,11299v8,32,33,158,30,259c5791,11674,5562,12052,5676,12700v27,179,27,179,27,179c5703,12879,5728,12809,5807,12665v76,-143,371,-714,101,-1138c5908,11453,5894,11376,5886,11327v57,39,117,74,180,102c6069,11429,6069,11432,6071,11432v79,35,161,63,246,84c6347,11562,6401,11660,6426,11744v-36,151,-109,620,221,1135c6734,13022,6734,13022,6734,13022v,,,-77,16,-252c6769,12599,6832,11923,6448,11698v-25,-66,-58,-133,-82,-175c6529,11558,6696,11565,6859,11558v17,14,104,95,153,197c6996,11881,6960,12350,7317,12802v-13,17,-30,45,-46,66c7255,12858,7235,12851,7216,12847v-71,-17,-122,63,-160,172c7004,13134,6971,13296,6955,13401v,,,,,c6946,13415,6925,13460,6927,13499v-27,31,-51,66,-76,101c6856,13506,6846,13404,6846,13404v-115,123,-96,256,-74,315c6742,13765,6715,13814,6685,13867v-6,-99,-38,-207,-38,-207c6557,13807,6595,13930,6622,13986v-30,59,-60,119,-90,182c6527,14059,6480,13926,6480,13926v-92,179,-24,305,6,343c6456,14332,6428,14399,6401,14465v-5,-98,-35,-210,-35,-210c6262,14420,6319,14553,6347,14599v-22,52,-41,105,-63,157c6276,14665,6249,14578,6249,14578v-96,154,-52,276,-22,332c6205,14970,6183,15033,6161,15096v-5,-98,-35,-210,-35,-210c6110,14910,6099,14935,6088,14959v2,-28,2,-63,-3,-98c6085,14861,6009,14945,5968,15033v,-70,,-144,-3,-217c5998,14805,6123,14746,6112,14518v,,-114,105,-150,203c5957,14648,5951,14574,5940,14497v36,-25,140,-116,93,-326c6033,14171,5954,14280,5921,14381v-11,-63,-21,-126,-38,-189c5913,14164,6009,14049,5930,13846v,,-63,126,-79,231c5829,14000,5801,13923,5771,13849v22,-28,22,-81,20,-102c5791,13747,5791,13747,5791,13747v21,-87,54,-231,54,-346c5853,13299,5842,13208,5782,13180v-16,-7,-32,-14,-49,-14c5731,13131,5725,13092,5717,13068v,-4,,-7,,-7c5717,13054,5709,13047,5703,13050v-5,,-11,11,-8,18c5695,13075,5698,13078,5703,13078v6,21,11,57,14,88c5717,13166,5714,13166,5714,13166v-13,-46,-33,-77,-54,-88c5657,13061,5654,13047,5651,13036v,-3,,-3,,-7c5651,13022,5643,13015,5638,13015v-6,,-11,11,-11,18c5627,13040,5630,13043,5635,13043v3,7,3,21,6,32c5627,13071,5616,13071,5602,13071v-5,-24,-13,-52,-21,-66c5581,13001,5581,12998,5581,12998v-3,-7,-9,-11,-14,-7c5562,12994,5559,13001,5562,13008v2,4,5,7,8,11c5575,13033,5581,13054,5586,13075v-11,,-19,3,-30,3c5548,13036,5537,12987,5526,12966v,-3,,-7,,-7c5523,12952,5518,12949,5512,12949v-5,3,-8,10,-8,17c5507,12970,5510,12973,5512,12977v9,21,20,66,28,105c5529,13085,5518,13092,5507,13096v-5,-21,-8,-39,-8,-49c5499,13043,5502,13040,5499,13036v,-7,-8,-14,-14,-14c5480,13022,5474,13033,5474,13040v,3,3,7,6,10c5482,13064,5485,13085,5491,13106v-11,11,-19,21,-25,32c5463,13127,5461,13117,5458,13110v,-4,,-4,,-7c5458,13096,5450,13089,5444,13089v-5,,-11,10,-11,17c5433,13113,5436,13117,5442,13117v2,10,8,28,13,42c5450,13180,5450,13201,5452,13226v3,10,6,24,11,38c5463,13264,5463,13268,5463,13268v-2,,-5,3,-8,3c5442,13243,5425,13215,5420,13198v,-4,,-7,,-7c5417,13184,5412,13180,5406,13180v-5,4,-8,11,-8,18c5398,13205,5403,13208,5406,13208v8,18,22,46,36,74c5425,13296,5409,13320,5395,13352v-38,84,19,178,96,262c5542,13684,5611,13744,5660,13786v,,,,,c5660,13786,5695,13856,5731,13860v8,21,16,42,24,63c5717,13877,5651,13839,5551,13874v,,160,203,242,154c5818,14101,5837,14178,5853,14255v-30,-56,-90,-115,-202,-105c5651,14150,5785,14392,5872,14353v11,67,22,133,30,200c5875,14500,5826,14451,5736,14437v,,90,256,180,256c5921,14753,5924,14812,5924,14868v-22,-56,-68,-119,-161,-143c5763,14725,5837,14994,5924,15001v,81,-3,161,-5,239c5902,15173,5856,15089,5739,15061v,,82,273,174,270c5908,15422,5900,15509,5889,15590v-9,-67,-41,-144,-134,-200c5755,15390,5780,15695,5872,15709v-5,42,-11,84,-19,126c5842,15765,5804,15656,5668,15625v,,84,276,177,269c5807,16126,5763,16297,5744,16367v-33,116,-63,224,-93,330c5619,16658,5583,16627,5545,16605v52,-143,90,-343,63,-598c5597,15863,5597,15863,5597,15863v,,-25,52,-95,158c5452,16098,5303,16336,5289,16595v-14,7,-27,14,-41,24c5237,16584,5226,16546,5213,16511v-28,-102,-71,-224,-123,-350xm4956,16644v82,21,169,18,257,-39c5218,16623,5223,16641,5229,16658v-36,32,-68,70,-93,119c5087,16728,5027,16683,4956,16644xm5537,14903v101,,101,-203,,-203c5436,14700,5436,14903,5537,14903xm5537,15345v-101,,-101,203,,203c5638,15548,5638,15345,5537,15345xm5264,13019v101,,101,-203,,-203c5163,12816,5163,13019,5264,13019xm5472,14539v54,-147,2,-214,-74,-259c5371,14262,5333,14255,5297,14255v27,-28,52,-63,66,-98c5398,14059,5406,13968,5289,13898v-115,-70,-166,-3,-202,95c5074,14028,5068,14077,5068,14122v-22,-35,-49,-66,-76,-84c4915,13993,4845,13982,4790,14133v-55,147,-3,213,74,259c4891,14409,4929,14416,4964,14416v-27,28,-51,63,-65,98c4864,14613,4855,14704,4973,14774v114,70,166,3,201,-95c5188,14644,5193,14595,5193,14550v22,35,50,66,77,84c5346,14679,5417,14686,5472,14539xm9370,17646v101,,101,-203,,-203c9269,17446,9269,17646,9370,17646xm731,17418v-101,,-101,203,,203c832,17621,832,17418,731,17418xm248,12560v101,,101,-203,,-203c147,12360,147,12560,248,12560xm668,14028v-101,,-101,203,,203c769,14231,769,14028,668,14028xm3421,15415v101,,101,-204,,-204c3321,15211,3321,15415,3421,15415xm1044,14203v101,,101,-203,,-203c943,14000,943,14203,1044,14203xm981,13033v-100,,-100,203,,203c1082,13233,1082,13033,981,13033xm1066,13327v-101,,-101,203,,203c1167,13530,1167,13327,1066,13327xm6101,12977v101,,101,-203,,-203c6000,12777,6000,12977,6101,12977xm2868,17593v101,,101,-203,,-203c2767,17390,2764,17593,2868,17593xm7985,17982v-71,-137,-139,-116,-210,-56c7748,17947,7723,17982,7707,18024v-3,-46,-14,-91,-33,-123c7628,17810,7571,17754,7464,17845v-106,91,-90,179,-43,270c7437,18150,7464,18182,7497,18203v-35,3,-71,17,-95,42c7331,18304,7287,18378,7358,18514v71,137,139,116,210,56c7595,18549,7620,18514,7636,18472v3,46,14,91,33,123c7715,18686,7773,18742,7879,18651v106,-91,90,-179,43,-270c7906,18346,7879,18315,7846,18294v36,-4,71,-18,96,-42c8012,18192,8056,18119,7985,17982xm2614,17162v101,,101,-203,,-203c2514,16959,2514,17162,2614,17162xm2846,20283v101,,101,-203,,-203c2745,20080,2745,20283,2846,20283xm4449,16865v101,,101,-203,,-203c4346,16665,4346,16865,4449,16865xm4155,19961v101,,101,-203,,-203c4054,19758,4054,19961,4155,19961xm6197,13744v101,,101,-203,,-203c6096,13544,6096,13744,6197,13744xm4201,21089v-3,17,-33,175,-33,364l4253,21453v-16,-123,-33,-249,-52,-364c4201,21089,4201,21089,4201,21089xm4575,19961v101,,101,-203,,-203c4474,19758,4474,19961,4575,19961xm4512,19166v-101,,-101,203,,203c4613,19369,4613,19166,4512,19166xm4782,19478v101,,101,-204,,-204c4681,19274,4681,19478,4782,19478xm7385,19684v44,-17,90,-70,96,-73c7593,19569,7751,19492,7794,19400v28,-59,-21,-73,-95,-52c7718,19320,7729,19295,7737,19267v14,-63,-30,-63,-93,-24c7653,19218,7661,19194,7661,19169v2,-66,-38,-52,-93,c7573,19141,7573,19117,7571,19096v-8,-67,-52,-39,-98,38c7473,19103,7470,19075,7462,19054v-44,-130,-153,178,-137,431c7312,19569,7315,19621,7323,19653v-38,94,-82,185,-123,273c7195,19880,7186,19828,7162,19786v5,-21,8,-56,-3,-112c7167,19506,7091,19299,7064,19386v-6,14,-6,36,-6,57c7028,19390,6998,19372,6993,19418v-3,14,,32,3,49c6957,19432,6930,19425,6933,19467v,14,5,32,11,49c6900,19492,6870,19492,6881,19534v5,17,14,35,25,52c6856,19572,6824,19583,6843,19621v30,63,136,109,210,137c7056,19761,7099,19807,7129,19810v36,56,36,144,36,182c7085,20150,6998,20297,6906,20434v2,-39,,-81,-14,-119c6903,20297,6911,20262,6914,20203v41,-162,11,-386,-36,-309c6870,19908,6865,19926,6862,19943v-19,-59,-44,-87,-60,-45c6797,19912,6794,19929,6794,19947v-3,-7,-8,-11,-11,-14c6783,19933,6786,19929,6786,19929v19,-52,-22,-59,-79,-35c6717,19873,6723,19852,6726,19831v8,-59,-36,-52,-93,-7c6641,19796,6644,19772,6644,19751v-6,-126,-172,94,-218,311c6401,20119,6388,20157,6385,20185v-93,81,-175,203,-246,340c6134,20483,6123,20434,6101,20395v6,-21,9,-56,-2,-112c6107,20115,6030,19908,6003,19996v-5,14,-5,35,-5,56c5968,19999,5938,19982,5932,20027v-2,14,,32,3,49c5897,20041,5870,20034,5872,20076v,14,6,32,11,50c5840,20101,5810,20101,5821,20143v5,18,13,35,24,53c5796,20182,5763,20192,5782,20231v30,63,137,108,210,136c5995,20371,6039,20416,6069,20420v30,49,35,126,35,168c6055,20689,6011,20798,5973,20903v-11,-38,-27,-80,-52,-112c5924,20770,5921,20735,5905,20679v-14,-168,-114,-357,-131,-266c5771,20430,5771,20448,5774,20469v-38,-42,-68,-56,-68,-11c5706,20472,5709,20490,5714,20507v-41,-28,-71,-28,-63,14c5654,20535,5660,20549,5668,20567v-46,-14,-74,-7,-60,31c5613,20616,5627,20630,5641,20644v-52,-4,-82,14,-58,49c5622,20749,5731,20773,5810,20784v2,3,51,39,81,35c5924,20858,5940,20924,5946,20966v-57,165,-101,322,-128,431c5758,21232,5643,20938,5532,20693v,,,,,3c5534,20728,5570,21208,5780,21449r98,c5908,21327,5962,21141,6030,20945v28,-24,77,-63,123,-59c6172,20917,6227,20935,6232,20935v44,42,104,94,156,119c6243,21201,6096,21334,5946,21449r131,c6110,21425,6139,21397,6172,21369v445,112,927,-410,957,-441c7129,20928,7129,20928,7132,20928v-303,98,-644,248,-845,339c6562,21008,6829,20693,7058,20311v27,-7,98,-24,147,7c7214,20357,7257,20402,7260,20406v35,91,95,213,147,238c7440,20658,7443,20616,7421,20556v16,11,33,21,46,21c7503,20581,7497,20542,7467,20497v14,3,27,7,38,3c7538,20497,7527,20462,7494,20420v14,,28,-4,39,-7c7565,20395,7546,20364,7500,20336v16,-4,30,-11,41,-21c7601,20262,7429,20210,7304,20255v-47,,-74,7,-88,21c7175,20252,7126,20252,7088,20259v55,-95,109,-197,158,-298c7274,19940,7328,19905,7380,19912v16,35,71,56,74,59c7511,20041,7598,20133,7655,20133v36,,25,-43,-11,-88c7663,20048,7680,20052,7693,20045v33,-11,20,-46,-19,-77c7688,19964,7702,19961,7713,19954v30,-21,10,-49,-33,-70c7693,19877,7704,19870,7715,19859v28,-28,,-52,-52,-59c7677,19789,7688,19779,7696,19765v44,-77,-131,-53,-240,45c7413,19831,7391,19849,7380,19866v-36,-3,-71,7,-98,21c7328,19821,7358,19754,7385,19684v,,,,,xm6456,21001v-3,-3,-8,-10,-14,-14c6453,20987,6461,20987,6469,20987v-5,4,-8,7,-13,14xm6505,20949v-6,-14,-19,-28,-41,-42c6478,20903,6491,20896,6502,20889v30,-24,8,-49,-35,-66c6480,20816,6491,20805,6499,20794v25,-31,-5,-52,-54,-52c6458,20728,6469,20717,6475,20703v38,-80,-136,-35,-237,74c6197,20801,6175,20823,6167,20844v-33,,-66,14,-93,31c6120,20752,6175,20626,6238,20518v21,-11,98,-42,152,-11c6401,20546,6448,20584,6450,20588v44,84,109,199,164,221c6619,20809,6622,20812,6625,20809v-38,49,-79,94,-120,140xm6865,20493v-74,105,-148,207,-227,298c6641,20773,6633,20749,6619,20717v17,11,33,18,47,18c6701,20735,6693,20700,6660,20654v14,4,27,4,38,c6731,20644,6717,20612,6682,20577v14,,27,-3,38,-10c6753,20546,6731,20518,6682,20493v16,-7,30,-14,38,-24c6777,20409,6603,20378,6478,20434v-47,7,-71,17,-85,31c6349,20444,6300,20451,6265,20462v52,-84,106,-154,166,-203c6472,20262,6527,20234,6532,20234v68,4,153,4,221,-10c6767,20234,6780,20245,6794,20255v3,7,35,63,65,77c6881,20381,6873,20451,6865,20493xm7862,20189v-100,,-100,203,,203c7963,20392,7963,20189,7862,20189xm5384,20367v19,-17,36,-38,47,-56c5455,20262,5417,20248,5354,20262v14,-21,22,-38,28,-59c5395,20147,5357,20143,5300,20175v8,-21,13,-46,16,-63c5322,20048,5278,20062,5223,20115v6,-28,9,-53,6,-74c5215,19915,5065,20154,5033,20378v-22,59,-30,98,-33,129c4921,20591,4850,20686,4785,20780v2,-56,-6,-126,-44,-192c4749,20546,4716,20479,4716,20476v-8,-102,-27,-242,-68,-291c4621,20154,4607,20196,4610,20259v-11,-18,-24,-35,-35,-42c4545,20196,4539,20234,4550,20294v-11,-11,-24,-18,-35,-25c4482,20259,4482,20297,4504,20350v-14,-7,-28,-11,-38,-11c4430,20339,4438,20378,4474,20427v-17,-4,-30,-4,-44,c4359,20448,4504,20577,4635,20595v38,21,65,24,81,21c4765,20703,4755,20798,4741,20851v-76,119,-142,245,-202,371c4531,21127,4509,20991,4438,20924v,-45,-57,-101,-62,-108c4335,20717,4272,20581,4212,20553v-38,-18,-38,31,-16,98c4179,20637,4160,20630,4147,20626v-39,-7,-33,35,-3,91c4128,20714,4114,20710,4100,20710v-38,7,-24,46,14,88c4098,20798,4084,20801,4070,20805v-38,18,-13,53,36,88c4089,20896,4073,20903,4062,20914v-68,56,123,119,265,70c4373,20984,4403,20977,4419,20963v79,77,87,259,87,332c4482,21351,4460,21407,4438,21463r79,c4556,21369,4596,21274,4646,21180v54,-18,125,-32,169,-21c4820,21201,4861,21253,4864,21260v19,63,43,144,73,203l5022,21463v,-3,-3,-10,-3,-14c5024,21453,5030,21460,5035,21463r58,c5095,21446,5087,21421,5076,21393v14,7,30,11,41,14c5153,21407,5147,21369,5114,21320v17,3,30,3,44,c5196,21309,5177,21271,5134,21232v16,,32,-7,46,-14c5251,21173,5074,21085,4932,21110v-55,-11,-85,-4,-101,10c4787,21106,4725,21117,4676,21127v73,-140,158,-276,256,-406c4964,20717,5019,20721,5057,20756v3,38,41,91,47,95c5131,20945,5177,21078,5226,21110v33,21,38,-21,22,-84c5262,21040,5278,21050,5292,21054v32,10,32,-28,11,-81c5316,20980,5330,20984,5341,20984v32,,27,-35,-3,-81c5352,20907,5365,20907,5376,20903v36,-10,19,-45,-24,-84c5368,20819,5382,20812,5393,20805v65,-42,-99,-123,-230,-102c5117,20696,5090,20700,5076,20710v-32,-28,-73,-38,-106,-38c4997,20637,5024,20605,5054,20574v,,,,,c5095,20574,5147,20542,5153,20539v106,-4,256,-25,310,-91c5493,20395,5452,20371,5384,20367xm5578,19947v-101,,-101,203,,203c5679,20150,5679,19947,5578,19947xm7653,20672v-101,,-101,203,,203c7753,20875,7753,20672,7653,20672xm4831,21453v22,-63,33,-105,35,-116c4866,21337,4866,21337,4866,21334v-30,38,-60,77,-90,115l4831,21449r,4xm2887,13383v-101,,-101,203,,203c2988,13583,2988,13383,2887,13383xm3212,13085v-101,,-101,204,,204c3312,13289,3312,13085,3212,13085xm2950,12711v-101,,-101,203,,203c3051,12910,3051,12711,2950,12711xm8699,17352v101,,101,-204,,-204c8599,17148,8599,17352,8699,17352xm7148,18938v101,,101,-203,,-203c7047,18735,7047,18938,7148,18938xm6949,12858v101,,101,-203,,-203c6848,12655,6848,12858,6949,12858xm8198,17551v-101,,-101,203,,203c8299,17754,8299,17551,8198,17551xm8176,18318v101,,101,-203,,-203c8075,18119,8075,18318,8176,18318xm2470,12711v-101,,-101,203,,203c2571,12910,2571,12711,2470,12711xm3653,13047v101,,101,-203,,-203c3552,12844,3552,13047,3653,13047xm8511,17915v101,,101,-203,,-203c8410,17712,8410,17915,8511,17915xm2773,16203v-101,,-101,203,,203c2873,16406,2876,16203,2773,16203xm2574,9751v-101,,-101,203,,203c2674,9951,2674,9751,2574,9751xm2993,9467v101,,101,-203,,-203c2893,9264,2893,9467,2993,9467xm2595,10623v101,,101,-203,,-203c2495,10424,2495,10623,2595,10623xm2426,8056v-101,,-101,203,,203c2527,8255,2527,8056,2426,8056xm2323,9870v101,,101,-203,,-203c2222,9671,2222,9870,2323,9870xm3871,6805v-101,,-101,204,,204c3972,7005,3972,6805,3871,6805xm1379,6143v-100,,-100,204,,204c1480,6347,1480,6143,1379,6143xm2028,9037v101,,101,-204,,-204c1927,8837,1927,9037,2028,9037xm3370,7408v-101,,-101,203,,203c3471,7611,3471,7408,3370,7408xm3400,8094v100,,100,-203,,-203c3299,7895,3299,8094,3400,8094xm3149,8795v-3,-165,-71,-193,-156,-189c2961,8606,2928,8620,2895,8641v17,-42,25,-88,25,-126c2917,8406,2893,8322,2764,8326v-128,3,-150,91,-147,199c2617,8567,2628,8609,2644,8651v-32,-21,-68,-31,-98,-31c2462,8623,2396,8655,2399,8819v3,165,71,193,155,190c2587,9009,2620,8995,2653,8974v-17,42,-25,87,-25,126c2631,9208,2655,9292,2783,9289v129,-4,150,-91,148,-200c2931,9047,2920,9005,2903,8963v33,21,69,32,99,32c3086,8991,3152,8960,3149,8795xm3967,7369v101,,101,-203,,-203c3866,7166,3866,7369,3967,7369xm7203,15761v-101,,-101,204,,204c7304,15965,7304,15761,7203,15761xm7203,16490v101,,101,-203,,-203c7102,16287,7102,16490,7203,16490xm10834,16168v101,,101,-203,,-203c10733,15965,10733,16168,10834,16168xm7590,15912v-101,,-101,203,,203c7691,16112,7691,15912,7590,15912xm6510,16570v101,,101,-203,,-203c6409,16367,6409,16570,6510,16570xm7391,14350v101,,101,-203,,-203c7290,14150,7290,14350,7391,14350xm5913,6763v101,,101,-203,,-203c5812,6560,5812,6763,5913,6763xm5946,9912v101,,101,-203,,-203c5845,9709,5845,9912,5946,9912xm6856,14672v101,,101,-203,,-203c6756,14472,6756,14672,6856,14672xm2176,11054v100,,100,-203,,-203c2075,10854,2075,11054,2176,11054xm7443,13839v-101,,-101,203,,203c7544,14042,7544,13839,7443,13839xm837,3079v-101,,-101,203,,203c938,3278,938,3079,837,3079xm4847,4921v101,,101,-203,,-203c4744,4718,4744,4921,4847,4921xm3716,4140v101,,101,-203,,-203c3615,3940,3615,4140,3716,4140xm2783,5082v101,,101,-203,,-203c2683,4879,2683,5082,2783,5082xm1150,5996v101,,101,-203,,-203c1050,5797,1050,5996,1150,5996xm3318,4277v101,,101,-204,,-204c3217,4074,3217,4277,3318,4277xm5632,4949v101,,101,-203,,-203c5529,4746,5529,4949,5632,4949xm6020,5432v100,,100,-203,,-203c5919,5229,5919,5432,6020,5432xm1549,15387v100,,100,-204,,-204c1448,15183,1448,15387,1549,15387xm6082,2757v-101,,-101,203,,203c6183,2956,6183,2757,6082,2757xm4973,2473v101,,101,-203,,-203c4872,2270,4869,2473,4973,2473xm5788,3103v-101,,-101,203,,203c5889,3306,5889,3103,5788,3103xm2939,4378v54,-147,3,-213,-74,-259c2838,4102,2800,4095,2764,4095v28,-29,52,-64,66,-99c2865,3898,2873,3807,2756,3737v-114,-70,-166,-3,-202,95c2541,3867,2535,3916,2535,3961v-21,-35,-49,-66,-76,-84c2383,3832,2312,3821,2257,3972v-54,147,-2,214,74,259c2358,4249,2396,4256,2432,4256v-27,28,-52,63,-66,98c2331,4452,2323,4543,2440,4613v114,70,166,3,202,-95c2655,4483,2661,4434,2661,4389v22,35,49,66,76,84c2811,4518,2884,4525,2939,4378xm1778,7100v100,,100,-203,,-203c1677,6897,1677,7100,1778,7100xm1737,6441v-101,,-101,203,,203c1837,6644,1837,6441,1737,6441xm900,7173v-36,98,-44,189,73,259c1088,7502,1140,7436,1175,7338v14,-35,19,-84,19,-130c1216,7243,1243,7275,1270,7292v77,46,148,56,202,-94c1527,7051,1475,6984,1399,6939v-28,-18,-66,-25,-101,-25c1325,6886,1349,6851,1363,6816v36,-98,44,-189,-73,-259c1175,6487,1123,6553,1088,6651v-14,35,-19,84,-19,130c1047,6746,1020,6714,992,6697v-76,-46,-147,-56,-201,94c736,6939,788,7005,864,7051v27,17,66,24,101,24c938,7103,913,7138,900,7173xm856,5674v101,,101,-203,,-203c755,5471,755,5674,856,5674xm793,6427v101,,101,-203,,-203c692,6224,692,6427,793,6427xm1947,1961v100,,100,-203,,-203c1846,1758,1846,1961,1947,1961xm2345,3292v-101,,-101,204,,204c2445,3496,2445,3292,2345,3292xm2197,6711v-101,,-101,203,,203c2298,6911,2298,6711,2197,6711xm1903,1356v-101,,-101,203,,203c2004,1559,2004,1356,1903,1356xm1379,15628v101,,101,-203,,-203c1279,15425,1279,15628,1379,15628xm13454,18332v-101,,-101,203,,203c13555,18535,13555,18332,13454,18332xm7903,14136v-101,,-101,203,,203c8004,14336,8004,14136,7903,14136xm8124,13775v-8,46,-8,92,,130c8146,14010,8187,14084,8310,14042v122,-42,128,-137,106,-239c8408,13765,8389,13723,8364,13691v36,11,71,11,101,c8547,13663,8604,13611,8571,13453v-32,-157,-106,-164,-185,-136c8356,13327,8323,13352,8299,13383v8,-45,8,-91,,-129c8277,13149,8236,13075,8113,13117v-122,42,-128,137,-106,238c8015,13394,8034,13436,8059,13467v-36,-10,-71,-10,-101,c7876,13495,7819,13548,7852,13705v32,158,106,165,185,137c8067,13828,8097,13803,8124,13775xm8773,13663v-101,,-101,204,,204c8874,13867,8874,13663,8773,13663xm8574,9614v-101,,-101,204,,204c8675,9818,8675,9614,8574,9614xm8710,14189v-101,,-101,203,,203c8811,14392,8811,14189,8710,14189xm7767,12655v-101,,-101,203,,203c7868,12858,7868,12655,7767,12655xm10185,14108v101,,101,-203,,-203c10084,13905,10084,14108,10185,14108xm10123,13625v-101,,-101,203,,203c10223,13824,10223,13625,10123,13625xm7830,15600v101,,101,-203,,-203c7729,15401,7729,15600,7830,15600xm8070,15590v-101,,-101,203,,203c8173,15789,8173,15590,8070,15590xm8740,15005v-2,-165,-71,-193,-155,-189c8552,14816,8519,14830,8487,14851v16,-42,24,-88,24,-126c8509,14616,8484,14532,8356,14536v-128,3,-150,91,-147,199c8209,14777,8220,14819,8236,14861v-33,-21,-68,-31,-98,-31c8053,14833,7988,14865,7991,15029v2,165,70,193,155,189c8179,15218,8211,15204,8244,15183v-16,43,-24,88,-24,127c8222,15418,8247,15502,8375,15499v128,-4,150,-91,147,-200c8522,15257,8511,15215,8495,15173v33,21,68,31,98,31c8675,15201,8743,15169,8740,15005xm9245,14392v101,,101,-203,,-203c9144,14189,9141,14392,9245,14392xm7647,8406v-3,-165,-71,-193,-155,-189c7459,8217,7426,8231,7394,8252v16,-42,24,-88,24,-126c7415,8017,7391,7933,7263,7937v-128,3,-150,91,-148,199c7115,8178,7126,8220,7143,8263v-33,-22,-68,-32,-98,-32c6960,8234,6895,8266,6897,8431v3,164,71,192,156,189c7085,8620,7118,8606,7151,8585v-16,42,-25,87,-25,126c7129,8819,7154,8903,7282,8900v128,-4,150,-91,147,-200c7429,8658,7418,8616,7402,8574v32,21,68,32,98,32c7582,8602,7650,8571,7647,8406xm7737,10760v-101,,-101,203,,203c7838,10959,7838,10760,7737,10760xm6606,7488v-101,,-101,204,,204c6707,7692,6707,7488,6606,7488xm7099,9121v-71,-137,-139,-116,-210,-56c6862,9086,6837,9121,6821,9163v-3,-46,-14,-91,-33,-123c6742,8949,6685,8893,6578,8984v-106,91,-90,179,-43,270c6551,9289,6578,9320,6611,9341v-35,4,-71,18,-95,42c6445,9443,6401,9516,6472,9653v71,137,139,116,210,56c6709,9688,6734,9653,6750,9611v3,46,14,91,33,123c6829,9825,6886,9881,6993,9790v106,-91,90,-179,43,-270c7020,9485,6993,9453,6960,9432v36,-3,71,-17,96,-42c7124,9331,7167,9257,7099,9121xm7862,10154v-100,,-100,203,,203c7963,10357,7963,10154,7862,10154xm9117,8581v100,,100,-203,,-203c9016,8378,9016,8581,9117,8581xm8615,8217v-101,,-101,203,,203c8716,8417,8716,8217,8615,8217xm8490,8662v-101,,-101,203,,203c8590,8861,8590,8662,8490,8662xm8176,10476v101,,101,-203,,-203c8075,10273,8075,10476,8176,10476xm8192,9292v-27,-17,-65,-24,-101,-24c8119,9240,8143,9205,8157,9170v35,-98,44,-189,-74,-260c7969,8840,7917,8907,7882,9005v-14,35,-20,84,-20,130c7841,9100,7813,9068,7786,9051v-76,-46,-147,-56,-202,94c7530,9292,7582,9359,7658,9404v27,18,65,25,101,25c7732,9457,7707,9492,7693,9527v-35,98,-43,189,74,259c7882,9856,7933,9790,7969,9692v13,-35,19,-85,19,-130c8010,9597,8037,9628,8064,9646v77,46,147,56,202,-95c8320,9404,8269,9338,8192,9292xm8574,10273v101,,101,-203,,-203c8473,10073,8473,10273,8574,10273xm14899,17015v101,,101,-203,,-203c14795,16812,14795,17015,14899,17015xm14877,16301v101,,101,-203,,-203c14776,16101,14776,16301,14877,16301xm13222,19663v101,,101,-203,,-203c13121,19464,13121,19663,13222,19663xm13012,15159v-101,,-101,203,,203c13113,15359,13113,15159,13012,15159xm13479,17208v-30,10,-63,35,-88,66c13399,17229,13399,17183,13391,17145v-22,-105,-62,-179,-185,-137c13083,17050,13078,17145,13100,17246v8,39,27,81,51,113c13116,17348,13080,17348,13051,17359v-82,28,-140,80,-107,238c12977,17754,13051,17761,13130,17733v30,-10,62,-35,87,-66c13209,17712,13209,17758,13217,17796v22,105,63,179,185,137c13525,17891,13530,17796,13509,17695v-9,-39,-28,-81,-52,-112c13492,17593,13528,17593,13558,17583v81,-28,139,-81,106,-238c13631,17187,13560,17180,13479,17208xm12568,16217v84,122,150,87,213,17c12805,16206,12824,16168,12838,16126v8,45,24,87,43,115c12936,16322,12999,16367,13094,16259v96,-109,68,-193,14,-273c13086,15954,13056,15930,13023,15912v36,-11,68,-32,90,-56c13176,15786,13211,15705,13127,15583v-85,-123,-150,-88,-213,-18c12890,15593,12871,15632,12857,15674v-8,-46,-25,-88,-44,-116c12759,15478,12696,15432,12601,15541v-96,108,-68,192,-14,273c12609,15845,12639,15870,12672,15887v-36,11,-69,32,-90,57c12519,16014,12483,16094,12568,16217xm6668,8501v101,,101,-203,,-203c6568,8298,6568,8501,6668,8501xm11475,14753v-101,,-101,203,,203c11576,14956,11576,14753,11475,14753xm13285,16732v101,,101,-204,,-204c13184,16528,13184,16732,13285,16732xm13768,18535v100,,100,-203,,-203c13667,18332,13667,18535,13768,18535xm13798,15642v100,,100,-203,,-203c13697,15439,13697,15642,13798,15642xm13705,19288v101,,101,-203,,-203c13604,19085,13604,19288,13705,19288xm13956,15334v100,,100,-203,,-203c13855,15131,13855,15334,13956,15334xm13410,15306v101,,101,-203,,-203c13310,15103,13310,15306,13410,15306xm11129,15761v100,,100,-203,,-203c11028,15562,11028,15761,11129,15761xm11317,16301v100,,100,-203,,-203c11216,16101,11216,16301,11317,16301xm11379,15240v-101,,-101,203,,203c11480,15439,11480,15240,11379,15240xm11420,14287v55,-147,3,-214,-73,-259c11319,14010,11281,14003,11246,14003v27,-28,52,-63,65,-98c11347,13807,11355,13716,11238,13646v-115,-70,-167,-4,-202,94c11022,13775,11017,13824,11017,13870v-22,-35,-49,-67,-77,-84c10864,13740,10793,13730,10739,13881v-55,147,-3,213,73,259c10840,14157,10878,14164,10913,14164v-27,28,-52,63,-65,98c10812,14360,10804,14451,10921,14521v115,71,167,4,202,-94c11137,14392,11142,14343,11142,14297v22,35,49,67,76,84c11295,14427,11366,14434,11420,14287xm10908,15117v101,,101,-203,,-203c10807,14917,10807,15117,10908,15117xm11881,15131v-101,,-101,203,,203c11985,15334,11985,15131,11881,15131xm12214,15744v-71,-137,-139,-116,-210,-56c11976,15709,11952,15744,11935,15786v-2,-46,-13,-91,-32,-123c11856,15572,11799,15516,11693,15607v-106,91,-90,179,-44,270c11666,15912,11693,15944,11726,15965v-36,3,-71,17,-96,42c11559,16066,11516,16140,11587,16276v70,137,139,116,209,56c11824,16311,11848,16276,11865,16234v2,46,13,91,32,123c11944,16448,12001,16504,12107,16413v107,-91,90,-179,44,-270c12134,16108,12107,16077,12075,16056v35,-4,70,-18,95,-42c12238,15954,12282,15880,12214,15744xm8261,20591v-101,,-101,203,,203c8361,20794,8361,20591,8261,20591xm12028,16826v-101,,-101,203,,203c12129,17029,12129,16826,12028,16826xm13495,15803v-101,,-101,204,,204c13596,16007,13596,15803,13495,15803xm3727,20619v-101,,-101,204,,204c3828,20823,3828,20619,3727,20619xm3056,16637v-101,,-101,203,,203c3157,16840,3157,16637,3056,16637xm3034,18749v101,,101,-203,,-203c2933,18549,2933,18749,3034,18749xm3836,20119v-27,-18,-66,-25,-101,-25c3762,20066,3787,20031,3800,19996v36,-98,44,-189,-73,-259c3612,19667,3560,19733,3525,19831v-14,35,-19,84,-19,130c3484,19926,3457,19894,3430,19877v-77,-46,-148,-56,-202,94c3173,20119,3225,20185,3301,20231v28,17,66,24,101,24c3375,20283,3351,20318,3337,20353v-36,98,-44,189,74,259c3528,20682,3577,20616,3612,20518v14,-35,19,-84,19,-130c3653,20423,3680,20455,3708,20472v76,46,147,56,201,-94c3964,20231,3912,20164,3836,20119xm21567,19929v,18,6,39,14,60c21535,19957,21502,19957,21513,19999v8,39,43,84,82,123l21595,19901v-17,-7,-28,,-28,28xm25,19793v-6,-11,-14,-21,-20,-32l5,20038v80,-81,60,-161,20,-245xm90,19397v-27,-56,-57,-84,-85,-95l5,19691v14,-7,30,-14,41,-24c115,19607,158,19534,90,19397xm14662,20647v109,-94,163,-206,171,-318c14874,20287,14915,20241,14959,20189v95,-120,95,-120,95,-120c15054,20069,14997,20080,14869,20073v-25,,-66,-4,-115,c14684,19989,14574,19957,14433,20010v5,-42,11,-81,11,-119c14572,19859,14803,19751,14970,19362v57,-126,57,-126,57,-126c15027,19236,14983,19260,14877,19292v-84,24,-360,119,-477,375c14395,19656,14389,19646,14384,19639v11,-56,21,-112,32,-172c14438,19344,14460,19211,14476,19068v49,-14,409,-151,543,-778c15054,18140,15054,18140,15054,18140v,,-41,38,-147,108c14833,18297,14607,18455,14509,18707v6,-109,11,-217,11,-333c14561,18346,14861,18112,14866,17502v6,-147,6,-147,6,-147c14872,17355,14842,17404,14760,17499v-52,59,-188,224,-254,437c14495,17768,14474,17593,14444,17418v21,-24,294,-333,199,-946c14624,16325,14624,16325,14624,16325v,,-22,56,-88,172c14495,16570,14381,16781,14359,17015v-27,-105,-57,-210,-93,-315c14296,16581,14359,16224,14119,15817v-65,-115,-65,-115,-65,-115c14054,15702,14054,15761,14035,15894v-19,134,-79,645,201,834c14250,16774,14264,16816,14277,16861v-68,-108,-250,-326,-594,-312c13579,16549,13579,16549,13579,16549v,,36,32,107,127c13754,16767,14029,17106,14299,16931v22,74,41,151,57,224c14362,17204,14370,17253,14386,17302v22,120,41,235,55,351c14389,17499,14256,17243,13942,17117v-106,-46,-106,-46,-106,-46c13836,17071,13863,17120,13909,17246v47,123,227,592,548,543c14465,17880,14474,17968,14476,18056v-8,70,-8,143,6,217c14482,18357,14482,18441,14479,18521v-33,-157,-139,-455,-466,-637c13909,17821,13909,17821,13909,17821v,,22,52,60,185c14005,18136,14149,18633,14474,18626v-14,284,-47,547,-88,778c14375,19239,14313,18928,14029,18672v-90,-88,-90,-88,-90,-88c13939,18584,13953,18644,13969,18781v8,63,25,217,77,364c14043,19162,14037,19225,14013,19351v-11,53,-30,158,-38,284c13950,19667,13928,19709,13909,19754v-106,-206,-248,-262,-370,-189c13419,19635,13356,19810,13410,20052v-190,-49,-321,42,-365,203c12999,20416,13053,20595,13222,20714v-128,109,-180,245,-169,375c13040,21103,13023,21120,13010,21134v27,-112,19,-276,19,-276c12871,21001,12917,21180,12933,21225v-41,49,-79,105,-114,158c12830,21264,12797,21106,12797,21106v-106,140,-85,273,-60,343l12822,21449v13,-21,27,-45,43,-66c12933,21481,13165,21337,13165,21337v-106,-87,-188,-70,-243,-35c12966,21243,13012,21190,13061,21138v3,17,9,35,14,52c13130,21344,13266,21425,13454,21355v-5,31,-8,66,-11,94l14493,21449v-3,-45,-8,-94,-19,-147c14664,21351,14795,21260,14839,21099v46,-154,-6,-333,-177,-452xm14359,19600v-24,-28,-52,-49,-84,-66c14253,19523,14231,19516,14209,19516v-16,-52,-35,-105,-60,-158c14204,19439,14277,19499,14373,19523v-3,25,-8,53,-14,77xm3,21169v5,,8,-3,13,-3c128,21138,128,21138,128,21138v,,-41,-25,-123,-98l5,21169r-2,xm3149,19488v-101,,-101,203,,203c3250,19691,3250,19488,3149,19488xm3,21453r82,c57,21446,30,21442,3,21442r,11xm123,18413v-101,,-101,203,,203c224,18616,224,18413,123,18413xm12072,20311v101,,101,-203,,-203c11968,20108,11968,20311,12072,20311xm12279,18479v101,,101,-203,,-203c12178,18280,12178,18479,12279,18479xm12091,19246v-101,,-101,204,,204c12192,19450,12192,19246,12091,19246xm10651,18448v82,-18,164,-42,246,-74c10940,18399,11022,18451,11077,18511v22,154,131,613,608,872c11816,19457,11816,19457,11816,19457v,,-30,-67,-77,-232c11693,19061,11502,18427,11082,18458v-46,-45,-101,-84,-136,-105c11101,18283,11254,18192,11396,18091v19,3,125,21,207,80c11636,18297,11786,18763,12312,18935v136,49,136,49,136,49c12448,18984,12413,18924,12344,18770v-65,-151,-321,-728,-725,-634c11559,18094,11488,18070,11442,18059v63,-49,125,-98,183,-147c11630,17912,11633,17908,11636,17901v65,-56,128,-112,185,-168c11837,17733,11919,17730,12004,17754v68,109,338,470,869,393c13015,18133,13015,18133,13015,18133v,,-52,-42,-155,-155c12759,17866,12358,17436,12004,17712v-52,-14,-101,-17,-137,-21c11993,17569,12091,17460,12148,17390v398,28,605,-567,657,-725c12860,16504,12890,16437,12890,16437v,,,,-134,67c12203,16760,12115,17306,12105,17376v-90,105,-251,280,-456,459c11660,17779,11671,17684,11668,17572v180,-473,-182,-945,-278,-1068c11292,16381,11257,16318,11257,16318v,,,,,182c11240,17197,11551,17513,11636,17586v2,147,-19,256,-28,287c11464,17996,11300,18119,11126,18220v19,-52,49,-143,57,-228c11404,17551,11088,17026,11003,16889v-87,-136,-114,-203,-114,-203c10889,16686,10889,16686,10872,16868v-79,687,199,1047,278,1131c11137,18115,11079,18245,11079,18248v,,,,,c10954,18315,10826,18371,10695,18399v41,-60,104,-172,112,-280c11028,17684,10722,17155,10641,17019v-85,-140,-112,-207,-112,-207c10529,16812,10529,16812,10510,16994v-3,14,-3,25,-6,39c10480,16903,10474,16847,10474,16847v,,,,-71,158c10114,17607,10270,18084,10311,18192v-44,77,-115,172,-148,210c10163,18402,10163,18406,10161,18406v-82,-4,-158,3,-229,14c9929,18420,9924,18420,9921,18420v-60,10,-115,21,-169,38c9749,18416,9741,18381,9724,18353v,-3,3,-7,3,-10c10052,18003,9864,17373,9814,17211v-51,-164,-65,-238,-65,-238c9749,16973,9749,16973,9692,17141v-226,617,-55,1055,5,1181c9697,18322,9697,18325,9697,18325v-82,-66,-231,18,-371,196c9321,18525,9313,18532,9307,18539v-2,-25,-8,-49,-13,-74c9294,18420,9291,18378,9286,18339v35,-322,-93,-658,-137,-770c9087,17411,9067,17338,9067,17338v,,,,-46,175c8948,17775,8937,17999,8956,18182v-14,24,-25,52,-36,84c8833,18133,8738,18066,8667,18105v-96,52,-112,276,-55,535c8596,18633,8579,18626,8563,18619v-163,-115,-316,-143,-376,-45c8138,18651,8162,18788,8239,18931v-134,28,-227,102,-237,200c7988,19260,8130,19397,8334,19464v3,,3,3,6,3c8323,19485,8310,19502,8296,19520v-161,122,-254,280,-218,395c8105,20006,8209,20048,8345,20034v-46,165,-44,305,16,365c8440,20476,8596,20392,8740,20210v6,-4,14,-11,19,-18c8762,20217,8768,20241,8773,20266v5,241,65,423,161,441c9010,20721,9089,20626,9147,20469v87,133,182,199,253,161c9438,20609,9463,20560,9476,20493v14,14,28,28,41,42c9561,20675,9624,20914,9665,21152v-39,7,-126,28,-210,70c9373,21264,9291,21330,9261,21432v-19,,-38,,-57,10c9193,21449,9182,21456,9174,21467r158,c9321,21456,9310,21446,9296,21442v58,-175,306,-234,374,-245c9686,21292,9697,21383,9703,21470r35,c9730,21344,9711,21204,9684,21071v68,81,201,242,278,399l10005,21470v-98,-213,-302,-441,-338,-479c9632,20826,9594,20682,9569,20595v106,105,221,199,344,277c9921,20945,9978,21320,10172,21470r264,c10422,21446,10403,21428,10382,21414v-52,-24,-107,-3,-142,46c10046,21362,9973,21015,9954,20896v106,60,218,109,335,137c10289,21047,10286,21057,10289,21071v8,91,71,154,142,147c10501,21208,10551,21127,10545,21036v-8,-91,-71,-154,-142,-147c10357,20896,10319,20935,10300,20984v-134,-32,-259,-88,-376,-161c9951,20777,10041,20672,10297,20724v5,81,57,148,123,151c10491,20879,10551,20809,10553,20717v3,-91,-52,-168,-122,-171c10368,20542,10313,20598,10300,20675v-145,-31,-243,-10,-306,21c9934,20728,9904,20770,9891,20798v-150,-98,-286,-224,-409,-364c9485,20416,9485,20399,9485,20378v98,7,256,3,444,-46c9973,20374,10232,20598,10561,20441v30,77,104,112,167,77c10793,20483,10820,20385,10793,20301v-27,-84,-103,-119,-169,-84c10570,20248,10540,20322,10551,20395v-270,133,-491,-10,-573,-77c10123,20276,10283,20206,10447,20094v,,,3,3,3c10488,20175,10567,20199,10627,20150v60,-49,79,-151,41,-228c10630,19845,10551,19821,10491,19870v-49,38,-69,112,-58,178c10281,20157,10128,20224,9989,20266v8,-81,44,-354,183,-522c10196,19793,10221,19845,10251,19898v81,150,81,150,81,150c10332,20048,10332,19971,10357,19800v3,-11,3,-25,5,-42c10382,19751,10398,19744,10412,19726v54,-56,62,-161,19,-231c10417,19474,10401,19457,10382,19450v-3,-253,-52,-564,-273,-722c10065,18616,10000,18518,9962,18465v122,-14,261,-14,417,11c10387,18476,10395,18476,10401,18476v16,21,84,119,120,210c10488,18837,10425,19309,10760,19814v90,143,90,143,90,143c10850,19957,10848,19880,10864,19705v16,-175,65,-854,-324,-1065c10512,18577,10474,18514,10447,18479v65,,131,-7,196,-21c10646,18448,10649,18448,10651,18448xm10071,18718v-30,98,-128,493,76,977c9981,19887,9951,20206,9945,20269v-196,53,-362,56,-466,53c9476,20248,9466,20168,9446,20083v17,7,33,14,49,22c9659,20220,9812,20248,9872,20150v32,-49,32,-126,5,-214c9877,19898,9877,19849,9880,19789v,-3,,-10,,-14c9981,19740,10046,19674,10054,19593v11,-101,-73,-203,-204,-277c9842,19264,9828,19215,9814,19162v129,-115,197,-252,167,-350c9954,18721,9850,18679,9714,18693v19,-70,30,-133,32,-189c9798,18486,9855,18476,9915,18465v25,25,107,130,156,253xm10382,18423v-63,-10,-123,-14,-180,-17c10237,18360,10311,18266,10349,18185v125,-115,185,-280,207,-448c10624,17961,10728,18091,10766,18136v-19,123,-109,249,-131,273c10551,18423,10466,18430,10382,18423xm12737,19926v-109,-18,-174,31,-213,84c12541,19936,12557,19866,12576,19796v93,39,265,-157,265,-157c12726,19593,12652,19632,12609,19681v24,-84,49,-161,76,-235c12767,19520,12974,19355,12974,19355v-123,-81,-207,-39,-256,7c12723,19344,12732,19330,12737,19316v41,-10,85,-63,85,-63c12822,19253,12822,19253,12822,19253v70,-31,166,-84,248,-147c13181,19036,13274,18938,13247,18823v-11,-42,-25,-81,-41,-105c13228,18689,13252,18661,13266,18644v5,,11,-4,14,-7c13285,18626,13282,18616,13274,18612v-8,-7,-16,-3,-19,7c13252,18623,13252,18626,13252,18630v-11,17,-35,49,-60,74c13190,18700,13187,18696,13184,18696v,,,-3,3,-3c13198,18675,13206,18661,13211,18647v11,-28,17,-56,14,-84c13236,18546,13244,18532,13250,18518v5,,10,-4,13,-11c13266,18497,13263,18486,13255,18483v-8,-4,-16,,-19,10c13236,18497,13236,18500,13236,18507v-3,7,-11,18,-16,32c13214,18521,13206,18504,13195,18486v11,-24,19,-45,25,-63c13225,18423,13230,18420,13230,18413v3,-11,,-21,-8,-25c13214,18385,13206,18388,13203,18399v-3,3,-3,10,,14c13198,18427,13190,18448,13181,18469v-11,-11,-21,-25,-38,-32c13162,18392,13187,18339,13200,18318v6,,11,-3,14,-7c13220,18304,13217,18290,13209,18287v-6,-7,-17,-4,-19,7c13187,18297,13187,18301,13187,18308v-17,24,-41,77,-60,126c13116,18427,13102,18420,13089,18416v11,-24,24,-49,35,-63c13130,18353,13135,18353,13138,18346v5,-7,2,-21,-3,-24c13130,18315,13119,18318,13116,18325v-3,4,-3,7,-3,11c13102,18353,13086,18381,13072,18409v-16,-3,-32,-7,-49,-10c13029,18385,13031,18371,13037,18364v5,,11,-4,14,-11c13053,18343,13051,18332,13042,18329v-8,-4,-16,,-19,10c13023,18343,13023,18346,13023,18353v-5,14,-11,28,-19,49c12974,18402,12944,18434,12914,18486v-3,,-3,,-5,c12920,18451,12933,18409,12944,18385v6,,11,-4,14,-11c12961,18364,12958,18353,12950,18350v-9,-4,-17,,-19,10c12928,18364,12928,18367,12931,18374v-14,25,-30,74,-41,112c12871,18483,12849,18483,12824,18486v-79,11,-114,119,-128,249c12669,18879,12677,19064,12682,19180v,,,,,c12677,19201,12666,19253,12677,19295v-19,42,-38,91,-57,141c12603,19334,12565,19232,12565,19232v-92,179,-38,309,-2,365c12543,19660,12524,19723,12505,19789v-30,-101,-92,-206,-92,-206c12353,19775,12423,19887,12467,19936v-16,74,-35,151,-52,232c12385,20055,12301,19933,12301,19933v-55,228,49,333,90,364c12377,20378,12361,20458,12347,20542v-30,-105,-90,-210,-90,-210c12186,20549,12282,20665,12320,20703v-8,63,-19,130,-27,193c12260,20805,12211,20721,12211,20721v-63,203,13,315,57,361c12260,21155,12252,21229,12244,21306v-30,-105,-90,-210,-90,-210c12143,21127,12137,21159,12132,21187v-6,-32,-14,-67,-27,-105c12105,21082,12045,21201,12023,21313v-17,-77,-36,-151,-58,-228c11998,21061,12118,20945,12047,20710v,,-95,158,-109,277c11914,20910,11889,20833,11862,20759v33,-42,117,-178,19,-385c11881,20374,11824,20521,11816,20640v-28,-63,-58,-126,-88,-185c11753,20413,11826,20252,11693,20069v,,-36,158,-27,277c11622,20273,11576,20203,11524,20136v16,-39,3,-95,-6,-116c11518,20020,11518,20020,11518,20020v3,-101,,-266,-27,-388c11475,19520,11439,19429,11368,19422v-19,-4,-38,,-54,3c11303,19390,11287,19348,11273,19327v,-4,,-7,,-11c11270,19309,11262,19306,11257,19309v-6,4,-9,14,-6,21c11254,19337,11257,19337,11262,19337v11,18,25,56,36,88c11298,19425,11295,19425,11295,19425v-25,-42,-52,-70,-79,-67c11210,19341,11202,19327,11197,19316v,-3,,-7,,-10c11194,19299,11186,19295,11180,19299v-5,3,-8,14,-5,21c11178,19327,11180,19327,11186,19330v5,7,8,18,13,32c11186,19365,11172,19369,11158,19372v-13,-24,-27,-49,-38,-63c11120,19306,11120,19302,11118,19302v-6,-7,-14,-7,-19,-3c11093,19306,11093,19316,11096,19323v3,4,8,7,11,7c11115,19341,11129,19362,11139,19383v-10,3,-21,10,-30,17c11090,19358,11066,19313,11049,19292v,-4,,-7,-2,-11c11041,19274,11036,19271,11028,19278v-6,7,-9,14,-3,24c11028,19306,11033,19309,11036,19309v13,18,35,63,54,102c11079,19422,11069,19429,11060,19439v-11,-21,-19,-38,-21,-49c11039,19386,11039,19383,11039,19379v-3,-7,-11,-10,-17,-7c11017,19376,11014,19386,11017,19393v2,4,5,7,8,11c11030,19418,11039,19436,11049,19457v-8,14,-16,28,-19,42c11025,19488,11019,19481,11014,19474v,-3,,-7,,-10c11011,19457,11003,19453,10998,19457v-6,3,-9,14,-6,21c10995,19485,10998,19485,11003,19488v6,11,14,25,25,39c11028,19551,11030,19572,11041,19597v6,10,14,24,22,38c11063,19635,11063,19639,11066,19639v-3,3,-6,3,-6,7c11039,19621,11017,19597,11006,19583v,-4,,-7,-3,-7c11000,19569,10992,19565,10984,19572v-5,4,-8,14,-3,25c10984,19600,10989,19604,10992,19604v11,17,36,38,55,63c11033,19691,11022,19723,11014,19761v-19,105,65,182,166,238c11254,20052,11338,20090,11401,20115v,,,,,c11401,20115,11458,20175,11497,20164v13,18,27,39,40,56c11486,20189,11407,20175,11306,20252v,,221,150,294,66c11644,20388,11685,20462,11720,20535v-46,-49,-125,-87,-243,-31c11477,20504,11682,20707,11764,20630v30,66,54,133,82,200c11805,20784,11739,20752,11641,20773v,,161,235,254,197c11914,21029,11930,21092,11946,21152v-38,-53,-100,-98,-204,-88c11742,21064,11886,21320,11982,21292v13,59,24,119,38,178l12055,21470v,-3,,-7,-2,-10c12075,21439,12118,21386,12132,21295v16,98,71,154,92,172c12224,21467,12224,21467,12224,21470r205,c12470,21411,12500,21351,12500,21351v-104,-3,-164,46,-199,98c12309,21372,12317,21295,12325,21218v98,28,232,-245,232,-245c12432,20970,12369,21043,12336,21110v8,-74,19,-147,27,-221c12459,20893,12587,20654,12587,20654v-104,-7,-166,39,-204,91c12393,20672,12404,20602,12415,20532v98,14,227,-245,227,-245c12535,20283,12475,20336,12440,20392v13,-81,27,-158,43,-231c12590,20164,12737,19926,12737,19926xm12699,17324v101,,101,-204,,-204c12598,17120,12598,17324,12699,17324xm11810,21414v,,8,14,25,39l11979,21453v-41,-32,-95,-49,-169,-39xm12557,21453r46,c12593,21418,12584,21393,12584,21393v-11,21,-19,39,-27,60xm11191,20322v-101,,-101,203,,203c11292,20525,11292,20322,11191,20322xm11903,19772v101,,101,-203,,-203c11802,19569,11802,19772,11903,19772xm11066,20567v-101,,-101,203,,203c11167,20766,11167,20567,11066,20567xm4719,1236v101,,101,-203,,-203c4618,1033,4618,1236,4719,1236xm7077,3884v33,,66,-14,98,-35c7159,3891,7151,3937,7151,3975v3,109,27,193,155,190c7434,4161,7456,4074,7454,3965v,-42,-11,-84,-28,-126c7459,3860,7494,3870,7524,3870v85,-3,150,-35,148,-199c7669,3506,7601,3478,7516,3482v-32,,-65,14,-98,35c7434,3475,7443,3429,7443,3391v-3,-109,-28,-193,-156,-190c7159,3205,7137,3292,7140,3401v,42,11,84,27,126c7135,3506,7099,3496,7069,3496v-84,3,-150,35,-147,199c6925,3856,6993,3884,7077,3884xm7505,2581v101,,101,-203,,-203c7404,2378,7404,2581,7505,2581xm7045,2000v100,,100,-203,,-203c6944,1800,6944,2000,7045,2000xm7903,2203v101,,101,-203,,-203c7802,2000,7802,2203,7903,2203xm7672,2970v-101,,-101,203,,203c7775,3173,7775,2970,7672,2970xm6227,7488v101,,101,-203,,-203c6126,7289,6126,7488,6227,7488xm144,19127v101,,101,-203,,-203c44,18924,44,19127,144,19127xm8323,2406v-101,,-101,203,,203c8424,2606,8424,2406,8323,2406xm6355,5191v101,,101,-203,,-203c6251,4988,6251,5191,6355,5191xm6805,3387v101,,101,-203,,-203c6704,3184,6704,3387,6805,3387xm7053,2687v54,-148,3,-214,-74,-260c6952,2410,6914,2403,6878,2403v28,-28,52,-63,66,-98c6979,2207,6987,2116,6870,2046v-114,-71,-166,-4,-202,91c6655,2172,6649,2221,6649,2266v-22,-35,-49,-66,-76,-84c6497,2137,6426,2126,6371,2277v-54,147,-3,213,74,259c6472,2553,6510,2560,6546,2560v-28,28,-52,63,-66,98c6445,2757,6437,2848,6554,2918v114,70,166,3,202,-95c6769,2788,6775,2739,6775,2694v22,35,49,66,76,84c6927,2823,7001,2834,7053,2687xm8051,8417v-101,,-101,203,,203c8151,8620,8151,8417,8051,8417xm74,11401v-9,-49,-36,-88,-69,-109l5,11586v52,-35,82,-112,69,-185xm38,17849v3,108,27,193,156,189c322,18035,344,17947,341,17838v,-42,-11,-84,-27,-126c346,17733,382,17744,412,17744v84,-4,150,-35,147,-200c556,17380,488,17352,403,17355v-32,,-65,14,-98,35c322,17348,330,17302,330,17264v-3,-109,-27,-193,-156,-189c46,17078,25,17166,27,17274v,43,11,85,28,127c38,17390,19,17383,3,17376r,375c22,17744,41,17737,60,17723v-14,42,-25,87,-22,126xm3,16213r,263c8,16462,16,16448,22,16430v41,-108,24,-171,-19,-217xm8634,1625v33,,65,-14,98,-35c8716,1632,8708,1678,8708,1716v2,109,27,193,155,189c8991,1902,9013,1814,9010,1706v,-42,-11,-84,-27,-126c9016,1601,9051,1611,9081,1611v85,-3,150,-35,147,-199c9226,1247,9157,1219,9073,1222v-33,,-66,14,-98,35c8991,1215,8999,1170,8999,1131v-2,-108,-27,-192,-155,-189c8716,946,8694,1033,8697,1142v,42,11,84,27,126c8691,1247,8656,1236,8626,1236v-85,4,-150,35,-147,200c8481,1601,8549,1629,8634,1625xm185,16840v101,,101,-203,,-203c85,16637,85,16840,185,16840xm207,16045v-101,,-101,203,,203c308,16248,308,16045,207,16045xm6870,851v38,-3,74,-7,112,-14c6799,970,6690,1156,6690,1156v,,126,-11,278,-81c6966,1079,6963,1082,6960,1086v-204,287,-286,620,-286,620c6674,1706,6922,1569,7126,1278v25,-35,49,-73,71,-108c7143,1429,7165,1660,7165,1660v,,84,-119,152,-308c7317,1359,7317,1363,7317,1370v14,388,139,700,139,700c7456,2070,7557,1748,7544,1356v-3,-49,-6,-99,-11,-144c7636,1447,7781,1587,7781,1587v,,-8,-161,-63,-358c7721,1233,7723,1236,7726,1240v224,263,483,368,483,368c8209,1608,8102,1289,7876,1026v-27,-31,-57,-63,-84,-91c7993,1005,8173,974,8173,974v,,-95,-109,-240,-196c7939,778,7942,778,7947,778v303,-18,545,-179,545,-179c8492,599,8241,469,7936,487v-38,3,-76,7,-112,14c8007,368,8116,182,8116,182v,,-125,11,-278,81c7841,259,7843,256,7846,252,7901,172,7947,91,7988,14r-275,c7702,28,7691,42,7680,56v-25,35,-49,74,-71,109c7620,112,7628,60,7633,11r-365,c7271,49,7274,84,7276,123,7257,84,7241,46,7222,11r-186,c7045,28,7053,49,7064,67,7053,56,7042,42,7031,32v-3,-7,-3,-14,-5,-21l6731,11v22,42,49,84,76,129c6791,203,6780,277,6777,354v-87,-4,-144,3,-144,3c6633,357,6690,424,6786,494v2,21,8,42,13,63c6527,592,6317,732,6317,732v,,251,137,553,119xm7203,10073v101,,101,-203,,-203c7102,9870,7102,10073,7203,10073xm10144,16945v101,,101,-203,,-203c10043,16746,10043,16945,10144,16945xm6249,3387v100,,100,-203,,-203c6148,3184,6148,3387,6249,3387xe" filled="f" strokecolor="#fcb [3205]" strokeweight="1pt">
                <v:stroke miterlimit="4" joinstyle="miter"/>
                <v:path arrowok="t" o:extrusionok="f" o:connecttype="custom" o:connectlocs="5048250,3908743;5048250,3908743;5048250,3908743;5048250,3908743" o:connectangles="0,90,180,270"/>
              </v:shape>
              <v:group id="Group 48" o:spid="_x0000_s1028" style="position:absolute;left:5442;top:4898;width:39904;height:65875" coordorigin="5442,4898" coordsize="39903,65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shape id="Shape" o:spid="_x0000_s1029" style="position:absolute;left:5442;top:4898;width:39904;height:6587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" path="m10793,v,,1375,1008,7817,1249c18610,1249,20335,1353,19015,2361v1746,-791,1574,208,1574,208c20012,6767,21600,10186,21600,10186v,,-1581,4651,-1004,8845c20596,19031,20768,20030,19022,19239v1327,1008,-406,1112,-406,1112c12175,20592,10800,21600,10800,21600v,,-1375,-1008,-7816,-1249c2984,20351,1258,20247,2578,19239,832,20030,1004,19031,1004,19031,1581,14837,,10186,,10186v,,1581,-3423,1004,-7612c1004,2574,832,1574,2578,2365,1251,1358,2984,1253,2984,1253,9418,1008,10793,,10793,xe" fillcolor="white [3212]" strokecolor="#fcb [3205]" strokeweight="1pt">
                  <v:stroke miterlimit="4" joinstyle="miter"/>
                  <v:path arrowok="t" o:extrusionok="f" o:connecttype="custom" o:connectlocs="1995170,3293745;1995170,3293745;1995170,3293745;1995170,3293745" o:connectangles="0,90,180,270"/>
                </v:shape>
                <v:shape id="Shape" o:spid="_x0000_s1030" style="position:absolute;left:20174;top:9089;width:10491;height:2886;visibility:visible;mso-wrap-style:square;v-text-anchor:middle" coordsize="21600,2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" path="m21548,12442v-26,94,-79,282,-131,564c21286,13475,21051,14039,20737,13945v-314,-94,-680,-939,-1020,-1972c19377,10846,19011,9437,18619,7841v-105,-376,-183,-846,-288,-1221l18253,6338r-79,-376c18122,5774,18070,5587,18017,5305v-235,-845,-496,-1691,-784,-2348c16631,1548,15925,515,15141,140v-785,-282,-1621,,-2380,1221c12003,2581,11323,4835,10957,7653v-79,563,-131,1127,-157,1690c10748,8780,10695,8216,10643,7653,10277,4929,9597,2581,8839,1361,8080,140,7217,-236,6459,140,5675,421,4969,1548,4367,2957v-288,751,-549,1503,-784,2348c3530,5493,3478,5681,3426,5962r-79,376l3269,6620v-105,375,-209,845,-288,1221c2589,9437,2249,10846,1883,11973v-340,1127,-706,1878,-1020,1972c549,14039,314,13475,183,13006,131,12818,78,12630,52,12442,26,12348,,12254,,12254v,,,94,26,188c52,12630,78,12818,157,13100v52,281,131,563,261,845c523,14227,706,14414,889,14414v366,,785,-751,1177,-1784c2170,12348,2301,12067,2406,11691v78,188,157,470,287,657c2798,12630,2955,12818,3112,13006v157,188,340,375,549,375c3870,13381,4079,13381,4289,13100v209,-188,418,-564,627,-1127c5125,11503,5282,10940,5439,10282v157,-657,262,-1221,366,-1878c5910,7841,6015,7277,6145,6714v105,-564,209,-1033,314,-1503c6564,4835,6668,4366,6799,3990v52,-188,105,-376,157,-563c7008,3239,7061,3145,7113,3051v104,-282,183,-470,261,-657c7400,2300,7427,2300,7427,2206v392,188,784,563,1150,1221c9205,4460,9754,6338,10042,8592v130,1033,209,2254,183,3475c10199,13287,10120,14414,9937,15447v-340,2067,-915,3569,-1543,3851c8237,19392,8080,19392,7923,19298r-52,l7845,19298v,,,,,l7819,19298r-131,-94c7610,19110,7557,19110,7479,19016v-262,-375,-497,-1033,-654,-1878c6511,15447,6433,13194,6616,11409v78,-845,235,-1596,418,-2066c7217,8874,7453,8592,7662,8592v52,,105,,157,c7845,8592,7871,8592,7897,8592v26,,53,,79,c8054,8686,8159,8780,8237,8967v157,282,262,846,314,1315c8603,10846,8603,11315,8551,11785v-52,469,-105,751,-183,939c8342,12818,8290,12912,8263,12912v105,-282,183,-751,183,-1221c8446,10846,8263,10188,8028,10188v-235,,-418,658,-418,1503c7610,12536,7793,13194,8028,13194v52,,105,,157,-94c8237,13100,8290,13006,8394,12818v79,-188,183,-470,236,-939c8682,11409,8734,10846,8682,10188,8656,9531,8525,8874,8342,8310,8237,8028,8133,7841,8002,7747v-26,,-52,-94,-79,-94c7871,7653,7871,7653,7819,7559v-52,,-131,-94,-183,-94c7374,7465,7087,7559,6825,8122v-261,564,-497,1409,-627,2536c5910,12818,5936,15635,6328,17983v210,1221,523,2254,889,2818c7296,20988,7427,21082,7531,21176r131,94l7688,21270r26,l7740,21270r79,c8028,21364,8237,21364,8446,21270v419,-94,837,-657,1203,-1503c10015,18922,10303,17795,10538,16387v131,-752,236,-1691,288,-2536c10905,14790,10983,15635,11114,16387v235,1314,523,2535,889,3380c12369,20613,12787,21176,13206,21270v209,94,418,94,627,l13912,21270r26,l13964,21270r26,l14121,21176v105,-94,209,-188,314,-375c14827,20237,15141,19110,15324,17983v392,-2348,418,-5165,131,-7325c15324,9531,15089,8686,14827,8122v-261,-563,-549,-657,-811,-657c13964,7465,13886,7465,13833,7559v-26,,-52,,-104,94c13703,7653,13676,7653,13650,7747v-130,94,-235,281,-340,563c13127,8780,12997,9531,12970,10188v-52,658,,1315,53,1691c13075,12348,13180,12630,13258,12818v79,188,131,188,183,282c13493,13194,13546,13194,13624,13194v236,,419,-658,419,-1503c14043,10846,13860,10188,13624,10188v-235,,-418,658,-418,1503c13206,12161,13258,12630,13363,12912v-26,-94,-53,-94,-79,-188c13206,12536,13127,12254,13101,11785v-52,-376,-52,-939,,-1503c13154,9719,13258,9249,13415,8967v78,-187,183,-281,262,-375c13703,8592,13729,8592,13755,8592v26,,52,,78,c13886,8592,13938,8592,13990,8592v210,94,445,282,628,751c14801,9813,14958,10564,15036,11409v183,1691,131,4038,-209,5729c14670,17983,14435,18641,14173,19016v-78,94,-130,188,-209,188l13833,19298r-26,c13807,19298,13807,19298,13807,19298r-26,l13729,19298v-157,94,-314,,-471,c12631,19016,12029,17514,11715,15447v-157,-1033,-261,-2253,-287,-3380c11401,10846,11480,9625,11611,8592v313,-2348,836,-4132,1464,-5165c13441,2769,13833,2394,14226,2206v78,188,130,375,235,563c14513,2863,14566,3051,14618,3145v52,188,105,376,157,563c14879,3990,14984,4460,15115,4929v104,470,209,939,314,1503c15533,6995,15638,7559,15769,8122v104,658,235,1221,366,1879c16292,10658,16448,11221,16658,11691v183,470,392,845,627,1127c17494,13100,17730,13100,17913,13100v209,,392,-188,549,-376c18619,12536,18776,12254,18880,12067v105,-188,210,-470,288,-752c19168,11315,19168,11315,19168,11315v131,470,288,846,418,1221c19979,13569,20397,14321,20763,14321v183,,340,-188,471,-470c21339,13569,21417,13287,21495,13006v,-188,53,-376,53,-564c21574,12348,21600,12254,21600,12254v,,,,-52,188xm6877,2394v-52,93,-130,93,-209,187c6590,2675,6538,2769,6459,2957v-157,282,-288,657,-471,1033c5831,4460,5675,4835,5544,5399v-157,469,-288,1127,-419,1690c4995,7653,4890,8216,4759,8780v-130,469,-235,939,-392,1314c4315,10282,4236,10470,4158,10658v-79,94,-131,282,-209,376c3792,11315,3661,11409,3504,11503v-78,,-157,94,-235,94c3190,11597,3112,11597,3060,11597v-79,,-131,,-210,-94c2772,11503,2720,11409,2667,11409v-104,-94,-183,-94,-235,-188c2667,10470,2929,9625,3190,8686v105,-376,209,-752,314,-1127l3583,7277r78,-282c3713,6807,3766,6620,3818,6432v209,-658,471,-1409,732,-1972c5099,3239,5753,2487,6433,2300v157,-94,314,-94,497,c6930,2300,6904,2394,6877,2394xm18750,11221v-53,,-131,94,-183,94c18488,11315,18436,11409,18357,11409v-78,,-157,,-209,c18070,11409,17991,11315,17913,11315v-157,-94,-314,-281,-445,-469c17390,10752,17311,10564,17259,10470v-78,-188,-131,-282,-209,-563c16919,9531,16788,9061,16658,8592v-131,-564,-236,-1127,-366,-1691c16161,6338,16030,5774,15873,5211v-131,-564,-288,-1033,-444,-1409c15272,3427,15115,3051,14958,2769v-79,-94,-157,-282,-209,-375c14749,2394,14723,2394,14723,2394v130,,235,,339,93c15742,2675,16396,3521,16945,4647v262,564,523,1315,732,1973c17730,6807,17782,6995,17834,7183r79,282l17991,7747v105,375,209,751,314,1127c18540,9719,18750,10470,18959,11127v-26,,-131,94,-209,94xe" fillcolor="#fcb [3205]" stroked="f" strokeweight="1pt">
                  <v:stroke miterlimit="4" joinstyle="miter"/>
                  <v:path arrowok="t" o:extrusionok="f" o:connecttype="custom" o:connectlocs="524510,144295;524510,144295;524510,144295;524510,144295" o:connectangles="0,90,180,270"/>
                </v:shape>
                <v:shape id="Shape" o:spid="_x0000_s1031" style="position:absolute;left:20174;top:64080;width:10503;height:2899;visibility:visible;mso-wrap-style:square;v-text-anchor:middle" coordsize="21600,2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" path="m21574,8860v-26,-187,-52,-374,-131,-654c21391,7925,21313,7645,21182,7364v-104,-280,-287,-467,-470,-467c20346,6897,19928,7645,19537,8673v-105,281,-235,561,-340,935c19119,9421,19040,9141,18910,8954v-105,-281,-261,-468,-418,-655c18335,8112,18152,7925,17943,7925v-209,,-417,,-626,281c17108,8393,16873,8767,16690,9328v-209,467,-366,1028,-523,1683c16011,11665,15906,12226,15802,12881v-105,561,-209,1122,-340,1683c15358,15125,15253,15592,15149,16060v-105,374,-209,842,-340,1216c14757,17463,14705,17650,14652,17837v-52,187,-104,280,-156,374c14391,18491,14313,18678,14235,18865v-27,94,-53,94,-53,187c13791,18865,13399,18491,13033,17837v-627,-1029,-1175,-2899,-1463,-5143c11440,11665,11362,10450,11388,9234v26,-1215,104,-2337,287,-3366c12015,3811,12589,2315,13216,2034v157,-93,313,-93,470,l13738,2034r26,c13764,2034,13764,2034,13764,2034r27,l13921,2128v79,93,131,93,209,187c14391,2689,14626,3343,14783,4185v313,1683,392,3927,209,5704c14914,10730,14757,11478,14574,11946v-183,467,-418,748,-627,748c13895,12694,13843,12694,13791,12694v-27,,-53,,-79,c13686,12694,13660,12694,13634,12694v-78,-94,-183,-187,-261,-374c13216,12039,13111,11478,13059,11011v-52,-561,-52,-1029,,-1496c13111,9047,13164,8767,13242,8580v26,-94,78,-187,105,-187c13242,8673,13164,9141,13164,9608v,842,183,1496,418,1496c13817,11104,14000,10450,14000,9608v,-841,-183,-1496,-418,-1496c13529,8112,13477,8112,13425,8206v-52,,-105,93,-209,280c13138,8673,13033,8954,12981,9421v-52,468,-105,1029,-52,1683c12955,11759,13085,12413,13268,12974v105,281,209,468,340,561c13634,13535,13660,13629,13686,13629v52,,52,,105,93c13843,13722,13921,13816,13973,13816v262,,549,-94,810,-655c15044,12600,15279,11759,15410,10637v287,-2151,261,-4956,-131,-7294c15070,2128,14757,1099,14391,538v-78,-187,-209,-280,-313,-374l13947,70r-26,l13895,70r-26,l13791,70v-209,-93,-418,-93,-627,c12746,164,12328,725,11962,1567v-365,841,-653,1963,-888,3366c10944,5681,10839,6616,10787,7457v-78,-935,-157,-1776,-287,-2524c10265,3624,9977,2408,9612,1567,9246,725,8828,164,8410,70v-209,-93,-418,-93,-627,l7705,70r-26,l7653,70r-26,l7496,164v-104,93,-209,187,-313,374c6791,1099,6477,2221,6295,3343v-392,2338,-418,5143,-131,7294c6295,11759,6530,12600,6791,13161v261,561,548,655,809,655c7653,13816,7731,13816,7783,13722v26,,53,,105,-93c7914,13629,7940,13629,7966,13535v131,-93,235,-280,340,-561c8489,12507,8619,11759,8645,11104v52,-654,,-1309,-52,-1683c8541,8954,8436,8673,8358,8486v-78,-187,-131,-187,-183,-280c8123,8112,8071,8112,8018,8112v-235,,-418,655,-418,1496c7600,10450,7783,11104,8018,11104v235,,418,-654,418,-1496c8436,9141,8384,8673,8280,8393v26,93,52,93,78,187c8436,8767,8515,9047,8541,9515v52,374,52,935,,1496c8489,11572,8384,12039,8227,12320v-78,187,-183,280,-261,374c7940,12694,7914,12694,7888,12694v-26,,-52,,-79,c7757,12694,7705,12694,7653,12694v-209,-94,-444,-281,-627,-748c6843,11478,6686,10730,6608,9889,6425,8206,6477,5868,6817,4185v157,-842,392,-1496,653,-1870c7548,2221,7600,2128,7679,2128r130,-94l7836,2034v,,,,,l7862,2034r52,c8071,1941,8227,2034,8384,2034v627,281,1228,1777,1541,3834c10082,6897,10186,8112,10212,9234v26,1216,-52,2431,-182,3460c9716,15031,9194,16808,8567,17837v-366,654,-758,1028,-1149,1215c7339,18865,7287,18678,7183,18491v-53,-93,-105,-280,-157,-374c6974,17930,6921,17743,6869,17556v-104,-280,-209,-748,-339,-1215c6425,15873,6321,15406,6216,14845v-104,-562,-209,-1123,-339,-1684c5772,12507,5642,11946,5511,11291,5354,10637,5198,10076,4989,9608,4806,9141,4597,8767,4362,8486,4153,8206,3918,8206,3735,8206v-209,,-392,187,-549,374c3030,8767,2873,9047,2769,9234v-105,187,-209,468,-288,748c2481,9982,2481,9982,2481,9982,2351,9515,2194,9141,2063,8767,1672,7738,1254,6990,888,6990v-183,,-340,187,-470,468c313,7738,235,8019,157,8299,104,8580,52,8767,26,8954,,9141,,9141,,9141v,,26,-94,52,-187c78,8860,131,8673,183,8393,313,7925,548,7364,862,7458v313,93,679,935,1019,1963c2220,10543,2586,11946,2978,13536v104,374,182,841,287,1215l3343,15032r79,374c3474,15593,3526,15780,3578,16060v235,842,496,1683,784,2338c4963,19800,5668,20829,6451,21203v784,280,1620,,2377,-1216c9585,18772,10265,16528,10630,13723v79,-561,131,-1123,157,-1684c10839,12600,10891,13162,10944,13723v365,2711,1044,5049,1802,6264c13503,21203,14365,21577,15123,21203v783,-281,1488,-1403,2089,-2805c17499,17650,17761,16902,17996,16060v52,-187,104,-374,156,-654l18231,15032r78,-281c18414,14377,18518,13910,18596,13536v392,-1590,732,-2993,1097,-4115c20033,8299,20399,7551,20712,7458v313,-94,548,467,679,935c21496,8580,21522,8767,21574,8860v26,187,26,187,26,187c21600,9047,21600,9047,21574,8860xm6477,18959c5798,18772,5145,17930,4597,16808v-261,-561,-523,-1309,-731,-1963c3813,14658,3761,14471,3709,14284r-79,-281l3552,13723v-104,-374,-209,-748,-313,-1123c3004,11759,2795,11011,2586,10356v78,-93,156,-93,261,-187c2899,10169,2977,10076,3030,10076v78,,130,-94,209,-94c3317,9982,3395,9982,3448,9982v78,,156,94,235,94c3839,10169,3996,10356,4127,10543v78,94,156,281,209,374c4414,11104,4466,11198,4545,11478v130,374,261,842,391,1309c5067,13349,5171,13910,5302,14471v131,561,261,1122,418,1683c5851,16715,6007,17182,6164,17556v157,374,313,748,470,1029c6712,18678,6791,18865,6843,18959v,,26,,26,c6712,18959,6582,18959,6477,18959xm18335,12507v-104,374,-209,748,-313,1122l17943,13909r-78,281c17813,14377,17761,14564,17708,14751v-209,655,-470,1403,-731,1964c16429,17930,15776,18678,15096,18865v-156,94,-313,94,-496,c14626,18865,14626,18865,14652,18772v53,-94,131,-94,209,-187c14940,18491,14992,18398,15070,18211v157,-281,288,-655,470,-1029c15697,16715,15854,16341,15985,15780v156,-468,287,-1123,417,-1684c16533,13535,16637,12974,16768,12413v131,-467,235,-935,392,-1309c17212,10917,17290,10730,17369,10543v78,-93,130,-280,209,-374c17734,9889,17865,9795,18022,9702v78,,156,-94,235,-94c18335,9608,18414,9608,18466,9608v78,,130,,209,94c18753,9702,18805,9795,18858,9795v104,94,182,94,235,187c18831,10730,18596,11572,18335,12507xe" fillcolor="#fcb [3205]" stroked="f" strokeweight="1pt">
                  <v:stroke miterlimit="4" joinstyle="miter"/>
                  <v:path arrowok="t" o:extrusionok="f" o:connecttype="custom" o:connectlocs="525145,144932;525145,144932;525145,144932;525145,144932" o:connectangles="0,90,180,270"/>
                </v:shape>
              </v:group>
              <v:group id="Group 52" o:spid="_x0000_s1032" style="position:absolute;left:55517;top:4898;width:39903;height:65875" coordorigin="55517,4898" coordsize="39903,65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shape id="Shape" o:spid="_x0000_s1033" style="position:absolute;left:55517;top:4898;width:39903;height:6587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" path="m10793,v,,1375,1008,7817,1249c18610,1249,20335,1353,19015,2361v1746,-791,1574,208,1574,208c20012,6767,21600,10186,21600,10186v,,-1581,4651,-1004,8845c20596,19031,20768,20030,19022,19239v1327,1008,-406,1112,-406,1112c12175,20592,10800,21600,10800,21600v,,-1375,-1008,-7816,-1249c2984,20351,1258,20247,2578,19239,832,20030,1004,19031,1004,19031,1581,14837,,10186,,10186v,,1581,-3423,1004,-7612c1004,2574,832,1574,2578,2365,1251,1358,2984,1253,2984,1253,9418,1008,10793,,10793,xe" fillcolor="white [3212]" strokecolor="#fcb [3205]" strokeweight="1pt">
                  <v:stroke miterlimit="4" joinstyle="miter"/>
                  <v:path arrowok="t" o:extrusionok="f" o:connecttype="custom" o:connectlocs="1995170,3293745;1995170,3293745;1995170,3293745;1995170,3293745" o:connectangles="0,90,180,270"/>
                </v:shape>
                <v:shape id="Shape" o:spid="_x0000_s1034" style="position:absolute;left:70249;top:9089;width:10490;height:2886;visibility:visible;mso-wrap-style:square;v-text-anchor:middle" coordsize="21600,2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" path="m21548,12442v-26,94,-79,282,-131,564c21286,13475,21051,14039,20737,13945v-314,-94,-680,-939,-1020,-1972c19377,10846,19011,9437,18619,7841v-105,-376,-183,-846,-288,-1221l18253,6338r-79,-376c18122,5774,18070,5587,18017,5305v-235,-845,-496,-1691,-784,-2348c16631,1548,15925,515,15141,140v-785,-282,-1621,,-2380,1221c12003,2581,11323,4835,10957,7653v-79,563,-131,1127,-157,1690c10748,8780,10695,8216,10643,7653,10277,4929,9597,2581,8839,1361,8080,140,7217,-236,6459,140,5675,421,4969,1548,4367,2957v-288,751,-549,1503,-784,2348c3530,5493,3478,5681,3426,5962r-79,376l3269,6620v-105,375,-209,845,-288,1221c2589,9437,2249,10846,1883,11973v-340,1127,-706,1878,-1020,1972c549,14039,314,13475,183,13006,131,12818,78,12630,52,12442,26,12348,,12254,,12254v,,,94,26,188c52,12630,78,12818,157,13100v52,281,131,563,261,845c523,14227,706,14414,889,14414v366,,785,-751,1177,-1784c2170,12348,2301,12067,2406,11691v78,188,157,470,287,657c2798,12630,2955,12818,3112,13006v157,188,340,375,549,375c3870,13381,4079,13381,4289,13100v209,-188,418,-564,627,-1127c5125,11503,5282,10940,5439,10282v157,-657,262,-1221,366,-1878c5910,7841,6015,7277,6145,6714v105,-564,209,-1033,314,-1503c6564,4835,6668,4366,6799,3990v52,-188,105,-376,157,-563c7008,3239,7061,3145,7113,3051v104,-282,183,-470,261,-657c7400,2300,7427,2300,7427,2206v392,188,784,563,1150,1221c9205,4460,9754,6338,10042,8592v130,1033,209,2254,183,3475c10199,13287,10120,14414,9937,15447v-340,2067,-915,3569,-1543,3851c8237,19392,8080,19392,7923,19298r-52,l7845,19298v,,,,,l7819,19298r-131,-94c7610,19110,7557,19110,7479,19016v-262,-375,-497,-1033,-654,-1878c6511,15447,6433,13194,6616,11409v78,-845,235,-1596,418,-2066c7217,8874,7453,8592,7662,8592v52,,105,,157,c7845,8592,7871,8592,7897,8592v26,,53,,79,c8054,8686,8159,8780,8237,8967v157,282,262,846,314,1315c8603,10846,8603,11315,8551,11785v-52,469,-105,751,-183,939c8342,12818,8290,12912,8263,12912v105,-282,183,-751,183,-1221c8446,10846,8263,10188,8028,10188v-235,,-418,658,-418,1503c7610,12536,7793,13194,8028,13194v52,,105,,157,-94c8237,13100,8290,13006,8394,12818v79,-188,183,-470,236,-939c8682,11409,8734,10846,8682,10188,8656,9531,8525,8874,8342,8310,8237,8028,8133,7841,8002,7747v-26,,-52,-94,-79,-94c7871,7653,7871,7653,7819,7559v-52,,-131,-94,-183,-94c7374,7465,7087,7559,6825,8122v-261,564,-497,1409,-627,2536c5910,12818,5936,15635,6328,17983v210,1221,523,2254,889,2818c7296,20988,7427,21082,7531,21176r131,94l7688,21270r26,l7740,21270r79,c8028,21364,8237,21364,8446,21270v419,-94,837,-657,1203,-1503c10015,18922,10303,17795,10538,16387v131,-752,236,-1691,288,-2536c10905,14790,10983,15635,11114,16387v235,1314,523,2535,889,3380c12369,20613,12787,21176,13206,21270v209,94,418,94,627,l13912,21270r26,l13964,21270r26,l14121,21176v105,-94,209,-188,314,-375c14827,20237,15141,19110,15324,17983v392,-2348,418,-5165,131,-7325c15324,9531,15089,8686,14827,8122v-261,-563,-549,-657,-811,-657c13964,7465,13886,7465,13833,7559v-26,,-52,,-104,94c13703,7653,13676,7653,13650,7747v-130,94,-235,281,-340,563c13127,8780,12997,9531,12970,10188v-52,658,,1315,53,1691c13075,12348,13180,12630,13258,12818v79,188,131,188,183,282c13493,13194,13546,13194,13624,13194v236,,419,-658,419,-1503c14043,10846,13860,10188,13624,10188v-235,,-418,658,-418,1503c13206,12161,13258,12630,13363,12912v-26,-94,-53,-94,-79,-188c13206,12536,13127,12254,13101,11785v-52,-376,-52,-939,,-1503c13154,9719,13258,9249,13415,8967v78,-187,183,-281,262,-375c13703,8592,13729,8592,13755,8592v26,,52,,78,c13886,8592,13938,8592,13990,8592v210,94,445,282,628,751c14801,9813,14958,10564,15036,11409v183,1691,131,4038,-209,5729c14670,17983,14435,18641,14173,19016v-78,94,-130,188,-209,188l13833,19298r-26,c13807,19298,13807,19298,13807,19298r-26,l13729,19298v-157,94,-314,,-471,c12631,19016,12029,17514,11715,15447v-157,-1033,-261,-2253,-287,-3380c11401,10846,11480,9625,11611,8592v313,-2348,836,-4132,1464,-5165c13441,2769,13833,2394,14226,2206v78,188,130,375,235,563c14513,2863,14566,3051,14618,3145v52,188,105,376,157,563c14879,3990,14984,4460,15115,4929v104,470,209,939,314,1503c15533,6995,15638,7559,15769,8122v104,658,235,1221,366,1879c16292,10658,16448,11221,16658,11691v183,470,392,845,627,1127c17494,13100,17730,13100,17913,13100v209,,392,-188,549,-376c18619,12536,18776,12254,18880,12067v105,-188,210,-470,288,-752c19168,11315,19168,11315,19168,11315v131,470,288,846,418,1221c19979,13569,20397,14321,20763,14321v183,,340,-188,471,-470c21339,13569,21417,13287,21495,13006v,-188,53,-376,53,-564c21574,12348,21600,12254,21600,12254v,,,,-52,188xm6877,2394v-52,93,-130,93,-209,187c6590,2675,6538,2769,6459,2957v-157,282,-288,657,-471,1033c5831,4460,5675,4835,5544,5399v-157,469,-288,1127,-419,1690c4995,7653,4890,8216,4759,8780v-130,469,-235,939,-392,1314c4315,10282,4236,10470,4158,10658v-79,94,-131,282,-209,376c3792,11315,3661,11409,3504,11503v-78,,-157,94,-235,94c3190,11597,3112,11597,3060,11597v-79,,-131,,-210,-94c2772,11503,2720,11409,2667,11409v-104,-94,-183,-94,-235,-188c2667,10470,2929,9625,3190,8686v105,-376,209,-752,314,-1127l3583,7277r78,-282c3713,6807,3766,6620,3818,6432v209,-658,471,-1409,732,-1972c5099,3239,5753,2487,6433,2300v157,-94,314,-94,497,c6930,2300,6904,2394,6877,2394xm18750,11221v-53,,-131,94,-183,94c18488,11315,18436,11409,18357,11409v-78,,-157,,-209,c18070,11409,17991,11315,17913,11315v-157,-94,-314,-281,-445,-469c17390,10752,17311,10564,17259,10470v-78,-188,-131,-282,-209,-563c16919,9531,16788,9061,16658,8592v-131,-564,-236,-1127,-366,-1691c16161,6338,16030,5774,15873,5211v-131,-564,-288,-1033,-444,-1409c15272,3427,15115,3051,14958,2769v-79,-94,-157,-282,-209,-375c14749,2394,14723,2394,14723,2394v130,,235,,339,93c15742,2675,16396,3521,16945,4647v262,564,523,1315,732,1973c17730,6807,17782,6995,17834,7183r79,282l17991,7747v105,375,209,751,314,1127c18540,9719,18750,10470,18959,11127v-26,,-131,94,-209,94xe" fillcolor="#fcb [3205]" stroked="f" strokeweight="1pt">
                  <v:stroke miterlimit="4" joinstyle="miter"/>
                  <v:path arrowok="t" o:extrusionok="f" o:connecttype="custom" o:connectlocs="524510,144295;524510,144295;524510,144295;524510,144295" o:connectangles="0,90,180,270"/>
                </v:shape>
                <v:shape id="Shape" o:spid="_x0000_s1035" style="position:absolute;left:70249;top:64080;width:10503;height:2899;visibility:visible;mso-wrap-style:square;v-text-anchor:middle" coordsize="21600,2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" path="m21574,8860v-26,-187,-52,-374,-131,-654c21391,7925,21313,7645,21182,7364v-104,-280,-287,-467,-470,-467c20346,6897,19928,7645,19537,8673v-105,281,-235,561,-340,935c19119,9421,19040,9141,18910,8954v-105,-281,-261,-468,-418,-655c18335,8112,18152,7925,17943,7925v-209,,-417,,-626,281c17108,8393,16873,8767,16690,9328v-209,467,-366,1028,-523,1683c16011,11665,15906,12226,15802,12881v-105,561,-209,1122,-340,1683c15358,15125,15253,15592,15149,16060v-105,374,-209,842,-340,1216c14757,17463,14705,17650,14652,17837v-52,187,-104,280,-156,374c14391,18491,14313,18678,14235,18865v-27,94,-53,94,-53,187c13791,18865,13399,18491,13033,17837v-627,-1029,-1175,-2899,-1463,-5143c11440,11665,11362,10450,11388,9234v26,-1215,104,-2337,287,-3366c12015,3811,12589,2315,13216,2034v157,-93,313,-93,470,l13738,2034r26,c13764,2034,13764,2034,13764,2034r27,l13921,2128v79,93,131,93,209,187c14391,2689,14626,3343,14783,4185v313,1683,392,3927,209,5704c14914,10730,14757,11478,14574,11946v-183,467,-418,748,-627,748c13895,12694,13843,12694,13791,12694v-27,,-53,,-79,c13686,12694,13660,12694,13634,12694v-78,-94,-183,-187,-261,-374c13216,12039,13111,11478,13059,11011v-52,-561,-52,-1029,,-1496c13111,9047,13164,8767,13242,8580v26,-94,78,-187,105,-187c13242,8673,13164,9141,13164,9608v,842,183,1496,418,1496c13817,11104,14000,10450,14000,9608v,-841,-183,-1496,-418,-1496c13529,8112,13477,8112,13425,8206v-52,,-105,93,-209,280c13138,8673,13033,8954,12981,9421v-52,468,-105,1029,-52,1683c12955,11759,13085,12413,13268,12974v105,281,209,468,340,561c13634,13535,13660,13629,13686,13629v52,,52,,105,93c13843,13722,13921,13816,13973,13816v262,,549,-94,810,-655c15044,12600,15279,11759,15410,10637v287,-2151,261,-4956,-131,-7294c15070,2128,14757,1099,14391,538v-78,-187,-209,-280,-313,-374l13947,70r-26,l13895,70r-26,l13791,70v-209,-93,-418,-93,-627,c12746,164,12328,725,11962,1567v-365,841,-653,1963,-888,3366c10944,5681,10839,6616,10787,7457v-78,-935,-157,-1776,-287,-2524c10265,3624,9977,2408,9612,1567,9246,725,8828,164,8410,70v-209,-93,-418,-93,-627,l7705,70r-26,l7653,70r-26,l7496,164v-104,93,-209,187,-313,374c6791,1099,6477,2221,6295,3343v-392,2338,-418,5143,-131,7294c6295,11759,6530,12600,6791,13161v261,561,548,655,809,655c7653,13816,7731,13816,7783,13722v26,,53,,105,-93c7914,13629,7940,13629,7966,13535v131,-93,235,-280,340,-561c8489,12507,8619,11759,8645,11104v52,-654,,-1309,-52,-1683c8541,8954,8436,8673,8358,8486v-78,-187,-131,-187,-183,-280c8123,8112,8071,8112,8018,8112v-235,,-418,655,-418,1496c7600,10450,7783,11104,8018,11104v235,,418,-654,418,-1496c8436,9141,8384,8673,8280,8393v26,93,52,93,78,187c8436,8767,8515,9047,8541,9515v52,374,52,935,,1496c8489,11572,8384,12039,8227,12320v-78,187,-183,280,-261,374c7940,12694,7914,12694,7888,12694v-26,,-52,,-79,c7757,12694,7705,12694,7653,12694v-209,-94,-444,-281,-627,-748c6843,11478,6686,10730,6608,9889,6425,8206,6477,5868,6817,4185v157,-842,392,-1496,653,-1870c7548,2221,7600,2128,7679,2128r130,-94l7836,2034v,,,,,l7862,2034r52,c8071,1941,8227,2034,8384,2034v627,281,1228,1777,1541,3834c10082,6897,10186,8112,10212,9234v26,1216,-52,2431,-182,3460c9716,15031,9194,16808,8567,17837v-366,654,-758,1028,-1149,1215c7339,18865,7287,18678,7183,18491v-53,-93,-105,-280,-157,-374c6974,17930,6921,17743,6869,17556v-104,-280,-209,-748,-339,-1215c6425,15873,6321,15406,6216,14845v-104,-562,-209,-1123,-339,-1684c5772,12507,5642,11946,5511,11291,5354,10637,5198,10076,4989,9608,4806,9141,4597,8767,4362,8486,4153,8206,3918,8206,3735,8206v-209,,-392,187,-549,374c3030,8767,2873,9047,2769,9234v-105,187,-209,468,-288,748c2481,9982,2481,9982,2481,9982,2351,9515,2194,9141,2063,8767,1672,7738,1254,6990,888,6990v-183,,-340,187,-470,468c313,7738,235,8019,157,8299,104,8580,52,8767,26,8954,,9141,,9141,,9141v,,26,-94,52,-187c78,8860,131,8673,183,8393,313,7925,548,7364,862,7458v313,93,679,935,1019,1963c2220,10543,2586,11946,2978,13536v104,374,182,841,287,1215l3343,15032r79,374c3474,15593,3526,15780,3578,16060v235,842,496,1683,784,2338c4963,19800,5668,20829,6451,21203v784,280,1620,,2377,-1216c9585,18772,10265,16528,10630,13723v79,-561,131,-1123,157,-1684c10839,12600,10891,13162,10944,13723v365,2711,1044,5049,1802,6264c13503,21203,14365,21577,15123,21203v783,-281,1488,-1403,2089,-2805c17499,17650,17761,16902,17996,16060v52,-187,104,-374,156,-654l18231,15032r78,-281c18414,14377,18518,13910,18596,13536v392,-1590,732,-2993,1097,-4115c20033,8299,20399,7551,20712,7458v313,-94,548,467,679,935c21496,8580,21522,8767,21574,8860v26,187,26,187,26,187c21600,9047,21600,9047,21574,8860xm6477,18959c5798,18772,5145,17930,4597,16808v-261,-561,-523,-1309,-731,-1963c3813,14658,3761,14471,3709,14284r-79,-281l3552,13723v-104,-374,-209,-748,-313,-1123c3004,11759,2795,11011,2586,10356v78,-93,156,-93,261,-187c2899,10169,2977,10076,3030,10076v78,,130,-94,209,-94c3317,9982,3395,9982,3448,9982v78,,156,94,235,94c3839,10169,3996,10356,4127,10543v78,94,156,281,209,374c4414,11104,4466,11198,4545,11478v130,374,261,842,391,1309c5067,13349,5171,13910,5302,14471v131,561,261,1122,418,1683c5851,16715,6007,17182,6164,17556v157,374,313,748,470,1029c6712,18678,6791,18865,6843,18959v,,26,,26,c6712,18959,6582,18959,6477,18959xm18335,12507v-104,374,-209,748,-313,1122l17943,13909r-78,281c17813,14377,17761,14564,17708,14751v-209,655,-470,1403,-731,1964c16429,17930,15776,18678,15096,18865v-156,94,-313,94,-496,c14626,18865,14626,18865,14652,18772v53,-94,131,-94,209,-187c14940,18491,14992,18398,15070,18211v157,-281,288,-655,470,-1029c15697,16715,15854,16341,15985,15780v156,-468,287,-1123,417,-1684c16533,13535,16637,12974,16768,12413v131,-467,235,-935,392,-1309c17212,10917,17290,10730,17369,10543v78,-93,130,-280,209,-374c17734,9889,17865,9795,18022,9702v78,,156,-94,235,-94c18335,9608,18414,9608,18466,9608v78,,130,,209,94c18753,9702,18805,9795,18858,9795v104,94,182,94,235,187c18831,10730,18596,11572,18335,12507xe" fillcolor="#fcb [3205]" stroked="f" strokeweight="1pt">
                  <v:stroke miterlimit="4" joinstyle="miter"/>
                  <v:path arrowok="t" o:extrusionok="f" o:connecttype="custom" o:connectlocs="525145,144932;525145,144932;525145,144932;525145,144932" o:connectangles="0,90,180,270"/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536" w:rsidRDefault="00B2153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4F11ECC" wp14:editId="0D845A5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10186670" cy="7844790"/>
              <wp:effectExtent l="0" t="0" r="2540" b="1397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186670" cy="7844790"/>
                        <a:chOff x="0" y="0"/>
                        <a:chExt cx="10185400" cy="7861300"/>
                      </a:xfrm>
                    </wpg:grpSpPr>
                    <wps:wsp>
                      <wps:cNvPr id="5" name="Rectangle 2"/>
                      <wps:cNvSpPr/>
                      <wps:spPr>
                        <a:xfrm>
                          <a:off x="0" y="0"/>
                          <a:ext cx="10185400" cy="786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noFill/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Shape"/>
                      <wps:cNvSpPr/>
                      <wps:spPr>
                        <a:xfrm>
                          <a:off x="54429" y="21772"/>
                          <a:ext cx="10096500" cy="781800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488" extrusionOk="0">
                              <a:moveTo>
                                <a:pt x="13432" y="11243"/>
                              </a:moveTo>
                              <a:cubicBezTo>
                                <a:pt x="13533" y="11243"/>
                                <a:pt x="13533" y="11040"/>
                                <a:pt x="13432" y="11040"/>
                              </a:cubicBezTo>
                              <a:cubicBezTo>
                                <a:pt x="13331" y="11040"/>
                                <a:pt x="13331" y="11243"/>
                                <a:pt x="13432" y="11243"/>
                              </a:cubicBezTo>
                              <a:close/>
                              <a:moveTo>
                                <a:pt x="17860" y="17971"/>
                              </a:moveTo>
                              <a:cubicBezTo>
                                <a:pt x="17960" y="17971"/>
                                <a:pt x="17960" y="17768"/>
                                <a:pt x="17860" y="17768"/>
                              </a:cubicBezTo>
                              <a:cubicBezTo>
                                <a:pt x="17759" y="17768"/>
                                <a:pt x="17759" y="17971"/>
                                <a:pt x="17860" y="17971"/>
                              </a:cubicBezTo>
                              <a:close/>
                              <a:moveTo>
                                <a:pt x="13263" y="10490"/>
                              </a:moveTo>
                              <a:cubicBezTo>
                                <a:pt x="13364" y="10490"/>
                                <a:pt x="13364" y="10287"/>
                                <a:pt x="13263" y="10287"/>
                              </a:cubicBezTo>
                              <a:cubicBezTo>
                                <a:pt x="13162" y="10287"/>
                                <a:pt x="13162" y="10490"/>
                                <a:pt x="13263" y="10490"/>
                              </a:cubicBezTo>
                              <a:close/>
                              <a:moveTo>
                                <a:pt x="18964" y="20157"/>
                              </a:moveTo>
                              <a:cubicBezTo>
                                <a:pt x="19065" y="20157"/>
                                <a:pt x="19065" y="19954"/>
                                <a:pt x="18964" y="19954"/>
                              </a:cubicBezTo>
                              <a:cubicBezTo>
                                <a:pt x="18863" y="19954"/>
                                <a:pt x="18863" y="20157"/>
                                <a:pt x="18964" y="20157"/>
                              </a:cubicBezTo>
                              <a:close/>
                              <a:moveTo>
                                <a:pt x="18890" y="18746"/>
                              </a:moveTo>
                              <a:cubicBezTo>
                                <a:pt x="18789" y="18746"/>
                                <a:pt x="18789" y="18949"/>
                                <a:pt x="18890" y="18949"/>
                              </a:cubicBezTo>
                              <a:cubicBezTo>
                                <a:pt x="18991" y="18949"/>
                                <a:pt x="18991" y="18746"/>
                                <a:pt x="18890" y="18746"/>
                              </a:cubicBezTo>
                              <a:close/>
                              <a:moveTo>
                                <a:pt x="15861" y="18924"/>
                              </a:moveTo>
                              <a:cubicBezTo>
                                <a:pt x="15760" y="18924"/>
                                <a:pt x="15760" y="19127"/>
                                <a:pt x="15861" y="19127"/>
                              </a:cubicBezTo>
                              <a:cubicBezTo>
                                <a:pt x="15962" y="19127"/>
                                <a:pt x="15962" y="18924"/>
                                <a:pt x="15861" y="18924"/>
                              </a:cubicBezTo>
                              <a:close/>
                              <a:moveTo>
                                <a:pt x="18135" y="17432"/>
                              </a:moveTo>
                              <a:cubicBezTo>
                                <a:pt x="18236" y="17432"/>
                                <a:pt x="18236" y="17229"/>
                                <a:pt x="18135" y="17229"/>
                              </a:cubicBezTo>
                              <a:cubicBezTo>
                                <a:pt x="18034" y="17229"/>
                                <a:pt x="18034" y="17432"/>
                                <a:pt x="18135" y="17432"/>
                              </a:cubicBezTo>
                              <a:close/>
                              <a:moveTo>
                                <a:pt x="15379" y="18802"/>
                              </a:moveTo>
                              <a:cubicBezTo>
                                <a:pt x="15480" y="18802"/>
                                <a:pt x="15480" y="18598"/>
                                <a:pt x="15379" y="18598"/>
                              </a:cubicBezTo>
                              <a:cubicBezTo>
                                <a:pt x="15278" y="18602"/>
                                <a:pt x="15278" y="18802"/>
                                <a:pt x="15379" y="18802"/>
                              </a:cubicBezTo>
                              <a:close/>
                              <a:moveTo>
                                <a:pt x="8866" y="4343"/>
                              </a:moveTo>
                              <a:cubicBezTo>
                                <a:pt x="8765" y="4343"/>
                                <a:pt x="8765" y="4546"/>
                                <a:pt x="8866" y="4546"/>
                              </a:cubicBezTo>
                              <a:cubicBezTo>
                                <a:pt x="8967" y="4543"/>
                                <a:pt x="8967" y="4343"/>
                                <a:pt x="8866" y="4343"/>
                              </a:cubicBezTo>
                              <a:close/>
                              <a:moveTo>
                                <a:pt x="21524" y="17327"/>
                              </a:moveTo>
                              <a:cubicBezTo>
                                <a:pt x="21496" y="17355"/>
                                <a:pt x="21477" y="17397"/>
                                <a:pt x="21466" y="17436"/>
                              </a:cubicBezTo>
                              <a:cubicBezTo>
                                <a:pt x="21450" y="17362"/>
                                <a:pt x="21434" y="17285"/>
                                <a:pt x="21415" y="17211"/>
                              </a:cubicBezTo>
                              <a:cubicBezTo>
                                <a:pt x="21415" y="17211"/>
                                <a:pt x="21415" y="17211"/>
                                <a:pt x="21415" y="17211"/>
                              </a:cubicBezTo>
                              <a:cubicBezTo>
                                <a:pt x="21434" y="17159"/>
                                <a:pt x="21439" y="17082"/>
                                <a:pt x="21439" y="17071"/>
                              </a:cubicBezTo>
                              <a:cubicBezTo>
                                <a:pt x="21494" y="16938"/>
                                <a:pt x="21562" y="16742"/>
                                <a:pt x="21537" y="16637"/>
                              </a:cubicBezTo>
                              <a:cubicBezTo>
                                <a:pt x="21524" y="16570"/>
                                <a:pt x="21483" y="16605"/>
                                <a:pt x="21442" y="16690"/>
                              </a:cubicBezTo>
                              <a:cubicBezTo>
                                <a:pt x="21439" y="16655"/>
                                <a:pt x="21434" y="16623"/>
                                <a:pt x="21423" y="16602"/>
                              </a:cubicBezTo>
                              <a:cubicBezTo>
                                <a:pt x="21398" y="16546"/>
                                <a:pt x="21366" y="16584"/>
                                <a:pt x="21344" y="16669"/>
                              </a:cubicBezTo>
                              <a:cubicBezTo>
                                <a:pt x="21336" y="16641"/>
                                <a:pt x="21327" y="16620"/>
                                <a:pt x="21314" y="16602"/>
                              </a:cubicBezTo>
                              <a:cubicBezTo>
                                <a:pt x="21281" y="16553"/>
                                <a:pt x="21256" y="16602"/>
                                <a:pt x="21248" y="16686"/>
                              </a:cubicBezTo>
                              <a:cubicBezTo>
                                <a:pt x="21235" y="16662"/>
                                <a:pt x="21224" y="16644"/>
                                <a:pt x="21207" y="16630"/>
                              </a:cubicBezTo>
                              <a:cubicBezTo>
                                <a:pt x="21164" y="16591"/>
                                <a:pt x="21150" y="16651"/>
                                <a:pt x="21161" y="16746"/>
                              </a:cubicBezTo>
                              <a:cubicBezTo>
                                <a:pt x="21145" y="16725"/>
                                <a:pt x="21126" y="16707"/>
                                <a:pt x="21109" y="16700"/>
                              </a:cubicBezTo>
                              <a:cubicBezTo>
                                <a:pt x="21008" y="16651"/>
                                <a:pt x="21104" y="16966"/>
                                <a:pt x="21256" y="17127"/>
                              </a:cubicBezTo>
                              <a:cubicBezTo>
                                <a:pt x="21295" y="17197"/>
                                <a:pt x="21325" y="17232"/>
                                <a:pt x="21349" y="17246"/>
                              </a:cubicBezTo>
                              <a:cubicBezTo>
                                <a:pt x="21374" y="17348"/>
                                <a:pt x="21396" y="17450"/>
                                <a:pt x="21415" y="17551"/>
                              </a:cubicBezTo>
                              <a:cubicBezTo>
                                <a:pt x="21387" y="17523"/>
                                <a:pt x="21349" y="17495"/>
                                <a:pt x="21308" y="17488"/>
                              </a:cubicBezTo>
                              <a:cubicBezTo>
                                <a:pt x="21300" y="17467"/>
                                <a:pt x="21281" y="17443"/>
                                <a:pt x="21243" y="17411"/>
                              </a:cubicBezTo>
                              <a:cubicBezTo>
                                <a:pt x="21156" y="17285"/>
                                <a:pt x="20987" y="17211"/>
                                <a:pt x="21017" y="17299"/>
                              </a:cubicBezTo>
                              <a:cubicBezTo>
                                <a:pt x="21022" y="17313"/>
                                <a:pt x="21030" y="17327"/>
                                <a:pt x="21041" y="17345"/>
                              </a:cubicBezTo>
                              <a:cubicBezTo>
                                <a:pt x="20992" y="17338"/>
                                <a:pt x="20959" y="17352"/>
                                <a:pt x="20981" y="17387"/>
                              </a:cubicBezTo>
                              <a:cubicBezTo>
                                <a:pt x="20989" y="17397"/>
                                <a:pt x="20997" y="17408"/>
                                <a:pt x="21011" y="17418"/>
                              </a:cubicBezTo>
                              <a:cubicBezTo>
                                <a:pt x="20965" y="17429"/>
                                <a:pt x="20943" y="17450"/>
                                <a:pt x="20968" y="17478"/>
                              </a:cubicBezTo>
                              <a:cubicBezTo>
                                <a:pt x="20976" y="17488"/>
                                <a:pt x="20989" y="17495"/>
                                <a:pt x="21003" y="17502"/>
                              </a:cubicBezTo>
                              <a:cubicBezTo>
                                <a:pt x="20959" y="17523"/>
                                <a:pt x="20940" y="17551"/>
                                <a:pt x="20970" y="17572"/>
                              </a:cubicBezTo>
                              <a:cubicBezTo>
                                <a:pt x="20984" y="17579"/>
                                <a:pt x="21000" y="17583"/>
                                <a:pt x="21017" y="17586"/>
                              </a:cubicBezTo>
                              <a:cubicBezTo>
                                <a:pt x="20973" y="17621"/>
                                <a:pt x="20957" y="17660"/>
                                <a:pt x="20992" y="17670"/>
                              </a:cubicBezTo>
                              <a:cubicBezTo>
                                <a:pt x="21047" y="17688"/>
                                <a:pt x="21147" y="17621"/>
                                <a:pt x="21216" y="17572"/>
                              </a:cubicBezTo>
                              <a:cubicBezTo>
                                <a:pt x="21221" y="17572"/>
                                <a:pt x="21276" y="17565"/>
                                <a:pt x="21297" y="17537"/>
                              </a:cubicBezTo>
                              <a:cubicBezTo>
                                <a:pt x="21352" y="17544"/>
                                <a:pt x="21404" y="17604"/>
                                <a:pt x="21423" y="17632"/>
                              </a:cubicBezTo>
                              <a:cubicBezTo>
                                <a:pt x="21456" y="17814"/>
                                <a:pt x="21477" y="17996"/>
                                <a:pt x="21491" y="18178"/>
                              </a:cubicBezTo>
                              <a:cubicBezTo>
                                <a:pt x="21472" y="18150"/>
                                <a:pt x="21447" y="18122"/>
                                <a:pt x="21417" y="18108"/>
                              </a:cubicBezTo>
                              <a:cubicBezTo>
                                <a:pt x="21415" y="18087"/>
                                <a:pt x="21401" y="18056"/>
                                <a:pt x="21371" y="18010"/>
                              </a:cubicBezTo>
                              <a:cubicBezTo>
                                <a:pt x="21311" y="17859"/>
                                <a:pt x="21164" y="17733"/>
                                <a:pt x="21175" y="17828"/>
                              </a:cubicBezTo>
                              <a:cubicBezTo>
                                <a:pt x="21177" y="17845"/>
                                <a:pt x="21183" y="17863"/>
                                <a:pt x="21191" y="17880"/>
                              </a:cubicBezTo>
                              <a:cubicBezTo>
                                <a:pt x="21145" y="17856"/>
                                <a:pt x="21112" y="17859"/>
                                <a:pt x="21126" y="17901"/>
                              </a:cubicBezTo>
                              <a:cubicBezTo>
                                <a:pt x="21131" y="17915"/>
                                <a:pt x="21137" y="17929"/>
                                <a:pt x="21147" y="17943"/>
                              </a:cubicBezTo>
                              <a:cubicBezTo>
                                <a:pt x="21142" y="17943"/>
                                <a:pt x="21137" y="17943"/>
                                <a:pt x="21131" y="17943"/>
                              </a:cubicBezTo>
                              <a:cubicBezTo>
                                <a:pt x="21131" y="17940"/>
                                <a:pt x="21131" y="17940"/>
                                <a:pt x="21128" y="17936"/>
                              </a:cubicBezTo>
                              <a:cubicBezTo>
                                <a:pt x="21112" y="17880"/>
                                <a:pt x="21079" y="17912"/>
                                <a:pt x="21052" y="17985"/>
                              </a:cubicBezTo>
                              <a:cubicBezTo>
                                <a:pt x="21047" y="17961"/>
                                <a:pt x="21041" y="17940"/>
                                <a:pt x="21030" y="17922"/>
                              </a:cubicBezTo>
                              <a:cubicBezTo>
                                <a:pt x="21003" y="17873"/>
                                <a:pt x="20976" y="17919"/>
                                <a:pt x="20962" y="18003"/>
                              </a:cubicBezTo>
                              <a:cubicBezTo>
                                <a:pt x="20951" y="17978"/>
                                <a:pt x="20940" y="17957"/>
                                <a:pt x="20929" y="17943"/>
                              </a:cubicBezTo>
                              <a:cubicBezTo>
                                <a:pt x="20856" y="17859"/>
                                <a:pt x="20861" y="18164"/>
                                <a:pt x="20954" y="18360"/>
                              </a:cubicBezTo>
                              <a:cubicBezTo>
                                <a:pt x="20968" y="18420"/>
                                <a:pt x="20981" y="18462"/>
                                <a:pt x="20995" y="18483"/>
                              </a:cubicBezTo>
                              <a:cubicBezTo>
                                <a:pt x="20976" y="18623"/>
                                <a:pt x="20987" y="18784"/>
                                <a:pt x="21014" y="18949"/>
                              </a:cubicBezTo>
                              <a:cubicBezTo>
                                <a:pt x="20987" y="18924"/>
                                <a:pt x="20951" y="18900"/>
                                <a:pt x="20916" y="18893"/>
                              </a:cubicBezTo>
                              <a:cubicBezTo>
                                <a:pt x="20908" y="18872"/>
                                <a:pt x="20888" y="18847"/>
                                <a:pt x="20850" y="18816"/>
                              </a:cubicBezTo>
                              <a:cubicBezTo>
                                <a:pt x="20763" y="18689"/>
                                <a:pt x="20594" y="18616"/>
                                <a:pt x="20624" y="18703"/>
                              </a:cubicBezTo>
                              <a:cubicBezTo>
                                <a:pt x="20629" y="18718"/>
                                <a:pt x="20638" y="18732"/>
                                <a:pt x="20649" y="18749"/>
                              </a:cubicBezTo>
                              <a:cubicBezTo>
                                <a:pt x="20599" y="18742"/>
                                <a:pt x="20567" y="18756"/>
                                <a:pt x="20589" y="18791"/>
                              </a:cubicBezTo>
                              <a:cubicBezTo>
                                <a:pt x="20597" y="18802"/>
                                <a:pt x="20605" y="18812"/>
                                <a:pt x="20619" y="18823"/>
                              </a:cubicBezTo>
                              <a:cubicBezTo>
                                <a:pt x="20572" y="18833"/>
                                <a:pt x="20550" y="18854"/>
                                <a:pt x="20575" y="18882"/>
                              </a:cubicBezTo>
                              <a:cubicBezTo>
                                <a:pt x="20583" y="18893"/>
                                <a:pt x="20597" y="18900"/>
                                <a:pt x="20610" y="18907"/>
                              </a:cubicBezTo>
                              <a:cubicBezTo>
                                <a:pt x="20567" y="18928"/>
                                <a:pt x="20548" y="18956"/>
                                <a:pt x="20578" y="18977"/>
                              </a:cubicBezTo>
                              <a:cubicBezTo>
                                <a:pt x="20591" y="18984"/>
                                <a:pt x="20608" y="18987"/>
                                <a:pt x="20624" y="18991"/>
                              </a:cubicBezTo>
                              <a:cubicBezTo>
                                <a:pt x="20580" y="19026"/>
                                <a:pt x="20564" y="19064"/>
                                <a:pt x="20599" y="19075"/>
                              </a:cubicBezTo>
                              <a:cubicBezTo>
                                <a:pt x="20654" y="19092"/>
                                <a:pt x="20755" y="19026"/>
                                <a:pt x="20823" y="18977"/>
                              </a:cubicBezTo>
                              <a:cubicBezTo>
                                <a:pt x="20828" y="18977"/>
                                <a:pt x="20883" y="18970"/>
                                <a:pt x="20905" y="18942"/>
                              </a:cubicBezTo>
                              <a:cubicBezTo>
                                <a:pt x="20954" y="18949"/>
                                <a:pt x="21000" y="18998"/>
                                <a:pt x="21025" y="19026"/>
                              </a:cubicBezTo>
                              <a:cubicBezTo>
                                <a:pt x="21047" y="19141"/>
                                <a:pt x="21077" y="19257"/>
                                <a:pt x="21109" y="19365"/>
                              </a:cubicBezTo>
                              <a:cubicBezTo>
                                <a:pt x="21079" y="19348"/>
                                <a:pt x="21044" y="19334"/>
                                <a:pt x="21008" y="19334"/>
                              </a:cubicBezTo>
                              <a:cubicBezTo>
                                <a:pt x="21000" y="19316"/>
                                <a:pt x="20976" y="19295"/>
                                <a:pt x="20935" y="19271"/>
                              </a:cubicBezTo>
                              <a:cubicBezTo>
                                <a:pt x="20831" y="19166"/>
                                <a:pt x="20657" y="19127"/>
                                <a:pt x="20698" y="19208"/>
                              </a:cubicBezTo>
                              <a:cubicBezTo>
                                <a:pt x="20706" y="19222"/>
                                <a:pt x="20714" y="19232"/>
                                <a:pt x="20728" y="19246"/>
                              </a:cubicBezTo>
                              <a:cubicBezTo>
                                <a:pt x="20679" y="19250"/>
                                <a:pt x="20649" y="19271"/>
                                <a:pt x="20673" y="19302"/>
                              </a:cubicBezTo>
                              <a:cubicBezTo>
                                <a:pt x="20681" y="19313"/>
                                <a:pt x="20692" y="19320"/>
                                <a:pt x="20706" y="19327"/>
                              </a:cubicBezTo>
                              <a:cubicBezTo>
                                <a:pt x="20662" y="19344"/>
                                <a:pt x="20640" y="19372"/>
                                <a:pt x="20670" y="19393"/>
                              </a:cubicBezTo>
                              <a:cubicBezTo>
                                <a:pt x="20681" y="19401"/>
                                <a:pt x="20692" y="19408"/>
                                <a:pt x="20709" y="19408"/>
                              </a:cubicBezTo>
                              <a:cubicBezTo>
                                <a:pt x="20668" y="19439"/>
                                <a:pt x="20651" y="19471"/>
                                <a:pt x="20684" y="19485"/>
                              </a:cubicBezTo>
                              <a:cubicBezTo>
                                <a:pt x="20698" y="19492"/>
                                <a:pt x="20714" y="19492"/>
                                <a:pt x="20733" y="19488"/>
                              </a:cubicBezTo>
                              <a:cubicBezTo>
                                <a:pt x="20695" y="19534"/>
                                <a:pt x="20684" y="19572"/>
                                <a:pt x="20719" y="19576"/>
                              </a:cubicBezTo>
                              <a:cubicBezTo>
                                <a:pt x="20777" y="19579"/>
                                <a:pt x="20867" y="19495"/>
                                <a:pt x="20927" y="19432"/>
                              </a:cubicBezTo>
                              <a:cubicBezTo>
                                <a:pt x="20932" y="19432"/>
                                <a:pt x="20984" y="19411"/>
                                <a:pt x="21003" y="19379"/>
                              </a:cubicBezTo>
                              <a:cubicBezTo>
                                <a:pt x="21049" y="19376"/>
                                <a:pt x="21096" y="19408"/>
                                <a:pt x="21123" y="19432"/>
                              </a:cubicBezTo>
                              <a:cubicBezTo>
                                <a:pt x="21175" y="19600"/>
                                <a:pt x="21232" y="19747"/>
                                <a:pt x="21273" y="19852"/>
                              </a:cubicBezTo>
                              <a:cubicBezTo>
                                <a:pt x="21137" y="19793"/>
                                <a:pt x="20894" y="19691"/>
                                <a:pt x="20681" y="19628"/>
                              </a:cubicBezTo>
                              <a:cubicBezTo>
                                <a:pt x="20681" y="19628"/>
                                <a:pt x="20681" y="19628"/>
                                <a:pt x="20681" y="19628"/>
                              </a:cubicBezTo>
                              <a:cubicBezTo>
                                <a:pt x="20695" y="19642"/>
                                <a:pt x="20837" y="19789"/>
                                <a:pt x="21017" y="19870"/>
                              </a:cubicBezTo>
                              <a:cubicBezTo>
                                <a:pt x="20924" y="19901"/>
                                <a:pt x="20831" y="19982"/>
                                <a:pt x="20749" y="20119"/>
                              </a:cubicBezTo>
                              <a:cubicBezTo>
                                <a:pt x="20733" y="20073"/>
                                <a:pt x="20717" y="20034"/>
                                <a:pt x="20698" y="19996"/>
                              </a:cubicBezTo>
                              <a:cubicBezTo>
                                <a:pt x="20706" y="19978"/>
                                <a:pt x="20698" y="19968"/>
                                <a:pt x="20679" y="19961"/>
                              </a:cubicBezTo>
                              <a:cubicBezTo>
                                <a:pt x="20673" y="19950"/>
                                <a:pt x="20668" y="19943"/>
                                <a:pt x="20662" y="19933"/>
                              </a:cubicBezTo>
                              <a:cubicBezTo>
                                <a:pt x="20665" y="19926"/>
                                <a:pt x="20670" y="19922"/>
                                <a:pt x="20673" y="19915"/>
                              </a:cubicBezTo>
                              <a:cubicBezTo>
                                <a:pt x="20689" y="19880"/>
                                <a:pt x="20665" y="19870"/>
                                <a:pt x="20624" y="19877"/>
                              </a:cubicBezTo>
                              <a:cubicBezTo>
                                <a:pt x="20621" y="19873"/>
                                <a:pt x="20619" y="19870"/>
                                <a:pt x="20619" y="19870"/>
                              </a:cubicBezTo>
                              <a:cubicBezTo>
                                <a:pt x="20627" y="19859"/>
                                <a:pt x="20632" y="19845"/>
                                <a:pt x="20635" y="19835"/>
                              </a:cubicBezTo>
                              <a:cubicBezTo>
                                <a:pt x="20646" y="19789"/>
                                <a:pt x="20613" y="19793"/>
                                <a:pt x="20567" y="19821"/>
                              </a:cubicBezTo>
                              <a:cubicBezTo>
                                <a:pt x="20512" y="19775"/>
                                <a:pt x="20455" y="19751"/>
                                <a:pt x="20395" y="19751"/>
                              </a:cubicBezTo>
                              <a:cubicBezTo>
                                <a:pt x="20441" y="19670"/>
                                <a:pt x="20482" y="19586"/>
                                <a:pt x="20482" y="19523"/>
                              </a:cubicBezTo>
                              <a:cubicBezTo>
                                <a:pt x="20482" y="19460"/>
                                <a:pt x="20439" y="19481"/>
                                <a:pt x="20390" y="19541"/>
                              </a:cubicBezTo>
                              <a:cubicBezTo>
                                <a:pt x="20395" y="19509"/>
                                <a:pt x="20395" y="19481"/>
                                <a:pt x="20390" y="19457"/>
                              </a:cubicBezTo>
                              <a:cubicBezTo>
                                <a:pt x="20379" y="19401"/>
                                <a:pt x="20343" y="19425"/>
                                <a:pt x="20308" y="19492"/>
                              </a:cubicBezTo>
                              <a:cubicBezTo>
                                <a:pt x="20305" y="19467"/>
                                <a:pt x="20302" y="19443"/>
                                <a:pt x="20294" y="19425"/>
                              </a:cubicBezTo>
                              <a:cubicBezTo>
                                <a:pt x="20272" y="19372"/>
                                <a:pt x="20245" y="19408"/>
                                <a:pt x="20221" y="19481"/>
                              </a:cubicBezTo>
                              <a:cubicBezTo>
                                <a:pt x="20215" y="19457"/>
                                <a:pt x="20207" y="19436"/>
                                <a:pt x="20196" y="19422"/>
                              </a:cubicBezTo>
                              <a:cubicBezTo>
                                <a:pt x="20166" y="19376"/>
                                <a:pt x="20141" y="19422"/>
                                <a:pt x="20133" y="19509"/>
                              </a:cubicBezTo>
                              <a:cubicBezTo>
                                <a:pt x="20122" y="19485"/>
                                <a:pt x="20109" y="19467"/>
                                <a:pt x="20095" y="19453"/>
                              </a:cubicBezTo>
                              <a:cubicBezTo>
                                <a:pt x="20016" y="19379"/>
                                <a:pt x="20043" y="19681"/>
                                <a:pt x="20144" y="19866"/>
                              </a:cubicBezTo>
                              <a:cubicBezTo>
                                <a:pt x="20144" y="19866"/>
                                <a:pt x="20144" y="19866"/>
                                <a:pt x="20144" y="19870"/>
                              </a:cubicBezTo>
                              <a:cubicBezTo>
                                <a:pt x="20076" y="19954"/>
                                <a:pt x="20032" y="20083"/>
                                <a:pt x="20030" y="20248"/>
                              </a:cubicBezTo>
                              <a:cubicBezTo>
                                <a:pt x="20008" y="20234"/>
                                <a:pt x="19981" y="20224"/>
                                <a:pt x="19978" y="20224"/>
                              </a:cubicBezTo>
                              <a:cubicBezTo>
                                <a:pt x="19915" y="20161"/>
                                <a:pt x="19822" y="20080"/>
                                <a:pt x="19768" y="20083"/>
                              </a:cubicBezTo>
                              <a:cubicBezTo>
                                <a:pt x="19733" y="20087"/>
                                <a:pt x="19746" y="20126"/>
                                <a:pt x="19784" y="20171"/>
                              </a:cubicBezTo>
                              <a:cubicBezTo>
                                <a:pt x="19765" y="20168"/>
                                <a:pt x="19749" y="20171"/>
                                <a:pt x="19735" y="20175"/>
                              </a:cubicBezTo>
                              <a:cubicBezTo>
                                <a:pt x="19703" y="20189"/>
                                <a:pt x="19719" y="20220"/>
                                <a:pt x="19760" y="20252"/>
                              </a:cubicBezTo>
                              <a:cubicBezTo>
                                <a:pt x="19746" y="20255"/>
                                <a:pt x="19733" y="20259"/>
                                <a:pt x="19722" y="20269"/>
                              </a:cubicBezTo>
                              <a:cubicBezTo>
                                <a:pt x="19692" y="20290"/>
                                <a:pt x="19713" y="20318"/>
                                <a:pt x="19757" y="20336"/>
                              </a:cubicBezTo>
                              <a:cubicBezTo>
                                <a:pt x="19754" y="20336"/>
                                <a:pt x="19754" y="20339"/>
                                <a:pt x="19752" y="20339"/>
                              </a:cubicBezTo>
                              <a:cubicBezTo>
                                <a:pt x="19645" y="20364"/>
                                <a:pt x="19563" y="20441"/>
                                <a:pt x="19512" y="20556"/>
                              </a:cubicBezTo>
                              <a:cubicBezTo>
                                <a:pt x="19463" y="20672"/>
                                <a:pt x="19454" y="20805"/>
                                <a:pt x="19495" y="20938"/>
                              </a:cubicBezTo>
                              <a:cubicBezTo>
                                <a:pt x="19482" y="20917"/>
                                <a:pt x="19463" y="20893"/>
                                <a:pt x="19435" y="20854"/>
                              </a:cubicBezTo>
                              <a:cubicBezTo>
                                <a:pt x="19046" y="20287"/>
                                <a:pt x="18617" y="20385"/>
                                <a:pt x="18563" y="20402"/>
                              </a:cubicBezTo>
                              <a:cubicBezTo>
                                <a:pt x="18454" y="20332"/>
                                <a:pt x="18269" y="20206"/>
                                <a:pt x="18064" y="20027"/>
                              </a:cubicBezTo>
                              <a:cubicBezTo>
                                <a:pt x="18110" y="20017"/>
                                <a:pt x="18181" y="19999"/>
                                <a:pt x="18260" y="19950"/>
                              </a:cubicBezTo>
                              <a:cubicBezTo>
                                <a:pt x="18669" y="19989"/>
                                <a:pt x="18876" y="19383"/>
                                <a:pt x="18928" y="19225"/>
                              </a:cubicBezTo>
                              <a:cubicBezTo>
                                <a:pt x="18983" y="19064"/>
                                <a:pt x="19013" y="18998"/>
                                <a:pt x="19013" y="18998"/>
                              </a:cubicBezTo>
                              <a:cubicBezTo>
                                <a:pt x="19013" y="18998"/>
                                <a:pt x="19013" y="18998"/>
                                <a:pt x="18879" y="19064"/>
                              </a:cubicBezTo>
                              <a:cubicBezTo>
                                <a:pt x="18369" y="19302"/>
                                <a:pt x="18258" y="19789"/>
                                <a:pt x="18236" y="19915"/>
                              </a:cubicBezTo>
                              <a:cubicBezTo>
                                <a:pt x="18132" y="19975"/>
                                <a:pt x="18042" y="19985"/>
                                <a:pt x="18018" y="19989"/>
                              </a:cubicBezTo>
                              <a:cubicBezTo>
                                <a:pt x="17873" y="19863"/>
                                <a:pt x="17726" y="19712"/>
                                <a:pt x="17590" y="19541"/>
                              </a:cubicBezTo>
                              <a:cubicBezTo>
                                <a:pt x="17636" y="19544"/>
                                <a:pt x="17712" y="19548"/>
                                <a:pt x="17778" y="19527"/>
                              </a:cubicBezTo>
                              <a:cubicBezTo>
                                <a:pt x="18179" y="19628"/>
                                <a:pt x="18443" y="19054"/>
                                <a:pt x="18508" y="18903"/>
                              </a:cubicBezTo>
                              <a:cubicBezTo>
                                <a:pt x="18577" y="18749"/>
                                <a:pt x="18612" y="18689"/>
                                <a:pt x="18612" y="18689"/>
                              </a:cubicBezTo>
                              <a:cubicBezTo>
                                <a:pt x="18612" y="18689"/>
                                <a:pt x="18612" y="18689"/>
                                <a:pt x="18473" y="18735"/>
                              </a:cubicBezTo>
                              <a:cubicBezTo>
                                <a:pt x="17947" y="18896"/>
                                <a:pt x="17791" y="19358"/>
                                <a:pt x="17756" y="19485"/>
                              </a:cubicBezTo>
                              <a:cubicBezTo>
                                <a:pt x="17666" y="19509"/>
                                <a:pt x="17552" y="19492"/>
                                <a:pt x="17552" y="19492"/>
                              </a:cubicBezTo>
                              <a:cubicBezTo>
                                <a:pt x="17552" y="19492"/>
                                <a:pt x="17552" y="19492"/>
                                <a:pt x="17552" y="19492"/>
                              </a:cubicBezTo>
                              <a:cubicBezTo>
                                <a:pt x="17456" y="19365"/>
                                <a:pt x="17369" y="19232"/>
                                <a:pt x="17298" y="19089"/>
                              </a:cubicBezTo>
                              <a:cubicBezTo>
                                <a:pt x="17358" y="19113"/>
                                <a:pt x="17459" y="19148"/>
                                <a:pt x="17543" y="19120"/>
                              </a:cubicBezTo>
                              <a:cubicBezTo>
                                <a:pt x="17939" y="19222"/>
                                <a:pt x="18209" y="18665"/>
                                <a:pt x="18277" y="18518"/>
                              </a:cubicBezTo>
                              <a:cubicBezTo>
                                <a:pt x="18348" y="18367"/>
                                <a:pt x="18386" y="18308"/>
                                <a:pt x="18386" y="18308"/>
                              </a:cubicBezTo>
                              <a:cubicBezTo>
                                <a:pt x="18386" y="18308"/>
                                <a:pt x="18386" y="18308"/>
                                <a:pt x="18247" y="18350"/>
                              </a:cubicBezTo>
                              <a:cubicBezTo>
                                <a:pt x="18236" y="18353"/>
                                <a:pt x="18228" y="18357"/>
                                <a:pt x="18217" y="18360"/>
                              </a:cubicBezTo>
                              <a:cubicBezTo>
                                <a:pt x="18299" y="18283"/>
                                <a:pt x="18339" y="18255"/>
                                <a:pt x="18339" y="18255"/>
                              </a:cubicBezTo>
                              <a:cubicBezTo>
                                <a:pt x="18339" y="18255"/>
                                <a:pt x="18339" y="18255"/>
                                <a:pt x="18198" y="18227"/>
                              </a:cubicBezTo>
                              <a:cubicBezTo>
                                <a:pt x="17655" y="18105"/>
                                <a:pt x="17366" y="18465"/>
                                <a:pt x="17306" y="18556"/>
                              </a:cubicBezTo>
                              <a:cubicBezTo>
                                <a:pt x="17235" y="18535"/>
                                <a:pt x="17140" y="18483"/>
                                <a:pt x="17099" y="18458"/>
                              </a:cubicBezTo>
                              <a:cubicBezTo>
                                <a:pt x="17096" y="18458"/>
                                <a:pt x="17096" y="18458"/>
                                <a:pt x="17094" y="18458"/>
                              </a:cubicBezTo>
                              <a:cubicBezTo>
                                <a:pt x="17064" y="18360"/>
                                <a:pt x="17034" y="18269"/>
                                <a:pt x="16998" y="18189"/>
                              </a:cubicBezTo>
                              <a:cubicBezTo>
                                <a:pt x="16998" y="18185"/>
                                <a:pt x="16995" y="18185"/>
                                <a:pt x="16995" y="18182"/>
                              </a:cubicBezTo>
                              <a:cubicBezTo>
                                <a:pt x="16957" y="18091"/>
                                <a:pt x="16914" y="18006"/>
                                <a:pt x="16873" y="17933"/>
                              </a:cubicBezTo>
                              <a:cubicBezTo>
                                <a:pt x="16897" y="17929"/>
                                <a:pt x="16922" y="17922"/>
                                <a:pt x="16944" y="17915"/>
                              </a:cubicBezTo>
                              <a:cubicBezTo>
                                <a:pt x="16954" y="17919"/>
                                <a:pt x="16968" y="17919"/>
                                <a:pt x="16979" y="17919"/>
                              </a:cubicBezTo>
                              <a:cubicBezTo>
                                <a:pt x="17344" y="18182"/>
                                <a:pt x="17731" y="17723"/>
                                <a:pt x="17830" y="17604"/>
                              </a:cubicBezTo>
                              <a:cubicBezTo>
                                <a:pt x="17928" y="17481"/>
                                <a:pt x="17977" y="17439"/>
                                <a:pt x="17977" y="17439"/>
                              </a:cubicBezTo>
                              <a:cubicBezTo>
                                <a:pt x="17977" y="17439"/>
                                <a:pt x="17977" y="17439"/>
                                <a:pt x="17835" y="17432"/>
                              </a:cubicBezTo>
                              <a:cubicBezTo>
                                <a:pt x="17513" y="17408"/>
                                <a:pt x="17293" y="17534"/>
                                <a:pt x="17153" y="17663"/>
                              </a:cubicBezTo>
                              <a:cubicBezTo>
                                <a:pt x="17156" y="17646"/>
                                <a:pt x="17162" y="17632"/>
                                <a:pt x="17162" y="17614"/>
                              </a:cubicBezTo>
                              <a:cubicBezTo>
                                <a:pt x="17178" y="17481"/>
                                <a:pt x="17140" y="17355"/>
                                <a:pt x="17047" y="17260"/>
                              </a:cubicBezTo>
                              <a:cubicBezTo>
                                <a:pt x="17181" y="17148"/>
                                <a:pt x="17282" y="17005"/>
                                <a:pt x="17325" y="16942"/>
                              </a:cubicBezTo>
                              <a:cubicBezTo>
                                <a:pt x="17415" y="16809"/>
                                <a:pt x="17462" y="16760"/>
                                <a:pt x="17462" y="16760"/>
                              </a:cubicBezTo>
                              <a:cubicBezTo>
                                <a:pt x="17462" y="16760"/>
                                <a:pt x="17462" y="16760"/>
                                <a:pt x="17320" y="16770"/>
                              </a:cubicBezTo>
                              <a:cubicBezTo>
                                <a:pt x="17208" y="16774"/>
                                <a:pt x="17110" y="16795"/>
                                <a:pt x="17025" y="16826"/>
                              </a:cubicBezTo>
                              <a:cubicBezTo>
                                <a:pt x="17028" y="16777"/>
                                <a:pt x="17025" y="16732"/>
                                <a:pt x="17014" y="16690"/>
                              </a:cubicBezTo>
                              <a:cubicBezTo>
                                <a:pt x="17074" y="16634"/>
                                <a:pt x="17132" y="16574"/>
                                <a:pt x="17192" y="16507"/>
                              </a:cubicBezTo>
                              <a:cubicBezTo>
                                <a:pt x="17303" y="16476"/>
                                <a:pt x="17500" y="16434"/>
                                <a:pt x="17688" y="16416"/>
                              </a:cubicBezTo>
                              <a:cubicBezTo>
                                <a:pt x="17688" y="16465"/>
                                <a:pt x="17691" y="16581"/>
                                <a:pt x="17710" y="16693"/>
                              </a:cubicBezTo>
                              <a:cubicBezTo>
                                <a:pt x="17729" y="16805"/>
                                <a:pt x="17770" y="16917"/>
                                <a:pt x="17843" y="16970"/>
                              </a:cubicBezTo>
                              <a:cubicBezTo>
                                <a:pt x="17838" y="16994"/>
                                <a:pt x="17838" y="17019"/>
                                <a:pt x="17843" y="17043"/>
                              </a:cubicBezTo>
                              <a:cubicBezTo>
                                <a:pt x="17860" y="17131"/>
                                <a:pt x="17928" y="17187"/>
                                <a:pt x="17996" y="17166"/>
                              </a:cubicBezTo>
                              <a:cubicBezTo>
                                <a:pt x="18064" y="17145"/>
                                <a:pt x="18108" y="17057"/>
                                <a:pt x="18091" y="16970"/>
                              </a:cubicBezTo>
                              <a:cubicBezTo>
                                <a:pt x="18075" y="16882"/>
                                <a:pt x="18007" y="16826"/>
                                <a:pt x="17939" y="16847"/>
                              </a:cubicBezTo>
                              <a:cubicBezTo>
                                <a:pt x="17903" y="16858"/>
                                <a:pt x="17873" y="16889"/>
                                <a:pt x="17857" y="16928"/>
                              </a:cubicBezTo>
                              <a:cubicBezTo>
                                <a:pt x="17731" y="16830"/>
                                <a:pt x="17726" y="16504"/>
                                <a:pt x="17726" y="16416"/>
                              </a:cubicBezTo>
                              <a:cubicBezTo>
                                <a:pt x="17870" y="16406"/>
                                <a:pt x="18012" y="16413"/>
                                <a:pt x="18105" y="16458"/>
                              </a:cubicBezTo>
                              <a:cubicBezTo>
                                <a:pt x="18100" y="16486"/>
                                <a:pt x="18097" y="16514"/>
                                <a:pt x="18102" y="16542"/>
                              </a:cubicBezTo>
                              <a:cubicBezTo>
                                <a:pt x="18119" y="16630"/>
                                <a:pt x="18187" y="16686"/>
                                <a:pt x="18255" y="16665"/>
                              </a:cubicBezTo>
                              <a:cubicBezTo>
                                <a:pt x="18323" y="16644"/>
                                <a:pt x="18367" y="16556"/>
                                <a:pt x="18350" y="16469"/>
                              </a:cubicBezTo>
                              <a:cubicBezTo>
                                <a:pt x="18334" y="16381"/>
                                <a:pt x="18266" y="16325"/>
                                <a:pt x="18198" y="16346"/>
                              </a:cubicBezTo>
                              <a:cubicBezTo>
                                <a:pt x="18165" y="16357"/>
                                <a:pt x="18138" y="16381"/>
                                <a:pt x="18119" y="16416"/>
                              </a:cubicBezTo>
                              <a:cubicBezTo>
                                <a:pt x="17996" y="16357"/>
                                <a:pt x="17805" y="16357"/>
                                <a:pt x="17631" y="16378"/>
                              </a:cubicBezTo>
                              <a:cubicBezTo>
                                <a:pt x="17729" y="16276"/>
                                <a:pt x="17966" y="16049"/>
                                <a:pt x="18113" y="16042"/>
                              </a:cubicBezTo>
                              <a:cubicBezTo>
                                <a:pt x="18113" y="16049"/>
                                <a:pt x="18113" y="16059"/>
                                <a:pt x="18116" y="16066"/>
                              </a:cubicBezTo>
                              <a:cubicBezTo>
                                <a:pt x="18132" y="16154"/>
                                <a:pt x="18200" y="16210"/>
                                <a:pt x="18269" y="16189"/>
                              </a:cubicBezTo>
                              <a:cubicBezTo>
                                <a:pt x="18337" y="16168"/>
                                <a:pt x="18380" y="16080"/>
                                <a:pt x="18364" y="15993"/>
                              </a:cubicBezTo>
                              <a:cubicBezTo>
                                <a:pt x="18348" y="15905"/>
                                <a:pt x="18279" y="15849"/>
                                <a:pt x="18211" y="15870"/>
                              </a:cubicBezTo>
                              <a:cubicBezTo>
                                <a:pt x="18162" y="15884"/>
                                <a:pt x="18127" y="15937"/>
                                <a:pt x="18116" y="15996"/>
                              </a:cubicBezTo>
                              <a:cubicBezTo>
                                <a:pt x="17922" y="16000"/>
                                <a:pt x="17609" y="16343"/>
                                <a:pt x="17565" y="16388"/>
                              </a:cubicBezTo>
                              <a:cubicBezTo>
                                <a:pt x="17434" y="16406"/>
                                <a:pt x="17314" y="16434"/>
                                <a:pt x="17246" y="16451"/>
                              </a:cubicBezTo>
                              <a:cubicBezTo>
                                <a:pt x="17344" y="16336"/>
                                <a:pt x="17434" y="16203"/>
                                <a:pt x="17513" y="16056"/>
                              </a:cubicBezTo>
                              <a:cubicBezTo>
                                <a:pt x="17576" y="16056"/>
                                <a:pt x="17914" y="16042"/>
                                <a:pt x="18045" y="15765"/>
                              </a:cubicBezTo>
                              <a:cubicBezTo>
                                <a:pt x="18048" y="15765"/>
                                <a:pt x="18048" y="15768"/>
                                <a:pt x="18050" y="15772"/>
                              </a:cubicBezTo>
                              <a:cubicBezTo>
                                <a:pt x="18110" y="15817"/>
                                <a:pt x="18189" y="15789"/>
                                <a:pt x="18225" y="15712"/>
                              </a:cubicBezTo>
                              <a:cubicBezTo>
                                <a:pt x="18260" y="15635"/>
                                <a:pt x="18239" y="15534"/>
                                <a:pt x="18179" y="15488"/>
                              </a:cubicBezTo>
                              <a:cubicBezTo>
                                <a:pt x="18119" y="15443"/>
                                <a:pt x="18040" y="15471"/>
                                <a:pt x="18004" y="15548"/>
                              </a:cubicBezTo>
                              <a:cubicBezTo>
                                <a:pt x="17977" y="15607"/>
                                <a:pt x="17982" y="15684"/>
                                <a:pt x="18018" y="15733"/>
                              </a:cubicBezTo>
                              <a:cubicBezTo>
                                <a:pt x="17911" y="15965"/>
                                <a:pt x="17636" y="16003"/>
                                <a:pt x="17538" y="16007"/>
                              </a:cubicBezTo>
                              <a:cubicBezTo>
                                <a:pt x="17601" y="15880"/>
                                <a:pt x="17655" y="15747"/>
                                <a:pt x="17696" y="15600"/>
                              </a:cubicBezTo>
                              <a:cubicBezTo>
                                <a:pt x="17707" y="15604"/>
                                <a:pt x="17715" y="15607"/>
                                <a:pt x="17726" y="15607"/>
                              </a:cubicBezTo>
                              <a:cubicBezTo>
                                <a:pt x="17797" y="15611"/>
                                <a:pt x="17857" y="15541"/>
                                <a:pt x="17860" y="15450"/>
                              </a:cubicBezTo>
                              <a:cubicBezTo>
                                <a:pt x="17862" y="15359"/>
                                <a:pt x="17808" y="15282"/>
                                <a:pt x="17737" y="15278"/>
                              </a:cubicBezTo>
                              <a:cubicBezTo>
                                <a:pt x="17666" y="15275"/>
                                <a:pt x="17606" y="15345"/>
                                <a:pt x="17603" y="15436"/>
                              </a:cubicBezTo>
                              <a:cubicBezTo>
                                <a:pt x="17601" y="15495"/>
                                <a:pt x="17625" y="15551"/>
                                <a:pt x="17661" y="15579"/>
                              </a:cubicBezTo>
                              <a:cubicBezTo>
                                <a:pt x="17614" y="15744"/>
                                <a:pt x="17552" y="15894"/>
                                <a:pt x="17478" y="16031"/>
                              </a:cubicBezTo>
                              <a:cubicBezTo>
                                <a:pt x="17448" y="15989"/>
                                <a:pt x="17380" y="15859"/>
                                <a:pt x="17462" y="15541"/>
                              </a:cubicBezTo>
                              <a:cubicBezTo>
                                <a:pt x="17524" y="15548"/>
                                <a:pt x="17584" y="15492"/>
                                <a:pt x="17598" y="15408"/>
                              </a:cubicBezTo>
                              <a:cubicBezTo>
                                <a:pt x="17612" y="15320"/>
                                <a:pt x="17565" y="15233"/>
                                <a:pt x="17497" y="15215"/>
                              </a:cubicBezTo>
                              <a:cubicBezTo>
                                <a:pt x="17429" y="15197"/>
                                <a:pt x="17361" y="15257"/>
                                <a:pt x="17347" y="15345"/>
                              </a:cubicBezTo>
                              <a:cubicBezTo>
                                <a:pt x="17336" y="15425"/>
                                <a:pt x="17369" y="15502"/>
                                <a:pt x="17426" y="15530"/>
                              </a:cubicBezTo>
                              <a:cubicBezTo>
                                <a:pt x="17380" y="15709"/>
                                <a:pt x="17380" y="15835"/>
                                <a:pt x="17393" y="15923"/>
                              </a:cubicBezTo>
                              <a:cubicBezTo>
                                <a:pt x="17407" y="16003"/>
                                <a:pt x="17437" y="16049"/>
                                <a:pt x="17456" y="16070"/>
                              </a:cubicBezTo>
                              <a:cubicBezTo>
                                <a:pt x="17342" y="16269"/>
                                <a:pt x="17205" y="16441"/>
                                <a:pt x="17058" y="16588"/>
                              </a:cubicBezTo>
                              <a:cubicBezTo>
                                <a:pt x="17080" y="16476"/>
                                <a:pt x="17113" y="16245"/>
                                <a:pt x="17104" y="15951"/>
                              </a:cubicBezTo>
                              <a:cubicBezTo>
                                <a:pt x="17143" y="15901"/>
                                <a:pt x="17358" y="15607"/>
                                <a:pt x="17287" y="15162"/>
                              </a:cubicBezTo>
                              <a:cubicBezTo>
                                <a:pt x="17353" y="15134"/>
                                <a:pt x="17391" y="15050"/>
                                <a:pt x="17372" y="14963"/>
                              </a:cubicBezTo>
                              <a:cubicBezTo>
                                <a:pt x="17353" y="14875"/>
                                <a:pt x="17284" y="14823"/>
                                <a:pt x="17216" y="14847"/>
                              </a:cubicBezTo>
                              <a:cubicBezTo>
                                <a:pt x="17148" y="14872"/>
                                <a:pt x="17107" y="14959"/>
                                <a:pt x="17126" y="15047"/>
                              </a:cubicBezTo>
                              <a:cubicBezTo>
                                <a:pt x="17143" y="15120"/>
                                <a:pt x="17194" y="15169"/>
                                <a:pt x="17252" y="15169"/>
                              </a:cubicBezTo>
                              <a:cubicBezTo>
                                <a:pt x="17312" y="15534"/>
                                <a:pt x="17167" y="15793"/>
                                <a:pt x="17104" y="15884"/>
                              </a:cubicBezTo>
                              <a:cubicBezTo>
                                <a:pt x="17094" y="15691"/>
                                <a:pt x="17066" y="15478"/>
                                <a:pt x="17006" y="15254"/>
                              </a:cubicBezTo>
                              <a:cubicBezTo>
                                <a:pt x="17006" y="15254"/>
                                <a:pt x="17009" y="15254"/>
                                <a:pt x="17009" y="15254"/>
                              </a:cubicBezTo>
                              <a:cubicBezTo>
                                <a:pt x="17074" y="15218"/>
                                <a:pt x="17104" y="15120"/>
                                <a:pt x="17077" y="15036"/>
                              </a:cubicBezTo>
                              <a:cubicBezTo>
                                <a:pt x="17050" y="14952"/>
                                <a:pt x="16974" y="14914"/>
                                <a:pt x="16908" y="14949"/>
                              </a:cubicBezTo>
                              <a:cubicBezTo>
                                <a:pt x="16843" y="14984"/>
                                <a:pt x="16813" y="15082"/>
                                <a:pt x="16840" y="15166"/>
                              </a:cubicBezTo>
                              <a:cubicBezTo>
                                <a:pt x="16862" y="15233"/>
                                <a:pt x="16916" y="15271"/>
                                <a:pt x="16968" y="15264"/>
                              </a:cubicBezTo>
                              <a:cubicBezTo>
                                <a:pt x="17025" y="15478"/>
                                <a:pt x="17055" y="15681"/>
                                <a:pt x="17066" y="15863"/>
                              </a:cubicBezTo>
                              <a:cubicBezTo>
                                <a:pt x="16995" y="15838"/>
                                <a:pt x="16750" y="15730"/>
                                <a:pt x="16660" y="15471"/>
                              </a:cubicBezTo>
                              <a:cubicBezTo>
                                <a:pt x="16663" y="15467"/>
                                <a:pt x="16668" y="15467"/>
                                <a:pt x="16671" y="15464"/>
                              </a:cubicBezTo>
                              <a:cubicBezTo>
                                <a:pt x="16731" y="15418"/>
                                <a:pt x="16753" y="15317"/>
                                <a:pt x="16717" y="15240"/>
                              </a:cubicBezTo>
                              <a:cubicBezTo>
                                <a:pt x="16682" y="15162"/>
                                <a:pt x="16603" y="15134"/>
                                <a:pt x="16543" y="15180"/>
                              </a:cubicBezTo>
                              <a:cubicBezTo>
                                <a:pt x="16483" y="15226"/>
                                <a:pt x="16461" y="15327"/>
                                <a:pt x="16496" y="15404"/>
                              </a:cubicBezTo>
                              <a:cubicBezTo>
                                <a:pt x="16524" y="15464"/>
                                <a:pt x="16576" y="15492"/>
                                <a:pt x="16625" y="15485"/>
                              </a:cubicBezTo>
                              <a:cubicBezTo>
                                <a:pt x="16725" y="15789"/>
                                <a:pt x="17017" y="15898"/>
                                <a:pt x="17069" y="15915"/>
                              </a:cubicBezTo>
                              <a:cubicBezTo>
                                <a:pt x="17085" y="16297"/>
                                <a:pt x="17028" y="16577"/>
                                <a:pt x="17014" y="16634"/>
                              </a:cubicBezTo>
                              <a:cubicBezTo>
                                <a:pt x="17012" y="16637"/>
                                <a:pt x="17009" y="16641"/>
                                <a:pt x="17004" y="16644"/>
                              </a:cubicBezTo>
                              <a:cubicBezTo>
                                <a:pt x="16995" y="16623"/>
                                <a:pt x="16987" y="16602"/>
                                <a:pt x="16976" y="16584"/>
                              </a:cubicBezTo>
                              <a:cubicBezTo>
                                <a:pt x="16889" y="16427"/>
                                <a:pt x="16725" y="16378"/>
                                <a:pt x="16529" y="16507"/>
                              </a:cubicBezTo>
                              <a:cubicBezTo>
                                <a:pt x="16532" y="16224"/>
                                <a:pt x="16423" y="16059"/>
                                <a:pt x="16276" y="16028"/>
                              </a:cubicBezTo>
                              <a:cubicBezTo>
                                <a:pt x="16126" y="15996"/>
                                <a:pt x="15984" y="16112"/>
                                <a:pt x="15916" y="16378"/>
                              </a:cubicBezTo>
                              <a:cubicBezTo>
                                <a:pt x="15760" y="16178"/>
                                <a:pt x="15594" y="16157"/>
                                <a:pt x="15471" y="16269"/>
                              </a:cubicBezTo>
                              <a:cubicBezTo>
                                <a:pt x="15349" y="16381"/>
                                <a:pt x="15311" y="16591"/>
                                <a:pt x="15411" y="16844"/>
                              </a:cubicBezTo>
                              <a:cubicBezTo>
                                <a:pt x="15191" y="16840"/>
                                <a:pt x="15062" y="16980"/>
                                <a:pt x="15038" y="17169"/>
                              </a:cubicBezTo>
                              <a:cubicBezTo>
                                <a:pt x="15013" y="17362"/>
                                <a:pt x="15103" y="17544"/>
                                <a:pt x="15311" y="17632"/>
                              </a:cubicBezTo>
                              <a:cubicBezTo>
                                <a:pt x="15155" y="17831"/>
                                <a:pt x="15139" y="18045"/>
                                <a:pt x="15226" y="18203"/>
                              </a:cubicBezTo>
                              <a:cubicBezTo>
                                <a:pt x="15313" y="18360"/>
                                <a:pt x="15477" y="18409"/>
                                <a:pt x="15673" y="18280"/>
                              </a:cubicBezTo>
                              <a:cubicBezTo>
                                <a:pt x="15673" y="18490"/>
                                <a:pt x="15730" y="18637"/>
                                <a:pt x="15823" y="18710"/>
                              </a:cubicBezTo>
                              <a:cubicBezTo>
                                <a:pt x="15812" y="18742"/>
                                <a:pt x="15812" y="18742"/>
                                <a:pt x="15812" y="18742"/>
                              </a:cubicBezTo>
                              <a:cubicBezTo>
                                <a:pt x="15812" y="18742"/>
                                <a:pt x="15820" y="18735"/>
                                <a:pt x="15842" y="18725"/>
                              </a:cubicBezTo>
                              <a:cubicBezTo>
                                <a:pt x="15869" y="18742"/>
                                <a:pt x="15897" y="18756"/>
                                <a:pt x="15929" y="18760"/>
                              </a:cubicBezTo>
                              <a:cubicBezTo>
                                <a:pt x="16063" y="18788"/>
                                <a:pt x="16191" y="18700"/>
                                <a:pt x="16265" y="18490"/>
                              </a:cubicBezTo>
                              <a:cubicBezTo>
                                <a:pt x="16284" y="18476"/>
                                <a:pt x="16300" y="18462"/>
                                <a:pt x="16319" y="18444"/>
                              </a:cubicBezTo>
                              <a:cubicBezTo>
                                <a:pt x="16382" y="18518"/>
                                <a:pt x="16447" y="18560"/>
                                <a:pt x="16510" y="18577"/>
                              </a:cubicBezTo>
                              <a:cubicBezTo>
                                <a:pt x="16363" y="18665"/>
                                <a:pt x="16197" y="18823"/>
                                <a:pt x="16055" y="19120"/>
                              </a:cubicBezTo>
                              <a:cubicBezTo>
                                <a:pt x="15978" y="19274"/>
                                <a:pt x="15978" y="19274"/>
                                <a:pt x="15978" y="19274"/>
                              </a:cubicBezTo>
                              <a:cubicBezTo>
                                <a:pt x="15978" y="19274"/>
                                <a:pt x="16036" y="19246"/>
                                <a:pt x="16169" y="19211"/>
                              </a:cubicBezTo>
                              <a:cubicBezTo>
                                <a:pt x="16300" y="19176"/>
                                <a:pt x="16799" y="19036"/>
                                <a:pt x="16854" y="18518"/>
                              </a:cubicBezTo>
                              <a:cubicBezTo>
                                <a:pt x="16919" y="18427"/>
                                <a:pt x="16965" y="18308"/>
                                <a:pt x="16987" y="18245"/>
                              </a:cubicBezTo>
                              <a:cubicBezTo>
                                <a:pt x="17044" y="18385"/>
                                <a:pt x="17094" y="18553"/>
                                <a:pt x="17132" y="18746"/>
                              </a:cubicBezTo>
                              <a:cubicBezTo>
                                <a:pt x="17134" y="18756"/>
                                <a:pt x="17137" y="18763"/>
                                <a:pt x="17140" y="18774"/>
                              </a:cubicBezTo>
                              <a:cubicBezTo>
                                <a:pt x="17129" y="18802"/>
                                <a:pt x="17085" y="18921"/>
                                <a:pt x="17034" y="18994"/>
                              </a:cubicBezTo>
                              <a:cubicBezTo>
                                <a:pt x="16924" y="19008"/>
                                <a:pt x="16616" y="19092"/>
                                <a:pt x="16379" y="19541"/>
                              </a:cubicBezTo>
                              <a:cubicBezTo>
                                <a:pt x="16406" y="19390"/>
                                <a:pt x="16412" y="19281"/>
                                <a:pt x="16412" y="19281"/>
                              </a:cubicBezTo>
                              <a:cubicBezTo>
                                <a:pt x="16412" y="19281"/>
                                <a:pt x="16197" y="19492"/>
                                <a:pt x="16052" y="19838"/>
                              </a:cubicBezTo>
                              <a:cubicBezTo>
                                <a:pt x="16033" y="19880"/>
                                <a:pt x="16019" y="19926"/>
                                <a:pt x="16003" y="19968"/>
                              </a:cubicBezTo>
                              <a:cubicBezTo>
                                <a:pt x="16006" y="19698"/>
                                <a:pt x="15940" y="19481"/>
                                <a:pt x="15940" y="19481"/>
                              </a:cubicBezTo>
                              <a:cubicBezTo>
                                <a:pt x="15940" y="19481"/>
                                <a:pt x="15880" y="19625"/>
                                <a:pt x="15850" y="19828"/>
                              </a:cubicBezTo>
                              <a:cubicBezTo>
                                <a:pt x="15850" y="19824"/>
                                <a:pt x="15848" y="19817"/>
                                <a:pt x="15848" y="19814"/>
                              </a:cubicBezTo>
                              <a:cubicBezTo>
                                <a:pt x="15760" y="19439"/>
                                <a:pt x="15580" y="19180"/>
                                <a:pt x="15580" y="19180"/>
                              </a:cubicBezTo>
                              <a:cubicBezTo>
                                <a:pt x="15580" y="19180"/>
                                <a:pt x="15542" y="19523"/>
                                <a:pt x="15632" y="19898"/>
                              </a:cubicBezTo>
                              <a:cubicBezTo>
                                <a:pt x="15643" y="19943"/>
                                <a:pt x="15657" y="19989"/>
                                <a:pt x="15670" y="20031"/>
                              </a:cubicBezTo>
                              <a:cubicBezTo>
                                <a:pt x="15526" y="19838"/>
                                <a:pt x="15360" y="19744"/>
                                <a:pt x="15360" y="19744"/>
                              </a:cubicBezTo>
                              <a:cubicBezTo>
                                <a:pt x="15360" y="19744"/>
                                <a:pt x="15398" y="19898"/>
                                <a:pt x="15488" y="20069"/>
                              </a:cubicBezTo>
                              <a:cubicBezTo>
                                <a:pt x="15485" y="20066"/>
                                <a:pt x="15480" y="20062"/>
                                <a:pt x="15477" y="20062"/>
                              </a:cubicBezTo>
                              <a:cubicBezTo>
                                <a:pt x="15210" y="19880"/>
                                <a:pt x="14937" y="19859"/>
                                <a:pt x="14937" y="19859"/>
                              </a:cubicBezTo>
                              <a:cubicBezTo>
                                <a:pt x="14937" y="19859"/>
                                <a:pt x="15101" y="20136"/>
                                <a:pt x="15371" y="20322"/>
                              </a:cubicBezTo>
                              <a:cubicBezTo>
                                <a:pt x="15403" y="20346"/>
                                <a:pt x="15439" y="20364"/>
                                <a:pt x="15471" y="20385"/>
                              </a:cubicBezTo>
                              <a:cubicBezTo>
                                <a:pt x="15261" y="20381"/>
                                <a:pt x="15092" y="20465"/>
                                <a:pt x="15092" y="20465"/>
                              </a:cubicBezTo>
                              <a:cubicBezTo>
                                <a:pt x="15092" y="20465"/>
                                <a:pt x="15204" y="20539"/>
                                <a:pt x="15362" y="20581"/>
                              </a:cubicBezTo>
                              <a:cubicBezTo>
                                <a:pt x="15360" y="20581"/>
                                <a:pt x="15354" y="20584"/>
                                <a:pt x="15351" y="20584"/>
                              </a:cubicBezTo>
                              <a:cubicBezTo>
                                <a:pt x="15060" y="20696"/>
                                <a:pt x="14858" y="20928"/>
                                <a:pt x="14858" y="20928"/>
                              </a:cubicBezTo>
                              <a:cubicBezTo>
                                <a:pt x="14858" y="20928"/>
                                <a:pt x="15125" y="20977"/>
                                <a:pt x="15417" y="20861"/>
                              </a:cubicBezTo>
                              <a:cubicBezTo>
                                <a:pt x="15452" y="20847"/>
                                <a:pt x="15488" y="20830"/>
                                <a:pt x="15520" y="20812"/>
                              </a:cubicBezTo>
                              <a:cubicBezTo>
                                <a:pt x="15371" y="20998"/>
                                <a:pt x="15297" y="21211"/>
                                <a:pt x="15297" y="21211"/>
                              </a:cubicBezTo>
                              <a:cubicBezTo>
                                <a:pt x="15297" y="21211"/>
                                <a:pt x="15417" y="21162"/>
                                <a:pt x="15550" y="21047"/>
                              </a:cubicBezTo>
                              <a:cubicBezTo>
                                <a:pt x="15548" y="21050"/>
                                <a:pt x="15545" y="21057"/>
                                <a:pt x="15545" y="21061"/>
                              </a:cubicBezTo>
                              <a:cubicBezTo>
                                <a:pt x="15485" y="21204"/>
                                <a:pt x="15447" y="21348"/>
                                <a:pt x="15425" y="21467"/>
                              </a:cubicBezTo>
                              <a:lnTo>
                                <a:pt x="15605" y="21467"/>
                              </a:lnTo>
                              <a:cubicBezTo>
                                <a:pt x="15654" y="21390"/>
                                <a:pt x="15703" y="21299"/>
                                <a:pt x="15744" y="21197"/>
                              </a:cubicBezTo>
                              <a:cubicBezTo>
                                <a:pt x="15763" y="21155"/>
                                <a:pt x="15777" y="21110"/>
                                <a:pt x="15793" y="21068"/>
                              </a:cubicBezTo>
                              <a:cubicBezTo>
                                <a:pt x="15790" y="21232"/>
                                <a:pt x="15815" y="21379"/>
                                <a:pt x="15834" y="21467"/>
                              </a:cubicBezTo>
                              <a:lnTo>
                                <a:pt x="15886" y="21467"/>
                              </a:lnTo>
                              <a:cubicBezTo>
                                <a:pt x="15905" y="21404"/>
                                <a:pt x="15929" y="21316"/>
                                <a:pt x="15946" y="21208"/>
                              </a:cubicBezTo>
                              <a:cubicBezTo>
                                <a:pt x="15946" y="21211"/>
                                <a:pt x="15948" y="21218"/>
                                <a:pt x="15948" y="21222"/>
                              </a:cubicBezTo>
                              <a:cubicBezTo>
                                <a:pt x="15970" y="21309"/>
                                <a:pt x="15995" y="21393"/>
                                <a:pt x="16022" y="21467"/>
                              </a:cubicBezTo>
                              <a:lnTo>
                                <a:pt x="16690" y="21467"/>
                              </a:lnTo>
                              <a:cubicBezTo>
                                <a:pt x="16627" y="21372"/>
                                <a:pt x="16565" y="21281"/>
                                <a:pt x="16499" y="21190"/>
                              </a:cubicBezTo>
                              <a:cubicBezTo>
                                <a:pt x="16507" y="21173"/>
                                <a:pt x="16521" y="21138"/>
                                <a:pt x="16535" y="21089"/>
                              </a:cubicBezTo>
                              <a:cubicBezTo>
                                <a:pt x="16698" y="21159"/>
                                <a:pt x="16829" y="21173"/>
                                <a:pt x="16854" y="21176"/>
                              </a:cubicBezTo>
                              <a:cubicBezTo>
                                <a:pt x="16837" y="21250"/>
                                <a:pt x="16824" y="21348"/>
                                <a:pt x="16829" y="21467"/>
                              </a:cubicBezTo>
                              <a:lnTo>
                                <a:pt x="17118" y="21467"/>
                              </a:lnTo>
                              <a:cubicBezTo>
                                <a:pt x="17096" y="21323"/>
                                <a:pt x="17036" y="21169"/>
                                <a:pt x="16905" y="21029"/>
                              </a:cubicBezTo>
                              <a:cubicBezTo>
                                <a:pt x="16905" y="21029"/>
                                <a:pt x="16878" y="21082"/>
                                <a:pt x="16856" y="21173"/>
                              </a:cubicBezTo>
                              <a:cubicBezTo>
                                <a:pt x="16837" y="21141"/>
                                <a:pt x="16739" y="20987"/>
                                <a:pt x="16581" y="20840"/>
                              </a:cubicBezTo>
                              <a:cubicBezTo>
                                <a:pt x="16584" y="20773"/>
                                <a:pt x="16584" y="20700"/>
                                <a:pt x="16570" y="20626"/>
                              </a:cubicBezTo>
                              <a:cubicBezTo>
                                <a:pt x="16655" y="20602"/>
                                <a:pt x="16709" y="20577"/>
                                <a:pt x="16709" y="20577"/>
                              </a:cubicBezTo>
                              <a:cubicBezTo>
                                <a:pt x="16709" y="20577"/>
                                <a:pt x="16641" y="20532"/>
                                <a:pt x="16535" y="20493"/>
                              </a:cubicBezTo>
                              <a:cubicBezTo>
                                <a:pt x="16526" y="20472"/>
                                <a:pt x="16518" y="20455"/>
                                <a:pt x="16510" y="20434"/>
                              </a:cubicBezTo>
                              <a:cubicBezTo>
                                <a:pt x="16769" y="20315"/>
                                <a:pt x="16946" y="20115"/>
                                <a:pt x="16946" y="20115"/>
                              </a:cubicBezTo>
                              <a:cubicBezTo>
                                <a:pt x="16946" y="20115"/>
                                <a:pt x="16676" y="20069"/>
                                <a:pt x="16387" y="20182"/>
                              </a:cubicBezTo>
                              <a:cubicBezTo>
                                <a:pt x="16352" y="20196"/>
                                <a:pt x="16317" y="20213"/>
                                <a:pt x="16284" y="20231"/>
                              </a:cubicBezTo>
                              <a:cubicBezTo>
                                <a:pt x="16434" y="20045"/>
                                <a:pt x="16507" y="19831"/>
                                <a:pt x="16507" y="19831"/>
                              </a:cubicBezTo>
                              <a:cubicBezTo>
                                <a:pt x="16507" y="19831"/>
                                <a:pt x="16387" y="19880"/>
                                <a:pt x="16254" y="19996"/>
                              </a:cubicBezTo>
                              <a:cubicBezTo>
                                <a:pt x="16257" y="19992"/>
                                <a:pt x="16259" y="19985"/>
                                <a:pt x="16259" y="19982"/>
                              </a:cubicBezTo>
                              <a:cubicBezTo>
                                <a:pt x="16281" y="19933"/>
                                <a:pt x="16297" y="19880"/>
                                <a:pt x="16314" y="19831"/>
                              </a:cubicBezTo>
                              <a:cubicBezTo>
                                <a:pt x="16344" y="19821"/>
                                <a:pt x="16382" y="19803"/>
                                <a:pt x="16428" y="19786"/>
                              </a:cubicBezTo>
                              <a:cubicBezTo>
                                <a:pt x="16559" y="19740"/>
                                <a:pt x="17072" y="19548"/>
                                <a:pt x="17080" y="19005"/>
                              </a:cubicBezTo>
                              <a:cubicBezTo>
                                <a:pt x="17115" y="18949"/>
                                <a:pt x="17145" y="18879"/>
                                <a:pt x="17162" y="18837"/>
                              </a:cubicBezTo>
                              <a:cubicBezTo>
                                <a:pt x="17186" y="18914"/>
                                <a:pt x="17213" y="18991"/>
                                <a:pt x="17249" y="19064"/>
                              </a:cubicBezTo>
                              <a:cubicBezTo>
                                <a:pt x="17249" y="19068"/>
                                <a:pt x="17252" y="19068"/>
                                <a:pt x="17252" y="19071"/>
                              </a:cubicBezTo>
                              <a:cubicBezTo>
                                <a:pt x="17295" y="19166"/>
                                <a:pt x="17344" y="19253"/>
                                <a:pt x="17399" y="19341"/>
                              </a:cubicBezTo>
                              <a:cubicBezTo>
                                <a:pt x="17399" y="19400"/>
                                <a:pt x="17391" y="19520"/>
                                <a:pt x="17366" y="19607"/>
                              </a:cubicBezTo>
                              <a:cubicBezTo>
                                <a:pt x="17263" y="19691"/>
                                <a:pt x="16971" y="19989"/>
                                <a:pt x="16960" y="20654"/>
                              </a:cubicBezTo>
                              <a:cubicBezTo>
                                <a:pt x="16954" y="20837"/>
                                <a:pt x="16954" y="20837"/>
                                <a:pt x="16954" y="20837"/>
                              </a:cubicBezTo>
                              <a:cubicBezTo>
                                <a:pt x="16954" y="20837"/>
                                <a:pt x="16993" y="20777"/>
                                <a:pt x="17094" y="20658"/>
                              </a:cubicBezTo>
                              <a:cubicBezTo>
                                <a:pt x="17194" y="20542"/>
                                <a:pt x="17584" y="20080"/>
                                <a:pt x="17404" y="19590"/>
                              </a:cubicBezTo>
                              <a:cubicBezTo>
                                <a:pt x="17421" y="19520"/>
                                <a:pt x="17426" y="19439"/>
                                <a:pt x="17429" y="19386"/>
                              </a:cubicBezTo>
                              <a:cubicBezTo>
                                <a:pt x="17535" y="19548"/>
                                <a:pt x="17661" y="19695"/>
                                <a:pt x="17786" y="19824"/>
                              </a:cubicBezTo>
                              <a:cubicBezTo>
                                <a:pt x="17791" y="19849"/>
                                <a:pt x="17816" y="19982"/>
                                <a:pt x="17805" y="20101"/>
                              </a:cubicBezTo>
                              <a:cubicBezTo>
                                <a:pt x="17726" y="20185"/>
                                <a:pt x="17445" y="20539"/>
                                <a:pt x="17516" y="21229"/>
                              </a:cubicBezTo>
                              <a:cubicBezTo>
                                <a:pt x="17532" y="21411"/>
                                <a:pt x="17532" y="21411"/>
                                <a:pt x="17532" y="21411"/>
                              </a:cubicBezTo>
                              <a:cubicBezTo>
                                <a:pt x="17532" y="21411"/>
                                <a:pt x="17562" y="21344"/>
                                <a:pt x="17650" y="21208"/>
                              </a:cubicBezTo>
                              <a:cubicBezTo>
                                <a:pt x="17734" y="21075"/>
                                <a:pt x="18059" y="20553"/>
                                <a:pt x="17841" y="20108"/>
                              </a:cubicBezTo>
                              <a:cubicBezTo>
                                <a:pt x="17849" y="20020"/>
                                <a:pt x="17841" y="19926"/>
                                <a:pt x="17832" y="19870"/>
                              </a:cubicBezTo>
                              <a:cubicBezTo>
                                <a:pt x="17890" y="19929"/>
                                <a:pt x="17950" y="19982"/>
                                <a:pt x="18007" y="20034"/>
                              </a:cubicBezTo>
                              <a:cubicBezTo>
                                <a:pt x="18010" y="20038"/>
                                <a:pt x="18012" y="20041"/>
                                <a:pt x="18018" y="20041"/>
                              </a:cubicBezTo>
                              <a:cubicBezTo>
                                <a:pt x="18083" y="20097"/>
                                <a:pt x="18146" y="20154"/>
                                <a:pt x="18209" y="20199"/>
                              </a:cubicBezTo>
                              <a:cubicBezTo>
                                <a:pt x="18214" y="20220"/>
                                <a:pt x="18247" y="20315"/>
                                <a:pt x="18260" y="20423"/>
                              </a:cubicBezTo>
                              <a:cubicBezTo>
                                <a:pt x="18211" y="20535"/>
                                <a:pt x="18070" y="20935"/>
                                <a:pt x="18249" y="21474"/>
                              </a:cubicBezTo>
                              <a:lnTo>
                                <a:pt x="18432" y="21474"/>
                              </a:lnTo>
                              <a:cubicBezTo>
                                <a:pt x="18487" y="21253"/>
                                <a:pt x="18596" y="20700"/>
                                <a:pt x="18293" y="20406"/>
                              </a:cubicBezTo>
                              <a:cubicBezTo>
                                <a:pt x="18285" y="20339"/>
                                <a:pt x="18269" y="20276"/>
                                <a:pt x="18258" y="20234"/>
                              </a:cubicBezTo>
                              <a:cubicBezTo>
                                <a:pt x="18394" y="20339"/>
                                <a:pt x="18508" y="20413"/>
                                <a:pt x="18579" y="20458"/>
                              </a:cubicBezTo>
                              <a:cubicBezTo>
                                <a:pt x="18707" y="20945"/>
                                <a:pt x="19215" y="20970"/>
                                <a:pt x="19345" y="20977"/>
                              </a:cubicBezTo>
                              <a:cubicBezTo>
                                <a:pt x="19438" y="20980"/>
                                <a:pt x="19495" y="20987"/>
                                <a:pt x="19523" y="20991"/>
                              </a:cubicBezTo>
                              <a:cubicBezTo>
                                <a:pt x="19555" y="21071"/>
                                <a:pt x="19610" y="21148"/>
                                <a:pt x="19683" y="21222"/>
                              </a:cubicBezTo>
                              <a:cubicBezTo>
                                <a:pt x="19572" y="21288"/>
                                <a:pt x="19493" y="21376"/>
                                <a:pt x="19449" y="21470"/>
                              </a:cubicBezTo>
                              <a:lnTo>
                                <a:pt x="21589" y="21470"/>
                              </a:lnTo>
                              <a:lnTo>
                                <a:pt x="21589" y="20588"/>
                              </a:lnTo>
                              <a:cubicBezTo>
                                <a:pt x="21567" y="20584"/>
                                <a:pt x="21543" y="20581"/>
                                <a:pt x="21518" y="20577"/>
                              </a:cubicBezTo>
                              <a:cubicBezTo>
                                <a:pt x="21540" y="20525"/>
                                <a:pt x="21565" y="20469"/>
                                <a:pt x="21589" y="20416"/>
                              </a:cubicBezTo>
                              <a:lnTo>
                                <a:pt x="21589" y="20290"/>
                              </a:lnTo>
                              <a:cubicBezTo>
                                <a:pt x="21532" y="20360"/>
                                <a:pt x="21464" y="20465"/>
                                <a:pt x="21406" y="20584"/>
                              </a:cubicBezTo>
                              <a:cubicBezTo>
                                <a:pt x="21406" y="20584"/>
                                <a:pt x="21406" y="20584"/>
                                <a:pt x="21406" y="20584"/>
                              </a:cubicBezTo>
                              <a:cubicBezTo>
                                <a:pt x="21464" y="20388"/>
                                <a:pt x="21458" y="20217"/>
                                <a:pt x="21406" y="20090"/>
                              </a:cubicBezTo>
                              <a:cubicBezTo>
                                <a:pt x="21447" y="19905"/>
                                <a:pt x="21483" y="19709"/>
                                <a:pt x="21513" y="19506"/>
                              </a:cubicBezTo>
                              <a:cubicBezTo>
                                <a:pt x="21540" y="19481"/>
                                <a:pt x="21565" y="19453"/>
                                <a:pt x="21589" y="19425"/>
                              </a:cubicBezTo>
                              <a:lnTo>
                                <a:pt x="21589" y="19180"/>
                              </a:lnTo>
                              <a:cubicBezTo>
                                <a:pt x="21570" y="19232"/>
                                <a:pt x="21551" y="19285"/>
                                <a:pt x="21535" y="19327"/>
                              </a:cubicBezTo>
                              <a:cubicBezTo>
                                <a:pt x="21584" y="18893"/>
                                <a:pt x="21592" y="18427"/>
                                <a:pt x="21537" y="17947"/>
                              </a:cubicBezTo>
                              <a:cubicBezTo>
                                <a:pt x="21545" y="17929"/>
                                <a:pt x="21565" y="17894"/>
                                <a:pt x="21586" y="17866"/>
                              </a:cubicBezTo>
                              <a:lnTo>
                                <a:pt x="21586" y="17807"/>
                              </a:lnTo>
                              <a:cubicBezTo>
                                <a:pt x="21562" y="17828"/>
                                <a:pt x="21543" y="17856"/>
                                <a:pt x="21529" y="17880"/>
                              </a:cubicBezTo>
                              <a:cubicBezTo>
                                <a:pt x="21515" y="17761"/>
                                <a:pt x="21496" y="17646"/>
                                <a:pt x="21472" y="17527"/>
                              </a:cubicBezTo>
                              <a:cubicBezTo>
                                <a:pt x="21480" y="17485"/>
                                <a:pt x="21496" y="17411"/>
                                <a:pt x="21537" y="17369"/>
                              </a:cubicBezTo>
                              <a:cubicBezTo>
                                <a:pt x="21551" y="17373"/>
                                <a:pt x="21570" y="17366"/>
                                <a:pt x="21586" y="17362"/>
                              </a:cubicBezTo>
                              <a:lnTo>
                                <a:pt x="21586" y="17050"/>
                              </a:lnTo>
                              <a:cubicBezTo>
                                <a:pt x="21562" y="17103"/>
                                <a:pt x="21543" y="17166"/>
                                <a:pt x="21535" y="17229"/>
                              </a:cubicBezTo>
                              <a:cubicBezTo>
                                <a:pt x="21526" y="17271"/>
                                <a:pt x="21521" y="17306"/>
                                <a:pt x="21524" y="17327"/>
                              </a:cubicBezTo>
                              <a:close/>
                              <a:moveTo>
                                <a:pt x="16859" y="18458"/>
                              </a:moveTo>
                              <a:cubicBezTo>
                                <a:pt x="16843" y="18458"/>
                                <a:pt x="16818" y="18458"/>
                                <a:pt x="16785" y="18465"/>
                              </a:cubicBezTo>
                              <a:cubicBezTo>
                                <a:pt x="16884" y="18346"/>
                                <a:pt x="16905" y="18154"/>
                                <a:pt x="16815" y="17922"/>
                              </a:cubicBezTo>
                              <a:cubicBezTo>
                                <a:pt x="16829" y="17922"/>
                                <a:pt x="16845" y="17922"/>
                                <a:pt x="16859" y="17922"/>
                              </a:cubicBezTo>
                              <a:cubicBezTo>
                                <a:pt x="16905" y="17996"/>
                                <a:pt x="16949" y="18084"/>
                                <a:pt x="16990" y="18182"/>
                              </a:cubicBezTo>
                              <a:cubicBezTo>
                                <a:pt x="16976" y="18217"/>
                                <a:pt x="16930" y="18353"/>
                                <a:pt x="16859" y="18458"/>
                              </a:cubicBezTo>
                              <a:close/>
                              <a:moveTo>
                                <a:pt x="16407" y="20998"/>
                              </a:moveTo>
                              <a:cubicBezTo>
                                <a:pt x="16417" y="21022"/>
                                <a:pt x="16428" y="21047"/>
                                <a:pt x="16442" y="21071"/>
                              </a:cubicBezTo>
                              <a:cubicBezTo>
                                <a:pt x="16417" y="21040"/>
                                <a:pt x="16393" y="21008"/>
                                <a:pt x="16368" y="20977"/>
                              </a:cubicBezTo>
                              <a:cubicBezTo>
                                <a:pt x="16382" y="20984"/>
                                <a:pt x="16396" y="20991"/>
                                <a:pt x="16407" y="20998"/>
                              </a:cubicBezTo>
                              <a:close/>
                              <a:moveTo>
                                <a:pt x="16461" y="21278"/>
                              </a:moveTo>
                              <a:cubicBezTo>
                                <a:pt x="16461" y="21278"/>
                                <a:pt x="16453" y="21243"/>
                                <a:pt x="16434" y="21187"/>
                              </a:cubicBezTo>
                              <a:cubicBezTo>
                                <a:pt x="16483" y="21253"/>
                                <a:pt x="16532" y="21323"/>
                                <a:pt x="16581" y="21393"/>
                              </a:cubicBezTo>
                              <a:cubicBezTo>
                                <a:pt x="16488" y="21320"/>
                                <a:pt x="16368" y="21267"/>
                                <a:pt x="16218" y="21295"/>
                              </a:cubicBezTo>
                              <a:cubicBezTo>
                                <a:pt x="16210" y="21239"/>
                                <a:pt x="16199" y="21183"/>
                                <a:pt x="16186" y="21124"/>
                              </a:cubicBezTo>
                              <a:cubicBezTo>
                                <a:pt x="16175" y="21078"/>
                                <a:pt x="16161" y="21033"/>
                                <a:pt x="16148" y="20991"/>
                              </a:cubicBezTo>
                              <a:cubicBezTo>
                                <a:pt x="16295" y="21183"/>
                                <a:pt x="16461" y="21278"/>
                                <a:pt x="16461" y="21278"/>
                              </a:cubicBezTo>
                              <a:close/>
                              <a:moveTo>
                                <a:pt x="17186" y="18718"/>
                              </a:moveTo>
                              <a:cubicBezTo>
                                <a:pt x="17170" y="18640"/>
                                <a:pt x="17153" y="18567"/>
                                <a:pt x="17134" y="18497"/>
                              </a:cubicBezTo>
                              <a:cubicBezTo>
                                <a:pt x="17181" y="18525"/>
                                <a:pt x="17276" y="18574"/>
                                <a:pt x="17347" y="18591"/>
                              </a:cubicBezTo>
                              <a:cubicBezTo>
                                <a:pt x="17478" y="18700"/>
                                <a:pt x="17617" y="18707"/>
                                <a:pt x="17748" y="18672"/>
                              </a:cubicBezTo>
                              <a:cubicBezTo>
                                <a:pt x="17612" y="18837"/>
                                <a:pt x="17554" y="19008"/>
                                <a:pt x="17538" y="19071"/>
                              </a:cubicBezTo>
                              <a:cubicBezTo>
                                <a:pt x="17442" y="19092"/>
                                <a:pt x="17317" y="19033"/>
                                <a:pt x="17293" y="19019"/>
                              </a:cubicBezTo>
                              <a:cubicBezTo>
                                <a:pt x="17249" y="18921"/>
                                <a:pt x="17213" y="18823"/>
                                <a:pt x="17186" y="18718"/>
                              </a:cubicBezTo>
                              <a:close/>
                              <a:moveTo>
                                <a:pt x="20024" y="20357"/>
                              </a:moveTo>
                              <a:cubicBezTo>
                                <a:pt x="20032" y="20350"/>
                                <a:pt x="20041" y="20343"/>
                                <a:pt x="20049" y="20339"/>
                              </a:cubicBezTo>
                              <a:cubicBezTo>
                                <a:pt x="20049" y="20350"/>
                                <a:pt x="20051" y="20360"/>
                                <a:pt x="20051" y="20371"/>
                              </a:cubicBezTo>
                              <a:cubicBezTo>
                                <a:pt x="20043" y="20367"/>
                                <a:pt x="20035" y="20360"/>
                                <a:pt x="20024" y="20357"/>
                              </a:cubicBezTo>
                              <a:close/>
                              <a:moveTo>
                                <a:pt x="21295" y="19908"/>
                              </a:moveTo>
                              <a:cubicBezTo>
                                <a:pt x="21303" y="19908"/>
                                <a:pt x="21311" y="19905"/>
                                <a:pt x="21319" y="19905"/>
                              </a:cubicBezTo>
                              <a:cubicBezTo>
                                <a:pt x="21327" y="19922"/>
                                <a:pt x="21333" y="19936"/>
                                <a:pt x="21338" y="19947"/>
                              </a:cubicBezTo>
                              <a:cubicBezTo>
                                <a:pt x="21322" y="19933"/>
                                <a:pt x="21308" y="19922"/>
                                <a:pt x="21295" y="19908"/>
                              </a:cubicBezTo>
                              <a:close/>
                              <a:moveTo>
                                <a:pt x="21385" y="19877"/>
                              </a:moveTo>
                              <a:cubicBezTo>
                                <a:pt x="21341" y="19775"/>
                                <a:pt x="21256" y="19565"/>
                                <a:pt x="21186" y="19323"/>
                              </a:cubicBezTo>
                              <a:cubicBezTo>
                                <a:pt x="21191" y="19281"/>
                                <a:pt x="21205" y="19211"/>
                                <a:pt x="21237" y="19169"/>
                              </a:cubicBezTo>
                              <a:cubicBezTo>
                                <a:pt x="21270" y="19173"/>
                                <a:pt x="21316" y="19134"/>
                                <a:pt x="21319" y="19131"/>
                              </a:cubicBezTo>
                              <a:cubicBezTo>
                                <a:pt x="21374" y="19120"/>
                                <a:pt x="21445" y="19103"/>
                                <a:pt x="21494" y="19071"/>
                              </a:cubicBezTo>
                              <a:cubicBezTo>
                                <a:pt x="21475" y="19355"/>
                                <a:pt x="21434" y="19625"/>
                                <a:pt x="21385" y="19877"/>
                              </a:cubicBezTo>
                              <a:close/>
                              <a:moveTo>
                                <a:pt x="21502" y="18984"/>
                              </a:moveTo>
                              <a:cubicBezTo>
                                <a:pt x="21496" y="18984"/>
                                <a:pt x="21491" y="18984"/>
                                <a:pt x="21485" y="18984"/>
                              </a:cubicBezTo>
                              <a:cubicBezTo>
                                <a:pt x="21494" y="18977"/>
                                <a:pt x="21499" y="18966"/>
                                <a:pt x="21505" y="18959"/>
                              </a:cubicBezTo>
                              <a:cubicBezTo>
                                <a:pt x="21502" y="18966"/>
                                <a:pt x="21502" y="18977"/>
                                <a:pt x="21502" y="18984"/>
                              </a:cubicBezTo>
                              <a:close/>
                              <a:moveTo>
                                <a:pt x="21505" y="18900"/>
                              </a:moveTo>
                              <a:cubicBezTo>
                                <a:pt x="21494" y="18896"/>
                                <a:pt x="21475" y="18900"/>
                                <a:pt x="21453" y="18907"/>
                              </a:cubicBezTo>
                              <a:cubicBezTo>
                                <a:pt x="21461" y="18889"/>
                                <a:pt x="21466" y="18875"/>
                                <a:pt x="21469" y="18861"/>
                              </a:cubicBezTo>
                              <a:cubicBezTo>
                                <a:pt x="21477" y="18819"/>
                                <a:pt x="21447" y="18819"/>
                                <a:pt x="21406" y="18851"/>
                              </a:cubicBezTo>
                              <a:cubicBezTo>
                                <a:pt x="21412" y="18833"/>
                                <a:pt x="21415" y="18816"/>
                                <a:pt x="21415" y="18802"/>
                              </a:cubicBezTo>
                              <a:cubicBezTo>
                                <a:pt x="21415" y="18756"/>
                                <a:pt x="21382" y="18770"/>
                                <a:pt x="21346" y="18816"/>
                              </a:cubicBezTo>
                              <a:cubicBezTo>
                                <a:pt x="21349" y="18795"/>
                                <a:pt x="21349" y="18777"/>
                                <a:pt x="21346" y="18760"/>
                              </a:cubicBezTo>
                              <a:cubicBezTo>
                                <a:pt x="21327" y="18668"/>
                                <a:pt x="21232" y="18861"/>
                                <a:pt x="21224" y="19029"/>
                              </a:cubicBezTo>
                              <a:cubicBezTo>
                                <a:pt x="21210" y="19085"/>
                                <a:pt x="21205" y="19120"/>
                                <a:pt x="21210" y="19141"/>
                              </a:cubicBezTo>
                              <a:cubicBezTo>
                                <a:pt x="21186" y="19173"/>
                                <a:pt x="21172" y="19211"/>
                                <a:pt x="21164" y="19250"/>
                              </a:cubicBezTo>
                              <a:cubicBezTo>
                                <a:pt x="21128" y="19120"/>
                                <a:pt x="21096" y="18984"/>
                                <a:pt x="21079" y="18851"/>
                              </a:cubicBezTo>
                              <a:cubicBezTo>
                                <a:pt x="21087" y="18826"/>
                                <a:pt x="21123" y="18732"/>
                                <a:pt x="21180" y="18700"/>
                              </a:cubicBezTo>
                              <a:cubicBezTo>
                                <a:pt x="21207" y="18718"/>
                                <a:pt x="21262" y="18700"/>
                                <a:pt x="21267" y="18700"/>
                              </a:cubicBezTo>
                              <a:cubicBezTo>
                                <a:pt x="21344" y="18721"/>
                                <a:pt x="21456" y="18739"/>
                                <a:pt x="21505" y="18703"/>
                              </a:cubicBezTo>
                              <a:cubicBezTo>
                                <a:pt x="21510" y="18700"/>
                                <a:pt x="21513" y="18696"/>
                                <a:pt x="21513" y="18693"/>
                              </a:cubicBezTo>
                              <a:cubicBezTo>
                                <a:pt x="21510" y="18763"/>
                                <a:pt x="21510" y="18833"/>
                                <a:pt x="21505" y="18900"/>
                              </a:cubicBezTo>
                              <a:close/>
                              <a:moveTo>
                                <a:pt x="21513" y="18668"/>
                              </a:moveTo>
                              <a:cubicBezTo>
                                <a:pt x="21505" y="18654"/>
                                <a:pt x="21485" y="18644"/>
                                <a:pt x="21458" y="18633"/>
                              </a:cubicBezTo>
                              <a:cubicBezTo>
                                <a:pt x="21475" y="18626"/>
                                <a:pt x="21491" y="18616"/>
                                <a:pt x="21499" y="18602"/>
                              </a:cubicBezTo>
                              <a:cubicBezTo>
                                <a:pt x="21524" y="18570"/>
                                <a:pt x="21496" y="18553"/>
                                <a:pt x="21450" y="18549"/>
                              </a:cubicBezTo>
                              <a:cubicBezTo>
                                <a:pt x="21461" y="18539"/>
                                <a:pt x="21472" y="18525"/>
                                <a:pt x="21477" y="18514"/>
                              </a:cubicBezTo>
                              <a:cubicBezTo>
                                <a:pt x="21496" y="18476"/>
                                <a:pt x="21466" y="18465"/>
                                <a:pt x="21423" y="18476"/>
                              </a:cubicBezTo>
                              <a:cubicBezTo>
                                <a:pt x="21431" y="18462"/>
                                <a:pt x="21439" y="18448"/>
                                <a:pt x="21442" y="18434"/>
                              </a:cubicBezTo>
                              <a:cubicBezTo>
                                <a:pt x="21453" y="18392"/>
                                <a:pt x="21420" y="18392"/>
                                <a:pt x="21374" y="18416"/>
                              </a:cubicBezTo>
                              <a:cubicBezTo>
                                <a:pt x="21382" y="18399"/>
                                <a:pt x="21387" y="18381"/>
                                <a:pt x="21387" y="18364"/>
                              </a:cubicBezTo>
                              <a:cubicBezTo>
                                <a:pt x="21393" y="18269"/>
                                <a:pt x="21254" y="18406"/>
                                <a:pt x="21202" y="18563"/>
                              </a:cubicBezTo>
                              <a:cubicBezTo>
                                <a:pt x="21172" y="18609"/>
                                <a:pt x="21161" y="18640"/>
                                <a:pt x="21158" y="18665"/>
                              </a:cubicBezTo>
                              <a:cubicBezTo>
                                <a:pt x="21117" y="18689"/>
                                <a:pt x="21087" y="18739"/>
                                <a:pt x="21066" y="18781"/>
                              </a:cubicBezTo>
                              <a:cubicBezTo>
                                <a:pt x="21055" y="18675"/>
                                <a:pt x="21055" y="18577"/>
                                <a:pt x="21068" y="18486"/>
                              </a:cubicBezTo>
                              <a:cubicBezTo>
                                <a:pt x="21098" y="18451"/>
                                <a:pt x="21123" y="18381"/>
                                <a:pt x="21123" y="18374"/>
                              </a:cubicBezTo>
                              <a:cubicBezTo>
                                <a:pt x="21172" y="18315"/>
                                <a:pt x="21232" y="18238"/>
                                <a:pt x="21270" y="18164"/>
                              </a:cubicBezTo>
                              <a:cubicBezTo>
                                <a:pt x="21286" y="18161"/>
                                <a:pt x="21303" y="18154"/>
                                <a:pt x="21316" y="18150"/>
                              </a:cubicBezTo>
                              <a:cubicBezTo>
                                <a:pt x="21322" y="18150"/>
                                <a:pt x="21376" y="18161"/>
                                <a:pt x="21404" y="18143"/>
                              </a:cubicBezTo>
                              <a:cubicBezTo>
                                <a:pt x="21447" y="18164"/>
                                <a:pt x="21480" y="18220"/>
                                <a:pt x="21499" y="18255"/>
                              </a:cubicBezTo>
                              <a:cubicBezTo>
                                <a:pt x="21510" y="18392"/>
                                <a:pt x="21513" y="18532"/>
                                <a:pt x="21513" y="18668"/>
                              </a:cubicBezTo>
                              <a:close/>
                              <a:moveTo>
                                <a:pt x="8593" y="4368"/>
                              </a:moveTo>
                              <a:cubicBezTo>
                                <a:pt x="8492" y="4368"/>
                                <a:pt x="8492" y="4571"/>
                                <a:pt x="8593" y="4571"/>
                              </a:cubicBezTo>
                              <a:cubicBezTo>
                                <a:pt x="8697" y="4571"/>
                                <a:pt x="8697" y="4368"/>
                                <a:pt x="8593" y="4368"/>
                              </a:cubicBezTo>
                              <a:close/>
                              <a:moveTo>
                                <a:pt x="15316" y="19422"/>
                              </a:moveTo>
                              <a:cubicBezTo>
                                <a:pt x="15417" y="19422"/>
                                <a:pt x="15417" y="19218"/>
                                <a:pt x="15316" y="19218"/>
                              </a:cubicBezTo>
                              <a:cubicBezTo>
                                <a:pt x="15215" y="19222"/>
                                <a:pt x="15215" y="19422"/>
                                <a:pt x="15316" y="19422"/>
                              </a:cubicBezTo>
                              <a:close/>
                              <a:moveTo>
                                <a:pt x="15150" y="18896"/>
                              </a:moveTo>
                              <a:cubicBezTo>
                                <a:pt x="15049" y="18896"/>
                                <a:pt x="15049" y="19099"/>
                                <a:pt x="15150" y="19099"/>
                              </a:cubicBezTo>
                              <a:cubicBezTo>
                                <a:pt x="15251" y="19099"/>
                                <a:pt x="15251" y="18896"/>
                                <a:pt x="15150" y="18896"/>
                              </a:cubicBezTo>
                              <a:close/>
                              <a:moveTo>
                                <a:pt x="21562" y="16248"/>
                              </a:moveTo>
                              <a:cubicBezTo>
                                <a:pt x="21575" y="16248"/>
                                <a:pt x="21586" y="16245"/>
                                <a:pt x="21597" y="16238"/>
                              </a:cubicBezTo>
                              <a:lnTo>
                                <a:pt x="21597" y="16056"/>
                              </a:lnTo>
                              <a:cubicBezTo>
                                <a:pt x="21586" y="16049"/>
                                <a:pt x="21575" y="16045"/>
                                <a:pt x="21562" y="16045"/>
                              </a:cubicBezTo>
                              <a:cubicBezTo>
                                <a:pt x="21461" y="16045"/>
                                <a:pt x="21461" y="16248"/>
                                <a:pt x="21562" y="16248"/>
                              </a:cubicBezTo>
                              <a:close/>
                              <a:moveTo>
                                <a:pt x="20373" y="18598"/>
                              </a:moveTo>
                              <a:cubicBezTo>
                                <a:pt x="20474" y="18598"/>
                                <a:pt x="20474" y="18395"/>
                                <a:pt x="20373" y="18395"/>
                              </a:cubicBezTo>
                              <a:cubicBezTo>
                                <a:pt x="20272" y="18399"/>
                                <a:pt x="20272" y="18598"/>
                                <a:pt x="20373" y="18598"/>
                              </a:cubicBezTo>
                              <a:close/>
                              <a:moveTo>
                                <a:pt x="20719" y="16777"/>
                              </a:moveTo>
                              <a:cubicBezTo>
                                <a:pt x="20619" y="16777"/>
                                <a:pt x="20619" y="16980"/>
                                <a:pt x="20719" y="16980"/>
                              </a:cubicBezTo>
                              <a:cubicBezTo>
                                <a:pt x="20820" y="16977"/>
                                <a:pt x="20820" y="16777"/>
                                <a:pt x="20719" y="16777"/>
                              </a:cubicBezTo>
                              <a:close/>
                              <a:moveTo>
                                <a:pt x="19978" y="18556"/>
                              </a:moveTo>
                              <a:cubicBezTo>
                                <a:pt x="19877" y="18556"/>
                                <a:pt x="19877" y="18760"/>
                                <a:pt x="19978" y="18760"/>
                              </a:cubicBezTo>
                              <a:cubicBezTo>
                                <a:pt x="20079" y="18756"/>
                                <a:pt x="20079" y="18556"/>
                                <a:pt x="19978" y="18556"/>
                              </a:cubicBezTo>
                              <a:close/>
                              <a:moveTo>
                                <a:pt x="13326" y="11793"/>
                              </a:moveTo>
                              <a:cubicBezTo>
                                <a:pt x="13225" y="11793"/>
                                <a:pt x="13225" y="11996"/>
                                <a:pt x="13326" y="11996"/>
                              </a:cubicBezTo>
                              <a:cubicBezTo>
                                <a:pt x="13429" y="11996"/>
                                <a:pt x="13429" y="11793"/>
                                <a:pt x="13326" y="11793"/>
                              </a:cubicBezTo>
                              <a:close/>
                              <a:moveTo>
                                <a:pt x="20417" y="17425"/>
                              </a:moveTo>
                              <a:cubicBezTo>
                                <a:pt x="20403" y="17460"/>
                                <a:pt x="20398" y="17509"/>
                                <a:pt x="20398" y="17555"/>
                              </a:cubicBezTo>
                              <a:cubicBezTo>
                                <a:pt x="20376" y="17520"/>
                                <a:pt x="20349" y="17488"/>
                                <a:pt x="20321" y="17471"/>
                              </a:cubicBezTo>
                              <a:cubicBezTo>
                                <a:pt x="20245" y="17425"/>
                                <a:pt x="20174" y="17415"/>
                                <a:pt x="20120" y="17565"/>
                              </a:cubicBezTo>
                              <a:cubicBezTo>
                                <a:pt x="20065" y="17712"/>
                                <a:pt x="20117" y="17779"/>
                                <a:pt x="20193" y="17824"/>
                              </a:cubicBezTo>
                              <a:cubicBezTo>
                                <a:pt x="20221" y="17842"/>
                                <a:pt x="20259" y="17849"/>
                                <a:pt x="20294" y="17849"/>
                              </a:cubicBezTo>
                              <a:cubicBezTo>
                                <a:pt x="20267" y="17877"/>
                                <a:pt x="20242" y="17912"/>
                                <a:pt x="20229" y="17947"/>
                              </a:cubicBezTo>
                              <a:cubicBezTo>
                                <a:pt x="20193" y="18045"/>
                                <a:pt x="20185" y="18136"/>
                                <a:pt x="20302" y="18206"/>
                              </a:cubicBezTo>
                              <a:cubicBezTo>
                                <a:pt x="20417" y="18276"/>
                                <a:pt x="20469" y="18210"/>
                                <a:pt x="20504" y="18112"/>
                              </a:cubicBezTo>
                              <a:cubicBezTo>
                                <a:pt x="20518" y="18077"/>
                                <a:pt x="20523" y="18028"/>
                                <a:pt x="20523" y="17982"/>
                              </a:cubicBezTo>
                              <a:cubicBezTo>
                                <a:pt x="20545" y="18017"/>
                                <a:pt x="20572" y="18049"/>
                                <a:pt x="20599" y="18066"/>
                              </a:cubicBezTo>
                              <a:cubicBezTo>
                                <a:pt x="20676" y="18112"/>
                                <a:pt x="20747" y="18122"/>
                                <a:pt x="20801" y="17971"/>
                              </a:cubicBezTo>
                              <a:cubicBezTo>
                                <a:pt x="20856" y="17824"/>
                                <a:pt x="20804" y="17758"/>
                                <a:pt x="20728" y="17712"/>
                              </a:cubicBezTo>
                              <a:cubicBezTo>
                                <a:pt x="20700" y="17695"/>
                                <a:pt x="20662" y="17688"/>
                                <a:pt x="20627" y="17688"/>
                              </a:cubicBezTo>
                              <a:cubicBezTo>
                                <a:pt x="20654" y="17660"/>
                                <a:pt x="20679" y="17625"/>
                                <a:pt x="20692" y="17590"/>
                              </a:cubicBezTo>
                              <a:cubicBezTo>
                                <a:pt x="20728" y="17492"/>
                                <a:pt x="20736" y="17401"/>
                                <a:pt x="20619" y="17331"/>
                              </a:cubicBezTo>
                              <a:cubicBezTo>
                                <a:pt x="20504" y="17264"/>
                                <a:pt x="20452" y="17327"/>
                                <a:pt x="20417" y="17425"/>
                              </a:cubicBezTo>
                              <a:close/>
                              <a:moveTo>
                                <a:pt x="11044" y="10693"/>
                              </a:moveTo>
                              <a:cubicBezTo>
                                <a:pt x="10943" y="10693"/>
                                <a:pt x="10943" y="10896"/>
                                <a:pt x="11044" y="10896"/>
                              </a:cubicBezTo>
                              <a:cubicBezTo>
                                <a:pt x="11145" y="10893"/>
                                <a:pt x="11145" y="10693"/>
                                <a:pt x="11044" y="10693"/>
                              </a:cubicBezTo>
                              <a:close/>
                              <a:moveTo>
                                <a:pt x="21303" y="15015"/>
                              </a:moveTo>
                              <a:cubicBezTo>
                                <a:pt x="21303" y="15015"/>
                                <a:pt x="21303" y="15015"/>
                                <a:pt x="21439" y="14966"/>
                              </a:cubicBezTo>
                              <a:cubicBezTo>
                                <a:pt x="21496" y="14949"/>
                                <a:pt x="21548" y="14928"/>
                                <a:pt x="21595" y="14903"/>
                              </a:cubicBezTo>
                              <a:lnTo>
                                <a:pt x="21595" y="14451"/>
                              </a:lnTo>
                              <a:cubicBezTo>
                                <a:pt x="21496" y="14588"/>
                                <a:pt x="21434" y="14732"/>
                                <a:pt x="21404" y="14798"/>
                              </a:cubicBezTo>
                              <a:cubicBezTo>
                                <a:pt x="21338" y="14956"/>
                                <a:pt x="21303" y="15015"/>
                                <a:pt x="21303" y="15015"/>
                              </a:cubicBezTo>
                              <a:close/>
                              <a:moveTo>
                                <a:pt x="11254" y="10182"/>
                              </a:moveTo>
                              <a:cubicBezTo>
                                <a:pt x="11153" y="10182"/>
                                <a:pt x="11153" y="10385"/>
                                <a:pt x="11254" y="10385"/>
                              </a:cubicBezTo>
                              <a:cubicBezTo>
                                <a:pt x="11355" y="10382"/>
                                <a:pt x="11355" y="10182"/>
                                <a:pt x="11254" y="10182"/>
                              </a:cubicBezTo>
                              <a:close/>
                              <a:moveTo>
                                <a:pt x="9577" y="4585"/>
                              </a:moveTo>
                              <a:cubicBezTo>
                                <a:pt x="9476" y="4585"/>
                                <a:pt x="9476" y="4788"/>
                                <a:pt x="9577" y="4788"/>
                              </a:cubicBezTo>
                              <a:cubicBezTo>
                                <a:pt x="9681" y="4788"/>
                                <a:pt x="9681" y="4585"/>
                                <a:pt x="9577" y="4585"/>
                              </a:cubicBezTo>
                              <a:close/>
                              <a:moveTo>
                                <a:pt x="12931" y="12872"/>
                              </a:moveTo>
                              <a:cubicBezTo>
                                <a:pt x="12830" y="12872"/>
                                <a:pt x="12830" y="13075"/>
                                <a:pt x="12931" y="13075"/>
                              </a:cubicBezTo>
                              <a:cubicBezTo>
                                <a:pt x="13031" y="13071"/>
                                <a:pt x="13031" y="12872"/>
                                <a:pt x="12931" y="12872"/>
                              </a:cubicBezTo>
                              <a:close/>
                              <a:moveTo>
                                <a:pt x="13642" y="10679"/>
                              </a:moveTo>
                              <a:cubicBezTo>
                                <a:pt x="13743" y="10679"/>
                                <a:pt x="13743" y="10476"/>
                                <a:pt x="13642" y="10476"/>
                              </a:cubicBezTo>
                              <a:cubicBezTo>
                                <a:pt x="13541" y="10476"/>
                                <a:pt x="13541" y="10679"/>
                                <a:pt x="13642" y="10679"/>
                              </a:cubicBezTo>
                              <a:close/>
                              <a:moveTo>
                                <a:pt x="19705" y="18907"/>
                              </a:moveTo>
                              <a:cubicBezTo>
                                <a:pt x="19604" y="18907"/>
                                <a:pt x="19604" y="19110"/>
                                <a:pt x="19705" y="19110"/>
                              </a:cubicBezTo>
                              <a:cubicBezTo>
                                <a:pt x="19806" y="19106"/>
                                <a:pt x="19806" y="18907"/>
                                <a:pt x="19705" y="18907"/>
                              </a:cubicBezTo>
                              <a:close/>
                              <a:moveTo>
                                <a:pt x="13326" y="12683"/>
                              </a:moveTo>
                              <a:cubicBezTo>
                                <a:pt x="13225" y="12683"/>
                                <a:pt x="13225" y="12886"/>
                                <a:pt x="13326" y="12886"/>
                              </a:cubicBezTo>
                              <a:cubicBezTo>
                                <a:pt x="13429" y="12886"/>
                                <a:pt x="13429" y="12683"/>
                                <a:pt x="13326" y="12683"/>
                              </a:cubicBezTo>
                              <a:close/>
                              <a:moveTo>
                                <a:pt x="13326" y="13275"/>
                              </a:moveTo>
                              <a:cubicBezTo>
                                <a:pt x="13225" y="13275"/>
                                <a:pt x="13225" y="13478"/>
                                <a:pt x="13326" y="13478"/>
                              </a:cubicBezTo>
                              <a:cubicBezTo>
                                <a:pt x="13429" y="13478"/>
                                <a:pt x="13429" y="13275"/>
                                <a:pt x="13326" y="13275"/>
                              </a:cubicBezTo>
                              <a:close/>
                              <a:moveTo>
                                <a:pt x="19195" y="19891"/>
                              </a:moveTo>
                              <a:cubicBezTo>
                                <a:pt x="19266" y="20027"/>
                                <a:pt x="19334" y="20006"/>
                                <a:pt x="19405" y="19947"/>
                              </a:cubicBezTo>
                              <a:cubicBezTo>
                                <a:pt x="19433" y="19926"/>
                                <a:pt x="19457" y="19891"/>
                                <a:pt x="19474" y="19849"/>
                              </a:cubicBezTo>
                              <a:cubicBezTo>
                                <a:pt x="19476" y="19894"/>
                                <a:pt x="19487" y="19940"/>
                                <a:pt x="19506" y="19971"/>
                              </a:cubicBezTo>
                              <a:cubicBezTo>
                                <a:pt x="19553" y="20062"/>
                                <a:pt x="19610" y="20119"/>
                                <a:pt x="19716" y="20027"/>
                              </a:cubicBezTo>
                              <a:cubicBezTo>
                                <a:pt x="19822" y="19936"/>
                                <a:pt x="19806" y="19849"/>
                                <a:pt x="19760" y="19758"/>
                              </a:cubicBezTo>
                              <a:cubicBezTo>
                                <a:pt x="19743" y="19723"/>
                                <a:pt x="19716" y="19691"/>
                                <a:pt x="19683" y="19670"/>
                              </a:cubicBezTo>
                              <a:cubicBezTo>
                                <a:pt x="19719" y="19667"/>
                                <a:pt x="19754" y="19653"/>
                                <a:pt x="19779" y="19628"/>
                              </a:cubicBezTo>
                              <a:cubicBezTo>
                                <a:pt x="19850" y="19569"/>
                                <a:pt x="19893" y="19495"/>
                                <a:pt x="19822" y="19358"/>
                              </a:cubicBezTo>
                              <a:cubicBezTo>
                                <a:pt x="19752" y="19222"/>
                                <a:pt x="19683" y="19243"/>
                                <a:pt x="19613" y="19302"/>
                              </a:cubicBezTo>
                              <a:cubicBezTo>
                                <a:pt x="19585" y="19323"/>
                                <a:pt x="19561" y="19358"/>
                                <a:pt x="19544" y="19400"/>
                              </a:cubicBezTo>
                              <a:cubicBezTo>
                                <a:pt x="19542" y="19355"/>
                                <a:pt x="19531" y="19309"/>
                                <a:pt x="19512" y="19278"/>
                              </a:cubicBezTo>
                              <a:cubicBezTo>
                                <a:pt x="19465" y="19187"/>
                                <a:pt x="19408" y="19131"/>
                                <a:pt x="19302" y="19222"/>
                              </a:cubicBezTo>
                              <a:cubicBezTo>
                                <a:pt x="19195" y="19313"/>
                                <a:pt x="19212" y="19400"/>
                                <a:pt x="19258" y="19492"/>
                              </a:cubicBezTo>
                              <a:cubicBezTo>
                                <a:pt x="19275" y="19527"/>
                                <a:pt x="19302" y="19558"/>
                                <a:pt x="19334" y="19579"/>
                              </a:cubicBezTo>
                              <a:cubicBezTo>
                                <a:pt x="19299" y="19583"/>
                                <a:pt x="19264" y="19597"/>
                                <a:pt x="19239" y="19621"/>
                              </a:cubicBezTo>
                              <a:cubicBezTo>
                                <a:pt x="19171" y="19681"/>
                                <a:pt x="19127" y="19754"/>
                                <a:pt x="19195" y="19891"/>
                              </a:cubicBezTo>
                              <a:close/>
                              <a:moveTo>
                                <a:pt x="12865" y="12655"/>
                              </a:moveTo>
                              <a:cubicBezTo>
                                <a:pt x="12764" y="12655"/>
                                <a:pt x="12764" y="12858"/>
                                <a:pt x="12865" y="12858"/>
                              </a:cubicBezTo>
                              <a:cubicBezTo>
                                <a:pt x="12969" y="12858"/>
                                <a:pt x="12969" y="12655"/>
                                <a:pt x="12865" y="12655"/>
                              </a:cubicBezTo>
                              <a:close/>
                              <a:moveTo>
                                <a:pt x="11965" y="11502"/>
                              </a:moveTo>
                              <a:cubicBezTo>
                                <a:pt x="11865" y="11502"/>
                                <a:pt x="11865" y="11705"/>
                                <a:pt x="11965" y="11705"/>
                              </a:cubicBezTo>
                              <a:cubicBezTo>
                                <a:pt x="12066" y="11702"/>
                                <a:pt x="12066" y="11502"/>
                                <a:pt x="11965" y="11502"/>
                              </a:cubicBezTo>
                              <a:close/>
                              <a:moveTo>
                                <a:pt x="16488" y="15951"/>
                              </a:moveTo>
                              <a:cubicBezTo>
                                <a:pt x="16589" y="15951"/>
                                <a:pt x="16589" y="15747"/>
                                <a:pt x="16488" y="15747"/>
                              </a:cubicBezTo>
                              <a:cubicBezTo>
                                <a:pt x="16387" y="15751"/>
                                <a:pt x="16387" y="15951"/>
                                <a:pt x="16488" y="15951"/>
                              </a:cubicBezTo>
                              <a:close/>
                              <a:moveTo>
                                <a:pt x="16047" y="5846"/>
                              </a:moveTo>
                              <a:cubicBezTo>
                                <a:pt x="15946" y="5846"/>
                                <a:pt x="15946" y="6049"/>
                                <a:pt x="16047" y="6049"/>
                              </a:cubicBezTo>
                              <a:cubicBezTo>
                                <a:pt x="16148" y="6045"/>
                                <a:pt x="16148" y="5846"/>
                                <a:pt x="16047" y="5846"/>
                              </a:cubicBezTo>
                              <a:close/>
                              <a:moveTo>
                                <a:pt x="16908" y="2445"/>
                              </a:moveTo>
                              <a:cubicBezTo>
                                <a:pt x="17009" y="2445"/>
                                <a:pt x="17009" y="2242"/>
                                <a:pt x="16908" y="2242"/>
                              </a:cubicBezTo>
                              <a:cubicBezTo>
                                <a:pt x="16807" y="2245"/>
                                <a:pt x="16807" y="2445"/>
                                <a:pt x="16908" y="2445"/>
                              </a:cubicBezTo>
                              <a:close/>
                              <a:moveTo>
                                <a:pt x="17012" y="1975"/>
                              </a:moveTo>
                              <a:cubicBezTo>
                                <a:pt x="16911" y="1975"/>
                                <a:pt x="16911" y="2179"/>
                                <a:pt x="17012" y="2179"/>
                              </a:cubicBezTo>
                              <a:cubicBezTo>
                                <a:pt x="17113" y="2175"/>
                                <a:pt x="17113" y="1975"/>
                                <a:pt x="17012" y="1975"/>
                              </a:cubicBezTo>
                              <a:close/>
                              <a:moveTo>
                                <a:pt x="16488" y="2014"/>
                              </a:moveTo>
                              <a:cubicBezTo>
                                <a:pt x="16589" y="2014"/>
                                <a:pt x="16589" y="1811"/>
                                <a:pt x="16488" y="1811"/>
                              </a:cubicBezTo>
                              <a:cubicBezTo>
                                <a:pt x="16387" y="1814"/>
                                <a:pt x="16387" y="2014"/>
                                <a:pt x="16488" y="2014"/>
                              </a:cubicBezTo>
                              <a:close/>
                              <a:moveTo>
                                <a:pt x="15820" y="1734"/>
                              </a:moveTo>
                              <a:cubicBezTo>
                                <a:pt x="15719" y="1734"/>
                                <a:pt x="15719" y="1937"/>
                                <a:pt x="15820" y="1937"/>
                              </a:cubicBezTo>
                              <a:cubicBezTo>
                                <a:pt x="15921" y="1933"/>
                                <a:pt x="15921" y="1734"/>
                                <a:pt x="15820" y="1734"/>
                              </a:cubicBezTo>
                              <a:close/>
                              <a:moveTo>
                                <a:pt x="16175" y="1772"/>
                              </a:moveTo>
                              <a:cubicBezTo>
                                <a:pt x="16276" y="1772"/>
                                <a:pt x="16276" y="1569"/>
                                <a:pt x="16175" y="1569"/>
                              </a:cubicBezTo>
                              <a:cubicBezTo>
                                <a:pt x="16074" y="1573"/>
                                <a:pt x="16074" y="1772"/>
                                <a:pt x="16175" y="1772"/>
                              </a:cubicBezTo>
                              <a:close/>
                              <a:moveTo>
                                <a:pt x="14918" y="5397"/>
                              </a:moveTo>
                              <a:cubicBezTo>
                                <a:pt x="14863" y="5545"/>
                                <a:pt x="14915" y="5611"/>
                                <a:pt x="14992" y="5657"/>
                              </a:cubicBezTo>
                              <a:cubicBezTo>
                                <a:pt x="15019" y="5674"/>
                                <a:pt x="15057" y="5681"/>
                                <a:pt x="15092" y="5681"/>
                              </a:cubicBezTo>
                              <a:cubicBezTo>
                                <a:pt x="15065" y="5709"/>
                                <a:pt x="15041" y="5744"/>
                                <a:pt x="15027" y="5779"/>
                              </a:cubicBezTo>
                              <a:cubicBezTo>
                                <a:pt x="14992" y="5877"/>
                                <a:pt x="14983" y="5968"/>
                                <a:pt x="15101" y="6038"/>
                              </a:cubicBezTo>
                              <a:cubicBezTo>
                                <a:pt x="15215" y="6108"/>
                                <a:pt x="15267" y="6042"/>
                                <a:pt x="15302" y="5944"/>
                              </a:cubicBezTo>
                              <a:cubicBezTo>
                                <a:pt x="15316" y="5909"/>
                                <a:pt x="15321" y="5860"/>
                                <a:pt x="15321" y="5814"/>
                              </a:cubicBezTo>
                              <a:cubicBezTo>
                                <a:pt x="15343" y="5849"/>
                                <a:pt x="15371" y="5881"/>
                                <a:pt x="15398" y="5898"/>
                              </a:cubicBezTo>
                              <a:cubicBezTo>
                                <a:pt x="15474" y="5944"/>
                                <a:pt x="15545" y="5954"/>
                                <a:pt x="15600" y="5804"/>
                              </a:cubicBezTo>
                              <a:cubicBezTo>
                                <a:pt x="15654" y="5657"/>
                                <a:pt x="15602" y="5590"/>
                                <a:pt x="15526" y="5545"/>
                              </a:cubicBezTo>
                              <a:cubicBezTo>
                                <a:pt x="15499" y="5527"/>
                                <a:pt x="15461" y="5520"/>
                                <a:pt x="15425" y="5520"/>
                              </a:cubicBezTo>
                              <a:cubicBezTo>
                                <a:pt x="15452" y="5492"/>
                                <a:pt x="15477" y="5457"/>
                                <a:pt x="15490" y="5422"/>
                              </a:cubicBezTo>
                              <a:cubicBezTo>
                                <a:pt x="15526" y="5324"/>
                                <a:pt x="15534" y="5233"/>
                                <a:pt x="15417" y="5163"/>
                              </a:cubicBezTo>
                              <a:cubicBezTo>
                                <a:pt x="15302" y="5093"/>
                                <a:pt x="15251" y="5159"/>
                                <a:pt x="15215" y="5257"/>
                              </a:cubicBezTo>
                              <a:cubicBezTo>
                                <a:pt x="15202" y="5292"/>
                                <a:pt x="15196" y="5341"/>
                                <a:pt x="15196" y="5387"/>
                              </a:cubicBezTo>
                              <a:cubicBezTo>
                                <a:pt x="15174" y="5352"/>
                                <a:pt x="15147" y="5320"/>
                                <a:pt x="15120" y="5303"/>
                              </a:cubicBezTo>
                              <a:cubicBezTo>
                                <a:pt x="15043" y="5261"/>
                                <a:pt x="14973" y="5250"/>
                                <a:pt x="14918" y="5397"/>
                              </a:cubicBezTo>
                              <a:close/>
                              <a:moveTo>
                                <a:pt x="14918" y="9292"/>
                              </a:moveTo>
                              <a:cubicBezTo>
                                <a:pt x="14817" y="9292"/>
                                <a:pt x="14817" y="9495"/>
                                <a:pt x="14918" y="9495"/>
                              </a:cubicBezTo>
                              <a:cubicBezTo>
                                <a:pt x="15019" y="9495"/>
                                <a:pt x="15019" y="9292"/>
                                <a:pt x="14918" y="9292"/>
                              </a:cubicBezTo>
                              <a:close/>
                              <a:moveTo>
                                <a:pt x="14918" y="10168"/>
                              </a:moveTo>
                              <a:cubicBezTo>
                                <a:pt x="15019" y="10168"/>
                                <a:pt x="15019" y="9965"/>
                                <a:pt x="14918" y="9965"/>
                              </a:cubicBezTo>
                              <a:cubicBezTo>
                                <a:pt x="14817" y="9965"/>
                                <a:pt x="14817" y="10168"/>
                                <a:pt x="14918" y="10168"/>
                              </a:cubicBezTo>
                              <a:close/>
                              <a:moveTo>
                                <a:pt x="15823" y="5559"/>
                              </a:moveTo>
                              <a:cubicBezTo>
                                <a:pt x="15722" y="5559"/>
                                <a:pt x="15722" y="5762"/>
                                <a:pt x="15823" y="5762"/>
                              </a:cubicBezTo>
                              <a:cubicBezTo>
                                <a:pt x="15924" y="5762"/>
                                <a:pt x="15924" y="5559"/>
                                <a:pt x="15823" y="5559"/>
                              </a:cubicBezTo>
                              <a:close/>
                              <a:moveTo>
                                <a:pt x="15106" y="5002"/>
                              </a:moveTo>
                              <a:cubicBezTo>
                                <a:pt x="15207" y="5002"/>
                                <a:pt x="15207" y="4799"/>
                                <a:pt x="15106" y="4799"/>
                              </a:cubicBezTo>
                              <a:cubicBezTo>
                                <a:pt x="15005" y="4799"/>
                                <a:pt x="15005" y="5002"/>
                                <a:pt x="15106" y="5002"/>
                              </a:cubicBezTo>
                              <a:close/>
                              <a:moveTo>
                                <a:pt x="16551" y="14700"/>
                              </a:moveTo>
                              <a:cubicBezTo>
                                <a:pt x="16450" y="14700"/>
                                <a:pt x="16450" y="14903"/>
                                <a:pt x="16551" y="14903"/>
                              </a:cubicBezTo>
                              <a:cubicBezTo>
                                <a:pt x="16652" y="14903"/>
                                <a:pt x="16655" y="14700"/>
                                <a:pt x="16551" y="14700"/>
                              </a:cubicBezTo>
                              <a:close/>
                              <a:moveTo>
                                <a:pt x="15065" y="9818"/>
                              </a:moveTo>
                              <a:cubicBezTo>
                                <a:pt x="15166" y="9818"/>
                                <a:pt x="15166" y="9614"/>
                                <a:pt x="15065" y="9614"/>
                              </a:cubicBezTo>
                              <a:cubicBezTo>
                                <a:pt x="14964" y="9614"/>
                                <a:pt x="14964" y="9818"/>
                                <a:pt x="15065" y="9818"/>
                              </a:cubicBezTo>
                              <a:close/>
                              <a:moveTo>
                                <a:pt x="15106" y="16353"/>
                              </a:moveTo>
                              <a:cubicBezTo>
                                <a:pt x="15207" y="16353"/>
                                <a:pt x="15207" y="16150"/>
                                <a:pt x="15106" y="16150"/>
                              </a:cubicBezTo>
                              <a:cubicBezTo>
                                <a:pt x="15005" y="16154"/>
                                <a:pt x="15005" y="16353"/>
                                <a:pt x="15106" y="16353"/>
                              </a:cubicBezTo>
                              <a:close/>
                              <a:moveTo>
                                <a:pt x="14564" y="14781"/>
                              </a:moveTo>
                              <a:cubicBezTo>
                                <a:pt x="14463" y="14781"/>
                                <a:pt x="14463" y="14984"/>
                                <a:pt x="14564" y="14984"/>
                              </a:cubicBezTo>
                              <a:cubicBezTo>
                                <a:pt x="14664" y="14984"/>
                                <a:pt x="14664" y="14781"/>
                                <a:pt x="14564" y="14781"/>
                              </a:cubicBezTo>
                              <a:close/>
                              <a:moveTo>
                                <a:pt x="10815" y="10154"/>
                              </a:moveTo>
                              <a:cubicBezTo>
                                <a:pt x="10714" y="10154"/>
                                <a:pt x="10714" y="10357"/>
                                <a:pt x="10815" y="10357"/>
                              </a:cubicBezTo>
                              <a:cubicBezTo>
                                <a:pt x="10916" y="10357"/>
                                <a:pt x="10916" y="10154"/>
                                <a:pt x="10815" y="10154"/>
                              </a:cubicBezTo>
                              <a:close/>
                              <a:moveTo>
                                <a:pt x="15559" y="15250"/>
                              </a:moveTo>
                              <a:cubicBezTo>
                                <a:pt x="15640" y="15222"/>
                                <a:pt x="15698" y="15169"/>
                                <a:pt x="15665" y="15012"/>
                              </a:cubicBezTo>
                              <a:cubicBezTo>
                                <a:pt x="15632" y="14854"/>
                                <a:pt x="15559" y="14847"/>
                                <a:pt x="15480" y="14875"/>
                              </a:cubicBezTo>
                              <a:cubicBezTo>
                                <a:pt x="15450" y="14886"/>
                                <a:pt x="15417" y="14910"/>
                                <a:pt x="15392" y="14942"/>
                              </a:cubicBezTo>
                              <a:cubicBezTo>
                                <a:pt x="15401" y="14896"/>
                                <a:pt x="15401" y="14851"/>
                                <a:pt x="15392" y="14812"/>
                              </a:cubicBezTo>
                              <a:cubicBezTo>
                                <a:pt x="15371" y="14707"/>
                                <a:pt x="15330" y="14634"/>
                                <a:pt x="15207" y="14676"/>
                              </a:cubicBezTo>
                              <a:cubicBezTo>
                                <a:pt x="15084" y="14718"/>
                                <a:pt x="15079" y="14812"/>
                                <a:pt x="15101" y="14914"/>
                              </a:cubicBezTo>
                              <a:cubicBezTo>
                                <a:pt x="15109" y="14952"/>
                                <a:pt x="15128" y="14994"/>
                                <a:pt x="15152" y="15026"/>
                              </a:cubicBezTo>
                              <a:cubicBezTo>
                                <a:pt x="15117" y="15015"/>
                                <a:pt x="15082" y="15015"/>
                                <a:pt x="15052" y="15026"/>
                              </a:cubicBezTo>
                              <a:cubicBezTo>
                                <a:pt x="14970" y="15054"/>
                                <a:pt x="14913" y="15106"/>
                                <a:pt x="14945" y="15264"/>
                              </a:cubicBezTo>
                              <a:cubicBezTo>
                                <a:pt x="14978" y="15422"/>
                                <a:pt x="15052" y="15429"/>
                                <a:pt x="15131" y="15401"/>
                              </a:cubicBezTo>
                              <a:cubicBezTo>
                                <a:pt x="15161" y="15390"/>
                                <a:pt x="15193" y="15366"/>
                                <a:pt x="15218" y="15334"/>
                              </a:cubicBezTo>
                              <a:cubicBezTo>
                                <a:pt x="15210" y="15380"/>
                                <a:pt x="15210" y="15425"/>
                                <a:pt x="15218" y="15464"/>
                              </a:cubicBezTo>
                              <a:cubicBezTo>
                                <a:pt x="15240" y="15569"/>
                                <a:pt x="15281" y="15642"/>
                                <a:pt x="15403" y="15600"/>
                              </a:cubicBezTo>
                              <a:cubicBezTo>
                                <a:pt x="15526" y="15558"/>
                                <a:pt x="15531" y="15464"/>
                                <a:pt x="15510" y="15362"/>
                              </a:cubicBezTo>
                              <a:cubicBezTo>
                                <a:pt x="15501" y="15324"/>
                                <a:pt x="15482" y="15282"/>
                                <a:pt x="15458" y="15250"/>
                              </a:cubicBezTo>
                              <a:cubicBezTo>
                                <a:pt x="15493" y="15261"/>
                                <a:pt x="15529" y="15261"/>
                                <a:pt x="15559" y="15250"/>
                              </a:cubicBezTo>
                              <a:close/>
                              <a:moveTo>
                                <a:pt x="14645" y="15600"/>
                              </a:moveTo>
                              <a:cubicBezTo>
                                <a:pt x="14746" y="15600"/>
                                <a:pt x="14746" y="15397"/>
                                <a:pt x="14645" y="15397"/>
                              </a:cubicBezTo>
                              <a:cubicBezTo>
                                <a:pt x="14544" y="15401"/>
                                <a:pt x="14544" y="15600"/>
                                <a:pt x="14645" y="15600"/>
                              </a:cubicBezTo>
                              <a:close/>
                              <a:moveTo>
                                <a:pt x="14457" y="15681"/>
                              </a:moveTo>
                              <a:cubicBezTo>
                                <a:pt x="14558" y="15681"/>
                                <a:pt x="14558" y="15478"/>
                                <a:pt x="14457" y="15478"/>
                              </a:cubicBezTo>
                              <a:cubicBezTo>
                                <a:pt x="14356" y="15481"/>
                                <a:pt x="14356" y="15681"/>
                                <a:pt x="14457" y="15681"/>
                              </a:cubicBezTo>
                              <a:close/>
                              <a:moveTo>
                                <a:pt x="15106" y="15775"/>
                              </a:moveTo>
                              <a:cubicBezTo>
                                <a:pt x="15005" y="15775"/>
                                <a:pt x="15005" y="15979"/>
                                <a:pt x="15106" y="15979"/>
                              </a:cubicBezTo>
                              <a:cubicBezTo>
                                <a:pt x="15207" y="15979"/>
                                <a:pt x="15207" y="15775"/>
                                <a:pt x="15106" y="15775"/>
                              </a:cubicBezTo>
                              <a:close/>
                              <a:moveTo>
                                <a:pt x="16657" y="14325"/>
                              </a:moveTo>
                              <a:cubicBezTo>
                                <a:pt x="16556" y="14325"/>
                                <a:pt x="16556" y="14529"/>
                                <a:pt x="16657" y="14529"/>
                              </a:cubicBezTo>
                              <a:cubicBezTo>
                                <a:pt x="16758" y="14525"/>
                                <a:pt x="16758" y="14325"/>
                                <a:pt x="16657" y="14325"/>
                              </a:cubicBezTo>
                              <a:close/>
                              <a:moveTo>
                                <a:pt x="16259" y="14592"/>
                              </a:moveTo>
                              <a:cubicBezTo>
                                <a:pt x="16158" y="14592"/>
                                <a:pt x="16158" y="14795"/>
                                <a:pt x="16259" y="14795"/>
                              </a:cubicBezTo>
                              <a:cubicBezTo>
                                <a:pt x="16360" y="14795"/>
                                <a:pt x="16360" y="14592"/>
                                <a:pt x="16259" y="14592"/>
                              </a:cubicBezTo>
                              <a:close/>
                              <a:moveTo>
                                <a:pt x="15839" y="15614"/>
                              </a:moveTo>
                              <a:cubicBezTo>
                                <a:pt x="15739" y="15614"/>
                                <a:pt x="15739" y="15817"/>
                                <a:pt x="15839" y="15817"/>
                              </a:cubicBezTo>
                              <a:cubicBezTo>
                                <a:pt x="15940" y="15817"/>
                                <a:pt x="15940" y="15614"/>
                                <a:pt x="15839" y="15614"/>
                              </a:cubicBezTo>
                              <a:close/>
                              <a:moveTo>
                                <a:pt x="15902" y="14753"/>
                              </a:moveTo>
                              <a:cubicBezTo>
                                <a:pt x="15801" y="14753"/>
                                <a:pt x="15801" y="14956"/>
                                <a:pt x="15902" y="14956"/>
                              </a:cubicBezTo>
                              <a:cubicBezTo>
                                <a:pt x="16003" y="14956"/>
                                <a:pt x="16003" y="14753"/>
                                <a:pt x="15902" y="14753"/>
                              </a:cubicBezTo>
                              <a:close/>
                              <a:moveTo>
                                <a:pt x="16259" y="15359"/>
                              </a:moveTo>
                              <a:cubicBezTo>
                                <a:pt x="16360" y="15359"/>
                                <a:pt x="16360" y="15155"/>
                                <a:pt x="16259" y="15155"/>
                              </a:cubicBezTo>
                              <a:cubicBezTo>
                                <a:pt x="16158" y="15159"/>
                                <a:pt x="16158" y="15359"/>
                                <a:pt x="16259" y="15359"/>
                              </a:cubicBezTo>
                              <a:close/>
                              <a:moveTo>
                                <a:pt x="14375" y="3373"/>
                              </a:moveTo>
                              <a:cubicBezTo>
                                <a:pt x="14275" y="3373"/>
                                <a:pt x="14275" y="3576"/>
                                <a:pt x="14375" y="3576"/>
                              </a:cubicBezTo>
                              <a:cubicBezTo>
                                <a:pt x="14476" y="3576"/>
                                <a:pt x="14476" y="3373"/>
                                <a:pt x="14375" y="3373"/>
                              </a:cubicBezTo>
                              <a:close/>
                              <a:moveTo>
                                <a:pt x="10499" y="4921"/>
                              </a:moveTo>
                              <a:cubicBezTo>
                                <a:pt x="10600" y="4921"/>
                                <a:pt x="10600" y="4718"/>
                                <a:pt x="10499" y="4718"/>
                              </a:cubicBezTo>
                              <a:cubicBezTo>
                                <a:pt x="10398" y="4718"/>
                                <a:pt x="10398" y="4921"/>
                                <a:pt x="10499" y="4921"/>
                              </a:cubicBezTo>
                              <a:close/>
                              <a:moveTo>
                                <a:pt x="11715" y="6697"/>
                              </a:moveTo>
                              <a:cubicBezTo>
                                <a:pt x="11816" y="6697"/>
                                <a:pt x="11816" y="6494"/>
                                <a:pt x="11715" y="6494"/>
                              </a:cubicBezTo>
                              <a:cubicBezTo>
                                <a:pt x="11614" y="6494"/>
                                <a:pt x="11614" y="6697"/>
                                <a:pt x="11715" y="6697"/>
                              </a:cubicBezTo>
                              <a:close/>
                              <a:moveTo>
                                <a:pt x="11254" y="6455"/>
                              </a:moveTo>
                              <a:cubicBezTo>
                                <a:pt x="11355" y="6455"/>
                                <a:pt x="11355" y="6252"/>
                                <a:pt x="11254" y="6252"/>
                              </a:cubicBezTo>
                              <a:cubicBezTo>
                                <a:pt x="11153" y="6252"/>
                                <a:pt x="11153" y="6455"/>
                                <a:pt x="11254" y="6455"/>
                              </a:cubicBezTo>
                              <a:close/>
                              <a:moveTo>
                                <a:pt x="11505" y="5807"/>
                              </a:moveTo>
                              <a:cubicBezTo>
                                <a:pt x="11606" y="5807"/>
                                <a:pt x="11606" y="5604"/>
                                <a:pt x="11505" y="5604"/>
                              </a:cubicBezTo>
                              <a:cubicBezTo>
                                <a:pt x="11404" y="5608"/>
                                <a:pt x="11404" y="5807"/>
                                <a:pt x="11505" y="5807"/>
                              </a:cubicBezTo>
                              <a:close/>
                              <a:moveTo>
                                <a:pt x="10799" y="4844"/>
                              </a:moveTo>
                              <a:cubicBezTo>
                                <a:pt x="10815" y="4879"/>
                                <a:pt x="10842" y="4911"/>
                                <a:pt x="10875" y="4932"/>
                              </a:cubicBezTo>
                              <a:cubicBezTo>
                                <a:pt x="10840" y="4935"/>
                                <a:pt x="10804" y="4949"/>
                                <a:pt x="10780" y="4974"/>
                              </a:cubicBezTo>
                              <a:cubicBezTo>
                                <a:pt x="10709" y="5033"/>
                                <a:pt x="10665" y="5107"/>
                                <a:pt x="10736" y="5243"/>
                              </a:cubicBezTo>
                              <a:cubicBezTo>
                                <a:pt x="10807" y="5380"/>
                                <a:pt x="10875" y="5359"/>
                                <a:pt x="10946" y="5299"/>
                              </a:cubicBezTo>
                              <a:cubicBezTo>
                                <a:pt x="10973" y="5278"/>
                                <a:pt x="10998" y="5243"/>
                                <a:pt x="11014" y="5201"/>
                              </a:cubicBezTo>
                              <a:cubicBezTo>
                                <a:pt x="11017" y="5247"/>
                                <a:pt x="11028" y="5292"/>
                                <a:pt x="11047" y="5324"/>
                              </a:cubicBezTo>
                              <a:cubicBezTo>
                                <a:pt x="11093" y="5415"/>
                                <a:pt x="11150" y="5471"/>
                                <a:pt x="11257" y="5380"/>
                              </a:cubicBezTo>
                              <a:cubicBezTo>
                                <a:pt x="11363" y="5289"/>
                                <a:pt x="11347" y="5201"/>
                                <a:pt x="11300" y="5110"/>
                              </a:cubicBezTo>
                              <a:cubicBezTo>
                                <a:pt x="11284" y="5075"/>
                                <a:pt x="11257" y="5044"/>
                                <a:pt x="11224" y="5023"/>
                              </a:cubicBezTo>
                              <a:cubicBezTo>
                                <a:pt x="11259" y="5019"/>
                                <a:pt x="11295" y="5005"/>
                                <a:pt x="11319" y="4981"/>
                              </a:cubicBezTo>
                              <a:cubicBezTo>
                                <a:pt x="11390" y="4921"/>
                                <a:pt x="11434" y="4848"/>
                                <a:pt x="11363" y="4711"/>
                              </a:cubicBezTo>
                              <a:cubicBezTo>
                                <a:pt x="11292" y="4574"/>
                                <a:pt x="11224" y="4595"/>
                                <a:pt x="11153" y="4655"/>
                              </a:cubicBezTo>
                              <a:cubicBezTo>
                                <a:pt x="11126" y="4676"/>
                                <a:pt x="11101" y="4711"/>
                                <a:pt x="11085" y="4753"/>
                              </a:cubicBezTo>
                              <a:cubicBezTo>
                                <a:pt x="11082" y="4707"/>
                                <a:pt x="11071" y="4662"/>
                                <a:pt x="11052" y="4630"/>
                              </a:cubicBezTo>
                              <a:cubicBezTo>
                                <a:pt x="11006" y="4539"/>
                                <a:pt x="10949" y="4483"/>
                                <a:pt x="10842" y="4574"/>
                              </a:cubicBezTo>
                              <a:cubicBezTo>
                                <a:pt x="10736" y="4665"/>
                                <a:pt x="10752" y="4756"/>
                                <a:pt x="10799" y="4844"/>
                              </a:cubicBezTo>
                              <a:close/>
                              <a:moveTo>
                                <a:pt x="10730" y="4329"/>
                              </a:moveTo>
                              <a:cubicBezTo>
                                <a:pt x="10831" y="4329"/>
                                <a:pt x="10831" y="4126"/>
                                <a:pt x="10730" y="4126"/>
                              </a:cubicBezTo>
                              <a:cubicBezTo>
                                <a:pt x="10630" y="4126"/>
                                <a:pt x="10630" y="4329"/>
                                <a:pt x="10730" y="4329"/>
                              </a:cubicBezTo>
                              <a:close/>
                              <a:moveTo>
                                <a:pt x="11197" y="6988"/>
                              </a:moveTo>
                              <a:cubicBezTo>
                                <a:pt x="11183" y="7023"/>
                                <a:pt x="11178" y="7072"/>
                                <a:pt x="11178" y="7117"/>
                              </a:cubicBezTo>
                              <a:cubicBezTo>
                                <a:pt x="11156" y="7082"/>
                                <a:pt x="11129" y="7051"/>
                                <a:pt x="11101" y="7033"/>
                              </a:cubicBezTo>
                              <a:cubicBezTo>
                                <a:pt x="11025" y="6988"/>
                                <a:pt x="10954" y="6977"/>
                                <a:pt x="10900" y="7128"/>
                              </a:cubicBezTo>
                              <a:cubicBezTo>
                                <a:pt x="10845" y="7275"/>
                                <a:pt x="10897" y="7341"/>
                                <a:pt x="10973" y="7387"/>
                              </a:cubicBezTo>
                              <a:cubicBezTo>
                                <a:pt x="11000" y="7404"/>
                                <a:pt x="11039" y="7411"/>
                                <a:pt x="11074" y="7411"/>
                              </a:cubicBezTo>
                              <a:cubicBezTo>
                                <a:pt x="11047" y="7439"/>
                                <a:pt x="11022" y="7474"/>
                                <a:pt x="11009" y="7509"/>
                              </a:cubicBezTo>
                              <a:cubicBezTo>
                                <a:pt x="10973" y="7608"/>
                                <a:pt x="10965" y="7699"/>
                                <a:pt x="11082" y="7769"/>
                              </a:cubicBezTo>
                              <a:cubicBezTo>
                                <a:pt x="11197" y="7839"/>
                                <a:pt x="11248" y="7772"/>
                                <a:pt x="11284" y="7674"/>
                              </a:cubicBezTo>
                              <a:cubicBezTo>
                                <a:pt x="11298" y="7639"/>
                                <a:pt x="11303" y="7590"/>
                                <a:pt x="11303" y="7544"/>
                              </a:cubicBezTo>
                              <a:cubicBezTo>
                                <a:pt x="11325" y="7580"/>
                                <a:pt x="11352" y="7611"/>
                                <a:pt x="11379" y="7629"/>
                              </a:cubicBezTo>
                              <a:cubicBezTo>
                                <a:pt x="11456" y="7674"/>
                                <a:pt x="11527" y="7685"/>
                                <a:pt x="11581" y="7534"/>
                              </a:cubicBezTo>
                              <a:cubicBezTo>
                                <a:pt x="11636" y="7387"/>
                                <a:pt x="11584" y="7320"/>
                                <a:pt x="11507" y="7275"/>
                              </a:cubicBezTo>
                              <a:cubicBezTo>
                                <a:pt x="11480" y="7257"/>
                                <a:pt x="11442" y="7250"/>
                                <a:pt x="11407" y="7250"/>
                              </a:cubicBezTo>
                              <a:cubicBezTo>
                                <a:pt x="11434" y="7222"/>
                                <a:pt x="11458" y="7187"/>
                                <a:pt x="11472" y="7152"/>
                              </a:cubicBezTo>
                              <a:cubicBezTo>
                                <a:pt x="11507" y="7054"/>
                                <a:pt x="11516" y="6963"/>
                                <a:pt x="11398" y="6893"/>
                              </a:cubicBezTo>
                              <a:cubicBezTo>
                                <a:pt x="11284" y="6823"/>
                                <a:pt x="11232" y="6890"/>
                                <a:pt x="11197" y="6988"/>
                              </a:cubicBezTo>
                              <a:close/>
                              <a:moveTo>
                                <a:pt x="11840" y="6266"/>
                              </a:moveTo>
                              <a:cubicBezTo>
                                <a:pt x="11941" y="6266"/>
                                <a:pt x="11941" y="6063"/>
                                <a:pt x="11840" y="6063"/>
                              </a:cubicBezTo>
                              <a:cubicBezTo>
                                <a:pt x="11739" y="6063"/>
                                <a:pt x="11739" y="6266"/>
                                <a:pt x="11840" y="6266"/>
                              </a:cubicBezTo>
                              <a:close/>
                              <a:moveTo>
                                <a:pt x="10709" y="6441"/>
                              </a:moveTo>
                              <a:cubicBezTo>
                                <a:pt x="10608" y="6441"/>
                                <a:pt x="10608" y="6644"/>
                                <a:pt x="10709" y="6644"/>
                              </a:cubicBezTo>
                              <a:cubicBezTo>
                                <a:pt x="10810" y="6644"/>
                                <a:pt x="10810" y="6441"/>
                                <a:pt x="10709" y="6441"/>
                              </a:cubicBezTo>
                              <a:close/>
                              <a:moveTo>
                                <a:pt x="12909" y="7478"/>
                              </a:moveTo>
                              <a:cubicBezTo>
                                <a:pt x="13010" y="7478"/>
                                <a:pt x="13010" y="7275"/>
                                <a:pt x="12909" y="7275"/>
                              </a:cubicBezTo>
                              <a:cubicBezTo>
                                <a:pt x="12808" y="7275"/>
                                <a:pt x="12808" y="7478"/>
                                <a:pt x="12909" y="7478"/>
                              </a:cubicBezTo>
                              <a:close/>
                              <a:moveTo>
                                <a:pt x="12846" y="7961"/>
                              </a:moveTo>
                              <a:cubicBezTo>
                                <a:pt x="12947" y="7961"/>
                                <a:pt x="12947" y="7758"/>
                                <a:pt x="12846" y="7758"/>
                              </a:cubicBezTo>
                              <a:cubicBezTo>
                                <a:pt x="12745" y="7758"/>
                                <a:pt x="12745" y="7961"/>
                                <a:pt x="12846" y="7961"/>
                              </a:cubicBezTo>
                              <a:close/>
                              <a:moveTo>
                                <a:pt x="12025" y="7159"/>
                              </a:moveTo>
                              <a:cubicBezTo>
                                <a:pt x="12053" y="7177"/>
                                <a:pt x="12091" y="7184"/>
                                <a:pt x="12126" y="7184"/>
                              </a:cubicBezTo>
                              <a:cubicBezTo>
                                <a:pt x="12099" y="7212"/>
                                <a:pt x="12075" y="7247"/>
                                <a:pt x="12061" y="7282"/>
                              </a:cubicBezTo>
                              <a:cubicBezTo>
                                <a:pt x="12025" y="7380"/>
                                <a:pt x="12017" y="7471"/>
                                <a:pt x="12134" y="7541"/>
                              </a:cubicBezTo>
                              <a:cubicBezTo>
                                <a:pt x="12249" y="7611"/>
                                <a:pt x="12301" y="7544"/>
                                <a:pt x="12336" y="7446"/>
                              </a:cubicBezTo>
                              <a:cubicBezTo>
                                <a:pt x="12350" y="7411"/>
                                <a:pt x="12355" y="7362"/>
                                <a:pt x="12355" y="7317"/>
                              </a:cubicBezTo>
                              <a:cubicBezTo>
                                <a:pt x="12377" y="7352"/>
                                <a:pt x="12404" y="7383"/>
                                <a:pt x="12432" y="7401"/>
                              </a:cubicBezTo>
                              <a:cubicBezTo>
                                <a:pt x="12508" y="7446"/>
                                <a:pt x="12579" y="7457"/>
                                <a:pt x="12633" y="7306"/>
                              </a:cubicBezTo>
                              <a:cubicBezTo>
                                <a:pt x="12688" y="7159"/>
                                <a:pt x="12636" y="7093"/>
                                <a:pt x="12560" y="7047"/>
                              </a:cubicBezTo>
                              <a:cubicBezTo>
                                <a:pt x="12533" y="7030"/>
                                <a:pt x="12494" y="7023"/>
                                <a:pt x="12459" y="7023"/>
                              </a:cubicBezTo>
                              <a:cubicBezTo>
                                <a:pt x="12486" y="6995"/>
                                <a:pt x="12511" y="6960"/>
                                <a:pt x="12524" y="6925"/>
                              </a:cubicBezTo>
                              <a:cubicBezTo>
                                <a:pt x="12560" y="6826"/>
                                <a:pt x="12568" y="6735"/>
                                <a:pt x="12451" y="6665"/>
                              </a:cubicBezTo>
                              <a:cubicBezTo>
                                <a:pt x="12336" y="6595"/>
                                <a:pt x="12284" y="6662"/>
                                <a:pt x="12249" y="6756"/>
                              </a:cubicBezTo>
                              <a:cubicBezTo>
                                <a:pt x="12235" y="6791"/>
                                <a:pt x="12230" y="6840"/>
                                <a:pt x="12230" y="6886"/>
                              </a:cubicBezTo>
                              <a:cubicBezTo>
                                <a:pt x="12208" y="6851"/>
                                <a:pt x="12181" y="6819"/>
                                <a:pt x="12154" y="6802"/>
                              </a:cubicBezTo>
                              <a:cubicBezTo>
                                <a:pt x="12077" y="6756"/>
                                <a:pt x="12006" y="6746"/>
                                <a:pt x="11952" y="6897"/>
                              </a:cubicBezTo>
                              <a:cubicBezTo>
                                <a:pt x="11897" y="7047"/>
                                <a:pt x="11949" y="7114"/>
                                <a:pt x="12025" y="7159"/>
                              </a:cubicBezTo>
                              <a:close/>
                              <a:moveTo>
                                <a:pt x="10395" y="4651"/>
                              </a:moveTo>
                              <a:cubicBezTo>
                                <a:pt x="10496" y="4651"/>
                                <a:pt x="10496" y="4448"/>
                                <a:pt x="10395" y="4448"/>
                              </a:cubicBezTo>
                              <a:cubicBezTo>
                                <a:pt x="10294" y="4448"/>
                                <a:pt x="10294" y="4651"/>
                                <a:pt x="10395" y="4651"/>
                              </a:cubicBezTo>
                              <a:close/>
                              <a:moveTo>
                                <a:pt x="14645" y="6361"/>
                              </a:moveTo>
                              <a:cubicBezTo>
                                <a:pt x="14544" y="6361"/>
                                <a:pt x="14544" y="6564"/>
                                <a:pt x="14645" y="6564"/>
                              </a:cubicBezTo>
                              <a:cubicBezTo>
                                <a:pt x="14746" y="6560"/>
                                <a:pt x="14749" y="6361"/>
                                <a:pt x="14645" y="6361"/>
                              </a:cubicBezTo>
                              <a:close/>
                              <a:moveTo>
                                <a:pt x="14806" y="8441"/>
                              </a:moveTo>
                              <a:cubicBezTo>
                                <a:pt x="14735" y="8305"/>
                                <a:pt x="14667" y="8326"/>
                                <a:pt x="14596" y="8385"/>
                              </a:cubicBezTo>
                              <a:cubicBezTo>
                                <a:pt x="14569" y="8406"/>
                                <a:pt x="14544" y="8441"/>
                                <a:pt x="14528" y="8483"/>
                              </a:cubicBezTo>
                              <a:cubicBezTo>
                                <a:pt x="14525" y="8438"/>
                                <a:pt x="14515" y="8392"/>
                                <a:pt x="14495" y="8361"/>
                              </a:cubicBezTo>
                              <a:cubicBezTo>
                                <a:pt x="14449" y="8270"/>
                                <a:pt x="14392" y="8213"/>
                                <a:pt x="14285" y="8305"/>
                              </a:cubicBezTo>
                              <a:cubicBezTo>
                                <a:pt x="14179" y="8396"/>
                                <a:pt x="14196" y="8483"/>
                                <a:pt x="14242" y="8574"/>
                              </a:cubicBezTo>
                              <a:cubicBezTo>
                                <a:pt x="14258" y="8609"/>
                                <a:pt x="14285" y="8641"/>
                                <a:pt x="14318" y="8662"/>
                              </a:cubicBezTo>
                              <a:cubicBezTo>
                                <a:pt x="14283" y="8665"/>
                                <a:pt x="14247" y="8679"/>
                                <a:pt x="14223" y="8704"/>
                              </a:cubicBezTo>
                              <a:cubicBezTo>
                                <a:pt x="14152" y="8763"/>
                                <a:pt x="14108" y="8837"/>
                                <a:pt x="14179" y="8974"/>
                              </a:cubicBezTo>
                              <a:cubicBezTo>
                                <a:pt x="14250" y="9110"/>
                                <a:pt x="14318" y="9089"/>
                                <a:pt x="14389" y="9030"/>
                              </a:cubicBezTo>
                              <a:cubicBezTo>
                                <a:pt x="14416" y="9009"/>
                                <a:pt x="14441" y="8974"/>
                                <a:pt x="14457" y="8931"/>
                              </a:cubicBezTo>
                              <a:cubicBezTo>
                                <a:pt x="14460" y="8977"/>
                                <a:pt x="14471" y="9023"/>
                                <a:pt x="14490" y="9054"/>
                              </a:cubicBezTo>
                              <a:cubicBezTo>
                                <a:pt x="14536" y="9145"/>
                                <a:pt x="14594" y="9201"/>
                                <a:pt x="14700" y="9110"/>
                              </a:cubicBezTo>
                              <a:cubicBezTo>
                                <a:pt x="14806" y="9019"/>
                                <a:pt x="14790" y="8931"/>
                                <a:pt x="14744" y="8840"/>
                              </a:cubicBezTo>
                              <a:cubicBezTo>
                                <a:pt x="14727" y="8805"/>
                                <a:pt x="14700" y="8774"/>
                                <a:pt x="14667" y="8753"/>
                              </a:cubicBezTo>
                              <a:cubicBezTo>
                                <a:pt x="14703" y="8749"/>
                                <a:pt x="14738" y="8735"/>
                                <a:pt x="14763" y="8711"/>
                              </a:cubicBezTo>
                              <a:cubicBezTo>
                                <a:pt x="14833" y="8651"/>
                                <a:pt x="14877" y="8578"/>
                                <a:pt x="14806" y="8441"/>
                              </a:cubicBezTo>
                              <a:close/>
                              <a:moveTo>
                                <a:pt x="14708" y="4718"/>
                              </a:moveTo>
                              <a:cubicBezTo>
                                <a:pt x="14607" y="4718"/>
                                <a:pt x="14607" y="4921"/>
                                <a:pt x="14708" y="4921"/>
                              </a:cubicBezTo>
                              <a:cubicBezTo>
                                <a:pt x="14809" y="4921"/>
                                <a:pt x="14812" y="4718"/>
                                <a:pt x="14708" y="4718"/>
                              </a:cubicBezTo>
                              <a:close/>
                              <a:moveTo>
                                <a:pt x="14604" y="4182"/>
                              </a:moveTo>
                              <a:cubicBezTo>
                                <a:pt x="14504" y="4182"/>
                                <a:pt x="14504" y="4385"/>
                                <a:pt x="14604" y="4385"/>
                              </a:cubicBezTo>
                              <a:cubicBezTo>
                                <a:pt x="14705" y="4382"/>
                                <a:pt x="14705" y="4182"/>
                                <a:pt x="14604" y="4182"/>
                              </a:cubicBezTo>
                              <a:close/>
                              <a:moveTo>
                                <a:pt x="14542" y="7355"/>
                              </a:moveTo>
                              <a:cubicBezTo>
                                <a:pt x="14441" y="7355"/>
                                <a:pt x="14441" y="7559"/>
                                <a:pt x="14542" y="7559"/>
                              </a:cubicBezTo>
                              <a:cubicBezTo>
                                <a:pt x="14643" y="7559"/>
                                <a:pt x="14643" y="7355"/>
                                <a:pt x="14542" y="7355"/>
                              </a:cubicBezTo>
                              <a:close/>
                              <a:moveTo>
                                <a:pt x="14332" y="6389"/>
                              </a:moveTo>
                              <a:cubicBezTo>
                                <a:pt x="14231" y="6389"/>
                                <a:pt x="14231" y="6592"/>
                                <a:pt x="14332" y="6592"/>
                              </a:cubicBezTo>
                              <a:cubicBezTo>
                                <a:pt x="14433" y="6588"/>
                                <a:pt x="14433" y="6389"/>
                                <a:pt x="14332" y="6389"/>
                              </a:cubicBezTo>
                              <a:close/>
                              <a:moveTo>
                                <a:pt x="14438" y="8042"/>
                              </a:moveTo>
                              <a:cubicBezTo>
                                <a:pt x="14539" y="8042"/>
                                <a:pt x="14539" y="7839"/>
                                <a:pt x="14438" y="7839"/>
                              </a:cubicBezTo>
                              <a:cubicBezTo>
                                <a:pt x="14335" y="7839"/>
                                <a:pt x="14335" y="8042"/>
                                <a:pt x="14438" y="8042"/>
                              </a:cubicBezTo>
                              <a:close/>
                              <a:moveTo>
                                <a:pt x="10103" y="4869"/>
                              </a:moveTo>
                              <a:cubicBezTo>
                                <a:pt x="10204" y="4869"/>
                                <a:pt x="10204" y="4665"/>
                                <a:pt x="10103" y="4665"/>
                              </a:cubicBezTo>
                              <a:cubicBezTo>
                                <a:pt x="10000" y="4665"/>
                                <a:pt x="10000" y="4869"/>
                                <a:pt x="10103" y="4869"/>
                              </a:cubicBezTo>
                              <a:close/>
                              <a:moveTo>
                                <a:pt x="9237" y="1877"/>
                              </a:moveTo>
                              <a:cubicBezTo>
                                <a:pt x="9266" y="2049"/>
                                <a:pt x="9389" y="2708"/>
                                <a:pt x="9809" y="2750"/>
                              </a:cubicBezTo>
                              <a:cubicBezTo>
                                <a:pt x="9850" y="2802"/>
                                <a:pt x="9899" y="2848"/>
                                <a:pt x="9934" y="2876"/>
                              </a:cubicBezTo>
                              <a:cubicBezTo>
                                <a:pt x="9774" y="2918"/>
                                <a:pt x="9613" y="2984"/>
                                <a:pt x="9463" y="3061"/>
                              </a:cubicBezTo>
                              <a:cubicBezTo>
                                <a:pt x="9444" y="3054"/>
                                <a:pt x="9340" y="3016"/>
                                <a:pt x="9266" y="2946"/>
                              </a:cubicBezTo>
                              <a:cubicBezTo>
                                <a:pt x="9247" y="2816"/>
                                <a:pt x="9147" y="2326"/>
                                <a:pt x="8642" y="2070"/>
                              </a:cubicBezTo>
                              <a:cubicBezTo>
                                <a:pt x="8511" y="1997"/>
                                <a:pt x="8511" y="1997"/>
                                <a:pt x="8511" y="1997"/>
                              </a:cubicBezTo>
                              <a:cubicBezTo>
                                <a:pt x="8511" y="1997"/>
                                <a:pt x="8541" y="2063"/>
                                <a:pt x="8590" y="2228"/>
                              </a:cubicBezTo>
                              <a:cubicBezTo>
                                <a:pt x="8639" y="2389"/>
                                <a:pt x="8833" y="3005"/>
                                <a:pt x="9245" y="2981"/>
                              </a:cubicBezTo>
                              <a:cubicBezTo>
                                <a:pt x="9299" y="3033"/>
                                <a:pt x="9367" y="3068"/>
                                <a:pt x="9411" y="3089"/>
                              </a:cubicBezTo>
                              <a:cubicBezTo>
                                <a:pt x="9343" y="3124"/>
                                <a:pt x="9277" y="3163"/>
                                <a:pt x="9215" y="3201"/>
                              </a:cubicBezTo>
                              <a:cubicBezTo>
                                <a:pt x="9209" y="3201"/>
                                <a:pt x="9207" y="3205"/>
                                <a:pt x="9204" y="3208"/>
                              </a:cubicBezTo>
                              <a:cubicBezTo>
                                <a:pt x="9133" y="3254"/>
                                <a:pt x="9065" y="3299"/>
                                <a:pt x="9005" y="3341"/>
                              </a:cubicBezTo>
                              <a:cubicBezTo>
                                <a:pt x="8988" y="3338"/>
                                <a:pt x="8907" y="3327"/>
                                <a:pt x="8828" y="3289"/>
                              </a:cubicBezTo>
                              <a:cubicBezTo>
                                <a:pt x="8770" y="3170"/>
                                <a:pt x="8541" y="2767"/>
                                <a:pt x="8007" y="2753"/>
                              </a:cubicBezTo>
                              <a:cubicBezTo>
                                <a:pt x="7865" y="2746"/>
                                <a:pt x="7865" y="2746"/>
                                <a:pt x="7865" y="2746"/>
                              </a:cubicBezTo>
                              <a:cubicBezTo>
                                <a:pt x="7865" y="2746"/>
                                <a:pt x="7912" y="2795"/>
                                <a:pt x="8002" y="2928"/>
                              </a:cubicBezTo>
                              <a:cubicBezTo>
                                <a:pt x="8091" y="3058"/>
                                <a:pt x="8443" y="3552"/>
                                <a:pt x="8822" y="3338"/>
                              </a:cubicBezTo>
                              <a:cubicBezTo>
                                <a:pt x="8871" y="3359"/>
                                <a:pt x="8920" y="3373"/>
                                <a:pt x="8956" y="3380"/>
                              </a:cubicBezTo>
                              <a:cubicBezTo>
                                <a:pt x="8819" y="3482"/>
                                <a:pt x="8710" y="3573"/>
                                <a:pt x="8645" y="3629"/>
                              </a:cubicBezTo>
                              <a:cubicBezTo>
                                <a:pt x="8252" y="3534"/>
                                <a:pt x="7985" y="4088"/>
                                <a:pt x="7917" y="4235"/>
                              </a:cubicBezTo>
                              <a:cubicBezTo>
                                <a:pt x="7876" y="4326"/>
                                <a:pt x="7846" y="4382"/>
                                <a:pt x="7827" y="4413"/>
                              </a:cubicBezTo>
                              <a:cubicBezTo>
                                <a:pt x="7674" y="4396"/>
                                <a:pt x="7522" y="4515"/>
                                <a:pt x="7426" y="4785"/>
                              </a:cubicBezTo>
                              <a:cubicBezTo>
                                <a:pt x="7263" y="4518"/>
                                <a:pt x="7066" y="4466"/>
                                <a:pt x="6911" y="4581"/>
                              </a:cubicBezTo>
                              <a:cubicBezTo>
                                <a:pt x="6753" y="4697"/>
                                <a:pt x="6687" y="4939"/>
                                <a:pt x="6780" y="5254"/>
                              </a:cubicBezTo>
                              <a:cubicBezTo>
                                <a:pt x="6518" y="5215"/>
                                <a:pt x="6352" y="5355"/>
                                <a:pt x="6303" y="5580"/>
                              </a:cubicBezTo>
                              <a:cubicBezTo>
                                <a:pt x="6254" y="5804"/>
                                <a:pt x="6341" y="6035"/>
                                <a:pt x="6581" y="6175"/>
                              </a:cubicBezTo>
                              <a:cubicBezTo>
                                <a:pt x="6374" y="6385"/>
                                <a:pt x="6333" y="6637"/>
                                <a:pt x="6423" y="6837"/>
                              </a:cubicBezTo>
                              <a:cubicBezTo>
                                <a:pt x="6513" y="7040"/>
                                <a:pt x="6701" y="7124"/>
                                <a:pt x="6946" y="7005"/>
                              </a:cubicBezTo>
                              <a:cubicBezTo>
                                <a:pt x="6916" y="7341"/>
                                <a:pt x="7026" y="7555"/>
                                <a:pt x="7200" y="7618"/>
                              </a:cubicBezTo>
                              <a:cubicBezTo>
                                <a:pt x="7374" y="7681"/>
                                <a:pt x="7554" y="7569"/>
                                <a:pt x="7663" y="7261"/>
                              </a:cubicBezTo>
                              <a:cubicBezTo>
                                <a:pt x="7751" y="7404"/>
                                <a:pt x="7849" y="7485"/>
                                <a:pt x="7944" y="7509"/>
                              </a:cubicBezTo>
                              <a:cubicBezTo>
                                <a:pt x="7939" y="7509"/>
                                <a:pt x="7933" y="7509"/>
                                <a:pt x="7931" y="7509"/>
                              </a:cubicBezTo>
                              <a:cubicBezTo>
                                <a:pt x="7928" y="7506"/>
                                <a:pt x="7925" y="7506"/>
                                <a:pt x="7922" y="7506"/>
                              </a:cubicBezTo>
                              <a:cubicBezTo>
                                <a:pt x="7914" y="7506"/>
                                <a:pt x="7909" y="7513"/>
                                <a:pt x="7906" y="7523"/>
                              </a:cubicBezTo>
                              <a:cubicBezTo>
                                <a:pt x="7906" y="7534"/>
                                <a:pt x="7912" y="7541"/>
                                <a:pt x="7920" y="7544"/>
                              </a:cubicBezTo>
                              <a:cubicBezTo>
                                <a:pt x="7925" y="7544"/>
                                <a:pt x="7931" y="7541"/>
                                <a:pt x="7933" y="7534"/>
                              </a:cubicBezTo>
                              <a:cubicBezTo>
                                <a:pt x="7955" y="7530"/>
                                <a:pt x="7991" y="7534"/>
                                <a:pt x="8021" y="7541"/>
                              </a:cubicBezTo>
                              <a:cubicBezTo>
                                <a:pt x="8021" y="7544"/>
                                <a:pt x="8021" y="7544"/>
                                <a:pt x="8021" y="7548"/>
                              </a:cubicBezTo>
                              <a:cubicBezTo>
                                <a:pt x="7972" y="7555"/>
                                <a:pt x="7936" y="7573"/>
                                <a:pt x="7922" y="7608"/>
                              </a:cubicBezTo>
                              <a:cubicBezTo>
                                <a:pt x="7906" y="7604"/>
                                <a:pt x="7892" y="7604"/>
                                <a:pt x="7882" y="7604"/>
                              </a:cubicBezTo>
                              <a:cubicBezTo>
                                <a:pt x="7879" y="7601"/>
                                <a:pt x="7876" y="7601"/>
                                <a:pt x="7873" y="7597"/>
                              </a:cubicBezTo>
                              <a:cubicBezTo>
                                <a:pt x="7865" y="7597"/>
                                <a:pt x="7857" y="7604"/>
                                <a:pt x="7857" y="7615"/>
                              </a:cubicBezTo>
                              <a:cubicBezTo>
                                <a:pt x="7857" y="7625"/>
                                <a:pt x="7862" y="7636"/>
                                <a:pt x="7871" y="7636"/>
                              </a:cubicBezTo>
                              <a:cubicBezTo>
                                <a:pt x="7876" y="7636"/>
                                <a:pt x="7882" y="7632"/>
                                <a:pt x="7884" y="7625"/>
                              </a:cubicBezTo>
                              <a:cubicBezTo>
                                <a:pt x="7892" y="7625"/>
                                <a:pt x="7903" y="7625"/>
                                <a:pt x="7917" y="7629"/>
                              </a:cubicBezTo>
                              <a:cubicBezTo>
                                <a:pt x="7912" y="7650"/>
                                <a:pt x="7906" y="7671"/>
                                <a:pt x="7901" y="7688"/>
                              </a:cubicBezTo>
                              <a:cubicBezTo>
                                <a:pt x="7873" y="7692"/>
                                <a:pt x="7849" y="7692"/>
                                <a:pt x="7832" y="7699"/>
                              </a:cubicBezTo>
                              <a:cubicBezTo>
                                <a:pt x="7830" y="7695"/>
                                <a:pt x="7827" y="7695"/>
                                <a:pt x="7824" y="7695"/>
                              </a:cubicBezTo>
                              <a:cubicBezTo>
                                <a:pt x="7816" y="7695"/>
                                <a:pt x="7811" y="7706"/>
                                <a:pt x="7811" y="7716"/>
                              </a:cubicBezTo>
                              <a:cubicBezTo>
                                <a:pt x="7811" y="7727"/>
                                <a:pt x="7819" y="7734"/>
                                <a:pt x="7827" y="7734"/>
                              </a:cubicBezTo>
                              <a:cubicBezTo>
                                <a:pt x="7832" y="7734"/>
                                <a:pt x="7838" y="7727"/>
                                <a:pt x="7841" y="7720"/>
                              </a:cubicBezTo>
                              <a:cubicBezTo>
                                <a:pt x="7854" y="7716"/>
                                <a:pt x="7876" y="7713"/>
                                <a:pt x="7901" y="7709"/>
                              </a:cubicBezTo>
                              <a:cubicBezTo>
                                <a:pt x="7898" y="7727"/>
                                <a:pt x="7895" y="7744"/>
                                <a:pt x="7895" y="7762"/>
                              </a:cubicBezTo>
                              <a:cubicBezTo>
                                <a:pt x="7854" y="7762"/>
                                <a:pt x="7805" y="7765"/>
                                <a:pt x="7781" y="7772"/>
                              </a:cubicBezTo>
                              <a:cubicBezTo>
                                <a:pt x="7778" y="7769"/>
                                <a:pt x="7775" y="7769"/>
                                <a:pt x="7773" y="7769"/>
                              </a:cubicBezTo>
                              <a:cubicBezTo>
                                <a:pt x="7764" y="7769"/>
                                <a:pt x="7759" y="7779"/>
                                <a:pt x="7759" y="7790"/>
                              </a:cubicBezTo>
                              <a:cubicBezTo>
                                <a:pt x="7759" y="7800"/>
                                <a:pt x="7767" y="7807"/>
                                <a:pt x="7775" y="7807"/>
                              </a:cubicBezTo>
                              <a:cubicBezTo>
                                <a:pt x="7781" y="7807"/>
                                <a:pt x="7786" y="7800"/>
                                <a:pt x="7789" y="7793"/>
                              </a:cubicBezTo>
                              <a:cubicBezTo>
                                <a:pt x="7811" y="7786"/>
                                <a:pt x="7857" y="7786"/>
                                <a:pt x="7898" y="7786"/>
                              </a:cubicBezTo>
                              <a:cubicBezTo>
                                <a:pt x="7898" y="7807"/>
                                <a:pt x="7901" y="7825"/>
                                <a:pt x="7903" y="7842"/>
                              </a:cubicBezTo>
                              <a:cubicBezTo>
                                <a:pt x="7884" y="7842"/>
                                <a:pt x="7865" y="7842"/>
                                <a:pt x="7854" y="7842"/>
                              </a:cubicBezTo>
                              <a:cubicBezTo>
                                <a:pt x="7852" y="7839"/>
                                <a:pt x="7849" y="7835"/>
                                <a:pt x="7843" y="7835"/>
                              </a:cubicBezTo>
                              <a:cubicBezTo>
                                <a:pt x="7835" y="7835"/>
                                <a:pt x="7827" y="7842"/>
                                <a:pt x="7827" y="7853"/>
                              </a:cubicBezTo>
                              <a:cubicBezTo>
                                <a:pt x="7827" y="7863"/>
                                <a:pt x="7832" y="7874"/>
                                <a:pt x="7841" y="7874"/>
                              </a:cubicBezTo>
                              <a:cubicBezTo>
                                <a:pt x="7846" y="7874"/>
                                <a:pt x="7852" y="7870"/>
                                <a:pt x="7854" y="7867"/>
                              </a:cubicBezTo>
                              <a:cubicBezTo>
                                <a:pt x="7868" y="7867"/>
                                <a:pt x="7887" y="7867"/>
                                <a:pt x="7909" y="7867"/>
                              </a:cubicBezTo>
                              <a:cubicBezTo>
                                <a:pt x="7914" y="7888"/>
                                <a:pt x="7922" y="7905"/>
                                <a:pt x="7933" y="7919"/>
                              </a:cubicBezTo>
                              <a:cubicBezTo>
                                <a:pt x="7922" y="7923"/>
                                <a:pt x="7912" y="7923"/>
                                <a:pt x="7906" y="7923"/>
                              </a:cubicBezTo>
                              <a:cubicBezTo>
                                <a:pt x="7903" y="7919"/>
                                <a:pt x="7901" y="7919"/>
                                <a:pt x="7898" y="7916"/>
                              </a:cubicBezTo>
                              <a:cubicBezTo>
                                <a:pt x="7890" y="7916"/>
                                <a:pt x="7882" y="7923"/>
                                <a:pt x="7882" y="7933"/>
                              </a:cubicBezTo>
                              <a:cubicBezTo>
                                <a:pt x="7882" y="7944"/>
                                <a:pt x="7887" y="7954"/>
                                <a:pt x="7895" y="7954"/>
                              </a:cubicBezTo>
                              <a:cubicBezTo>
                                <a:pt x="7901" y="7954"/>
                                <a:pt x="7906" y="7951"/>
                                <a:pt x="7909" y="7944"/>
                              </a:cubicBezTo>
                              <a:cubicBezTo>
                                <a:pt x="7920" y="7944"/>
                                <a:pt x="7936" y="7940"/>
                                <a:pt x="7952" y="7937"/>
                              </a:cubicBezTo>
                              <a:cubicBezTo>
                                <a:pt x="7969" y="7951"/>
                                <a:pt x="7991" y="7961"/>
                                <a:pt x="8015" y="7961"/>
                              </a:cubicBezTo>
                              <a:cubicBezTo>
                                <a:pt x="8026" y="7961"/>
                                <a:pt x="8040" y="7958"/>
                                <a:pt x="8056" y="7954"/>
                              </a:cubicBezTo>
                              <a:cubicBezTo>
                                <a:pt x="8056" y="7954"/>
                                <a:pt x="8059" y="7954"/>
                                <a:pt x="8059" y="7954"/>
                              </a:cubicBezTo>
                              <a:cubicBezTo>
                                <a:pt x="8059" y="7958"/>
                                <a:pt x="8059" y="7965"/>
                                <a:pt x="8061" y="7968"/>
                              </a:cubicBezTo>
                              <a:cubicBezTo>
                                <a:pt x="8032" y="7982"/>
                                <a:pt x="8002" y="7996"/>
                                <a:pt x="7982" y="8000"/>
                              </a:cubicBezTo>
                              <a:cubicBezTo>
                                <a:pt x="7980" y="7996"/>
                                <a:pt x="7977" y="7996"/>
                                <a:pt x="7974" y="7996"/>
                              </a:cubicBezTo>
                              <a:cubicBezTo>
                                <a:pt x="7966" y="7996"/>
                                <a:pt x="7961" y="8007"/>
                                <a:pt x="7961" y="8017"/>
                              </a:cubicBezTo>
                              <a:cubicBezTo>
                                <a:pt x="7961" y="8028"/>
                                <a:pt x="7969" y="8035"/>
                                <a:pt x="7977" y="8035"/>
                              </a:cubicBezTo>
                              <a:cubicBezTo>
                                <a:pt x="7982" y="8035"/>
                                <a:pt x="7988" y="8028"/>
                                <a:pt x="7991" y="8021"/>
                              </a:cubicBezTo>
                              <a:cubicBezTo>
                                <a:pt x="8010" y="8014"/>
                                <a:pt x="8040" y="8003"/>
                                <a:pt x="8070" y="7989"/>
                              </a:cubicBezTo>
                              <a:cubicBezTo>
                                <a:pt x="8078" y="8021"/>
                                <a:pt x="8097" y="8056"/>
                                <a:pt x="8121" y="8087"/>
                              </a:cubicBezTo>
                              <a:cubicBezTo>
                                <a:pt x="8190" y="8171"/>
                                <a:pt x="8299" y="8115"/>
                                <a:pt x="8400" y="8021"/>
                              </a:cubicBezTo>
                              <a:cubicBezTo>
                                <a:pt x="8481" y="7961"/>
                                <a:pt x="8563" y="7874"/>
                                <a:pt x="8618" y="7811"/>
                              </a:cubicBezTo>
                              <a:cubicBezTo>
                                <a:pt x="8618" y="7811"/>
                                <a:pt x="8618" y="7811"/>
                                <a:pt x="8618" y="7811"/>
                              </a:cubicBezTo>
                              <a:cubicBezTo>
                                <a:pt x="8618" y="7811"/>
                                <a:pt x="8672" y="7786"/>
                                <a:pt x="8699" y="7744"/>
                              </a:cubicBezTo>
                              <a:cubicBezTo>
                                <a:pt x="8713" y="7744"/>
                                <a:pt x="8727" y="7744"/>
                                <a:pt x="8740" y="7744"/>
                              </a:cubicBezTo>
                              <a:cubicBezTo>
                                <a:pt x="8686" y="7779"/>
                                <a:pt x="8615" y="7856"/>
                                <a:pt x="8615" y="8031"/>
                              </a:cubicBezTo>
                              <a:cubicBezTo>
                                <a:pt x="8615" y="8031"/>
                                <a:pt x="8825" y="7870"/>
                                <a:pt x="8814" y="7744"/>
                              </a:cubicBezTo>
                              <a:cubicBezTo>
                                <a:pt x="8877" y="7748"/>
                                <a:pt x="8942" y="7755"/>
                                <a:pt x="9010" y="7765"/>
                              </a:cubicBezTo>
                              <a:cubicBezTo>
                                <a:pt x="8956" y="7793"/>
                                <a:pt x="8893" y="7860"/>
                                <a:pt x="8871" y="8010"/>
                              </a:cubicBezTo>
                              <a:cubicBezTo>
                                <a:pt x="8871" y="8010"/>
                                <a:pt x="9087" y="7905"/>
                                <a:pt x="9103" y="7783"/>
                              </a:cubicBezTo>
                              <a:cubicBezTo>
                                <a:pt x="9157" y="7793"/>
                                <a:pt x="9215" y="7807"/>
                                <a:pt x="9272" y="7825"/>
                              </a:cubicBezTo>
                              <a:cubicBezTo>
                                <a:pt x="9217" y="7846"/>
                                <a:pt x="9155" y="7895"/>
                                <a:pt x="9114" y="8028"/>
                              </a:cubicBezTo>
                              <a:cubicBezTo>
                                <a:pt x="9114" y="8028"/>
                                <a:pt x="9348" y="7975"/>
                                <a:pt x="9376" y="7856"/>
                              </a:cubicBezTo>
                              <a:cubicBezTo>
                                <a:pt x="9436" y="7874"/>
                                <a:pt x="9493" y="7895"/>
                                <a:pt x="9555" y="7916"/>
                              </a:cubicBezTo>
                              <a:cubicBezTo>
                                <a:pt x="9501" y="7930"/>
                                <a:pt x="9436" y="7975"/>
                                <a:pt x="9389" y="8098"/>
                              </a:cubicBezTo>
                              <a:cubicBezTo>
                                <a:pt x="9389" y="8098"/>
                                <a:pt x="9629" y="8073"/>
                                <a:pt x="9665" y="7958"/>
                              </a:cubicBezTo>
                              <a:cubicBezTo>
                                <a:pt x="9719" y="7979"/>
                                <a:pt x="9774" y="8000"/>
                                <a:pt x="9828" y="8021"/>
                              </a:cubicBezTo>
                              <a:cubicBezTo>
                                <a:pt x="9774" y="8038"/>
                                <a:pt x="9714" y="8087"/>
                                <a:pt x="9670" y="8210"/>
                              </a:cubicBezTo>
                              <a:cubicBezTo>
                                <a:pt x="9670" y="8210"/>
                                <a:pt x="9894" y="8178"/>
                                <a:pt x="9937" y="8066"/>
                              </a:cubicBezTo>
                              <a:cubicBezTo>
                                <a:pt x="9992" y="8091"/>
                                <a:pt x="10046" y="8115"/>
                                <a:pt x="10101" y="8140"/>
                              </a:cubicBezTo>
                              <a:cubicBezTo>
                                <a:pt x="10041" y="8143"/>
                                <a:pt x="9962" y="8182"/>
                                <a:pt x="9904" y="8326"/>
                              </a:cubicBezTo>
                              <a:cubicBezTo>
                                <a:pt x="9904" y="8326"/>
                                <a:pt x="10155" y="8301"/>
                                <a:pt x="10183" y="8178"/>
                              </a:cubicBezTo>
                              <a:cubicBezTo>
                                <a:pt x="10240" y="8206"/>
                                <a:pt x="10294" y="8231"/>
                                <a:pt x="10352" y="8259"/>
                              </a:cubicBezTo>
                              <a:cubicBezTo>
                                <a:pt x="10297" y="8273"/>
                                <a:pt x="10237" y="8319"/>
                                <a:pt x="10188" y="8438"/>
                              </a:cubicBezTo>
                              <a:cubicBezTo>
                                <a:pt x="10188" y="8438"/>
                                <a:pt x="10409" y="8417"/>
                                <a:pt x="10458" y="8312"/>
                              </a:cubicBezTo>
                              <a:cubicBezTo>
                                <a:pt x="10518" y="8340"/>
                                <a:pt x="10575" y="8371"/>
                                <a:pt x="10635" y="8403"/>
                              </a:cubicBezTo>
                              <a:cubicBezTo>
                                <a:pt x="10635" y="8403"/>
                                <a:pt x="10632" y="8403"/>
                                <a:pt x="10632" y="8403"/>
                              </a:cubicBezTo>
                              <a:cubicBezTo>
                                <a:pt x="10700" y="8483"/>
                                <a:pt x="10763" y="8501"/>
                                <a:pt x="10815" y="8497"/>
                              </a:cubicBezTo>
                              <a:cubicBezTo>
                                <a:pt x="10875" y="8529"/>
                                <a:pt x="10935" y="8564"/>
                                <a:pt x="10992" y="8595"/>
                              </a:cubicBezTo>
                              <a:cubicBezTo>
                                <a:pt x="10984" y="8609"/>
                                <a:pt x="10976" y="8623"/>
                                <a:pt x="10968" y="8637"/>
                              </a:cubicBezTo>
                              <a:cubicBezTo>
                                <a:pt x="10927" y="8609"/>
                                <a:pt x="10872" y="8595"/>
                                <a:pt x="10801" y="8609"/>
                              </a:cubicBezTo>
                              <a:cubicBezTo>
                                <a:pt x="10801" y="8609"/>
                                <a:pt x="10861" y="8700"/>
                                <a:pt x="10929" y="8760"/>
                              </a:cubicBezTo>
                              <a:cubicBezTo>
                                <a:pt x="10929" y="8760"/>
                                <a:pt x="10929" y="8760"/>
                                <a:pt x="10929" y="8763"/>
                              </a:cubicBezTo>
                              <a:cubicBezTo>
                                <a:pt x="10875" y="8756"/>
                                <a:pt x="10818" y="8753"/>
                                <a:pt x="10760" y="8749"/>
                              </a:cubicBezTo>
                              <a:cubicBezTo>
                                <a:pt x="10744" y="8700"/>
                                <a:pt x="10679" y="8536"/>
                                <a:pt x="10491" y="8578"/>
                              </a:cubicBezTo>
                              <a:cubicBezTo>
                                <a:pt x="10491" y="8578"/>
                                <a:pt x="10564" y="8686"/>
                                <a:pt x="10641" y="8746"/>
                              </a:cubicBezTo>
                              <a:cubicBezTo>
                                <a:pt x="10581" y="8746"/>
                                <a:pt x="10518" y="8749"/>
                                <a:pt x="10455" y="8753"/>
                              </a:cubicBezTo>
                              <a:cubicBezTo>
                                <a:pt x="10444" y="8707"/>
                                <a:pt x="10392" y="8529"/>
                                <a:pt x="10196" y="8550"/>
                              </a:cubicBezTo>
                              <a:cubicBezTo>
                                <a:pt x="10196" y="8550"/>
                                <a:pt x="10286" y="8711"/>
                                <a:pt x="10373" y="8763"/>
                              </a:cubicBezTo>
                              <a:cubicBezTo>
                                <a:pt x="10311" y="8770"/>
                                <a:pt x="10245" y="8781"/>
                                <a:pt x="10183" y="8795"/>
                              </a:cubicBezTo>
                              <a:cubicBezTo>
                                <a:pt x="10161" y="8742"/>
                                <a:pt x="10082" y="8599"/>
                                <a:pt x="9902" y="8665"/>
                              </a:cubicBezTo>
                              <a:cubicBezTo>
                                <a:pt x="9902" y="8665"/>
                                <a:pt x="9997" y="8777"/>
                                <a:pt x="10082" y="8819"/>
                              </a:cubicBezTo>
                              <a:cubicBezTo>
                                <a:pt x="10027" y="8833"/>
                                <a:pt x="9973" y="8854"/>
                                <a:pt x="9918" y="8875"/>
                              </a:cubicBezTo>
                              <a:cubicBezTo>
                                <a:pt x="9894" y="8833"/>
                                <a:pt x="9795" y="8700"/>
                                <a:pt x="9621" y="8812"/>
                              </a:cubicBezTo>
                              <a:cubicBezTo>
                                <a:pt x="9621" y="8812"/>
                                <a:pt x="9730" y="8900"/>
                                <a:pt x="9820" y="8921"/>
                              </a:cubicBezTo>
                              <a:cubicBezTo>
                                <a:pt x="9752" y="8953"/>
                                <a:pt x="9686" y="8991"/>
                                <a:pt x="9624" y="9037"/>
                              </a:cubicBezTo>
                              <a:cubicBezTo>
                                <a:pt x="9599" y="9005"/>
                                <a:pt x="9553" y="9009"/>
                                <a:pt x="9536" y="9009"/>
                              </a:cubicBezTo>
                              <a:cubicBezTo>
                                <a:pt x="9536" y="9009"/>
                                <a:pt x="9536" y="9009"/>
                                <a:pt x="9536" y="9009"/>
                              </a:cubicBezTo>
                              <a:cubicBezTo>
                                <a:pt x="9460" y="8977"/>
                                <a:pt x="9337" y="8931"/>
                                <a:pt x="9237" y="8931"/>
                              </a:cubicBezTo>
                              <a:cubicBezTo>
                                <a:pt x="9149" y="8921"/>
                                <a:pt x="9070" y="8938"/>
                                <a:pt x="9046" y="9023"/>
                              </a:cubicBezTo>
                              <a:cubicBezTo>
                                <a:pt x="9037" y="9047"/>
                                <a:pt x="9035" y="9072"/>
                                <a:pt x="9032" y="9093"/>
                              </a:cubicBezTo>
                              <a:cubicBezTo>
                                <a:pt x="9002" y="9100"/>
                                <a:pt x="8967" y="9107"/>
                                <a:pt x="8948" y="9117"/>
                              </a:cubicBezTo>
                              <a:cubicBezTo>
                                <a:pt x="8945" y="9117"/>
                                <a:pt x="8942" y="9117"/>
                                <a:pt x="8939" y="9117"/>
                              </a:cubicBezTo>
                              <a:cubicBezTo>
                                <a:pt x="8931" y="9121"/>
                                <a:pt x="8928" y="9128"/>
                                <a:pt x="8928" y="9138"/>
                              </a:cubicBezTo>
                              <a:cubicBezTo>
                                <a:pt x="8931" y="9149"/>
                                <a:pt x="8937" y="9152"/>
                                <a:pt x="8945" y="9152"/>
                              </a:cubicBezTo>
                              <a:cubicBezTo>
                                <a:pt x="8950" y="9152"/>
                                <a:pt x="8953" y="9145"/>
                                <a:pt x="8953" y="9142"/>
                              </a:cubicBezTo>
                              <a:cubicBezTo>
                                <a:pt x="8969" y="9135"/>
                                <a:pt x="9002" y="9128"/>
                                <a:pt x="9029" y="9121"/>
                              </a:cubicBezTo>
                              <a:cubicBezTo>
                                <a:pt x="9029" y="9121"/>
                                <a:pt x="9029" y="9124"/>
                                <a:pt x="9029" y="9124"/>
                              </a:cubicBezTo>
                              <a:cubicBezTo>
                                <a:pt x="8991" y="9145"/>
                                <a:pt x="8964" y="9170"/>
                                <a:pt x="8956" y="9205"/>
                              </a:cubicBezTo>
                              <a:cubicBezTo>
                                <a:pt x="8942" y="9208"/>
                                <a:pt x="8928" y="9212"/>
                                <a:pt x="8918" y="9215"/>
                              </a:cubicBezTo>
                              <a:cubicBezTo>
                                <a:pt x="8915" y="9215"/>
                                <a:pt x="8912" y="9212"/>
                                <a:pt x="8909" y="9215"/>
                              </a:cubicBezTo>
                              <a:cubicBezTo>
                                <a:pt x="8901" y="9215"/>
                                <a:pt x="8898" y="9226"/>
                                <a:pt x="8898" y="9233"/>
                              </a:cubicBezTo>
                              <a:cubicBezTo>
                                <a:pt x="8898" y="9243"/>
                                <a:pt x="8907" y="9247"/>
                                <a:pt x="8912" y="9247"/>
                              </a:cubicBezTo>
                              <a:cubicBezTo>
                                <a:pt x="8918" y="9247"/>
                                <a:pt x="8920" y="9240"/>
                                <a:pt x="8923" y="9236"/>
                              </a:cubicBezTo>
                              <a:cubicBezTo>
                                <a:pt x="8931" y="9233"/>
                                <a:pt x="8939" y="9229"/>
                                <a:pt x="8950" y="9229"/>
                              </a:cubicBezTo>
                              <a:cubicBezTo>
                                <a:pt x="8948" y="9247"/>
                                <a:pt x="8948" y="9264"/>
                                <a:pt x="8948" y="9282"/>
                              </a:cubicBezTo>
                              <a:cubicBezTo>
                                <a:pt x="8926" y="9292"/>
                                <a:pt x="8904" y="9303"/>
                                <a:pt x="8890" y="9313"/>
                              </a:cubicBezTo>
                              <a:cubicBezTo>
                                <a:pt x="8888" y="9313"/>
                                <a:pt x="8885" y="9313"/>
                                <a:pt x="8882" y="9313"/>
                              </a:cubicBezTo>
                              <a:cubicBezTo>
                                <a:pt x="8877" y="9317"/>
                                <a:pt x="8871" y="9327"/>
                                <a:pt x="8874" y="9334"/>
                              </a:cubicBezTo>
                              <a:cubicBezTo>
                                <a:pt x="8877" y="9341"/>
                                <a:pt x="8885" y="9348"/>
                                <a:pt x="8890" y="9345"/>
                              </a:cubicBezTo>
                              <a:cubicBezTo>
                                <a:pt x="8896" y="9341"/>
                                <a:pt x="8898" y="9338"/>
                                <a:pt x="8898" y="9331"/>
                              </a:cubicBezTo>
                              <a:cubicBezTo>
                                <a:pt x="8909" y="9324"/>
                                <a:pt x="8928" y="9313"/>
                                <a:pt x="8948" y="9306"/>
                              </a:cubicBezTo>
                              <a:cubicBezTo>
                                <a:pt x="8948" y="9320"/>
                                <a:pt x="8950" y="9334"/>
                                <a:pt x="8953" y="9348"/>
                              </a:cubicBezTo>
                              <a:cubicBezTo>
                                <a:pt x="8918" y="9362"/>
                                <a:pt x="8874" y="9376"/>
                                <a:pt x="8855" y="9390"/>
                              </a:cubicBezTo>
                              <a:cubicBezTo>
                                <a:pt x="8852" y="9390"/>
                                <a:pt x="8849" y="9390"/>
                                <a:pt x="8847" y="9390"/>
                              </a:cubicBezTo>
                              <a:cubicBezTo>
                                <a:pt x="8841" y="9394"/>
                                <a:pt x="8836" y="9404"/>
                                <a:pt x="8838" y="9411"/>
                              </a:cubicBezTo>
                              <a:cubicBezTo>
                                <a:pt x="8841" y="9418"/>
                                <a:pt x="8849" y="9425"/>
                                <a:pt x="8855" y="9422"/>
                              </a:cubicBezTo>
                              <a:cubicBezTo>
                                <a:pt x="8860" y="9418"/>
                                <a:pt x="8863" y="9415"/>
                                <a:pt x="8863" y="9408"/>
                              </a:cubicBezTo>
                              <a:cubicBezTo>
                                <a:pt x="8882" y="9397"/>
                                <a:pt x="8920" y="9380"/>
                                <a:pt x="8956" y="9369"/>
                              </a:cubicBezTo>
                              <a:cubicBezTo>
                                <a:pt x="8958" y="9387"/>
                                <a:pt x="8964" y="9401"/>
                                <a:pt x="8969" y="9415"/>
                              </a:cubicBezTo>
                              <a:cubicBezTo>
                                <a:pt x="8950" y="9422"/>
                                <a:pt x="8937" y="9425"/>
                                <a:pt x="8926" y="9429"/>
                              </a:cubicBezTo>
                              <a:cubicBezTo>
                                <a:pt x="8923" y="9429"/>
                                <a:pt x="8920" y="9425"/>
                                <a:pt x="8918" y="9425"/>
                              </a:cubicBezTo>
                              <a:cubicBezTo>
                                <a:pt x="8909" y="9425"/>
                                <a:pt x="8907" y="9436"/>
                                <a:pt x="8907" y="9443"/>
                              </a:cubicBezTo>
                              <a:cubicBezTo>
                                <a:pt x="8907" y="9453"/>
                                <a:pt x="8915" y="9457"/>
                                <a:pt x="8920" y="9457"/>
                              </a:cubicBezTo>
                              <a:cubicBezTo>
                                <a:pt x="8926" y="9457"/>
                                <a:pt x="8928" y="9453"/>
                                <a:pt x="8928" y="9446"/>
                              </a:cubicBezTo>
                              <a:cubicBezTo>
                                <a:pt x="8939" y="9443"/>
                                <a:pt x="8958" y="9439"/>
                                <a:pt x="8975" y="9432"/>
                              </a:cubicBezTo>
                              <a:cubicBezTo>
                                <a:pt x="8983" y="9446"/>
                                <a:pt x="8991" y="9460"/>
                                <a:pt x="9002" y="9467"/>
                              </a:cubicBezTo>
                              <a:cubicBezTo>
                                <a:pt x="8994" y="9471"/>
                                <a:pt x="8986" y="9478"/>
                                <a:pt x="8978" y="9478"/>
                              </a:cubicBezTo>
                              <a:cubicBezTo>
                                <a:pt x="8975" y="9478"/>
                                <a:pt x="8972" y="9478"/>
                                <a:pt x="8969" y="9478"/>
                              </a:cubicBezTo>
                              <a:cubicBezTo>
                                <a:pt x="8961" y="9478"/>
                                <a:pt x="8958" y="9488"/>
                                <a:pt x="8958" y="9495"/>
                              </a:cubicBezTo>
                              <a:cubicBezTo>
                                <a:pt x="8958" y="9506"/>
                                <a:pt x="8967" y="9509"/>
                                <a:pt x="8972" y="9509"/>
                              </a:cubicBezTo>
                              <a:cubicBezTo>
                                <a:pt x="8978" y="9509"/>
                                <a:pt x="8980" y="9502"/>
                                <a:pt x="8983" y="9499"/>
                              </a:cubicBezTo>
                              <a:cubicBezTo>
                                <a:pt x="8994" y="9495"/>
                                <a:pt x="9005" y="9488"/>
                                <a:pt x="9021" y="9478"/>
                              </a:cubicBezTo>
                              <a:cubicBezTo>
                                <a:pt x="9037" y="9485"/>
                                <a:pt x="9057" y="9485"/>
                                <a:pt x="9078" y="9481"/>
                              </a:cubicBezTo>
                              <a:cubicBezTo>
                                <a:pt x="9087" y="9478"/>
                                <a:pt x="9100" y="9471"/>
                                <a:pt x="9114" y="9464"/>
                              </a:cubicBezTo>
                              <a:cubicBezTo>
                                <a:pt x="9114" y="9464"/>
                                <a:pt x="9117" y="9464"/>
                                <a:pt x="9117" y="9464"/>
                              </a:cubicBezTo>
                              <a:cubicBezTo>
                                <a:pt x="9117" y="9467"/>
                                <a:pt x="9119" y="9471"/>
                                <a:pt x="9119" y="9474"/>
                              </a:cubicBezTo>
                              <a:cubicBezTo>
                                <a:pt x="9095" y="9495"/>
                                <a:pt x="9070" y="9516"/>
                                <a:pt x="9057" y="9527"/>
                              </a:cubicBezTo>
                              <a:cubicBezTo>
                                <a:pt x="9054" y="9527"/>
                                <a:pt x="9051" y="9527"/>
                                <a:pt x="9048" y="9527"/>
                              </a:cubicBezTo>
                              <a:cubicBezTo>
                                <a:pt x="9043" y="9530"/>
                                <a:pt x="9037" y="9537"/>
                                <a:pt x="9040" y="9548"/>
                              </a:cubicBezTo>
                              <a:cubicBezTo>
                                <a:pt x="9043" y="9555"/>
                                <a:pt x="9048" y="9562"/>
                                <a:pt x="9057" y="9558"/>
                              </a:cubicBezTo>
                              <a:cubicBezTo>
                                <a:pt x="9062" y="9555"/>
                                <a:pt x="9065" y="9551"/>
                                <a:pt x="9065" y="9544"/>
                              </a:cubicBezTo>
                              <a:cubicBezTo>
                                <a:pt x="9081" y="9534"/>
                                <a:pt x="9103" y="9513"/>
                                <a:pt x="9127" y="9492"/>
                              </a:cubicBezTo>
                              <a:cubicBezTo>
                                <a:pt x="9141" y="9516"/>
                                <a:pt x="9160" y="9537"/>
                                <a:pt x="9187" y="9558"/>
                              </a:cubicBezTo>
                              <a:cubicBezTo>
                                <a:pt x="9204" y="9569"/>
                                <a:pt x="9220" y="9576"/>
                                <a:pt x="9237" y="9576"/>
                              </a:cubicBezTo>
                              <a:cubicBezTo>
                                <a:pt x="9237" y="9660"/>
                                <a:pt x="9253" y="9762"/>
                                <a:pt x="9277" y="9867"/>
                              </a:cubicBezTo>
                              <a:cubicBezTo>
                                <a:pt x="9277" y="9870"/>
                                <a:pt x="9277" y="9870"/>
                                <a:pt x="9277" y="9874"/>
                              </a:cubicBezTo>
                              <a:cubicBezTo>
                                <a:pt x="9258" y="9867"/>
                                <a:pt x="9239" y="9860"/>
                                <a:pt x="9220" y="9853"/>
                              </a:cubicBezTo>
                              <a:cubicBezTo>
                                <a:pt x="9048" y="9741"/>
                                <a:pt x="8890" y="9723"/>
                                <a:pt x="8830" y="9825"/>
                              </a:cubicBezTo>
                              <a:cubicBezTo>
                                <a:pt x="8784" y="9905"/>
                                <a:pt x="8814" y="10045"/>
                                <a:pt x="8896" y="10189"/>
                              </a:cubicBezTo>
                              <a:cubicBezTo>
                                <a:pt x="8759" y="10227"/>
                                <a:pt x="8664" y="10308"/>
                                <a:pt x="8659" y="10406"/>
                              </a:cubicBezTo>
                              <a:cubicBezTo>
                                <a:pt x="8650" y="10539"/>
                                <a:pt x="8792" y="10665"/>
                                <a:pt x="8997" y="10725"/>
                              </a:cubicBezTo>
                              <a:cubicBezTo>
                                <a:pt x="9005" y="10728"/>
                                <a:pt x="9010" y="10735"/>
                                <a:pt x="9018" y="10739"/>
                              </a:cubicBezTo>
                              <a:cubicBezTo>
                                <a:pt x="9002" y="10756"/>
                                <a:pt x="8988" y="10774"/>
                                <a:pt x="8978" y="10795"/>
                              </a:cubicBezTo>
                              <a:cubicBezTo>
                                <a:pt x="8817" y="10931"/>
                                <a:pt x="8727" y="11100"/>
                                <a:pt x="8768" y="11215"/>
                              </a:cubicBezTo>
                              <a:cubicBezTo>
                                <a:pt x="8800" y="11310"/>
                                <a:pt x="8909" y="11345"/>
                                <a:pt x="9048" y="11320"/>
                              </a:cubicBezTo>
                              <a:cubicBezTo>
                                <a:pt x="9013" y="11464"/>
                                <a:pt x="9013" y="11586"/>
                                <a:pt x="9051" y="11656"/>
                              </a:cubicBezTo>
                              <a:cubicBezTo>
                                <a:pt x="9018" y="11635"/>
                                <a:pt x="8978" y="11639"/>
                                <a:pt x="8934" y="11653"/>
                              </a:cubicBezTo>
                              <a:cubicBezTo>
                                <a:pt x="8904" y="11663"/>
                                <a:pt x="8871" y="11688"/>
                                <a:pt x="8847" y="11719"/>
                              </a:cubicBezTo>
                              <a:cubicBezTo>
                                <a:pt x="8855" y="11674"/>
                                <a:pt x="8855" y="11628"/>
                                <a:pt x="8847" y="11590"/>
                              </a:cubicBezTo>
                              <a:cubicBezTo>
                                <a:pt x="8825" y="11485"/>
                                <a:pt x="8784" y="11411"/>
                                <a:pt x="8661" y="11453"/>
                              </a:cubicBezTo>
                              <a:cubicBezTo>
                                <a:pt x="8539" y="11495"/>
                                <a:pt x="8533" y="11590"/>
                                <a:pt x="8555" y="11691"/>
                              </a:cubicBezTo>
                              <a:cubicBezTo>
                                <a:pt x="8563" y="11730"/>
                                <a:pt x="8582" y="11772"/>
                                <a:pt x="8607" y="11804"/>
                              </a:cubicBezTo>
                              <a:cubicBezTo>
                                <a:pt x="8571" y="11793"/>
                                <a:pt x="8536" y="11793"/>
                                <a:pt x="8506" y="11804"/>
                              </a:cubicBezTo>
                              <a:cubicBezTo>
                                <a:pt x="8424" y="11832"/>
                                <a:pt x="8367" y="11884"/>
                                <a:pt x="8400" y="12042"/>
                              </a:cubicBezTo>
                              <a:cubicBezTo>
                                <a:pt x="8432" y="12199"/>
                                <a:pt x="8506" y="12206"/>
                                <a:pt x="8585" y="12178"/>
                              </a:cubicBezTo>
                              <a:cubicBezTo>
                                <a:pt x="8615" y="12168"/>
                                <a:pt x="8648" y="12143"/>
                                <a:pt x="8672" y="12112"/>
                              </a:cubicBezTo>
                              <a:cubicBezTo>
                                <a:pt x="8664" y="12157"/>
                                <a:pt x="8664" y="12203"/>
                                <a:pt x="8672" y="12241"/>
                              </a:cubicBezTo>
                              <a:cubicBezTo>
                                <a:pt x="8694" y="12346"/>
                                <a:pt x="8735" y="12420"/>
                                <a:pt x="8858" y="12378"/>
                              </a:cubicBezTo>
                              <a:cubicBezTo>
                                <a:pt x="8980" y="12336"/>
                                <a:pt x="8986" y="12241"/>
                                <a:pt x="8964" y="12140"/>
                              </a:cubicBezTo>
                              <a:cubicBezTo>
                                <a:pt x="8956" y="12101"/>
                                <a:pt x="8937" y="12059"/>
                                <a:pt x="8912" y="12028"/>
                              </a:cubicBezTo>
                              <a:cubicBezTo>
                                <a:pt x="8948" y="12038"/>
                                <a:pt x="8983" y="12038"/>
                                <a:pt x="9013" y="12028"/>
                              </a:cubicBezTo>
                              <a:cubicBezTo>
                                <a:pt x="9095" y="12000"/>
                                <a:pt x="9152" y="11947"/>
                                <a:pt x="9119" y="11790"/>
                              </a:cubicBezTo>
                              <a:cubicBezTo>
                                <a:pt x="9111" y="11751"/>
                                <a:pt x="9100" y="11723"/>
                                <a:pt x="9089" y="11698"/>
                              </a:cubicBezTo>
                              <a:cubicBezTo>
                                <a:pt x="9179" y="11758"/>
                                <a:pt x="9335" y="11656"/>
                                <a:pt x="9471" y="11457"/>
                              </a:cubicBezTo>
                              <a:cubicBezTo>
                                <a:pt x="9474" y="11481"/>
                                <a:pt x="9479" y="11502"/>
                                <a:pt x="9485" y="11523"/>
                              </a:cubicBezTo>
                              <a:cubicBezTo>
                                <a:pt x="9485" y="11537"/>
                                <a:pt x="9485" y="11548"/>
                                <a:pt x="9487" y="11562"/>
                              </a:cubicBezTo>
                              <a:cubicBezTo>
                                <a:pt x="9463" y="11762"/>
                                <a:pt x="9446" y="11986"/>
                                <a:pt x="9455" y="12220"/>
                              </a:cubicBezTo>
                              <a:cubicBezTo>
                                <a:pt x="9403" y="12353"/>
                                <a:pt x="9305" y="12574"/>
                                <a:pt x="9193" y="12770"/>
                              </a:cubicBezTo>
                              <a:cubicBezTo>
                                <a:pt x="9163" y="12739"/>
                                <a:pt x="9095" y="12669"/>
                                <a:pt x="9013" y="12616"/>
                              </a:cubicBezTo>
                              <a:cubicBezTo>
                                <a:pt x="8934" y="12564"/>
                                <a:pt x="8841" y="12532"/>
                                <a:pt x="8762" y="12571"/>
                              </a:cubicBezTo>
                              <a:cubicBezTo>
                                <a:pt x="8751" y="12553"/>
                                <a:pt x="8735" y="12536"/>
                                <a:pt x="8719" y="12525"/>
                              </a:cubicBezTo>
                              <a:cubicBezTo>
                                <a:pt x="8656" y="12483"/>
                                <a:pt x="8579" y="12518"/>
                                <a:pt x="8547" y="12599"/>
                              </a:cubicBezTo>
                              <a:cubicBezTo>
                                <a:pt x="8514" y="12679"/>
                                <a:pt x="8541" y="12777"/>
                                <a:pt x="8604" y="12819"/>
                              </a:cubicBezTo>
                              <a:cubicBezTo>
                                <a:pt x="8667" y="12861"/>
                                <a:pt x="8743" y="12826"/>
                                <a:pt x="8776" y="12746"/>
                              </a:cubicBezTo>
                              <a:cubicBezTo>
                                <a:pt x="8792" y="12704"/>
                                <a:pt x="8792" y="12655"/>
                                <a:pt x="8781" y="12613"/>
                              </a:cubicBezTo>
                              <a:cubicBezTo>
                                <a:pt x="8920" y="12553"/>
                                <a:pt x="9119" y="12753"/>
                                <a:pt x="9174" y="12809"/>
                              </a:cubicBezTo>
                              <a:cubicBezTo>
                                <a:pt x="9087" y="12959"/>
                                <a:pt x="8994" y="13092"/>
                                <a:pt x="8909" y="13159"/>
                              </a:cubicBezTo>
                              <a:cubicBezTo>
                                <a:pt x="8898" y="13135"/>
                                <a:pt x="8882" y="13117"/>
                                <a:pt x="8860" y="13103"/>
                              </a:cubicBezTo>
                              <a:cubicBezTo>
                                <a:pt x="8798" y="13061"/>
                                <a:pt x="8721" y="13096"/>
                                <a:pt x="8689" y="13177"/>
                              </a:cubicBezTo>
                              <a:cubicBezTo>
                                <a:pt x="8656" y="13257"/>
                                <a:pt x="8683" y="13355"/>
                                <a:pt x="8746" y="13397"/>
                              </a:cubicBezTo>
                              <a:cubicBezTo>
                                <a:pt x="8808" y="13439"/>
                                <a:pt x="8885" y="13404"/>
                                <a:pt x="8918" y="13324"/>
                              </a:cubicBezTo>
                              <a:cubicBezTo>
                                <a:pt x="8934" y="13285"/>
                                <a:pt x="8934" y="13240"/>
                                <a:pt x="8926" y="13201"/>
                              </a:cubicBezTo>
                              <a:cubicBezTo>
                                <a:pt x="9040" y="13117"/>
                                <a:pt x="9160" y="12928"/>
                                <a:pt x="9258" y="12742"/>
                              </a:cubicBezTo>
                              <a:cubicBezTo>
                                <a:pt x="9258" y="12907"/>
                                <a:pt x="9245" y="13285"/>
                                <a:pt x="9155" y="13436"/>
                              </a:cubicBezTo>
                              <a:cubicBezTo>
                                <a:pt x="9149" y="13432"/>
                                <a:pt x="9144" y="13425"/>
                                <a:pt x="9138" y="13422"/>
                              </a:cubicBezTo>
                              <a:cubicBezTo>
                                <a:pt x="9076" y="13380"/>
                                <a:pt x="8999" y="13415"/>
                                <a:pt x="8967" y="13495"/>
                              </a:cubicBezTo>
                              <a:cubicBezTo>
                                <a:pt x="8934" y="13576"/>
                                <a:pt x="8961" y="13674"/>
                                <a:pt x="9024" y="13716"/>
                              </a:cubicBezTo>
                              <a:cubicBezTo>
                                <a:pt x="9087" y="13758"/>
                                <a:pt x="9163" y="13723"/>
                                <a:pt x="9196" y="13642"/>
                              </a:cubicBezTo>
                              <a:cubicBezTo>
                                <a:pt x="9217" y="13583"/>
                                <a:pt x="9212" y="13516"/>
                                <a:pt x="9182" y="13467"/>
                              </a:cubicBezTo>
                              <a:cubicBezTo>
                                <a:pt x="9302" y="13271"/>
                                <a:pt x="9296" y="12746"/>
                                <a:pt x="9296" y="12672"/>
                              </a:cubicBezTo>
                              <a:cubicBezTo>
                                <a:pt x="9370" y="12529"/>
                                <a:pt x="9427" y="12395"/>
                                <a:pt x="9463" y="12315"/>
                              </a:cubicBezTo>
                              <a:cubicBezTo>
                                <a:pt x="9471" y="12487"/>
                                <a:pt x="9493" y="12658"/>
                                <a:pt x="9531" y="12830"/>
                              </a:cubicBezTo>
                              <a:cubicBezTo>
                                <a:pt x="9493" y="12893"/>
                                <a:pt x="9286" y="13240"/>
                                <a:pt x="9367" y="13541"/>
                              </a:cubicBezTo>
                              <a:cubicBezTo>
                                <a:pt x="9365" y="13541"/>
                                <a:pt x="9362" y="13541"/>
                                <a:pt x="9359" y="13544"/>
                              </a:cubicBezTo>
                              <a:cubicBezTo>
                                <a:pt x="9294" y="13576"/>
                                <a:pt x="9258" y="13670"/>
                                <a:pt x="9283" y="13754"/>
                              </a:cubicBezTo>
                              <a:cubicBezTo>
                                <a:pt x="9307" y="13839"/>
                                <a:pt x="9381" y="13884"/>
                                <a:pt x="9446" y="13853"/>
                              </a:cubicBezTo>
                              <a:cubicBezTo>
                                <a:pt x="9512" y="13821"/>
                                <a:pt x="9547" y="13726"/>
                                <a:pt x="9523" y="13642"/>
                              </a:cubicBezTo>
                              <a:cubicBezTo>
                                <a:pt x="9504" y="13576"/>
                                <a:pt x="9455" y="13534"/>
                                <a:pt x="9403" y="13537"/>
                              </a:cubicBezTo>
                              <a:cubicBezTo>
                                <a:pt x="9332" y="13285"/>
                                <a:pt x="9485" y="12987"/>
                                <a:pt x="9542" y="12889"/>
                              </a:cubicBezTo>
                              <a:cubicBezTo>
                                <a:pt x="9577" y="13029"/>
                                <a:pt x="9624" y="13170"/>
                                <a:pt x="9684" y="13303"/>
                              </a:cubicBezTo>
                              <a:cubicBezTo>
                                <a:pt x="9675" y="13310"/>
                                <a:pt x="9667" y="13317"/>
                                <a:pt x="9659" y="13327"/>
                              </a:cubicBezTo>
                              <a:cubicBezTo>
                                <a:pt x="9613" y="13394"/>
                                <a:pt x="9615" y="13499"/>
                                <a:pt x="9667" y="13558"/>
                              </a:cubicBezTo>
                              <a:cubicBezTo>
                                <a:pt x="9719" y="13618"/>
                                <a:pt x="9801" y="13614"/>
                                <a:pt x="9847" y="13548"/>
                              </a:cubicBezTo>
                              <a:cubicBezTo>
                                <a:pt x="9894" y="13481"/>
                                <a:pt x="9891" y="13376"/>
                                <a:pt x="9839" y="13317"/>
                              </a:cubicBezTo>
                              <a:cubicBezTo>
                                <a:pt x="9804" y="13275"/>
                                <a:pt x="9757" y="13264"/>
                                <a:pt x="9714" y="13282"/>
                              </a:cubicBezTo>
                              <a:cubicBezTo>
                                <a:pt x="9645" y="13131"/>
                                <a:pt x="9594" y="12973"/>
                                <a:pt x="9558" y="12812"/>
                              </a:cubicBezTo>
                              <a:cubicBezTo>
                                <a:pt x="9602" y="12809"/>
                                <a:pt x="9725" y="12823"/>
                                <a:pt x="9864" y="13106"/>
                              </a:cubicBezTo>
                              <a:cubicBezTo>
                                <a:pt x="9820" y="13166"/>
                                <a:pt x="9814" y="13261"/>
                                <a:pt x="9855" y="13324"/>
                              </a:cubicBezTo>
                              <a:cubicBezTo>
                                <a:pt x="9899" y="13394"/>
                                <a:pt x="9981" y="13404"/>
                                <a:pt x="10035" y="13348"/>
                              </a:cubicBezTo>
                              <a:cubicBezTo>
                                <a:pt x="10090" y="13292"/>
                                <a:pt x="10098" y="13187"/>
                                <a:pt x="10054" y="13117"/>
                              </a:cubicBezTo>
                              <a:cubicBezTo>
                                <a:pt x="10013" y="13054"/>
                                <a:pt x="9945" y="13040"/>
                                <a:pt x="9894" y="13078"/>
                              </a:cubicBezTo>
                              <a:cubicBezTo>
                                <a:pt x="9814" y="12917"/>
                                <a:pt x="9741" y="12837"/>
                                <a:pt x="9678" y="12798"/>
                              </a:cubicBezTo>
                              <a:cubicBezTo>
                                <a:pt x="9621" y="12760"/>
                                <a:pt x="9575" y="12763"/>
                                <a:pt x="9550" y="12767"/>
                              </a:cubicBezTo>
                              <a:cubicBezTo>
                                <a:pt x="9504" y="12529"/>
                                <a:pt x="9487" y="12280"/>
                                <a:pt x="9493" y="12042"/>
                              </a:cubicBezTo>
                              <a:cubicBezTo>
                                <a:pt x="9547" y="12133"/>
                                <a:pt x="9665" y="12315"/>
                                <a:pt x="9847" y="12494"/>
                              </a:cubicBezTo>
                              <a:cubicBezTo>
                                <a:pt x="9853" y="12560"/>
                                <a:pt x="9894" y="12963"/>
                                <a:pt x="10204" y="13173"/>
                              </a:cubicBezTo>
                              <a:cubicBezTo>
                                <a:pt x="10180" y="13254"/>
                                <a:pt x="10207" y="13348"/>
                                <a:pt x="10270" y="13383"/>
                              </a:cubicBezTo>
                              <a:cubicBezTo>
                                <a:pt x="10335" y="13422"/>
                                <a:pt x="10409" y="13383"/>
                                <a:pt x="10439" y="13303"/>
                              </a:cubicBezTo>
                              <a:cubicBezTo>
                                <a:pt x="10469" y="13222"/>
                                <a:pt x="10439" y="13124"/>
                                <a:pt x="10376" y="13085"/>
                              </a:cubicBezTo>
                              <a:cubicBezTo>
                                <a:pt x="10322" y="13054"/>
                                <a:pt x="10259" y="13075"/>
                                <a:pt x="10223" y="13135"/>
                              </a:cubicBezTo>
                              <a:cubicBezTo>
                                <a:pt x="9967" y="12963"/>
                                <a:pt x="9904" y="12655"/>
                                <a:pt x="9888" y="12532"/>
                              </a:cubicBezTo>
                              <a:cubicBezTo>
                                <a:pt x="10008" y="12644"/>
                                <a:pt x="10155" y="12753"/>
                                <a:pt x="10330" y="12833"/>
                              </a:cubicBezTo>
                              <a:cubicBezTo>
                                <a:pt x="10330" y="12833"/>
                                <a:pt x="10330" y="12837"/>
                                <a:pt x="10330" y="12837"/>
                              </a:cubicBezTo>
                              <a:cubicBezTo>
                                <a:pt x="10311" y="12924"/>
                                <a:pt x="10349" y="13015"/>
                                <a:pt x="10417" y="13040"/>
                              </a:cubicBezTo>
                              <a:cubicBezTo>
                                <a:pt x="10485" y="13064"/>
                                <a:pt x="10556" y="13015"/>
                                <a:pt x="10575" y="12928"/>
                              </a:cubicBezTo>
                              <a:cubicBezTo>
                                <a:pt x="10594" y="12840"/>
                                <a:pt x="10556" y="12749"/>
                                <a:pt x="10488" y="12725"/>
                              </a:cubicBezTo>
                              <a:cubicBezTo>
                                <a:pt x="10433" y="12704"/>
                                <a:pt x="10376" y="12732"/>
                                <a:pt x="10346" y="12788"/>
                              </a:cubicBezTo>
                              <a:cubicBezTo>
                                <a:pt x="10183" y="12711"/>
                                <a:pt x="10041" y="12609"/>
                                <a:pt x="9924" y="12504"/>
                              </a:cubicBezTo>
                              <a:cubicBezTo>
                                <a:pt x="9983" y="12452"/>
                                <a:pt x="10204" y="12273"/>
                                <a:pt x="10420" y="12350"/>
                              </a:cubicBezTo>
                              <a:cubicBezTo>
                                <a:pt x="10420" y="12353"/>
                                <a:pt x="10417" y="12360"/>
                                <a:pt x="10417" y="12364"/>
                              </a:cubicBezTo>
                              <a:cubicBezTo>
                                <a:pt x="10406" y="12455"/>
                                <a:pt x="10452" y="12539"/>
                                <a:pt x="10523" y="12553"/>
                              </a:cubicBezTo>
                              <a:cubicBezTo>
                                <a:pt x="10575" y="12564"/>
                                <a:pt x="10624" y="12536"/>
                                <a:pt x="10651" y="12483"/>
                              </a:cubicBezTo>
                              <a:cubicBezTo>
                                <a:pt x="10657" y="12483"/>
                                <a:pt x="10660" y="12483"/>
                                <a:pt x="10665" y="12483"/>
                              </a:cubicBezTo>
                              <a:cubicBezTo>
                                <a:pt x="10654" y="12497"/>
                                <a:pt x="10646" y="12511"/>
                                <a:pt x="10641" y="12522"/>
                              </a:cubicBezTo>
                              <a:cubicBezTo>
                                <a:pt x="10627" y="12564"/>
                                <a:pt x="10660" y="12567"/>
                                <a:pt x="10706" y="12546"/>
                              </a:cubicBezTo>
                              <a:cubicBezTo>
                                <a:pt x="10698" y="12564"/>
                                <a:pt x="10690" y="12581"/>
                                <a:pt x="10690" y="12595"/>
                              </a:cubicBezTo>
                              <a:cubicBezTo>
                                <a:pt x="10676" y="12686"/>
                                <a:pt x="10826" y="12567"/>
                                <a:pt x="10891" y="12420"/>
                              </a:cubicBezTo>
                              <a:cubicBezTo>
                                <a:pt x="10924" y="12378"/>
                                <a:pt x="10938" y="12346"/>
                                <a:pt x="10940" y="12325"/>
                              </a:cubicBezTo>
                              <a:cubicBezTo>
                                <a:pt x="10976" y="12308"/>
                                <a:pt x="11009" y="12273"/>
                                <a:pt x="11030" y="12241"/>
                              </a:cubicBezTo>
                              <a:cubicBezTo>
                                <a:pt x="11017" y="12339"/>
                                <a:pt x="11009" y="12437"/>
                                <a:pt x="11006" y="12539"/>
                              </a:cubicBezTo>
                              <a:cubicBezTo>
                                <a:pt x="11006" y="12539"/>
                                <a:pt x="11006" y="12539"/>
                                <a:pt x="11006" y="12539"/>
                              </a:cubicBezTo>
                              <a:cubicBezTo>
                                <a:pt x="10992" y="12564"/>
                                <a:pt x="10981" y="12606"/>
                                <a:pt x="10973" y="12672"/>
                              </a:cubicBezTo>
                              <a:cubicBezTo>
                                <a:pt x="10900" y="12879"/>
                                <a:pt x="10919" y="13184"/>
                                <a:pt x="10987" y="13089"/>
                              </a:cubicBezTo>
                              <a:cubicBezTo>
                                <a:pt x="10998" y="13071"/>
                                <a:pt x="11009" y="13050"/>
                                <a:pt x="11014" y="13026"/>
                              </a:cubicBezTo>
                              <a:cubicBezTo>
                                <a:pt x="11036" y="13110"/>
                                <a:pt x="11063" y="13152"/>
                                <a:pt x="11088" y="13096"/>
                              </a:cubicBezTo>
                              <a:cubicBezTo>
                                <a:pt x="11096" y="13078"/>
                                <a:pt x="11101" y="13057"/>
                                <a:pt x="11104" y="13033"/>
                              </a:cubicBezTo>
                              <a:cubicBezTo>
                                <a:pt x="11137" y="13099"/>
                                <a:pt x="11169" y="13124"/>
                                <a:pt x="11183" y="13068"/>
                              </a:cubicBezTo>
                              <a:cubicBezTo>
                                <a:pt x="11188" y="13047"/>
                                <a:pt x="11188" y="13026"/>
                                <a:pt x="11186" y="13001"/>
                              </a:cubicBezTo>
                              <a:cubicBezTo>
                                <a:pt x="11229" y="13057"/>
                                <a:pt x="11268" y="13075"/>
                                <a:pt x="11270" y="13015"/>
                              </a:cubicBezTo>
                              <a:cubicBezTo>
                                <a:pt x="11270" y="12991"/>
                                <a:pt x="11265" y="12963"/>
                                <a:pt x="11257" y="12935"/>
                              </a:cubicBezTo>
                              <a:cubicBezTo>
                                <a:pt x="11314" y="12984"/>
                                <a:pt x="11358" y="12991"/>
                                <a:pt x="11349" y="12928"/>
                              </a:cubicBezTo>
                              <a:cubicBezTo>
                                <a:pt x="11336" y="12833"/>
                                <a:pt x="11221" y="12707"/>
                                <a:pt x="11134" y="12627"/>
                              </a:cubicBezTo>
                              <a:cubicBezTo>
                                <a:pt x="11131" y="12620"/>
                                <a:pt x="11104" y="12560"/>
                                <a:pt x="11074" y="12529"/>
                              </a:cubicBezTo>
                              <a:cubicBezTo>
                                <a:pt x="11074" y="12423"/>
                                <a:pt x="11085" y="12315"/>
                                <a:pt x="11104" y="12213"/>
                              </a:cubicBezTo>
                              <a:cubicBezTo>
                                <a:pt x="11120" y="12248"/>
                                <a:pt x="11142" y="12287"/>
                                <a:pt x="11175" y="12311"/>
                              </a:cubicBezTo>
                              <a:cubicBezTo>
                                <a:pt x="11175" y="12332"/>
                                <a:pt x="11183" y="12367"/>
                                <a:pt x="11208" y="12416"/>
                              </a:cubicBezTo>
                              <a:cubicBezTo>
                                <a:pt x="11248" y="12578"/>
                                <a:pt x="11377" y="12735"/>
                                <a:pt x="11377" y="12641"/>
                              </a:cubicBezTo>
                              <a:cubicBezTo>
                                <a:pt x="11377" y="12623"/>
                                <a:pt x="11374" y="12606"/>
                                <a:pt x="11368" y="12588"/>
                              </a:cubicBezTo>
                              <a:cubicBezTo>
                                <a:pt x="11412" y="12620"/>
                                <a:pt x="11445" y="12627"/>
                                <a:pt x="11437" y="12581"/>
                              </a:cubicBezTo>
                              <a:cubicBezTo>
                                <a:pt x="11434" y="12567"/>
                                <a:pt x="11428" y="12550"/>
                                <a:pt x="11420" y="12536"/>
                              </a:cubicBezTo>
                              <a:cubicBezTo>
                                <a:pt x="11464" y="12550"/>
                                <a:pt x="11494" y="12543"/>
                                <a:pt x="11477" y="12504"/>
                              </a:cubicBezTo>
                              <a:cubicBezTo>
                                <a:pt x="11472" y="12490"/>
                                <a:pt x="11464" y="12476"/>
                                <a:pt x="11453" y="12466"/>
                              </a:cubicBezTo>
                              <a:cubicBezTo>
                                <a:pt x="11499" y="12469"/>
                                <a:pt x="11527" y="12455"/>
                                <a:pt x="11505" y="12420"/>
                              </a:cubicBezTo>
                              <a:cubicBezTo>
                                <a:pt x="11497" y="12406"/>
                                <a:pt x="11483" y="12395"/>
                                <a:pt x="11467" y="12381"/>
                              </a:cubicBezTo>
                              <a:cubicBezTo>
                                <a:pt x="11516" y="12371"/>
                                <a:pt x="11546" y="12346"/>
                                <a:pt x="11516" y="12318"/>
                              </a:cubicBezTo>
                              <a:cubicBezTo>
                                <a:pt x="11472" y="12273"/>
                                <a:pt x="11358" y="12280"/>
                                <a:pt x="11281" y="12290"/>
                              </a:cubicBezTo>
                              <a:cubicBezTo>
                                <a:pt x="11278" y="12290"/>
                                <a:pt x="11224" y="12266"/>
                                <a:pt x="11194" y="12280"/>
                              </a:cubicBezTo>
                              <a:cubicBezTo>
                                <a:pt x="11156" y="12252"/>
                                <a:pt x="11129" y="12192"/>
                                <a:pt x="11115" y="12150"/>
                              </a:cubicBezTo>
                              <a:cubicBezTo>
                                <a:pt x="11142" y="12017"/>
                                <a:pt x="11180" y="11884"/>
                                <a:pt x="11227" y="11758"/>
                              </a:cubicBezTo>
                              <a:cubicBezTo>
                                <a:pt x="11232" y="11786"/>
                                <a:pt x="11243" y="11814"/>
                                <a:pt x="11257" y="11839"/>
                              </a:cubicBezTo>
                              <a:cubicBezTo>
                                <a:pt x="11251" y="11860"/>
                                <a:pt x="11248" y="11895"/>
                                <a:pt x="11257" y="11951"/>
                              </a:cubicBezTo>
                              <a:cubicBezTo>
                                <a:pt x="11248" y="12119"/>
                                <a:pt x="11322" y="12325"/>
                                <a:pt x="11349" y="12238"/>
                              </a:cubicBezTo>
                              <a:cubicBezTo>
                                <a:pt x="11355" y="12224"/>
                                <a:pt x="11355" y="12203"/>
                                <a:pt x="11358" y="12185"/>
                              </a:cubicBezTo>
                              <a:cubicBezTo>
                                <a:pt x="11388" y="12238"/>
                                <a:pt x="11417" y="12255"/>
                                <a:pt x="11423" y="12210"/>
                              </a:cubicBezTo>
                              <a:cubicBezTo>
                                <a:pt x="11426" y="12196"/>
                                <a:pt x="11423" y="12178"/>
                                <a:pt x="11420" y="12161"/>
                              </a:cubicBezTo>
                              <a:cubicBezTo>
                                <a:pt x="11456" y="12196"/>
                                <a:pt x="11486" y="12203"/>
                                <a:pt x="11483" y="12161"/>
                              </a:cubicBezTo>
                              <a:cubicBezTo>
                                <a:pt x="11483" y="12147"/>
                                <a:pt x="11477" y="12129"/>
                                <a:pt x="11472" y="12112"/>
                              </a:cubicBezTo>
                              <a:cubicBezTo>
                                <a:pt x="11516" y="12136"/>
                                <a:pt x="11546" y="12136"/>
                                <a:pt x="11535" y="12094"/>
                              </a:cubicBezTo>
                              <a:cubicBezTo>
                                <a:pt x="11529" y="12077"/>
                                <a:pt x="11521" y="12059"/>
                                <a:pt x="11510" y="12042"/>
                              </a:cubicBezTo>
                              <a:cubicBezTo>
                                <a:pt x="11559" y="12056"/>
                                <a:pt x="11592" y="12045"/>
                                <a:pt x="11573" y="12007"/>
                              </a:cubicBezTo>
                              <a:cubicBezTo>
                                <a:pt x="11546" y="11951"/>
                                <a:pt x="11458" y="11905"/>
                                <a:pt x="11388" y="11877"/>
                              </a:cubicBezTo>
                              <a:cubicBezTo>
                                <a:pt x="11445" y="11776"/>
                                <a:pt x="11630" y="11397"/>
                                <a:pt x="11570" y="11065"/>
                              </a:cubicBezTo>
                              <a:cubicBezTo>
                                <a:pt x="11638" y="10956"/>
                                <a:pt x="11698" y="10868"/>
                                <a:pt x="11742" y="10805"/>
                              </a:cubicBezTo>
                              <a:cubicBezTo>
                                <a:pt x="11736" y="10840"/>
                                <a:pt x="11731" y="10879"/>
                                <a:pt x="11726" y="10914"/>
                              </a:cubicBezTo>
                              <a:cubicBezTo>
                                <a:pt x="11666" y="11366"/>
                                <a:pt x="11627" y="11916"/>
                                <a:pt x="11666" y="12504"/>
                              </a:cubicBezTo>
                              <a:cubicBezTo>
                                <a:pt x="11374" y="12945"/>
                                <a:pt x="11488" y="13740"/>
                                <a:pt x="11497" y="13793"/>
                              </a:cubicBezTo>
                              <a:cubicBezTo>
                                <a:pt x="11497" y="13793"/>
                                <a:pt x="11497" y="13796"/>
                                <a:pt x="11497" y="13796"/>
                              </a:cubicBezTo>
                              <a:cubicBezTo>
                                <a:pt x="11578" y="13408"/>
                                <a:pt x="11644" y="12952"/>
                                <a:pt x="11679" y="12683"/>
                              </a:cubicBezTo>
                              <a:cubicBezTo>
                                <a:pt x="11720" y="13117"/>
                                <a:pt x="11802" y="13569"/>
                                <a:pt x="11952" y="14017"/>
                              </a:cubicBezTo>
                              <a:cubicBezTo>
                                <a:pt x="11944" y="14052"/>
                                <a:pt x="11919" y="14136"/>
                                <a:pt x="11876" y="14178"/>
                              </a:cubicBezTo>
                              <a:cubicBezTo>
                                <a:pt x="11846" y="14168"/>
                                <a:pt x="11791" y="14196"/>
                                <a:pt x="11788" y="14196"/>
                              </a:cubicBezTo>
                              <a:cubicBezTo>
                                <a:pt x="11709" y="14192"/>
                                <a:pt x="11597" y="14199"/>
                                <a:pt x="11554" y="14245"/>
                              </a:cubicBezTo>
                              <a:cubicBezTo>
                                <a:pt x="11527" y="14276"/>
                                <a:pt x="11557" y="14297"/>
                                <a:pt x="11606" y="14304"/>
                              </a:cubicBezTo>
                              <a:cubicBezTo>
                                <a:pt x="11589" y="14315"/>
                                <a:pt x="11576" y="14329"/>
                                <a:pt x="11567" y="14343"/>
                              </a:cubicBezTo>
                              <a:cubicBezTo>
                                <a:pt x="11548" y="14378"/>
                                <a:pt x="11576" y="14392"/>
                                <a:pt x="11622" y="14385"/>
                              </a:cubicBezTo>
                              <a:cubicBezTo>
                                <a:pt x="11611" y="14399"/>
                                <a:pt x="11603" y="14413"/>
                                <a:pt x="11600" y="14427"/>
                              </a:cubicBezTo>
                              <a:cubicBezTo>
                                <a:pt x="11587" y="14469"/>
                                <a:pt x="11617" y="14472"/>
                                <a:pt x="11660" y="14451"/>
                              </a:cubicBezTo>
                              <a:cubicBezTo>
                                <a:pt x="11652" y="14469"/>
                                <a:pt x="11647" y="14483"/>
                                <a:pt x="11647" y="14497"/>
                              </a:cubicBezTo>
                              <a:cubicBezTo>
                                <a:pt x="11641" y="14543"/>
                                <a:pt x="11674" y="14536"/>
                                <a:pt x="11715" y="14500"/>
                              </a:cubicBezTo>
                              <a:cubicBezTo>
                                <a:pt x="11709" y="14521"/>
                                <a:pt x="11706" y="14539"/>
                                <a:pt x="11709" y="14557"/>
                              </a:cubicBezTo>
                              <a:cubicBezTo>
                                <a:pt x="11715" y="14651"/>
                                <a:pt x="11835" y="14483"/>
                                <a:pt x="11867" y="14318"/>
                              </a:cubicBezTo>
                              <a:cubicBezTo>
                                <a:pt x="11889" y="14269"/>
                                <a:pt x="11897" y="14234"/>
                                <a:pt x="11895" y="14213"/>
                              </a:cubicBezTo>
                              <a:cubicBezTo>
                                <a:pt x="11933" y="14178"/>
                                <a:pt x="11957" y="14122"/>
                                <a:pt x="11971" y="14080"/>
                              </a:cubicBezTo>
                              <a:cubicBezTo>
                                <a:pt x="12009" y="14189"/>
                                <a:pt x="12050" y="14297"/>
                                <a:pt x="12096" y="14406"/>
                              </a:cubicBezTo>
                              <a:cubicBezTo>
                                <a:pt x="12096" y="14448"/>
                                <a:pt x="12094" y="14525"/>
                                <a:pt x="12064" y="14578"/>
                              </a:cubicBezTo>
                              <a:cubicBezTo>
                                <a:pt x="12031" y="14581"/>
                                <a:pt x="11990" y="14627"/>
                                <a:pt x="11987" y="14634"/>
                              </a:cubicBezTo>
                              <a:cubicBezTo>
                                <a:pt x="11911" y="14665"/>
                                <a:pt x="11807" y="14718"/>
                                <a:pt x="11780" y="14781"/>
                              </a:cubicBezTo>
                              <a:cubicBezTo>
                                <a:pt x="11761" y="14819"/>
                                <a:pt x="11796" y="14830"/>
                                <a:pt x="11846" y="14812"/>
                              </a:cubicBezTo>
                              <a:cubicBezTo>
                                <a:pt x="11835" y="14830"/>
                                <a:pt x="11824" y="14847"/>
                                <a:pt x="11821" y="14865"/>
                              </a:cubicBezTo>
                              <a:cubicBezTo>
                                <a:pt x="11813" y="14907"/>
                                <a:pt x="11843" y="14907"/>
                                <a:pt x="11884" y="14879"/>
                              </a:cubicBezTo>
                              <a:cubicBezTo>
                                <a:pt x="11878" y="14896"/>
                                <a:pt x="11873" y="14914"/>
                                <a:pt x="11873" y="14928"/>
                              </a:cubicBezTo>
                              <a:cubicBezTo>
                                <a:pt x="11870" y="14970"/>
                                <a:pt x="11900" y="14963"/>
                                <a:pt x="11935" y="14928"/>
                              </a:cubicBezTo>
                              <a:cubicBezTo>
                                <a:pt x="11933" y="14945"/>
                                <a:pt x="11933" y="14963"/>
                                <a:pt x="11935" y="14977"/>
                              </a:cubicBezTo>
                              <a:cubicBezTo>
                                <a:pt x="11941" y="15022"/>
                                <a:pt x="11971" y="15001"/>
                                <a:pt x="12001" y="14949"/>
                              </a:cubicBezTo>
                              <a:cubicBezTo>
                                <a:pt x="12001" y="14970"/>
                                <a:pt x="12004" y="14987"/>
                                <a:pt x="12009" y="15001"/>
                              </a:cubicBezTo>
                              <a:cubicBezTo>
                                <a:pt x="12039" y="15089"/>
                                <a:pt x="12110" y="14879"/>
                                <a:pt x="12096" y="14711"/>
                              </a:cubicBezTo>
                              <a:cubicBezTo>
                                <a:pt x="12105" y="14651"/>
                                <a:pt x="12102" y="14616"/>
                                <a:pt x="12096" y="14599"/>
                              </a:cubicBezTo>
                              <a:cubicBezTo>
                                <a:pt x="12115" y="14560"/>
                                <a:pt x="12126" y="14518"/>
                                <a:pt x="12129" y="14476"/>
                              </a:cubicBezTo>
                              <a:cubicBezTo>
                                <a:pt x="12140" y="14500"/>
                                <a:pt x="12151" y="14525"/>
                                <a:pt x="12162" y="14553"/>
                              </a:cubicBezTo>
                              <a:cubicBezTo>
                                <a:pt x="12145" y="14567"/>
                                <a:pt x="12137" y="14571"/>
                                <a:pt x="12137" y="14571"/>
                              </a:cubicBezTo>
                              <a:cubicBezTo>
                                <a:pt x="12137" y="14571"/>
                                <a:pt x="12137" y="14571"/>
                                <a:pt x="12175" y="14578"/>
                              </a:cubicBezTo>
                              <a:cubicBezTo>
                                <a:pt x="12192" y="14609"/>
                                <a:pt x="12205" y="14644"/>
                                <a:pt x="12224" y="14676"/>
                              </a:cubicBezTo>
                              <a:cubicBezTo>
                                <a:pt x="12224" y="14676"/>
                                <a:pt x="12224" y="14676"/>
                                <a:pt x="12224" y="14676"/>
                              </a:cubicBezTo>
                              <a:cubicBezTo>
                                <a:pt x="12214" y="14732"/>
                                <a:pt x="12227" y="14809"/>
                                <a:pt x="12227" y="14816"/>
                              </a:cubicBezTo>
                              <a:cubicBezTo>
                                <a:pt x="12203" y="14963"/>
                                <a:pt x="12175" y="15176"/>
                                <a:pt x="12216" y="15268"/>
                              </a:cubicBezTo>
                              <a:cubicBezTo>
                                <a:pt x="12244" y="15327"/>
                                <a:pt x="12276" y="15278"/>
                                <a:pt x="12298" y="15187"/>
                              </a:cubicBezTo>
                              <a:cubicBezTo>
                                <a:pt x="12306" y="15218"/>
                                <a:pt x="12320" y="15247"/>
                                <a:pt x="12334" y="15268"/>
                              </a:cubicBezTo>
                              <a:cubicBezTo>
                                <a:pt x="12369" y="15317"/>
                                <a:pt x="12391" y="15264"/>
                                <a:pt x="12396" y="15176"/>
                              </a:cubicBezTo>
                              <a:cubicBezTo>
                                <a:pt x="12410" y="15201"/>
                                <a:pt x="12423" y="15218"/>
                                <a:pt x="12437" y="15229"/>
                              </a:cubicBezTo>
                              <a:cubicBezTo>
                                <a:pt x="12481" y="15264"/>
                                <a:pt x="12494" y="15211"/>
                                <a:pt x="12483" y="15124"/>
                              </a:cubicBezTo>
                              <a:cubicBezTo>
                                <a:pt x="12500" y="15141"/>
                                <a:pt x="12516" y="15155"/>
                                <a:pt x="12533" y="15162"/>
                              </a:cubicBezTo>
                              <a:cubicBezTo>
                                <a:pt x="12582" y="15187"/>
                                <a:pt x="12584" y="15124"/>
                                <a:pt x="12554" y="15033"/>
                              </a:cubicBezTo>
                              <a:cubicBezTo>
                                <a:pt x="12576" y="15047"/>
                                <a:pt x="12595" y="15057"/>
                                <a:pt x="12614" y="15061"/>
                              </a:cubicBezTo>
                              <a:cubicBezTo>
                                <a:pt x="12723" y="15075"/>
                                <a:pt x="12568" y="14802"/>
                                <a:pt x="12388" y="14697"/>
                              </a:cubicBezTo>
                              <a:cubicBezTo>
                                <a:pt x="12336" y="14641"/>
                                <a:pt x="12301" y="14616"/>
                                <a:pt x="12276" y="14613"/>
                              </a:cubicBezTo>
                              <a:cubicBezTo>
                                <a:pt x="12274" y="14606"/>
                                <a:pt x="12268" y="14599"/>
                                <a:pt x="12265" y="14588"/>
                              </a:cubicBezTo>
                              <a:cubicBezTo>
                                <a:pt x="12642" y="14672"/>
                                <a:pt x="12857" y="14448"/>
                                <a:pt x="12925" y="14364"/>
                              </a:cubicBezTo>
                              <a:cubicBezTo>
                                <a:pt x="13015" y="14357"/>
                                <a:pt x="13102" y="14346"/>
                                <a:pt x="13187" y="14332"/>
                              </a:cubicBezTo>
                              <a:cubicBezTo>
                                <a:pt x="13034" y="14462"/>
                                <a:pt x="12936" y="14686"/>
                                <a:pt x="12903" y="14767"/>
                              </a:cubicBezTo>
                              <a:cubicBezTo>
                                <a:pt x="12852" y="14893"/>
                                <a:pt x="12822" y="14942"/>
                                <a:pt x="12822" y="14942"/>
                              </a:cubicBezTo>
                              <a:cubicBezTo>
                                <a:pt x="12822" y="14942"/>
                                <a:pt x="12822" y="14942"/>
                                <a:pt x="12933" y="14900"/>
                              </a:cubicBezTo>
                              <a:cubicBezTo>
                                <a:pt x="13405" y="14742"/>
                                <a:pt x="13498" y="14290"/>
                                <a:pt x="13506" y="14255"/>
                              </a:cubicBezTo>
                              <a:cubicBezTo>
                                <a:pt x="13642" y="14213"/>
                                <a:pt x="13770" y="14157"/>
                                <a:pt x="13896" y="14098"/>
                              </a:cubicBezTo>
                              <a:cubicBezTo>
                                <a:pt x="13776" y="14266"/>
                                <a:pt x="13721" y="14497"/>
                                <a:pt x="13702" y="14581"/>
                              </a:cubicBezTo>
                              <a:cubicBezTo>
                                <a:pt x="13672" y="14718"/>
                                <a:pt x="13650" y="14774"/>
                                <a:pt x="13650" y="14774"/>
                              </a:cubicBezTo>
                              <a:cubicBezTo>
                                <a:pt x="13650" y="14774"/>
                                <a:pt x="13650" y="14774"/>
                                <a:pt x="13751" y="14704"/>
                              </a:cubicBezTo>
                              <a:cubicBezTo>
                                <a:pt x="14174" y="14427"/>
                                <a:pt x="14204" y="13979"/>
                                <a:pt x="14206" y="13919"/>
                              </a:cubicBezTo>
                              <a:cubicBezTo>
                                <a:pt x="14286" y="13867"/>
                                <a:pt x="14362" y="13814"/>
                                <a:pt x="14433" y="13758"/>
                              </a:cubicBezTo>
                              <a:cubicBezTo>
                                <a:pt x="14299" y="13982"/>
                                <a:pt x="14291" y="14315"/>
                                <a:pt x="14288" y="14420"/>
                              </a:cubicBezTo>
                              <a:cubicBezTo>
                                <a:pt x="14286" y="14571"/>
                                <a:pt x="14277" y="14637"/>
                                <a:pt x="14277" y="14637"/>
                              </a:cubicBezTo>
                              <a:cubicBezTo>
                                <a:pt x="14277" y="14637"/>
                                <a:pt x="14277" y="14637"/>
                                <a:pt x="14367" y="14529"/>
                              </a:cubicBezTo>
                              <a:cubicBezTo>
                                <a:pt x="14730" y="14112"/>
                                <a:pt x="14686" y="13660"/>
                                <a:pt x="14673" y="13569"/>
                              </a:cubicBezTo>
                              <a:cubicBezTo>
                                <a:pt x="14744" y="13611"/>
                                <a:pt x="14853" y="13614"/>
                                <a:pt x="14975" y="13579"/>
                              </a:cubicBezTo>
                              <a:cubicBezTo>
                                <a:pt x="14973" y="13726"/>
                                <a:pt x="14994" y="13860"/>
                                <a:pt x="15005" y="13919"/>
                              </a:cubicBezTo>
                              <a:cubicBezTo>
                                <a:pt x="15030" y="14056"/>
                                <a:pt x="15032" y="14115"/>
                                <a:pt x="15032" y="14115"/>
                              </a:cubicBezTo>
                              <a:cubicBezTo>
                                <a:pt x="15032" y="14115"/>
                                <a:pt x="15032" y="14115"/>
                                <a:pt x="15068" y="14045"/>
                              </a:cubicBezTo>
                              <a:cubicBezTo>
                                <a:pt x="15073" y="14133"/>
                                <a:pt x="15098" y="14203"/>
                                <a:pt x="15142" y="14238"/>
                              </a:cubicBezTo>
                              <a:cubicBezTo>
                                <a:pt x="15223" y="14308"/>
                                <a:pt x="15357" y="14248"/>
                                <a:pt x="15490" y="14105"/>
                              </a:cubicBezTo>
                              <a:cubicBezTo>
                                <a:pt x="15537" y="14318"/>
                                <a:pt x="15621" y="14462"/>
                                <a:pt x="15720" y="14465"/>
                              </a:cubicBezTo>
                              <a:cubicBezTo>
                                <a:pt x="15850" y="14469"/>
                                <a:pt x="15965" y="14220"/>
                                <a:pt x="16003" y="13877"/>
                              </a:cubicBezTo>
                              <a:cubicBezTo>
                                <a:pt x="16019" y="13898"/>
                                <a:pt x="16038" y="13919"/>
                                <a:pt x="16055" y="13937"/>
                              </a:cubicBezTo>
                              <a:cubicBezTo>
                                <a:pt x="16197" y="14185"/>
                                <a:pt x="16366" y="14318"/>
                                <a:pt x="16475" y="14245"/>
                              </a:cubicBezTo>
                              <a:cubicBezTo>
                                <a:pt x="16562" y="14189"/>
                                <a:pt x="16592" y="14014"/>
                                <a:pt x="16562" y="13793"/>
                              </a:cubicBezTo>
                              <a:cubicBezTo>
                                <a:pt x="16731" y="13849"/>
                                <a:pt x="16870" y="13828"/>
                                <a:pt x="16922" y="13723"/>
                              </a:cubicBezTo>
                              <a:cubicBezTo>
                                <a:pt x="16990" y="13579"/>
                                <a:pt x="16881" y="13324"/>
                                <a:pt x="16671" y="13110"/>
                              </a:cubicBezTo>
                              <a:cubicBezTo>
                                <a:pt x="16668" y="13106"/>
                                <a:pt x="16668" y="13103"/>
                                <a:pt x="16666" y="13103"/>
                              </a:cubicBezTo>
                              <a:cubicBezTo>
                                <a:pt x="16693" y="13092"/>
                                <a:pt x="16715" y="13085"/>
                                <a:pt x="16739" y="13071"/>
                              </a:cubicBezTo>
                              <a:cubicBezTo>
                                <a:pt x="16976" y="13036"/>
                                <a:pt x="17151" y="12917"/>
                                <a:pt x="17156" y="12760"/>
                              </a:cubicBezTo>
                              <a:cubicBezTo>
                                <a:pt x="17162" y="12634"/>
                                <a:pt x="17058" y="12515"/>
                                <a:pt x="16895" y="12438"/>
                              </a:cubicBezTo>
                              <a:cubicBezTo>
                                <a:pt x="17017" y="12280"/>
                                <a:pt x="17072" y="12112"/>
                                <a:pt x="17025" y="12003"/>
                              </a:cubicBezTo>
                              <a:cubicBezTo>
                                <a:pt x="16965" y="11856"/>
                                <a:pt x="16747" y="11849"/>
                                <a:pt x="16505" y="11968"/>
                              </a:cubicBezTo>
                              <a:cubicBezTo>
                                <a:pt x="16494" y="11968"/>
                                <a:pt x="16486" y="11972"/>
                                <a:pt x="16475" y="11972"/>
                              </a:cubicBezTo>
                              <a:cubicBezTo>
                                <a:pt x="16480" y="11940"/>
                                <a:pt x="16486" y="11909"/>
                                <a:pt x="16488" y="11877"/>
                              </a:cubicBezTo>
                              <a:cubicBezTo>
                                <a:pt x="16584" y="11593"/>
                                <a:pt x="16586" y="11338"/>
                                <a:pt x="16483" y="11254"/>
                              </a:cubicBezTo>
                              <a:cubicBezTo>
                                <a:pt x="16439" y="11219"/>
                                <a:pt x="16385" y="11219"/>
                                <a:pt x="16322" y="11243"/>
                              </a:cubicBezTo>
                              <a:cubicBezTo>
                                <a:pt x="16311" y="11166"/>
                                <a:pt x="16292" y="11124"/>
                                <a:pt x="16292" y="11124"/>
                              </a:cubicBezTo>
                              <a:cubicBezTo>
                                <a:pt x="16216" y="11187"/>
                                <a:pt x="16158" y="11261"/>
                                <a:pt x="16120" y="11334"/>
                              </a:cubicBezTo>
                              <a:cubicBezTo>
                                <a:pt x="16071" y="11152"/>
                                <a:pt x="15992" y="11033"/>
                                <a:pt x="15905" y="11029"/>
                              </a:cubicBezTo>
                              <a:cubicBezTo>
                                <a:pt x="15899" y="11029"/>
                                <a:pt x="15891" y="11029"/>
                                <a:pt x="15886" y="11033"/>
                              </a:cubicBezTo>
                              <a:cubicBezTo>
                                <a:pt x="16295" y="10599"/>
                                <a:pt x="16167" y="10101"/>
                                <a:pt x="16167" y="10101"/>
                              </a:cubicBezTo>
                              <a:cubicBezTo>
                                <a:pt x="15919" y="10255"/>
                                <a:pt x="15839" y="10497"/>
                                <a:pt x="15823" y="10704"/>
                              </a:cubicBezTo>
                              <a:cubicBezTo>
                                <a:pt x="15785" y="10497"/>
                                <a:pt x="15749" y="10280"/>
                                <a:pt x="15720" y="10063"/>
                              </a:cubicBezTo>
                              <a:cubicBezTo>
                                <a:pt x="16093" y="9586"/>
                                <a:pt x="15927" y="9114"/>
                                <a:pt x="15927" y="9114"/>
                              </a:cubicBezTo>
                              <a:cubicBezTo>
                                <a:pt x="15760" y="9243"/>
                                <a:pt x="15687" y="9408"/>
                                <a:pt x="15657" y="9565"/>
                              </a:cubicBezTo>
                              <a:cubicBezTo>
                                <a:pt x="15640" y="9415"/>
                                <a:pt x="15627" y="9261"/>
                                <a:pt x="15616" y="9110"/>
                              </a:cubicBezTo>
                              <a:cubicBezTo>
                                <a:pt x="15823" y="8921"/>
                                <a:pt x="15902" y="8707"/>
                                <a:pt x="15929" y="8536"/>
                              </a:cubicBezTo>
                              <a:cubicBezTo>
                                <a:pt x="16014" y="8662"/>
                                <a:pt x="16085" y="8732"/>
                                <a:pt x="16085" y="8732"/>
                              </a:cubicBezTo>
                              <a:cubicBezTo>
                                <a:pt x="16085" y="8732"/>
                                <a:pt x="16074" y="8385"/>
                                <a:pt x="15938" y="8035"/>
                              </a:cubicBezTo>
                              <a:cubicBezTo>
                                <a:pt x="15935" y="8031"/>
                                <a:pt x="15935" y="8024"/>
                                <a:pt x="15932" y="8021"/>
                              </a:cubicBezTo>
                              <a:cubicBezTo>
                                <a:pt x="16063" y="8140"/>
                                <a:pt x="16183" y="8192"/>
                                <a:pt x="16183" y="8192"/>
                              </a:cubicBezTo>
                              <a:cubicBezTo>
                                <a:pt x="16183" y="8192"/>
                                <a:pt x="16115" y="7975"/>
                                <a:pt x="15968" y="7786"/>
                              </a:cubicBezTo>
                              <a:cubicBezTo>
                                <a:pt x="16000" y="7804"/>
                                <a:pt x="16036" y="7821"/>
                                <a:pt x="16071" y="7835"/>
                              </a:cubicBezTo>
                              <a:cubicBezTo>
                                <a:pt x="16360" y="7958"/>
                                <a:pt x="16630" y="7916"/>
                                <a:pt x="16630" y="7916"/>
                              </a:cubicBezTo>
                              <a:cubicBezTo>
                                <a:pt x="16630" y="7916"/>
                                <a:pt x="16592" y="7870"/>
                                <a:pt x="16526" y="7811"/>
                              </a:cubicBezTo>
                              <a:cubicBezTo>
                                <a:pt x="16805" y="7618"/>
                                <a:pt x="16900" y="7348"/>
                                <a:pt x="16933" y="7187"/>
                              </a:cubicBezTo>
                              <a:cubicBezTo>
                                <a:pt x="16933" y="7303"/>
                                <a:pt x="16930" y="7422"/>
                                <a:pt x="16922" y="7544"/>
                              </a:cubicBezTo>
                              <a:cubicBezTo>
                                <a:pt x="16911" y="7597"/>
                                <a:pt x="16908" y="7646"/>
                                <a:pt x="16911" y="7695"/>
                              </a:cubicBezTo>
                              <a:cubicBezTo>
                                <a:pt x="16903" y="7772"/>
                                <a:pt x="16895" y="7849"/>
                                <a:pt x="16884" y="7926"/>
                              </a:cubicBezTo>
                              <a:cubicBezTo>
                                <a:pt x="16595" y="7811"/>
                                <a:pt x="16368" y="8206"/>
                                <a:pt x="16311" y="8308"/>
                              </a:cubicBezTo>
                              <a:cubicBezTo>
                                <a:pt x="16254" y="8413"/>
                                <a:pt x="16221" y="8455"/>
                                <a:pt x="16221" y="8455"/>
                              </a:cubicBezTo>
                              <a:cubicBezTo>
                                <a:pt x="16221" y="8455"/>
                                <a:pt x="16221" y="8455"/>
                                <a:pt x="16325" y="8434"/>
                              </a:cubicBezTo>
                              <a:cubicBezTo>
                                <a:pt x="16666" y="8375"/>
                                <a:pt x="16815" y="8126"/>
                                <a:pt x="16870" y="8000"/>
                              </a:cubicBezTo>
                              <a:cubicBezTo>
                                <a:pt x="16862" y="8045"/>
                                <a:pt x="16854" y="8094"/>
                                <a:pt x="16845" y="8140"/>
                              </a:cubicBezTo>
                              <a:cubicBezTo>
                                <a:pt x="16589" y="8389"/>
                                <a:pt x="16717" y="8879"/>
                                <a:pt x="16753" y="9005"/>
                              </a:cubicBezTo>
                              <a:cubicBezTo>
                                <a:pt x="16788" y="9135"/>
                                <a:pt x="16796" y="9191"/>
                                <a:pt x="16796" y="9191"/>
                              </a:cubicBezTo>
                              <a:cubicBezTo>
                                <a:pt x="16796" y="9191"/>
                                <a:pt x="16796" y="9191"/>
                                <a:pt x="16845" y="9065"/>
                              </a:cubicBezTo>
                              <a:cubicBezTo>
                                <a:pt x="17028" y="8616"/>
                                <a:pt x="16922" y="8277"/>
                                <a:pt x="16875" y="8164"/>
                              </a:cubicBezTo>
                              <a:cubicBezTo>
                                <a:pt x="16897" y="8052"/>
                                <a:pt x="16914" y="7944"/>
                                <a:pt x="16927" y="7832"/>
                              </a:cubicBezTo>
                              <a:cubicBezTo>
                                <a:pt x="16979" y="8056"/>
                                <a:pt x="17118" y="8241"/>
                                <a:pt x="17170" y="8305"/>
                              </a:cubicBezTo>
                              <a:cubicBezTo>
                                <a:pt x="17249" y="8406"/>
                                <a:pt x="17276" y="8455"/>
                                <a:pt x="17276" y="8455"/>
                              </a:cubicBezTo>
                              <a:cubicBezTo>
                                <a:pt x="17276" y="8455"/>
                                <a:pt x="17276" y="8455"/>
                                <a:pt x="17276" y="8308"/>
                              </a:cubicBezTo>
                              <a:cubicBezTo>
                                <a:pt x="17293" y="7685"/>
                                <a:pt x="16984" y="7436"/>
                                <a:pt x="16960" y="7418"/>
                              </a:cubicBezTo>
                              <a:cubicBezTo>
                                <a:pt x="16968" y="7240"/>
                                <a:pt x="16965" y="7065"/>
                                <a:pt x="16954" y="6893"/>
                              </a:cubicBezTo>
                              <a:cubicBezTo>
                                <a:pt x="17044" y="7089"/>
                                <a:pt x="17203" y="7222"/>
                                <a:pt x="17260" y="7271"/>
                              </a:cubicBezTo>
                              <a:cubicBezTo>
                                <a:pt x="17353" y="7348"/>
                                <a:pt x="17391" y="7390"/>
                                <a:pt x="17391" y="7390"/>
                              </a:cubicBezTo>
                              <a:cubicBezTo>
                                <a:pt x="17391" y="7390"/>
                                <a:pt x="17391" y="7390"/>
                                <a:pt x="17369" y="7243"/>
                              </a:cubicBezTo>
                              <a:cubicBezTo>
                                <a:pt x="17284" y="6644"/>
                                <a:pt x="16960" y="6476"/>
                                <a:pt x="16914" y="6459"/>
                              </a:cubicBezTo>
                              <a:cubicBezTo>
                                <a:pt x="16897" y="6347"/>
                                <a:pt x="16881" y="6238"/>
                                <a:pt x="16859" y="6133"/>
                              </a:cubicBezTo>
                              <a:cubicBezTo>
                                <a:pt x="16990" y="6361"/>
                                <a:pt x="17233" y="6469"/>
                                <a:pt x="17312" y="6501"/>
                              </a:cubicBezTo>
                              <a:cubicBezTo>
                                <a:pt x="17423" y="6546"/>
                                <a:pt x="17470" y="6578"/>
                                <a:pt x="17470" y="6578"/>
                              </a:cubicBezTo>
                              <a:cubicBezTo>
                                <a:pt x="17470" y="6578"/>
                                <a:pt x="17470" y="6578"/>
                                <a:pt x="17415" y="6434"/>
                              </a:cubicBezTo>
                              <a:cubicBezTo>
                                <a:pt x="17203" y="5842"/>
                                <a:pt x="16829" y="5786"/>
                                <a:pt x="16780" y="5783"/>
                              </a:cubicBezTo>
                              <a:cubicBezTo>
                                <a:pt x="16745" y="5646"/>
                                <a:pt x="16706" y="5520"/>
                                <a:pt x="16668" y="5401"/>
                              </a:cubicBezTo>
                              <a:cubicBezTo>
                                <a:pt x="16636" y="5303"/>
                                <a:pt x="16603" y="5208"/>
                                <a:pt x="16567" y="5117"/>
                              </a:cubicBezTo>
                              <a:cubicBezTo>
                                <a:pt x="16570" y="5117"/>
                                <a:pt x="16573" y="5114"/>
                                <a:pt x="16576" y="5114"/>
                              </a:cubicBezTo>
                              <a:cubicBezTo>
                                <a:pt x="16695" y="5425"/>
                                <a:pt x="17044" y="5468"/>
                                <a:pt x="17140" y="5478"/>
                              </a:cubicBezTo>
                              <a:cubicBezTo>
                                <a:pt x="17249" y="5489"/>
                                <a:pt x="17295" y="5503"/>
                                <a:pt x="17295" y="5503"/>
                              </a:cubicBezTo>
                              <a:cubicBezTo>
                                <a:pt x="17295" y="5503"/>
                                <a:pt x="17295" y="5503"/>
                                <a:pt x="17222" y="5390"/>
                              </a:cubicBezTo>
                              <a:cubicBezTo>
                                <a:pt x="17042" y="5100"/>
                                <a:pt x="16843" y="5012"/>
                                <a:pt x="16706" y="4988"/>
                              </a:cubicBezTo>
                              <a:cubicBezTo>
                                <a:pt x="16747" y="4925"/>
                                <a:pt x="16772" y="4844"/>
                                <a:pt x="16783" y="4746"/>
                              </a:cubicBezTo>
                              <a:cubicBezTo>
                                <a:pt x="16895" y="4742"/>
                                <a:pt x="16987" y="4721"/>
                                <a:pt x="17034" y="4711"/>
                              </a:cubicBezTo>
                              <a:cubicBezTo>
                                <a:pt x="17159" y="4679"/>
                                <a:pt x="17216" y="4676"/>
                                <a:pt x="17216" y="4676"/>
                              </a:cubicBezTo>
                              <a:cubicBezTo>
                                <a:pt x="17216" y="4676"/>
                                <a:pt x="17216" y="4676"/>
                                <a:pt x="17104" y="4578"/>
                              </a:cubicBezTo>
                              <a:cubicBezTo>
                                <a:pt x="17055" y="4532"/>
                                <a:pt x="17009" y="4494"/>
                                <a:pt x="16963" y="4462"/>
                              </a:cubicBezTo>
                              <a:cubicBezTo>
                                <a:pt x="17110" y="4438"/>
                                <a:pt x="17211" y="4329"/>
                                <a:pt x="17254" y="4175"/>
                              </a:cubicBezTo>
                              <a:cubicBezTo>
                                <a:pt x="17317" y="3958"/>
                                <a:pt x="17246" y="3716"/>
                                <a:pt x="17014" y="3555"/>
                              </a:cubicBezTo>
                              <a:cubicBezTo>
                                <a:pt x="17233" y="3369"/>
                                <a:pt x="17290" y="3121"/>
                                <a:pt x="17213" y="2911"/>
                              </a:cubicBezTo>
                              <a:cubicBezTo>
                                <a:pt x="17137" y="2701"/>
                                <a:pt x="16954" y="2595"/>
                                <a:pt x="16704" y="2687"/>
                              </a:cubicBezTo>
                              <a:cubicBezTo>
                                <a:pt x="16755" y="2357"/>
                                <a:pt x="16660" y="2130"/>
                                <a:pt x="16491" y="2049"/>
                              </a:cubicBezTo>
                              <a:cubicBezTo>
                                <a:pt x="16322" y="1968"/>
                                <a:pt x="16134" y="2060"/>
                                <a:pt x="16008" y="2357"/>
                              </a:cubicBezTo>
                              <a:cubicBezTo>
                                <a:pt x="15864" y="2077"/>
                                <a:pt x="15670" y="2004"/>
                                <a:pt x="15507" y="2102"/>
                              </a:cubicBezTo>
                              <a:cubicBezTo>
                                <a:pt x="15504" y="2105"/>
                                <a:pt x="15501" y="2105"/>
                                <a:pt x="15499" y="2109"/>
                              </a:cubicBezTo>
                              <a:cubicBezTo>
                                <a:pt x="15490" y="2098"/>
                                <a:pt x="15482" y="2088"/>
                                <a:pt x="15477" y="2077"/>
                              </a:cubicBezTo>
                              <a:cubicBezTo>
                                <a:pt x="15444" y="1933"/>
                                <a:pt x="15401" y="1688"/>
                                <a:pt x="15376" y="1447"/>
                              </a:cubicBezTo>
                              <a:cubicBezTo>
                                <a:pt x="15414" y="1443"/>
                                <a:pt x="15501" y="1436"/>
                                <a:pt x="15589" y="1401"/>
                              </a:cubicBezTo>
                              <a:cubicBezTo>
                                <a:pt x="15676" y="1370"/>
                                <a:pt x="15760" y="1310"/>
                                <a:pt x="15796" y="1215"/>
                              </a:cubicBezTo>
                              <a:cubicBezTo>
                                <a:pt x="15815" y="1219"/>
                                <a:pt x="15834" y="1219"/>
                                <a:pt x="15853" y="1212"/>
                              </a:cubicBezTo>
                              <a:cubicBezTo>
                                <a:pt x="15867" y="1208"/>
                                <a:pt x="15878" y="1198"/>
                                <a:pt x="15889" y="1187"/>
                              </a:cubicBezTo>
                              <a:cubicBezTo>
                                <a:pt x="15946" y="1278"/>
                                <a:pt x="16030" y="1359"/>
                                <a:pt x="16150" y="1415"/>
                              </a:cubicBezTo>
                              <a:cubicBezTo>
                                <a:pt x="16150" y="1415"/>
                                <a:pt x="16213" y="1051"/>
                                <a:pt x="15957" y="722"/>
                              </a:cubicBezTo>
                              <a:cubicBezTo>
                                <a:pt x="16118" y="841"/>
                                <a:pt x="16287" y="956"/>
                                <a:pt x="16458" y="1065"/>
                              </a:cubicBezTo>
                              <a:cubicBezTo>
                                <a:pt x="16456" y="1205"/>
                                <a:pt x="16475" y="1748"/>
                                <a:pt x="16941" y="1877"/>
                              </a:cubicBezTo>
                              <a:cubicBezTo>
                                <a:pt x="16941" y="1877"/>
                                <a:pt x="16944" y="1814"/>
                                <a:pt x="16930" y="1723"/>
                              </a:cubicBezTo>
                              <a:cubicBezTo>
                                <a:pt x="16957" y="1737"/>
                                <a:pt x="17102" y="1818"/>
                                <a:pt x="17295" y="1849"/>
                              </a:cubicBezTo>
                              <a:cubicBezTo>
                                <a:pt x="17317" y="1912"/>
                                <a:pt x="17344" y="1975"/>
                                <a:pt x="17385" y="2032"/>
                              </a:cubicBezTo>
                              <a:cubicBezTo>
                                <a:pt x="17320" y="2102"/>
                                <a:pt x="17282" y="2158"/>
                                <a:pt x="17282" y="2158"/>
                              </a:cubicBezTo>
                              <a:cubicBezTo>
                                <a:pt x="17282" y="2158"/>
                                <a:pt x="17361" y="2158"/>
                                <a:pt x="17467" y="2126"/>
                              </a:cubicBezTo>
                              <a:cubicBezTo>
                                <a:pt x="17481" y="2140"/>
                                <a:pt x="17494" y="2151"/>
                                <a:pt x="17511" y="2161"/>
                              </a:cubicBezTo>
                              <a:cubicBezTo>
                                <a:pt x="17325" y="2424"/>
                                <a:pt x="17243" y="2708"/>
                                <a:pt x="17243" y="2708"/>
                              </a:cubicBezTo>
                              <a:cubicBezTo>
                                <a:pt x="17243" y="2708"/>
                                <a:pt x="17497" y="2588"/>
                                <a:pt x="17712" y="2312"/>
                              </a:cubicBezTo>
                              <a:cubicBezTo>
                                <a:pt x="17740" y="2277"/>
                                <a:pt x="17764" y="2242"/>
                                <a:pt x="17789" y="2207"/>
                              </a:cubicBezTo>
                              <a:cubicBezTo>
                                <a:pt x="17723" y="2462"/>
                                <a:pt x="17737" y="2694"/>
                                <a:pt x="17737" y="2694"/>
                              </a:cubicBezTo>
                              <a:cubicBezTo>
                                <a:pt x="17737" y="2694"/>
                                <a:pt x="17824" y="2578"/>
                                <a:pt x="17900" y="2396"/>
                              </a:cubicBezTo>
                              <a:cubicBezTo>
                                <a:pt x="17900" y="2403"/>
                                <a:pt x="17900" y="2406"/>
                                <a:pt x="17900" y="2413"/>
                              </a:cubicBezTo>
                              <a:cubicBezTo>
                                <a:pt x="17900" y="2802"/>
                                <a:pt x="18012" y="3121"/>
                                <a:pt x="18012" y="3121"/>
                              </a:cubicBezTo>
                              <a:cubicBezTo>
                                <a:pt x="18012" y="3121"/>
                                <a:pt x="18127" y="2806"/>
                                <a:pt x="18127" y="2413"/>
                              </a:cubicBezTo>
                              <a:cubicBezTo>
                                <a:pt x="18127" y="2364"/>
                                <a:pt x="18124" y="2315"/>
                                <a:pt x="18121" y="2270"/>
                              </a:cubicBezTo>
                              <a:cubicBezTo>
                                <a:pt x="18217" y="2511"/>
                                <a:pt x="18353" y="2662"/>
                                <a:pt x="18353" y="2662"/>
                              </a:cubicBezTo>
                              <a:cubicBezTo>
                                <a:pt x="18353" y="2662"/>
                                <a:pt x="18353" y="2501"/>
                                <a:pt x="18307" y="2301"/>
                              </a:cubicBezTo>
                              <a:cubicBezTo>
                                <a:pt x="18309" y="2305"/>
                                <a:pt x="18312" y="2308"/>
                                <a:pt x="18315" y="2312"/>
                              </a:cubicBezTo>
                              <a:cubicBezTo>
                                <a:pt x="18530" y="2588"/>
                                <a:pt x="18784" y="2711"/>
                                <a:pt x="18784" y="2711"/>
                              </a:cubicBezTo>
                              <a:cubicBezTo>
                                <a:pt x="18784" y="2711"/>
                                <a:pt x="18691" y="2385"/>
                                <a:pt x="18476" y="2109"/>
                              </a:cubicBezTo>
                              <a:cubicBezTo>
                                <a:pt x="18448" y="2074"/>
                                <a:pt x="18421" y="2042"/>
                                <a:pt x="18394" y="2011"/>
                              </a:cubicBezTo>
                              <a:cubicBezTo>
                                <a:pt x="18593" y="2095"/>
                                <a:pt x="18773" y="2077"/>
                                <a:pt x="18773" y="2077"/>
                              </a:cubicBezTo>
                              <a:cubicBezTo>
                                <a:pt x="18773" y="2077"/>
                                <a:pt x="18683" y="1965"/>
                                <a:pt x="18541" y="1867"/>
                              </a:cubicBezTo>
                              <a:cubicBezTo>
                                <a:pt x="18547" y="1867"/>
                                <a:pt x="18549" y="1867"/>
                                <a:pt x="18555" y="1867"/>
                              </a:cubicBezTo>
                              <a:cubicBezTo>
                                <a:pt x="18857" y="1867"/>
                                <a:pt x="19105" y="1723"/>
                                <a:pt x="19105" y="1723"/>
                              </a:cubicBezTo>
                              <a:cubicBezTo>
                                <a:pt x="19105" y="1723"/>
                                <a:pt x="18860" y="1576"/>
                                <a:pt x="18555" y="1576"/>
                              </a:cubicBezTo>
                              <a:cubicBezTo>
                                <a:pt x="18517" y="1576"/>
                                <a:pt x="18478" y="1580"/>
                                <a:pt x="18443" y="1583"/>
                              </a:cubicBezTo>
                              <a:cubicBezTo>
                                <a:pt x="18628" y="1461"/>
                                <a:pt x="18748" y="1286"/>
                                <a:pt x="18748" y="1286"/>
                              </a:cubicBezTo>
                              <a:cubicBezTo>
                                <a:pt x="18748" y="1286"/>
                                <a:pt x="18623" y="1286"/>
                                <a:pt x="18468" y="1349"/>
                              </a:cubicBezTo>
                              <a:cubicBezTo>
                                <a:pt x="18470" y="1345"/>
                                <a:pt x="18473" y="1342"/>
                                <a:pt x="18476" y="1338"/>
                              </a:cubicBezTo>
                              <a:cubicBezTo>
                                <a:pt x="18691" y="1061"/>
                                <a:pt x="18787" y="736"/>
                                <a:pt x="18787" y="736"/>
                              </a:cubicBezTo>
                              <a:cubicBezTo>
                                <a:pt x="18787" y="736"/>
                                <a:pt x="18533" y="855"/>
                                <a:pt x="18318" y="1131"/>
                              </a:cubicBezTo>
                              <a:cubicBezTo>
                                <a:pt x="18290" y="1166"/>
                                <a:pt x="18266" y="1201"/>
                                <a:pt x="18241" y="1236"/>
                              </a:cubicBezTo>
                              <a:cubicBezTo>
                                <a:pt x="18307" y="981"/>
                                <a:pt x="18293" y="750"/>
                                <a:pt x="18293" y="750"/>
                              </a:cubicBezTo>
                              <a:cubicBezTo>
                                <a:pt x="18293" y="750"/>
                                <a:pt x="18203" y="865"/>
                                <a:pt x="18129" y="1047"/>
                              </a:cubicBezTo>
                              <a:cubicBezTo>
                                <a:pt x="18129" y="1040"/>
                                <a:pt x="18129" y="1037"/>
                                <a:pt x="18129" y="1030"/>
                              </a:cubicBezTo>
                              <a:cubicBezTo>
                                <a:pt x="18129" y="638"/>
                                <a:pt x="18018" y="322"/>
                                <a:pt x="18018" y="322"/>
                              </a:cubicBezTo>
                              <a:cubicBezTo>
                                <a:pt x="18018" y="322"/>
                                <a:pt x="17903" y="638"/>
                                <a:pt x="17903" y="1030"/>
                              </a:cubicBezTo>
                              <a:cubicBezTo>
                                <a:pt x="17903" y="1079"/>
                                <a:pt x="17906" y="1128"/>
                                <a:pt x="17909" y="1173"/>
                              </a:cubicBezTo>
                              <a:cubicBezTo>
                                <a:pt x="17813" y="935"/>
                                <a:pt x="17677" y="781"/>
                                <a:pt x="17677" y="781"/>
                              </a:cubicBezTo>
                              <a:cubicBezTo>
                                <a:pt x="17677" y="781"/>
                                <a:pt x="17677" y="942"/>
                                <a:pt x="17726" y="1142"/>
                              </a:cubicBezTo>
                              <a:cubicBezTo>
                                <a:pt x="17723" y="1138"/>
                                <a:pt x="17721" y="1135"/>
                                <a:pt x="17718" y="1131"/>
                              </a:cubicBezTo>
                              <a:cubicBezTo>
                                <a:pt x="17502" y="855"/>
                                <a:pt x="17249" y="732"/>
                                <a:pt x="17249" y="732"/>
                              </a:cubicBezTo>
                              <a:cubicBezTo>
                                <a:pt x="17249" y="732"/>
                                <a:pt x="17279" y="841"/>
                                <a:pt x="17347" y="984"/>
                              </a:cubicBezTo>
                              <a:cubicBezTo>
                                <a:pt x="17213" y="963"/>
                                <a:pt x="17028" y="995"/>
                                <a:pt x="16824" y="1187"/>
                              </a:cubicBezTo>
                              <a:cubicBezTo>
                                <a:pt x="16715" y="1128"/>
                                <a:pt x="16608" y="1061"/>
                                <a:pt x="16499" y="995"/>
                              </a:cubicBezTo>
                              <a:cubicBezTo>
                                <a:pt x="16625" y="1009"/>
                                <a:pt x="16769" y="967"/>
                                <a:pt x="16916" y="806"/>
                              </a:cubicBezTo>
                              <a:cubicBezTo>
                                <a:pt x="16916" y="806"/>
                                <a:pt x="16619" y="455"/>
                                <a:pt x="16150" y="760"/>
                              </a:cubicBezTo>
                              <a:cubicBezTo>
                                <a:pt x="15998" y="652"/>
                                <a:pt x="15850" y="543"/>
                                <a:pt x="15709" y="431"/>
                              </a:cubicBezTo>
                              <a:cubicBezTo>
                                <a:pt x="15864" y="476"/>
                                <a:pt x="16068" y="455"/>
                                <a:pt x="16259" y="200"/>
                              </a:cubicBezTo>
                              <a:cubicBezTo>
                                <a:pt x="16259" y="200"/>
                                <a:pt x="15929" y="-112"/>
                                <a:pt x="15482" y="249"/>
                              </a:cubicBezTo>
                              <a:cubicBezTo>
                                <a:pt x="15379" y="165"/>
                                <a:pt x="15281" y="81"/>
                                <a:pt x="15188" y="0"/>
                              </a:cubicBezTo>
                              <a:lnTo>
                                <a:pt x="15065" y="0"/>
                              </a:lnTo>
                              <a:cubicBezTo>
                                <a:pt x="15071" y="4"/>
                                <a:pt x="15076" y="11"/>
                                <a:pt x="15082" y="14"/>
                              </a:cubicBezTo>
                              <a:cubicBezTo>
                                <a:pt x="15073" y="95"/>
                                <a:pt x="15052" y="476"/>
                                <a:pt x="15281" y="711"/>
                              </a:cubicBezTo>
                              <a:cubicBezTo>
                                <a:pt x="15275" y="739"/>
                                <a:pt x="15275" y="767"/>
                                <a:pt x="15281" y="795"/>
                              </a:cubicBezTo>
                              <a:cubicBezTo>
                                <a:pt x="15291" y="837"/>
                                <a:pt x="15313" y="872"/>
                                <a:pt x="15341" y="890"/>
                              </a:cubicBezTo>
                              <a:cubicBezTo>
                                <a:pt x="15302" y="1051"/>
                                <a:pt x="15313" y="1293"/>
                                <a:pt x="15341" y="1520"/>
                              </a:cubicBezTo>
                              <a:cubicBezTo>
                                <a:pt x="15256" y="1401"/>
                                <a:pt x="15062" y="1110"/>
                                <a:pt x="15052" y="921"/>
                              </a:cubicBezTo>
                              <a:cubicBezTo>
                                <a:pt x="15057" y="921"/>
                                <a:pt x="15065" y="918"/>
                                <a:pt x="15071" y="918"/>
                              </a:cubicBezTo>
                              <a:cubicBezTo>
                                <a:pt x="15139" y="893"/>
                                <a:pt x="15177" y="799"/>
                                <a:pt x="15158" y="715"/>
                              </a:cubicBezTo>
                              <a:cubicBezTo>
                                <a:pt x="15139" y="627"/>
                                <a:pt x="15065" y="578"/>
                                <a:pt x="15000" y="603"/>
                              </a:cubicBezTo>
                              <a:cubicBezTo>
                                <a:pt x="14932" y="627"/>
                                <a:pt x="14893" y="722"/>
                                <a:pt x="14913" y="806"/>
                              </a:cubicBezTo>
                              <a:cubicBezTo>
                                <a:pt x="14926" y="869"/>
                                <a:pt x="14970" y="911"/>
                                <a:pt x="15016" y="921"/>
                              </a:cubicBezTo>
                              <a:cubicBezTo>
                                <a:pt x="15032" y="1170"/>
                                <a:pt x="15313" y="1552"/>
                                <a:pt x="15354" y="1604"/>
                              </a:cubicBezTo>
                              <a:cubicBezTo>
                                <a:pt x="15376" y="1772"/>
                                <a:pt x="15403" y="1923"/>
                                <a:pt x="15422" y="2011"/>
                              </a:cubicBezTo>
                              <a:cubicBezTo>
                                <a:pt x="15327" y="1895"/>
                                <a:pt x="15218" y="1783"/>
                                <a:pt x="15101" y="1692"/>
                              </a:cubicBezTo>
                              <a:cubicBezTo>
                                <a:pt x="15098" y="1611"/>
                                <a:pt x="15065" y="1177"/>
                                <a:pt x="14844" y="1026"/>
                              </a:cubicBezTo>
                              <a:cubicBezTo>
                                <a:pt x="14844" y="1023"/>
                                <a:pt x="14847" y="1023"/>
                                <a:pt x="14847" y="1019"/>
                              </a:cubicBezTo>
                              <a:cubicBezTo>
                                <a:pt x="14880" y="939"/>
                                <a:pt x="14853" y="841"/>
                                <a:pt x="14790" y="799"/>
                              </a:cubicBezTo>
                              <a:cubicBezTo>
                                <a:pt x="14727" y="757"/>
                                <a:pt x="14651" y="792"/>
                                <a:pt x="14618" y="872"/>
                              </a:cubicBezTo>
                              <a:cubicBezTo>
                                <a:pt x="14585" y="953"/>
                                <a:pt x="14613" y="1051"/>
                                <a:pt x="14675" y="1093"/>
                              </a:cubicBezTo>
                              <a:cubicBezTo>
                                <a:pt x="14724" y="1124"/>
                                <a:pt x="14782" y="1110"/>
                                <a:pt x="14820" y="1065"/>
                              </a:cubicBezTo>
                              <a:cubicBezTo>
                                <a:pt x="15005" y="1187"/>
                                <a:pt x="15052" y="1538"/>
                                <a:pt x="15062" y="1664"/>
                              </a:cubicBezTo>
                              <a:cubicBezTo>
                                <a:pt x="14962" y="1590"/>
                                <a:pt x="14855" y="1527"/>
                                <a:pt x="14738" y="1485"/>
                              </a:cubicBezTo>
                              <a:cubicBezTo>
                                <a:pt x="14741" y="1471"/>
                                <a:pt x="14741" y="1461"/>
                                <a:pt x="14741" y="1447"/>
                              </a:cubicBezTo>
                              <a:cubicBezTo>
                                <a:pt x="14741" y="1356"/>
                                <a:pt x="14684" y="1282"/>
                                <a:pt x="14613" y="1282"/>
                              </a:cubicBezTo>
                              <a:cubicBezTo>
                                <a:pt x="14542" y="1282"/>
                                <a:pt x="14485" y="1356"/>
                                <a:pt x="14485" y="1447"/>
                              </a:cubicBezTo>
                              <a:cubicBezTo>
                                <a:pt x="14485" y="1538"/>
                                <a:pt x="14542" y="1611"/>
                                <a:pt x="14613" y="1611"/>
                              </a:cubicBezTo>
                              <a:cubicBezTo>
                                <a:pt x="14659" y="1611"/>
                                <a:pt x="14700" y="1576"/>
                                <a:pt x="14722" y="1527"/>
                              </a:cubicBezTo>
                              <a:cubicBezTo>
                                <a:pt x="14853" y="1576"/>
                                <a:pt x="14973" y="1650"/>
                                <a:pt x="15084" y="1737"/>
                              </a:cubicBezTo>
                              <a:cubicBezTo>
                                <a:pt x="15054" y="1779"/>
                                <a:pt x="14956" y="1874"/>
                                <a:pt x="14705" y="1786"/>
                              </a:cubicBezTo>
                              <a:cubicBezTo>
                                <a:pt x="14705" y="1706"/>
                                <a:pt x="14659" y="1632"/>
                                <a:pt x="14596" y="1622"/>
                              </a:cubicBezTo>
                              <a:cubicBezTo>
                                <a:pt x="14525" y="1608"/>
                                <a:pt x="14463" y="1671"/>
                                <a:pt x="14452" y="1762"/>
                              </a:cubicBezTo>
                              <a:cubicBezTo>
                                <a:pt x="14441" y="1853"/>
                                <a:pt x="14490" y="1933"/>
                                <a:pt x="14561" y="1947"/>
                              </a:cubicBezTo>
                              <a:cubicBezTo>
                                <a:pt x="14624" y="1958"/>
                                <a:pt x="14681" y="1909"/>
                                <a:pt x="14700" y="1835"/>
                              </a:cubicBezTo>
                              <a:cubicBezTo>
                                <a:pt x="14842" y="1884"/>
                                <a:pt x="14940" y="1877"/>
                                <a:pt x="15005" y="1853"/>
                              </a:cubicBezTo>
                              <a:cubicBezTo>
                                <a:pt x="15068" y="1828"/>
                                <a:pt x="15101" y="1790"/>
                                <a:pt x="15117" y="1765"/>
                              </a:cubicBezTo>
                              <a:cubicBezTo>
                                <a:pt x="15245" y="1870"/>
                                <a:pt x="15360" y="1997"/>
                                <a:pt x="15463" y="2133"/>
                              </a:cubicBezTo>
                              <a:cubicBezTo>
                                <a:pt x="15433" y="2158"/>
                                <a:pt x="15409" y="2186"/>
                                <a:pt x="15387" y="2221"/>
                              </a:cubicBezTo>
                              <a:cubicBezTo>
                                <a:pt x="15294" y="2210"/>
                                <a:pt x="15180" y="2207"/>
                                <a:pt x="15046" y="2224"/>
                              </a:cubicBezTo>
                              <a:cubicBezTo>
                                <a:pt x="15008" y="2179"/>
                                <a:pt x="14765" y="1919"/>
                                <a:pt x="14425" y="2039"/>
                              </a:cubicBezTo>
                              <a:cubicBezTo>
                                <a:pt x="14400" y="1958"/>
                                <a:pt x="14329" y="1912"/>
                                <a:pt x="14266" y="1940"/>
                              </a:cubicBezTo>
                              <a:cubicBezTo>
                                <a:pt x="14198" y="1968"/>
                                <a:pt x="14163" y="2063"/>
                                <a:pt x="14185" y="2147"/>
                              </a:cubicBezTo>
                              <a:cubicBezTo>
                                <a:pt x="14206" y="2235"/>
                                <a:pt x="14280" y="2280"/>
                                <a:pt x="14345" y="2252"/>
                              </a:cubicBezTo>
                              <a:cubicBezTo>
                                <a:pt x="14403" y="2228"/>
                                <a:pt x="14438" y="2158"/>
                                <a:pt x="14433" y="2084"/>
                              </a:cubicBezTo>
                              <a:cubicBezTo>
                                <a:pt x="14711" y="1986"/>
                                <a:pt x="14921" y="2158"/>
                                <a:pt x="14997" y="2231"/>
                              </a:cubicBezTo>
                              <a:cubicBezTo>
                                <a:pt x="14850" y="2256"/>
                                <a:pt x="14684" y="2305"/>
                                <a:pt x="14515" y="2396"/>
                              </a:cubicBezTo>
                              <a:cubicBezTo>
                                <a:pt x="14515" y="2396"/>
                                <a:pt x="14515" y="2392"/>
                                <a:pt x="14515" y="2392"/>
                              </a:cubicBezTo>
                              <a:cubicBezTo>
                                <a:pt x="14482" y="2312"/>
                                <a:pt x="14405" y="2277"/>
                                <a:pt x="14343" y="2319"/>
                              </a:cubicBezTo>
                              <a:cubicBezTo>
                                <a:pt x="14280" y="2361"/>
                                <a:pt x="14253" y="2459"/>
                                <a:pt x="14285" y="2539"/>
                              </a:cubicBezTo>
                              <a:cubicBezTo>
                                <a:pt x="14318" y="2620"/>
                                <a:pt x="14395" y="2655"/>
                                <a:pt x="14457" y="2613"/>
                              </a:cubicBezTo>
                              <a:cubicBezTo>
                                <a:pt x="14509" y="2581"/>
                                <a:pt x="14534" y="2511"/>
                                <a:pt x="14525" y="2441"/>
                              </a:cubicBezTo>
                              <a:cubicBezTo>
                                <a:pt x="14686" y="2354"/>
                                <a:pt x="14844" y="2305"/>
                                <a:pt x="14986" y="2280"/>
                              </a:cubicBezTo>
                              <a:cubicBezTo>
                                <a:pt x="14970" y="2371"/>
                                <a:pt x="14902" y="2694"/>
                                <a:pt x="14705" y="2827"/>
                              </a:cubicBezTo>
                              <a:cubicBezTo>
                                <a:pt x="14703" y="2823"/>
                                <a:pt x="14703" y="2816"/>
                                <a:pt x="14700" y="2813"/>
                              </a:cubicBezTo>
                              <a:cubicBezTo>
                                <a:pt x="14662" y="2736"/>
                                <a:pt x="14583" y="2715"/>
                                <a:pt x="14523" y="2767"/>
                              </a:cubicBezTo>
                              <a:cubicBezTo>
                                <a:pt x="14463" y="2816"/>
                                <a:pt x="14446" y="2918"/>
                                <a:pt x="14487" y="2995"/>
                              </a:cubicBezTo>
                              <a:cubicBezTo>
                                <a:pt x="14525" y="3072"/>
                                <a:pt x="14604" y="3093"/>
                                <a:pt x="14664" y="3040"/>
                              </a:cubicBezTo>
                              <a:cubicBezTo>
                                <a:pt x="14708" y="3002"/>
                                <a:pt x="14730" y="2935"/>
                                <a:pt x="14719" y="2872"/>
                              </a:cubicBezTo>
                              <a:cubicBezTo>
                                <a:pt x="14951" y="2725"/>
                                <a:pt x="15016" y="2343"/>
                                <a:pt x="15027" y="2277"/>
                              </a:cubicBezTo>
                              <a:cubicBezTo>
                                <a:pt x="15158" y="2259"/>
                                <a:pt x="15275" y="2259"/>
                                <a:pt x="15368" y="2266"/>
                              </a:cubicBezTo>
                              <a:cubicBezTo>
                                <a:pt x="15308" y="2389"/>
                                <a:pt x="15294" y="2557"/>
                                <a:pt x="15341" y="2760"/>
                              </a:cubicBezTo>
                              <a:cubicBezTo>
                                <a:pt x="15084" y="2694"/>
                                <a:pt x="14907" y="2816"/>
                                <a:pt x="14844" y="3033"/>
                              </a:cubicBezTo>
                              <a:cubicBezTo>
                                <a:pt x="14782" y="3250"/>
                                <a:pt x="14853" y="3492"/>
                                <a:pt x="15084" y="3653"/>
                              </a:cubicBezTo>
                              <a:cubicBezTo>
                                <a:pt x="14866" y="3839"/>
                                <a:pt x="14809" y="4088"/>
                                <a:pt x="14885" y="4298"/>
                              </a:cubicBezTo>
                              <a:cubicBezTo>
                                <a:pt x="14962" y="4508"/>
                                <a:pt x="15144" y="4613"/>
                                <a:pt x="15395" y="4522"/>
                              </a:cubicBezTo>
                              <a:cubicBezTo>
                                <a:pt x="15343" y="4851"/>
                                <a:pt x="15439" y="5079"/>
                                <a:pt x="15608" y="5159"/>
                              </a:cubicBezTo>
                              <a:cubicBezTo>
                                <a:pt x="15777" y="5240"/>
                                <a:pt x="15965" y="5149"/>
                                <a:pt x="16090" y="4851"/>
                              </a:cubicBezTo>
                              <a:cubicBezTo>
                                <a:pt x="16123" y="4914"/>
                                <a:pt x="16158" y="4970"/>
                                <a:pt x="16197" y="5012"/>
                              </a:cubicBezTo>
                              <a:cubicBezTo>
                                <a:pt x="16183" y="5257"/>
                                <a:pt x="16262" y="5503"/>
                                <a:pt x="16292" y="5590"/>
                              </a:cubicBezTo>
                              <a:cubicBezTo>
                                <a:pt x="16333" y="5706"/>
                                <a:pt x="16347" y="5769"/>
                                <a:pt x="16352" y="5786"/>
                              </a:cubicBezTo>
                              <a:cubicBezTo>
                                <a:pt x="16319" y="5944"/>
                                <a:pt x="16322" y="6098"/>
                                <a:pt x="16322" y="6165"/>
                              </a:cubicBezTo>
                              <a:cubicBezTo>
                                <a:pt x="16325" y="6305"/>
                                <a:pt x="16319" y="6364"/>
                                <a:pt x="16319" y="6364"/>
                              </a:cubicBezTo>
                              <a:cubicBezTo>
                                <a:pt x="16319" y="6364"/>
                                <a:pt x="16319" y="6364"/>
                                <a:pt x="16398" y="6259"/>
                              </a:cubicBezTo>
                              <a:cubicBezTo>
                                <a:pt x="16646" y="5947"/>
                                <a:pt x="16666" y="5629"/>
                                <a:pt x="16657" y="5464"/>
                              </a:cubicBezTo>
                              <a:cubicBezTo>
                                <a:pt x="16725" y="5681"/>
                                <a:pt x="16794" y="5933"/>
                                <a:pt x="16843" y="6210"/>
                              </a:cubicBezTo>
                              <a:cubicBezTo>
                                <a:pt x="16562" y="6263"/>
                                <a:pt x="16466" y="6662"/>
                                <a:pt x="16434" y="6854"/>
                              </a:cubicBezTo>
                              <a:cubicBezTo>
                                <a:pt x="16330" y="6879"/>
                                <a:pt x="16178" y="6925"/>
                                <a:pt x="16025" y="7026"/>
                              </a:cubicBezTo>
                              <a:cubicBezTo>
                                <a:pt x="16022" y="7030"/>
                                <a:pt x="16017" y="7030"/>
                                <a:pt x="16014" y="7033"/>
                              </a:cubicBezTo>
                              <a:cubicBezTo>
                                <a:pt x="16107" y="6865"/>
                                <a:pt x="16148" y="6711"/>
                                <a:pt x="16148" y="6711"/>
                              </a:cubicBezTo>
                              <a:cubicBezTo>
                                <a:pt x="16148" y="6711"/>
                                <a:pt x="15978" y="6798"/>
                                <a:pt x="15831" y="6988"/>
                              </a:cubicBezTo>
                              <a:cubicBezTo>
                                <a:pt x="15845" y="6946"/>
                                <a:pt x="15859" y="6900"/>
                                <a:pt x="15869" y="6854"/>
                              </a:cubicBezTo>
                              <a:cubicBezTo>
                                <a:pt x="15965" y="6483"/>
                                <a:pt x="15932" y="6136"/>
                                <a:pt x="15932" y="6136"/>
                              </a:cubicBezTo>
                              <a:cubicBezTo>
                                <a:pt x="15932" y="6136"/>
                                <a:pt x="15747" y="6392"/>
                                <a:pt x="15654" y="6763"/>
                              </a:cubicBezTo>
                              <a:cubicBezTo>
                                <a:pt x="15654" y="6767"/>
                                <a:pt x="15651" y="6774"/>
                                <a:pt x="15651" y="6777"/>
                              </a:cubicBezTo>
                              <a:cubicBezTo>
                                <a:pt x="15624" y="6574"/>
                                <a:pt x="15567" y="6427"/>
                                <a:pt x="15567" y="6427"/>
                              </a:cubicBezTo>
                              <a:cubicBezTo>
                                <a:pt x="15567" y="6427"/>
                                <a:pt x="15496" y="6641"/>
                                <a:pt x="15496" y="6911"/>
                              </a:cubicBezTo>
                              <a:cubicBezTo>
                                <a:pt x="15482" y="6869"/>
                                <a:pt x="15466" y="6823"/>
                                <a:pt x="15450" y="6781"/>
                              </a:cubicBezTo>
                              <a:cubicBezTo>
                                <a:pt x="15313" y="6434"/>
                                <a:pt x="15101" y="6217"/>
                                <a:pt x="15101" y="6217"/>
                              </a:cubicBezTo>
                              <a:cubicBezTo>
                                <a:pt x="15101" y="6217"/>
                                <a:pt x="15112" y="6564"/>
                                <a:pt x="15248" y="6914"/>
                              </a:cubicBezTo>
                              <a:cubicBezTo>
                                <a:pt x="15251" y="6918"/>
                                <a:pt x="15251" y="6925"/>
                                <a:pt x="15253" y="6928"/>
                              </a:cubicBezTo>
                              <a:cubicBezTo>
                                <a:pt x="15122" y="6809"/>
                                <a:pt x="15003" y="6756"/>
                                <a:pt x="15003" y="6756"/>
                              </a:cubicBezTo>
                              <a:cubicBezTo>
                                <a:pt x="15003" y="6756"/>
                                <a:pt x="15071" y="6970"/>
                                <a:pt x="15218" y="7163"/>
                              </a:cubicBezTo>
                              <a:cubicBezTo>
                                <a:pt x="15185" y="7145"/>
                                <a:pt x="15150" y="7128"/>
                                <a:pt x="15114" y="7114"/>
                              </a:cubicBezTo>
                              <a:cubicBezTo>
                                <a:pt x="14825" y="6991"/>
                                <a:pt x="14555" y="7033"/>
                                <a:pt x="14555" y="7033"/>
                              </a:cubicBezTo>
                              <a:cubicBezTo>
                                <a:pt x="14555" y="7033"/>
                                <a:pt x="14754" y="7271"/>
                                <a:pt x="15043" y="7390"/>
                              </a:cubicBezTo>
                              <a:cubicBezTo>
                                <a:pt x="15046" y="7390"/>
                                <a:pt x="15052" y="7394"/>
                                <a:pt x="15054" y="7394"/>
                              </a:cubicBezTo>
                              <a:cubicBezTo>
                                <a:pt x="14896" y="7429"/>
                                <a:pt x="14782" y="7502"/>
                                <a:pt x="14782" y="7502"/>
                              </a:cubicBezTo>
                              <a:cubicBezTo>
                                <a:pt x="14782" y="7502"/>
                                <a:pt x="14948" y="7594"/>
                                <a:pt x="15158" y="7594"/>
                              </a:cubicBezTo>
                              <a:cubicBezTo>
                                <a:pt x="15125" y="7611"/>
                                <a:pt x="15090" y="7632"/>
                                <a:pt x="15057" y="7653"/>
                              </a:cubicBezTo>
                              <a:cubicBezTo>
                                <a:pt x="14787" y="7828"/>
                                <a:pt x="14618" y="8101"/>
                                <a:pt x="14618" y="8101"/>
                              </a:cubicBezTo>
                              <a:cubicBezTo>
                                <a:pt x="14618" y="8101"/>
                                <a:pt x="14853" y="8091"/>
                                <a:pt x="15106" y="7944"/>
                              </a:cubicBezTo>
                              <a:cubicBezTo>
                                <a:pt x="15109" y="7965"/>
                                <a:pt x="15114" y="7986"/>
                                <a:pt x="15120" y="8007"/>
                              </a:cubicBezTo>
                              <a:cubicBezTo>
                                <a:pt x="15065" y="8129"/>
                                <a:pt x="15041" y="8224"/>
                                <a:pt x="15041" y="8224"/>
                              </a:cubicBezTo>
                              <a:cubicBezTo>
                                <a:pt x="15041" y="8224"/>
                                <a:pt x="15095" y="8196"/>
                                <a:pt x="15166" y="8136"/>
                              </a:cubicBezTo>
                              <a:cubicBezTo>
                                <a:pt x="15196" y="8203"/>
                                <a:pt x="15234" y="8256"/>
                                <a:pt x="15272" y="8301"/>
                              </a:cubicBezTo>
                              <a:cubicBezTo>
                                <a:pt x="15237" y="8550"/>
                                <a:pt x="15251" y="8749"/>
                                <a:pt x="15253" y="8788"/>
                              </a:cubicBezTo>
                              <a:cubicBezTo>
                                <a:pt x="15188" y="8742"/>
                                <a:pt x="15142" y="8728"/>
                                <a:pt x="15142" y="8728"/>
                              </a:cubicBezTo>
                              <a:cubicBezTo>
                                <a:pt x="15090" y="9338"/>
                                <a:pt x="15485" y="9534"/>
                                <a:pt x="15591" y="9572"/>
                              </a:cubicBezTo>
                              <a:cubicBezTo>
                                <a:pt x="15619" y="9814"/>
                                <a:pt x="15651" y="10056"/>
                                <a:pt x="15690" y="10290"/>
                              </a:cubicBezTo>
                              <a:cubicBezTo>
                                <a:pt x="15526" y="9877"/>
                                <a:pt x="15237" y="9839"/>
                                <a:pt x="15237" y="9839"/>
                              </a:cubicBezTo>
                              <a:cubicBezTo>
                                <a:pt x="15248" y="10406"/>
                                <a:pt x="15621" y="10532"/>
                                <a:pt x="15733" y="10557"/>
                              </a:cubicBezTo>
                              <a:cubicBezTo>
                                <a:pt x="15763" y="10725"/>
                                <a:pt x="15793" y="10889"/>
                                <a:pt x="15826" y="11047"/>
                              </a:cubicBezTo>
                              <a:cubicBezTo>
                                <a:pt x="15815" y="11058"/>
                                <a:pt x="15804" y="11068"/>
                                <a:pt x="15793" y="11082"/>
                              </a:cubicBezTo>
                              <a:cubicBezTo>
                                <a:pt x="15643" y="10833"/>
                                <a:pt x="15450" y="10791"/>
                                <a:pt x="15450" y="10791"/>
                              </a:cubicBezTo>
                              <a:cubicBezTo>
                                <a:pt x="15439" y="11103"/>
                                <a:pt x="15542" y="11296"/>
                                <a:pt x="15657" y="11411"/>
                              </a:cubicBezTo>
                              <a:cubicBezTo>
                                <a:pt x="15643" y="11471"/>
                                <a:pt x="15635" y="11534"/>
                                <a:pt x="15627" y="11600"/>
                              </a:cubicBezTo>
                              <a:cubicBezTo>
                                <a:pt x="15610" y="11579"/>
                                <a:pt x="15591" y="11558"/>
                                <a:pt x="15575" y="11541"/>
                              </a:cubicBezTo>
                              <a:cubicBezTo>
                                <a:pt x="15433" y="11292"/>
                                <a:pt x="15264" y="11159"/>
                                <a:pt x="15155" y="11233"/>
                              </a:cubicBezTo>
                              <a:cubicBezTo>
                                <a:pt x="15068" y="11289"/>
                                <a:pt x="15038" y="11464"/>
                                <a:pt x="15068" y="11684"/>
                              </a:cubicBezTo>
                              <a:cubicBezTo>
                                <a:pt x="14899" y="11628"/>
                                <a:pt x="14760" y="11649"/>
                                <a:pt x="14708" y="11755"/>
                              </a:cubicBezTo>
                              <a:cubicBezTo>
                                <a:pt x="14700" y="11769"/>
                                <a:pt x="14697" y="11786"/>
                                <a:pt x="14694" y="11800"/>
                              </a:cubicBezTo>
                              <a:cubicBezTo>
                                <a:pt x="14667" y="11698"/>
                                <a:pt x="14640" y="11590"/>
                                <a:pt x="14618" y="11481"/>
                              </a:cubicBezTo>
                              <a:cubicBezTo>
                                <a:pt x="14656" y="11471"/>
                                <a:pt x="14744" y="11450"/>
                                <a:pt x="14825" y="11401"/>
                              </a:cubicBezTo>
                              <a:cubicBezTo>
                                <a:pt x="14907" y="11355"/>
                                <a:pt x="14986" y="11285"/>
                                <a:pt x="15013" y="11184"/>
                              </a:cubicBezTo>
                              <a:cubicBezTo>
                                <a:pt x="15032" y="11184"/>
                                <a:pt x="15052" y="11180"/>
                                <a:pt x="15071" y="11170"/>
                              </a:cubicBezTo>
                              <a:cubicBezTo>
                                <a:pt x="15136" y="11135"/>
                                <a:pt x="15163" y="11036"/>
                                <a:pt x="15136" y="10952"/>
                              </a:cubicBezTo>
                              <a:cubicBezTo>
                                <a:pt x="15109" y="10868"/>
                                <a:pt x="15032" y="10833"/>
                                <a:pt x="14967" y="10868"/>
                              </a:cubicBezTo>
                              <a:cubicBezTo>
                                <a:pt x="14902" y="10903"/>
                                <a:pt x="14874" y="11001"/>
                                <a:pt x="14902" y="11086"/>
                              </a:cubicBezTo>
                              <a:cubicBezTo>
                                <a:pt x="14918" y="11131"/>
                                <a:pt x="14945" y="11159"/>
                                <a:pt x="14978" y="11173"/>
                              </a:cubicBezTo>
                              <a:cubicBezTo>
                                <a:pt x="14926" y="11348"/>
                                <a:pt x="14678" y="11418"/>
                                <a:pt x="14610" y="11432"/>
                              </a:cubicBezTo>
                              <a:cubicBezTo>
                                <a:pt x="14574" y="11250"/>
                                <a:pt x="14555" y="11072"/>
                                <a:pt x="14572" y="10945"/>
                              </a:cubicBezTo>
                              <a:cubicBezTo>
                                <a:pt x="14594" y="10949"/>
                                <a:pt x="14615" y="10945"/>
                                <a:pt x="14637" y="10931"/>
                              </a:cubicBezTo>
                              <a:cubicBezTo>
                                <a:pt x="14703" y="10896"/>
                                <a:pt x="14730" y="10798"/>
                                <a:pt x="14703" y="10714"/>
                              </a:cubicBezTo>
                              <a:cubicBezTo>
                                <a:pt x="14675" y="10630"/>
                                <a:pt x="14599" y="10595"/>
                                <a:pt x="14534" y="10630"/>
                              </a:cubicBezTo>
                              <a:cubicBezTo>
                                <a:pt x="14468" y="10665"/>
                                <a:pt x="14441" y="10763"/>
                                <a:pt x="14468" y="10847"/>
                              </a:cubicBezTo>
                              <a:cubicBezTo>
                                <a:pt x="14482" y="10889"/>
                                <a:pt x="14506" y="10917"/>
                                <a:pt x="14536" y="10931"/>
                              </a:cubicBezTo>
                              <a:cubicBezTo>
                                <a:pt x="14515" y="11100"/>
                                <a:pt x="14550" y="11338"/>
                                <a:pt x="14599" y="11555"/>
                              </a:cubicBezTo>
                              <a:cubicBezTo>
                                <a:pt x="14504" y="11450"/>
                                <a:pt x="14283" y="11194"/>
                                <a:pt x="14253" y="11008"/>
                              </a:cubicBezTo>
                              <a:cubicBezTo>
                                <a:pt x="14258" y="11005"/>
                                <a:pt x="14266" y="11005"/>
                                <a:pt x="14272" y="11001"/>
                              </a:cubicBezTo>
                              <a:cubicBezTo>
                                <a:pt x="14337" y="10966"/>
                                <a:pt x="14365" y="10868"/>
                                <a:pt x="14337" y="10784"/>
                              </a:cubicBezTo>
                              <a:cubicBezTo>
                                <a:pt x="14332" y="10767"/>
                                <a:pt x="14324" y="10753"/>
                                <a:pt x="14315" y="10742"/>
                              </a:cubicBezTo>
                              <a:cubicBezTo>
                                <a:pt x="14403" y="10361"/>
                                <a:pt x="14307" y="10098"/>
                                <a:pt x="14250" y="9986"/>
                              </a:cubicBezTo>
                              <a:cubicBezTo>
                                <a:pt x="14280" y="10014"/>
                                <a:pt x="14307" y="10045"/>
                                <a:pt x="14335" y="10077"/>
                              </a:cubicBezTo>
                              <a:cubicBezTo>
                                <a:pt x="14389" y="10483"/>
                                <a:pt x="14790" y="10560"/>
                                <a:pt x="14891" y="10581"/>
                              </a:cubicBezTo>
                              <a:cubicBezTo>
                                <a:pt x="14994" y="10599"/>
                                <a:pt x="15041" y="10616"/>
                                <a:pt x="15041" y="10616"/>
                              </a:cubicBezTo>
                              <a:cubicBezTo>
                                <a:pt x="15041" y="10616"/>
                                <a:pt x="15041" y="10616"/>
                                <a:pt x="14975" y="10504"/>
                              </a:cubicBezTo>
                              <a:cubicBezTo>
                                <a:pt x="14749" y="10087"/>
                                <a:pt x="14463" y="10056"/>
                                <a:pt x="14367" y="10056"/>
                              </a:cubicBezTo>
                              <a:cubicBezTo>
                                <a:pt x="14299" y="9982"/>
                                <a:pt x="14231" y="9912"/>
                                <a:pt x="14160" y="9846"/>
                              </a:cubicBezTo>
                              <a:cubicBezTo>
                                <a:pt x="14340" y="9888"/>
                                <a:pt x="14531" y="9814"/>
                                <a:pt x="14599" y="9786"/>
                              </a:cubicBezTo>
                              <a:cubicBezTo>
                                <a:pt x="14705" y="9744"/>
                                <a:pt x="14752" y="9734"/>
                                <a:pt x="14752" y="9734"/>
                              </a:cubicBezTo>
                              <a:cubicBezTo>
                                <a:pt x="14752" y="9734"/>
                                <a:pt x="14752" y="9734"/>
                                <a:pt x="14651" y="9664"/>
                              </a:cubicBezTo>
                              <a:cubicBezTo>
                                <a:pt x="14226" y="9359"/>
                                <a:pt x="13915" y="9597"/>
                                <a:pt x="13890" y="9618"/>
                              </a:cubicBezTo>
                              <a:cubicBezTo>
                                <a:pt x="13770" y="9527"/>
                                <a:pt x="13648" y="9450"/>
                                <a:pt x="13525" y="9383"/>
                              </a:cubicBezTo>
                              <a:cubicBezTo>
                                <a:pt x="13702" y="9369"/>
                                <a:pt x="13868" y="9250"/>
                                <a:pt x="13926" y="9208"/>
                              </a:cubicBezTo>
                              <a:cubicBezTo>
                                <a:pt x="14021" y="9138"/>
                                <a:pt x="14067" y="9114"/>
                                <a:pt x="14067" y="9114"/>
                              </a:cubicBezTo>
                              <a:cubicBezTo>
                                <a:pt x="14067" y="9114"/>
                                <a:pt x="14067" y="9114"/>
                                <a:pt x="13956" y="9075"/>
                              </a:cubicBezTo>
                              <a:cubicBezTo>
                                <a:pt x="13500" y="8896"/>
                                <a:pt x="13239" y="9194"/>
                                <a:pt x="13203" y="9236"/>
                              </a:cubicBezTo>
                              <a:cubicBezTo>
                                <a:pt x="13149" y="9215"/>
                                <a:pt x="13097" y="9194"/>
                                <a:pt x="13042" y="9177"/>
                              </a:cubicBezTo>
                              <a:cubicBezTo>
                                <a:pt x="13042" y="9159"/>
                                <a:pt x="13040" y="9142"/>
                                <a:pt x="13040" y="9121"/>
                              </a:cubicBezTo>
                              <a:cubicBezTo>
                                <a:pt x="13220" y="9044"/>
                                <a:pt x="13364" y="8865"/>
                                <a:pt x="13416" y="8798"/>
                              </a:cubicBezTo>
                              <a:cubicBezTo>
                                <a:pt x="13500" y="8690"/>
                                <a:pt x="13541" y="8651"/>
                                <a:pt x="13541" y="8651"/>
                              </a:cubicBezTo>
                              <a:cubicBezTo>
                                <a:pt x="13541" y="8651"/>
                                <a:pt x="13541" y="8651"/>
                                <a:pt x="13528" y="8651"/>
                              </a:cubicBezTo>
                              <a:cubicBezTo>
                                <a:pt x="13536" y="8641"/>
                                <a:pt x="13541" y="8627"/>
                                <a:pt x="13547" y="8613"/>
                              </a:cubicBezTo>
                              <a:cubicBezTo>
                                <a:pt x="13560" y="8700"/>
                                <a:pt x="13588" y="8742"/>
                                <a:pt x="13618" y="8690"/>
                              </a:cubicBezTo>
                              <a:cubicBezTo>
                                <a:pt x="13628" y="8672"/>
                                <a:pt x="13637" y="8648"/>
                                <a:pt x="13642" y="8620"/>
                              </a:cubicBezTo>
                              <a:cubicBezTo>
                                <a:pt x="13672" y="8700"/>
                                <a:pt x="13705" y="8739"/>
                                <a:pt x="13727" y="8679"/>
                              </a:cubicBezTo>
                              <a:cubicBezTo>
                                <a:pt x="13735" y="8655"/>
                                <a:pt x="13738" y="8623"/>
                                <a:pt x="13738" y="8588"/>
                              </a:cubicBezTo>
                              <a:cubicBezTo>
                                <a:pt x="13784" y="8665"/>
                                <a:pt x="13825" y="8697"/>
                                <a:pt x="13836" y="8630"/>
                              </a:cubicBezTo>
                              <a:cubicBezTo>
                                <a:pt x="13849" y="8525"/>
                                <a:pt x="13770" y="8336"/>
                                <a:pt x="13705" y="8210"/>
                              </a:cubicBezTo>
                              <a:cubicBezTo>
                                <a:pt x="13705" y="8203"/>
                                <a:pt x="13694" y="8122"/>
                                <a:pt x="13672" y="8073"/>
                              </a:cubicBezTo>
                              <a:cubicBezTo>
                                <a:pt x="13672" y="8073"/>
                                <a:pt x="13672" y="8073"/>
                                <a:pt x="13672" y="8073"/>
                              </a:cubicBezTo>
                              <a:cubicBezTo>
                                <a:pt x="13686" y="7996"/>
                                <a:pt x="13697" y="7919"/>
                                <a:pt x="13708" y="7842"/>
                              </a:cubicBezTo>
                              <a:cubicBezTo>
                                <a:pt x="13721" y="7877"/>
                                <a:pt x="13743" y="7916"/>
                                <a:pt x="13773" y="7944"/>
                              </a:cubicBezTo>
                              <a:cubicBezTo>
                                <a:pt x="13773" y="7965"/>
                                <a:pt x="13781" y="8000"/>
                                <a:pt x="13803" y="8049"/>
                              </a:cubicBezTo>
                              <a:cubicBezTo>
                                <a:pt x="13836" y="8213"/>
                                <a:pt x="13958" y="8378"/>
                                <a:pt x="13964" y="8284"/>
                              </a:cubicBezTo>
                              <a:cubicBezTo>
                                <a:pt x="13964" y="8266"/>
                                <a:pt x="13961" y="8248"/>
                                <a:pt x="13956" y="8227"/>
                              </a:cubicBezTo>
                              <a:cubicBezTo>
                                <a:pt x="13997" y="8263"/>
                                <a:pt x="14029" y="8270"/>
                                <a:pt x="14024" y="8224"/>
                              </a:cubicBezTo>
                              <a:cubicBezTo>
                                <a:pt x="14021" y="8210"/>
                                <a:pt x="14016" y="8192"/>
                                <a:pt x="14010" y="8178"/>
                              </a:cubicBezTo>
                              <a:cubicBezTo>
                                <a:pt x="14054" y="8196"/>
                                <a:pt x="14084" y="8192"/>
                                <a:pt x="14070" y="8150"/>
                              </a:cubicBezTo>
                              <a:cubicBezTo>
                                <a:pt x="14065" y="8136"/>
                                <a:pt x="14057" y="8122"/>
                                <a:pt x="14048" y="8108"/>
                              </a:cubicBezTo>
                              <a:cubicBezTo>
                                <a:pt x="14095" y="8115"/>
                                <a:pt x="14125" y="8101"/>
                                <a:pt x="14103" y="8066"/>
                              </a:cubicBezTo>
                              <a:cubicBezTo>
                                <a:pt x="14095" y="8052"/>
                                <a:pt x="14081" y="8038"/>
                                <a:pt x="14065" y="8028"/>
                              </a:cubicBezTo>
                              <a:cubicBezTo>
                                <a:pt x="14116" y="8021"/>
                                <a:pt x="14144" y="8000"/>
                                <a:pt x="14116" y="7968"/>
                              </a:cubicBezTo>
                              <a:cubicBezTo>
                                <a:pt x="14073" y="7923"/>
                                <a:pt x="13961" y="7919"/>
                                <a:pt x="13882" y="7923"/>
                              </a:cubicBezTo>
                              <a:cubicBezTo>
                                <a:pt x="13879" y="7923"/>
                                <a:pt x="13827" y="7895"/>
                                <a:pt x="13795" y="7905"/>
                              </a:cubicBezTo>
                              <a:cubicBezTo>
                                <a:pt x="13754" y="7870"/>
                                <a:pt x="13729" y="7797"/>
                                <a:pt x="13718" y="7758"/>
                              </a:cubicBezTo>
                              <a:cubicBezTo>
                                <a:pt x="13732" y="7636"/>
                                <a:pt x="13743" y="7516"/>
                                <a:pt x="13748" y="7397"/>
                              </a:cubicBezTo>
                              <a:cubicBezTo>
                                <a:pt x="13773" y="7432"/>
                                <a:pt x="13811" y="7474"/>
                                <a:pt x="13855" y="7488"/>
                              </a:cubicBezTo>
                              <a:cubicBezTo>
                                <a:pt x="13860" y="7509"/>
                                <a:pt x="13877" y="7537"/>
                                <a:pt x="13909" y="7576"/>
                              </a:cubicBezTo>
                              <a:cubicBezTo>
                                <a:pt x="13983" y="7716"/>
                                <a:pt x="14141" y="7821"/>
                                <a:pt x="14119" y="7730"/>
                              </a:cubicBezTo>
                              <a:cubicBezTo>
                                <a:pt x="14116" y="7716"/>
                                <a:pt x="14108" y="7699"/>
                                <a:pt x="14097" y="7681"/>
                              </a:cubicBezTo>
                              <a:cubicBezTo>
                                <a:pt x="14146" y="7699"/>
                                <a:pt x="14179" y="7688"/>
                                <a:pt x="14160" y="7650"/>
                              </a:cubicBezTo>
                              <a:cubicBezTo>
                                <a:pt x="14155" y="7636"/>
                                <a:pt x="14146" y="7625"/>
                                <a:pt x="14136" y="7611"/>
                              </a:cubicBezTo>
                              <a:cubicBezTo>
                                <a:pt x="14182" y="7611"/>
                                <a:pt x="14206" y="7594"/>
                                <a:pt x="14185" y="7562"/>
                              </a:cubicBezTo>
                              <a:cubicBezTo>
                                <a:pt x="14176" y="7551"/>
                                <a:pt x="14166" y="7541"/>
                                <a:pt x="14152" y="7534"/>
                              </a:cubicBezTo>
                              <a:cubicBezTo>
                                <a:pt x="14198" y="7520"/>
                                <a:pt x="14220" y="7495"/>
                                <a:pt x="14193" y="7471"/>
                              </a:cubicBezTo>
                              <a:cubicBezTo>
                                <a:pt x="14182" y="7460"/>
                                <a:pt x="14166" y="7453"/>
                                <a:pt x="14146" y="7450"/>
                              </a:cubicBezTo>
                              <a:cubicBezTo>
                                <a:pt x="14193" y="7422"/>
                                <a:pt x="14215" y="7390"/>
                                <a:pt x="14179" y="7373"/>
                              </a:cubicBezTo>
                              <a:cubicBezTo>
                                <a:pt x="14127" y="7348"/>
                                <a:pt x="14021" y="7390"/>
                                <a:pt x="13947" y="7429"/>
                              </a:cubicBezTo>
                              <a:cubicBezTo>
                                <a:pt x="13942" y="7429"/>
                                <a:pt x="13887" y="7425"/>
                                <a:pt x="13860" y="7450"/>
                              </a:cubicBezTo>
                              <a:cubicBezTo>
                                <a:pt x="13806" y="7432"/>
                                <a:pt x="13762" y="7362"/>
                                <a:pt x="13746" y="7334"/>
                              </a:cubicBezTo>
                              <a:cubicBezTo>
                                <a:pt x="13765" y="6851"/>
                                <a:pt x="13724" y="6389"/>
                                <a:pt x="13645" y="5961"/>
                              </a:cubicBezTo>
                              <a:cubicBezTo>
                                <a:pt x="13751" y="6200"/>
                                <a:pt x="13934" y="6599"/>
                                <a:pt x="14114" y="6928"/>
                              </a:cubicBezTo>
                              <a:cubicBezTo>
                                <a:pt x="14114" y="6928"/>
                                <a:pt x="14114" y="6925"/>
                                <a:pt x="14114" y="6925"/>
                              </a:cubicBezTo>
                              <a:cubicBezTo>
                                <a:pt x="14108" y="6872"/>
                                <a:pt x="14005" y="6073"/>
                                <a:pt x="13612" y="5786"/>
                              </a:cubicBezTo>
                              <a:cubicBezTo>
                                <a:pt x="13492" y="5219"/>
                                <a:pt x="13310" y="4718"/>
                                <a:pt x="13132" y="4319"/>
                              </a:cubicBezTo>
                              <a:cubicBezTo>
                                <a:pt x="13119" y="4287"/>
                                <a:pt x="13102" y="4256"/>
                                <a:pt x="13089" y="4224"/>
                              </a:cubicBezTo>
                              <a:cubicBezTo>
                                <a:pt x="13146" y="4263"/>
                                <a:pt x="13228" y="4319"/>
                                <a:pt x="13320" y="4392"/>
                              </a:cubicBezTo>
                              <a:cubicBezTo>
                                <a:pt x="13353" y="4732"/>
                                <a:pt x="13628" y="5005"/>
                                <a:pt x="13708" y="5075"/>
                              </a:cubicBezTo>
                              <a:cubicBezTo>
                                <a:pt x="13648" y="5135"/>
                                <a:pt x="13577" y="5215"/>
                                <a:pt x="13566" y="5278"/>
                              </a:cubicBezTo>
                              <a:cubicBezTo>
                                <a:pt x="13558" y="5324"/>
                                <a:pt x="13593" y="5317"/>
                                <a:pt x="13634" y="5282"/>
                              </a:cubicBezTo>
                              <a:cubicBezTo>
                                <a:pt x="13628" y="5303"/>
                                <a:pt x="13623" y="5324"/>
                                <a:pt x="13623" y="5341"/>
                              </a:cubicBezTo>
                              <a:cubicBezTo>
                                <a:pt x="13626" y="5387"/>
                                <a:pt x="13653" y="5373"/>
                                <a:pt x="13686" y="5331"/>
                              </a:cubicBezTo>
                              <a:cubicBezTo>
                                <a:pt x="13683" y="5348"/>
                                <a:pt x="13686" y="5366"/>
                                <a:pt x="13688" y="5380"/>
                              </a:cubicBezTo>
                              <a:cubicBezTo>
                                <a:pt x="13697" y="5422"/>
                                <a:pt x="13724" y="5404"/>
                                <a:pt x="13748" y="5352"/>
                              </a:cubicBezTo>
                              <a:cubicBezTo>
                                <a:pt x="13751" y="5369"/>
                                <a:pt x="13754" y="5387"/>
                                <a:pt x="13759" y="5401"/>
                              </a:cubicBezTo>
                              <a:cubicBezTo>
                                <a:pt x="13776" y="5443"/>
                                <a:pt x="13800" y="5411"/>
                                <a:pt x="13814" y="5348"/>
                              </a:cubicBezTo>
                              <a:cubicBezTo>
                                <a:pt x="13819" y="5369"/>
                                <a:pt x="13827" y="5383"/>
                                <a:pt x="13836" y="5397"/>
                              </a:cubicBezTo>
                              <a:cubicBezTo>
                                <a:pt x="13885" y="5467"/>
                                <a:pt x="13901" y="5240"/>
                                <a:pt x="13847" y="5086"/>
                              </a:cubicBezTo>
                              <a:cubicBezTo>
                                <a:pt x="13838" y="5026"/>
                                <a:pt x="13830" y="4995"/>
                                <a:pt x="13817" y="4977"/>
                              </a:cubicBezTo>
                              <a:cubicBezTo>
                                <a:pt x="13822" y="4949"/>
                                <a:pt x="13825" y="4918"/>
                                <a:pt x="13822" y="4890"/>
                              </a:cubicBezTo>
                              <a:cubicBezTo>
                                <a:pt x="13898" y="4988"/>
                                <a:pt x="13969" y="5093"/>
                                <a:pt x="14032" y="5208"/>
                              </a:cubicBezTo>
                              <a:cubicBezTo>
                                <a:pt x="14029" y="5254"/>
                                <a:pt x="14021" y="5320"/>
                                <a:pt x="13994" y="5362"/>
                              </a:cubicBezTo>
                              <a:cubicBezTo>
                                <a:pt x="13961" y="5362"/>
                                <a:pt x="13920" y="5408"/>
                                <a:pt x="13915" y="5411"/>
                              </a:cubicBezTo>
                              <a:cubicBezTo>
                                <a:pt x="13838" y="5436"/>
                                <a:pt x="13732" y="5482"/>
                                <a:pt x="13702" y="5541"/>
                              </a:cubicBezTo>
                              <a:cubicBezTo>
                                <a:pt x="13683" y="5580"/>
                                <a:pt x="13716" y="5590"/>
                                <a:pt x="13765" y="5580"/>
                              </a:cubicBezTo>
                              <a:cubicBezTo>
                                <a:pt x="13751" y="5597"/>
                                <a:pt x="13743" y="5615"/>
                                <a:pt x="13738" y="5632"/>
                              </a:cubicBezTo>
                              <a:cubicBezTo>
                                <a:pt x="13727" y="5674"/>
                                <a:pt x="13757" y="5678"/>
                                <a:pt x="13800" y="5653"/>
                              </a:cubicBezTo>
                              <a:cubicBezTo>
                                <a:pt x="13795" y="5671"/>
                                <a:pt x="13789" y="5685"/>
                                <a:pt x="13787" y="5702"/>
                              </a:cubicBezTo>
                              <a:cubicBezTo>
                                <a:pt x="13784" y="5744"/>
                                <a:pt x="13811" y="5741"/>
                                <a:pt x="13849" y="5706"/>
                              </a:cubicBezTo>
                              <a:cubicBezTo>
                                <a:pt x="13847" y="5723"/>
                                <a:pt x="13844" y="5741"/>
                                <a:pt x="13847" y="5755"/>
                              </a:cubicBezTo>
                              <a:cubicBezTo>
                                <a:pt x="13852" y="5800"/>
                                <a:pt x="13882" y="5783"/>
                                <a:pt x="13912" y="5734"/>
                              </a:cubicBezTo>
                              <a:cubicBezTo>
                                <a:pt x="13912" y="5755"/>
                                <a:pt x="13912" y="5772"/>
                                <a:pt x="13917" y="5790"/>
                              </a:cubicBezTo>
                              <a:cubicBezTo>
                                <a:pt x="13942" y="5877"/>
                                <a:pt x="14024" y="5674"/>
                                <a:pt x="14018" y="5506"/>
                              </a:cubicBezTo>
                              <a:cubicBezTo>
                                <a:pt x="14029" y="5450"/>
                                <a:pt x="14029" y="5415"/>
                                <a:pt x="14021" y="5394"/>
                              </a:cubicBezTo>
                              <a:cubicBezTo>
                                <a:pt x="14043" y="5359"/>
                                <a:pt x="14054" y="5313"/>
                                <a:pt x="14062" y="5271"/>
                              </a:cubicBezTo>
                              <a:cubicBezTo>
                                <a:pt x="14106" y="5362"/>
                                <a:pt x="14144" y="5457"/>
                                <a:pt x="14174" y="5555"/>
                              </a:cubicBezTo>
                              <a:cubicBezTo>
                                <a:pt x="14152" y="5597"/>
                                <a:pt x="14144" y="5667"/>
                                <a:pt x="14144" y="5674"/>
                              </a:cubicBezTo>
                              <a:cubicBezTo>
                                <a:pt x="14086" y="5786"/>
                                <a:pt x="14010" y="5954"/>
                                <a:pt x="14024" y="6052"/>
                              </a:cubicBezTo>
                              <a:cubicBezTo>
                                <a:pt x="14032" y="6112"/>
                                <a:pt x="14070" y="6087"/>
                                <a:pt x="14111" y="6017"/>
                              </a:cubicBezTo>
                              <a:cubicBezTo>
                                <a:pt x="14111" y="6049"/>
                                <a:pt x="14114" y="6077"/>
                                <a:pt x="14122" y="6098"/>
                              </a:cubicBezTo>
                              <a:cubicBezTo>
                                <a:pt x="14141" y="6154"/>
                                <a:pt x="14171" y="6119"/>
                                <a:pt x="14198" y="6045"/>
                              </a:cubicBezTo>
                              <a:cubicBezTo>
                                <a:pt x="14204" y="6070"/>
                                <a:pt x="14209" y="6091"/>
                                <a:pt x="14220" y="6108"/>
                              </a:cubicBezTo>
                              <a:cubicBezTo>
                                <a:pt x="14247" y="6157"/>
                                <a:pt x="14272" y="6115"/>
                                <a:pt x="14285" y="6038"/>
                              </a:cubicBezTo>
                              <a:cubicBezTo>
                                <a:pt x="14294" y="6059"/>
                                <a:pt x="14305" y="6080"/>
                                <a:pt x="14318" y="6091"/>
                              </a:cubicBezTo>
                              <a:cubicBezTo>
                                <a:pt x="14354" y="6133"/>
                                <a:pt x="14370" y="6080"/>
                                <a:pt x="14367" y="5993"/>
                              </a:cubicBezTo>
                              <a:cubicBezTo>
                                <a:pt x="14381" y="6014"/>
                                <a:pt x="14397" y="6031"/>
                                <a:pt x="14411" y="6042"/>
                              </a:cubicBezTo>
                              <a:cubicBezTo>
                                <a:pt x="14498" y="6098"/>
                                <a:pt x="14435" y="5807"/>
                                <a:pt x="14313" y="5643"/>
                              </a:cubicBezTo>
                              <a:cubicBezTo>
                                <a:pt x="14288" y="5583"/>
                                <a:pt x="14266" y="5548"/>
                                <a:pt x="14247" y="5531"/>
                              </a:cubicBezTo>
                              <a:cubicBezTo>
                                <a:pt x="14247" y="5531"/>
                                <a:pt x="14247" y="5531"/>
                                <a:pt x="14247" y="5531"/>
                              </a:cubicBezTo>
                              <a:cubicBezTo>
                                <a:pt x="14220" y="5436"/>
                                <a:pt x="14185" y="5348"/>
                                <a:pt x="14146" y="5261"/>
                              </a:cubicBezTo>
                              <a:cubicBezTo>
                                <a:pt x="14176" y="5282"/>
                                <a:pt x="14215" y="5303"/>
                                <a:pt x="14253" y="5303"/>
                              </a:cubicBezTo>
                              <a:cubicBezTo>
                                <a:pt x="14261" y="5320"/>
                                <a:pt x="14283" y="5345"/>
                                <a:pt x="14324" y="5369"/>
                              </a:cubicBezTo>
                              <a:cubicBezTo>
                                <a:pt x="14425" y="5482"/>
                                <a:pt x="14596" y="5527"/>
                                <a:pt x="14558" y="5446"/>
                              </a:cubicBezTo>
                              <a:cubicBezTo>
                                <a:pt x="14553" y="5432"/>
                                <a:pt x="14542" y="5418"/>
                                <a:pt x="14528" y="5408"/>
                              </a:cubicBezTo>
                              <a:cubicBezTo>
                                <a:pt x="14580" y="5408"/>
                                <a:pt x="14607" y="5387"/>
                                <a:pt x="14583" y="5355"/>
                              </a:cubicBezTo>
                              <a:cubicBezTo>
                                <a:pt x="14574" y="5345"/>
                                <a:pt x="14564" y="5334"/>
                                <a:pt x="14550" y="5327"/>
                              </a:cubicBezTo>
                              <a:cubicBezTo>
                                <a:pt x="14594" y="5310"/>
                                <a:pt x="14615" y="5285"/>
                                <a:pt x="14585" y="5261"/>
                              </a:cubicBezTo>
                              <a:cubicBezTo>
                                <a:pt x="14574" y="5254"/>
                                <a:pt x="14564" y="5247"/>
                                <a:pt x="14547" y="5243"/>
                              </a:cubicBezTo>
                              <a:cubicBezTo>
                                <a:pt x="14588" y="5215"/>
                                <a:pt x="14604" y="5184"/>
                                <a:pt x="14574" y="5170"/>
                              </a:cubicBezTo>
                              <a:cubicBezTo>
                                <a:pt x="14561" y="5163"/>
                                <a:pt x="14544" y="5163"/>
                                <a:pt x="14525" y="5166"/>
                              </a:cubicBezTo>
                              <a:cubicBezTo>
                                <a:pt x="14564" y="5124"/>
                                <a:pt x="14577" y="5086"/>
                                <a:pt x="14542" y="5079"/>
                              </a:cubicBezTo>
                              <a:cubicBezTo>
                                <a:pt x="14485" y="5072"/>
                                <a:pt x="14392" y="5152"/>
                                <a:pt x="14329" y="5212"/>
                              </a:cubicBezTo>
                              <a:cubicBezTo>
                                <a:pt x="14324" y="5212"/>
                                <a:pt x="14269" y="5229"/>
                                <a:pt x="14250" y="5261"/>
                              </a:cubicBezTo>
                              <a:cubicBezTo>
                                <a:pt x="14179" y="5264"/>
                                <a:pt x="14106" y="5177"/>
                                <a:pt x="14106" y="5177"/>
                              </a:cubicBezTo>
                              <a:cubicBezTo>
                                <a:pt x="14103" y="5173"/>
                                <a:pt x="14100" y="5173"/>
                                <a:pt x="14097" y="5173"/>
                              </a:cubicBezTo>
                              <a:cubicBezTo>
                                <a:pt x="14062" y="5103"/>
                                <a:pt x="14021" y="5040"/>
                                <a:pt x="13980" y="4977"/>
                              </a:cubicBezTo>
                              <a:cubicBezTo>
                                <a:pt x="14013" y="4984"/>
                                <a:pt x="14054" y="4988"/>
                                <a:pt x="14092" y="4970"/>
                              </a:cubicBezTo>
                              <a:cubicBezTo>
                                <a:pt x="14106" y="4984"/>
                                <a:pt x="14130" y="4995"/>
                                <a:pt x="14176" y="5002"/>
                              </a:cubicBezTo>
                              <a:cubicBezTo>
                                <a:pt x="14299" y="5065"/>
                                <a:pt x="14474" y="5033"/>
                                <a:pt x="14419" y="4974"/>
                              </a:cubicBezTo>
                              <a:cubicBezTo>
                                <a:pt x="14408" y="4963"/>
                                <a:pt x="14397" y="4956"/>
                                <a:pt x="14381" y="4949"/>
                              </a:cubicBezTo>
                              <a:cubicBezTo>
                                <a:pt x="14427" y="4925"/>
                                <a:pt x="14452" y="4897"/>
                                <a:pt x="14419" y="4876"/>
                              </a:cubicBezTo>
                              <a:cubicBezTo>
                                <a:pt x="14408" y="4869"/>
                                <a:pt x="14395" y="4865"/>
                                <a:pt x="14381" y="4865"/>
                              </a:cubicBezTo>
                              <a:cubicBezTo>
                                <a:pt x="14419" y="4830"/>
                                <a:pt x="14433" y="4799"/>
                                <a:pt x="14400" y="4788"/>
                              </a:cubicBezTo>
                              <a:cubicBezTo>
                                <a:pt x="14389" y="4785"/>
                                <a:pt x="14375" y="4785"/>
                                <a:pt x="14362" y="4788"/>
                              </a:cubicBezTo>
                              <a:cubicBezTo>
                                <a:pt x="14395" y="4742"/>
                                <a:pt x="14403" y="4707"/>
                                <a:pt x="14367" y="4707"/>
                              </a:cubicBezTo>
                              <a:cubicBezTo>
                                <a:pt x="14354" y="4707"/>
                                <a:pt x="14337" y="4714"/>
                                <a:pt x="14321" y="4725"/>
                              </a:cubicBezTo>
                              <a:cubicBezTo>
                                <a:pt x="14345" y="4669"/>
                                <a:pt x="14348" y="4623"/>
                                <a:pt x="14315" y="4637"/>
                              </a:cubicBezTo>
                              <a:cubicBezTo>
                                <a:pt x="14261" y="4655"/>
                                <a:pt x="14193" y="4770"/>
                                <a:pt x="14149" y="4855"/>
                              </a:cubicBezTo>
                              <a:cubicBezTo>
                                <a:pt x="14144" y="4858"/>
                                <a:pt x="14097" y="4897"/>
                                <a:pt x="14086" y="4935"/>
                              </a:cubicBezTo>
                              <a:cubicBezTo>
                                <a:pt x="14037" y="4960"/>
                                <a:pt x="13975" y="4939"/>
                                <a:pt x="13945" y="4925"/>
                              </a:cubicBezTo>
                              <a:cubicBezTo>
                                <a:pt x="13697" y="4578"/>
                                <a:pt x="13383" y="4329"/>
                                <a:pt x="13195" y="4200"/>
                              </a:cubicBezTo>
                              <a:cubicBezTo>
                                <a:pt x="13372" y="4245"/>
                                <a:pt x="13721" y="4326"/>
                                <a:pt x="14027" y="4364"/>
                              </a:cubicBezTo>
                              <a:cubicBezTo>
                                <a:pt x="14027" y="4364"/>
                                <a:pt x="14027" y="4364"/>
                                <a:pt x="14024" y="4364"/>
                              </a:cubicBezTo>
                              <a:cubicBezTo>
                                <a:pt x="13991" y="4340"/>
                                <a:pt x="13500" y="3958"/>
                                <a:pt x="13119" y="4151"/>
                              </a:cubicBezTo>
                              <a:cubicBezTo>
                                <a:pt x="13067" y="4116"/>
                                <a:pt x="13031" y="4098"/>
                                <a:pt x="13026" y="4095"/>
                              </a:cubicBezTo>
                              <a:cubicBezTo>
                                <a:pt x="12966" y="3968"/>
                                <a:pt x="12903" y="3849"/>
                                <a:pt x="12843" y="3741"/>
                              </a:cubicBezTo>
                              <a:cubicBezTo>
                                <a:pt x="12982" y="3800"/>
                                <a:pt x="13100" y="3797"/>
                                <a:pt x="13154" y="3709"/>
                              </a:cubicBezTo>
                              <a:cubicBezTo>
                                <a:pt x="13214" y="3615"/>
                                <a:pt x="13184" y="3447"/>
                                <a:pt x="13089" y="3271"/>
                              </a:cubicBezTo>
                              <a:cubicBezTo>
                                <a:pt x="13252" y="3236"/>
                                <a:pt x="13367" y="3145"/>
                                <a:pt x="13380" y="3026"/>
                              </a:cubicBezTo>
                              <a:cubicBezTo>
                                <a:pt x="13397" y="2865"/>
                                <a:pt x="13222" y="2701"/>
                                <a:pt x="12974" y="2620"/>
                              </a:cubicBezTo>
                              <a:cubicBezTo>
                                <a:pt x="12971" y="2620"/>
                                <a:pt x="12969" y="2616"/>
                                <a:pt x="12969" y="2616"/>
                              </a:cubicBezTo>
                              <a:cubicBezTo>
                                <a:pt x="12988" y="2595"/>
                                <a:pt x="13007" y="2574"/>
                                <a:pt x="13023" y="2553"/>
                              </a:cubicBezTo>
                              <a:cubicBezTo>
                                <a:pt x="13220" y="2403"/>
                                <a:pt x="13334" y="2207"/>
                                <a:pt x="13290" y="2070"/>
                              </a:cubicBezTo>
                              <a:cubicBezTo>
                                <a:pt x="13255" y="1958"/>
                                <a:pt x="13127" y="1905"/>
                                <a:pt x="12961" y="1923"/>
                              </a:cubicBezTo>
                              <a:cubicBezTo>
                                <a:pt x="13018" y="1723"/>
                                <a:pt x="13015" y="1548"/>
                                <a:pt x="12941" y="1478"/>
                              </a:cubicBezTo>
                              <a:cubicBezTo>
                                <a:pt x="12843" y="1384"/>
                                <a:pt x="12652" y="1485"/>
                                <a:pt x="12478" y="1713"/>
                              </a:cubicBezTo>
                              <a:cubicBezTo>
                                <a:pt x="12470" y="1720"/>
                                <a:pt x="12462" y="1727"/>
                                <a:pt x="12453" y="1734"/>
                              </a:cubicBezTo>
                              <a:cubicBezTo>
                                <a:pt x="12448" y="1702"/>
                                <a:pt x="12443" y="1671"/>
                                <a:pt x="12437" y="1643"/>
                              </a:cubicBezTo>
                              <a:cubicBezTo>
                                <a:pt x="12432" y="1349"/>
                                <a:pt x="12355" y="1124"/>
                                <a:pt x="12241" y="1103"/>
                              </a:cubicBezTo>
                              <a:cubicBezTo>
                                <a:pt x="12148" y="1086"/>
                                <a:pt x="12050" y="1205"/>
                                <a:pt x="11979" y="1398"/>
                              </a:cubicBezTo>
                              <a:cubicBezTo>
                                <a:pt x="11870" y="1233"/>
                                <a:pt x="11753" y="1152"/>
                                <a:pt x="11668" y="1201"/>
                              </a:cubicBezTo>
                              <a:cubicBezTo>
                                <a:pt x="11551" y="1264"/>
                                <a:pt x="11529" y="1541"/>
                                <a:pt x="11603" y="1860"/>
                              </a:cubicBezTo>
                              <a:cubicBezTo>
                                <a:pt x="11597" y="1856"/>
                                <a:pt x="11589" y="1853"/>
                                <a:pt x="11584" y="1853"/>
                              </a:cubicBezTo>
                              <a:cubicBezTo>
                                <a:pt x="11477" y="1685"/>
                                <a:pt x="11349" y="1503"/>
                                <a:pt x="11197" y="1342"/>
                              </a:cubicBezTo>
                              <a:cubicBezTo>
                                <a:pt x="11156" y="1201"/>
                                <a:pt x="11090" y="963"/>
                                <a:pt x="11049" y="725"/>
                              </a:cubicBezTo>
                              <a:cubicBezTo>
                                <a:pt x="11088" y="718"/>
                                <a:pt x="11175" y="697"/>
                                <a:pt x="11259" y="655"/>
                              </a:cubicBezTo>
                              <a:cubicBezTo>
                                <a:pt x="11341" y="613"/>
                                <a:pt x="11423" y="546"/>
                                <a:pt x="11453" y="445"/>
                              </a:cubicBezTo>
                              <a:cubicBezTo>
                                <a:pt x="11472" y="445"/>
                                <a:pt x="11491" y="445"/>
                                <a:pt x="11510" y="434"/>
                              </a:cubicBezTo>
                              <a:cubicBezTo>
                                <a:pt x="11576" y="399"/>
                                <a:pt x="11608" y="305"/>
                                <a:pt x="11581" y="221"/>
                              </a:cubicBezTo>
                              <a:cubicBezTo>
                                <a:pt x="11554" y="137"/>
                                <a:pt x="11480" y="95"/>
                                <a:pt x="11415" y="130"/>
                              </a:cubicBezTo>
                              <a:cubicBezTo>
                                <a:pt x="11349" y="165"/>
                                <a:pt x="11317" y="259"/>
                                <a:pt x="11344" y="343"/>
                              </a:cubicBezTo>
                              <a:cubicBezTo>
                                <a:pt x="11358" y="389"/>
                                <a:pt x="11385" y="420"/>
                                <a:pt x="11417" y="434"/>
                              </a:cubicBezTo>
                              <a:cubicBezTo>
                                <a:pt x="11360" y="610"/>
                                <a:pt x="11109" y="666"/>
                                <a:pt x="11044" y="680"/>
                              </a:cubicBezTo>
                              <a:cubicBezTo>
                                <a:pt x="11014" y="497"/>
                                <a:pt x="10998" y="319"/>
                                <a:pt x="11017" y="193"/>
                              </a:cubicBezTo>
                              <a:cubicBezTo>
                                <a:pt x="11039" y="196"/>
                                <a:pt x="11060" y="193"/>
                                <a:pt x="11082" y="182"/>
                              </a:cubicBezTo>
                              <a:cubicBezTo>
                                <a:pt x="11134" y="154"/>
                                <a:pt x="11167" y="88"/>
                                <a:pt x="11161" y="18"/>
                              </a:cubicBezTo>
                              <a:lnTo>
                                <a:pt x="10908" y="18"/>
                              </a:lnTo>
                              <a:cubicBezTo>
                                <a:pt x="10905" y="42"/>
                                <a:pt x="10908" y="67"/>
                                <a:pt x="10916" y="91"/>
                              </a:cubicBezTo>
                              <a:cubicBezTo>
                                <a:pt x="10929" y="133"/>
                                <a:pt x="10954" y="161"/>
                                <a:pt x="10981" y="179"/>
                              </a:cubicBezTo>
                              <a:cubicBezTo>
                                <a:pt x="10954" y="343"/>
                                <a:pt x="10984" y="585"/>
                                <a:pt x="11028" y="806"/>
                              </a:cubicBezTo>
                              <a:cubicBezTo>
                                <a:pt x="10935" y="697"/>
                                <a:pt x="10722" y="431"/>
                                <a:pt x="10695" y="245"/>
                              </a:cubicBezTo>
                              <a:cubicBezTo>
                                <a:pt x="10700" y="242"/>
                                <a:pt x="10709" y="242"/>
                                <a:pt x="10714" y="238"/>
                              </a:cubicBezTo>
                              <a:cubicBezTo>
                                <a:pt x="10780" y="203"/>
                                <a:pt x="10812" y="109"/>
                                <a:pt x="10785" y="25"/>
                              </a:cubicBezTo>
                              <a:cubicBezTo>
                                <a:pt x="10785" y="21"/>
                                <a:pt x="10782" y="21"/>
                                <a:pt x="10782" y="18"/>
                              </a:cubicBezTo>
                              <a:lnTo>
                                <a:pt x="10551" y="18"/>
                              </a:lnTo>
                              <a:cubicBezTo>
                                <a:pt x="10537" y="56"/>
                                <a:pt x="10534" y="105"/>
                                <a:pt x="10548" y="147"/>
                              </a:cubicBezTo>
                              <a:cubicBezTo>
                                <a:pt x="10567" y="207"/>
                                <a:pt x="10611" y="245"/>
                                <a:pt x="10660" y="249"/>
                              </a:cubicBezTo>
                              <a:cubicBezTo>
                                <a:pt x="10692" y="494"/>
                                <a:pt x="11003" y="841"/>
                                <a:pt x="11047" y="886"/>
                              </a:cubicBezTo>
                              <a:cubicBezTo>
                                <a:pt x="11082" y="1051"/>
                                <a:pt x="11120" y="1194"/>
                                <a:pt x="11145" y="1282"/>
                              </a:cubicBezTo>
                              <a:cubicBezTo>
                                <a:pt x="11041" y="1177"/>
                                <a:pt x="10924" y="1082"/>
                                <a:pt x="10801" y="1005"/>
                              </a:cubicBezTo>
                              <a:cubicBezTo>
                                <a:pt x="10790" y="928"/>
                                <a:pt x="10728" y="497"/>
                                <a:pt x="10496" y="375"/>
                              </a:cubicBezTo>
                              <a:cubicBezTo>
                                <a:pt x="10496" y="371"/>
                                <a:pt x="10499" y="371"/>
                                <a:pt x="10499" y="368"/>
                              </a:cubicBezTo>
                              <a:cubicBezTo>
                                <a:pt x="10523" y="284"/>
                                <a:pt x="10491" y="189"/>
                                <a:pt x="10425" y="154"/>
                              </a:cubicBezTo>
                              <a:cubicBezTo>
                                <a:pt x="10341" y="123"/>
                                <a:pt x="10267" y="165"/>
                                <a:pt x="10240" y="249"/>
                              </a:cubicBezTo>
                              <a:cubicBezTo>
                                <a:pt x="10215" y="333"/>
                                <a:pt x="10248" y="427"/>
                                <a:pt x="10313" y="462"/>
                              </a:cubicBezTo>
                              <a:cubicBezTo>
                                <a:pt x="10365" y="487"/>
                                <a:pt x="10420" y="469"/>
                                <a:pt x="10455" y="417"/>
                              </a:cubicBezTo>
                              <a:cubicBezTo>
                                <a:pt x="10649" y="515"/>
                                <a:pt x="10720" y="862"/>
                                <a:pt x="10741" y="981"/>
                              </a:cubicBezTo>
                              <a:cubicBezTo>
                                <a:pt x="10635" y="921"/>
                                <a:pt x="10523" y="872"/>
                                <a:pt x="10406" y="841"/>
                              </a:cubicBezTo>
                              <a:cubicBezTo>
                                <a:pt x="10409" y="827"/>
                                <a:pt x="10409" y="816"/>
                                <a:pt x="10406" y="802"/>
                              </a:cubicBezTo>
                              <a:cubicBezTo>
                                <a:pt x="10398" y="711"/>
                                <a:pt x="10335" y="645"/>
                                <a:pt x="10264" y="655"/>
                              </a:cubicBezTo>
                              <a:cubicBezTo>
                                <a:pt x="10193" y="666"/>
                                <a:pt x="10142" y="746"/>
                                <a:pt x="10150" y="837"/>
                              </a:cubicBezTo>
                              <a:cubicBezTo>
                                <a:pt x="10158" y="928"/>
                                <a:pt x="10221" y="995"/>
                                <a:pt x="10292" y="984"/>
                              </a:cubicBezTo>
                              <a:cubicBezTo>
                                <a:pt x="10338" y="977"/>
                                <a:pt x="10376" y="939"/>
                                <a:pt x="10395" y="890"/>
                              </a:cubicBezTo>
                              <a:cubicBezTo>
                                <a:pt x="10529" y="921"/>
                                <a:pt x="10654" y="981"/>
                                <a:pt x="10771" y="1054"/>
                              </a:cubicBezTo>
                              <a:cubicBezTo>
                                <a:pt x="10744" y="1100"/>
                                <a:pt x="10654" y="1205"/>
                                <a:pt x="10398" y="1149"/>
                              </a:cubicBezTo>
                              <a:cubicBezTo>
                                <a:pt x="10392" y="1068"/>
                                <a:pt x="10341" y="1002"/>
                                <a:pt x="10275" y="998"/>
                              </a:cubicBezTo>
                              <a:cubicBezTo>
                                <a:pt x="10204" y="995"/>
                                <a:pt x="10144" y="1065"/>
                                <a:pt x="10142" y="1156"/>
                              </a:cubicBezTo>
                              <a:cubicBezTo>
                                <a:pt x="10139" y="1247"/>
                                <a:pt x="10193" y="1324"/>
                                <a:pt x="10264" y="1328"/>
                              </a:cubicBezTo>
                              <a:cubicBezTo>
                                <a:pt x="10327" y="1331"/>
                                <a:pt x="10382" y="1275"/>
                                <a:pt x="10395" y="1198"/>
                              </a:cubicBezTo>
                              <a:cubicBezTo>
                                <a:pt x="10540" y="1229"/>
                                <a:pt x="10638" y="1212"/>
                                <a:pt x="10700" y="1177"/>
                              </a:cubicBezTo>
                              <a:cubicBezTo>
                                <a:pt x="10760" y="1145"/>
                                <a:pt x="10790" y="1103"/>
                                <a:pt x="10804" y="1075"/>
                              </a:cubicBezTo>
                              <a:cubicBezTo>
                                <a:pt x="10976" y="1187"/>
                                <a:pt x="11129" y="1338"/>
                                <a:pt x="11265" y="1503"/>
                              </a:cubicBezTo>
                              <a:cubicBezTo>
                                <a:pt x="11251" y="1503"/>
                                <a:pt x="11238" y="1499"/>
                                <a:pt x="11221" y="1499"/>
                              </a:cubicBezTo>
                              <a:cubicBezTo>
                                <a:pt x="11164" y="1394"/>
                                <a:pt x="11164" y="1394"/>
                                <a:pt x="11164" y="1394"/>
                              </a:cubicBezTo>
                              <a:cubicBezTo>
                                <a:pt x="11164" y="1394"/>
                                <a:pt x="11164" y="1426"/>
                                <a:pt x="11156" y="1496"/>
                              </a:cubicBezTo>
                              <a:cubicBezTo>
                                <a:pt x="11066" y="1496"/>
                                <a:pt x="10949" y="1503"/>
                                <a:pt x="10812" y="1531"/>
                              </a:cubicBezTo>
                              <a:cubicBezTo>
                                <a:pt x="10804" y="1513"/>
                                <a:pt x="10799" y="1496"/>
                                <a:pt x="10790" y="1475"/>
                              </a:cubicBezTo>
                              <a:cubicBezTo>
                                <a:pt x="10725" y="1314"/>
                                <a:pt x="10725" y="1314"/>
                                <a:pt x="10725" y="1314"/>
                              </a:cubicBezTo>
                              <a:cubicBezTo>
                                <a:pt x="10725" y="1314"/>
                                <a:pt x="10720" y="1366"/>
                                <a:pt x="10692" y="1478"/>
                              </a:cubicBezTo>
                              <a:cubicBezTo>
                                <a:pt x="10597" y="1415"/>
                                <a:pt x="10433" y="1342"/>
                                <a:pt x="10234" y="1394"/>
                              </a:cubicBezTo>
                              <a:cubicBezTo>
                                <a:pt x="10196" y="1317"/>
                                <a:pt x="10196" y="1317"/>
                                <a:pt x="10196" y="1317"/>
                              </a:cubicBezTo>
                              <a:cubicBezTo>
                                <a:pt x="10196" y="1317"/>
                                <a:pt x="10193" y="1349"/>
                                <a:pt x="10185" y="1412"/>
                              </a:cubicBezTo>
                              <a:cubicBezTo>
                                <a:pt x="10169" y="1419"/>
                                <a:pt x="10155" y="1426"/>
                                <a:pt x="10139" y="1433"/>
                              </a:cubicBezTo>
                              <a:cubicBezTo>
                                <a:pt x="10109" y="1356"/>
                                <a:pt x="10035" y="1321"/>
                                <a:pt x="9973" y="1356"/>
                              </a:cubicBezTo>
                              <a:cubicBezTo>
                                <a:pt x="9907" y="1391"/>
                                <a:pt x="9877" y="1489"/>
                                <a:pt x="9907" y="1573"/>
                              </a:cubicBezTo>
                              <a:cubicBezTo>
                                <a:pt x="9934" y="1657"/>
                                <a:pt x="10011" y="1695"/>
                                <a:pt x="10076" y="1657"/>
                              </a:cubicBezTo>
                              <a:cubicBezTo>
                                <a:pt x="10131" y="1625"/>
                                <a:pt x="10161" y="1552"/>
                                <a:pt x="10150" y="1478"/>
                              </a:cubicBezTo>
                              <a:cubicBezTo>
                                <a:pt x="10158" y="1475"/>
                                <a:pt x="10169" y="1471"/>
                                <a:pt x="10177" y="1468"/>
                              </a:cubicBezTo>
                              <a:cubicBezTo>
                                <a:pt x="10172" y="1496"/>
                                <a:pt x="10166" y="1531"/>
                                <a:pt x="10158" y="1566"/>
                              </a:cubicBezTo>
                              <a:cubicBezTo>
                                <a:pt x="10153" y="1597"/>
                                <a:pt x="10144" y="1643"/>
                                <a:pt x="10136" y="1699"/>
                              </a:cubicBezTo>
                              <a:cubicBezTo>
                                <a:pt x="10114" y="1699"/>
                                <a:pt x="10095" y="1709"/>
                                <a:pt x="10076" y="1723"/>
                              </a:cubicBezTo>
                              <a:cubicBezTo>
                                <a:pt x="10016" y="1772"/>
                                <a:pt x="9997" y="1874"/>
                                <a:pt x="10035" y="1951"/>
                              </a:cubicBezTo>
                              <a:cubicBezTo>
                                <a:pt x="10054" y="1990"/>
                                <a:pt x="10082" y="2014"/>
                                <a:pt x="10114" y="2025"/>
                              </a:cubicBezTo>
                              <a:cubicBezTo>
                                <a:pt x="10117" y="2263"/>
                                <a:pt x="10172" y="2529"/>
                                <a:pt x="10371" y="2680"/>
                              </a:cubicBezTo>
                              <a:cubicBezTo>
                                <a:pt x="10392" y="2750"/>
                                <a:pt x="10422" y="2813"/>
                                <a:pt x="10444" y="2855"/>
                              </a:cubicBezTo>
                              <a:cubicBezTo>
                                <a:pt x="10379" y="2844"/>
                                <a:pt x="10316" y="2841"/>
                                <a:pt x="10248" y="2841"/>
                              </a:cubicBezTo>
                              <a:cubicBezTo>
                                <a:pt x="10245" y="2841"/>
                                <a:pt x="10242" y="2841"/>
                                <a:pt x="10240" y="2841"/>
                              </a:cubicBezTo>
                              <a:cubicBezTo>
                                <a:pt x="10158" y="2844"/>
                                <a:pt x="10073" y="2855"/>
                                <a:pt x="9989" y="2872"/>
                              </a:cubicBezTo>
                              <a:cubicBezTo>
                                <a:pt x="9948" y="2841"/>
                                <a:pt x="9872" y="2774"/>
                                <a:pt x="9825" y="2704"/>
                              </a:cubicBezTo>
                              <a:cubicBezTo>
                                <a:pt x="9817" y="2546"/>
                                <a:pt x="9760" y="2074"/>
                                <a:pt x="9313" y="1734"/>
                              </a:cubicBezTo>
                              <a:cubicBezTo>
                                <a:pt x="9193" y="1636"/>
                                <a:pt x="9193" y="1636"/>
                                <a:pt x="9193" y="1636"/>
                              </a:cubicBezTo>
                              <a:cubicBezTo>
                                <a:pt x="9193" y="1636"/>
                                <a:pt x="9209" y="1706"/>
                                <a:pt x="9237" y="1877"/>
                              </a:cubicBezTo>
                              <a:close/>
                              <a:moveTo>
                                <a:pt x="17402" y="1597"/>
                              </a:moveTo>
                              <a:cubicBezTo>
                                <a:pt x="17383" y="1583"/>
                                <a:pt x="17363" y="1569"/>
                                <a:pt x="17344" y="1555"/>
                              </a:cubicBezTo>
                              <a:cubicBezTo>
                                <a:pt x="17377" y="1569"/>
                                <a:pt x="17412" y="1583"/>
                                <a:pt x="17445" y="1594"/>
                              </a:cubicBezTo>
                              <a:cubicBezTo>
                                <a:pt x="17429" y="1594"/>
                                <a:pt x="17415" y="1594"/>
                                <a:pt x="17402" y="1597"/>
                              </a:cubicBezTo>
                              <a:close/>
                              <a:moveTo>
                                <a:pt x="17459" y="1219"/>
                              </a:moveTo>
                              <a:cubicBezTo>
                                <a:pt x="17486" y="1264"/>
                                <a:pt x="17516" y="1307"/>
                                <a:pt x="17549" y="1352"/>
                              </a:cubicBezTo>
                              <a:cubicBezTo>
                                <a:pt x="17576" y="1387"/>
                                <a:pt x="17603" y="1419"/>
                                <a:pt x="17631" y="1450"/>
                              </a:cubicBezTo>
                              <a:cubicBezTo>
                                <a:pt x="17432" y="1366"/>
                                <a:pt x="17252" y="1384"/>
                                <a:pt x="17252" y="1384"/>
                              </a:cubicBezTo>
                              <a:cubicBezTo>
                                <a:pt x="17252" y="1384"/>
                                <a:pt x="17271" y="1408"/>
                                <a:pt x="17309" y="1447"/>
                              </a:cubicBezTo>
                              <a:cubicBezTo>
                                <a:pt x="17241" y="1419"/>
                                <a:pt x="17173" y="1387"/>
                                <a:pt x="17104" y="1352"/>
                              </a:cubicBezTo>
                              <a:cubicBezTo>
                                <a:pt x="17213" y="1363"/>
                                <a:pt x="17339" y="1338"/>
                                <a:pt x="17459" y="1219"/>
                              </a:cubicBezTo>
                              <a:close/>
                              <a:moveTo>
                                <a:pt x="17235" y="1506"/>
                              </a:moveTo>
                              <a:cubicBezTo>
                                <a:pt x="17235" y="1527"/>
                                <a:pt x="17235" y="1566"/>
                                <a:pt x="17241" y="1618"/>
                              </a:cubicBezTo>
                              <a:cubicBezTo>
                                <a:pt x="17072" y="1657"/>
                                <a:pt x="16949" y="1720"/>
                                <a:pt x="16927" y="1734"/>
                              </a:cubicBezTo>
                              <a:cubicBezTo>
                                <a:pt x="16905" y="1597"/>
                                <a:pt x="16845" y="1391"/>
                                <a:pt x="16676" y="1215"/>
                              </a:cubicBezTo>
                              <a:cubicBezTo>
                                <a:pt x="16859" y="1328"/>
                                <a:pt x="17047" y="1426"/>
                                <a:pt x="17235" y="1506"/>
                              </a:cubicBezTo>
                              <a:close/>
                              <a:moveTo>
                                <a:pt x="15373" y="928"/>
                              </a:moveTo>
                              <a:cubicBezTo>
                                <a:pt x="15395" y="935"/>
                                <a:pt x="15417" y="935"/>
                                <a:pt x="15439" y="928"/>
                              </a:cubicBezTo>
                              <a:cubicBezTo>
                                <a:pt x="15463" y="918"/>
                                <a:pt x="15485" y="900"/>
                                <a:pt x="15501" y="876"/>
                              </a:cubicBezTo>
                              <a:cubicBezTo>
                                <a:pt x="15504" y="876"/>
                                <a:pt x="15504" y="876"/>
                                <a:pt x="15507" y="879"/>
                              </a:cubicBezTo>
                              <a:cubicBezTo>
                                <a:pt x="15507" y="879"/>
                                <a:pt x="15507" y="876"/>
                                <a:pt x="15507" y="869"/>
                              </a:cubicBezTo>
                              <a:cubicBezTo>
                                <a:pt x="15529" y="830"/>
                                <a:pt x="15537" y="778"/>
                                <a:pt x="15526" y="725"/>
                              </a:cubicBezTo>
                              <a:cubicBezTo>
                                <a:pt x="15520" y="697"/>
                                <a:pt x="15510" y="676"/>
                                <a:pt x="15493" y="659"/>
                              </a:cubicBezTo>
                              <a:cubicBezTo>
                                <a:pt x="15474" y="539"/>
                                <a:pt x="15425" y="385"/>
                                <a:pt x="15316" y="242"/>
                              </a:cubicBezTo>
                              <a:cubicBezTo>
                                <a:pt x="15458" y="361"/>
                                <a:pt x="15610" y="483"/>
                                <a:pt x="15769" y="606"/>
                              </a:cubicBezTo>
                              <a:cubicBezTo>
                                <a:pt x="15763" y="666"/>
                                <a:pt x="15755" y="785"/>
                                <a:pt x="15777" y="914"/>
                              </a:cubicBezTo>
                              <a:cubicBezTo>
                                <a:pt x="15777" y="914"/>
                                <a:pt x="15774" y="914"/>
                                <a:pt x="15774" y="914"/>
                              </a:cubicBezTo>
                              <a:cubicBezTo>
                                <a:pt x="15706" y="939"/>
                                <a:pt x="15668" y="1033"/>
                                <a:pt x="15687" y="1117"/>
                              </a:cubicBezTo>
                              <a:cubicBezTo>
                                <a:pt x="15698" y="1163"/>
                                <a:pt x="15722" y="1198"/>
                                <a:pt x="15755" y="1219"/>
                              </a:cubicBezTo>
                              <a:cubicBezTo>
                                <a:pt x="15684" y="1384"/>
                                <a:pt x="15433" y="1412"/>
                                <a:pt x="15365" y="1419"/>
                              </a:cubicBezTo>
                              <a:cubicBezTo>
                                <a:pt x="15349" y="1229"/>
                                <a:pt x="15346" y="1051"/>
                                <a:pt x="15373" y="928"/>
                              </a:cubicBezTo>
                              <a:close/>
                              <a:moveTo>
                                <a:pt x="16409" y="5580"/>
                              </a:moveTo>
                              <a:cubicBezTo>
                                <a:pt x="16453" y="5422"/>
                                <a:pt x="16469" y="5282"/>
                                <a:pt x="16469" y="5159"/>
                              </a:cubicBezTo>
                              <a:cubicBezTo>
                                <a:pt x="16488" y="5156"/>
                                <a:pt x="16510" y="5152"/>
                                <a:pt x="16529" y="5145"/>
                              </a:cubicBezTo>
                              <a:cubicBezTo>
                                <a:pt x="16556" y="5215"/>
                                <a:pt x="16584" y="5292"/>
                                <a:pt x="16611" y="5369"/>
                              </a:cubicBezTo>
                              <a:cubicBezTo>
                                <a:pt x="16518" y="5411"/>
                                <a:pt x="16456" y="5489"/>
                                <a:pt x="16409" y="5580"/>
                              </a:cubicBezTo>
                              <a:close/>
                              <a:moveTo>
                                <a:pt x="16115" y="7299"/>
                              </a:moveTo>
                              <a:cubicBezTo>
                                <a:pt x="16227" y="7226"/>
                                <a:pt x="16319" y="7138"/>
                                <a:pt x="16393" y="7058"/>
                              </a:cubicBezTo>
                              <a:cubicBezTo>
                                <a:pt x="16382" y="7114"/>
                                <a:pt x="16377" y="7138"/>
                                <a:pt x="16377" y="7138"/>
                              </a:cubicBezTo>
                              <a:cubicBezTo>
                                <a:pt x="16377" y="7138"/>
                                <a:pt x="16377" y="7138"/>
                                <a:pt x="16469" y="7054"/>
                              </a:cubicBezTo>
                              <a:cubicBezTo>
                                <a:pt x="16766" y="6805"/>
                                <a:pt x="16835" y="6487"/>
                                <a:pt x="16845" y="6326"/>
                              </a:cubicBezTo>
                              <a:cubicBezTo>
                                <a:pt x="16859" y="6406"/>
                                <a:pt x="16870" y="6487"/>
                                <a:pt x="16881" y="6571"/>
                              </a:cubicBezTo>
                              <a:cubicBezTo>
                                <a:pt x="16875" y="6648"/>
                                <a:pt x="16884" y="6721"/>
                                <a:pt x="16903" y="6788"/>
                              </a:cubicBezTo>
                              <a:cubicBezTo>
                                <a:pt x="16911" y="6876"/>
                                <a:pt x="16914" y="6963"/>
                                <a:pt x="16919" y="7054"/>
                              </a:cubicBezTo>
                              <a:cubicBezTo>
                                <a:pt x="16595" y="7072"/>
                                <a:pt x="16477" y="7573"/>
                                <a:pt x="16447" y="7706"/>
                              </a:cubicBezTo>
                              <a:cubicBezTo>
                                <a:pt x="16445" y="7720"/>
                                <a:pt x="16442" y="7734"/>
                                <a:pt x="16439" y="7748"/>
                              </a:cubicBezTo>
                              <a:cubicBezTo>
                                <a:pt x="16357" y="7681"/>
                                <a:pt x="16254" y="7611"/>
                                <a:pt x="16131" y="7562"/>
                              </a:cubicBezTo>
                              <a:cubicBezTo>
                                <a:pt x="16128" y="7562"/>
                                <a:pt x="16123" y="7559"/>
                                <a:pt x="16120" y="7559"/>
                              </a:cubicBezTo>
                              <a:cubicBezTo>
                                <a:pt x="16278" y="7523"/>
                                <a:pt x="16393" y="7450"/>
                                <a:pt x="16393" y="7450"/>
                              </a:cubicBezTo>
                              <a:cubicBezTo>
                                <a:pt x="16393" y="7450"/>
                                <a:pt x="16227" y="7359"/>
                                <a:pt x="16017" y="7359"/>
                              </a:cubicBezTo>
                              <a:cubicBezTo>
                                <a:pt x="16047" y="7338"/>
                                <a:pt x="16082" y="7320"/>
                                <a:pt x="16115" y="7299"/>
                              </a:cubicBezTo>
                              <a:close/>
                              <a:moveTo>
                                <a:pt x="15512" y="8220"/>
                              </a:moveTo>
                              <a:cubicBezTo>
                                <a:pt x="15512" y="8266"/>
                                <a:pt x="15510" y="8312"/>
                                <a:pt x="15510" y="8357"/>
                              </a:cubicBezTo>
                              <a:cubicBezTo>
                                <a:pt x="15507" y="8329"/>
                                <a:pt x="15501" y="8301"/>
                                <a:pt x="15496" y="8273"/>
                              </a:cubicBezTo>
                              <a:cubicBezTo>
                                <a:pt x="15504" y="8255"/>
                                <a:pt x="15510" y="8238"/>
                                <a:pt x="15512" y="8220"/>
                              </a:cubicBezTo>
                              <a:close/>
                              <a:moveTo>
                                <a:pt x="15248" y="8809"/>
                              </a:moveTo>
                              <a:cubicBezTo>
                                <a:pt x="15264" y="8784"/>
                                <a:pt x="15351" y="8655"/>
                                <a:pt x="15431" y="8462"/>
                              </a:cubicBezTo>
                              <a:cubicBezTo>
                                <a:pt x="15466" y="8483"/>
                                <a:pt x="15496" y="8497"/>
                                <a:pt x="15512" y="8504"/>
                              </a:cubicBezTo>
                              <a:cubicBezTo>
                                <a:pt x="15515" y="8760"/>
                                <a:pt x="15529" y="9019"/>
                                <a:pt x="15550" y="9278"/>
                              </a:cubicBezTo>
                              <a:cubicBezTo>
                                <a:pt x="15474" y="9016"/>
                                <a:pt x="15343" y="8879"/>
                                <a:pt x="15248" y="8809"/>
                              </a:cubicBezTo>
                              <a:close/>
                              <a:moveTo>
                                <a:pt x="15580" y="8431"/>
                              </a:moveTo>
                              <a:cubicBezTo>
                                <a:pt x="15597" y="8487"/>
                                <a:pt x="15610" y="8518"/>
                                <a:pt x="15610" y="8518"/>
                              </a:cubicBezTo>
                              <a:cubicBezTo>
                                <a:pt x="15610" y="8518"/>
                                <a:pt x="15681" y="8305"/>
                                <a:pt x="15681" y="8035"/>
                              </a:cubicBezTo>
                              <a:cubicBezTo>
                                <a:pt x="15695" y="8077"/>
                                <a:pt x="15711" y="8122"/>
                                <a:pt x="15728" y="8164"/>
                              </a:cubicBezTo>
                              <a:cubicBezTo>
                                <a:pt x="15749" y="8220"/>
                                <a:pt x="15771" y="8270"/>
                                <a:pt x="15796" y="8319"/>
                              </a:cubicBezTo>
                              <a:cubicBezTo>
                                <a:pt x="15673" y="8431"/>
                                <a:pt x="15613" y="8574"/>
                                <a:pt x="15586" y="8711"/>
                              </a:cubicBezTo>
                              <a:cubicBezTo>
                                <a:pt x="15583" y="8616"/>
                                <a:pt x="15580" y="8522"/>
                                <a:pt x="15580" y="8431"/>
                              </a:cubicBezTo>
                              <a:close/>
                              <a:moveTo>
                                <a:pt x="13781" y="4869"/>
                              </a:moveTo>
                              <a:cubicBezTo>
                                <a:pt x="13789" y="4907"/>
                                <a:pt x="13795" y="4956"/>
                                <a:pt x="13784" y="4998"/>
                              </a:cubicBezTo>
                              <a:cubicBezTo>
                                <a:pt x="13754" y="5012"/>
                                <a:pt x="13727" y="5075"/>
                                <a:pt x="13724" y="5082"/>
                              </a:cubicBezTo>
                              <a:cubicBezTo>
                                <a:pt x="13721" y="5086"/>
                                <a:pt x="13716" y="5089"/>
                                <a:pt x="13713" y="5093"/>
                              </a:cubicBezTo>
                              <a:cubicBezTo>
                                <a:pt x="13604" y="4862"/>
                                <a:pt x="13465" y="4616"/>
                                <a:pt x="13383" y="4473"/>
                              </a:cubicBezTo>
                              <a:cubicBezTo>
                                <a:pt x="13509" y="4578"/>
                                <a:pt x="13650" y="4711"/>
                                <a:pt x="13781" y="4869"/>
                              </a:cubicBezTo>
                              <a:close/>
                              <a:moveTo>
                                <a:pt x="10095" y="8045"/>
                              </a:moveTo>
                              <a:cubicBezTo>
                                <a:pt x="10084" y="7975"/>
                                <a:pt x="10043" y="7835"/>
                                <a:pt x="9874" y="7811"/>
                              </a:cubicBezTo>
                              <a:cubicBezTo>
                                <a:pt x="9874" y="7811"/>
                                <a:pt x="9910" y="7905"/>
                                <a:pt x="9956" y="7986"/>
                              </a:cubicBezTo>
                              <a:cubicBezTo>
                                <a:pt x="9907" y="7965"/>
                                <a:pt x="9858" y="7944"/>
                                <a:pt x="9812" y="7926"/>
                              </a:cubicBezTo>
                              <a:cubicBezTo>
                                <a:pt x="9804" y="7863"/>
                                <a:pt x="9768" y="7702"/>
                                <a:pt x="9585" y="7678"/>
                              </a:cubicBezTo>
                              <a:cubicBezTo>
                                <a:pt x="9585" y="7678"/>
                                <a:pt x="9629" y="7793"/>
                                <a:pt x="9686" y="7877"/>
                              </a:cubicBezTo>
                              <a:cubicBezTo>
                                <a:pt x="9624" y="7853"/>
                                <a:pt x="9561" y="7832"/>
                                <a:pt x="9498" y="7811"/>
                              </a:cubicBezTo>
                              <a:cubicBezTo>
                                <a:pt x="9495" y="7748"/>
                                <a:pt x="9474" y="7580"/>
                                <a:pt x="9291" y="7537"/>
                              </a:cubicBezTo>
                              <a:cubicBezTo>
                                <a:pt x="9291" y="7537"/>
                                <a:pt x="9337" y="7692"/>
                                <a:pt x="9397" y="7779"/>
                              </a:cubicBezTo>
                              <a:cubicBezTo>
                                <a:pt x="9335" y="7762"/>
                                <a:pt x="9275" y="7744"/>
                                <a:pt x="9215" y="7727"/>
                              </a:cubicBezTo>
                              <a:cubicBezTo>
                                <a:pt x="9204" y="7653"/>
                                <a:pt x="9157" y="7523"/>
                                <a:pt x="8997" y="7499"/>
                              </a:cubicBezTo>
                              <a:cubicBezTo>
                                <a:pt x="8997" y="7499"/>
                                <a:pt x="9037" y="7615"/>
                                <a:pt x="9095" y="7699"/>
                              </a:cubicBezTo>
                              <a:cubicBezTo>
                                <a:pt x="9040" y="7688"/>
                                <a:pt x="8988" y="7678"/>
                                <a:pt x="8937" y="7671"/>
                              </a:cubicBezTo>
                              <a:cubicBezTo>
                                <a:pt x="8915" y="7604"/>
                                <a:pt x="8849" y="7481"/>
                                <a:pt x="8686" y="7499"/>
                              </a:cubicBezTo>
                              <a:cubicBezTo>
                                <a:pt x="8686" y="7499"/>
                                <a:pt x="8738" y="7590"/>
                                <a:pt x="8800" y="7657"/>
                              </a:cubicBezTo>
                              <a:cubicBezTo>
                                <a:pt x="8757" y="7653"/>
                                <a:pt x="8716" y="7653"/>
                                <a:pt x="8678" y="7657"/>
                              </a:cubicBezTo>
                              <a:cubicBezTo>
                                <a:pt x="8656" y="7625"/>
                                <a:pt x="8612" y="7611"/>
                                <a:pt x="8596" y="7608"/>
                              </a:cubicBezTo>
                              <a:cubicBezTo>
                                <a:pt x="8596" y="7608"/>
                                <a:pt x="8596" y="7608"/>
                                <a:pt x="8596" y="7608"/>
                              </a:cubicBezTo>
                              <a:cubicBezTo>
                                <a:pt x="8520" y="7544"/>
                                <a:pt x="8394" y="7450"/>
                                <a:pt x="8285" y="7411"/>
                              </a:cubicBezTo>
                              <a:cubicBezTo>
                                <a:pt x="8271" y="7404"/>
                                <a:pt x="8258" y="7401"/>
                                <a:pt x="8247" y="7394"/>
                              </a:cubicBezTo>
                              <a:cubicBezTo>
                                <a:pt x="8353" y="7264"/>
                                <a:pt x="8386" y="7051"/>
                                <a:pt x="8310" y="6788"/>
                              </a:cubicBezTo>
                              <a:cubicBezTo>
                                <a:pt x="8571" y="6826"/>
                                <a:pt x="8738" y="6686"/>
                                <a:pt x="8787" y="6462"/>
                              </a:cubicBezTo>
                              <a:cubicBezTo>
                                <a:pt x="8806" y="6378"/>
                                <a:pt x="8803" y="6294"/>
                                <a:pt x="8784" y="6214"/>
                              </a:cubicBezTo>
                              <a:cubicBezTo>
                                <a:pt x="8822" y="6221"/>
                                <a:pt x="8838" y="6224"/>
                                <a:pt x="8838" y="6224"/>
                              </a:cubicBezTo>
                              <a:cubicBezTo>
                                <a:pt x="8838" y="6224"/>
                                <a:pt x="8838" y="6224"/>
                                <a:pt x="8765" y="6115"/>
                              </a:cubicBezTo>
                              <a:cubicBezTo>
                                <a:pt x="8689" y="5993"/>
                                <a:pt x="8607" y="5909"/>
                                <a:pt x="8528" y="5849"/>
                              </a:cubicBezTo>
                              <a:cubicBezTo>
                                <a:pt x="8612" y="5758"/>
                                <a:pt x="8667" y="5657"/>
                                <a:pt x="8691" y="5559"/>
                              </a:cubicBezTo>
                              <a:cubicBezTo>
                                <a:pt x="8716" y="5555"/>
                                <a:pt x="8740" y="5548"/>
                                <a:pt x="8765" y="5545"/>
                              </a:cubicBezTo>
                              <a:cubicBezTo>
                                <a:pt x="8784" y="5965"/>
                                <a:pt x="9182" y="6108"/>
                                <a:pt x="9286" y="6143"/>
                              </a:cubicBezTo>
                              <a:cubicBezTo>
                                <a:pt x="9343" y="6164"/>
                                <a:pt x="9381" y="6179"/>
                                <a:pt x="9406" y="6189"/>
                              </a:cubicBezTo>
                              <a:cubicBezTo>
                                <a:pt x="9397" y="6203"/>
                                <a:pt x="9389" y="6221"/>
                                <a:pt x="9381" y="6242"/>
                              </a:cubicBezTo>
                              <a:cubicBezTo>
                                <a:pt x="9351" y="6326"/>
                                <a:pt x="9397" y="6406"/>
                                <a:pt x="9468" y="6480"/>
                              </a:cubicBezTo>
                              <a:cubicBezTo>
                                <a:pt x="9539" y="6571"/>
                                <a:pt x="9651" y="6648"/>
                                <a:pt x="9724" y="6693"/>
                              </a:cubicBezTo>
                              <a:cubicBezTo>
                                <a:pt x="9724" y="6693"/>
                                <a:pt x="9724" y="6693"/>
                                <a:pt x="9724" y="6693"/>
                              </a:cubicBezTo>
                              <a:cubicBezTo>
                                <a:pt x="9735" y="6711"/>
                                <a:pt x="9768" y="6753"/>
                                <a:pt x="9801" y="6753"/>
                              </a:cubicBezTo>
                              <a:cubicBezTo>
                                <a:pt x="9823" y="6840"/>
                                <a:pt x="9850" y="6928"/>
                                <a:pt x="9880" y="7012"/>
                              </a:cubicBezTo>
                              <a:cubicBezTo>
                                <a:pt x="9804" y="6946"/>
                                <a:pt x="9678" y="6911"/>
                                <a:pt x="9678" y="6911"/>
                              </a:cubicBezTo>
                              <a:cubicBezTo>
                                <a:pt x="9741" y="7149"/>
                                <a:pt x="9888" y="7138"/>
                                <a:pt x="9926" y="7131"/>
                              </a:cubicBezTo>
                              <a:cubicBezTo>
                                <a:pt x="9954" y="7194"/>
                                <a:pt x="9981" y="7257"/>
                                <a:pt x="10013" y="7317"/>
                              </a:cubicBezTo>
                              <a:cubicBezTo>
                                <a:pt x="9929" y="7271"/>
                                <a:pt x="9801" y="7264"/>
                                <a:pt x="9801" y="7264"/>
                              </a:cubicBezTo>
                              <a:cubicBezTo>
                                <a:pt x="9894" y="7474"/>
                                <a:pt x="10030" y="7443"/>
                                <a:pt x="10073" y="7425"/>
                              </a:cubicBezTo>
                              <a:cubicBezTo>
                                <a:pt x="10112" y="7492"/>
                                <a:pt x="10153" y="7559"/>
                                <a:pt x="10193" y="7622"/>
                              </a:cubicBezTo>
                              <a:cubicBezTo>
                                <a:pt x="10103" y="7583"/>
                                <a:pt x="9951" y="7615"/>
                                <a:pt x="9951" y="7615"/>
                              </a:cubicBezTo>
                              <a:cubicBezTo>
                                <a:pt x="10082" y="7807"/>
                                <a:pt x="10215" y="7723"/>
                                <a:pt x="10248" y="7699"/>
                              </a:cubicBezTo>
                              <a:cubicBezTo>
                                <a:pt x="10289" y="7758"/>
                                <a:pt x="10332" y="7814"/>
                                <a:pt x="10376" y="7870"/>
                              </a:cubicBezTo>
                              <a:cubicBezTo>
                                <a:pt x="10289" y="7842"/>
                                <a:pt x="10177" y="7856"/>
                                <a:pt x="10177" y="7856"/>
                              </a:cubicBezTo>
                              <a:cubicBezTo>
                                <a:pt x="10196" y="7891"/>
                                <a:pt x="10215" y="7916"/>
                                <a:pt x="10234" y="7937"/>
                              </a:cubicBezTo>
                              <a:cubicBezTo>
                                <a:pt x="10212" y="7926"/>
                                <a:pt x="10188" y="7919"/>
                                <a:pt x="10161" y="7916"/>
                              </a:cubicBezTo>
                              <a:cubicBezTo>
                                <a:pt x="10161" y="7916"/>
                                <a:pt x="10204" y="8031"/>
                                <a:pt x="10262" y="8115"/>
                              </a:cubicBezTo>
                              <a:cubicBezTo>
                                <a:pt x="10204" y="8094"/>
                                <a:pt x="10150" y="8070"/>
                                <a:pt x="10095" y="8045"/>
                              </a:cubicBezTo>
                              <a:close/>
                              <a:moveTo>
                                <a:pt x="9463" y="5800"/>
                              </a:moveTo>
                              <a:cubicBezTo>
                                <a:pt x="9460" y="5793"/>
                                <a:pt x="9452" y="5790"/>
                                <a:pt x="9446" y="5793"/>
                              </a:cubicBezTo>
                              <a:cubicBezTo>
                                <a:pt x="9441" y="5797"/>
                                <a:pt x="9438" y="5807"/>
                                <a:pt x="9441" y="5814"/>
                              </a:cubicBezTo>
                              <a:cubicBezTo>
                                <a:pt x="9441" y="5818"/>
                                <a:pt x="9444" y="5818"/>
                                <a:pt x="9446" y="5821"/>
                              </a:cubicBezTo>
                              <a:cubicBezTo>
                                <a:pt x="9455" y="5849"/>
                                <a:pt x="9474" y="5898"/>
                                <a:pt x="9493" y="5940"/>
                              </a:cubicBezTo>
                              <a:cubicBezTo>
                                <a:pt x="9485" y="5947"/>
                                <a:pt x="9476" y="5958"/>
                                <a:pt x="9468" y="5965"/>
                              </a:cubicBezTo>
                              <a:cubicBezTo>
                                <a:pt x="9460" y="5940"/>
                                <a:pt x="9452" y="5919"/>
                                <a:pt x="9446" y="5902"/>
                              </a:cubicBezTo>
                              <a:cubicBezTo>
                                <a:pt x="9449" y="5898"/>
                                <a:pt x="9449" y="5891"/>
                                <a:pt x="9446" y="5884"/>
                              </a:cubicBezTo>
                              <a:cubicBezTo>
                                <a:pt x="9444" y="5877"/>
                                <a:pt x="9436" y="5874"/>
                                <a:pt x="9430" y="5877"/>
                              </a:cubicBezTo>
                              <a:cubicBezTo>
                                <a:pt x="9425" y="5881"/>
                                <a:pt x="9422" y="5891"/>
                                <a:pt x="9425" y="5898"/>
                              </a:cubicBezTo>
                              <a:cubicBezTo>
                                <a:pt x="9425" y="5902"/>
                                <a:pt x="9427" y="5902"/>
                                <a:pt x="9430" y="5905"/>
                              </a:cubicBezTo>
                              <a:cubicBezTo>
                                <a:pt x="9436" y="5926"/>
                                <a:pt x="9444" y="5951"/>
                                <a:pt x="9455" y="5979"/>
                              </a:cubicBezTo>
                              <a:cubicBezTo>
                                <a:pt x="9446" y="5989"/>
                                <a:pt x="9436" y="6003"/>
                                <a:pt x="9427" y="6021"/>
                              </a:cubicBezTo>
                              <a:cubicBezTo>
                                <a:pt x="9422" y="6010"/>
                                <a:pt x="9416" y="6000"/>
                                <a:pt x="9411" y="5989"/>
                              </a:cubicBezTo>
                              <a:cubicBezTo>
                                <a:pt x="9414" y="5986"/>
                                <a:pt x="9414" y="5979"/>
                                <a:pt x="9411" y="5972"/>
                              </a:cubicBezTo>
                              <a:cubicBezTo>
                                <a:pt x="9406" y="5965"/>
                                <a:pt x="9400" y="5961"/>
                                <a:pt x="9392" y="5968"/>
                              </a:cubicBezTo>
                              <a:cubicBezTo>
                                <a:pt x="9386" y="5975"/>
                                <a:pt x="9384" y="5982"/>
                                <a:pt x="9389" y="5993"/>
                              </a:cubicBezTo>
                              <a:cubicBezTo>
                                <a:pt x="9392" y="5996"/>
                                <a:pt x="9392" y="5996"/>
                                <a:pt x="9395" y="6000"/>
                              </a:cubicBezTo>
                              <a:cubicBezTo>
                                <a:pt x="9400" y="6010"/>
                                <a:pt x="9406" y="6024"/>
                                <a:pt x="9416" y="6042"/>
                              </a:cubicBezTo>
                              <a:cubicBezTo>
                                <a:pt x="9403" y="6073"/>
                                <a:pt x="9408" y="6115"/>
                                <a:pt x="9425" y="6164"/>
                              </a:cubicBezTo>
                              <a:cubicBezTo>
                                <a:pt x="9425" y="6164"/>
                                <a:pt x="9422" y="6168"/>
                                <a:pt x="9422" y="6168"/>
                              </a:cubicBezTo>
                              <a:cubicBezTo>
                                <a:pt x="9416" y="6161"/>
                                <a:pt x="9411" y="6150"/>
                                <a:pt x="9408" y="6143"/>
                              </a:cubicBezTo>
                              <a:cubicBezTo>
                                <a:pt x="9400" y="6126"/>
                                <a:pt x="9392" y="6108"/>
                                <a:pt x="9381" y="6080"/>
                              </a:cubicBezTo>
                              <a:cubicBezTo>
                                <a:pt x="9381" y="6077"/>
                                <a:pt x="9381" y="6073"/>
                                <a:pt x="9378" y="6070"/>
                              </a:cubicBezTo>
                              <a:cubicBezTo>
                                <a:pt x="9376" y="6066"/>
                                <a:pt x="9376" y="6066"/>
                                <a:pt x="9373" y="6063"/>
                              </a:cubicBezTo>
                              <a:cubicBezTo>
                                <a:pt x="9207" y="5674"/>
                                <a:pt x="8972" y="5562"/>
                                <a:pt x="8849" y="5534"/>
                              </a:cubicBezTo>
                              <a:cubicBezTo>
                                <a:pt x="8912" y="5524"/>
                                <a:pt x="8975" y="5517"/>
                                <a:pt x="9040" y="5513"/>
                              </a:cubicBezTo>
                              <a:cubicBezTo>
                                <a:pt x="9100" y="5527"/>
                                <a:pt x="9157" y="5524"/>
                                <a:pt x="9209" y="5506"/>
                              </a:cubicBezTo>
                              <a:cubicBezTo>
                                <a:pt x="9277" y="5506"/>
                                <a:pt x="9348" y="5506"/>
                                <a:pt x="9419" y="5510"/>
                              </a:cubicBezTo>
                              <a:cubicBezTo>
                                <a:pt x="9414" y="5646"/>
                                <a:pt x="9452" y="5762"/>
                                <a:pt x="9509" y="5853"/>
                              </a:cubicBezTo>
                              <a:cubicBezTo>
                                <a:pt x="9509" y="5853"/>
                                <a:pt x="9509" y="5856"/>
                                <a:pt x="9509" y="5856"/>
                              </a:cubicBezTo>
                              <a:cubicBezTo>
                                <a:pt x="9509" y="5856"/>
                                <a:pt x="9512" y="5860"/>
                                <a:pt x="9512" y="5860"/>
                              </a:cubicBezTo>
                              <a:cubicBezTo>
                                <a:pt x="9515" y="5867"/>
                                <a:pt x="9520" y="5870"/>
                                <a:pt x="9523" y="5877"/>
                              </a:cubicBezTo>
                              <a:cubicBezTo>
                                <a:pt x="9528" y="5888"/>
                                <a:pt x="9534" y="5898"/>
                                <a:pt x="9539" y="5909"/>
                              </a:cubicBezTo>
                              <a:cubicBezTo>
                                <a:pt x="9528" y="5912"/>
                                <a:pt x="9517" y="5919"/>
                                <a:pt x="9504" y="5930"/>
                              </a:cubicBezTo>
                              <a:cubicBezTo>
                                <a:pt x="9485" y="5891"/>
                                <a:pt x="9466" y="5842"/>
                                <a:pt x="9460" y="5821"/>
                              </a:cubicBezTo>
                              <a:cubicBezTo>
                                <a:pt x="9463" y="5811"/>
                                <a:pt x="9466" y="5807"/>
                                <a:pt x="9463" y="5800"/>
                              </a:cubicBezTo>
                              <a:close/>
                              <a:moveTo>
                                <a:pt x="10750" y="8368"/>
                              </a:moveTo>
                              <a:cubicBezTo>
                                <a:pt x="10630" y="8305"/>
                                <a:pt x="10507" y="8241"/>
                                <a:pt x="10384" y="8182"/>
                              </a:cubicBezTo>
                              <a:cubicBezTo>
                                <a:pt x="10382" y="8150"/>
                                <a:pt x="10371" y="8063"/>
                                <a:pt x="10308" y="7996"/>
                              </a:cubicBezTo>
                              <a:cubicBezTo>
                                <a:pt x="10376" y="8024"/>
                                <a:pt x="10436" y="7996"/>
                                <a:pt x="10458" y="7982"/>
                              </a:cubicBezTo>
                              <a:cubicBezTo>
                                <a:pt x="10501" y="8031"/>
                                <a:pt x="10545" y="8080"/>
                                <a:pt x="10589" y="8126"/>
                              </a:cubicBezTo>
                              <a:cubicBezTo>
                                <a:pt x="10507" y="8108"/>
                                <a:pt x="10412" y="8119"/>
                                <a:pt x="10412" y="8119"/>
                              </a:cubicBezTo>
                              <a:cubicBezTo>
                                <a:pt x="10526" y="8315"/>
                                <a:pt x="10657" y="8259"/>
                                <a:pt x="10698" y="8234"/>
                              </a:cubicBezTo>
                              <a:cubicBezTo>
                                <a:pt x="10744" y="8280"/>
                                <a:pt x="10790" y="8322"/>
                                <a:pt x="10834" y="8364"/>
                              </a:cubicBezTo>
                              <a:cubicBezTo>
                                <a:pt x="10810" y="8364"/>
                                <a:pt x="10780" y="8364"/>
                                <a:pt x="10750" y="8368"/>
                              </a:cubicBezTo>
                              <a:close/>
                              <a:moveTo>
                                <a:pt x="10908" y="8455"/>
                              </a:moveTo>
                              <a:cubicBezTo>
                                <a:pt x="10916" y="8448"/>
                                <a:pt x="10921" y="8445"/>
                                <a:pt x="10924" y="8441"/>
                              </a:cubicBezTo>
                              <a:cubicBezTo>
                                <a:pt x="10954" y="8466"/>
                                <a:pt x="10981" y="8490"/>
                                <a:pt x="11009" y="8511"/>
                              </a:cubicBezTo>
                              <a:cubicBezTo>
                                <a:pt x="10976" y="8494"/>
                                <a:pt x="10940" y="8473"/>
                                <a:pt x="10908" y="8455"/>
                              </a:cubicBezTo>
                              <a:close/>
                              <a:moveTo>
                                <a:pt x="11368" y="11874"/>
                              </a:moveTo>
                              <a:cubicBezTo>
                                <a:pt x="11363" y="11874"/>
                                <a:pt x="11360" y="11870"/>
                                <a:pt x="11355" y="11870"/>
                              </a:cubicBezTo>
                              <a:cubicBezTo>
                                <a:pt x="11352" y="11867"/>
                                <a:pt x="11308" y="11821"/>
                                <a:pt x="11278" y="11818"/>
                              </a:cubicBezTo>
                              <a:cubicBezTo>
                                <a:pt x="11257" y="11783"/>
                                <a:pt x="11248" y="11733"/>
                                <a:pt x="11246" y="11695"/>
                              </a:cubicBezTo>
                              <a:cubicBezTo>
                                <a:pt x="11325" y="11488"/>
                                <a:pt x="11423" y="11303"/>
                                <a:pt x="11513" y="11149"/>
                              </a:cubicBezTo>
                              <a:cubicBezTo>
                                <a:pt x="11475" y="11317"/>
                                <a:pt x="11412" y="11607"/>
                                <a:pt x="11368" y="11874"/>
                              </a:cubicBezTo>
                              <a:close/>
                              <a:moveTo>
                                <a:pt x="11687" y="10739"/>
                              </a:moveTo>
                              <a:cubicBezTo>
                                <a:pt x="11278" y="10725"/>
                                <a:pt x="10916" y="11303"/>
                                <a:pt x="10894" y="11338"/>
                              </a:cubicBezTo>
                              <a:cubicBezTo>
                                <a:pt x="10894" y="11338"/>
                                <a:pt x="10894" y="11338"/>
                                <a:pt x="10894" y="11341"/>
                              </a:cubicBezTo>
                              <a:cubicBezTo>
                                <a:pt x="11169" y="11173"/>
                                <a:pt x="11477" y="10938"/>
                                <a:pt x="11630" y="10819"/>
                              </a:cubicBezTo>
                              <a:cubicBezTo>
                                <a:pt x="11486" y="11026"/>
                                <a:pt x="11259" y="11397"/>
                                <a:pt x="11118" y="11832"/>
                              </a:cubicBezTo>
                              <a:cubicBezTo>
                                <a:pt x="11093" y="11856"/>
                                <a:pt x="11039" y="11905"/>
                                <a:pt x="10987" y="11902"/>
                              </a:cubicBezTo>
                              <a:cubicBezTo>
                                <a:pt x="10968" y="11870"/>
                                <a:pt x="10913" y="11856"/>
                                <a:pt x="10908" y="11853"/>
                              </a:cubicBezTo>
                              <a:cubicBezTo>
                                <a:pt x="10845" y="11793"/>
                                <a:pt x="10750" y="11712"/>
                                <a:pt x="10695" y="11723"/>
                              </a:cubicBezTo>
                              <a:cubicBezTo>
                                <a:pt x="10660" y="11726"/>
                                <a:pt x="10673" y="11769"/>
                                <a:pt x="10711" y="11811"/>
                              </a:cubicBezTo>
                              <a:cubicBezTo>
                                <a:pt x="10692" y="11811"/>
                                <a:pt x="10676" y="11811"/>
                                <a:pt x="10662" y="11818"/>
                              </a:cubicBezTo>
                              <a:cubicBezTo>
                                <a:pt x="10630" y="11832"/>
                                <a:pt x="10649" y="11863"/>
                                <a:pt x="10690" y="11891"/>
                              </a:cubicBezTo>
                              <a:cubicBezTo>
                                <a:pt x="10676" y="11895"/>
                                <a:pt x="10662" y="11902"/>
                                <a:pt x="10651" y="11909"/>
                              </a:cubicBezTo>
                              <a:cubicBezTo>
                                <a:pt x="10621" y="11933"/>
                                <a:pt x="10643" y="11958"/>
                                <a:pt x="10690" y="11972"/>
                              </a:cubicBezTo>
                              <a:cubicBezTo>
                                <a:pt x="10676" y="11979"/>
                                <a:pt x="10665" y="11989"/>
                                <a:pt x="10657" y="12000"/>
                              </a:cubicBezTo>
                              <a:cubicBezTo>
                                <a:pt x="10632" y="12031"/>
                                <a:pt x="10662" y="12052"/>
                                <a:pt x="10711" y="12052"/>
                              </a:cubicBezTo>
                              <a:cubicBezTo>
                                <a:pt x="10698" y="12066"/>
                                <a:pt x="10690" y="12077"/>
                                <a:pt x="10681" y="12091"/>
                              </a:cubicBezTo>
                              <a:cubicBezTo>
                                <a:pt x="10643" y="12171"/>
                                <a:pt x="10818" y="12122"/>
                                <a:pt x="10916" y="12010"/>
                              </a:cubicBezTo>
                              <a:cubicBezTo>
                                <a:pt x="10957" y="11986"/>
                                <a:pt x="10979" y="11961"/>
                                <a:pt x="10987" y="11944"/>
                              </a:cubicBezTo>
                              <a:cubicBezTo>
                                <a:pt x="11025" y="11944"/>
                                <a:pt x="11063" y="11923"/>
                                <a:pt x="11093" y="11902"/>
                              </a:cubicBezTo>
                              <a:cubicBezTo>
                                <a:pt x="11071" y="11979"/>
                                <a:pt x="11052" y="12056"/>
                                <a:pt x="11036" y="12136"/>
                              </a:cubicBezTo>
                              <a:cubicBezTo>
                                <a:pt x="11033" y="12140"/>
                                <a:pt x="11030" y="12140"/>
                                <a:pt x="11028" y="12147"/>
                              </a:cubicBezTo>
                              <a:cubicBezTo>
                                <a:pt x="11028" y="12147"/>
                                <a:pt x="10981" y="12259"/>
                                <a:pt x="10913" y="12290"/>
                              </a:cubicBezTo>
                              <a:cubicBezTo>
                                <a:pt x="10886" y="12269"/>
                                <a:pt x="10831" y="12280"/>
                                <a:pt x="10826" y="12280"/>
                              </a:cubicBezTo>
                              <a:cubicBezTo>
                                <a:pt x="10750" y="12248"/>
                                <a:pt x="10641" y="12217"/>
                                <a:pt x="10591" y="12248"/>
                              </a:cubicBezTo>
                              <a:cubicBezTo>
                                <a:pt x="10591" y="12248"/>
                                <a:pt x="10591" y="12248"/>
                                <a:pt x="10591" y="12248"/>
                              </a:cubicBezTo>
                              <a:cubicBezTo>
                                <a:pt x="10581" y="12241"/>
                                <a:pt x="10567" y="12234"/>
                                <a:pt x="10553" y="12231"/>
                              </a:cubicBezTo>
                              <a:cubicBezTo>
                                <a:pt x="10501" y="12220"/>
                                <a:pt x="10450" y="12252"/>
                                <a:pt x="10422" y="12308"/>
                              </a:cubicBezTo>
                              <a:cubicBezTo>
                                <a:pt x="10174" y="12213"/>
                                <a:pt x="9926" y="12434"/>
                                <a:pt x="9880" y="12476"/>
                              </a:cubicBezTo>
                              <a:cubicBezTo>
                                <a:pt x="9640" y="12248"/>
                                <a:pt x="9509" y="12014"/>
                                <a:pt x="9485" y="11965"/>
                              </a:cubicBezTo>
                              <a:cubicBezTo>
                                <a:pt x="9487" y="11884"/>
                                <a:pt x="9493" y="11807"/>
                                <a:pt x="9501" y="11730"/>
                              </a:cubicBezTo>
                              <a:cubicBezTo>
                                <a:pt x="9531" y="11874"/>
                                <a:pt x="9585" y="11968"/>
                                <a:pt x="9654" y="11979"/>
                              </a:cubicBezTo>
                              <a:cubicBezTo>
                                <a:pt x="9733" y="11989"/>
                                <a:pt x="9812" y="11888"/>
                                <a:pt x="9866" y="11723"/>
                              </a:cubicBezTo>
                              <a:cubicBezTo>
                                <a:pt x="9959" y="11856"/>
                                <a:pt x="10060" y="11923"/>
                                <a:pt x="10133" y="11877"/>
                              </a:cubicBezTo>
                              <a:cubicBezTo>
                                <a:pt x="10229" y="11821"/>
                                <a:pt x="10242" y="11586"/>
                                <a:pt x="10174" y="11324"/>
                              </a:cubicBezTo>
                              <a:cubicBezTo>
                                <a:pt x="10174" y="11320"/>
                                <a:pt x="10174" y="11320"/>
                                <a:pt x="10174" y="11317"/>
                              </a:cubicBezTo>
                              <a:cubicBezTo>
                                <a:pt x="10193" y="11324"/>
                                <a:pt x="10212" y="11331"/>
                                <a:pt x="10232" y="11338"/>
                              </a:cubicBezTo>
                              <a:cubicBezTo>
                                <a:pt x="10403" y="11450"/>
                                <a:pt x="10561" y="11467"/>
                                <a:pt x="10621" y="11366"/>
                              </a:cubicBezTo>
                              <a:cubicBezTo>
                                <a:pt x="10668" y="11285"/>
                                <a:pt x="10638" y="11145"/>
                                <a:pt x="10556" y="11001"/>
                              </a:cubicBezTo>
                              <a:cubicBezTo>
                                <a:pt x="10692" y="10963"/>
                                <a:pt x="10788" y="10882"/>
                                <a:pt x="10793" y="10784"/>
                              </a:cubicBezTo>
                              <a:cubicBezTo>
                                <a:pt x="10801" y="10651"/>
                                <a:pt x="10660" y="10525"/>
                                <a:pt x="10455" y="10466"/>
                              </a:cubicBezTo>
                              <a:cubicBezTo>
                                <a:pt x="10447" y="10462"/>
                                <a:pt x="10442" y="10455"/>
                                <a:pt x="10433" y="10452"/>
                              </a:cubicBezTo>
                              <a:cubicBezTo>
                                <a:pt x="10450" y="10434"/>
                                <a:pt x="10463" y="10417"/>
                                <a:pt x="10474" y="10396"/>
                              </a:cubicBezTo>
                              <a:cubicBezTo>
                                <a:pt x="10635" y="10259"/>
                                <a:pt x="10725" y="10091"/>
                                <a:pt x="10684" y="9975"/>
                              </a:cubicBezTo>
                              <a:cubicBezTo>
                                <a:pt x="10651" y="9881"/>
                                <a:pt x="10542" y="9846"/>
                                <a:pt x="10403" y="9870"/>
                              </a:cubicBezTo>
                              <a:cubicBezTo>
                                <a:pt x="10444" y="9699"/>
                                <a:pt x="10439" y="9555"/>
                                <a:pt x="10373" y="9495"/>
                              </a:cubicBezTo>
                              <a:cubicBezTo>
                                <a:pt x="10286" y="9418"/>
                                <a:pt x="10123" y="9520"/>
                                <a:pt x="9981" y="9730"/>
                              </a:cubicBezTo>
                              <a:cubicBezTo>
                                <a:pt x="9978" y="9706"/>
                                <a:pt x="9973" y="9685"/>
                                <a:pt x="9967" y="9664"/>
                              </a:cubicBezTo>
                              <a:cubicBezTo>
                                <a:pt x="9956" y="9415"/>
                                <a:pt x="9888" y="9229"/>
                                <a:pt x="9793" y="9215"/>
                              </a:cubicBezTo>
                              <a:cubicBezTo>
                                <a:pt x="9714" y="9205"/>
                                <a:pt x="9635" y="9306"/>
                                <a:pt x="9580" y="9471"/>
                              </a:cubicBezTo>
                              <a:cubicBezTo>
                                <a:pt x="9542" y="9415"/>
                                <a:pt x="9501" y="9373"/>
                                <a:pt x="9463" y="9345"/>
                              </a:cubicBezTo>
                              <a:cubicBezTo>
                                <a:pt x="9498" y="9289"/>
                                <a:pt x="9528" y="9233"/>
                                <a:pt x="9553" y="9187"/>
                              </a:cubicBezTo>
                              <a:cubicBezTo>
                                <a:pt x="9553" y="9187"/>
                                <a:pt x="9553" y="9187"/>
                                <a:pt x="9553" y="9187"/>
                              </a:cubicBezTo>
                              <a:cubicBezTo>
                                <a:pt x="9553" y="9187"/>
                                <a:pt x="9613" y="9135"/>
                                <a:pt x="9615" y="9082"/>
                              </a:cubicBezTo>
                              <a:cubicBezTo>
                                <a:pt x="9635" y="9068"/>
                                <a:pt x="9651" y="9058"/>
                                <a:pt x="9670" y="9047"/>
                              </a:cubicBezTo>
                              <a:cubicBezTo>
                                <a:pt x="9632" y="9103"/>
                                <a:pt x="9599" y="9198"/>
                                <a:pt x="9629" y="9341"/>
                              </a:cubicBezTo>
                              <a:cubicBezTo>
                                <a:pt x="9629" y="9341"/>
                                <a:pt x="9804" y="9110"/>
                                <a:pt x="9760" y="8995"/>
                              </a:cubicBezTo>
                              <a:cubicBezTo>
                                <a:pt x="9825" y="8960"/>
                                <a:pt x="9891" y="8931"/>
                                <a:pt x="9956" y="8907"/>
                              </a:cubicBezTo>
                              <a:cubicBezTo>
                                <a:pt x="9907" y="8953"/>
                                <a:pt x="9855" y="9037"/>
                                <a:pt x="9866" y="9198"/>
                              </a:cubicBezTo>
                              <a:cubicBezTo>
                                <a:pt x="9866" y="9198"/>
                                <a:pt x="10073" y="9002"/>
                                <a:pt x="10041" y="8879"/>
                              </a:cubicBezTo>
                              <a:cubicBezTo>
                                <a:pt x="10098" y="8861"/>
                                <a:pt x="10155" y="8847"/>
                                <a:pt x="10212" y="8837"/>
                              </a:cubicBezTo>
                              <a:cubicBezTo>
                                <a:pt x="10169" y="8875"/>
                                <a:pt x="10125" y="8949"/>
                                <a:pt x="10114" y="9075"/>
                              </a:cubicBezTo>
                              <a:cubicBezTo>
                                <a:pt x="10114" y="9075"/>
                                <a:pt x="10332" y="8942"/>
                                <a:pt x="10332" y="8816"/>
                              </a:cubicBezTo>
                              <a:cubicBezTo>
                                <a:pt x="10384" y="8809"/>
                                <a:pt x="10433" y="8805"/>
                                <a:pt x="10485" y="8802"/>
                              </a:cubicBezTo>
                              <a:cubicBezTo>
                                <a:pt x="10436" y="8833"/>
                                <a:pt x="10384" y="8900"/>
                                <a:pt x="10362" y="9033"/>
                              </a:cubicBezTo>
                              <a:cubicBezTo>
                                <a:pt x="10362" y="9033"/>
                                <a:pt x="10594" y="8928"/>
                                <a:pt x="10600" y="8798"/>
                              </a:cubicBezTo>
                              <a:cubicBezTo>
                                <a:pt x="10671" y="8798"/>
                                <a:pt x="10739" y="8802"/>
                                <a:pt x="10807" y="8805"/>
                              </a:cubicBezTo>
                              <a:cubicBezTo>
                                <a:pt x="10750" y="8830"/>
                                <a:pt x="10676" y="8893"/>
                                <a:pt x="10654" y="9061"/>
                              </a:cubicBezTo>
                              <a:cubicBezTo>
                                <a:pt x="10654" y="9061"/>
                                <a:pt x="10889" y="8942"/>
                                <a:pt x="10883" y="8812"/>
                              </a:cubicBezTo>
                              <a:cubicBezTo>
                                <a:pt x="10891" y="8812"/>
                                <a:pt x="10900" y="8816"/>
                                <a:pt x="10910" y="8816"/>
                              </a:cubicBezTo>
                              <a:cubicBezTo>
                                <a:pt x="10905" y="8886"/>
                                <a:pt x="10919" y="8956"/>
                                <a:pt x="10946" y="9019"/>
                              </a:cubicBezTo>
                              <a:cubicBezTo>
                                <a:pt x="10943" y="9026"/>
                                <a:pt x="10940" y="9030"/>
                                <a:pt x="10938" y="9037"/>
                              </a:cubicBezTo>
                              <a:cubicBezTo>
                                <a:pt x="10938" y="9037"/>
                                <a:pt x="10943" y="9037"/>
                                <a:pt x="10951" y="9033"/>
                              </a:cubicBezTo>
                              <a:cubicBezTo>
                                <a:pt x="10995" y="9121"/>
                                <a:pt x="11069" y="9194"/>
                                <a:pt x="11178" y="9243"/>
                              </a:cubicBezTo>
                              <a:cubicBezTo>
                                <a:pt x="11017" y="9436"/>
                                <a:pt x="10998" y="9650"/>
                                <a:pt x="11082" y="9807"/>
                              </a:cubicBezTo>
                              <a:cubicBezTo>
                                <a:pt x="11167" y="9968"/>
                                <a:pt x="11330" y="10021"/>
                                <a:pt x="11527" y="9898"/>
                              </a:cubicBezTo>
                              <a:cubicBezTo>
                                <a:pt x="11518" y="10178"/>
                                <a:pt x="11622" y="10347"/>
                                <a:pt x="11772" y="10385"/>
                              </a:cubicBezTo>
                              <a:cubicBezTo>
                                <a:pt x="11783" y="10389"/>
                                <a:pt x="11794" y="10389"/>
                                <a:pt x="11805" y="10392"/>
                              </a:cubicBezTo>
                              <a:cubicBezTo>
                                <a:pt x="11788" y="10476"/>
                                <a:pt x="11772" y="10564"/>
                                <a:pt x="11758" y="10651"/>
                              </a:cubicBezTo>
                              <a:cubicBezTo>
                                <a:pt x="11756" y="10651"/>
                                <a:pt x="11728" y="10683"/>
                                <a:pt x="11687" y="10739"/>
                              </a:cubicBezTo>
                              <a:close/>
                              <a:moveTo>
                                <a:pt x="11715" y="12084"/>
                              </a:moveTo>
                              <a:cubicBezTo>
                                <a:pt x="11777" y="12168"/>
                                <a:pt x="11900" y="12343"/>
                                <a:pt x="12017" y="12553"/>
                              </a:cubicBezTo>
                              <a:cubicBezTo>
                                <a:pt x="12020" y="12595"/>
                                <a:pt x="12023" y="12669"/>
                                <a:pt x="11998" y="12721"/>
                              </a:cubicBezTo>
                              <a:cubicBezTo>
                                <a:pt x="11968" y="12728"/>
                                <a:pt x="11930" y="12781"/>
                                <a:pt x="11927" y="12784"/>
                              </a:cubicBezTo>
                              <a:cubicBezTo>
                                <a:pt x="11876" y="12812"/>
                                <a:pt x="11813" y="12854"/>
                                <a:pt x="11769" y="12896"/>
                              </a:cubicBezTo>
                              <a:cubicBezTo>
                                <a:pt x="11734" y="12620"/>
                                <a:pt x="11717" y="12346"/>
                                <a:pt x="11715" y="12084"/>
                              </a:cubicBezTo>
                              <a:close/>
                              <a:moveTo>
                                <a:pt x="11783" y="12987"/>
                              </a:moveTo>
                              <a:cubicBezTo>
                                <a:pt x="11788" y="12984"/>
                                <a:pt x="11794" y="12984"/>
                                <a:pt x="11799" y="12980"/>
                              </a:cubicBezTo>
                              <a:cubicBezTo>
                                <a:pt x="11794" y="12991"/>
                                <a:pt x="11788" y="13001"/>
                                <a:pt x="11786" y="13012"/>
                              </a:cubicBezTo>
                              <a:cubicBezTo>
                                <a:pt x="11783" y="13001"/>
                                <a:pt x="11783" y="12994"/>
                                <a:pt x="11783" y="12987"/>
                              </a:cubicBezTo>
                              <a:close/>
                              <a:moveTo>
                                <a:pt x="11794" y="13068"/>
                              </a:moveTo>
                              <a:cubicBezTo>
                                <a:pt x="11805" y="13068"/>
                                <a:pt x="11821" y="13061"/>
                                <a:pt x="11843" y="13043"/>
                              </a:cubicBezTo>
                              <a:cubicBezTo>
                                <a:pt x="11837" y="13061"/>
                                <a:pt x="11835" y="13078"/>
                                <a:pt x="11837" y="13092"/>
                              </a:cubicBezTo>
                              <a:cubicBezTo>
                                <a:pt x="11840" y="13135"/>
                                <a:pt x="11867" y="13124"/>
                                <a:pt x="11900" y="13082"/>
                              </a:cubicBezTo>
                              <a:cubicBezTo>
                                <a:pt x="11900" y="13099"/>
                                <a:pt x="11900" y="13117"/>
                                <a:pt x="11903" y="13131"/>
                              </a:cubicBezTo>
                              <a:cubicBezTo>
                                <a:pt x="11914" y="13177"/>
                                <a:pt x="11941" y="13152"/>
                                <a:pt x="11965" y="13096"/>
                              </a:cubicBezTo>
                              <a:cubicBezTo>
                                <a:pt x="11968" y="13117"/>
                                <a:pt x="11971" y="13135"/>
                                <a:pt x="11976" y="13149"/>
                              </a:cubicBezTo>
                              <a:cubicBezTo>
                                <a:pt x="12012" y="13229"/>
                                <a:pt x="12066" y="13015"/>
                                <a:pt x="12042" y="12847"/>
                              </a:cubicBezTo>
                              <a:cubicBezTo>
                                <a:pt x="12045" y="12788"/>
                                <a:pt x="12042" y="12753"/>
                                <a:pt x="12034" y="12735"/>
                              </a:cubicBezTo>
                              <a:cubicBezTo>
                                <a:pt x="12050" y="12697"/>
                                <a:pt x="12055" y="12655"/>
                                <a:pt x="12058" y="12616"/>
                              </a:cubicBezTo>
                              <a:cubicBezTo>
                                <a:pt x="12118" y="12728"/>
                                <a:pt x="12175" y="12851"/>
                                <a:pt x="12219" y="12973"/>
                              </a:cubicBezTo>
                              <a:cubicBezTo>
                                <a:pt x="12216" y="13001"/>
                                <a:pt x="12200" y="13103"/>
                                <a:pt x="12151" y="13152"/>
                              </a:cubicBezTo>
                              <a:cubicBezTo>
                                <a:pt x="12118" y="13145"/>
                                <a:pt x="12069" y="13180"/>
                                <a:pt x="12066" y="13180"/>
                              </a:cubicBezTo>
                              <a:cubicBezTo>
                                <a:pt x="11987" y="13187"/>
                                <a:pt x="11875" y="13205"/>
                                <a:pt x="11837" y="13257"/>
                              </a:cubicBezTo>
                              <a:cubicBezTo>
                                <a:pt x="11835" y="13261"/>
                                <a:pt x="11832" y="13264"/>
                                <a:pt x="11829" y="13271"/>
                              </a:cubicBezTo>
                              <a:cubicBezTo>
                                <a:pt x="11816" y="13205"/>
                                <a:pt x="11805" y="13138"/>
                                <a:pt x="11794" y="13068"/>
                              </a:cubicBezTo>
                              <a:close/>
                              <a:moveTo>
                                <a:pt x="11832" y="13296"/>
                              </a:moveTo>
                              <a:cubicBezTo>
                                <a:pt x="11843" y="13306"/>
                                <a:pt x="11865" y="13310"/>
                                <a:pt x="11889" y="13310"/>
                              </a:cubicBezTo>
                              <a:cubicBezTo>
                                <a:pt x="11876" y="13324"/>
                                <a:pt x="11862" y="13338"/>
                                <a:pt x="11854" y="13355"/>
                              </a:cubicBezTo>
                              <a:cubicBezTo>
                                <a:pt x="11837" y="13394"/>
                                <a:pt x="11865" y="13404"/>
                                <a:pt x="11911" y="13390"/>
                              </a:cubicBezTo>
                              <a:cubicBezTo>
                                <a:pt x="11903" y="13404"/>
                                <a:pt x="11895" y="13418"/>
                                <a:pt x="11892" y="13436"/>
                              </a:cubicBezTo>
                              <a:cubicBezTo>
                                <a:pt x="11881" y="13478"/>
                                <a:pt x="11911" y="13478"/>
                                <a:pt x="11952" y="13453"/>
                              </a:cubicBezTo>
                              <a:cubicBezTo>
                                <a:pt x="11946" y="13471"/>
                                <a:pt x="11941" y="13488"/>
                                <a:pt x="11941" y="13502"/>
                              </a:cubicBezTo>
                              <a:cubicBezTo>
                                <a:pt x="11938" y="13548"/>
                                <a:pt x="11971" y="13537"/>
                                <a:pt x="12009" y="13495"/>
                              </a:cubicBezTo>
                              <a:cubicBezTo>
                                <a:pt x="12006" y="13516"/>
                                <a:pt x="12004" y="13534"/>
                                <a:pt x="12006" y="13551"/>
                              </a:cubicBezTo>
                              <a:cubicBezTo>
                                <a:pt x="12017" y="13646"/>
                                <a:pt x="12126" y="13464"/>
                                <a:pt x="12148" y="13296"/>
                              </a:cubicBezTo>
                              <a:cubicBezTo>
                                <a:pt x="12167" y="13243"/>
                                <a:pt x="12173" y="13208"/>
                                <a:pt x="12170" y="13187"/>
                              </a:cubicBezTo>
                              <a:cubicBezTo>
                                <a:pt x="12205" y="13149"/>
                                <a:pt x="12224" y="13092"/>
                                <a:pt x="12235" y="13047"/>
                              </a:cubicBezTo>
                              <a:cubicBezTo>
                                <a:pt x="12265" y="13145"/>
                                <a:pt x="12287" y="13240"/>
                                <a:pt x="12293" y="13331"/>
                              </a:cubicBezTo>
                              <a:cubicBezTo>
                                <a:pt x="12271" y="13373"/>
                                <a:pt x="12263" y="13450"/>
                                <a:pt x="12260" y="13457"/>
                              </a:cubicBezTo>
                              <a:cubicBezTo>
                                <a:pt x="12224" y="13530"/>
                                <a:pt x="12181" y="13625"/>
                                <a:pt x="12159" y="13709"/>
                              </a:cubicBezTo>
                              <a:cubicBezTo>
                                <a:pt x="12145" y="13719"/>
                                <a:pt x="12129" y="13730"/>
                                <a:pt x="12118" y="13737"/>
                              </a:cubicBezTo>
                              <a:cubicBezTo>
                                <a:pt x="12113" y="13737"/>
                                <a:pt x="12058" y="13744"/>
                                <a:pt x="12036" y="13772"/>
                              </a:cubicBezTo>
                              <a:cubicBezTo>
                                <a:pt x="11990" y="13765"/>
                                <a:pt x="11946" y="13723"/>
                                <a:pt x="11922" y="13695"/>
                              </a:cubicBezTo>
                              <a:cubicBezTo>
                                <a:pt x="11889" y="13562"/>
                                <a:pt x="11859" y="13429"/>
                                <a:pt x="11832" y="13296"/>
                              </a:cubicBezTo>
                              <a:close/>
                              <a:moveTo>
                                <a:pt x="12260" y="14462"/>
                              </a:moveTo>
                              <a:cubicBezTo>
                                <a:pt x="12244" y="14476"/>
                                <a:pt x="12230" y="14490"/>
                                <a:pt x="12216" y="14500"/>
                              </a:cubicBezTo>
                              <a:cubicBezTo>
                                <a:pt x="12192" y="14448"/>
                                <a:pt x="12170" y="14399"/>
                                <a:pt x="12148" y="14346"/>
                              </a:cubicBezTo>
                              <a:cubicBezTo>
                                <a:pt x="12181" y="14364"/>
                                <a:pt x="12222" y="14378"/>
                                <a:pt x="12263" y="14371"/>
                              </a:cubicBezTo>
                              <a:cubicBezTo>
                                <a:pt x="12271" y="14385"/>
                                <a:pt x="12287" y="14399"/>
                                <a:pt x="12314" y="14413"/>
                              </a:cubicBezTo>
                              <a:cubicBezTo>
                                <a:pt x="12290" y="14430"/>
                                <a:pt x="12274" y="14448"/>
                                <a:pt x="12260" y="14462"/>
                              </a:cubicBezTo>
                              <a:close/>
                              <a:moveTo>
                                <a:pt x="12933" y="14325"/>
                              </a:moveTo>
                              <a:cubicBezTo>
                                <a:pt x="12813" y="14213"/>
                                <a:pt x="12680" y="14217"/>
                                <a:pt x="12560" y="14262"/>
                              </a:cubicBezTo>
                              <a:cubicBezTo>
                                <a:pt x="12557" y="14262"/>
                                <a:pt x="12557" y="14262"/>
                                <a:pt x="12554" y="14262"/>
                              </a:cubicBezTo>
                              <a:cubicBezTo>
                                <a:pt x="12593" y="14227"/>
                                <a:pt x="12606" y="14192"/>
                                <a:pt x="12573" y="14182"/>
                              </a:cubicBezTo>
                              <a:cubicBezTo>
                                <a:pt x="12560" y="14178"/>
                                <a:pt x="12543" y="14178"/>
                                <a:pt x="12524" y="14185"/>
                              </a:cubicBezTo>
                              <a:cubicBezTo>
                                <a:pt x="12557" y="14136"/>
                                <a:pt x="12568" y="14094"/>
                                <a:pt x="12533" y="14098"/>
                              </a:cubicBezTo>
                              <a:cubicBezTo>
                                <a:pt x="12475" y="14101"/>
                                <a:pt x="12391" y="14196"/>
                                <a:pt x="12336" y="14266"/>
                              </a:cubicBezTo>
                              <a:cubicBezTo>
                                <a:pt x="12331" y="14269"/>
                                <a:pt x="12279" y="14294"/>
                                <a:pt x="12263" y="14329"/>
                              </a:cubicBezTo>
                              <a:cubicBezTo>
                                <a:pt x="12208" y="14339"/>
                                <a:pt x="12148" y="14301"/>
                                <a:pt x="12121" y="14280"/>
                              </a:cubicBezTo>
                              <a:cubicBezTo>
                                <a:pt x="12053" y="14112"/>
                                <a:pt x="11995" y="13944"/>
                                <a:pt x="11946" y="13775"/>
                              </a:cubicBezTo>
                              <a:cubicBezTo>
                                <a:pt x="11971" y="13796"/>
                                <a:pt x="12001" y="13814"/>
                                <a:pt x="12034" y="13821"/>
                              </a:cubicBezTo>
                              <a:cubicBezTo>
                                <a:pt x="12042" y="13842"/>
                                <a:pt x="12061" y="13867"/>
                                <a:pt x="12099" y="13898"/>
                              </a:cubicBezTo>
                              <a:cubicBezTo>
                                <a:pt x="12186" y="14024"/>
                                <a:pt x="12355" y="14098"/>
                                <a:pt x="12325" y="14010"/>
                              </a:cubicBezTo>
                              <a:cubicBezTo>
                                <a:pt x="12320" y="13996"/>
                                <a:pt x="12312" y="13982"/>
                                <a:pt x="12301" y="13965"/>
                              </a:cubicBezTo>
                              <a:cubicBezTo>
                                <a:pt x="12350" y="13972"/>
                                <a:pt x="12383" y="13958"/>
                                <a:pt x="12361" y="13923"/>
                              </a:cubicBezTo>
                              <a:cubicBezTo>
                                <a:pt x="12353" y="13912"/>
                                <a:pt x="12344" y="13902"/>
                                <a:pt x="12331" y="13891"/>
                              </a:cubicBezTo>
                              <a:cubicBezTo>
                                <a:pt x="12336" y="13891"/>
                                <a:pt x="12342" y="13888"/>
                                <a:pt x="12347" y="13888"/>
                              </a:cubicBezTo>
                              <a:cubicBezTo>
                                <a:pt x="12347" y="13888"/>
                                <a:pt x="12350" y="13891"/>
                                <a:pt x="12350" y="13891"/>
                              </a:cubicBezTo>
                              <a:cubicBezTo>
                                <a:pt x="12377" y="13937"/>
                                <a:pt x="12402" y="13898"/>
                                <a:pt x="12413" y="13821"/>
                              </a:cubicBezTo>
                              <a:cubicBezTo>
                                <a:pt x="12423" y="13842"/>
                                <a:pt x="12432" y="13860"/>
                                <a:pt x="12445" y="13874"/>
                              </a:cubicBezTo>
                              <a:cubicBezTo>
                                <a:pt x="12483" y="13912"/>
                                <a:pt x="12497" y="13860"/>
                                <a:pt x="12494" y="13772"/>
                              </a:cubicBezTo>
                              <a:cubicBezTo>
                                <a:pt x="12508" y="13793"/>
                                <a:pt x="12524" y="13810"/>
                                <a:pt x="12538" y="13817"/>
                              </a:cubicBezTo>
                              <a:cubicBezTo>
                                <a:pt x="12563" y="13832"/>
                                <a:pt x="12573" y="13821"/>
                                <a:pt x="12576" y="13796"/>
                              </a:cubicBezTo>
                              <a:cubicBezTo>
                                <a:pt x="12718" y="14178"/>
                                <a:pt x="12941" y="14287"/>
                                <a:pt x="13045" y="14315"/>
                              </a:cubicBezTo>
                              <a:cubicBezTo>
                                <a:pt x="13007" y="14318"/>
                                <a:pt x="12969" y="14322"/>
                                <a:pt x="12933" y="14325"/>
                              </a:cubicBezTo>
                              <a:close/>
                              <a:moveTo>
                                <a:pt x="14724" y="13061"/>
                              </a:moveTo>
                              <a:cubicBezTo>
                                <a:pt x="14724" y="13061"/>
                                <a:pt x="14722" y="13061"/>
                                <a:pt x="14724" y="13061"/>
                              </a:cubicBezTo>
                              <a:cubicBezTo>
                                <a:pt x="14722" y="13061"/>
                                <a:pt x="14724" y="13061"/>
                                <a:pt x="14724" y="13061"/>
                              </a:cubicBezTo>
                              <a:cubicBezTo>
                                <a:pt x="14724" y="13061"/>
                                <a:pt x="14724" y="13061"/>
                                <a:pt x="14724" y="13061"/>
                              </a:cubicBezTo>
                              <a:close/>
                              <a:moveTo>
                                <a:pt x="13293" y="10042"/>
                              </a:moveTo>
                              <a:cubicBezTo>
                                <a:pt x="13380" y="10126"/>
                                <a:pt x="13413" y="10171"/>
                                <a:pt x="13413" y="10171"/>
                              </a:cubicBezTo>
                              <a:cubicBezTo>
                                <a:pt x="13413" y="10171"/>
                                <a:pt x="13413" y="10171"/>
                                <a:pt x="13399" y="10028"/>
                              </a:cubicBezTo>
                              <a:cubicBezTo>
                                <a:pt x="13364" y="9572"/>
                                <a:pt x="13173" y="9352"/>
                                <a:pt x="13067" y="9264"/>
                              </a:cubicBezTo>
                              <a:cubicBezTo>
                                <a:pt x="13127" y="9285"/>
                                <a:pt x="13190" y="9310"/>
                                <a:pt x="13252" y="9338"/>
                              </a:cubicBezTo>
                              <a:cubicBezTo>
                                <a:pt x="13304" y="9380"/>
                                <a:pt x="13356" y="9401"/>
                                <a:pt x="13413" y="9411"/>
                              </a:cubicBezTo>
                              <a:cubicBezTo>
                                <a:pt x="13476" y="9443"/>
                                <a:pt x="13541" y="9478"/>
                                <a:pt x="13604" y="9516"/>
                              </a:cubicBezTo>
                              <a:cubicBezTo>
                                <a:pt x="13468" y="9895"/>
                                <a:pt x="13762" y="10259"/>
                                <a:pt x="13838" y="10350"/>
                              </a:cubicBezTo>
                              <a:cubicBezTo>
                                <a:pt x="13917" y="10445"/>
                                <a:pt x="13947" y="10494"/>
                                <a:pt x="13947" y="10494"/>
                              </a:cubicBezTo>
                              <a:cubicBezTo>
                                <a:pt x="13947" y="10494"/>
                                <a:pt x="13947" y="10494"/>
                                <a:pt x="13945" y="10350"/>
                              </a:cubicBezTo>
                              <a:cubicBezTo>
                                <a:pt x="13945" y="9926"/>
                                <a:pt x="13797" y="9688"/>
                                <a:pt x="13699" y="9576"/>
                              </a:cubicBezTo>
                              <a:cubicBezTo>
                                <a:pt x="13781" y="9628"/>
                                <a:pt x="13860" y="9688"/>
                                <a:pt x="13942" y="9751"/>
                              </a:cubicBezTo>
                              <a:cubicBezTo>
                                <a:pt x="13972" y="9786"/>
                                <a:pt x="14007" y="9814"/>
                                <a:pt x="14040" y="9835"/>
                              </a:cubicBezTo>
                              <a:cubicBezTo>
                                <a:pt x="14089" y="9877"/>
                                <a:pt x="14138" y="9923"/>
                                <a:pt x="14187" y="9972"/>
                              </a:cubicBezTo>
                              <a:cubicBezTo>
                                <a:pt x="14007" y="10206"/>
                                <a:pt x="14103" y="10560"/>
                                <a:pt x="14163" y="10728"/>
                              </a:cubicBezTo>
                              <a:cubicBezTo>
                                <a:pt x="14160" y="10728"/>
                                <a:pt x="14155" y="10732"/>
                                <a:pt x="14152" y="10732"/>
                              </a:cubicBezTo>
                              <a:cubicBezTo>
                                <a:pt x="14086" y="10767"/>
                                <a:pt x="14059" y="10865"/>
                                <a:pt x="14086" y="10949"/>
                              </a:cubicBezTo>
                              <a:cubicBezTo>
                                <a:pt x="14108" y="11008"/>
                                <a:pt x="14152" y="11044"/>
                                <a:pt x="14201" y="11047"/>
                              </a:cubicBezTo>
                              <a:cubicBezTo>
                                <a:pt x="14242" y="11292"/>
                                <a:pt x="14558" y="11625"/>
                                <a:pt x="14604" y="11667"/>
                              </a:cubicBezTo>
                              <a:cubicBezTo>
                                <a:pt x="14643" y="11828"/>
                                <a:pt x="14686" y="11975"/>
                                <a:pt x="14711" y="12059"/>
                              </a:cubicBezTo>
                              <a:cubicBezTo>
                                <a:pt x="14604" y="11958"/>
                                <a:pt x="14487" y="11867"/>
                                <a:pt x="14359" y="11797"/>
                              </a:cubicBezTo>
                              <a:cubicBezTo>
                                <a:pt x="14348" y="11719"/>
                                <a:pt x="14272" y="11292"/>
                                <a:pt x="14037" y="11180"/>
                              </a:cubicBezTo>
                              <a:cubicBezTo>
                                <a:pt x="14037" y="11177"/>
                                <a:pt x="14040" y="11173"/>
                                <a:pt x="14040" y="11173"/>
                              </a:cubicBezTo>
                              <a:cubicBezTo>
                                <a:pt x="14065" y="11089"/>
                                <a:pt x="14029" y="10994"/>
                                <a:pt x="13961" y="10963"/>
                              </a:cubicBezTo>
                              <a:cubicBezTo>
                                <a:pt x="13896" y="10931"/>
                                <a:pt x="13822" y="10977"/>
                                <a:pt x="13797" y="11065"/>
                              </a:cubicBezTo>
                              <a:cubicBezTo>
                                <a:pt x="13773" y="11152"/>
                                <a:pt x="13808" y="11243"/>
                                <a:pt x="13877" y="11275"/>
                              </a:cubicBezTo>
                              <a:cubicBezTo>
                                <a:pt x="13928" y="11299"/>
                                <a:pt x="13983" y="11275"/>
                                <a:pt x="14018" y="11226"/>
                              </a:cubicBezTo>
                              <a:cubicBezTo>
                                <a:pt x="14215" y="11317"/>
                                <a:pt x="14294" y="11656"/>
                                <a:pt x="14318" y="11779"/>
                              </a:cubicBezTo>
                              <a:cubicBezTo>
                                <a:pt x="14212" y="11723"/>
                                <a:pt x="14097" y="11681"/>
                                <a:pt x="13980" y="11653"/>
                              </a:cubicBezTo>
                              <a:cubicBezTo>
                                <a:pt x="13980" y="11639"/>
                                <a:pt x="13980" y="11628"/>
                                <a:pt x="13980" y="11614"/>
                              </a:cubicBezTo>
                              <a:cubicBezTo>
                                <a:pt x="13969" y="11523"/>
                                <a:pt x="13907" y="11460"/>
                                <a:pt x="13836" y="11474"/>
                              </a:cubicBezTo>
                              <a:cubicBezTo>
                                <a:pt x="13765" y="11488"/>
                                <a:pt x="13716" y="11569"/>
                                <a:pt x="13727" y="11660"/>
                              </a:cubicBezTo>
                              <a:cubicBezTo>
                                <a:pt x="13738" y="11751"/>
                                <a:pt x="13800" y="11814"/>
                                <a:pt x="13871" y="11800"/>
                              </a:cubicBezTo>
                              <a:cubicBezTo>
                                <a:pt x="13917" y="11793"/>
                                <a:pt x="13956" y="11751"/>
                                <a:pt x="13972" y="11698"/>
                              </a:cubicBezTo>
                              <a:cubicBezTo>
                                <a:pt x="14106" y="11726"/>
                                <a:pt x="14234" y="11779"/>
                                <a:pt x="14351" y="11846"/>
                              </a:cubicBezTo>
                              <a:cubicBezTo>
                                <a:pt x="14326" y="11891"/>
                                <a:pt x="14236" y="12003"/>
                                <a:pt x="13980" y="11958"/>
                              </a:cubicBezTo>
                              <a:cubicBezTo>
                                <a:pt x="13972" y="11877"/>
                                <a:pt x="13920" y="11811"/>
                                <a:pt x="13855" y="11811"/>
                              </a:cubicBezTo>
                              <a:cubicBezTo>
                                <a:pt x="13784" y="11811"/>
                                <a:pt x="13727" y="11884"/>
                                <a:pt x="13727" y="11975"/>
                              </a:cubicBezTo>
                              <a:cubicBezTo>
                                <a:pt x="13727" y="12066"/>
                                <a:pt x="13784" y="12140"/>
                                <a:pt x="13855" y="12140"/>
                              </a:cubicBezTo>
                              <a:cubicBezTo>
                                <a:pt x="13917" y="12140"/>
                                <a:pt x="13969" y="12080"/>
                                <a:pt x="13980" y="12003"/>
                              </a:cubicBezTo>
                              <a:cubicBezTo>
                                <a:pt x="14127" y="12028"/>
                                <a:pt x="14223" y="12007"/>
                                <a:pt x="14285" y="11972"/>
                              </a:cubicBezTo>
                              <a:cubicBezTo>
                                <a:pt x="14345" y="11937"/>
                                <a:pt x="14373" y="11895"/>
                                <a:pt x="14386" y="11867"/>
                              </a:cubicBezTo>
                              <a:cubicBezTo>
                                <a:pt x="14536" y="11958"/>
                                <a:pt x="14675" y="12077"/>
                                <a:pt x="14798" y="12210"/>
                              </a:cubicBezTo>
                              <a:cubicBezTo>
                                <a:pt x="14812" y="12231"/>
                                <a:pt x="14825" y="12252"/>
                                <a:pt x="14842" y="12273"/>
                              </a:cubicBezTo>
                              <a:cubicBezTo>
                                <a:pt x="14749" y="12269"/>
                                <a:pt x="14572" y="12273"/>
                                <a:pt x="14359" y="12336"/>
                              </a:cubicBezTo>
                              <a:cubicBezTo>
                                <a:pt x="14315" y="12297"/>
                                <a:pt x="14048" y="12080"/>
                                <a:pt x="13724" y="12252"/>
                              </a:cubicBezTo>
                              <a:cubicBezTo>
                                <a:pt x="13691" y="12175"/>
                                <a:pt x="13618" y="12143"/>
                                <a:pt x="13555" y="12182"/>
                              </a:cubicBezTo>
                              <a:cubicBezTo>
                                <a:pt x="13492" y="12220"/>
                                <a:pt x="13465" y="12318"/>
                                <a:pt x="13495" y="12402"/>
                              </a:cubicBezTo>
                              <a:cubicBezTo>
                                <a:pt x="13525" y="12483"/>
                                <a:pt x="13601" y="12518"/>
                                <a:pt x="13667" y="12480"/>
                              </a:cubicBezTo>
                              <a:cubicBezTo>
                                <a:pt x="13721" y="12445"/>
                                <a:pt x="13748" y="12371"/>
                                <a:pt x="13738" y="12297"/>
                              </a:cubicBezTo>
                              <a:cubicBezTo>
                                <a:pt x="14005" y="12154"/>
                                <a:pt x="14228" y="12290"/>
                                <a:pt x="14310" y="12353"/>
                              </a:cubicBezTo>
                              <a:cubicBezTo>
                                <a:pt x="14166" y="12402"/>
                                <a:pt x="14007" y="12476"/>
                                <a:pt x="13847" y="12595"/>
                              </a:cubicBezTo>
                              <a:cubicBezTo>
                                <a:pt x="13847" y="12595"/>
                                <a:pt x="13847" y="12592"/>
                                <a:pt x="13844" y="12592"/>
                              </a:cubicBezTo>
                              <a:cubicBezTo>
                                <a:pt x="13806" y="12515"/>
                                <a:pt x="13724" y="12497"/>
                                <a:pt x="13667" y="12546"/>
                              </a:cubicBezTo>
                              <a:cubicBezTo>
                                <a:pt x="13607" y="12595"/>
                                <a:pt x="13593" y="12700"/>
                                <a:pt x="13631" y="12774"/>
                              </a:cubicBezTo>
                              <a:cubicBezTo>
                                <a:pt x="13669" y="12851"/>
                                <a:pt x="13751" y="12868"/>
                                <a:pt x="13808" y="12819"/>
                              </a:cubicBezTo>
                              <a:cubicBezTo>
                                <a:pt x="13855" y="12777"/>
                                <a:pt x="13874" y="12704"/>
                                <a:pt x="13860" y="12637"/>
                              </a:cubicBezTo>
                              <a:cubicBezTo>
                                <a:pt x="14010" y="12525"/>
                                <a:pt x="14163" y="12452"/>
                                <a:pt x="14299" y="12402"/>
                              </a:cubicBezTo>
                              <a:cubicBezTo>
                                <a:pt x="14294" y="12494"/>
                                <a:pt x="14258" y="12826"/>
                                <a:pt x="14073" y="12991"/>
                              </a:cubicBezTo>
                              <a:cubicBezTo>
                                <a:pt x="14070" y="12987"/>
                                <a:pt x="14067" y="12980"/>
                                <a:pt x="14065" y="12977"/>
                              </a:cubicBezTo>
                              <a:cubicBezTo>
                                <a:pt x="14018" y="12907"/>
                                <a:pt x="13937" y="12900"/>
                                <a:pt x="13885" y="12959"/>
                              </a:cubicBezTo>
                              <a:cubicBezTo>
                                <a:pt x="13830" y="13019"/>
                                <a:pt x="13825" y="13124"/>
                                <a:pt x="13871" y="13191"/>
                              </a:cubicBezTo>
                              <a:cubicBezTo>
                                <a:pt x="13917" y="13261"/>
                                <a:pt x="13999" y="13268"/>
                                <a:pt x="14051" y="13208"/>
                              </a:cubicBezTo>
                              <a:cubicBezTo>
                                <a:pt x="14092" y="13163"/>
                                <a:pt x="14106" y="13092"/>
                                <a:pt x="14089" y="13033"/>
                              </a:cubicBezTo>
                              <a:cubicBezTo>
                                <a:pt x="14305" y="12851"/>
                                <a:pt x="14332" y="12462"/>
                                <a:pt x="14335" y="12392"/>
                              </a:cubicBezTo>
                              <a:cubicBezTo>
                                <a:pt x="14594" y="12311"/>
                                <a:pt x="14803" y="12318"/>
                                <a:pt x="14874" y="12325"/>
                              </a:cubicBezTo>
                              <a:cubicBezTo>
                                <a:pt x="14896" y="12350"/>
                                <a:pt x="14918" y="12374"/>
                                <a:pt x="14943" y="12399"/>
                              </a:cubicBezTo>
                              <a:cubicBezTo>
                                <a:pt x="14945" y="12402"/>
                                <a:pt x="14945" y="12406"/>
                                <a:pt x="14948" y="12406"/>
                              </a:cubicBezTo>
                              <a:cubicBezTo>
                                <a:pt x="14921" y="12416"/>
                                <a:pt x="14899" y="12423"/>
                                <a:pt x="14874" y="12438"/>
                              </a:cubicBezTo>
                              <a:cubicBezTo>
                                <a:pt x="14637" y="12473"/>
                                <a:pt x="14463" y="12592"/>
                                <a:pt x="14457" y="12749"/>
                              </a:cubicBezTo>
                              <a:cubicBezTo>
                                <a:pt x="14455" y="12837"/>
                                <a:pt x="14504" y="12924"/>
                                <a:pt x="14591" y="12991"/>
                              </a:cubicBezTo>
                              <a:cubicBezTo>
                                <a:pt x="14558" y="13022"/>
                                <a:pt x="14536" y="13040"/>
                                <a:pt x="14531" y="13047"/>
                              </a:cubicBezTo>
                              <a:cubicBezTo>
                                <a:pt x="14403" y="13054"/>
                                <a:pt x="14291" y="13099"/>
                                <a:pt x="14242" y="13120"/>
                              </a:cubicBezTo>
                              <a:cubicBezTo>
                                <a:pt x="14138" y="13166"/>
                                <a:pt x="14092" y="13173"/>
                                <a:pt x="14092" y="13173"/>
                              </a:cubicBezTo>
                              <a:cubicBezTo>
                                <a:pt x="14092" y="13173"/>
                                <a:pt x="14092" y="13173"/>
                                <a:pt x="14193" y="13240"/>
                              </a:cubicBezTo>
                              <a:cubicBezTo>
                                <a:pt x="14335" y="13341"/>
                                <a:pt x="14465" y="13380"/>
                                <a:pt x="14574" y="13387"/>
                              </a:cubicBezTo>
                              <a:cubicBezTo>
                                <a:pt x="14569" y="13429"/>
                                <a:pt x="14574" y="13471"/>
                                <a:pt x="14588" y="13506"/>
                              </a:cubicBezTo>
                              <a:cubicBezTo>
                                <a:pt x="14596" y="13527"/>
                                <a:pt x="14607" y="13541"/>
                                <a:pt x="14621" y="13558"/>
                              </a:cubicBezTo>
                              <a:cubicBezTo>
                                <a:pt x="14539" y="13632"/>
                                <a:pt x="14449" y="13705"/>
                                <a:pt x="14354" y="13775"/>
                              </a:cubicBezTo>
                              <a:cubicBezTo>
                                <a:pt x="14215" y="13397"/>
                                <a:pt x="13803" y="13450"/>
                                <a:pt x="13697" y="13467"/>
                              </a:cubicBezTo>
                              <a:cubicBezTo>
                                <a:pt x="13588" y="13485"/>
                                <a:pt x="13541" y="13481"/>
                                <a:pt x="13541" y="13481"/>
                              </a:cubicBezTo>
                              <a:cubicBezTo>
                                <a:pt x="13541" y="13481"/>
                                <a:pt x="13541" y="13481"/>
                                <a:pt x="13628" y="13572"/>
                              </a:cubicBezTo>
                              <a:cubicBezTo>
                                <a:pt x="13901" y="13867"/>
                                <a:pt x="14155" y="13856"/>
                                <a:pt x="14280" y="13828"/>
                              </a:cubicBezTo>
                              <a:cubicBezTo>
                                <a:pt x="14226" y="13867"/>
                                <a:pt x="14168" y="13905"/>
                                <a:pt x="14108" y="13940"/>
                              </a:cubicBezTo>
                              <a:cubicBezTo>
                                <a:pt x="14048" y="13954"/>
                                <a:pt x="13999" y="13986"/>
                                <a:pt x="13953" y="14028"/>
                              </a:cubicBezTo>
                              <a:cubicBezTo>
                                <a:pt x="13890" y="14063"/>
                                <a:pt x="13825" y="14094"/>
                                <a:pt x="13757" y="14122"/>
                              </a:cubicBezTo>
                              <a:cubicBezTo>
                                <a:pt x="13650" y="13730"/>
                                <a:pt x="13241" y="13730"/>
                                <a:pt x="13138" y="13730"/>
                              </a:cubicBezTo>
                              <a:cubicBezTo>
                                <a:pt x="13029" y="13733"/>
                                <a:pt x="12982" y="13723"/>
                                <a:pt x="12982" y="13723"/>
                              </a:cubicBezTo>
                              <a:cubicBezTo>
                                <a:pt x="12982" y="13723"/>
                                <a:pt x="12982" y="13723"/>
                                <a:pt x="13061" y="13824"/>
                              </a:cubicBezTo>
                              <a:cubicBezTo>
                                <a:pt x="13290" y="14129"/>
                                <a:pt x="13525" y="14171"/>
                                <a:pt x="13656" y="14161"/>
                              </a:cubicBezTo>
                              <a:cubicBezTo>
                                <a:pt x="13568" y="14196"/>
                                <a:pt x="13479" y="14227"/>
                                <a:pt x="13386" y="14252"/>
                              </a:cubicBezTo>
                              <a:cubicBezTo>
                                <a:pt x="13345" y="14255"/>
                                <a:pt x="13307" y="14266"/>
                                <a:pt x="13269" y="14280"/>
                              </a:cubicBezTo>
                              <a:cubicBezTo>
                                <a:pt x="13209" y="14294"/>
                                <a:pt x="13149" y="14304"/>
                                <a:pt x="13089" y="14315"/>
                              </a:cubicBezTo>
                              <a:cubicBezTo>
                                <a:pt x="13091" y="13926"/>
                                <a:pt x="12732" y="13761"/>
                                <a:pt x="12639" y="13723"/>
                              </a:cubicBezTo>
                              <a:cubicBezTo>
                                <a:pt x="12593" y="13702"/>
                                <a:pt x="12563" y="13688"/>
                                <a:pt x="12541" y="13677"/>
                              </a:cubicBezTo>
                              <a:cubicBezTo>
                                <a:pt x="12516" y="13597"/>
                                <a:pt x="12473" y="13502"/>
                                <a:pt x="12415" y="13432"/>
                              </a:cubicBezTo>
                              <a:cubicBezTo>
                                <a:pt x="12391" y="13376"/>
                                <a:pt x="12369" y="13345"/>
                                <a:pt x="12350" y="13327"/>
                              </a:cubicBezTo>
                              <a:cubicBezTo>
                                <a:pt x="12342" y="13187"/>
                                <a:pt x="12298" y="13033"/>
                                <a:pt x="12241" y="12886"/>
                              </a:cubicBezTo>
                              <a:cubicBezTo>
                                <a:pt x="12271" y="12900"/>
                                <a:pt x="12312" y="12914"/>
                                <a:pt x="12347" y="12907"/>
                              </a:cubicBezTo>
                              <a:cubicBezTo>
                                <a:pt x="12358" y="12924"/>
                                <a:pt x="12383" y="12942"/>
                                <a:pt x="12426" y="12959"/>
                              </a:cubicBezTo>
                              <a:cubicBezTo>
                                <a:pt x="12538" y="13050"/>
                                <a:pt x="12712" y="13068"/>
                                <a:pt x="12669" y="12994"/>
                              </a:cubicBezTo>
                              <a:cubicBezTo>
                                <a:pt x="12661" y="12980"/>
                                <a:pt x="12650" y="12970"/>
                                <a:pt x="12636" y="12959"/>
                              </a:cubicBezTo>
                              <a:cubicBezTo>
                                <a:pt x="12685" y="12949"/>
                                <a:pt x="12712" y="12924"/>
                                <a:pt x="12685" y="12896"/>
                              </a:cubicBezTo>
                              <a:cubicBezTo>
                                <a:pt x="12677" y="12886"/>
                                <a:pt x="12663" y="12879"/>
                                <a:pt x="12650" y="12875"/>
                              </a:cubicBezTo>
                              <a:cubicBezTo>
                                <a:pt x="12691" y="12851"/>
                                <a:pt x="12710" y="12823"/>
                                <a:pt x="12680" y="12805"/>
                              </a:cubicBezTo>
                              <a:cubicBezTo>
                                <a:pt x="12669" y="12798"/>
                                <a:pt x="12655" y="12795"/>
                                <a:pt x="12642" y="12795"/>
                              </a:cubicBezTo>
                              <a:cubicBezTo>
                                <a:pt x="12680" y="12760"/>
                                <a:pt x="12693" y="12725"/>
                                <a:pt x="12661" y="12714"/>
                              </a:cubicBezTo>
                              <a:cubicBezTo>
                                <a:pt x="12647" y="12711"/>
                                <a:pt x="12631" y="12711"/>
                                <a:pt x="12612" y="12718"/>
                              </a:cubicBezTo>
                              <a:cubicBezTo>
                                <a:pt x="12644" y="12669"/>
                                <a:pt x="12655" y="12627"/>
                                <a:pt x="12620" y="12630"/>
                              </a:cubicBezTo>
                              <a:cubicBezTo>
                                <a:pt x="12563" y="12634"/>
                                <a:pt x="12478" y="12728"/>
                                <a:pt x="12423" y="12798"/>
                              </a:cubicBezTo>
                              <a:cubicBezTo>
                                <a:pt x="12418" y="12802"/>
                                <a:pt x="12366" y="12826"/>
                                <a:pt x="12350" y="12861"/>
                              </a:cubicBezTo>
                              <a:cubicBezTo>
                                <a:pt x="12301" y="12872"/>
                                <a:pt x="12246" y="12840"/>
                                <a:pt x="12219" y="12819"/>
                              </a:cubicBezTo>
                              <a:cubicBezTo>
                                <a:pt x="12175" y="12714"/>
                                <a:pt x="12124" y="12613"/>
                                <a:pt x="12069" y="12518"/>
                              </a:cubicBezTo>
                              <a:cubicBezTo>
                                <a:pt x="12102" y="12525"/>
                                <a:pt x="12137" y="12529"/>
                                <a:pt x="12173" y="12515"/>
                              </a:cubicBezTo>
                              <a:cubicBezTo>
                                <a:pt x="12186" y="12529"/>
                                <a:pt x="12211" y="12543"/>
                                <a:pt x="12257" y="12550"/>
                              </a:cubicBezTo>
                              <a:cubicBezTo>
                                <a:pt x="12377" y="12620"/>
                                <a:pt x="12554" y="12599"/>
                                <a:pt x="12500" y="12536"/>
                              </a:cubicBezTo>
                              <a:cubicBezTo>
                                <a:pt x="12492" y="12525"/>
                                <a:pt x="12478" y="12515"/>
                                <a:pt x="12462" y="12508"/>
                              </a:cubicBezTo>
                              <a:cubicBezTo>
                                <a:pt x="12511" y="12487"/>
                                <a:pt x="12533" y="12459"/>
                                <a:pt x="12503" y="12438"/>
                              </a:cubicBezTo>
                              <a:cubicBezTo>
                                <a:pt x="12492" y="12430"/>
                                <a:pt x="12481" y="12427"/>
                                <a:pt x="12464" y="12423"/>
                              </a:cubicBezTo>
                              <a:cubicBezTo>
                                <a:pt x="12503" y="12392"/>
                                <a:pt x="12519" y="12360"/>
                                <a:pt x="12483" y="12346"/>
                              </a:cubicBezTo>
                              <a:cubicBezTo>
                                <a:pt x="12473" y="12343"/>
                                <a:pt x="12459" y="12343"/>
                                <a:pt x="12445" y="12343"/>
                              </a:cubicBezTo>
                              <a:cubicBezTo>
                                <a:pt x="12478" y="12301"/>
                                <a:pt x="12489" y="12262"/>
                                <a:pt x="12453" y="12262"/>
                              </a:cubicBezTo>
                              <a:cubicBezTo>
                                <a:pt x="12440" y="12262"/>
                                <a:pt x="12423" y="12266"/>
                                <a:pt x="12407" y="12276"/>
                              </a:cubicBezTo>
                              <a:cubicBezTo>
                                <a:pt x="12434" y="12220"/>
                                <a:pt x="12440" y="12178"/>
                                <a:pt x="12404" y="12189"/>
                              </a:cubicBezTo>
                              <a:cubicBezTo>
                                <a:pt x="12350" y="12203"/>
                                <a:pt x="12279" y="12315"/>
                                <a:pt x="12233" y="12395"/>
                              </a:cubicBezTo>
                              <a:cubicBezTo>
                                <a:pt x="12227" y="12399"/>
                                <a:pt x="12181" y="12434"/>
                                <a:pt x="12167" y="12473"/>
                              </a:cubicBezTo>
                              <a:cubicBezTo>
                                <a:pt x="12124" y="12490"/>
                                <a:pt x="12072" y="12476"/>
                                <a:pt x="12039" y="12462"/>
                              </a:cubicBezTo>
                              <a:cubicBezTo>
                                <a:pt x="11955" y="12318"/>
                                <a:pt x="11870" y="12192"/>
                                <a:pt x="11810" y="12105"/>
                              </a:cubicBezTo>
                              <a:cubicBezTo>
                                <a:pt x="11952" y="12119"/>
                                <a:pt x="12208" y="12136"/>
                                <a:pt x="12426" y="12129"/>
                              </a:cubicBezTo>
                              <a:cubicBezTo>
                                <a:pt x="12426" y="12129"/>
                                <a:pt x="12426" y="12129"/>
                                <a:pt x="12426" y="12129"/>
                              </a:cubicBezTo>
                              <a:cubicBezTo>
                                <a:pt x="12402" y="12115"/>
                                <a:pt x="12039" y="11909"/>
                                <a:pt x="11769" y="12049"/>
                              </a:cubicBezTo>
                              <a:cubicBezTo>
                                <a:pt x="11742" y="12010"/>
                                <a:pt x="11723" y="11986"/>
                                <a:pt x="11717" y="11982"/>
                              </a:cubicBezTo>
                              <a:cubicBezTo>
                                <a:pt x="11715" y="11979"/>
                                <a:pt x="11712" y="11975"/>
                                <a:pt x="11709" y="11975"/>
                              </a:cubicBezTo>
                              <a:cubicBezTo>
                                <a:pt x="11712" y="11600"/>
                                <a:pt x="11742" y="11250"/>
                                <a:pt x="11783" y="10945"/>
                              </a:cubicBezTo>
                              <a:cubicBezTo>
                                <a:pt x="11810" y="10749"/>
                                <a:pt x="11840" y="10564"/>
                                <a:pt x="11873" y="10392"/>
                              </a:cubicBezTo>
                              <a:cubicBezTo>
                                <a:pt x="11922" y="10378"/>
                                <a:pt x="11971" y="10350"/>
                                <a:pt x="12012" y="10297"/>
                              </a:cubicBezTo>
                              <a:cubicBezTo>
                                <a:pt x="12077" y="10690"/>
                                <a:pt x="12306" y="11026"/>
                                <a:pt x="12325" y="11054"/>
                              </a:cubicBezTo>
                              <a:cubicBezTo>
                                <a:pt x="12325" y="11054"/>
                                <a:pt x="12325" y="11054"/>
                                <a:pt x="12325" y="11058"/>
                              </a:cubicBezTo>
                              <a:cubicBezTo>
                                <a:pt x="12257" y="10742"/>
                                <a:pt x="12162" y="10389"/>
                                <a:pt x="12094" y="10157"/>
                              </a:cubicBezTo>
                              <a:cubicBezTo>
                                <a:pt x="12099" y="10143"/>
                                <a:pt x="12105" y="10129"/>
                                <a:pt x="12110" y="10115"/>
                              </a:cubicBezTo>
                              <a:cubicBezTo>
                                <a:pt x="12235" y="10287"/>
                                <a:pt x="12410" y="10557"/>
                                <a:pt x="12549" y="10893"/>
                              </a:cubicBezTo>
                              <a:cubicBezTo>
                                <a:pt x="12535" y="10963"/>
                                <a:pt x="12508" y="11051"/>
                                <a:pt x="12481" y="11093"/>
                              </a:cubicBezTo>
                              <a:cubicBezTo>
                                <a:pt x="12448" y="11079"/>
                                <a:pt x="12393" y="11096"/>
                                <a:pt x="12388" y="11100"/>
                              </a:cubicBezTo>
                              <a:cubicBezTo>
                                <a:pt x="12304" y="11082"/>
                                <a:pt x="12184" y="11068"/>
                                <a:pt x="12132" y="11110"/>
                              </a:cubicBezTo>
                              <a:cubicBezTo>
                                <a:pt x="12099" y="11138"/>
                                <a:pt x="12129" y="11166"/>
                                <a:pt x="12181" y="11184"/>
                              </a:cubicBezTo>
                              <a:cubicBezTo>
                                <a:pt x="12162" y="11194"/>
                                <a:pt x="12148" y="11205"/>
                                <a:pt x="12137" y="11219"/>
                              </a:cubicBezTo>
                              <a:cubicBezTo>
                                <a:pt x="12113" y="11254"/>
                                <a:pt x="12140" y="11271"/>
                                <a:pt x="12192" y="11275"/>
                              </a:cubicBezTo>
                              <a:cubicBezTo>
                                <a:pt x="12178" y="11289"/>
                                <a:pt x="12170" y="11303"/>
                                <a:pt x="12164" y="11317"/>
                              </a:cubicBezTo>
                              <a:cubicBezTo>
                                <a:pt x="12145" y="11359"/>
                                <a:pt x="12175" y="11369"/>
                                <a:pt x="12224" y="11355"/>
                              </a:cubicBezTo>
                              <a:cubicBezTo>
                                <a:pt x="12214" y="11373"/>
                                <a:pt x="12208" y="11387"/>
                                <a:pt x="12203" y="11404"/>
                              </a:cubicBezTo>
                              <a:cubicBezTo>
                                <a:pt x="12192" y="11453"/>
                                <a:pt x="12227" y="11450"/>
                                <a:pt x="12276" y="11418"/>
                              </a:cubicBezTo>
                              <a:cubicBezTo>
                                <a:pt x="12268" y="11439"/>
                                <a:pt x="12263" y="11457"/>
                                <a:pt x="12263" y="11474"/>
                              </a:cubicBezTo>
                              <a:cubicBezTo>
                                <a:pt x="12257" y="11576"/>
                                <a:pt x="12407" y="11418"/>
                                <a:pt x="12459" y="11250"/>
                              </a:cubicBezTo>
                              <a:cubicBezTo>
                                <a:pt x="12492" y="11194"/>
                                <a:pt x="12503" y="11156"/>
                                <a:pt x="12503" y="11135"/>
                              </a:cubicBezTo>
                              <a:cubicBezTo>
                                <a:pt x="12535" y="11093"/>
                                <a:pt x="12557" y="11015"/>
                                <a:pt x="12573" y="10959"/>
                              </a:cubicBezTo>
                              <a:cubicBezTo>
                                <a:pt x="12633" y="11110"/>
                                <a:pt x="12685" y="11271"/>
                                <a:pt x="12723" y="11446"/>
                              </a:cubicBezTo>
                              <a:cubicBezTo>
                                <a:pt x="12707" y="11485"/>
                                <a:pt x="12680" y="11544"/>
                                <a:pt x="12639" y="11569"/>
                              </a:cubicBezTo>
                              <a:cubicBezTo>
                                <a:pt x="12609" y="11555"/>
                                <a:pt x="12557" y="11572"/>
                                <a:pt x="12552" y="11572"/>
                              </a:cubicBezTo>
                              <a:cubicBezTo>
                                <a:pt x="12473" y="11555"/>
                                <a:pt x="12363" y="11541"/>
                                <a:pt x="12314" y="11583"/>
                              </a:cubicBezTo>
                              <a:cubicBezTo>
                                <a:pt x="12284" y="11607"/>
                                <a:pt x="12312" y="11635"/>
                                <a:pt x="12361" y="11649"/>
                              </a:cubicBezTo>
                              <a:cubicBezTo>
                                <a:pt x="12344" y="11660"/>
                                <a:pt x="12331" y="11670"/>
                                <a:pt x="12320" y="11684"/>
                              </a:cubicBezTo>
                              <a:cubicBezTo>
                                <a:pt x="12295" y="11716"/>
                                <a:pt x="12323" y="11733"/>
                                <a:pt x="12369" y="11733"/>
                              </a:cubicBezTo>
                              <a:cubicBezTo>
                                <a:pt x="12358" y="11744"/>
                                <a:pt x="12347" y="11758"/>
                                <a:pt x="12342" y="11772"/>
                              </a:cubicBezTo>
                              <a:cubicBezTo>
                                <a:pt x="12325" y="11811"/>
                                <a:pt x="12353" y="11821"/>
                                <a:pt x="12399" y="11807"/>
                              </a:cubicBezTo>
                              <a:cubicBezTo>
                                <a:pt x="12391" y="11821"/>
                                <a:pt x="12383" y="11835"/>
                                <a:pt x="12380" y="11853"/>
                              </a:cubicBezTo>
                              <a:cubicBezTo>
                                <a:pt x="12369" y="11898"/>
                                <a:pt x="12402" y="11895"/>
                                <a:pt x="12448" y="11867"/>
                              </a:cubicBezTo>
                              <a:cubicBezTo>
                                <a:pt x="12440" y="11884"/>
                                <a:pt x="12437" y="11905"/>
                                <a:pt x="12437" y="11919"/>
                              </a:cubicBezTo>
                              <a:cubicBezTo>
                                <a:pt x="12434" y="12014"/>
                                <a:pt x="12568" y="11870"/>
                                <a:pt x="12617" y="11712"/>
                              </a:cubicBezTo>
                              <a:cubicBezTo>
                                <a:pt x="12644" y="11667"/>
                                <a:pt x="12655" y="11632"/>
                                <a:pt x="12658" y="11611"/>
                              </a:cubicBezTo>
                              <a:cubicBezTo>
                                <a:pt x="12693" y="11586"/>
                                <a:pt x="12718" y="11548"/>
                                <a:pt x="12737" y="11509"/>
                              </a:cubicBezTo>
                              <a:cubicBezTo>
                                <a:pt x="12745" y="11558"/>
                                <a:pt x="12756" y="11604"/>
                                <a:pt x="12762" y="11653"/>
                              </a:cubicBezTo>
                              <a:cubicBezTo>
                                <a:pt x="12762" y="11653"/>
                                <a:pt x="12762" y="11653"/>
                                <a:pt x="12762" y="11653"/>
                              </a:cubicBezTo>
                              <a:cubicBezTo>
                                <a:pt x="12742" y="11698"/>
                                <a:pt x="12740" y="11772"/>
                                <a:pt x="12740" y="11779"/>
                              </a:cubicBezTo>
                              <a:cubicBezTo>
                                <a:pt x="12691" y="11898"/>
                                <a:pt x="12631" y="12077"/>
                                <a:pt x="12650" y="12171"/>
                              </a:cubicBezTo>
                              <a:cubicBezTo>
                                <a:pt x="12663" y="12231"/>
                                <a:pt x="12699" y="12199"/>
                                <a:pt x="12734" y="12126"/>
                              </a:cubicBezTo>
                              <a:cubicBezTo>
                                <a:pt x="12737" y="12157"/>
                                <a:pt x="12742" y="12185"/>
                                <a:pt x="12751" y="12206"/>
                              </a:cubicBezTo>
                              <a:cubicBezTo>
                                <a:pt x="12772" y="12259"/>
                                <a:pt x="12802" y="12220"/>
                                <a:pt x="12822" y="12147"/>
                              </a:cubicBezTo>
                              <a:cubicBezTo>
                                <a:pt x="12830" y="12171"/>
                                <a:pt x="12838" y="12192"/>
                                <a:pt x="12849" y="12206"/>
                              </a:cubicBezTo>
                              <a:cubicBezTo>
                                <a:pt x="12879" y="12252"/>
                                <a:pt x="12901" y="12206"/>
                                <a:pt x="12909" y="12129"/>
                              </a:cubicBezTo>
                              <a:cubicBezTo>
                                <a:pt x="12920" y="12150"/>
                                <a:pt x="12931" y="12168"/>
                                <a:pt x="12944" y="12178"/>
                              </a:cubicBezTo>
                              <a:cubicBezTo>
                                <a:pt x="12982" y="12213"/>
                                <a:pt x="12996" y="12161"/>
                                <a:pt x="12985" y="12073"/>
                              </a:cubicBezTo>
                              <a:cubicBezTo>
                                <a:pt x="13001" y="12091"/>
                                <a:pt x="13018" y="12108"/>
                                <a:pt x="13031" y="12115"/>
                              </a:cubicBezTo>
                              <a:cubicBezTo>
                                <a:pt x="13124" y="12161"/>
                                <a:pt x="13037" y="11877"/>
                                <a:pt x="12901" y="11730"/>
                              </a:cubicBezTo>
                              <a:cubicBezTo>
                                <a:pt x="12871" y="11677"/>
                                <a:pt x="12849" y="11646"/>
                                <a:pt x="12830" y="11632"/>
                              </a:cubicBezTo>
                              <a:cubicBezTo>
                                <a:pt x="12811" y="11502"/>
                                <a:pt x="12783" y="11376"/>
                                <a:pt x="12751" y="11257"/>
                              </a:cubicBezTo>
                              <a:cubicBezTo>
                                <a:pt x="12789" y="11289"/>
                                <a:pt x="12841" y="11313"/>
                                <a:pt x="12903" y="11306"/>
                              </a:cubicBezTo>
                              <a:cubicBezTo>
                                <a:pt x="12928" y="11334"/>
                                <a:pt x="12988" y="11334"/>
                                <a:pt x="12993" y="11334"/>
                              </a:cubicBezTo>
                              <a:cubicBezTo>
                                <a:pt x="13067" y="11376"/>
                                <a:pt x="13170" y="11425"/>
                                <a:pt x="13225" y="11401"/>
                              </a:cubicBezTo>
                              <a:cubicBezTo>
                                <a:pt x="13258" y="11387"/>
                                <a:pt x="13239" y="11352"/>
                                <a:pt x="13192" y="11320"/>
                              </a:cubicBezTo>
                              <a:cubicBezTo>
                                <a:pt x="13211" y="11317"/>
                                <a:pt x="13228" y="11310"/>
                                <a:pt x="13239" y="11299"/>
                              </a:cubicBezTo>
                              <a:cubicBezTo>
                                <a:pt x="13269" y="11275"/>
                                <a:pt x="13244" y="11250"/>
                                <a:pt x="13200" y="11233"/>
                              </a:cubicBezTo>
                              <a:cubicBezTo>
                                <a:pt x="13214" y="11226"/>
                                <a:pt x="13225" y="11215"/>
                                <a:pt x="13233" y="11205"/>
                              </a:cubicBezTo>
                              <a:cubicBezTo>
                                <a:pt x="13258" y="11173"/>
                                <a:pt x="13230" y="11156"/>
                                <a:pt x="13187" y="11152"/>
                              </a:cubicBezTo>
                              <a:cubicBezTo>
                                <a:pt x="13198" y="11142"/>
                                <a:pt x="13209" y="11128"/>
                                <a:pt x="13214" y="11117"/>
                              </a:cubicBezTo>
                              <a:cubicBezTo>
                                <a:pt x="13233" y="11079"/>
                                <a:pt x="13200" y="11068"/>
                                <a:pt x="13151" y="11082"/>
                              </a:cubicBezTo>
                              <a:cubicBezTo>
                                <a:pt x="13162" y="11065"/>
                                <a:pt x="13170" y="11051"/>
                                <a:pt x="13173" y="11033"/>
                              </a:cubicBezTo>
                              <a:cubicBezTo>
                                <a:pt x="13195" y="10942"/>
                                <a:pt x="13037" y="11040"/>
                                <a:pt x="12958" y="11177"/>
                              </a:cubicBezTo>
                              <a:cubicBezTo>
                                <a:pt x="12925" y="11212"/>
                                <a:pt x="12909" y="11236"/>
                                <a:pt x="12901" y="11257"/>
                              </a:cubicBezTo>
                              <a:cubicBezTo>
                                <a:pt x="12819" y="11268"/>
                                <a:pt x="12759" y="11208"/>
                                <a:pt x="12729" y="11173"/>
                              </a:cubicBezTo>
                              <a:cubicBezTo>
                                <a:pt x="12685" y="11029"/>
                                <a:pt x="12631" y="10893"/>
                                <a:pt x="12576" y="10767"/>
                              </a:cubicBezTo>
                              <a:cubicBezTo>
                                <a:pt x="12644" y="10805"/>
                                <a:pt x="12748" y="10847"/>
                                <a:pt x="12830" y="10798"/>
                              </a:cubicBezTo>
                              <a:cubicBezTo>
                                <a:pt x="12862" y="10819"/>
                                <a:pt x="12928" y="10784"/>
                                <a:pt x="12933" y="10781"/>
                              </a:cubicBezTo>
                              <a:cubicBezTo>
                                <a:pt x="13021" y="10784"/>
                                <a:pt x="13143" y="10781"/>
                                <a:pt x="13192" y="10728"/>
                              </a:cubicBezTo>
                              <a:cubicBezTo>
                                <a:pt x="13222" y="10693"/>
                                <a:pt x="13190" y="10672"/>
                                <a:pt x="13135" y="10665"/>
                              </a:cubicBezTo>
                              <a:cubicBezTo>
                                <a:pt x="13151" y="10651"/>
                                <a:pt x="13168" y="10637"/>
                                <a:pt x="13176" y="10620"/>
                              </a:cubicBezTo>
                              <a:cubicBezTo>
                                <a:pt x="13198" y="10581"/>
                                <a:pt x="13168" y="10567"/>
                                <a:pt x="13116" y="10574"/>
                              </a:cubicBezTo>
                              <a:cubicBezTo>
                                <a:pt x="13127" y="10560"/>
                                <a:pt x="13135" y="10543"/>
                                <a:pt x="13140" y="10529"/>
                              </a:cubicBezTo>
                              <a:cubicBezTo>
                                <a:pt x="13154" y="10483"/>
                                <a:pt x="13124" y="10480"/>
                                <a:pt x="13075" y="10501"/>
                              </a:cubicBezTo>
                              <a:cubicBezTo>
                                <a:pt x="13083" y="10483"/>
                                <a:pt x="13089" y="10466"/>
                                <a:pt x="13091" y="10448"/>
                              </a:cubicBezTo>
                              <a:cubicBezTo>
                                <a:pt x="13097" y="10399"/>
                                <a:pt x="13061" y="10406"/>
                                <a:pt x="13015" y="10445"/>
                              </a:cubicBezTo>
                              <a:cubicBezTo>
                                <a:pt x="13021" y="10424"/>
                                <a:pt x="13023" y="10403"/>
                                <a:pt x="13023" y="10385"/>
                              </a:cubicBezTo>
                              <a:cubicBezTo>
                                <a:pt x="13018" y="10280"/>
                                <a:pt x="12884" y="10466"/>
                                <a:pt x="12849" y="10648"/>
                              </a:cubicBezTo>
                              <a:cubicBezTo>
                                <a:pt x="12824" y="10700"/>
                                <a:pt x="12816" y="10735"/>
                                <a:pt x="12816" y="10760"/>
                              </a:cubicBezTo>
                              <a:cubicBezTo>
                                <a:pt x="12726" y="10809"/>
                                <a:pt x="12598" y="10732"/>
                                <a:pt x="12546" y="10697"/>
                              </a:cubicBezTo>
                              <a:cubicBezTo>
                                <a:pt x="12451" y="10494"/>
                                <a:pt x="12347" y="10322"/>
                                <a:pt x="12254" y="10185"/>
                              </a:cubicBezTo>
                              <a:cubicBezTo>
                                <a:pt x="12306" y="10224"/>
                                <a:pt x="12361" y="10245"/>
                                <a:pt x="12410" y="10248"/>
                              </a:cubicBezTo>
                              <a:cubicBezTo>
                                <a:pt x="12535" y="10311"/>
                                <a:pt x="12691" y="10389"/>
                                <a:pt x="12832" y="10445"/>
                              </a:cubicBezTo>
                              <a:cubicBezTo>
                                <a:pt x="12832" y="10445"/>
                                <a:pt x="12832" y="10445"/>
                                <a:pt x="12832" y="10445"/>
                              </a:cubicBezTo>
                              <a:cubicBezTo>
                                <a:pt x="12822" y="10431"/>
                                <a:pt x="12712" y="10297"/>
                                <a:pt x="12563" y="10203"/>
                              </a:cubicBezTo>
                              <a:cubicBezTo>
                                <a:pt x="12568" y="10199"/>
                                <a:pt x="12576" y="10192"/>
                                <a:pt x="12582" y="10189"/>
                              </a:cubicBezTo>
                              <a:cubicBezTo>
                                <a:pt x="12672" y="10112"/>
                                <a:pt x="12718" y="9979"/>
                                <a:pt x="12702" y="9818"/>
                              </a:cubicBezTo>
                              <a:cubicBezTo>
                                <a:pt x="12710" y="9821"/>
                                <a:pt x="12718" y="9828"/>
                                <a:pt x="12723" y="9832"/>
                              </a:cubicBezTo>
                              <a:cubicBezTo>
                                <a:pt x="12822" y="9891"/>
                                <a:pt x="12860" y="9926"/>
                                <a:pt x="12860" y="9926"/>
                              </a:cubicBezTo>
                              <a:cubicBezTo>
                                <a:pt x="12860" y="9926"/>
                                <a:pt x="12860" y="9926"/>
                                <a:pt x="12824" y="9790"/>
                              </a:cubicBezTo>
                              <a:cubicBezTo>
                                <a:pt x="12808" y="9723"/>
                                <a:pt x="12789" y="9664"/>
                                <a:pt x="12770" y="9607"/>
                              </a:cubicBezTo>
                              <a:cubicBezTo>
                                <a:pt x="12862" y="9586"/>
                                <a:pt x="12931" y="9534"/>
                                <a:pt x="12974" y="9464"/>
                              </a:cubicBezTo>
                              <a:cubicBezTo>
                                <a:pt x="12991" y="9737"/>
                                <a:pt x="13222" y="9972"/>
                                <a:pt x="13293" y="10042"/>
                              </a:cubicBezTo>
                              <a:close/>
                              <a:moveTo>
                                <a:pt x="13675" y="7047"/>
                              </a:moveTo>
                              <a:cubicBezTo>
                                <a:pt x="13658" y="7086"/>
                                <a:pt x="13631" y="7145"/>
                                <a:pt x="13588" y="7170"/>
                              </a:cubicBezTo>
                              <a:cubicBezTo>
                                <a:pt x="13558" y="7152"/>
                                <a:pt x="13506" y="7170"/>
                                <a:pt x="13500" y="7173"/>
                              </a:cubicBezTo>
                              <a:cubicBezTo>
                                <a:pt x="13487" y="7170"/>
                                <a:pt x="13470" y="7166"/>
                                <a:pt x="13454" y="7163"/>
                              </a:cubicBezTo>
                              <a:cubicBezTo>
                                <a:pt x="13410" y="7093"/>
                                <a:pt x="13345" y="7023"/>
                                <a:pt x="13293" y="6970"/>
                              </a:cubicBezTo>
                              <a:cubicBezTo>
                                <a:pt x="13290" y="6963"/>
                                <a:pt x="13263" y="6897"/>
                                <a:pt x="13230" y="6865"/>
                              </a:cubicBezTo>
                              <a:cubicBezTo>
                                <a:pt x="13211" y="6777"/>
                                <a:pt x="13206" y="6679"/>
                                <a:pt x="13209" y="6574"/>
                              </a:cubicBezTo>
                              <a:cubicBezTo>
                                <a:pt x="13230" y="6613"/>
                                <a:pt x="13266" y="6658"/>
                                <a:pt x="13310" y="6679"/>
                              </a:cubicBezTo>
                              <a:cubicBezTo>
                                <a:pt x="13312" y="6700"/>
                                <a:pt x="13326" y="6732"/>
                                <a:pt x="13359" y="6774"/>
                              </a:cubicBezTo>
                              <a:cubicBezTo>
                                <a:pt x="13421" y="6921"/>
                                <a:pt x="13571" y="7044"/>
                                <a:pt x="13558" y="6949"/>
                              </a:cubicBezTo>
                              <a:cubicBezTo>
                                <a:pt x="13555" y="6932"/>
                                <a:pt x="13549" y="6918"/>
                                <a:pt x="13541" y="6900"/>
                              </a:cubicBezTo>
                              <a:cubicBezTo>
                                <a:pt x="13588" y="6921"/>
                                <a:pt x="13623" y="6918"/>
                                <a:pt x="13607" y="6876"/>
                              </a:cubicBezTo>
                              <a:cubicBezTo>
                                <a:pt x="13601" y="6862"/>
                                <a:pt x="13593" y="6847"/>
                                <a:pt x="13582" y="6833"/>
                              </a:cubicBezTo>
                              <a:cubicBezTo>
                                <a:pt x="13628" y="6837"/>
                                <a:pt x="13656" y="6823"/>
                                <a:pt x="13634" y="6788"/>
                              </a:cubicBezTo>
                              <a:cubicBezTo>
                                <a:pt x="13626" y="6777"/>
                                <a:pt x="13618" y="6767"/>
                                <a:pt x="13604" y="6756"/>
                              </a:cubicBezTo>
                              <a:cubicBezTo>
                                <a:pt x="13650" y="6749"/>
                                <a:pt x="13675" y="6725"/>
                                <a:pt x="13648" y="6697"/>
                              </a:cubicBezTo>
                              <a:cubicBezTo>
                                <a:pt x="13637" y="6686"/>
                                <a:pt x="13620" y="6676"/>
                                <a:pt x="13604" y="6669"/>
                              </a:cubicBezTo>
                              <a:cubicBezTo>
                                <a:pt x="13628" y="6658"/>
                                <a:pt x="13648" y="6641"/>
                                <a:pt x="13656" y="6630"/>
                              </a:cubicBezTo>
                              <a:cubicBezTo>
                                <a:pt x="13667" y="6770"/>
                                <a:pt x="13672" y="6907"/>
                                <a:pt x="13675" y="7047"/>
                              </a:cubicBezTo>
                              <a:close/>
                              <a:moveTo>
                                <a:pt x="13653" y="6609"/>
                              </a:moveTo>
                              <a:cubicBezTo>
                                <a:pt x="13650" y="6606"/>
                                <a:pt x="13648" y="6602"/>
                                <a:pt x="13642" y="6602"/>
                              </a:cubicBezTo>
                              <a:cubicBezTo>
                                <a:pt x="13590" y="6571"/>
                                <a:pt x="13481" y="6602"/>
                                <a:pt x="13408" y="6634"/>
                              </a:cubicBezTo>
                              <a:cubicBezTo>
                                <a:pt x="13402" y="6634"/>
                                <a:pt x="13348" y="6623"/>
                                <a:pt x="13320" y="6644"/>
                              </a:cubicBezTo>
                              <a:cubicBezTo>
                                <a:pt x="13263" y="6620"/>
                                <a:pt x="13220" y="6532"/>
                                <a:pt x="13209" y="6508"/>
                              </a:cubicBezTo>
                              <a:cubicBezTo>
                                <a:pt x="13217" y="6375"/>
                                <a:pt x="13239" y="6235"/>
                                <a:pt x="13266" y="6101"/>
                              </a:cubicBezTo>
                              <a:cubicBezTo>
                                <a:pt x="13277" y="6136"/>
                                <a:pt x="13296" y="6175"/>
                                <a:pt x="13320" y="6203"/>
                              </a:cubicBezTo>
                              <a:cubicBezTo>
                                <a:pt x="13318" y="6224"/>
                                <a:pt x="13323" y="6259"/>
                                <a:pt x="13342" y="6312"/>
                              </a:cubicBezTo>
                              <a:cubicBezTo>
                                <a:pt x="13361" y="6480"/>
                                <a:pt x="13470" y="6658"/>
                                <a:pt x="13484" y="6567"/>
                              </a:cubicBezTo>
                              <a:cubicBezTo>
                                <a:pt x="13487" y="6550"/>
                                <a:pt x="13484" y="6532"/>
                                <a:pt x="13481" y="6511"/>
                              </a:cubicBezTo>
                              <a:cubicBezTo>
                                <a:pt x="13519" y="6553"/>
                                <a:pt x="13552" y="6564"/>
                                <a:pt x="13549" y="6518"/>
                              </a:cubicBezTo>
                              <a:cubicBezTo>
                                <a:pt x="13549" y="6504"/>
                                <a:pt x="13544" y="6487"/>
                                <a:pt x="13539" y="6469"/>
                              </a:cubicBezTo>
                              <a:cubicBezTo>
                                <a:pt x="13579" y="6494"/>
                                <a:pt x="13609" y="6490"/>
                                <a:pt x="13598" y="6452"/>
                              </a:cubicBezTo>
                              <a:cubicBezTo>
                                <a:pt x="13596" y="6438"/>
                                <a:pt x="13588" y="6424"/>
                                <a:pt x="13579" y="6406"/>
                              </a:cubicBezTo>
                              <a:cubicBezTo>
                                <a:pt x="13601" y="6413"/>
                                <a:pt x="13620" y="6413"/>
                                <a:pt x="13631" y="6406"/>
                              </a:cubicBezTo>
                              <a:cubicBezTo>
                                <a:pt x="13639" y="6473"/>
                                <a:pt x="13648" y="6539"/>
                                <a:pt x="13653" y="6609"/>
                              </a:cubicBezTo>
                              <a:close/>
                              <a:moveTo>
                                <a:pt x="13626" y="6343"/>
                              </a:moveTo>
                              <a:cubicBezTo>
                                <a:pt x="13620" y="6336"/>
                                <a:pt x="13612" y="6329"/>
                                <a:pt x="13604" y="6322"/>
                              </a:cubicBezTo>
                              <a:cubicBezTo>
                                <a:pt x="13609" y="6322"/>
                                <a:pt x="13615" y="6322"/>
                                <a:pt x="13620" y="6322"/>
                              </a:cubicBezTo>
                              <a:cubicBezTo>
                                <a:pt x="13623" y="6329"/>
                                <a:pt x="13623" y="6336"/>
                                <a:pt x="13626" y="6343"/>
                              </a:cubicBezTo>
                              <a:close/>
                              <a:moveTo>
                                <a:pt x="13609" y="6231"/>
                              </a:moveTo>
                              <a:cubicBezTo>
                                <a:pt x="13558" y="6207"/>
                                <a:pt x="13487" y="6196"/>
                                <a:pt x="13432" y="6193"/>
                              </a:cubicBezTo>
                              <a:cubicBezTo>
                                <a:pt x="13429" y="6193"/>
                                <a:pt x="13380" y="6157"/>
                                <a:pt x="13348" y="6164"/>
                              </a:cubicBezTo>
                              <a:cubicBezTo>
                                <a:pt x="13312" y="6126"/>
                                <a:pt x="13293" y="6059"/>
                                <a:pt x="13285" y="6017"/>
                              </a:cubicBezTo>
                              <a:cubicBezTo>
                                <a:pt x="13339" y="5769"/>
                                <a:pt x="13408" y="5552"/>
                                <a:pt x="13443" y="5443"/>
                              </a:cubicBezTo>
                              <a:cubicBezTo>
                                <a:pt x="13511" y="5692"/>
                                <a:pt x="13568" y="5954"/>
                                <a:pt x="13609" y="6231"/>
                              </a:cubicBezTo>
                              <a:close/>
                              <a:moveTo>
                                <a:pt x="11306" y="1552"/>
                              </a:moveTo>
                              <a:cubicBezTo>
                                <a:pt x="11374" y="1636"/>
                                <a:pt x="11437" y="1727"/>
                                <a:pt x="11494" y="1818"/>
                              </a:cubicBezTo>
                              <a:cubicBezTo>
                                <a:pt x="11442" y="1783"/>
                                <a:pt x="11390" y="1755"/>
                                <a:pt x="11341" y="1737"/>
                              </a:cubicBezTo>
                              <a:cubicBezTo>
                                <a:pt x="11314" y="1674"/>
                                <a:pt x="11284" y="1611"/>
                                <a:pt x="11246" y="1545"/>
                              </a:cubicBezTo>
                              <a:cubicBezTo>
                                <a:pt x="11276" y="1548"/>
                                <a:pt x="11295" y="1548"/>
                                <a:pt x="11306" y="1552"/>
                              </a:cubicBezTo>
                              <a:close/>
                              <a:moveTo>
                                <a:pt x="11246" y="2872"/>
                              </a:moveTo>
                              <a:cubicBezTo>
                                <a:pt x="11248" y="2872"/>
                                <a:pt x="11251" y="2876"/>
                                <a:pt x="11251" y="2876"/>
                              </a:cubicBezTo>
                              <a:cubicBezTo>
                                <a:pt x="11235" y="2893"/>
                                <a:pt x="11221" y="2907"/>
                                <a:pt x="11208" y="2925"/>
                              </a:cubicBezTo>
                              <a:cubicBezTo>
                                <a:pt x="11134" y="2939"/>
                                <a:pt x="11052" y="2949"/>
                                <a:pt x="10962" y="2946"/>
                              </a:cubicBezTo>
                              <a:cubicBezTo>
                                <a:pt x="10943" y="2911"/>
                                <a:pt x="10875" y="2795"/>
                                <a:pt x="10837" y="2665"/>
                              </a:cubicBezTo>
                              <a:cubicBezTo>
                                <a:pt x="10845" y="2651"/>
                                <a:pt x="10853" y="2627"/>
                                <a:pt x="10864" y="2595"/>
                              </a:cubicBezTo>
                              <a:cubicBezTo>
                                <a:pt x="10921" y="2711"/>
                                <a:pt x="11063" y="2813"/>
                                <a:pt x="11246" y="2872"/>
                              </a:cubicBezTo>
                              <a:close/>
                              <a:moveTo>
                                <a:pt x="11259" y="3573"/>
                              </a:moveTo>
                              <a:cubicBezTo>
                                <a:pt x="11248" y="3611"/>
                                <a:pt x="11240" y="3650"/>
                                <a:pt x="11232" y="3688"/>
                              </a:cubicBezTo>
                              <a:cubicBezTo>
                                <a:pt x="11235" y="3650"/>
                                <a:pt x="11238" y="3611"/>
                                <a:pt x="11238" y="3576"/>
                              </a:cubicBezTo>
                              <a:cubicBezTo>
                                <a:pt x="11246" y="3573"/>
                                <a:pt x="11251" y="3573"/>
                                <a:pt x="11259" y="3573"/>
                              </a:cubicBezTo>
                              <a:close/>
                              <a:moveTo>
                                <a:pt x="11148" y="1541"/>
                              </a:moveTo>
                              <a:cubicBezTo>
                                <a:pt x="11145" y="1569"/>
                                <a:pt x="11139" y="1604"/>
                                <a:pt x="11134" y="1643"/>
                              </a:cubicBezTo>
                              <a:cubicBezTo>
                                <a:pt x="11131" y="1664"/>
                                <a:pt x="11126" y="1695"/>
                                <a:pt x="11123" y="1730"/>
                              </a:cubicBezTo>
                              <a:cubicBezTo>
                                <a:pt x="11099" y="1741"/>
                                <a:pt x="11079" y="1758"/>
                                <a:pt x="11063" y="1783"/>
                              </a:cubicBezTo>
                              <a:cubicBezTo>
                                <a:pt x="11006" y="1877"/>
                                <a:pt x="11033" y="2042"/>
                                <a:pt x="11123" y="2214"/>
                              </a:cubicBezTo>
                              <a:cubicBezTo>
                                <a:pt x="11123" y="2217"/>
                                <a:pt x="11123" y="2217"/>
                                <a:pt x="11123" y="2221"/>
                              </a:cubicBezTo>
                              <a:cubicBezTo>
                                <a:pt x="11041" y="2238"/>
                                <a:pt x="10973" y="2270"/>
                                <a:pt x="10921" y="2312"/>
                              </a:cubicBezTo>
                              <a:cubicBezTo>
                                <a:pt x="10940" y="2119"/>
                                <a:pt x="10929" y="1867"/>
                                <a:pt x="10820" y="1573"/>
                              </a:cubicBezTo>
                              <a:cubicBezTo>
                                <a:pt x="10954" y="1545"/>
                                <a:pt x="11063" y="1538"/>
                                <a:pt x="11148" y="1541"/>
                              </a:cubicBezTo>
                              <a:close/>
                              <a:moveTo>
                                <a:pt x="10267" y="1471"/>
                              </a:moveTo>
                              <a:cubicBezTo>
                                <a:pt x="10262" y="1457"/>
                                <a:pt x="10256" y="1447"/>
                                <a:pt x="10251" y="1436"/>
                              </a:cubicBezTo>
                              <a:cubicBezTo>
                                <a:pt x="10436" y="1391"/>
                                <a:pt x="10591" y="1464"/>
                                <a:pt x="10676" y="1524"/>
                              </a:cubicBezTo>
                              <a:cubicBezTo>
                                <a:pt x="10673" y="1534"/>
                                <a:pt x="10671" y="1545"/>
                                <a:pt x="10668" y="1559"/>
                              </a:cubicBezTo>
                              <a:cubicBezTo>
                                <a:pt x="10668" y="1562"/>
                                <a:pt x="10665" y="1566"/>
                                <a:pt x="10665" y="1573"/>
                              </a:cubicBezTo>
                              <a:cubicBezTo>
                                <a:pt x="10570" y="1604"/>
                                <a:pt x="10469" y="1646"/>
                                <a:pt x="10365" y="1706"/>
                              </a:cubicBezTo>
                              <a:cubicBezTo>
                                <a:pt x="10338" y="1629"/>
                                <a:pt x="10308" y="1548"/>
                                <a:pt x="10267" y="1471"/>
                              </a:cubicBezTo>
                              <a:close/>
                              <a:moveTo>
                                <a:pt x="10651" y="1622"/>
                              </a:moveTo>
                              <a:cubicBezTo>
                                <a:pt x="10630" y="1713"/>
                                <a:pt x="10605" y="1853"/>
                                <a:pt x="10600" y="2007"/>
                              </a:cubicBezTo>
                              <a:cubicBezTo>
                                <a:pt x="10567" y="2074"/>
                                <a:pt x="10523" y="2133"/>
                                <a:pt x="10469" y="2179"/>
                              </a:cubicBezTo>
                              <a:cubicBezTo>
                                <a:pt x="10466" y="2175"/>
                                <a:pt x="10463" y="2168"/>
                                <a:pt x="10463" y="2165"/>
                              </a:cubicBezTo>
                              <a:cubicBezTo>
                                <a:pt x="10461" y="2158"/>
                                <a:pt x="10455" y="2154"/>
                                <a:pt x="10452" y="2151"/>
                              </a:cubicBezTo>
                              <a:cubicBezTo>
                                <a:pt x="10447" y="2028"/>
                                <a:pt x="10428" y="1891"/>
                                <a:pt x="10382" y="1744"/>
                              </a:cubicBezTo>
                              <a:cubicBezTo>
                                <a:pt x="10471" y="1692"/>
                                <a:pt x="10564" y="1650"/>
                                <a:pt x="10651" y="1622"/>
                              </a:cubicBezTo>
                              <a:close/>
                              <a:moveTo>
                                <a:pt x="10387" y="2630"/>
                              </a:moveTo>
                              <a:cubicBezTo>
                                <a:pt x="10403" y="2585"/>
                                <a:pt x="10425" y="2504"/>
                                <a:pt x="10439" y="2403"/>
                              </a:cubicBezTo>
                              <a:cubicBezTo>
                                <a:pt x="10439" y="2403"/>
                                <a:pt x="10441" y="2403"/>
                                <a:pt x="10441" y="2399"/>
                              </a:cubicBezTo>
                              <a:cubicBezTo>
                                <a:pt x="10482" y="2357"/>
                                <a:pt x="10499" y="2287"/>
                                <a:pt x="10482" y="2224"/>
                              </a:cubicBezTo>
                              <a:cubicBezTo>
                                <a:pt x="10529" y="2189"/>
                                <a:pt x="10567" y="2144"/>
                                <a:pt x="10597" y="2095"/>
                              </a:cubicBezTo>
                              <a:cubicBezTo>
                                <a:pt x="10600" y="2301"/>
                                <a:pt x="10649" y="2515"/>
                                <a:pt x="10799" y="2662"/>
                              </a:cubicBezTo>
                              <a:cubicBezTo>
                                <a:pt x="10829" y="2781"/>
                                <a:pt x="10886" y="2890"/>
                                <a:pt x="10916" y="2946"/>
                              </a:cubicBezTo>
                              <a:cubicBezTo>
                                <a:pt x="10793" y="2939"/>
                                <a:pt x="10657" y="2914"/>
                                <a:pt x="10504" y="2862"/>
                              </a:cubicBezTo>
                              <a:cubicBezTo>
                                <a:pt x="10496" y="2858"/>
                                <a:pt x="10491" y="2858"/>
                                <a:pt x="10482" y="2858"/>
                              </a:cubicBezTo>
                              <a:cubicBezTo>
                                <a:pt x="10471" y="2834"/>
                                <a:pt x="10412" y="2729"/>
                                <a:pt x="10387" y="2630"/>
                              </a:cubicBezTo>
                              <a:close/>
                              <a:moveTo>
                                <a:pt x="10245" y="2879"/>
                              </a:moveTo>
                              <a:cubicBezTo>
                                <a:pt x="10332" y="2879"/>
                                <a:pt x="10417" y="2886"/>
                                <a:pt x="10501" y="2907"/>
                              </a:cubicBezTo>
                              <a:cubicBezTo>
                                <a:pt x="10561" y="2928"/>
                                <a:pt x="10621" y="2942"/>
                                <a:pt x="10676" y="2956"/>
                              </a:cubicBezTo>
                              <a:cubicBezTo>
                                <a:pt x="10635" y="2995"/>
                                <a:pt x="10553" y="3075"/>
                                <a:pt x="10507" y="3149"/>
                              </a:cubicBezTo>
                              <a:cubicBezTo>
                                <a:pt x="10371" y="3240"/>
                                <a:pt x="10294" y="3394"/>
                                <a:pt x="10256" y="3559"/>
                              </a:cubicBezTo>
                              <a:cubicBezTo>
                                <a:pt x="10210" y="3327"/>
                                <a:pt x="10123" y="3180"/>
                                <a:pt x="10087" y="3128"/>
                              </a:cubicBezTo>
                              <a:cubicBezTo>
                                <a:pt x="10120" y="3009"/>
                                <a:pt x="10223" y="2900"/>
                                <a:pt x="10245" y="2879"/>
                              </a:cubicBezTo>
                              <a:close/>
                              <a:moveTo>
                                <a:pt x="10191" y="2879"/>
                              </a:moveTo>
                              <a:cubicBezTo>
                                <a:pt x="10144" y="2932"/>
                                <a:pt x="10071" y="3030"/>
                                <a:pt x="10052" y="3138"/>
                              </a:cubicBezTo>
                              <a:cubicBezTo>
                                <a:pt x="9787" y="3531"/>
                                <a:pt x="10035" y="4109"/>
                                <a:pt x="10101" y="4256"/>
                              </a:cubicBezTo>
                              <a:cubicBezTo>
                                <a:pt x="10169" y="4410"/>
                                <a:pt x="10191" y="4480"/>
                                <a:pt x="10191" y="4480"/>
                              </a:cubicBezTo>
                              <a:cubicBezTo>
                                <a:pt x="10191" y="4480"/>
                                <a:pt x="10191" y="4480"/>
                                <a:pt x="10229" y="4305"/>
                              </a:cubicBezTo>
                              <a:cubicBezTo>
                                <a:pt x="10232" y="4291"/>
                                <a:pt x="10234" y="4280"/>
                                <a:pt x="10237" y="4266"/>
                              </a:cubicBezTo>
                              <a:cubicBezTo>
                                <a:pt x="10248" y="4396"/>
                                <a:pt x="10248" y="4455"/>
                                <a:pt x="10248" y="4455"/>
                              </a:cubicBezTo>
                              <a:cubicBezTo>
                                <a:pt x="10248" y="4455"/>
                                <a:pt x="10248" y="4455"/>
                                <a:pt x="10335" y="4312"/>
                              </a:cubicBezTo>
                              <a:cubicBezTo>
                                <a:pt x="10684" y="3765"/>
                                <a:pt x="10581" y="3264"/>
                                <a:pt x="10551" y="3152"/>
                              </a:cubicBezTo>
                              <a:cubicBezTo>
                                <a:pt x="10600" y="3082"/>
                                <a:pt x="10684" y="3002"/>
                                <a:pt x="10720" y="2970"/>
                              </a:cubicBezTo>
                              <a:cubicBezTo>
                                <a:pt x="10720" y="2970"/>
                                <a:pt x="10722" y="2967"/>
                                <a:pt x="10722" y="2967"/>
                              </a:cubicBezTo>
                              <a:cubicBezTo>
                                <a:pt x="10804" y="2984"/>
                                <a:pt x="10880" y="2991"/>
                                <a:pt x="10954" y="2995"/>
                              </a:cubicBezTo>
                              <a:cubicBezTo>
                                <a:pt x="10957" y="2995"/>
                                <a:pt x="10957" y="2995"/>
                                <a:pt x="10959" y="2995"/>
                              </a:cubicBezTo>
                              <a:cubicBezTo>
                                <a:pt x="11028" y="2995"/>
                                <a:pt x="11090" y="2991"/>
                                <a:pt x="11148" y="2984"/>
                              </a:cubicBezTo>
                              <a:cubicBezTo>
                                <a:pt x="10984" y="3128"/>
                                <a:pt x="10891" y="3299"/>
                                <a:pt x="10929" y="3429"/>
                              </a:cubicBezTo>
                              <a:cubicBezTo>
                                <a:pt x="10929" y="3433"/>
                                <a:pt x="10932" y="3436"/>
                                <a:pt x="10935" y="3440"/>
                              </a:cubicBezTo>
                              <a:cubicBezTo>
                                <a:pt x="10853" y="3737"/>
                                <a:pt x="10919" y="4091"/>
                                <a:pt x="10940" y="4210"/>
                              </a:cubicBezTo>
                              <a:cubicBezTo>
                                <a:pt x="10973" y="4382"/>
                                <a:pt x="10979" y="4459"/>
                                <a:pt x="10979" y="4459"/>
                              </a:cubicBezTo>
                              <a:cubicBezTo>
                                <a:pt x="10979" y="4459"/>
                                <a:pt x="10979" y="4459"/>
                                <a:pt x="11052" y="4301"/>
                              </a:cubicBezTo>
                              <a:cubicBezTo>
                                <a:pt x="11145" y="4119"/>
                                <a:pt x="11194" y="3944"/>
                                <a:pt x="11218" y="3790"/>
                              </a:cubicBezTo>
                              <a:cubicBezTo>
                                <a:pt x="11213" y="3891"/>
                                <a:pt x="11232" y="3975"/>
                                <a:pt x="11278" y="4021"/>
                              </a:cubicBezTo>
                              <a:cubicBezTo>
                                <a:pt x="11355" y="4095"/>
                                <a:pt x="11486" y="4049"/>
                                <a:pt x="11622" y="3919"/>
                              </a:cubicBezTo>
                              <a:cubicBezTo>
                                <a:pt x="11627" y="3940"/>
                                <a:pt x="11633" y="3958"/>
                                <a:pt x="11636" y="3972"/>
                              </a:cubicBezTo>
                              <a:cubicBezTo>
                                <a:pt x="11682" y="4137"/>
                                <a:pt x="11693" y="4214"/>
                                <a:pt x="11693" y="4214"/>
                              </a:cubicBezTo>
                              <a:cubicBezTo>
                                <a:pt x="11693" y="4214"/>
                                <a:pt x="11693" y="4214"/>
                                <a:pt x="11756" y="4049"/>
                              </a:cubicBezTo>
                              <a:cubicBezTo>
                                <a:pt x="11766" y="4021"/>
                                <a:pt x="11777" y="3993"/>
                                <a:pt x="11788" y="3965"/>
                              </a:cubicBezTo>
                              <a:cubicBezTo>
                                <a:pt x="11807" y="4207"/>
                                <a:pt x="11878" y="4378"/>
                                <a:pt x="11979" y="4399"/>
                              </a:cubicBezTo>
                              <a:cubicBezTo>
                                <a:pt x="12072" y="4417"/>
                                <a:pt x="12170" y="4298"/>
                                <a:pt x="12241" y="4105"/>
                              </a:cubicBezTo>
                              <a:cubicBezTo>
                                <a:pt x="12271" y="4154"/>
                                <a:pt x="12304" y="4193"/>
                                <a:pt x="12336" y="4224"/>
                              </a:cubicBezTo>
                              <a:cubicBezTo>
                                <a:pt x="12320" y="4305"/>
                                <a:pt x="12304" y="4392"/>
                                <a:pt x="12290" y="4480"/>
                              </a:cubicBezTo>
                              <a:cubicBezTo>
                                <a:pt x="12252" y="4536"/>
                                <a:pt x="12154" y="4665"/>
                                <a:pt x="12055" y="4658"/>
                              </a:cubicBezTo>
                              <a:cubicBezTo>
                                <a:pt x="12050" y="4634"/>
                                <a:pt x="12031" y="4606"/>
                                <a:pt x="11995" y="4564"/>
                              </a:cubicBezTo>
                              <a:cubicBezTo>
                                <a:pt x="11914" y="4410"/>
                                <a:pt x="11739" y="4298"/>
                                <a:pt x="11761" y="4396"/>
                              </a:cubicBezTo>
                              <a:cubicBezTo>
                                <a:pt x="11764" y="4413"/>
                                <a:pt x="11772" y="4431"/>
                                <a:pt x="11783" y="4448"/>
                              </a:cubicBezTo>
                              <a:cubicBezTo>
                                <a:pt x="11728" y="4431"/>
                                <a:pt x="11693" y="4441"/>
                                <a:pt x="11712" y="4483"/>
                              </a:cubicBezTo>
                              <a:cubicBezTo>
                                <a:pt x="11717" y="4497"/>
                                <a:pt x="11728" y="4511"/>
                                <a:pt x="11742" y="4525"/>
                              </a:cubicBezTo>
                              <a:cubicBezTo>
                                <a:pt x="11690" y="4525"/>
                                <a:pt x="11663" y="4546"/>
                                <a:pt x="11687" y="4581"/>
                              </a:cubicBezTo>
                              <a:cubicBezTo>
                                <a:pt x="11696" y="4592"/>
                                <a:pt x="11709" y="4602"/>
                                <a:pt x="11723" y="4613"/>
                              </a:cubicBezTo>
                              <a:cubicBezTo>
                                <a:pt x="11671" y="4627"/>
                                <a:pt x="11646" y="4655"/>
                                <a:pt x="11679" y="4683"/>
                              </a:cubicBezTo>
                              <a:cubicBezTo>
                                <a:pt x="11693" y="4693"/>
                                <a:pt x="11709" y="4700"/>
                                <a:pt x="11728" y="4707"/>
                              </a:cubicBezTo>
                              <a:cubicBezTo>
                                <a:pt x="11676" y="4739"/>
                                <a:pt x="11655" y="4774"/>
                                <a:pt x="11690" y="4795"/>
                              </a:cubicBezTo>
                              <a:cubicBezTo>
                                <a:pt x="11747" y="4823"/>
                                <a:pt x="11867" y="4774"/>
                                <a:pt x="11946" y="4732"/>
                              </a:cubicBezTo>
                              <a:cubicBezTo>
                                <a:pt x="11952" y="4732"/>
                                <a:pt x="12023" y="4735"/>
                                <a:pt x="12047" y="4700"/>
                              </a:cubicBezTo>
                              <a:cubicBezTo>
                                <a:pt x="12137" y="4707"/>
                                <a:pt x="12222" y="4627"/>
                                <a:pt x="12276" y="4560"/>
                              </a:cubicBezTo>
                              <a:cubicBezTo>
                                <a:pt x="12257" y="4704"/>
                                <a:pt x="12244" y="4855"/>
                                <a:pt x="12241" y="5009"/>
                              </a:cubicBezTo>
                              <a:cubicBezTo>
                                <a:pt x="12224" y="5054"/>
                                <a:pt x="12184" y="5138"/>
                                <a:pt x="12105" y="5163"/>
                              </a:cubicBezTo>
                              <a:cubicBezTo>
                                <a:pt x="12094" y="5145"/>
                                <a:pt x="12069" y="5128"/>
                                <a:pt x="12031" y="5110"/>
                              </a:cubicBezTo>
                              <a:cubicBezTo>
                                <a:pt x="11922" y="5016"/>
                                <a:pt x="11745" y="4995"/>
                                <a:pt x="11791" y="5068"/>
                              </a:cubicBezTo>
                              <a:cubicBezTo>
                                <a:pt x="11799" y="5082"/>
                                <a:pt x="11810" y="5093"/>
                                <a:pt x="11824" y="5103"/>
                              </a:cubicBezTo>
                              <a:cubicBezTo>
                                <a:pt x="11775" y="5110"/>
                                <a:pt x="11745" y="5135"/>
                                <a:pt x="11775" y="5163"/>
                              </a:cubicBezTo>
                              <a:cubicBezTo>
                                <a:pt x="11783" y="5173"/>
                                <a:pt x="11796" y="5180"/>
                                <a:pt x="11810" y="5184"/>
                              </a:cubicBezTo>
                              <a:cubicBezTo>
                                <a:pt x="11766" y="5205"/>
                                <a:pt x="11747" y="5236"/>
                                <a:pt x="11780" y="5254"/>
                              </a:cubicBezTo>
                              <a:cubicBezTo>
                                <a:pt x="11791" y="5261"/>
                                <a:pt x="11805" y="5264"/>
                                <a:pt x="11818" y="5264"/>
                              </a:cubicBezTo>
                              <a:cubicBezTo>
                                <a:pt x="11780" y="5299"/>
                                <a:pt x="11766" y="5334"/>
                                <a:pt x="11799" y="5341"/>
                              </a:cubicBezTo>
                              <a:cubicBezTo>
                                <a:pt x="11813" y="5345"/>
                                <a:pt x="11829" y="5345"/>
                                <a:pt x="11848" y="5338"/>
                              </a:cubicBezTo>
                              <a:cubicBezTo>
                                <a:pt x="11813" y="5387"/>
                                <a:pt x="11802" y="5425"/>
                                <a:pt x="11840" y="5425"/>
                              </a:cubicBezTo>
                              <a:cubicBezTo>
                                <a:pt x="11897" y="5425"/>
                                <a:pt x="11982" y="5331"/>
                                <a:pt x="12039" y="5261"/>
                              </a:cubicBezTo>
                              <a:cubicBezTo>
                                <a:pt x="12045" y="5257"/>
                                <a:pt x="12102" y="5233"/>
                                <a:pt x="12115" y="5198"/>
                              </a:cubicBezTo>
                              <a:cubicBezTo>
                                <a:pt x="12178" y="5177"/>
                                <a:pt x="12219" y="5131"/>
                                <a:pt x="12246" y="5086"/>
                              </a:cubicBezTo>
                              <a:cubicBezTo>
                                <a:pt x="12246" y="5212"/>
                                <a:pt x="12254" y="5341"/>
                                <a:pt x="12271" y="5475"/>
                              </a:cubicBezTo>
                              <a:cubicBezTo>
                                <a:pt x="12257" y="5499"/>
                                <a:pt x="12244" y="5538"/>
                                <a:pt x="12230" y="5601"/>
                              </a:cubicBezTo>
                              <a:cubicBezTo>
                                <a:pt x="12140" y="5797"/>
                                <a:pt x="12134" y="6101"/>
                                <a:pt x="12208" y="6017"/>
                              </a:cubicBezTo>
                              <a:cubicBezTo>
                                <a:pt x="12222" y="6003"/>
                                <a:pt x="12233" y="5982"/>
                                <a:pt x="12241" y="5958"/>
                              </a:cubicBezTo>
                              <a:cubicBezTo>
                                <a:pt x="12254" y="6042"/>
                                <a:pt x="12282" y="6087"/>
                                <a:pt x="12309" y="6038"/>
                              </a:cubicBezTo>
                              <a:cubicBezTo>
                                <a:pt x="12317" y="6021"/>
                                <a:pt x="12325" y="6000"/>
                                <a:pt x="12328" y="5975"/>
                              </a:cubicBezTo>
                              <a:cubicBezTo>
                                <a:pt x="12355" y="6045"/>
                                <a:pt x="12388" y="6077"/>
                                <a:pt x="12404" y="6021"/>
                              </a:cubicBezTo>
                              <a:cubicBezTo>
                                <a:pt x="12410" y="6003"/>
                                <a:pt x="12413" y="5979"/>
                                <a:pt x="12413" y="5954"/>
                              </a:cubicBezTo>
                              <a:cubicBezTo>
                                <a:pt x="12453" y="6017"/>
                                <a:pt x="12489" y="6038"/>
                                <a:pt x="12497" y="5979"/>
                              </a:cubicBezTo>
                              <a:cubicBezTo>
                                <a:pt x="12500" y="5954"/>
                                <a:pt x="12497" y="5926"/>
                                <a:pt x="12492" y="5895"/>
                              </a:cubicBezTo>
                              <a:cubicBezTo>
                                <a:pt x="12546" y="5951"/>
                                <a:pt x="12590" y="5965"/>
                                <a:pt x="12584" y="5902"/>
                              </a:cubicBezTo>
                              <a:cubicBezTo>
                                <a:pt x="12579" y="5804"/>
                                <a:pt x="12473" y="5667"/>
                                <a:pt x="12396" y="5573"/>
                              </a:cubicBezTo>
                              <a:cubicBezTo>
                                <a:pt x="12393" y="5566"/>
                                <a:pt x="12372" y="5499"/>
                                <a:pt x="12342" y="5464"/>
                              </a:cubicBezTo>
                              <a:cubicBezTo>
                                <a:pt x="12342" y="5464"/>
                                <a:pt x="12342" y="5464"/>
                                <a:pt x="12342" y="5464"/>
                              </a:cubicBezTo>
                              <a:cubicBezTo>
                                <a:pt x="12336" y="5415"/>
                                <a:pt x="12331" y="5366"/>
                                <a:pt x="12328" y="5317"/>
                              </a:cubicBezTo>
                              <a:cubicBezTo>
                                <a:pt x="12355" y="5345"/>
                                <a:pt x="12391" y="5369"/>
                                <a:pt x="12429" y="5376"/>
                              </a:cubicBezTo>
                              <a:cubicBezTo>
                                <a:pt x="12434" y="5397"/>
                                <a:pt x="12456" y="5422"/>
                                <a:pt x="12494" y="5453"/>
                              </a:cubicBezTo>
                              <a:cubicBezTo>
                                <a:pt x="12582" y="5580"/>
                                <a:pt x="12748" y="5657"/>
                                <a:pt x="12721" y="5569"/>
                              </a:cubicBezTo>
                              <a:cubicBezTo>
                                <a:pt x="12715" y="5555"/>
                                <a:pt x="12707" y="5541"/>
                                <a:pt x="12696" y="5524"/>
                              </a:cubicBezTo>
                              <a:cubicBezTo>
                                <a:pt x="12745" y="5531"/>
                                <a:pt x="12778" y="5517"/>
                                <a:pt x="12756" y="5482"/>
                              </a:cubicBezTo>
                              <a:cubicBezTo>
                                <a:pt x="12748" y="5471"/>
                                <a:pt x="12740" y="5457"/>
                                <a:pt x="12726" y="5450"/>
                              </a:cubicBezTo>
                              <a:cubicBezTo>
                                <a:pt x="12772" y="5443"/>
                                <a:pt x="12794" y="5418"/>
                                <a:pt x="12770" y="5390"/>
                              </a:cubicBezTo>
                              <a:cubicBezTo>
                                <a:pt x="12762" y="5380"/>
                                <a:pt x="12748" y="5373"/>
                                <a:pt x="12734" y="5366"/>
                              </a:cubicBezTo>
                              <a:cubicBezTo>
                                <a:pt x="12778" y="5345"/>
                                <a:pt x="12800" y="5317"/>
                                <a:pt x="12767" y="5296"/>
                              </a:cubicBezTo>
                              <a:cubicBezTo>
                                <a:pt x="12753" y="5289"/>
                                <a:pt x="12737" y="5285"/>
                                <a:pt x="12721" y="5282"/>
                              </a:cubicBezTo>
                              <a:cubicBezTo>
                                <a:pt x="12764" y="5247"/>
                                <a:pt x="12781" y="5208"/>
                                <a:pt x="12745" y="5198"/>
                              </a:cubicBezTo>
                              <a:cubicBezTo>
                                <a:pt x="12691" y="5180"/>
                                <a:pt x="12590" y="5243"/>
                                <a:pt x="12522" y="5292"/>
                              </a:cubicBezTo>
                              <a:cubicBezTo>
                                <a:pt x="12516" y="5292"/>
                                <a:pt x="12462" y="5299"/>
                                <a:pt x="12437" y="5327"/>
                              </a:cubicBezTo>
                              <a:cubicBezTo>
                                <a:pt x="12391" y="5320"/>
                                <a:pt x="12350" y="5278"/>
                                <a:pt x="12325" y="5247"/>
                              </a:cubicBezTo>
                              <a:cubicBezTo>
                                <a:pt x="12314" y="5068"/>
                                <a:pt x="12320" y="4893"/>
                                <a:pt x="12336" y="4725"/>
                              </a:cubicBezTo>
                              <a:cubicBezTo>
                                <a:pt x="12366" y="4774"/>
                                <a:pt x="12407" y="4834"/>
                                <a:pt x="12451" y="4862"/>
                              </a:cubicBezTo>
                              <a:cubicBezTo>
                                <a:pt x="12456" y="4886"/>
                                <a:pt x="12475" y="4914"/>
                                <a:pt x="12522" y="4953"/>
                              </a:cubicBezTo>
                              <a:cubicBezTo>
                                <a:pt x="12617" y="5089"/>
                                <a:pt x="12797" y="5173"/>
                                <a:pt x="12764" y="5079"/>
                              </a:cubicBezTo>
                              <a:cubicBezTo>
                                <a:pt x="12759" y="5061"/>
                                <a:pt x="12748" y="5047"/>
                                <a:pt x="12737" y="5030"/>
                              </a:cubicBezTo>
                              <a:cubicBezTo>
                                <a:pt x="12792" y="5037"/>
                                <a:pt x="12824" y="5023"/>
                                <a:pt x="12802" y="4984"/>
                              </a:cubicBezTo>
                              <a:cubicBezTo>
                                <a:pt x="12794" y="4970"/>
                                <a:pt x="12783" y="4960"/>
                                <a:pt x="12770" y="4949"/>
                              </a:cubicBezTo>
                              <a:cubicBezTo>
                                <a:pt x="12819" y="4939"/>
                                <a:pt x="12846" y="4918"/>
                                <a:pt x="12816" y="4886"/>
                              </a:cubicBezTo>
                              <a:cubicBezTo>
                                <a:pt x="12805" y="4876"/>
                                <a:pt x="12794" y="4869"/>
                                <a:pt x="12778" y="4862"/>
                              </a:cubicBezTo>
                              <a:cubicBezTo>
                                <a:pt x="12824" y="4837"/>
                                <a:pt x="12849" y="4809"/>
                                <a:pt x="12813" y="4785"/>
                              </a:cubicBezTo>
                              <a:cubicBezTo>
                                <a:pt x="12800" y="4774"/>
                                <a:pt x="12783" y="4771"/>
                                <a:pt x="12762" y="4771"/>
                              </a:cubicBezTo>
                              <a:cubicBezTo>
                                <a:pt x="12808" y="4732"/>
                                <a:pt x="12827" y="4693"/>
                                <a:pt x="12789" y="4679"/>
                              </a:cubicBezTo>
                              <a:cubicBezTo>
                                <a:pt x="12729" y="4662"/>
                                <a:pt x="12620" y="4728"/>
                                <a:pt x="12546" y="4781"/>
                              </a:cubicBezTo>
                              <a:cubicBezTo>
                                <a:pt x="12541" y="4781"/>
                                <a:pt x="12483" y="4788"/>
                                <a:pt x="12459" y="4816"/>
                              </a:cubicBezTo>
                              <a:cubicBezTo>
                                <a:pt x="12421" y="4788"/>
                                <a:pt x="12374" y="4718"/>
                                <a:pt x="12342" y="4658"/>
                              </a:cubicBezTo>
                              <a:cubicBezTo>
                                <a:pt x="12358" y="4515"/>
                                <a:pt x="12380" y="4378"/>
                                <a:pt x="12407" y="4252"/>
                              </a:cubicBezTo>
                              <a:cubicBezTo>
                                <a:pt x="12464" y="4291"/>
                                <a:pt x="12519" y="4301"/>
                                <a:pt x="12563" y="4277"/>
                              </a:cubicBezTo>
                              <a:cubicBezTo>
                                <a:pt x="12568" y="4273"/>
                                <a:pt x="12571" y="4270"/>
                                <a:pt x="12576" y="4266"/>
                              </a:cubicBezTo>
                              <a:cubicBezTo>
                                <a:pt x="12579" y="4413"/>
                                <a:pt x="12584" y="4567"/>
                                <a:pt x="12595" y="4714"/>
                              </a:cubicBezTo>
                              <a:cubicBezTo>
                                <a:pt x="12595" y="4714"/>
                                <a:pt x="12595" y="4714"/>
                                <a:pt x="12595" y="4711"/>
                              </a:cubicBezTo>
                              <a:cubicBezTo>
                                <a:pt x="12609" y="4669"/>
                                <a:pt x="12789" y="4063"/>
                                <a:pt x="12636" y="3618"/>
                              </a:cubicBezTo>
                              <a:cubicBezTo>
                                <a:pt x="12655" y="3625"/>
                                <a:pt x="12674" y="3632"/>
                                <a:pt x="12691" y="3639"/>
                              </a:cubicBezTo>
                              <a:cubicBezTo>
                                <a:pt x="12702" y="3646"/>
                                <a:pt x="12710" y="3653"/>
                                <a:pt x="12721" y="3660"/>
                              </a:cubicBezTo>
                              <a:cubicBezTo>
                                <a:pt x="12838" y="3863"/>
                                <a:pt x="12961" y="4102"/>
                                <a:pt x="13078" y="4368"/>
                              </a:cubicBezTo>
                              <a:cubicBezTo>
                                <a:pt x="13198" y="4637"/>
                                <a:pt x="13318" y="4953"/>
                                <a:pt x="13421" y="5303"/>
                              </a:cubicBezTo>
                              <a:cubicBezTo>
                                <a:pt x="13419" y="5306"/>
                                <a:pt x="13416" y="5310"/>
                                <a:pt x="13416" y="5313"/>
                              </a:cubicBezTo>
                              <a:cubicBezTo>
                                <a:pt x="13413" y="5320"/>
                                <a:pt x="13402" y="5352"/>
                                <a:pt x="13386" y="5401"/>
                              </a:cubicBezTo>
                              <a:cubicBezTo>
                                <a:pt x="13094" y="5387"/>
                                <a:pt x="12808" y="5741"/>
                                <a:pt x="12789" y="5765"/>
                              </a:cubicBezTo>
                              <a:cubicBezTo>
                                <a:pt x="12789" y="5765"/>
                                <a:pt x="12789" y="5765"/>
                                <a:pt x="12789" y="5765"/>
                              </a:cubicBezTo>
                              <a:cubicBezTo>
                                <a:pt x="12999" y="5674"/>
                                <a:pt x="13233" y="5548"/>
                                <a:pt x="13364" y="5471"/>
                              </a:cubicBezTo>
                              <a:cubicBezTo>
                                <a:pt x="13329" y="5580"/>
                                <a:pt x="13285" y="5734"/>
                                <a:pt x="13244" y="5905"/>
                              </a:cubicBezTo>
                              <a:cubicBezTo>
                                <a:pt x="13217" y="5933"/>
                                <a:pt x="13173" y="5968"/>
                                <a:pt x="13127" y="5972"/>
                              </a:cubicBezTo>
                              <a:cubicBezTo>
                                <a:pt x="13105" y="5940"/>
                                <a:pt x="13051" y="5930"/>
                                <a:pt x="13045" y="5930"/>
                              </a:cubicBezTo>
                              <a:cubicBezTo>
                                <a:pt x="12980" y="5874"/>
                                <a:pt x="12884" y="5800"/>
                                <a:pt x="12827" y="5811"/>
                              </a:cubicBezTo>
                              <a:cubicBezTo>
                                <a:pt x="12792" y="5818"/>
                                <a:pt x="12808" y="5856"/>
                                <a:pt x="12846" y="5895"/>
                              </a:cubicBezTo>
                              <a:cubicBezTo>
                                <a:pt x="12827" y="5895"/>
                                <a:pt x="12811" y="5895"/>
                                <a:pt x="12797" y="5902"/>
                              </a:cubicBezTo>
                              <a:cubicBezTo>
                                <a:pt x="12764" y="5919"/>
                                <a:pt x="12783" y="5947"/>
                                <a:pt x="12827" y="5975"/>
                              </a:cubicBezTo>
                              <a:cubicBezTo>
                                <a:pt x="12813" y="5979"/>
                                <a:pt x="12800" y="5986"/>
                                <a:pt x="12792" y="5996"/>
                              </a:cubicBezTo>
                              <a:cubicBezTo>
                                <a:pt x="12764" y="6021"/>
                                <a:pt x="12786" y="6045"/>
                                <a:pt x="12830" y="6059"/>
                              </a:cubicBezTo>
                              <a:cubicBezTo>
                                <a:pt x="12816" y="6066"/>
                                <a:pt x="12805" y="6077"/>
                                <a:pt x="12797" y="6087"/>
                              </a:cubicBezTo>
                              <a:cubicBezTo>
                                <a:pt x="12772" y="6122"/>
                                <a:pt x="12802" y="6140"/>
                                <a:pt x="12854" y="6136"/>
                              </a:cubicBezTo>
                              <a:cubicBezTo>
                                <a:pt x="12841" y="6150"/>
                                <a:pt x="12832" y="6165"/>
                                <a:pt x="12827" y="6179"/>
                              </a:cubicBezTo>
                              <a:cubicBezTo>
                                <a:pt x="12792" y="6263"/>
                                <a:pt x="12963" y="6203"/>
                                <a:pt x="13059" y="6087"/>
                              </a:cubicBezTo>
                              <a:cubicBezTo>
                                <a:pt x="13100" y="6059"/>
                                <a:pt x="13119" y="6035"/>
                                <a:pt x="13127" y="6017"/>
                              </a:cubicBezTo>
                              <a:cubicBezTo>
                                <a:pt x="13162" y="6014"/>
                                <a:pt x="13195" y="5996"/>
                                <a:pt x="13225" y="5975"/>
                              </a:cubicBezTo>
                              <a:cubicBezTo>
                                <a:pt x="13200" y="6087"/>
                                <a:pt x="13179" y="6207"/>
                                <a:pt x="13165" y="6322"/>
                              </a:cubicBezTo>
                              <a:cubicBezTo>
                                <a:pt x="13143" y="6354"/>
                                <a:pt x="13100" y="6406"/>
                                <a:pt x="13053" y="6420"/>
                              </a:cubicBezTo>
                              <a:cubicBezTo>
                                <a:pt x="13029" y="6396"/>
                                <a:pt x="12974" y="6396"/>
                                <a:pt x="12969" y="6396"/>
                              </a:cubicBezTo>
                              <a:cubicBezTo>
                                <a:pt x="12898" y="6354"/>
                                <a:pt x="12792" y="6301"/>
                                <a:pt x="12740" y="6322"/>
                              </a:cubicBezTo>
                              <a:cubicBezTo>
                                <a:pt x="12704" y="6336"/>
                                <a:pt x="12726" y="6371"/>
                                <a:pt x="12770" y="6403"/>
                              </a:cubicBezTo>
                              <a:cubicBezTo>
                                <a:pt x="12751" y="6406"/>
                                <a:pt x="12734" y="6413"/>
                                <a:pt x="12723" y="6420"/>
                              </a:cubicBezTo>
                              <a:cubicBezTo>
                                <a:pt x="12693" y="6445"/>
                                <a:pt x="12715" y="6469"/>
                                <a:pt x="12762" y="6487"/>
                              </a:cubicBezTo>
                              <a:cubicBezTo>
                                <a:pt x="12748" y="6494"/>
                                <a:pt x="12737" y="6504"/>
                                <a:pt x="12729" y="6515"/>
                              </a:cubicBezTo>
                              <a:cubicBezTo>
                                <a:pt x="12704" y="6546"/>
                                <a:pt x="12729" y="6564"/>
                                <a:pt x="12775" y="6567"/>
                              </a:cubicBezTo>
                              <a:cubicBezTo>
                                <a:pt x="12764" y="6578"/>
                                <a:pt x="12753" y="6592"/>
                                <a:pt x="12748" y="6602"/>
                              </a:cubicBezTo>
                              <a:cubicBezTo>
                                <a:pt x="12729" y="6641"/>
                                <a:pt x="12762" y="6651"/>
                                <a:pt x="12811" y="6637"/>
                              </a:cubicBezTo>
                              <a:cubicBezTo>
                                <a:pt x="12800" y="6651"/>
                                <a:pt x="12792" y="6669"/>
                                <a:pt x="12789" y="6683"/>
                              </a:cubicBezTo>
                              <a:cubicBezTo>
                                <a:pt x="12764" y="6770"/>
                                <a:pt x="12928" y="6679"/>
                                <a:pt x="13007" y="6543"/>
                              </a:cubicBezTo>
                              <a:cubicBezTo>
                                <a:pt x="13042" y="6508"/>
                                <a:pt x="13061" y="6480"/>
                                <a:pt x="13067" y="6459"/>
                              </a:cubicBezTo>
                              <a:cubicBezTo>
                                <a:pt x="13105" y="6448"/>
                                <a:pt x="13138" y="6420"/>
                                <a:pt x="13162" y="6392"/>
                              </a:cubicBezTo>
                              <a:cubicBezTo>
                                <a:pt x="13146" y="6557"/>
                                <a:pt x="13149" y="6718"/>
                                <a:pt x="13176" y="6858"/>
                              </a:cubicBezTo>
                              <a:cubicBezTo>
                                <a:pt x="13162" y="6883"/>
                                <a:pt x="13151" y="6925"/>
                                <a:pt x="13143" y="6984"/>
                              </a:cubicBezTo>
                              <a:cubicBezTo>
                                <a:pt x="13067" y="7191"/>
                                <a:pt x="13080" y="7492"/>
                                <a:pt x="13149" y="7404"/>
                              </a:cubicBezTo>
                              <a:cubicBezTo>
                                <a:pt x="13160" y="7390"/>
                                <a:pt x="13170" y="7366"/>
                                <a:pt x="13179" y="7341"/>
                              </a:cubicBezTo>
                              <a:cubicBezTo>
                                <a:pt x="13198" y="7425"/>
                                <a:pt x="13228" y="7467"/>
                                <a:pt x="13252" y="7415"/>
                              </a:cubicBezTo>
                              <a:cubicBezTo>
                                <a:pt x="13260" y="7397"/>
                                <a:pt x="13266" y="7376"/>
                                <a:pt x="13269" y="7352"/>
                              </a:cubicBezTo>
                              <a:cubicBezTo>
                                <a:pt x="13301" y="7418"/>
                                <a:pt x="13334" y="7446"/>
                                <a:pt x="13348" y="7390"/>
                              </a:cubicBezTo>
                              <a:cubicBezTo>
                                <a:pt x="13348" y="7390"/>
                                <a:pt x="13348" y="7387"/>
                                <a:pt x="13348" y="7383"/>
                              </a:cubicBezTo>
                              <a:cubicBezTo>
                                <a:pt x="13353" y="7383"/>
                                <a:pt x="13359" y="7383"/>
                                <a:pt x="13364" y="7380"/>
                              </a:cubicBezTo>
                              <a:cubicBezTo>
                                <a:pt x="13356" y="7394"/>
                                <a:pt x="13348" y="7408"/>
                                <a:pt x="13345" y="7422"/>
                              </a:cubicBezTo>
                              <a:cubicBezTo>
                                <a:pt x="13334" y="7467"/>
                                <a:pt x="13367" y="7464"/>
                                <a:pt x="13413" y="7436"/>
                              </a:cubicBezTo>
                              <a:cubicBezTo>
                                <a:pt x="13405" y="7453"/>
                                <a:pt x="13402" y="7471"/>
                                <a:pt x="13399" y="7488"/>
                              </a:cubicBezTo>
                              <a:cubicBezTo>
                                <a:pt x="13394" y="7583"/>
                                <a:pt x="13533" y="7439"/>
                                <a:pt x="13582" y="7282"/>
                              </a:cubicBezTo>
                              <a:cubicBezTo>
                                <a:pt x="13609" y="7236"/>
                                <a:pt x="13620" y="7201"/>
                                <a:pt x="13623" y="7180"/>
                              </a:cubicBezTo>
                              <a:cubicBezTo>
                                <a:pt x="13650" y="7163"/>
                                <a:pt x="13675" y="7131"/>
                                <a:pt x="13691" y="7100"/>
                              </a:cubicBezTo>
                              <a:cubicBezTo>
                                <a:pt x="13691" y="7278"/>
                                <a:pt x="13683" y="7464"/>
                                <a:pt x="13664" y="7650"/>
                              </a:cubicBezTo>
                              <a:cubicBezTo>
                                <a:pt x="13645" y="7678"/>
                                <a:pt x="13598" y="7744"/>
                                <a:pt x="13544" y="7758"/>
                              </a:cubicBezTo>
                              <a:cubicBezTo>
                                <a:pt x="13519" y="7734"/>
                                <a:pt x="13465" y="7734"/>
                                <a:pt x="13459" y="7734"/>
                              </a:cubicBezTo>
                              <a:cubicBezTo>
                                <a:pt x="13389" y="7692"/>
                                <a:pt x="13282" y="7639"/>
                                <a:pt x="13230" y="7660"/>
                              </a:cubicBezTo>
                              <a:cubicBezTo>
                                <a:pt x="13195" y="7674"/>
                                <a:pt x="13217" y="7709"/>
                                <a:pt x="13260" y="7741"/>
                              </a:cubicBezTo>
                              <a:cubicBezTo>
                                <a:pt x="13241" y="7744"/>
                                <a:pt x="13225" y="7751"/>
                                <a:pt x="13214" y="7758"/>
                              </a:cubicBezTo>
                              <a:cubicBezTo>
                                <a:pt x="13184" y="7783"/>
                                <a:pt x="13206" y="7807"/>
                                <a:pt x="13252" y="7825"/>
                              </a:cubicBezTo>
                              <a:cubicBezTo>
                                <a:pt x="13239" y="7832"/>
                                <a:pt x="13228" y="7842"/>
                                <a:pt x="13220" y="7853"/>
                              </a:cubicBezTo>
                              <a:cubicBezTo>
                                <a:pt x="13195" y="7884"/>
                                <a:pt x="13220" y="7902"/>
                                <a:pt x="13266" y="7905"/>
                              </a:cubicBezTo>
                              <a:cubicBezTo>
                                <a:pt x="13255" y="7916"/>
                                <a:pt x="13244" y="7930"/>
                                <a:pt x="13239" y="7940"/>
                              </a:cubicBezTo>
                              <a:cubicBezTo>
                                <a:pt x="13220" y="7979"/>
                                <a:pt x="13252" y="7989"/>
                                <a:pt x="13301" y="7975"/>
                              </a:cubicBezTo>
                              <a:cubicBezTo>
                                <a:pt x="13290" y="7989"/>
                                <a:pt x="13282" y="8007"/>
                                <a:pt x="13280" y="8021"/>
                              </a:cubicBezTo>
                              <a:cubicBezTo>
                                <a:pt x="13255" y="8108"/>
                                <a:pt x="13419" y="8017"/>
                                <a:pt x="13498" y="7881"/>
                              </a:cubicBezTo>
                              <a:cubicBezTo>
                                <a:pt x="13533" y="7846"/>
                                <a:pt x="13552" y="7818"/>
                                <a:pt x="13558" y="7797"/>
                              </a:cubicBezTo>
                              <a:cubicBezTo>
                                <a:pt x="13598" y="7786"/>
                                <a:pt x="13634" y="7755"/>
                                <a:pt x="13658" y="7723"/>
                              </a:cubicBezTo>
                              <a:cubicBezTo>
                                <a:pt x="13648" y="7825"/>
                                <a:pt x="13631" y="7930"/>
                                <a:pt x="13615" y="8035"/>
                              </a:cubicBezTo>
                              <a:cubicBezTo>
                                <a:pt x="13593" y="8049"/>
                                <a:pt x="13566" y="8087"/>
                                <a:pt x="13530" y="8164"/>
                              </a:cubicBezTo>
                              <a:cubicBezTo>
                                <a:pt x="13391" y="8343"/>
                                <a:pt x="13318" y="8669"/>
                                <a:pt x="13416" y="8606"/>
                              </a:cubicBezTo>
                              <a:cubicBezTo>
                                <a:pt x="13432" y="8595"/>
                                <a:pt x="13449" y="8578"/>
                                <a:pt x="13465" y="8553"/>
                              </a:cubicBezTo>
                              <a:cubicBezTo>
                                <a:pt x="13462" y="8588"/>
                                <a:pt x="13465" y="8620"/>
                                <a:pt x="13470" y="8641"/>
                              </a:cubicBezTo>
                              <a:cubicBezTo>
                                <a:pt x="13457" y="8641"/>
                                <a:pt x="13443" y="8641"/>
                                <a:pt x="13427" y="8641"/>
                              </a:cubicBezTo>
                              <a:cubicBezTo>
                                <a:pt x="13173" y="8627"/>
                                <a:pt x="12993" y="8721"/>
                                <a:pt x="12873" y="8826"/>
                              </a:cubicBezTo>
                              <a:cubicBezTo>
                                <a:pt x="12846" y="8805"/>
                                <a:pt x="12816" y="8788"/>
                                <a:pt x="12781" y="8774"/>
                              </a:cubicBezTo>
                              <a:cubicBezTo>
                                <a:pt x="12941" y="8581"/>
                                <a:pt x="12961" y="8368"/>
                                <a:pt x="12876" y="8210"/>
                              </a:cubicBezTo>
                              <a:cubicBezTo>
                                <a:pt x="12792" y="8049"/>
                                <a:pt x="12628" y="7996"/>
                                <a:pt x="12432" y="8119"/>
                              </a:cubicBezTo>
                              <a:cubicBezTo>
                                <a:pt x="12440" y="7839"/>
                                <a:pt x="12336" y="7671"/>
                                <a:pt x="12186" y="7632"/>
                              </a:cubicBezTo>
                              <a:cubicBezTo>
                                <a:pt x="12039" y="7597"/>
                                <a:pt x="11895" y="7706"/>
                                <a:pt x="11821" y="7972"/>
                              </a:cubicBezTo>
                              <a:cubicBezTo>
                                <a:pt x="11671" y="7765"/>
                                <a:pt x="11505" y="7741"/>
                                <a:pt x="11382" y="7849"/>
                              </a:cubicBezTo>
                              <a:cubicBezTo>
                                <a:pt x="11257" y="7958"/>
                                <a:pt x="11216" y="8168"/>
                                <a:pt x="11311" y="8420"/>
                              </a:cubicBezTo>
                              <a:cubicBezTo>
                                <a:pt x="11224" y="8417"/>
                                <a:pt x="11148" y="8434"/>
                                <a:pt x="11090" y="8473"/>
                              </a:cubicBezTo>
                              <a:cubicBezTo>
                                <a:pt x="11063" y="8452"/>
                                <a:pt x="11036" y="8427"/>
                                <a:pt x="11006" y="8406"/>
                              </a:cubicBezTo>
                              <a:cubicBezTo>
                                <a:pt x="11082" y="8322"/>
                                <a:pt x="10979" y="8017"/>
                                <a:pt x="10979" y="8017"/>
                              </a:cubicBezTo>
                              <a:cubicBezTo>
                                <a:pt x="10891" y="8178"/>
                                <a:pt x="10929" y="8305"/>
                                <a:pt x="10962" y="8368"/>
                              </a:cubicBezTo>
                              <a:cubicBezTo>
                                <a:pt x="10932" y="8343"/>
                                <a:pt x="10902" y="8315"/>
                                <a:pt x="10872" y="8291"/>
                              </a:cubicBezTo>
                              <a:cubicBezTo>
                                <a:pt x="10935" y="8185"/>
                                <a:pt x="10769" y="7923"/>
                                <a:pt x="10769" y="7923"/>
                              </a:cubicBezTo>
                              <a:cubicBezTo>
                                <a:pt x="10730" y="8059"/>
                                <a:pt x="10755" y="8154"/>
                                <a:pt x="10788" y="8213"/>
                              </a:cubicBezTo>
                              <a:cubicBezTo>
                                <a:pt x="10728" y="8157"/>
                                <a:pt x="10668" y="8098"/>
                                <a:pt x="10608" y="8035"/>
                              </a:cubicBezTo>
                              <a:cubicBezTo>
                                <a:pt x="10681" y="7947"/>
                                <a:pt x="10581" y="7650"/>
                                <a:pt x="10581" y="7650"/>
                              </a:cubicBezTo>
                              <a:cubicBezTo>
                                <a:pt x="10504" y="7790"/>
                                <a:pt x="10523" y="7902"/>
                                <a:pt x="10551" y="7972"/>
                              </a:cubicBezTo>
                              <a:cubicBezTo>
                                <a:pt x="10499" y="7916"/>
                                <a:pt x="10450" y="7856"/>
                                <a:pt x="10398" y="7793"/>
                              </a:cubicBezTo>
                              <a:cubicBezTo>
                                <a:pt x="10463" y="7699"/>
                                <a:pt x="10354" y="7415"/>
                                <a:pt x="10354" y="7415"/>
                              </a:cubicBezTo>
                              <a:cubicBezTo>
                                <a:pt x="10297" y="7527"/>
                                <a:pt x="10300" y="7622"/>
                                <a:pt x="10316" y="7688"/>
                              </a:cubicBezTo>
                              <a:cubicBezTo>
                                <a:pt x="10281" y="7639"/>
                                <a:pt x="10248" y="7594"/>
                                <a:pt x="10215" y="7541"/>
                              </a:cubicBezTo>
                              <a:cubicBezTo>
                                <a:pt x="10283" y="7450"/>
                                <a:pt x="10199" y="7159"/>
                                <a:pt x="10199" y="7159"/>
                              </a:cubicBezTo>
                              <a:cubicBezTo>
                                <a:pt x="10136" y="7261"/>
                                <a:pt x="10128" y="7348"/>
                                <a:pt x="10139" y="7418"/>
                              </a:cubicBezTo>
                              <a:cubicBezTo>
                                <a:pt x="10103" y="7359"/>
                                <a:pt x="10071" y="7296"/>
                                <a:pt x="10038" y="7233"/>
                              </a:cubicBezTo>
                              <a:cubicBezTo>
                                <a:pt x="10131" y="7177"/>
                                <a:pt x="10087" y="6847"/>
                                <a:pt x="10087" y="6847"/>
                              </a:cubicBezTo>
                              <a:cubicBezTo>
                                <a:pt x="9992" y="6953"/>
                                <a:pt x="9983" y="7061"/>
                                <a:pt x="9994" y="7138"/>
                              </a:cubicBezTo>
                              <a:cubicBezTo>
                                <a:pt x="9959" y="7061"/>
                                <a:pt x="9929" y="6981"/>
                                <a:pt x="9902" y="6897"/>
                              </a:cubicBezTo>
                              <a:cubicBezTo>
                                <a:pt x="9994" y="6851"/>
                                <a:pt x="9997" y="6532"/>
                                <a:pt x="9997" y="6532"/>
                              </a:cubicBezTo>
                              <a:cubicBezTo>
                                <a:pt x="9896" y="6609"/>
                                <a:pt x="9869" y="6704"/>
                                <a:pt x="9866" y="6781"/>
                              </a:cubicBezTo>
                              <a:cubicBezTo>
                                <a:pt x="9858" y="6756"/>
                                <a:pt x="9853" y="6732"/>
                                <a:pt x="9847" y="6707"/>
                              </a:cubicBezTo>
                              <a:cubicBezTo>
                                <a:pt x="9872" y="6669"/>
                                <a:pt x="9858" y="6578"/>
                                <a:pt x="9858" y="6578"/>
                              </a:cubicBezTo>
                              <a:cubicBezTo>
                                <a:pt x="9858" y="6578"/>
                                <a:pt x="9858" y="6578"/>
                                <a:pt x="9858" y="6578"/>
                              </a:cubicBezTo>
                              <a:cubicBezTo>
                                <a:pt x="9872" y="6494"/>
                                <a:pt x="9885" y="6378"/>
                                <a:pt x="9885" y="6273"/>
                              </a:cubicBezTo>
                              <a:cubicBezTo>
                                <a:pt x="9888" y="6221"/>
                                <a:pt x="9888" y="6172"/>
                                <a:pt x="9883" y="6129"/>
                              </a:cubicBezTo>
                              <a:cubicBezTo>
                                <a:pt x="9888" y="6133"/>
                                <a:pt x="9894" y="6136"/>
                                <a:pt x="9899" y="6136"/>
                              </a:cubicBezTo>
                              <a:cubicBezTo>
                                <a:pt x="10000" y="6186"/>
                                <a:pt x="10041" y="6217"/>
                                <a:pt x="10041" y="6217"/>
                              </a:cubicBezTo>
                              <a:cubicBezTo>
                                <a:pt x="10041" y="6217"/>
                                <a:pt x="10041" y="6217"/>
                                <a:pt x="9997" y="6084"/>
                              </a:cubicBezTo>
                              <a:cubicBezTo>
                                <a:pt x="9874" y="5692"/>
                                <a:pt x="9667" y="5541"/>
                                <a:pt x="9542" y="5485"/>
                              </a:cubicBezTo>
                              <a:cubicBezTo>
                                <a:pt x="9632" y="5496"/>
                                <a:pt x="9724" y="5510"/>
                                <a:pt x="9817" y="5531"/>
                              </a:cubicBezTo>
                              <a:cubicBezTo>
                                <a:pt x="9855" y="5548"/>
                                <a:pt x="9896" y="5559"/>
                                <a:pt x="9934" y="5559"/>
                              </a:cubicBezTo>
                              <a:cubicBezTo>
                                <a:pt x="9994" y="5576"/>
                                <a:pt x="10052" y="5594"/>
                                <a:pt x="10112" y="5615"/>
                              </a:cubicBezTo>
                              <a:cubicBezTo>
                                <a:pt x="9997" y="5975"/>
                                <a:pt x="10283" y="6298"/>
                                <a:pt x="10357" y="6378"/>
                              </a:cubicBezTo>
                              <a:cubicBezTo>
                                <a:pt x="10433" y="6462"/>
                                <a:pt x="10463" y="6504"/>
                                <a:pt x="10463" y="6504"/>
                              </a:cubicBezTo>
                              <a:cubicBezTo>
                                <a:pt x="10463" y="6504"/>
                                <a:pt x="10463" y="6504"/>
                                <a:pt x="10455" y="6371"/>
                              </a:cubicBezTo>
                              <a:cubicBezTo>
                                <a:pt x="10439" y="5930"/>
                                <a:pt x="10259" y="5713"/>
                                <a:pt x="10169" y="5636"/>
                              </a:cubicBezTo>
                              <a:cubicBezTo>
                                <a:pt x="10204" y="5650"/>
                                <a:pt x="10240" y="5664"/>
                                <a:pt x="10275" y="5678"/>
                              </a:cubicBezTo>
                              <a:cubicBezTo>
                                <a:pt x="10444" y="6024"/>
                                <a:pt x="10837" y="5905"/>
                                <a:pt x="10938" y="5874"/>
                              </a:cubicBezTo>
                              <a:cubicBezTo>
                                <a:pt x="11041" y="5839"/>
                                <a:pt x="11088" y="5835"/>
                                <a:pt x="11088" y="5835"/>
                              </a:cubicBezTo>
                              <a:cubicBezTo>
                                <a:pt x="11088" y="5835"/>
                                <a:pt x="11088" y="5835"/>
                                <a:pt x="10995" y="5762"/>
                              </a:cubicBezTo>
                              <a:cubicBezTo>
                                <a:pt x="10662" y="5485"/>
                                <a:pt x="10390" y="5594"/>
                                <a:pt x="10300" y="5643"/>
                              </a:cubicBezTo>
                              <a:cubicBezTo>
                                <a:pt x="10215" y="5608"/>
                                <a:pt x="10131" y="5576"/>
                                <a:pt x="10046" y="5548"/>
                              </a:cubicBezTo>
                              <a:cubicBezTo>
                                <a:pt x="10226" y="5503"/>
                                <a:pt x="10382" y="5338"/>
                                <a:pt x="10433" y="5282"/>
                              </a:cubicBezTo>
                              <a:cubicBezTo>
                                <a:pt x="10518" y="5191"/>
                                <a:pt x="10559" y="5159"/>
                                <a:pt x="10559" y="5159"/>
                              </a:cubicBezTo>
                              <a:cubicBezTo>
                                <a:pt x="10559" y="5159"/>
                                <a:pt x="10559" y="5159"/>
                                <a:pt x="10444" y="5145"/>
                              </a:cubicBezTo>
                              <a:cubicBezTo>
                                <a:pt x="9962" y="5068"/>
                                <a:pt x="9744" y="5443"/>
                                <a:pt x="9727" y="5471"/>
                              </a:cubicBezTo>
                              <a:cubicBezTo>
                                <a:pt x="9588" y="5446"/>
                                <a:pt x="9452" y="5432"/>
                                <a:pt x="9321" y="5432"/>
                              </a:cubicBezTo>
                              <a:cubicBezTo>
                                <a:pt x="9482" y="5334"/>
                                <a:pt x="9599" y="5145"/>
                                <a:pt x="9640" y="5075"/>
                              </a:cubicBezTo>
                              <a:cubicBezTo>
                                <a:pt x="9708" y="4963"/>
                                <a:pt x="9744" y="4921"/>
                                <a:pt x="9744" y="4921"/>
                              </a:cubicBezTo>
                              <a:cubicBezTo>
                                <a:pt x="9744" y="4921"/>
                                <a:pt x="9744" y="4921"/>
                                <a:pt x="9629" y="4939"/>
                              </a:cubicBezTo>
                              <a:cubicBezTo>
                                <a:pt x="9157" y="4995"/>
                                <a:pt x="8999" y="5397"/>
                                <a:pt x="8980" y="5450"/>
                              </a:cubicBezTo>
                              <a:cubicBezTo>
                                <a:pt x="8893" y="5460"/>
                                <a:pt x="8806" y="5475"/>
                                <a:pt x="8724" y="5489"/>
                              </a:cubicBezTo>
                              <a:cubicBezTo>
                                <a:pt x="8912" y="5341"/>
                                <a:pt x="9016" y="5040"/>
                                <a:pt x="9048" y="4942"/>
                              </a:cubicBezTo>
                              <a:cubicBezTo>
                                <a:pt x="9095" y="4802"/>
                                <a:pt x="9122" y="4746"/>
                                <a:pt x="9122" y="4746"/>
                              </a:cubicBezTo>
                              <a:cubicBezTo>
                                <a:pt x="9122" y="4746"/>
                                <a:pt x="9122" y="4746"/>
                                <a:pt x="9007" y="4802"/>
                              </a:cubicBezTo>
                              <a:cubicBezTo>
                                <a:pt x="8838" y="4879"/>
                                <a:pt x="8721" y="4991"/>
                                <a:pt x="8637" y="5100"/>
                              </a:cubicBezTo>
                              <a:cubicBezTo>
                                <a:pt x="8552" y="4981"/>
                                <a:pt x="8419" y="4928"/>
                                <a:pt x="8252" y="4977"/>
                              </a:cubicBezTo>
                              <a:cubicBezTo>
                                <a:pt x="8263" y="4900"/>
                                <a:pt x="8271" y="4869"/>
                                <a:pt x="8271" y="4869"/>
                              </a:cubicBezTo>
                              <a:cubicBezTo>
                                <a:pt x="8271" y="4869"/>
                                <a:pt x="8271" y="4869"/>
                                <a:pt x="8179" y="4953"/>
                              </a:cubicBezTo>
                              <a:cubicBezTo>
                                <a:pt x="8173" y="4956"/>
                                <a:pt x="8168" y="4963"/>
                                <a:pt x="8162" y="4967"/>
                              </a:cubicBezTo>
                              <a:cubicBezTo>
                                <a:pt x="8179" y="4658"/>
                                <a:pt x="8070" y="4462"/>
                                <a:pt x="7906" y="4403"/>
                              </a:cubicBezTo>
                              <a:cubicBezTo>
                                <a:pt x="7901" y="4403"/>
                                <a:pt x="7898" y="4399"/>
                                <a:pt x="7892" y="4399"/>
                              </a:cubicBezTo>
                              <a:cubicBezTo>
                                <a:pt x="7912" y="4392"/>
                                <a:pt x="7933" y="4385"/>
                                <a:pt x="7963" y="4378"/>
                              </a:cubicBezTo>
                              <a:cubicBezTo>
                                <a:pt x="8539" y="4221"/>
                                <a:pt x="8683" y="3692"/>
                                <a:pt x="8699" y="3625"/>
                              </a:cubicBezTo>
                              <a:cubicBezTo>
                                <a:pt x="8800" y="3538"/>
                                <a:pt x="8978" y="3391"/>
                                <a:pt x="9198" y="3247"/>
                              </a:cubicBezTo>
                              <a:cubicBezTo>
                                <a:pt x="9182" y="3303"/>
                                <a:pt x="9160" y="3394"/>
                                <a:pt x="9152" y="3506"/>
                              </a:cubicBezTo>
                              <a:cubicBezTo>
                                <a:pt x="8926" y="3944"/>
                                <a:pt x="9234" y="4476"/>
                                <a:pt x="9316" y="4609"/>
                              </a:cubicBezTo>
                              <a:cubicBezTo>
                                <a:pt x="9400" y="4749"/>
                                <a:pt x="9427" y="4816"/>
                                <a:pt x="9427" y="4816"/>
                              </a:cubicBezTo>
                              <a:cubicBezTo>
                                <a:pt x="9427" y="4816"/>
                                <a:pt x="9427" y="4816"/>
                                <a:pt x="9446" y="4634"/>
                              </a:cubicBezTo>
                              <a:cubicBezTo>
                                <a:pt x="9534" y="3944"/>
                                <a:pt x="9261" y="3580"/>
                                <a:pt x="9185" y="3496"/>
                              </a:cubicBezTo>
                              <a:cubicBezTo>
                                <a:pt x="9196" y="3348"/>
                                <a:pt x="9231" y="3247"/>
                                <a:pt x="9242" y="3215"/>
                              </a:cubicBezTo>
                              <a:cubicBezTo>
                                <a:pt x="9397" y="3117"/>
                                <a:pt x="9575" y="3023"/>
                                <a:pt x="9754" y="2956"/>
                              </a:cubicBezTo>
                              <a:cubicBezTo>
                                <a:pt x="9730" y="3005"/>
                                <a:pt x="9689" y="3089"/>
                                <a:pt x="9673" y="3173"/>
                              </a:cubicBezTo>
                              <a:cubicBezTo>
                                <a:pt x="9408" y="3573"/>
                                <a:pt x="9667" y="4151"/>
                                <a:pt x="9735" y="4298"/>
                              </a:cubicBezTo>
                              <a:cubicBezTo>
                                <a:pt x="9806" y="4448"/>
                                <a:pt x="9828" y="4518"/>
                                <a:pt x="9828" y="4518"/>
                              </a:cubicBezTo>
                              <a:cubicBezTo>
                                <a:pt x="9828" y="4518"/>
                                <a:pt x="9828" y="4518"/>
                                <a:pt x="9864" y="4340"/>
                              </a:cubicBezTo>
                              <a:cubicBezTo>
                                <a:pt x="10013" y="3671"/>
                                <a:pt x="9776" y="3268"/>
                                <a:pt x="9705" y="3170"/>
                              </a:cubicBezTo>
                              <a:cubicBezTo>
                                <a:pt x="9733" y="3058"/>
                                <a:pt x="9801" y="2939"/>
                                <a:pt x="9804" y="2935"/>
                              </a:cubicBezTo>
                              <a:cubicBezTo>
                                <a:pt x="9804" y="2935"/>
                                <a:pt x="9804" y="2935"/>
                                <a:pt x="9804" y="2935"/>
                              </a:cubicBezTo>
                              <a:cubicBezTo>
                                <a:pt x="9924" y="2921"/>
                                <a:pt x="10060" y="2890"/>
                                <a:pt x="10191" y="2879"/>
                              </a:cubicBezTo>
                              <a:close/>
                              <a:moveTo>
                                <a:pt x="10690" y="6791"/>
                              </a:moveTo>
                              <a:cubicBezTo>
                                <a:pt x="10589" y="6791"/>
                                <a:pt x="10589" y="6995"/>
                                <a:pt x="10690" y="6995"/>
                              </a:cubicBezTo>
                              <a:cubicBezTo>
                                <a:pt x="10790" y="6991"/>
                                <a:pt x="10790" y="6791"/>
                                <a:pt x="10690" y="6791"/>
                              </a:cubicBezTo>
                              <a:close/>
                              <a:moveTo>
                                <a:pt x="14689" y="6858"/>
                              </a:moveTo>
                              <a:cubicBezTo>
                                <a:pt x="14790" y="6858"/>
                                <a:pt x="14790" y="6655"/>
                                <a:pt x="14689" y="6655"/>
                              </a:cubicBezTo>
                              <a:cubicBezTo>
                                <a:pt x="14588" y="6655"/>
                                <a:pt x="14588" y="6858"/>
                                <a:pt x="14689" y="6858"/>
                              </a:cubicBezTo>
                              <a:close/>
                              <a:moveTo>
                                <a:pt x="14354" y="3951"/>
                              </a:moveTo>
                              <a:cubicBezTo>
                                <a:pt x="14455" y="3951"/>
                                <a:pt x="14455" y="3748"/>
                                <a:pt x="14354" y="3748"/>
                              </a:cubicBezTo>
                              <a:cubicBezTo>
                                <a:pt x="14253" y="3751"/>
                                <a:pt x="14253" y="3951"/>
                                <a:pt x="14354" y="3951"/>
                              </a:cubicBezTo>
                              <a:close/>
                              <a:moveTo>
                                <a:pt x="19675" y="4277"/>
                              </a:moveTo>
                              <a:cubicBezTo>
                                <a:pt x="19746" y="4413"/>
                                <a:pt x="19814" y="4392"/>
                                <a:pt x="19885" y="4333"/>
                              </a:cubicBezTo>
                              <a:cubicBezTo>
                                <a:pt x="19912" y="4312"/>
                                <a:pt x="19937" y="4277"/>
                                <a:pt x="19953" y="4235"/>
                              </a:cubicBezTo>
                              <a:cubicBezTo>
                                <a:pt x="19956" y="4280"/>
                                <a:pt x="19967" y="4326"/>
                                <a:pt x="19986" y="4357"/>
                              </a:cubicBezTo>
                              <a:cubicBezTo>
                                <a:pt x="20032" y="4448"/>
                                <a:pt x="20090" y="4504"/>
                                <a:pt x="20196" y="4413"/>
                              </a:cubicBezTo>
                              <a:cubicBezTo>
                                <a:pt x="20302" y="4322"/>
                                <a:pt x="20286" y="4235"/>
                                <a:pt x="20240" y="4144"/>
                              </a:cubicBezTo>
                              <a:cubicBezTo>
                                <a:pt x="20223" y="4109"/>
                                <a:pt x="20196" y="4077"/>
                                <a:pt x="20163" y="4056"/>
                              </a:cubicBezTo>
                              <a:cubicBezTo>
                                <a:pt x="20199" y="4052"/>
                                <a:pt x="20234" y="4038"/>
                                <a:pt x="20259" y="4014"/>
                              </a:cubicBezTo>
                              <a:cubicBezTo>
                                <a:pt x="20330" y="3954"/>
                                <a:pt x="20373" y="3881"/>
                                <a:pt x="20302" y="3744"/>
                              </a:cubicBezTo>
                              <a:cubicBezTo>
                                <a:pt x="20231" y="3608"/>
                                <a:pt x="20163" y="3629"/>
                                <a:pt x="20092" y="3688"/>
                              </a:cubicBezTo>
                              <a:cubicBezTo>
                                <a:pt x="20065" y="3709"/>
                                <a:pt x="20041" y="3744"/>
                                <a:pt x="20024" y="3786"/>
                              </a:cubicBezTo>
                              <a:cubicBezTo>
                                <a:pt x="20022" y="3741"/>
                                <a:pt x="20011" y="3695"/>
                                <a:pt x="19992" y="3664"/>
                              </a:cubicBezTo>
                              <a:cubicBezTo>
                                <a:pt x="19945" y="3573"/>
                                <a:pt x="19888" y="3517"/>
                                <a:pt x="19782" y="3608"/>
                              </a:cubicBezTo>
                              <a:cubicBezTo>
                                <a:pt x="19675" y="3699"/>
                                <a:pt x="19692" y="3786"/>
                                <a:pt x="19738" y="3877"/>
                              </a:cubicBezTo>
                              <a:cubicBezTo>
                                <a:pt x="19754" y="3912"/>
                                <a:pt x="19782" y="3944"/>
                                <a:pt x="19814" y="3965"/>
                              </a:cubicBezTo>
                              <a:cubicBezTo>
                                <a:pt x="19779" y="3968"/>
                                <a:pt x="19743" y="3982"/>
                                <a:pt x="19719" y="4007"/>
                              </a:cubicBezTo>
                              <a:cubicBezTo>
                                <a:pt x="19648" y="4063"/>
                                <a:pt x="19604" y="4137"/>
                                <a:pt x="19675" y="4277"/>
                              </a:cubicBezTo>
                              <a:close/>
                              <a:moveTo>
                                <a:pt x="18647" y="15534"/>
                              </a:moveTo>
                              <a:cubicBezTo>
                                <a:pt x="18547" y="15534"/>
                                <a:pt x="18547" y="15737"/>
                                <a:pt x="18647" y="15737"/>
                              </a:cubicBezTo>
                              <a:cubicBezTo>
                                <a:pt x="18748" y="15737"/>
                                <a:pt x="18748" y="15534"/>
                                <a:pt x="18647" y="15534"/>
                              </a:cubicBezTo>
                              <a:close/>
                              <a:moveTo>
                                <a:pt x="18634" y="16070"/>
                              </a:moveTo>
                              <a:cubicBezTo>
                                <a:pt x="18533" y="16070"/>
                                <a:pt x="18533" y="16273"/>
                                <a:pt x="18634" y="16273"/>
                              </a:cubicBezTo>
                              <a:cubicBezTo>
                                <a:pt x="18735" y="16273"/>
                                <a:pt x="18735" y="16070"/>
                                <a:pt x="18634" y="16070"/>
                              </a:cubicBezTo>
                              <a:close/>
                              <a:moveTo>
                                <a:pt x="19334" y="13534"/>
                              </a:moveTo>
                              <a:cubicBezTo>
                                <a:pt x="19234" y="13534"/>
                                <a:pt x="19234" y="13737"/>
                                <a:pt x="19334" y="13737"/>
                              </a:cubicBezTo>
                              <a:cubicBezTo>
                                <a:pt x="19435" y="13737"/>
                                <a:pt x="19435" y="13534"/>
                                <a:pt x="19334" y="13534"/>
                              </a:cubicBezTo>
                              <a:close/>
                              <a:moveTo>
                                <a:pt x="19334" y="14690"/>
                              </a:moveTo>
                              <a:cubicBezTo>
                                <a:pt x="19435" y="14690"/>
                                <a:pt x="19435" y="14486"/>
                                <a:pt x="19334" y="14486"/>
                              </a:cubicBezTo>
                              <a:cubicBezTo>
                                <a:pt x="19234" y="14490"/>
                                <a:pt x="19234" y="14690"/>
                                <a:pt x="19334" y="14690"/>
                              </a:cubicBezTo>
                              <a:close/>
                              <a:moveTo>
                                <a:pt x="17933" y="13814"/>
                              </a:moveTo>
                              <a:cubicBezTo>
                                <a:pt x="17832" y="13814"/>
                                <a:pt x="17832" y="14017"/>
                                <a:pt x="17933" y="14017"/>
                              </a:cubicBezTo>
                              <a:cubicBezTo>
                                <a:pt x="18034" y="14014"/>
                                <a:pt x="18034" y="13814"/>
                                <a:pt x="17933" y="13814"/>
                              </a:cubicBezTo>
                              <a:close/>
                              <a:moveTo>
                                <a:pt x="18975" y="14416"/>
                              </a:moveTo>
                              <a:cubicBezTo>
                                <a:pt x="18988" y="14381"/>
                                <a:pt x="18994" y="14332"/>
                                <a:pt x="18994" y="14287"/>
                              </a:cubicBezTo>
                              <a:cubicBezTo>
                                <a:pt x="19016" y="14322"/>
                                <a:pt x="19043" y="14353"/>
                                <a:pt x="19070" y="14371"/>
                              </a:cubicBezTo>
                              <a:cubicBezTo>
                                <a:pt x="19146" y="14416"/>
                                <a:pt x="19217" y="14427"/>
                                <a:pt x="19272" y="14276"/>
                              </a:cubicBezTo>
                              <a:cubicBezTo>
                                <a:pt x="19326" y="14129"/>
                                <a:pt x="19275" y="14063"/>
                                <a:pt x="19198" y="14017"/>
                              </a:cubicBezTo>
                              <a:cubicBezTo>
                                <a:pt x="19171" y="14000"/>
                                <a:pt x="19133" y="13993"/>
                                <a:pt x="19097" y="13993"/>
                              </a:cubicBezTo>
                              <a:cubicBezTo>
                                <a:pt x="19125" y="13965"/>
                                <a:pt x="19149" y="13930"/>
                                <a:pt x="19163" y="13895"/>
                              </a:cubicBezTo>
                              <a:cubicBezTo>
                                <a:pt x="19198" y="13796"/>
                                <a:pt x="19206" y="13705"/>
                                <a:pt x="19089" y="13635"/>
                              </a:cubicBezTo>
                              <a:cubicBezTo>
                                <a:pt x="18975" y="13565"/>
                                <a:pt x="18923" y="13632"/>
                                <a:pt x="18887" y="13730"/>
                              </a:cubicBezTo>
                              <a:cubicBezTo>
                                <a:pt x="18874" y="13765"/>
                                <a:pt x="18868" y="13814"/>
                                <a:pt x="18868" y="13860"/>
                              </a:cubicBezTo>
                              <a:cubicBezTo>
                                <a:pt x="18846" y="13824"/>
                                <a:pt x="18819" y="13793"/>
                                <a:pt x="18792" y="13775"/>
                              </a:cubicBezTo>
                              <a:cubicBezTo>
                                <a:pt x="18716" y="13730"/>
                                <a:pt x="18645" y="13719"/>
                                <a:pt x="18590" y="13870"/>
                              </a:cubicBezTo>
                              <a:cubicBezTo>
                                <a:pt x="18536" y="14017"/>
                                <a:pt x="18588" y="14084"/>
                                <a:pt x="18664" y="14129"/>
                              </a:cubicBezTo>
                              <a:cubicBezTo>
                                <a:pt x="18691" y="14147"/>
                                <a:pt x="18729" y="14154"/>
                                <a:pt x="18765" y="14154"/>
                              </a:cubicBezTo>
                              <a:cubicBezTo>
                                <a:pt x="18737" y="14182"/>
                                <a:pt x="18713" y="14217"/>
                                <a:pt x="18699" y="14252"/>
                              </a:cubicBezTo>
                              <a:cubicBezTo>
                                <a:pt x="18664" y="14350"/>
                                <a:pt x="18656" y="14441"/>
                                <a:pt x="18773" y="14511"/>
                              </a:cubicBezTo>
                              <a:cubicBezTo>
                                <a:pt x="18890" y="14581"/>
                                <a:pt x="18939" y="14511"/>
                                <a:pt x="18975" y="14416"/>
                              </a:cubicBezTo>
                              <a:close/>
                              <a:moveTo>
                                <a:pt x="20398" y="10879"/>
                              </a:moveTo>
                              <a:cubicBezTo>
                                <a:pt x="20499" y="10879"/>
                                <a:pt x="20499" y="10676"/>
                                <a:pt x="20398" y="10676"/>
                              </a:cubicBezTo>
                              <a:cubicBezTo>
                                <a:pt x="20297" y="10676"/>
                                <a:pt x="20297" y="10879"/>
                                <a:pt x="20398" y="10879"/>
                              </a:cubicBezTo>
                              <a:close/>
                              <a:moveTo>
                                <a:pt x="20695" y="11068"/>
                              </a:moveTo>
                              <a:cubicBezTo>
                                <a:pt x="20796" y="11068"/>
                                <a:pt x="20796" y="10865"/>
                                <a:pt x="20695" y="10865"/>
                              </a:cubicBezTo>
                              <a:cubicBezTo>
                                <a:pt x="20594" y="10865"/>
                                <a:pt x="20594" y="11068"/>
                                <a:pt x="20695" y="11068"/>
                              </a:cubicBezTo>
                              <a:close/>
                              <a:moveTo>
                                <a:pt x="18628" y="14721"/>
                              </a:moveTo>
                              <a:cubicBezTo>
                                <a:pt x="18628" y="14557"/>
                                <a:pt x="18560" y="14529"/>
                                <a:pt x="18476" y="14529"/>
                              </a:cubicBezTo>
                              <a:cubicBezTo>
                                <a:pt x="18443" y="14529"/>
                                <a:pt x="18410" y="14543"/>
                                <a:pt x="18378" y="14564"/>
                              </a:cubicBezTo>
                              <a:cubicBezTo>
                                <a:pt x="18394" y="14521"/>
                                <a:pt x="18405" y="14476"/>
                                <a:pt x="18402" y="14437"/>
                              </a:cubicBezTo>
                              <a:cubicBezTo>
                                <a:pt x="18402" y="14329"/>
                                <a:pt x="18378" y="14245"/>
                                <a:pt x="18249" y="14245"/>
                              </a:cubicBezTo>
                              <a:cubicBezTo>
                                <a:pt x="18121" y="14245"/>
                                <a:pt x="18100" y="14332"/>
                                <a:pt x="18100" y="14441"/>
                              </a:cubicBezTo>
                              <a:cubicBezTo>
                                <a:pt x="18100" y="14483"/>
                                <a:pt x="18110" y="14525"/>
                                <a:pt x="18127" y="14567"/>
                              </a:cubicBezTo>
                              <a:cubicBezTo>
                                <a:pt x="18094" y="14546"/>
                                <a:pt x="18059" y="14532"/>
                                <a:pt x="18029" y="14536"/>
                              </a:cubicBezTo>
                              <a:cubicBezTo>
                                <a:pt x="17944" y="14536"/>
                                <a:pt x="17879" y="14567"/>
                                <a:pt x="17879" y="14732"/>
                              </a:cubicBezTo>
                              <a:cubicBezTo>
                                <a:pt x="17879" y="14896"/>
                                <a:pt x="17947" y="14924"/>
                                <a:pt x="18031" y="14924"/>
                              </a:cubicBezTo>
                              <a:cubicBezTo>
                                <a:pt x="18064" y="14924"/>
                                <a:pt x="18097" y="14910"/>
                                <a:pt x="18129" y="14889"/>
                              </a:cubicBezTo>
                              <a:cubicBezTo>
                                <a:pt x="18113" y="14931"/>
                                <a:pt x="18102" y="14977"/>
                                <a:pt x="18105" y="15015"/>
                              </a:cubicBezTo>
                              <a:cubicBezTo>
                                <a:pt x="18105" y="15124"/>
                                <a:pt x="18129" y="15208"/>
                                <a:pt x="18258" y="15208"/>
                              </a:cubicBezTo>
                              <a:cubicBezTo>
                                <a:pt x="18386" y="15208"/>
                                <a:pt x="18408" y="15120"/>
                                <a:pt x="18408" y="15012"/>
                              </a:cubicBezTo>
                              <a:cubicBezTo>
                                <a:pt x="18408" y="14970"/>
                                <a:pt x="18397" y="14928"/>
                                <a:pt x="18380" y="14886"/>
                              </a:cubicBezTo>
                              <a:cubicBezTo>
                                <a:pt x="18413" y="14907"/>
                                <a:pt x="18448" y="14921"/>
                                <a:pt x="18478" y="14917"/>
                              </a:cubicBezTo>
                              <a:cubicBezTo>
                                <a:pt x="18560" y="14914"/>
                                <a:pt x="18628" y="14882"/>
                                <a:pt x="18628" y="14721"/>
                              </a:cubicBezTo>
                              <a:close/>
                              <a:moveTo>
                                <a:pt x="19613" y="15548"/>
                              </a:moveTo>
                              <a:cubicBezTo>
                                <a:pt x="19610" y="15383"/>
                                <a:pt x="19542" y="15355"/>
                                <a:pt x="19457" y="15359"/>
                              </a:cubicBezTo>
                              <a:cubicBezTo>
                                <a:pt x="19424" y="15359"/>
                                <a:pt x="19392" y="15373"/>
                                <a:pt x="19359" y="15394"/>
                              </a:cubicBezTo>
                              <a:cubicBezTo>
                                <a:pt x="19375" y="15352"/>
                                <a:pt x="19384" y="15306"/>
                                <a:pt x="19384" y="15268"/>
                              </a:cubicBezTo>
                              <a:cubicBezTo>
                                <a:pt x="19381" y="15159"/>
                                <a:pt x="19356" y="15075"/>
                                <a:pt x="19228" y="15078"/>
                              </a:cubicBezTo>
                              <a:cubicBezTo>
                                <a:pt x="19100" y="15082"/>
                                <a:pt x="19078" y="15169"/>
                                <a:pt x="19081" y="15278"/>
                              </a:cubicBezTo>
                              <a:cubicBezTo>
                                <a:pt x="19081" y="15320"/>
                                <a:pt x="19092" y="15362"/>
                                <a:pt x="19108" y="15404"/>
                              </a:cubicBezTo>
                              <a:cubicBezTo>
                                <a:pt x="19076" y="15383"/>
                                <a:pt x="19040" y="15373"/>
                                <a:pt x="19010" y="15373"/>
                              </a:cubicBezTo>
                              <a:cubicBezTo>
                                <a:pt x="18926" y="15376"/>
                                <a:pt x="18860" y="15408"/>
                                <a:pt x="18863" y="15572"/>
                              </a:cubicBezTo>
                              <a:cubicBezTo>
                                <a:pt x="18866" y="15737"/>
                                <a:pt x="18934" y="15765"/>
                                <a:pt x="19018" y="15761"/>
                              </a:cubicBezTo>
                              <a:cubicBezTo>
                                <a:pt x="19051" y="15761"/>
                                <a:pt x="19084" y="15747"/>
                                <a:pt x="19116" y="15726"/>
                              </a:cubicBezTo>
                              <a:cubicBezTo>
                                <a:pt x="19100" y="15768"/>
                                <a:pt x="19092" y="15814"/>
                                <a:pt x="19092" y="15852"/>
                              </a:cubicBezTo>
                              <a:cubicBezTo>
                                <a:pt x="19095" y="15961"/>
                                <a:pt x="19119" y="16045"/>
                                <a:pt x="19247" y="16042"/>
                              </a:cubicBezTo>
                              <a:cubicBezTo>
                                <a:pt x="19375" y="16038"/>
                                <a:pt x="19397" y="15951"/>
                                <a:pt x="19394" y="15842"/>
                              </a:cubicBezTo>
                              <a:cubicBezTo>
                                <a:pt x="19394" y="15800"/>
                                <a:pt x="19384" y="15758"/>
                                <a:pt x="19367" y="15716"/>
                              </a:cubicBezTo>
                              <a:cubicBezTo>
                                <a:pt x="19400" y="15737"/>
                                <a:pt x="19435" y="15747"/>
                                <a:pt x="19465" y="15747"/>
                              </a:cubicBezTo>
                              <a:cubicBezTo>
                                <a:pt x="19547" y="15744"/>
                                <a:pt x="19615" y="15712"/>
                                <a:pt x="19613" y="15548"/>
                              </a:cubicBezTo>
                              <a:close/>
                              <a:moveTo>
                                <a:pt x="20719" y="10073"/>
                              </a:moveTo>
                              <a:cubicBezTo>
                                <a:pt x="20619" y="10073"/>
                                <a:pt x="20619" y="10276"/>
                                <a:pt x="20719" y="10276"/>
                              </a:cubicBezTo>
                              <a:cubicBezTo>
                                <a:pt x="20820" y="10273"/>
                                <a:pt x="20820" y="10073"/>
                                <a:pt x="20719" y="10073"/>
                              </a:cubicBezTo>
                              <a:close/>
                              <a:moveTo>
                                <a:pt x="20027" y="12402"/>
                              </a:moveTo>
                              <a:cubicBezTo>
                                <a:pt x="20128" y="12402"/>
                                <a:pt x="20128" y="12199"/>
                                <a:pt x="20027" y="12199"/>
                              </a:cubicBezTo>
                              <a:cubicBezTo>
                                <a:pt x="19926" y="12199"/>
                                <a:pt x="19926" y="12402"/>
                                <a:pt x="20027" y="12402"/>
                              </a:cubicBezTo>
                              <a:close/>
                              <a:moveTo>
                                <a:pt x="16322" y="8620"/>
                              </a:moveTo>
                              <a:cubicBezTo>
                                <a:pt x="16221" y="8620"/>
                                <a:pt x="16221" y="8823"/>
                                <a:pt x="16322" y="8823"/>
                              </a:cubicBezTo>
                              <a:cubicBezTo>
                                <a:pt x="16423" y="8823"/>
                                <a:pt x="16423" y="8620"/>
                                <a:pt x="16322" y="8620"/>
                              </a:cubicBezTo>
                              <a:close/>
                              <a:moveTo>
                                <a:pt x="16488" y="10665"/>
                              </a:moveTo>
                              <a:cubicBezTo>
                                <a:pt x="16387" y="10665"/>
                                <a:pt x="16387" y="10868"/>
                                <a:pt x="16488" y="10868"/>
                              </a:cubicBezTo>
                              <a:cubicBezTo>
                                <a:pt x="16589" y="10865"/>
                                <a:pt x="16589" y="10665"/>
                                <a:pt x="16488" y="10665"/>
                              </a:cubicBezTo>
                              <a:close/>
                              <a:moveTo>
                                <a:pt x="16216" y="9306"/>
                              </a:moveTo>
                              <a:cubicBezTo>
                                <a:pt x="16317" y="9306"/>
                                <a:pt x="16317" y="9103"/>
                                <a:pt x="16216" y="9103"/>
                              </a:cubicBezTo>
                              <a:cubicBezTo>
                                <a:pt x="16115" y="9103"/>
                                <a:pt x="16115" y="9306"/>
                                <a:pt x="16216" y="9306"/>
                              </a:cubicBezTo>
                              <a:close/>
                              <a:moveTo>
                                <a:pt x="16447" y="9226"/>
                              </a:moveTo>
                              <a:cubicBezTo>
                                <a:pt x="16548" y="9226"/>
                                <a:pt x="16548" y="9023"/>
                                <a:pt x="16447" y="9023"/>
                              </a:cubicBezTo>
                              <a:cubicBezTo>
                                <a:pt x="16347" y="9023"/>
                                <a:pt x="16347" y="9226"/>
                                <a:pt x="16447" y="9226"/>
                              </a:cubicBezTo>
                              <a:close/>
                              <a:moveTo>
                                <a:pt x="16608" y="10220"/>
                              </a:moveTo>
                              <a:cubicBezTo>
                                <a:pt x="16655" y="10311"/>
                                <a:pt x="16712" y="10368"/>
                                <a:pt x="16818" y="10276"/>
                              </a:cubicBezTo>
                              <a:cubicBezTo>
                                <a:pt x="16924" y="10185"/>
                                <a:pt x="16908" y="10098"/>
                                <a:pt x="16862" y="10007"/>
                              </a:cubicBezTo>
                              <a:cubicBezTo>
                                <a:pt x="16845" y="9972"/>
                                <a:pt x="16818" y="9940"/>
                                <a:pt x="16785" y="9919"/>
                              </a:cubicBezTo>
                              <a:cubicBezTo>
                                <a:pt x="16821" y="9916"/>
                                <a:pt x="16856" y="9902"/>
                                <a:pt x="16881" y="9877"/>
                              </a:cubicBezTo>
                              <a:cubicBezTo>
                                <a:pt x="16952" y="9818"/>
                                <a:pt x="16995" y="9744"/>
                                <a:pt x="16924" y="9607"/>
                              </a:cubicBezTo>
                              <a:cubicBezTo>
                                <a:pt x="16854" y="9471"/>
                                <a:pt x="16785" y="9492"/>
                                <a:pt x="16715" y="9551"/>
                              </a:cubicBezTo>
                              <a:cubicBezTo>
                                <a:pt x="16687" y="9572"/>
                                <a:pt x="16663" y="9607"/>
                                <a:pt x="16646" y="9649"/>
                              </a:cubicBezTo>
                              <a:cubicBezTo>
                                <a:pt x="16644" y="9604"/>
                                <a:pt x="16633" y="9558"/>
                                <a:pt x="16614" y="9527"/>
                              </a:cubicBezTo>
                              <a:cubicBezTo>
                                <a:pt x="16567" y="9436"/>
                                <a:pt x="16510" y="9380"/>
                                <a:pt x="16404" y="9471"/>
                              </a:cubicBezTo>
                              <a:cubicBezTo>
                                <a:pt x="16297" y="9562"/>
                                <a:pt x="16314" y="9649"/>
                                <a:pt x="16360" y="9741"/>
                              </a:cubicBezTo>
                              <a:cubicBezTo>
                                <a:pt x="16377" y="9776"/>
                                <a:pt x="16404" y="9807"/>
                                <a:pt x="16436" y="9828"/>
                              </a:cubicBezTo>
                              <a:cubicBezTo>
                                <a:pt x="16401" y="9832"/>
                                <a:pt x="16366" y="9846"/>
                                <a:pt x="16341" y="9870"/>
                              </a:cubicBezTo>
                              <a:cubicBezTo>
                                <a:pt x="16270" y="9930"/>
                                <a:pt x="16227" y="10003"/>
                                <a:pt x="16297" y="10140"/>
                              </a:cubicBezTo>
                              <a:cubicBezTo>
                                <a:pt x="16368" y="10276"/>
                                <a:pt x="16436" y="10255"/>
                                <a:pt x="16507" y="10196"/>
                              </a:cubicBezTo>
                              <a:cubicBezTo>
                                <a:pt x="16535" y="10175"/>
                                <a:pt x="16559" y="10140"/>
                                <a:pt x="16576" y="10098"/>
                              </a:cubicBezTo>
                              <a:cubicBezTo>
                                <a:pt x="16581" y="10143"/>
                                <a:pt x="16592" y="10189"/>
                                <a:pt x="16608" y="10220"/>
                              </a:cubicBezTo>
                              <a:close/>
                              <a:moveTo>
                                <a:pt x="19583" y="13120"/>
                              </a:moveTo>
                              <a:cubicBezTo>
                                <a:pt x="19482" y="13120"/>
                                <a:pt x="19482" y="13324"/>
                                <a:pt x="19583" y="13324"/>
                              </a:cubicBezTo>
                              <a:cubicBezTo>
                                <a:pt x="19683" y="13324"/>
                                <a:pt x="19683" y="13120"/>
                                <a:pt x="19583" y="13120"/>
                              </a:cubicBezTo>
                              <a:close/>
                              <a:moveTo>
                                <a:pt x="10771" y="9292"/>
                              </a:moveTo>
                              <a:cubicBezTo>
                                <a:pt x="10671" y="9292"/>
                                <a:pt x="10671" y="9495"/>
                                <a:pt x="10771" y="9495"/>
                              </a:cubicBezTo>
                              <a:cubicBezTo>
                                <a:pt x="10872" y="9495"/>
                                <a:pt x="10872" y="9292"/>
                                <a:pt x="10771" y="9292"/>
                              </a:cubicBezTo>
                              <a:close/>
                              <a:moveTo>
                                <a:pt x="18817" y="15040"/>
                              </a:moveTo>
                              <a:cubicBezTo>
                                <a:pt x="18917" y="15040"/>
                                <a:pt x="18917" y="14837"/>
                                <a:pt x="18817" y="14837"/>
                              </a:cubicBezTo>
                              <a:cubicBezTo>
                                <a:pt x="18716" y="14837"/>
                                <a:pt x="18716" y="15040"/>
                                <a:pt x="18817" y="15040"/>
                              </a:cubicBezTo>
                              <a:close/>
                              <a:moveTo>
                                <a:pt x="16777" y="11415"/>
                              </a:moveTo>
                              <a:cubicBezTo>
                                <a:pt x="16742" y="11513"/>
                                <a:pt x="16734" y="11604"/>
                                <a:pt x="16851" y="11674"/>
                              </a:cubicBezTo>
                              <a:cubicBezTo>
                                <a:pt x="16965" y="11744"/>
                                <a:pt x="17017" y="11677"/>
                                <a:pt x="17053" y="11579"/>
                              </a:cubicBezTo>
                              <a:cubicBezTo>
                                <a:pt x="17066" y="11544"/>
                                <a:pt x="17072" y="11495"/>
                                <a:pt x="17072" y="11450"/>
                              </a:cubicBezTo>
                              <a:cubicBezTo>
                                <a:pt x="17094" y="11485"/>
                                <a:pt x="17121" y="11516"/>
                                <a:pt x="17148" y="11534"/>
                              </a:cubicBezTo>
                              <a:cubicBezTo>
                                <a:pt x="17224" y="11579"/>
                                <a:pt x="17295" y="11590"/>
                                <a:pt x="17350" y="11439"/>
                              </a:cubicBezTo>
                              <a:cubicBezTo>
                                <a:pt x="17404" y="11292"/>
                                <a:pt x="17353" y="11226"/>
                                <a:pt x="17276" y="11180"/>
                              </a:cubicBezTo>
                              <a:cubicBezTo>
                                <a:pt x="17249" y="11163"/>
                                <a:pt x="17211" y="11156"/>
                                <a:pt x="17175" y="11156"/>
                              </a:cubicBezTo>
                              <a:cubicBezTo>
                                <a:pt x="17203" y="11128"/>
                                <a:pt x="17227" y="11093"/>
                                <a:pt x="17241" y="11058"/>
                              </a:cubicBezTo>
                              <a:cubicBezTo>
                                <a:pt x="17276" y="10959"/>
                                <a:pt x="17284" y="10868"/>
                                <a:pt x="17167" y="10798"/>
                              </a:cubicBezTo>
                              <a:cubicBezTo>
                                <a:pt x="17053" y="10728"/>
                                <a:pt x="17001" y="10795"/>
                                <a:pt x="16965" y="10893"/>
                              </a:cubicBezTo>
                              <a:cubicBezTo>
                                <a:pt x="16952" y="10928"/>
                                <a:pt x="16946" y="10977"/>
                                <a:pt x="16946" y="11022"/>
                              </a:cubicBezTo>
                              <a:cubicBezTo>
                                <a:pt x="16924" y="10987"/>
                                <a:pt x="16897" y="10956"/>
                                <a:pt x="16870" y="10938"/>
                              </a:cubicBezTo>
                              <a:cubicBezTo>
                                <a:pt x="16794" y="10893"/>
                                <a:pt x="16723" y="10882"/>
                                <a:pt x="16668" y="11033"/>
                              </a:cubicBezTo>
                              <a:cubicBezTo>
                                <a:pt x="16614" y="11180"/>
                                <a:pt x="16666" y="11247"/>
                                <a:pt x="16742" y="11292"/>
                              </a:cubicBezTo>
                              <a:cubicBezTo>
                                <a:pt x="16769" y="11310"/>
                                <a:pt x="16807" y="11317"/>
                                <a:pt x="16843" y="11317"/>
                              </a:cubicBezTo>
                              <a:cubicBezTo>
                                <a:pt x="16813" y="11341"/>
                                <a:pt x="16791" y="11376"/>
                                <a:pt x="16777" y="11415"/>
                              </a:cubicBezTo>
                              <a:close/>
                              <a:moveTo>
                                <a:pt x="17603" y="13828"/>
                              </a:moveTo>
                              <a:cubicBezTo>
                                <a:pt x="17532" y="13691"/>
                                <a:pt x="17464" y="13712"/>
                                <a:pt x="17393" y="13772"/>
                              </a:cubicBezTo>
                              <a:cubicBezTo>
                                <a:pt x="17366" y="13793"/>
                                <a:pt x="17342" y="13828"/>
                                <a:pt x="17325" y="13870"/>
                              </a:cubicBezTo>
                              <a:cubicBezTo>
                                <a:pt x="17323" y="13824"/>
                                <a:pt x="17312" y="13779"/>
                                <a:pt x="17293" y="13747"/>
                              </a:cubicBezTo>
                              <a:cubicBezTo>
                                <a:pt x="17246" y="13656"/>
                                <a:pt x="17189" y="13600"/>
                                <a:pt x="17083" y="13691"/>
                              </a:cubicBezTo>
                              <a:cubicBezTo>
                                <a:pt x="16976" y="13782"/>
                                <a:pt x="16993" y="13870"/>
                                <a:pt x="17039" y="13961"/>
                              </a:cubicBezTo>
                              <a:cubicBezTo>
                                <a:pt x="17055" y="13996"/>
                                <a:pt x="17083" y="14028"/>
                                <a:pt x="17115" y="14049"/>
                              </a:cubicBezTo>
                              <a:cubicBezTo>
                                <a:pt x="17080" y="14052"/>
                                <a:pt x="17044" y="14066"/>
                                <a:pt x="17020" y="14091"/>
                              </a:cubicBezTo>
                              <a:cubicBezTo>
                                <a:pt x="16949" y="14150"/>
                                <a:pt x="16905" y="14224"/>
                                <a:pt x="16976" y="14360"/>
                              </a:cubicBezTo>
                              <a:cubicBezTo>
                                <a:pt x="17047" y="14497"/>
                                <a:pt x="17115" y="14476"/>
                                <a:pt x="17186" y="14416"/>
                              </a:cubicBezTo>
                              <a:cubicBezTo>
                                <a:pt x="17213" y="14395"/>
                                <a:pt x="17238" y="14360"/>
                                <a:pt x="17254" y="14318"/>
                              </a:cubicBezTo>
                              <a:cubicBezTo>
                                <a:pt x="17257" y="14364"/>
                                <a:pt x="17268" y="14409"/>
                                <a:pt x="17287" y="14441"/>
                              </a:cubicBezTo>
                              <a:cubicBezTo>
                                <a:pt x="17333" y="14532"/>
                                <a:pt x="17391" y="14588"/>
                                <a:pt x="17497" y="14497"/>
                              </a:cubicBezTo>
                              <a:cubicBezTo>
                                <a:pt x="17603" y="14406"/>
                                <a:pt x="17587" y="14318"/>
                                <a:pt x="17541" y="14227"/>
                              </a:cubicBezTo>
                              <a:cubicBezTo>
                                <a:pt x="17524" y="14192"/>
                                <a:pt x="17497" y="14161"/>
                                <a:pt x="17464" y="14140"/>
                              </a:cubicBezTo>
                              <a:cubicBezTo>
                                <a:pt x="17500" y="14136"/>
                                <a:pt x="17535" y="14122"/>
                                <a:pt x="17560" y="14098"/>
                              </a:cubicBezTo>
                              <a:cubicBezTo>
                                <a:pt x="17628" y="14038"/>
                                <a:pt x="17671" y="13965"/>
                                <a:pt x="17603" y="13828"/>
                              </a:cubicBezTo>
                              <a:close/>
                              <a:moveTo>
                                <a:pt x="19782" y="11821"/>
                              </a:moveTo>
                              <a:cubicBezTo>
                                <a:pt x="19681" y="11821"/>
                                <a:pt x="19681" y="12024"/>
                                <a:pt x="19782" y="12024"/>
                              </a:cubicBezTo>
                              <a:cubicBezTo>
                                <a:pt x="19882" y="12021"/>
                                <a:pt x="19882" y="11821"/>
                                <a:pt x="19782" y="11821"/>
                              </a:cubicBezTo>
                              <a:close/>
                              <a:moveTo>
                                <a:pt x="14793" y="14311"/>
                              </a:moveTo>
                              <a:cubicBezTo>
                                <a:pt x="14893" y="14311"/>
                                <a:pt x="14893" y="14108"/>
                                <a:pt x="14793" y="14108"/>
                              </a:cubicBezTo>
                              <a:cubicBezTo>
                                <a:pt x="14692" y="14108"/>
                                <a:pt x="14692" y="14311"/>
                                <a:pt x="14793" y="14311"/>
                              </a:cubicBezTo>
                              <a:close/>
                              <a:moveTo>
                                <a:pt x="19384" y="2616"/>
                              </a:moveTo>
                              <a:cubicBezTo>
                                <a:pt x="19484" y="2616"/>
                                <a:pt x="19484" y="2413"/>
                                <a:pt x="19384" y="2413"/>
                              </a:cubicBezTo>
                              <a:cubicBezTo>
                                <a:pt x="19283" y="2413"/>
                                <a:pt x="19283" y="2616"/>
                                <a:pt x="19384" y="2616"/>
                              </a:cubicBezTo>
                              <a:close/>
                              <a:moveTo>
                                <a:pt x="21562" y="1023"/>
                              </a:moveTo>
                              <a:cubicBezTo>
                                <a:pt x="21505" y="1075"/>
                                <a:pt x="21494" y="1180"/>
                                <a:pt x="21535" y="1254"/>
                              </a:cubicBezTo>
                              <a:cubicBezTo>
                                <a:pt x="21551" y="1282"/>
                                <a:pt x="21570" y="1300"/>
                                <a:pt x="21595" y="1310"/>
                              </a:cubicBezTo>
                              <a:lnTo>
                                <a:pt x="21595" y="1002"/>
                              </a:lnTo>
                              <a:cubicBezTo>
                                <a:pt x="21584" y="1005"/>
                                <a:pt x="21573" y="1012"/>
                                <a:pt x="21562" y="1023"/>
                              </a:cubicBezTo>
                              <a:close/>
                              <a:moveTo>
                                <a:pt x="21265" y="1919"/>
                              </a:moveTo>
                              <a:cubicBezTo>
                                <a:pt x="21147" y="1986"/>
                                <a:pt x="21126" y="2263"/>
                                <a:pt x="21197" y="2581"/>
                              </a:cubicBezTo>
                              <a:cubicBezTo>
                                <a:pt x="21197" y="2595"/>
                                <a:pt x="21197" y="2609"/>
                                <a:pt x="21199" y="2623"/>
                              </a:cubicBezTo>
                              <a:cubicBezTo>
                                <a:pt x="21175" y="2613"/>
                                <a:pt x="21150" y="2606"/>
                                <a:pt x="21128" y="2599"/>
                              </a:cubicBezTo>
                              <a:cubicBezTo>
                                <a:pt x="21123" y="2595"/>
                                <a:pt x="21120" y="2592"/>
                                <a:pt x="21115" y="2592"/>
                              </a:cubicBezTo>
                              <a:cubicBezTo>
                                <a:pt x="21074" y="2473"/>
                                <a:pt x="21025" y="2382"/>
                                <a:pt x="21000" y="2336"/>
                              </a:cubicBezTo>
                              <a:cubicBezTo>
                                <a:pt x="20938" y="2221"/>
                                <a:pt x="20916" y="2168"/>
                                <a:pt x="20916" y="2168"/>
                              </a:cubicBezTo>
                              <a:cubicBezTo>
                                <a:pt x="20916" y="2168"/>
                                <a:pt x="20916" y="2168"/>
                                <a:pt x="20897" y="2312"/>
                              </a:cubicBezTo>
                              <a:cubicBezTo>
                                <a:pt x="20886" y="2375"/>
                                <a:pt x="20880" y="2431"/>
                                <a:pt x="20878" y="2487"/>
                              </a:cubicBezTo>
                              <a:cubicBezTo>
                                <a:pt x="20771" y="2466"/>
                                <a:pt x="20687" y="2487"/>
                                <a:pt x="20643" y="2560"/>
                              </a:cubicBezTo>
                              <a:cubicBezTo>
                                <a:pt x="20613" y="2609"/>
                                <a:pt x="20608" y="2680"/>
                                <a:pt x="20621" y="2757"/>
                              </a:cubicBezTo>
                              <a:cubicBezTo>
                                <a:pt x="20597" y="2729"/>
                                <a:pt x="20572" y="2701"/>
                                <a:pt x="20548" y="2672"/>
                              </a:cubicBezTo>
                              <a:cubicBezTo>
                                <a:pt x="20790" y="2389"/>
                                <a:pt x="20627" y="1902"/>
                                <a:pt x="20586" y="1776"/>
                              </a:cubicBezTo>
                              <a:cubicBezTo>
                                <a:pt x="20542" y="1646"/>
                                <a:pt x="20529" y="1590"/>
                                <a:pt x="20529" y="1590"/>
                              </a:cubicBezTo>
                              <a:cubicBezTo>
                                <a:pt x="20529" y="1590"/>
                                <a:pt x="20529" y="1590"/>
                                <a:pt x="20488" y="1727"/>
                              </a:cubicBezTo>
                              <a:cubicBezTo>
                                <a:pt x="20349" y="2147"/>
                                <a:pt x="20430" y="2455"/>
                                <a:pt x="20490" y="2602"/>
                              </a:cubicBezTo>
                              <a:cubicBezTo>
                                <a:pt x="20444" y="2546"/>
                                <a:pt x="20400" y="2487"/>
                                <a:pt x="20357" y="2424"/>
                              </a:cubicBezTo>
                              <a:cubicBezTo>
                                <a:pt x="20327" y="2357"/>
                                <a:pt x="20289" y="2301"/>
                                <a:pt x="20245" y="2259"/>
                              </a:cubicBezTo>
                              <a:cubicBezTo>
                                <a:pt x="20201" y="2193"/>
                                <a:pt x="20158" y="2123"/>
                                <a:pt x="20117" y="2049"/>
                              </a:cubicBezTo>
                              <a:cubicBezTo>
                                <a:pt x="20379" y="1804"/>
                                <a:pt x="20259" y="1303"/>
                                <a:pt x="20226" y="1173"/>
                              </a:cubicBezTo>
                              <a:cubicBezTo>
                                <a:pt x="20193" y="1040"/>
                                <a:pt x="20185" y="981"/>
                                <a:pt x="20185" y="981"/>
                              </a:cubicBezTo>
                              <a:cubicBezTo>
                                <a:pt x="20185" y="981"/>
                                <a:pt x="20185" y="981"/>
                                <a:pt x="20133" y="1107"/>
                              </a:cubicBezTo>
                              <a:cubicBezTo>
                                <a:pt x="19972" y="1468"/>
                                <a:pt x="20011" y="1769"/>
                                <a:pt x="20054" y="1930"/>
                              </a:cubicBezTo>
                              <a:cubicBezTo>
                                <a:pt x="20002" y="1832"/>
                                <a:pt x="19953" y="1734"/>
                                <a:pt x="19907" y="1625"/>
                              </a:cubicBezTo>
                              <a:cubicBezTo>
                                <a:pt x="19893" y="1576"/>
                                <a:pt x="19874" y="1531"/>
                                <a:pt x="19852" y="1492"/>
                              </a:cubicBezTo>
                              <a:cubicBezTo>
                                <a:pt x="19825" y="1422"/>
                                <a:pt x="19798" y="1352"/>
                                <a:pt x="19773" y="1278"/>
                              </a:cubicBezTo>
                              <a:cubicBezTo>
                                <a:pt x="20062" y="1170"/>
                                <a:pt x="20079" y="680"/>
                                <a:pt x="20081" y="553"/>
                              </a:cubicBezTo>
                              <a:cubicBezTo>
                                <a:pt x="20084" y="424"/>
                                <a:pt x="20092" y="368"/>
                                <a:pt x="20092" y="368"/>
                              </a:cubicBezTo>
                              <a:cubicBezTo>
                                <a:pt x="20092" y="368"/>
                                <a:pt x="20092" y="368"/>
                                <a:pt x="20016" y="459"/>
                              </a:cubicBezTo>
                              <a:cubicBezTo>
                                <a:pt x="19760" y="753"/>
                                <a:pt x="19743" y="1068"/>
                                <a:pt x="19752" y="1208"/>
                              </a:cubicBezTo>
                              <a:cubicBezTo>
                                <a:pt x="19738" y="1166"/>
                                <a:pt x="19724" y="1121"/>
                                <a:pt x="19711" y="1075"/>
                              </a:cubicBezTo>
                              <a:cubicBezTo>
                                <a:pt x="19814" y="687"/>
                                <a:pt x="19495" y="368"/>
                                <a:pt x="19414" y="287"/>
                              </a:cubicBezTo>
                              <a:cubicBezTo>
                                <a:pt x="19329" y="207"/>
                                <a:pt x="19296" y="165"/>
                                <a:pt x="19296" y="165"/>
                              </a:cubicBezTo>
                              <a:cubicBezTo>
                                <a:pt x="19296" y="165"/>
                                <a:pt x="19296" y="165"/>
                                <a:pt x="19310" y="305"/>
                              </a:cubicBezTo>
                              <a:cubicBezTo>
                                <a:pt x="19351" y="809"/>
                                <a:pt x="19588" y="1016"/>
                                <a:pt x="19675" y="1075"/>
                              </a:cubicBezTo>
                              <a:cubicBezTo>
                                <a:pt x="19705" y="1184"/>
                                <a:pt x="19741" y="1285"/>
                                <a:pt x="19776" y="1387"/>
                              </a:cubicBezTo>
                              <a:cubicBezTo>
                                <a:pt x="19634" y="1236"/>
                                <a:pt x="19438" y="1184"/>
                                <a:pt x="19370" y="1166"/>
                              </a:cubicBezTo>
                              <a:cubicBezTo>
                                <a:pt x="19261" y="1138"/>
                                <a:pt x="19217" y="1117"/>
                                <a:pt x="19217" y="1117"/>
                              </a:cubicBezTo>
                              <a:cubicBezTo>
                                <a:pt x="19217" y="1117"/>
                                <a:pt x="19217" y="1117"/>
                                <a:pt x="19280" y="1240"/>
                              </a:cubicBezTo>
                              <a:cubicBezTo>
                                <a:pt x="19536" y="1772"/>
                                <a:pt x="19899" y="1755"/>
                                <a:pt x="19929" y="1751"/>
                              </a:cubicBezTo>
                              <a:cubicBezTo>
                                <a:pt x="20000" y="1905"/>
                                <a:pt x="20079" y="2049"/>
                                <a:pt x="20161" y="2182"/>
                              </a:cubicBezTo>
                              <a:cubicBezTo>
                                <a:pt x="20000" y="2084"/>
                                <a:pt x="19812" y="2084"/>
                                <a:pt x="19743" y="2088"/>
                              </a:cubicBezTo>
                              <a:cubicBezTo>
                                <a:pt x="19632" y="2091"/>
                                <a:pt x="19585" y="2081"/>
                                <a:pt x="19585" y="2081"/>
                              </a:cubicBezTo>
                              <a:cubicBezTo>
                                <a:pt x="19585" y="2081"/>
                                <a:pt x="19585" y="2081"/>
                                <a:pt x="19667" y="2186"/>
                              </a:cubicBezTo>
                              <a:cubicBezTo>
                                <a:pt x="19997" y="2623"/>
                                <a:pt x="20340" y="2529"/>
                                <a:pt x="20384" y="2515"/>
                              </a:cubicBezTo>
                              <a:cubicBezTo>
                                <a:pt x="20444" y="2595"/>
                                <a:pt x="20507" y="2672"/>
                                <a:pt x="20569" y="2746"/>
                              </a:cubicBezTo>
                              <a:cubicBezTo>
                                <a:pt x="20362" y="2648"/>
                                <a:pt x="20114" y="2736"/>
                                <a:pt x="20032" y="2764"/>
                              </a:cubicBezTo>
                              <a:cubicBezTo>
                                <a:pt x="19918" y="2806"/>
                                <a:pt x="19866" y="2813"/>
                                <a:pt x="19866" y="2813"/>
                              </a:cubicBezTo>
                              <a:cubicBezTo>
                                <a:pt x="19866" y="2813"/>
                                <a:pt x="19866" y="2813"/>
                                <a:pt x="19972" y="2893"/>
                              </a:cubicBezTo>
                              <a:cubicBezTo>
                                <a:pt x="20226" y="3089"/>
                                <a:pt x="20444" y="3096"/>
                                <a:pt x="20591" y="3065"/>
                              </a:cubicBezTo>
                              <a:cubicBezTo>
                                <a:pt x="20493" y="3117"/>
                                <a:pt x="20430" y="3191"/>
                                <a:pt x="20425" y="3282"/>
                              </a:cubicBezTo>
                              <a:cubicBezTo>
                                <a:pt x="20420" y="3373"/>
                                <a:pt x="20469" y="3461"/>
                                <a:pt x="20556" y="3534"/>
                              </a:cubicBezTo>
                              <a:cubicBezTo>
                                <a:pt x="20501" y="3573"/>
                                <a:pt x="20474" y="3583"/>
                                <a:pt x="20474" y="3583"/>
                              </a:cubicBezTo>
                              <a:cubicBezTo>
                                <a:pt x="20474" y="3583"/>
                                <a:pt x="20474" y="3583"/>
                                <a:pt x="20583" y="3622"/>
                              </a:cubicBezTo>
                              <a:cubicBezTo>
                                <a:pt x="20679" y="3660"/>
                                <a:pt x="20766" y="3678"/>
                                <a:pt x="20842" y="3678"/>
                              </a:cubicBezTo>
                              <a:cubicBezTo>
                                <a:pt x="20848" y="3681"/>
                                <a:pt x="20856" y="3681"/>
                                <a:pt x="20861" y="3681"/>
                              </a:cubicBezTo>
                              <a:cubicBezTo>
                                <a:pt x="20842" y="3702"/>
                                <a:pt x="20826" y="3723"/>
                                <a:pt x="20812" y="3744"/>
                              </a:cubicBezTo>
                              <a:cubicBezTo>
                                <a:pt x="20610" y="3909"/>
                                <a:pt x="20493" y="4116"/>
                                <a:pt x="20542" y="4259"/>
                              </a:cubicBezTo>
                              <a:cubicBezTo>
                                <a:pt x="20580" y="4375"/>
                                <a:pt x="20714" y="4424"/>
                                <a:pt x="20888" y="4403"/>
                              </a:cubicBezTo>
                              <a:cubicBezTo>
                                <a:pt x="20831" y="4613"/>
                                <a:pt x="20837" y="4795"/>
                                <a:pt x="20918" y="4869"/>
                              </a:cubicBezTo>
                              <a:cubicBezTo>
                                <a:pt x="20978" y="4925"/>
                                <a:pt x="21068" y="4911"/>
                                <a:pt x="21167" y="4844"/>
                              </a:cubicBezTo>
                              <a:cubicBezTo>
                                <a:pt x="21167" y="4844"/>
                                <a:pt x="21167" y="4844"/>
                                <a:pt x="21167" y="4844"/>
                              </a:cubicBezTo>
                              <a:cubicBezTo>
                                <a:pt x="21278" y="4837"/>
                                <a:pt x="21368" y="4802"/>
                                <a:pt x="21439" y="4749"/>
                              </a:cubicBezTo>
                              <a:cubicBezTo>
                                <a:pt x="21450" y="4907"/>
                                <a:pt x="21480" y="5037"/>
                                <a:pt x="21524" y="5128"/>
                              </a:cubicBezTo>
                              <a:cubicBezTo>
                                <a:pt x="21082" y="5390"/>
                                <a:pt x="21096" y="5881"/>
                                <a:pt x="21096" y="5881"/>
                              </a:cubicBezTo>
                              <a:cubicBezTo>
                                <a:pt x="21286" y="5842"/>
                                <a:pt x="21406" y="5727"/>
                                <a:pt x="21477" y="5594"/>
                              </a:cubicBezTo>
                              <a:cubicBezTo>
                                <a:pt x="21447" y="5741"/>
                                <a:pt x="21415" y="5888"/>
                                <a:pt x="21382" y="6035"/>
                              </a:cubicBezTo>
                              <a:cubicBezTo>
                                <a:pt x="21134" y="6108"/>
                                <a:pt x="20998" y="6270"/>
                                <a:pt x="20921" y="6413"/>
                              </a:cubicBezTo>
                              <a:cubicBezTo>
                                <a:pt x="20880" y="6256"/>
                                <a:pt x="20837" y="6154"/>
                                <a:pt x="20837" y="6154"/>
                              </a:cubicBezTo>
                              <a:cubicBezTo>
                                <a:pt x="20837" y="6154"/>
                                <a:pt x="20744" y="6480"/>
                                <a:pt x="20768" y="6869"/>
                              </a:cubicBezTo>
                              <a:cubicBezTo>
                                <a:pt x="20768" y="6876"/>
                                <a:pt x="20768" y="6879"/>
                                <a:pt x="20768" y="6886"/>
                              </a:cubicBezTo>
                              <a:cubicBezTo>
                                <a:pt x="20681" y="6711"/>
                                <a:pt x="20586" y="6606"/>
                                <a:pt x="20586" y="6606"/>
                              </a:cubicBezTo>
                              <a:cubicBezTo>
                                <a:pt x="20586" y="6606"/>
                                <a:pt x="20586" y="6837"/>
                                <a:pt x="20665" y="7086"/>
                              </a:cubicBezTo>
                              <a:cubicBezTo>
                                <a:pt x="20640" y="7054"/>
                                <a:pt x="20613" y="7019"/>
                                <a:pt x="20583" y="6988"/>
                              </a:cubicBezTo>
                              <a:cubicBezTo>
                                <a:pt x="20351" y="6735"/>
                                <a:pt x="20090" y="6641"/>
                                <a:pt x="20090" y="6641"/>
                              </a:cubicBezTo>
                              <a:cubicBezTo>
                                <a:pt x="20090" y="6641"/>
                                <a:pt x="20204" y="6956"/>
                                <a:pt x="20436" y="7208"/>
                              </a:cubicBezTo>
                              <a:cubicBezTo>
                                <a:pt x="20439" y="7212"/>
                                <a:pt x="20441" y="7215"/>
                                <a:pt x="20447" y="7219"/>
                              </a:cubicBezTo>
                              <a:cubicBezTo>
                                <a:pt x="20289" y="7173"/>
                                <a:pt x="20163" y="7184"/>
                                <a:pt x="20163" y="7184"/>
                              </a:cubicBezTo>
                              <a:cubicBezTo>
                                <a:pt x="20163" y="7184"/>
                                <a:pt x="20291" y="7348"/>
                                <a:pt x="20485" y="7450"/>
                              </a:cubicBezTo>
                              <a:cubicBezTo>
                                <a:pt x="20450" y="7450"/>
                                <a:pt x="20411" y="7450"/>
                                <a:pt x="20373" y="7453"/>
                              </a:cubicBezTo>
                              <a:cubicBezTo>
                                <a:pt x="20071" y="7485"/>
                                <a:pt x="19833" y="7653"/>
                                <a:pt x="19833" y="7653"/>
                              </a:cubicBezTo>
                              <a:cubicBezTo>
                                <a:pt x="19833" y="7653"/>
                                <a:pt x="20087" y="7772"/>
                                <a:pt x="20390" y="7741"/>
                              </a:cubicBezTo>
                              <a:cubicBezTo>
                                <a:pt x="20395" y="7741"/>
                                <a:pt x="20398" y="7741"/>
                                <a:pt x="20400" y="7741"/>
                              </a:cubicBezTo>
                              <a:cubicBezTo>
                                <a:pt x="20264" y="7853"/>
                                <a:pt x="20182" y="7972"/>
                                <a:pt x="20182" y="7972"/>
                              </a:cubicBezTo>
                              <a:cubicBezTo>
                                <a:pt x="20182" y="7972"/>
                                <a:pt x="20362" y="7972"/>
                                <a:pt x="20556" y="7870"/>
                              </a:cubicBezTo>
                              <a:cubicBezTo>
                                <a:pt x="20531" y="7902"/>
                                <a:pt x="20504" y="7937"/>
                                <a:pt x="20480" y="7975"/>
                              </a:cubicBezTo>
                              <a:cubicBezTo>
                                <a:pt x="20283" y="8273"/>
                                <a:pt x="20210" y="8606"/>
                                <a:pt x="20210" y="8606"/>
                              </a:cubicBezTo>
                              <a:cubicBezTo>
                                <a:pt x="20210" y="8606"/>
                                <a:pt x="20455" y="8459"/>
                                <a:pt x="20654" y="8161"/>
                              </a:cubicBezTo>
                              <a:cubicBezTo>
                                <a:pt x="20657" y="8157"/>
                                <a:pt x="20659" y="8154"/>
                                <a:pt x="20662" y="8147"/>
                              </a:cubicBezTo>
                              <a:cubicBezTo>
                                <a:pt x="20627" y="8350"/>
                                <a:pt x="20635" y="8511"/>
                                <a:pt x="20635" y="8511"/>
                              </a:cubicBezTo>
                              <a:cubicBezTo>
                                <a:pt x="20635" y="8511"/>
                                <a:pt x="20763" y="8347"/>
                                <a:pt x="20845" y="8098"/>
                              </a:cubicBezTo>
                              <a:cubicBezTo>
                                <a:pt x="20845" y="8143"/>
                                <a:pt x="20845" y="8192"/>
                                <a:pt x="20848" y="8241"/>
                              </a:cubicBezTo>
                              <a:cubicBezTo>
                                <a:pt x="20872" y="8630"/>
                                <a:pt x="21003" y="8935"/>
                                <a:pt x="21003" y="8935"/>
                              </a:cubicBezTo>
                              <a:cubicBezTo>
                                <a:pt x="21003" y="8935"/>
                                <a:pt x="21096" y="8609"/>
                                <a:pt x="21071" y="8220"/>
                              </a:cubicBezTo>
                              <a:cubicBezTo>
                                <a:pt x="21071" y="8213"/>
                                <a:pt x="21071" y="8210"/>
                                <a:pt x="21071" y="8203"/>
                              </a:cubicBezTo>
                              <a:cubicBezTo>
                                <a:pt x="21158" y="8378"/>
                                <a:pt x="21254" y="8483"/>
                                <a:pt x="21254" y="8483"/>
                              </a:cubicBezTo>
                              <a:cubicBezTo>
                                <a:pt x="21254" y="8483"/>
                                <a:pt x="21254" y="8252"/>
                                <a:pt x="21175" y="8003"/>
                              </a:cubicBezTo>
                              <a:cubicBezTo>
                                <a:pt x="21199" y="8035"/>
                                <a:pt x="21227" y="8070"/>
                                <a:pt x="21256" y="8101"/>
                              </a:cubicBezTo>
                              <a:cubicBezTo>
                                <a:pt x="21374" y="8227"/>
                                <a:pt x="21496" y="8315"/>
                                <a:pt x="21592" y="8371"/>
                              </a:cubicBezTo>
                              <a:lnTo>
                                <a:pt x="21592" y="8133"/>
                              </a:lnTo>
                              <a:cubicBezTo>
                                <a:pt x="21540" y="8049"/>
                                <a:pt x="21480" y="7961"/>
                                <a:pt x="21404" y="7881"/>
                              </a:cubicBezTo>
                              <a:cubicBezTo>
                                <a:pt x="21401" y="7877"/>
                                <a:pt x="21398" y="7874"/>
                                <a:pt x="21393" y="7870"/>
                              </a:cubicBezTo>
                              <a:cubicBezTo>
                                <a:pt x="21469" y="7891"/>
                                <a:pt x="21540" y="7902"/>
                                <a:pt x="21589" y="7905"/>
                              </a:cubicBezTo>
                              <a:lnTo>
                                <a:pt x="21589" y="7814"/>
                              </a:lnTo>
                              <a:cubicBezTo>
                                <a:pt x="21532" y="7758"/>
                                <a:pt x="21453" y="7692"/>
                                <a:pt x="21352" y="7639"/>
                              </a:cubicBezTo>
                              <a:cubicBezTo>
                                <a:pt x="21387" y="7639"/>
                                <a:pt x="21426" y="7639"/>
                                <a:pt x="21464" y="7636"/>
                              </a:cubicBezTo>
                              <a:cubicBezTo>
                                <a:pt x="21507" y="7632"/>
                                <a:pt x="21548" y="7625"/>
                                <a:pt x="21589" y="7615"/>
                              </a:cubicBezTo>
                              <a:lnTo>
                                <a:pt x="21589" y="7341"/>
                              </a:lnTo>
                              <a:cubicBezTo>
                                <a:pt x="21562" y="7341"/>
                                <a:pt x="21535" y="7341"/>
                                <a:pt x="21507" y="7341"/>
                              </a:cubicBezTo>
                              <a:cubicBezTo>
                                <a:pt x="21510" y="7320"/>
                                <a:pt x="21513" y="7296"/>
                                <a:pt x="21513" y="7275"/>
                              </a:cubicBezTo>
                              <a:cubicBezTo>
                                <a:pt x="21543" y="7247"/>
                                <a:pt x="21567" y="7219"/>
                                <a:pt x="21589" y="7194"/>
                              </a:cubicBezTo>
                              <a:lnTo>
                                <a:pt x="21589" y="7128"/>
                              </a:lnTo>
                              <a:cubicBezTo>
                                <a:pt x="21567" y="7131"/>
                                <a:pt x="21540" y="7135"/>
                                <a:pt x="21510" y="7142"/>
                              </a:cubicBezTo>
                              <a:cubicBezTo>
                                <a:pt x="21502" y="7065"/>
                                <a:pt x="21483" y="6998"/>
                                <a:pt x="21461" y="6935"/>
                              </a:cubicBezTo>
                              <a:cubicBezTo>
                                <a:pt x="21521" y="6812"/>
                                <a:pt x="21565" y="6697"/>
                                <a:pt x="21589" y="6616"/>
                              </a:cubicBezTo>
                              <a:lnTo>
                                <a:pt x="21589" y="6515"/>
                              </a:lnTo>
                              <a:cubicBezTo>
                                <a:pt x="21540" y="6550"/>
                                <a:pt x="21447" y="6620"/>
                                <a:pt x="21346" y="6725"/>
                              </a:cubicBezTo>
                              <a:cubicBezTo>
                                <a:pt x="21319" y="6686"/>
                                <a:pt x="21297" y="6662"/>
                                <a:pt x="21284" y="6648"/>
                              </a:cubicBezTo>
                              <a:cubicBezTo>
                                <a:pt x="21357" y="6410"/>
                                <a:pt x="21420" y="6164"/>
                                <a:pt x="21477" y="5912"/>
                              </a:cubicBezTo>
                              <a:cubicBezTo>
                                <a:pt x="21472" y="6150"/>
                                <a:pt x="21529" y="6326"/>
                                <a:pt x="21589" y="6438"/>
                              </a:cubicBezTo>
                              <a:lnTo>
                                <a:pt x="21589" y="5657"/>
                              </a:lnTo>
                              <a:cubicBezTo>
                                <a:pt x="21570" y="5632"/>
                                <a:pt x="21554" y="5615"/>
                                <a:pt x="21543" y="5604"/>
                              </a:cubicBezTo>
                              <a:cubicBezTo>
                                <a:pt x="21559" y="5520"/>
                                <a:pt x="21575" y="5439"/>
                                <a:pt x="21589" y="5355"/>
                              </a:cubicBezTo>
                              <a:lnTo>
                                <a:pt x="21589" y="2116"/>
                              </a:lnTo>
                              <a:cubicBezTo>
                                <a:pt x="21589" y="2116"/>
                                <a:pt x="21589" y="2119"/>
                                <a:pt x="21586" y="2119"/>
                              </a:cubicBezTo>
                              <a:cubicBezTo>
                                <a:pt x="21480" y="1951"/>
                                <a:pt x="21355" y="1870"/>
                                <a:pt x="21265" y="1919"/>
                              </a:cubicBezTo>
                              <a:close/>
                              <a:moveTo>
                                <a:pt x="21237" y="6865"/>
                              </a:moveTo>
                              <a:cubicBezTo>
                                <a:pt x="21227" y="6879"/>
                                <a:pt x="21218" y="6893"/>
                                <a:pt x="21207" y="6907"/>
                              </a:cubicBezTo>
                              <a:cubicBezTo>
                                <a:pt x="21221" y="6865"/>
                                <a:pt x="21235" y="6823"/>
                                <a:pt x="21248" y="6781"/>
                              </a:cubicBezTo>
                              <a:cubicBezTo>
                                <a:pt x="21243" y="6809"/>
                                <a:pt x="21240" y="6837"/>
                                <a:pt x="21237" y="6865"/>
                              </a:cubicBezTo>
                              <a:close/>
                              <a:moveTo>
                                <a:pt x="21207" y="6676"/>
                              </a:moveTo>
                              <a:cubicBezTo>
                                <a:pt x="21210" y="6616"/>
                                <a:pt x="21207" y="6578"/>
                                <a:pt x="21207" y="6578"/>
                              </a:cubicBezTo>
                              <a:cubicBezTo>
                                <a:pt x="21207" y="6578"/>
                                <a:pt x="21079" y="6742"/>
                                <a:pt x="21000" y="6991"/>
                              </a:cubicBezTo>
                              <a:cubicBezTo>
                                <a:pt x="21000" y="6946"/>
                                <a:pt x="21000" y="6897"/>
                                <a:pt x="20998" y="6847"/>
                              </a:cubicBezTo>
                              <a:cubicBezTo>
                                <a:pt x="20995" y="6788"/>
                                <a:pt x="20987" y="6728"/>
                                <a:pt x="20978" y="6672"/>
                              </a:cubicBezTo>
                              <a:cubicBezTo>
                                <a:pt x="21126" y="6630"/>
                                <a:pt x="21224" y="6525"/>
                                <a:pt x="21286" y="6413"/>
                              </a:cubicBezTo>
                              <a:cubicBezTo>
                                <a:pt x="21259" y="6504"/>
                                <a:pt x="21235" y="6592"/>
                                <a:pt x="21207" y="6676"/>
                              </a:cubicBezTo>
                              <a:close/>
                              <a:moveTo>
                                <a:pt x="19509" y="4679"/>
                              </a:moveTo>
                              <a:cubicBezTo>
                                <a:pt x="19610" y="4679"/>
                                <a:pt x="19610" y="4476"/>
                                <a:pt x="19509" y="4476"/>
                              </a:cubicBezTo>
                              <a:cubicBezTo>
                                <a:pt x="19408" y="4480"/>
                                <a:pt x="19408" y="4679"/>
                                <a:pt x="19509" y="4679"/>
                              </a:cubicBezTo>
                              <a:close/>
                              <a:moveTo>
                                <a:pt x="18994" y="2907"/>
                              </a:moveTo>
                              <a:cubicBezTo>
                                <a:pt x="19010" y="2942"/>
                                <a:pt x="19037" y="2974"/>
                                <a:pt x="19070" y="2995"/>
                              </a:cubicBezTo>
                              <a:cubicBezTo>
                                <a:pt x="19035" y="2998"/>
                                <a:pt x="18999" y="3012"/>
                                <a:pt x="18975" y="3037"/>
                              </a:cubicBezTo>
                              <a:cubicBezTo>
                                <a:pt x="18906" y="3093"/>
                                <a:pt x="18866" y="3163"/>
                                <a:pt x="18923" y="3289"/>
                              </a:cubicBezTo>
                              <a:cubicBezTo>
                                <a:pt x="18909" y="3317"/>
                                <a:pt x="18876" y="3376"/>
                                <a:pt x="18817" y="3475"/>
                              </a:cubicBezTo>
                              <a:cubicBezTo>
                                <a:pt x="18732" y="3608"/>
                                <a:pt x="18421" y="4119"/>
                                <a:pt x="18626" y="4560"/>
                              </a:cubicBezTo>
                              <a:cubicBezTo>
                                <a:pt x="18607" y="4658"/>
                                <a:pt x="18577" y="4823"/>
                                <a:pt x="18552" y="5023"/>
                              </a:cubicBezTo>
                              <a:cubicBezTo>
                                <a:pt x="18536" y="4984"/>
                                <a:pt x="18508" y="4928"/>
                                <a:pt x="18473" y="4876"/>
                              </a:cubicBezTo>
                              <a:cubicBezTo>
                                <a:pt x="18498" y="4347"/>
                                <a:pt x="18015" y="4091"/>
                                <a:pt x="17890" y="4028"/>
                              </a:cubicBezTo>
                              <a:cubicBezTo>
                                <a:pt x="17761" y="3965"/>
                                <a:pt x="17710" y="3926"/>
                                <a:pt x="17710" y="3926"/>
                              </a:cubicBezTo>
                              <a:cubicBezTo>
                                <a:pt x="17710" y="3926"/>
                                <a:pt x="17710" y="3926"/>
                                <a:pt x="17764" y="4095"/>
                              </a:cubicBezTo>
                              <a:cubicBezTo>
                                <a:pt x="17960" y="4732"/>
                                <a:pt x="18334" y="4869"/>
                                <a:pt x="18440" y="4897"/>
                              </a:cubicBezTo>
                              <a:cubicBezTo>
                                <a:pt x="18495" y="4981"/>
                                <a:pt x="18533" y="5075"/>
                                <a:pt x="18541" y="5093"/>
                              </a:cubicBezTo>
                              <a:cubicBezTo>
                                <a:pt x="18530" y="5184"/>
                                <a:pt x="18519" y="5278"/>
                                <a:pt x="18511" y="5380"/>
                              </a:cubicBezTo>
                              <a:cubicBezTo>
                                <a:pt x="18508" y="5383"/>
                                <a:pt x="18508" y="5390"/>
                                <a:pt x="18511" y="5394"/>
                              </a:cubicBezTo>
                              <a:cubicBezTo>
                                <a:pt x="18503" y="5482"/>
                                <a:pt x="18500" y="5576"/>
                                <a:pt x="18495" y="5671"/>
                              </a:cubicBezTo>
                              <a:cubicBezTo>
                                <a:pt x="18465" y="5625"/>
                                <a:pt x="18416" y="5555"/>
                                <a:pt x="18358" y="5506"/>
                              </a:cubicBezTo>
                              <a:cubicBezTo>
                                <a:pt x="18236" y="5002"/>
                                <a:pt x="17718" y="4981"/>
                                <a:pt x="17582" y="4981"/>
                              </a:cubicBezTo>
                              <a:cubicBezTo>
                                <a:pt x="17445" y="4977"/>
                                <a:pt x="17385" y="4967"/>
                                <a:pt x="17385" y="4967"/>
                              </a:cubicBezTo>
                              <a:cubicBezTo>
                                <a:pt x="17385" y="4967"/>
                                <a:pt x="17385" y="4967"/>
                                <a:pt x="17483" y="5100"/>
                              </a:cubicBezTo>
                              <a:cubicBezTo>
                                <a:pt x="17846" y="5618"/>
                                <a:pt x="18239" y="5569"/>
                                <a:pt x="18339" y="5545"/>
                              </a:cubicBezTo>
                              <a:cubicBezTo>
                                <a:pt x="18416" y="5608"/>
                                <a:pt x="18481" y="5720"/>
                                <a:pt x="18492" y="5741"/>
                              </a:cubicBezTo>
                              <a:cubicBezTo>
                                <a:pt x="18487" y="5951"/>
                                <a:pt x="18495" y="6165"/>
                                <a:pt x="18522" y="6375"/>
                              </a:cubicBezTo>
                              <a:cubicBezTo>
                                <a:pt x="18489" y="6343"/>
                                <a:pt x="18438" y="6298"/>
                                <a:pt x="18386" y="6270"/>
                              </a:cubicBezTo>
                              <a:cubicBezTo>
                                <a:pt x="18211" y="5779"/>
                                <a:pt x="17685" y="5860"/>
                                <a:pt x="17552" y="5884"/>
                              </a:cubicBezTo>
                              <a:cubicBezTo>
                                <a:pt x="17415" y="5909"/>
                                <a:pt x="17355" y="5905"/>
                                <a:pt x="17355" y="5905"/>
                              </a:cubicBezTo>
                              <a:cubicBezTo>
                                <a:pt x="17355" y="5905"/>
                                <a:pt x="17355" y="5905"/>
                                <a:pt x="17467" y="6017"/>
                              </a:cubicBezTo>
                              <a:cubicBezTo>
                                <a:pt x="17868" y="6438"/>
                                <a:pt x="18236" y="6343"/>
                                <a:pt x="18350" y="6298"/>
                              </a:cubicBezTo>
                              <a:cubicBezTo>
                                <a:pt x="18418" y="6329"/>
                                <a:pt x="18492" y="6399"/>
                                <a:pt x="18530" y="6438"/>
                              </a:cubicBezTo>
                              <a:cubicBezTo>
                                <a:pt x="18547" y="6546"/>
                                <a:pt x="18568" y="6651"/>
                                <a:pt x="18596" y="6753"/>
                              </a:cubicBezTo>
                              <a:cubicBezTo>
                                <a:pt x="18596" y="6756"/>
                                <a:pt x="18596" y="6756"/>
                                <a:pt x="18598" y="6760"/>
                              </a:cubicBezTo>
                              <a:cubicBezTo>
                                <a:pt x="18620" y="6840"/>
                                <a:pt x="18647" y="6918"/>
                                <a:pt x="18677" y="6991"/>
                              </a:cubicBezTo>
                              <a:cubicBezTo>
                                <a:pt x="18639" y="6981"/>
                                <a:pt x="18579" y="6963"/>
                                <a:pt x="18522" y="6963"/>
                              </a:cubicBezTo>
                              <a:cubicBezTo>
                                <a:pt x="18192" y="6620"/>
                                <a:pt x="17751" y="6995"/>
                                <a:pt x="17639" y="7096"/>
                              </a:cubicBezTo>
                              <a:cubicBezTo>
                                <a:pt x="17527" y="7194"/>
                                <a:pt x="17472" y="7229"/>
                                <a:pt x="17472" y="7229"/>
                              </a:cubicBezTo>
                              <a:cubicBezTo>
                                <a:pt x="17472" y="7229"/>
                                <a:pt x="17472" y="7229"/>
                                <a:pt x="17612" y="7264"/>
                              </a:cubicBezTo>
                              <a:cubicBezTo>
                                <a:pt x="18116" y="7411"/>
                                <a:pt x="18410" y="7117"/>
                                <a:pt x="18500" y="7009"/>
                              </a:cubicBezTo>
                              <a:cubicBezTo>
                                <a:pt x="18579" y="7005"/>
                                <a:pt x="18677" y="7037"/>
                                <a:pt x="18702" y="7047"/>
                              </a:cubicBezTo>
                              <a:cubicBezTo>
                                <a:pt x="18705" y="7054"/>
                                <a:pt x="18710" y="7065"/>
                                <a:pt x="18713" y="7072"/>
                              </a:cubicBezTo>
                              <a:cubicBezTo>
                                <a:pt x="18803" y="7236"/>
                                <a:pt x="18868" y="7394"/>
                                <a:pt x="18917" y="7537"/>
                              </a:cubicBezTo>
                              <a:cubicBezTo>
                                <a:pt x="18866" y="7520"/>
                                <a:pt x="18765" y="7488"/>
                                <a:pt x="18669" y="7492"/>
                              </a:cubicBezTo>
                              <a:cubicBezTo>
                                <a:pt x="18329" y="7212"/>
                                <a:pt x="17920" y="7611"/>
                                <a:pt x="17816" y="7716"/>
                              </a:cubicBezTo>
                              <a:cubicBezTo>
                                <a:pt x="17707" y="7825"/>
                                <a:pt x="17655" y="7863"/>
                                <a:pt x="17655" y="7863"/>
                              </a:cubicBezTo>
                              <a:cubicBezTo>
                                <a:pt x="17655" y="7863"/>
                                <a:pt x="17655" y="7863"/>
                                <a:pt x="17797" y="7888"/>
                              </a:cubicBezTo>
                              <a:cubicBezTo>
                                <a:pt x="18345" y="8000"/>
                                <a:pt x="18626" y="7629"/>
                                <a:pt x="18686" y="7537"/>
                              </a:cubicBezTo>
                              <a:cubicBezTo>
                                <a:pt x="18795" y="7537"/>
                                <a:pt x="18904" y="7580"/>
                                <a:pt x="18936" y="7590"/>
                              </a:cubicBezTo>
                              <a:cubicBezTo>
                                <a:pt x="19021" y="7870"/>
                                <a:pt x="19037" y="8112"/>
                                <a:pt x="19024" y="8312"/>
                              </a:cubicBezTo>
                              <a:cubicBezTo>
                                <a:pt x="19005" y="8298"/>
                                <a:pt x="18988" y="8287"/>
                                <a:pt x="18966" y="8280"/>
                              </a:cubicBezTo>
                              <a:cubicBezTo>
                                <a:pt x="18953" y="8259"/>
                                <a:pt x="18939" y="8238"/>
                                <a:pt x="18923" y="8220"/>
                              </a:cubicBezTo>
                              <a:cubicBezTo>
                                <a:pt x="18931" y="8213"/>
                                <a:pt x="18934" y="8206"/>
                                <a:pt x="18934" y="8206"/>
                              </a:cubicBezTo>
                              <a:cubicBezTo>
                                <a:pt x="18626" y="7825"/>
                                <a:pt x="18157" y="8164"/>
                                <a:pt x="18040" y="8252"/>
                              </a:cubicBezTo>
                              <a:cubicBezTo>
                                <a:pt x="17922" y="8340"/>
                                <a:pt x="17865" y="8371"/>
                                <a:pt x="17865" y="8371"/>
                              </a:cubicBezTo>
                              <a:cubicBezTo>
                                <a:pt x="17865" y="8371"/>
                                <a:pt x="17865" y="8371"/>
                                <a:pt x="18001" y="8420"/>
                              </a:cubicBezTo>
                              <a:cubicBezTo>
                                <a:pt x="18195" y="8494"/>
                                <a:pt x="18358" y="8497"/>
                                <a:pt x="18495" y="8473"/>
                              </a:cubicBezTo>
                              <a:cubicBezTo>
                                <a:pt x="18440" y="8567"/>
                                <a:pt x="18399" y="8690"/>
                                <a:pt x="18380" y="8844"/>
                              </a:cubicBezTo>
                              <a:cubicBezTo>
                                <a:pt x="18129" y="8599"/>
                                <a:pt x="17890" y="8613"/>
                                <a:pt x="17734" y="8805"/>
                              </a:cubicBezTo>
                              <a:cubicBezTo>
                                <a:pt x="17579" y="8998"/>
                                <a:pt x="17557" y="9306"/>
                                <a:pt x="17737" y="9635"/>
                              </a:cubicBezTo>
                              <a:cubicBezTo>
                                <a:pt x="17426" y="9688"/>
                                <a:pt x="17263" y="9916"/>
                                <a:pt x="17257" y="10196"/>
                              </a:cubicBezTo>
                              <a:cubicBezTo>
                                <a:pt x="17252" y="10473"/>
                                <a:pt x="17407" y="10711"/>
                                <a:pt x="17718" y="10781"/>
                              </a:cubicBezTo>
                              <a:cubicBezTo>
                                <a:pt x="17527" y="11103"/>
                                <a:pt x="17538" y="11411"/>
                                <a:pt x="17688" y="11611"/>
                              </a:cubicBezTo>
                              <a:cubicBezTo>
                                <a:pt x="17832" y="11807"/>
                                <a:pt x="18064" y="11835"/>
                                <a:pt x="18312" y="11625"/>
                              </a:cubicBezTo>
                              <a:cubicBezTo>
                                <a:pt x="18301" y="11769"/>
                                <a:pt x="18296" y="11923"/>
                                <a:pt x="18299" y="12077"/>
                              </a:cubicBezTo>
                              <a:cubicBezTo>
                                <a:pt x="18247" y="12210"/>
                                <a:pt x="18149" y="12430"/>
                                <a:pt x="18040" y="12627"/>
                              </a:cubicBezTo>
                              <a:cubicBezTo>
                                <a:pt x="18010" y="12595"/>
                                <a:pt x="17941" y="12525"/>
                                <a:pt x="17860" y="12473"/>
                              </a:cubicBezTo>
                              <a:cubicBezTo>
                                <a:pt x="17778" y="12420"/>
                                <a:pt x="17688" y="12388"/>
                                <a:pt x="17609" y="12427"/>
                              </a:cubicBezTo>
                              <a:cubicBezTo>
                                <a:pt x="17598" y="12409"/>
                                <a:pt x="17582" y="12392"/>
                                <a:pt x="17565" y="12381"/>
                              </a:cubicBezTo>
                              <a:cubicBezTo>
                                <a:pt x="17502" y="12343"/>
                                <a:pt x="17426" y="12374"/>
                                <a:pt x="17393" y="12455"/>
                              </a:cubicBezTo>
                              <a:cubicBezTo>
                                <a:pt x="17363" y="12536"/>
                                <a:pt x="17388" y="12634"/>
                                <a:pt x="17451" y="12676"/>
                              </a:cubicBezTo>
                              <a:cubicBezTo>
                                <a:pt x="17513" y="12714"/>
                                <a:pt x="17590" y="12683"/>
                                <a:pt x="17622" y="12602"/>
                              </a:cubicBezTo>
                              <a:cubicBezTo>
                                <a:pt x="17639" y="12560"/>
                                <a:pt x="17639" y="12511"/>
                                <a:pt x="17628" y="12469"/>
                              </a:cubicBezTo>
                              <a:cubicBezTo>
                                <a:pt x="17767" y="12409"/>
                                <a:pt x="17966" y="12609"/>
                                <a:pt x="18020" y="12665"/>
                              </a:cubicBezTo>
                              <a:cubicBezTo>
                                <a:pt x="17933" y="12816"/>
                                <a:pt x="17841" y="12949"/>
                                <a:pt x="17756" y="13015"/>
                              </a:cubicBezTo>
                              <a:cubicBezTo>
                                <a:pt x="17745" y="12991"/>
                                <a:pt x="17729" y="12973"/>
                                <a:pt x="17707" y="12959"/>
                              </a:cubicBezTo>
                              <a:cubicBezTo>
                                <a:pt x="17644" y="12921"/>
                                <a:pt x="17568" y="12952"/>
                                <a:pt x="17535" y="13033"/>
                              </a:cubicBezTo>
                              <a:cubicBezTo>
                                <a:pt x="17505" y="13113"/>
                                <a:pt x="17530" y="13212"/>
                                <a:pt x="17592" y="13254"/>
                              </a:cubicBezTo>
                              <a:cubicBezTo>
                                <a:pt x="17655" y="13292"/>
                                <a:pt x="17731" y="13261"/>
                                <a:pt x="17764" y="13180"/>
                              </a:cubicBezTo>
                              <a:cubicBezTo>
                                <a:pt x="17781" y="13142"/>
                                <a:pt x="17781" y="13096"/>
                                <a:pt x="17772" y="13057"/>
                              </a:cubicBezTo>
                              <a:cubicBezTo>
                                <a:pt x="17887" y="12973"/>
                                <a:pt x="18007" y="12784"/>
                                <a:pt x="18105" y="12595"/>
                              </a:cubicBezTo>
                              <a:cubicBezTo>
                                <a:pt x="18105" y="12760"/>
                                <a:pt x="18091" y="13138"/>
                                <a:pt x="18001" y="13289"/>
                              </a:cubicBezTo>
                              <a:cubicBezTo>
                                <a:pt x="17996" y="13285"/>
                                <a:pt x="17990" y="13278"/>
                                <a:pt x="17985" y="13275"/>
                              </a:cubicBezTo>
                              <a:cubicBezTo>
                                <a:pt x="17922" y="13236"/>
                                <a:pt x="17846" y="13268"/>
                                <a:pt x="17813" y="13348"/>
                              </a:cubicBezTo>
                              <a:cubicBezTo>
                                <a:pt x="17783" y="13429"/>
                                <a:pt x="17808" y="13527"/>
                                <a:pt x="17871" y="13569"/>
                              </a:cubicBezTo>
                              <a:cubicBezTo>
                                <a:pt x="17933" y="13607"/>
                                <a:pt x="18010" y="13576"/>
                                <a:pt x="18042" y="13495"/>
                              </a:cubicBezTo>
                              <a:cubicBezTo>
                                <a:pt x="18064" y="13436"/>
                                <a:pt x="18056" y="13369"/>
                                <a:pt x="18029" y="13320"/>
                              </a:cubicBezTo>
                              <a:cubicBezTo>
                                <a:pt x="18149" y="13124"/>
                                <a:pt x="18143" y="12599"/>
                                <a:pt x="18143" y="12525"/>
                              </a:cubicBezTo>
                              <a:cubicBezTo>
                                <a:pt x="18217" y="12381"/>
                                <a:pt x="18274" y="12248"/>
                                <a:pt x="18307" y="12168"/>
                              </a:cubicBezTo>
                              <a:cubicBezTo>
                                <a:pt x="18315" y="12339"/>
                                <a:pt x="18337" y="12511"/>
                                <a:pt x="18375" y="12683"/>
                              </a:cubicBezTo>
                              <a:cubicBezTo>
                                <a:pt x="18337" y="12746"/>
                                <a:pt x="18129" y="13092"/>
                                <a:pt x="18211" y="13394"/>
                              </a:cubicBezTo>
                              <a:cubicBezTo>
                                <a:pt x="18209" y="13394"/>
                                <a:pt x="18206" y="13394"/>
                                <a:pt x="18203" y="13397"/>
                              </a:cubicBezTo>
                              <a:cubicBezTo>
                                <a:pt x="18138" y="13429"/>
                                <a:pt x="18102" y="13523"/>
                                <a:pt x="18127" y="13607"/>
                              </a:cubicBezTo>
                              <a:cubicBezTo>
                                <a:pt x="18151" y="13691"/>
                                <a:pt x="18225" y="13737"/>
                                <a:pt x="18290" y="13705"/>
                              </a:cubicBezTo>
                              <a:cubicBezTo>
                                <a:pt x="18356" y="13674"/>
                                <a:pt x="18391" y="13579"/>
                                <a:pt x="18367" y="13495"/>
                              </a:cubicBezTo>
                              <a:cubicBezTo>
                                <a:pt x="18348" y="13429"/>
                                <a:pt x="18299" y="13390"/>
                                <a:pt x="18247" y="13390"/>
                              </a:cubicBezTo>
                              <a:cubicBezTo>
                                <a:pt x="18173" y="13138"/>
                                <a:pt x="18329" y="12840"/>
                                <a:pt x="18386" y="12742"/>
                              </a:cubicBezTo>
                              <a:cubicBezTo>
                                <a:pt x="18421" y="12882"/>
                                <a:pt x="18468" y="13022"/>
                                <a:pt x="18528" y="13156"/>
                              </a:cubicBezTo>
                              <a:cubicBezTo>
                                <a:pt x="18519" y="13163"/>
                                <a:pt x="18511" y="13170"/>
                                <a:pt x="18503" y="13180"/>
                              </a:cubicBezTo>
                              <a:cubicBezTo>
                                <a:pt x="18457" y="13247"/>
                                <a:pt x="18459" y="13352"/>
                                <a:pt x="18511" y="13411"/>
                              </a:cubicBezTo>
                              <a:cubicBezTo>
                                <a:pt x="18563" y="13471"/>
                                <a:pt x="18645" y="13467"/>
                                <a:pt x="18691" y="13401"/>
                              </a:cubicBezTo>
                              <a:cubicBezTo>
                                <a:pt x="18737" y="13334"/>
                                <a:pt x="18735" y="13229"/>
                                <a:pt x="18683" y="13170"/>
                              </a:cubicBezTo>
                              <a:cubicBezTo>
                                <a:pt x="18647" y="13127"/>
                                <a:pt x="18601" y="13117"/>
                                <a:pt x="18558" y="13135"/>
                              </a:cubicBezTo>
                              <a:cubicBezTo>
                                <a:pt x="18489" y="12984"/>
                                <a:pt x="18438" y="12826"/>
                                <a:pt x="18402" y="12665"/>
                              </a:cubicBezTo>
                              <a:cubicBezTo>
                                <a:pt x="18446" y="12662"/>
                                <a:pt x="18568" y="12676"/>
                                <a:pt x="18707" y="12959"/>
                              </a:cubicBezTo>
                              <a:cubicBezTo>
                                <a:pt x="18664" y="13019"/>
                                <a:pt x="18658" y="13113"/>
                                <a:pt x="18702" y="13177"/>
                              </a:cubicBezTo>
                              <a:cubicBezTo>
                                <a:pt x="18746" y="13247"/>
                                <a:pt x="18827" y="13257"/>
                                <a:pt x="18882" y="13198"/>
                              </a:cubicBezTo>
                              <a:cubicBezTo>
                                <a:pt x="18936" y="13142"/>
                                <a:pt x="18945" y="13036"/>
                                <a:pt x="18898" y="12966"/>
                              </a:cubicBezTo>
                              <a:cubicBezTo>
                                <a:pt x="18857" y="12903"/>
                                <a:pt x="18789" y="12889"/>
                                <a:pt x="18737" y="12928"/>
                              </a:cubicBezTo>
                              <a:cubicBezTo>
                                <a:pt x="18658" y="12767"/>
                                <a:pt x="18582" y="12686"/>
                                <a:pt x="18522" y="12648"/>
                              </a:cubicBezTo>
                              <a:cubicBezTo>
                                <a:pt x="18465" y="12609"/>
                                <a:pt x="18418" y="12613"/>
                                <a:pt x="18394" y="12616"/>
                              </a:cubicBezTo>
                              <a:cubicBezTo>
                                <a:pt x="18345" y="12378"/>
                                <a:pt x="18331" y="12129"/>
                                <a:pt x="18334" y="11891"/>
                              </a:cubicBezTo>
                              <a:cubicBezTo>
                                <a:pt x="18388" y="11982"/>
                                <a:pt x="18506" y="12161"/>
                                <a:pt x="18688" y="12339"/>
                              </a:cubicBezTo>
                              <a:cubicBezTo>
                                <a:pt x="18694" y="12406"/>
                                <a:pt x="18735" y="12809"/>
                                <a:pt x="19046" y="13019"/>
                              </a:cubicBezTo>
                              <a:cubicBezTo>
                                <a:pt x="19021" y="13099"/>
                                <a:pt x="19048" y="13194"/>
                                <a:pt x="19111" y="13229"/>
                              </a:cubicBezTo>
                              <a:cubicBezTo>
                                <a:pt x="19176" y="13268"/>
                                <a:pt x="19250" y="13229"/>
                                <a:pt x="19280" y="13149"/>
                              </a:cubicBezTo>
                              <a:cubicBezTo>
                                <a:pt x="19310" y="13064"/>
                                <a:pt x="19280" y="12970"/>
                                <a:pt x="19217" y="12931"/>
                              </a:cubicBezTo>
                              <a:cubicBezTo>
                                <a:pt x="19163" y="12900"/>
                                <a:pt x="19100" y="12921"/>
                                <a:pt x="19065" y="12980"/>
                              </a:cubicBezTo>
                              <a:cubicBezTo>
                                <a:pt x="18808" y="12809"/>
                                <a:pt x="18746" y="12501"/>
                                <a:pt x="18729" y="12381"/>
                              </a:cubicBezTo>
                              <a:cubicBezTo>
                                <a:pt x="18849" y="12494"/>
                                <a:pt x="18996" y="12602"/>
                                <a:pt x="19171" y="12683"/>
                              </a:cubicBezTo>
                              <a:cubicBezTo>
                                <a:pt x="19171" y="12683"/>
                                <a:pt x="19171" y="12686"/>
                                <a:pt x="19171" y="12686"/>
                              </a:cubicBezTo>
                              <a:cubicBezTo>
                                <a:pt x="19152" y="12774"/>
                                <a:pt x="19190" y="12865"/>
                                <a:pt x="19258" y="12889"/>
                              </a:cubicBezTo>
                              <a:cubicBezTo>
                                <a:pt x="19326" y="12914"/>
                                <a:pt x="19397" y="12865"/>
                                <a:pt x="19416" y="12777"/>
                              </a:cubicBezTo>
                              <a:cubicBezTo>
                                <a:pt x="19435" y="12690"/>
                                <a:pt x="19397" y="12599"/>
                                <a:pt x="19329" y="12574"/>
                              </a:cubicBezTo>
                              <a:cubicBezTo>
                                <a:pt x="19275" y="12553"/>
                                <a:pt x="19217" y="12581"/>
                                <a:pt x="19187" y="12641"/>
                              </a:cubicBezTo>
                              <a:cubicBezTo>
                                <a:pt x="19024" y="12564"/>
                                <a:pt x="18882" y="12462"/>
                                <a:pt x="18765" y="12357"/>
                              </a:cubicBezTo>
                              <a:cubicBezTo>
                                <a:pt x="18825" y="12304"/>
                                <a:pt x="19046" y="12126"/>
                                <a:pt x="19261" y="12203"/>
                              </a:cubicBezTo>
                              <a:cubicBezTo>
                                <a:pt x="19261" y="12206"/>
                                <a:pt x="19258" y="12213"/>
                                <a:pt x="19258" y="12217"/>
                              </a:cubicBezTo>
                              <a:cubicBezTo>
                                <a:pt x="19247" y="12308"/>
                                <a:pt x="19294" y="12392"/>
                                <a:pt x="19364" y="12406"/>
                              </a:cubicBezTo>
                              <a:cubicBezTo>
                                <a:pt x="19435" y="12420"/>
                                <a:pt x="19501" y="12360"/>
                                <a:pt x="19512" y="12269"/>
                              </a:cubicBezTo>
                              <a:cubicBezTo>
                                <a:pt x="19523" y="12178"/>
                                <a:pt x="19476" y="12094"/>
                                <a:pt x="19405" y="12080"/>
                              </a:cubicBezTo>
                              <a:cubicBezTo>
                                <a:pt x="19354" y="12070"/>
                                <a:pt x="19302" y="12101"/>
                                <a:pt x="19275" y="12157"/>
                              </a:cubicBezTo>
                              <a:cubicBezTo>
                                <a:pt x="19026" y="12063"/>
                                <a:pt x="18778" y="12283"/>
                                <a:pt x="18735" y="12325"/>
                              </a:cubicBezTo>
                              <a:cubicBezTo>
                                <a:pt x="18667" y="12262"/>
                                <a:pt x="18607" y="12196"/>
                                <a:pt x="18555" y="12133"/>
                              </a:cubicBezTo>
                              <a:cubicBezTo>
                                <a:pt x="18617" y="12185"/>
                                <a:pt x="18691" y="12213"/>
                                <a:pt x="18767" y="12217"/>
                              </a:cubicBezTo>
                              <a:cubicBezTo>
                                <a:pt x="18983" y="12224"/>
                                <a:pt x="19168" y="12024"/>
                                <a:pt x="19223" y="11625"/>
                              </a:cubicBezTo>
                              <a:cubicBezTo>
                                <a:pt x="19474" y="11870"/>
                                <a:pt x="19713" y="11856"/>
                                <a:pt x="19869" y="11663"/>
                              </a:cubicBezTo>
                              <a:cubicBezTo>
                                <a:pt x="20024" y="11471"/>
                                <a:pt x="20046" y="11163"/>
                                <a:pt x="19866" y="10833"/>
                              </a:cubicBezTo>
                              <a:cubicBezTo>
                                <a:pt x="20177" y="10781"/>
                                <a:pt x="20340" y="10553"/>
                                <a:pt x="20346" y="10273"/>
                              </a:cubicBezTo>
                              <a:cubicBezTo>
                                <a:pt x="20351" y="9996"/>
                                <a:pt x="20196" y="9758"/>
                                <a:pt x="19885" y="9688"/>
                              </a:cubicBezTo>
                              <a:cubicBezTo>
                                <a:pt x="20076" y="9366"/>
                                <a:pt x="20065" y="9058"/>
                                <a:pt x="19915" y="8858"/>
                              </a:cubicBezTo>
                              <a:cubicBezTo>
                                <a:pt x="19765" y="8658"/>
                                <a:pt x="19525" y="8630"/>
                                <a:pt x="19269" y="8861"/>
                              </a:cubicBezTo>
                              <a:cubicBezTo>
                                <a:pt x="19261" y="8770"/>
                                <a:pt x="19245" y="8693"/>
                                <a:pt x="19223" y="8623"/>
                              </a:cubicBezTo>
                              <a:cubicBezTo>
                                <a:pt x="19378" y="8637"/>
                                <a:pt x="19705" y="8602"/>
                                <a:pt x="20011" y="8164"/>
                              </a:cubicBezTo>
                              <a:cubicBezTo>
                                <a:pt x="20109" y="8031"/>
                                <a:pt x="20109" y="8031"/>
                                <a:pt x="20109" y="8031"/>
                              </a:cubicBezTo>
                              <a:cubicBezTo>
                                <a:pt x="20109" y="8031"/>
                                <a:pt x="20049" y="8045"/>
                                <a:pt x="19912" y="8049"/>
                              </a:cubicBezTo>
                              <a:cubicBezTo>
                                <a:pt x="19787" y="8052"/>
                                <a:pt x="19326" y="8070"/>
                                <a:pt x="19165" y="8487"/>
                              </a:cubicBezTo>
                              <a:cubicBezTo>
                                <a:pt x="19133" y="8427"/>
                                <a:pt x="19095" y="8375"/>
                                <a:pt x="19054" y="8340"/>
                              </a:cubicBezTo>
                              <a:cubicBezTo>
                                <a:pt x="19059" y="8266"/>
                                <a:pt x="19062" y="8182"/>
                                <a:pt x="19056" y="8094"/>
                              </a:cubicBezTo>
                              <a:cubicBezTo>
                                <a:pt x="19056" y="8094"/>
                                <a:pt x="19056" y="8091"/>
                                <a:pt x="19056" y="8091"/>
                              </a:cubicBezTo>
                              <a:cubicBezTo>
                                <a:pt x="19056" y="8087"/>
                                <a:pt x="19065" y="7888"/>
                                <a:pt x="19135" y="7779"/>
                              </a:cubicBezTo>
                              <a:cubicBezTo>
                                <a:pt x="19247" y="7790"/>
                                <a:pt x="19632" y="7779"/>
                                <a:pt x="19948" y="7233"/>
                              </a:cubicBezTo>
                              <a:cubicBezTo>
                                <a:pt x="20035" y="7089"/>
                                <a:pt x="20035" y="7089"/>
                                <a:pt x="20035" y="7089"/>
                              </a:cubicBezTo>
                              <a:cubicBezTo>
                                <a:pt x="20035" y="7089"/>
                                <a:pt x="19978" y="7110"/>
                                <a:pt x="19842" y="7128"/>
                              </a:cubicBezTo>
                              <a:cubicBezTo>
                                <a:pt x="19708" y="7145"/>
                                <a:pt x="19185" y="7229"/>
                                <a:pt x="19103" y="7758"/>
                              </a:cubicBezTo>
                              <a:cubicBezTo>
                                <a:pt x="19070" y="7811"/>
                                <a:pt x="19051" y="7877"/>
                                <a:pt x="19040" y="7937"/>
                              </a:cubicBezTo>
                              <a:cubicBezTo>
                                <a:pt x="19026" y="7821"/>
                                <a:pt x="18999" y="7699"/>
                                <a:pt x="18961" y="7569"/>
                              </a:cubicBezTo>
                              <a:cubicBezTo>
                                <a:pt x="18961" y="7566"/>
                                <a:pt x="18961" y="7566"/>
                                <a:pt x="18958" y="7562"/>
                              </a:cubicBezTo>
                              <a:cubicBezTo>
                                <a:pt x="18931" y="7474"/>
                                <a:pt x="18898" y="7387"/>
                                <a:pt x="18860" y="7292"/>
                              </a:cubicBezTo>
                              <a:cubicBezTo>
                                <a:pt x="18860" y="7292"/>
                                <a:pt x="18863" y="7289"/>
                                <a:pt x="18863" y="7289"/>
                              </a:cubicBezTo>
                              <a:cubicBezTo>
                                <a:pt x="18874" y="7233"/>
                                <a:pt x="18904" y="7107"/>
                                <a:pt x="18936" y="7023"/>
                              </a:cubicBezTo>
                              <a:cubicBezTo>
                                <a:pt x="19029" y="7019"/>
                                <a:pt x="19430" y="6974"/>
                                <a:pt x="19711" y="6361"/>
                              </a:cubicBezTo>
                              <a:cubicBezTo>
                                <a:pt x="19787" y="6207"/>
                                <a:pt x="19787" y="6207"/>
                                <a:pt x="19787" y="6207"/>
                              </a:cubicBezTo>
                              <a:cubicBezTo>
                                <a:pt x="19787" y="6207"/>
                                <a:pt x="19743" y="6228"/>
                                <a:pt x="19645" y="6259"/>
                              </a:cubicBezTo>
                              <a:cubicBezTo>
                                <a:pt x="19653" y="6252"/>
                                <a:pt x="19662" y="6245"/>
                                <a:pt x="19670" y="6235"/>
                              </a:cubicBezTo>
                              <a:cubicBezTo>
                                <a:pt x="19784" y="6126"/>
                                <a:pt x="19784" y="6126"/>
                                <a:pt x="19784" y="6126"/>
                              </a:cubicBezTo>
                              <a:cubicBezTo>
                                <a:pt x="19784" y="6126"/>
                                <a:pt x="19724" y="6126"/>
                                <a:pt x="19588" y="6094"/>
                              </a:cubicBezTo>
                              <a:cubicBezTo>
                                <a:pt x="19457" y="6066"/>
                                <a:pt x="18950" y="5968"/>
                                <a:pt x="18754" y="6420"/>
                              </a:cubicBezTo>
                              <a:cubicBezTo>
                                <a:pt x="18683" y="6483"/>
                                <a:pt x="18637" y="6606"/>
                                <a:pt x="18612" y="6679"/>
                              </a:cubicBezTo>
                              <a:cubicBezTo>
                                <a:pt x="18574" y="6518"/>
                                <a:pt x="18549" y="6347"/>
                                <a:pt x="18536" y="6172"/>
                              </a:cubicBezTo>
                              <a:cubicBezTo>
                                <a:pt x="18536" y="6172"/>
                                <a:pt x="18536" y="6172"/>
                                <a:pt x="18536" y="6172"/>
                              </a:cubicBezTo>
                              <a:cubicBezTo>
                                <a:pt x="18536" y="6172"/>
                                <a:pt x="18598" y="6045"/>
                                <a:pt x="18672" y="5975"/>
                              </a:cubicBezTo>
                              <a:cubicBezTo>
                                <a:pt x="18767" y="6024"/>
                                <a:pt x="19144" y="6172"/>
                                <a:pt x="19580" y="5758"/>
                              </a:cubicBezTo>
                              <a:cubicBezTo>
                                <a:pt x="19697" y="5653"/>
                                <a:pt x="19697" y="5653"/>
                                <a:pt x="19697" y="5653"/>
                              </a:cubicBezTo>
                              <a:cubicBezTo>
                                <a:pt x="19697" y="5653"/>
                                <a:pt x="19637" y="5650"/>
                                <a:pt x="19504" y="5618"/>
                              </a:cubicBezTo>
                              <a:cubicBezTo>
                                <a:pt x="19373" y="5587"/>
                                <a:pt x="18863" y="5471"/>
                                <a:pt x="18661" y="5930"/>
                              </a:cubicBezTo>
                              <a:cubicBezTo>
                                <a:pt x="18607" y="5979"/>
                                <a:pt x="18558" y="6056"/>
                                <a:pt x="18530" y="6105"/>
                              </a:cubicBezTo>
                              <a:cubicBezTo>
                                <a:pt x="18517" y="5863"/>
                                <a:pt x="18525" y="5618"/>
                                <a:pt x="18541" y="5397"/>
                              </a:cubicBezTo>
                              <a:cubicBezTo>
                                <a:pt x="18558" y="5376"/>
                                <a:pt x="18623" y="5296"/>
                                <a:pt x="18727" y="5233"/>
                              </a:cubicBezTo>
                              <a:cubicBezTo>
                                <a:pt x="18817" y="5296"/>
                                <a:pt x="19176" y="5499"/>
                                <a:pt x="19648" y="5156"/>
                              </a:cubicBezTo>
                              <a:cubicBezTo>
                                <a:pt x="19773" y="5068"/>
                                <a:pt x="19773" y="5068"/>
                                <a:pt x="19773" y="5068"/>
                              </a:cubicBezTo>
                              <a:cubicBezTo>
                                <a:pt x="19773" y="5068"/>
                                <a:pt x="19713" y="5058"/>
                                <a:pt x="19583" y="5005"/>
                              </a:cubicBezTo>
                              <a:cubicBezTo>
                                <a:pt x="19454" y="4953"/>
                                <a:pt x="18958" y="4767"/>
                                <a:pt x="18718" y="5191"/>
                              </a:cubicBezTo>
                              <a:cubicBezTo>
                                <a:pt x="18639" y="5240"/>
                                <a:pt x="18579" y="5296"/>
                                <a:pt x="18544" y="5334"/>
                              </a:cubicBezTo>
                              <a:cubicBezTo>
                                <a:pt x="18571" y="5019"/>
                                <a:pt x="18617" y="4753"/>
                                <a:pt x="18645" y="4602"/>
                              </a:cubicBezTo>
                              <a:cubicBezTo>
                                <a:pt x="18688" y="4560"/>
                                <a:pt x="19024" y="4203"/>
                                <a:pt x="18939" y="3454"/>
                              </a:cubicBezTo>
                              <a:cubicBezTo>
                                <a:pt x="18934" y="3387"/>
                                <a:pt x="18928" y="3345"/>
                                <a:pt x="18926" y="3320"/>
                              </a:cubicBezTo>
                              <a:cubicBezTo>
                                <a:pt x="18994" y="3443"/>
                                <a:pt x="19062" y="3422"/>
                                <a:pt x="19130" y="3366"/>
                              </a:cubicBezTo>
                              <a:cubicBezTo>
                                <a:pt x="19157" y="3345"/>
                                <a:pt x="19182" y="3310"/>
                                <a:pt x="19198" y="3268"/>
                              </a:cubicBezTo>
                              <a:cubicBezTo>
                                <a:pt x="19201" y="3313"/>
                                <a:pt x="19212" y="3359"/>
                                <a:pt x="19231" y="3391"/>
                              </a:cubicBezTo>
                              <a:cubicBezTo>
                                <a:pt x="19277" y="3482"/>
                                <a:pt x="19334" y="3538"/>
                                <a:pt x="19441" y="3447"/>
                              </a:cubicBezTo>
                              <a:cubicBezTo>
                                <a:pt x="19547" y="3355"/>
                                <a:pt x="19531" y="3268"/>
                                <a:pt x="19484" y="3177"/>
                              </a:cubicBezTo>
                              <a:cubicBezTo>
                                <a:pt x="19468" y="3142"/>
                                <a:pt x="19441" y="3110"/>
                                <a:pt x="19408" y="3089"/>
                              </a:cubicBezTo>
                              <a:cubicBezTo>
                                <a:pt x="19444" y="3086"/>
                                <a:pt x="19479" y="3072"/>
                                <a:pt x="19504" y="3047"/>
                              </a:cubicBezTo>
                              <a:cubicBezTo>
                                <a:pt x="19574" y="2988"/>
                                <a:pt x="19618" y="2914"/>
                                <a:pt x="19547" y="2778"/>
                              </a:cubicBezTo>
                              <a:cubicBezTo>
                                <a:pt x="19476" y="2641"/>
                                <a:pt x="19408" y="2662"/>
                                <a:pt x="19337" y="2722"/>
                              </a:cubicBezTo>
                              <a:cubicBezTo>
                                <a:pt x="19310" y="2743"/>
                                <a:pt x="19285" y="2778"/>
                                <a:pt x="19269" y="2820"/>
                              </a:cubicBezTo>
                              <a:cubicBezTo>
                                <a:pt x="19266" y="2774"/>
                                <a:pt x="19255" y="2729"/>
                                <a:pt x="19236" y="2697"/>
                              </a:cubicBezTo>
                              <a:cubicBezTo>
                                <a:pt x="19190" y="2606"/>
                                <a:pt x="19133" y="2550"/>
                                <a:pt x="19026" y="2641"/>
                              </a:cubicBezTo>
                              <a:cubicBezTo>
                                <a:pt x="18931" y="2729"/>
                                <a:pt x="18947" y="2816"/>
                                <a:pt x="18994" y="2907"/>
                              </a:cubicBezTo>
                              <a:close/>
                              <a:moveTo>
                                <a:pt x="18337" y="11811"/>
                              </a:moveTo>
                              <a:cubicBezTo>
                                <a:pt x="18339" y="11769"/>
                                <a:pt x="18339" y="11726"/>
                                <a:pt x="18342" y="11684"/>
                              </a:cubicBezTo>
                              <a:cubicBezTo>
                                <a:pt x="18358" y="11790"/>
                                <a:pt x="18388" y="11881"/>
                                <a:pt x="18424" y="11958"/>
                              </a:cubicBezTo>
                              <a:cubicBezTo>
                                <a:pt x="18375" y="11888"/>
                                <a:pt x="18348" y="11832"/>
                                <a:pt x="18337" y="11811"/>
                              </a:cubicBezTo>
                              <a:close/>
                              <a:moveTo>
                                <a:pt x="18885" y="8252"/>
                              </a:moveTo>
                              <a:cubicBezTo>
                                <a:pt x="18887" y="8248"/>
                                <a:pt x="18890" y="8248"/>
                                <a:pt x="18893" y="8245"/>
                              </a:cubicBezTo>
                              <a:cubicBezTo>
                                <a:pt x="18896" y="8248"/>
                                <a:pt x="18898" y="8252"/>
                                <a:pt x="18901" y="8256"/>
                              </a:cubicBezTo>
                              <a:cubicBezTo>
                                <a:pt x="18896" y="8255"/>
                                <a:pt x="18890" y="8252"/>
                                <a:pt x="18885" y="8252"/>
                              </a:cubicBezTo>
                              <a:close/>
                              <a:moveTo>
                                <a:pt x="18757" y="6473"/>
                              </a:moveTo>
                              <a:cubicBezTo>
                                <a:pt x="18806" y="6497"/>
                                <a:pt x="18945" y="6550"/>
                                <a:pt x="19130" y="6525"/>
                              </a:cubicBezTo>
                              <a:cubicBezTo>
                                <a:pt x="19024" y="6630"/>
                                <a:pt x="18939" y="6774"/>
                                <a:pt x="18917" y="6970"/>
                              </a:cubicBezTo>
                              <a:cubicBezTo>
                                <a:pt x="18879" y="7051"/>
                                <a:pt x="18849" y="7177"/>
                                <a:pt x="18836" y="7240"/>
                              </a:cubicBezTo>
                              <a:cubicBezTo>
                                <a:pt x="18806" y="7177"/>
                                <a:pt x="18776" y="7110"/>
                                <a:pt x="18740" y="7047"/>
                              </a:cubicBezTo>
                              <a:cubicBezTo>
                                <a:pt x="18697" y="6956"/>
                                <a:pt x="18661" y="6854"/>
                                <a:pt x="18631" y="6749"/>
                              </a:cubicBezTo>
                              <a:cubicBezTo>
                                <a:pt x="18637" y="6714"/>
                                <a:pt x="18680" y="6553"/>
                                <a:pt x="18757" y="6473"/>
                              </a:cubicBezTo>
                              <a:close/>
                              <a:moveTo>
                                <a:pt x="19261" y="4203"/>
                              </a:moveTo>
                              <a:cubicBezTo>
                                <a:pt x="19362" y="4203"/>
                                <a:pt x="19362" y="4000"/>
                                <a:pt x="19261" y="4000"/>
                              </a:cubicBezTo>
                              <a:cubicBezTo>
                                <a:pt x="19160" y="4003"/>
                                <a:pt x="19160" y="4203"/>
                                <a:pt x="19261" y="4203"/>
                              </a:cubicBezTo>
                              <a:close/>
                              <a:moveTo>
                                <a:pt x="21289" y="1089"/>
                              </a:moveTo>
                              <a:cubicBezTo>
                                <a:pt x="21390" y="1089"/>
                                <a:pt x="21390" y="886"/>
                                <a:pt x="21289" y="886"/>
                              </a:cubicBezTo>
                              <a:cubicBezTo>
                                <a:pt x="21188" y="890"/>
                                <a:pt x="21188" y="1089"/>
                                <a:pt x="21289" y="1089"/>
                              </a:cubicBezTo>
                              <a:close/>
                              <a:moveTo>
                                <a:pt x="20128" y="9397"/>
                              </a:moveTo>
                              <a:cubicBezTo>
                                <a:pt x="20128" y="9562"/>
                                <a:pt x="20196" y="9590"/>
                                <a:pt x="20280" y="9590"/>
                              </a:cubicBezTo>
                              <a:cubicBezTo>
                                <a:pt x="20313" y="9590"/>
                                <a:pt x="20346" y="9576"/>
                                <a:pt x="20379" y="9555"/>
                              </a:cubicBezTo>
                              <a:cubicBezTo>
                                <a:pt x="20362" y="9597"/>
                                <a:pt x="20351" y="9642"/>
                                <a:pt x="20354" y="9681"/>
                              </a:cubicBezTo>
                              <a:cubicBezTo>
                                <a:pt x="20354" y="9790"/>
                                <a:pt x="20379" y="9874"/>
                                <a:pt x="20507" y="9874"/>
                              </a:cubicBezTo>
                              <a:cubicBezTo>
                                <a:pt x="20635" y="9874"/>
                                <a:pt x="20657" y="9786"/>
                                <a:pt x="20657" y="9678"/>
                              </a:cubicBezTo>
                              <a:cubicBezTo>
                                <a:pt x="20657" y="9635"/>
                                <a:pt x="20646" y="9593"/>
                                <a:pt x="20629" y="9551"/>
                              </a:cubicBezTo>
                              <a:cubicBezTo>
                                <a:pt x="20662" y="9572"/>
                                <a:pt x="20698" y="9586"/>
                                <a:pt x="20728" y="9583"/>
                              </a:cubicBezTo>
                              <a:cubicBezTo>
                                <a:pt x="20812" y="9583"/>
                                <a:pt x="20878" y="9551"/>
                                <a:pt x="20878" y="9387"/>
                              </a:cubicBezTo>
                              <a:cubicBezTo>
                                <a:pt x="20878" y="9222"/>
                                <a:pt x="20809" y="9194"/>
                                <a:pt x="20725" y="9194"/>
                              </a:cubicBezTo>
                              <a:cubicBezTo>
                                <a:pt x="20692" y="9194"/>
                                <a:pt x="20659" y="9208"/>
                                <a:pt x="20627" y="9229"/>
                              </a:cubicBezTo>
                              <a:cubicBezTo>
                                <a:pt x="20643" y="9187"/>
                                <a:pt x="20654" y="9142"/>
                                <a:pt x="20651" y="9103"/>
                              </a:cubicBezTo>
                              <a:cubicBezTo>
                                <a:pt x="20651" y="8995"/>
                                <a:pt x="20627" y="8910"/>
                                <a:pt x="20499" y="8910"/>
                              </a:cubicBezTo>
                              <a:cubicBezTo>
                                <a:pt x="20370" y="8910"/>
                                <a:pt x="20349" y="8998"/>
                                <a:pt x="20349" y="9107"/>
                              </a:cubicBezTo>
                              <a:cubicBezTo>
                                <a:pt x="20349" y="9149"/>
                                <a:pt x="20360" y="9191"/>
                                <a:pt x="20376" y="9233"/>
                              </a:cubicBezTo>
                              <a:cubicBezTo>
                                <a:pt x="20343" y="9212"/>
                                <a:pt x="20308" y="9198"/>
                                <a:pt x="20278" y="9201"/>
                              </a:cubicBezTo>
                              <a:cubicBezTo>
                                <a:pt x="20193" y="9201"/>
                                <a:pt x="20128" y="9233"/>
                                <a:pt x="20128" y="9397"/>
                              </a:cubicBezTo>
                              <a:close/>
                              <a:moveTo>
                                <a:pt x="20918" y="1758"/>
                              </a:moveTo>
                              <a:cubicBezTo>
                                <a:pt x="21019" y="1758"/>
                                <a:pt x="21019" y="1555"/>
                                <a:pt x="20918" y="1555"/>
                              </a:cubicBezTo>
                              <a:cubicBezTo>
                                <a:pt x="20818" y="1555"/>
                                <a:pt x="20818" y="1758"/>
                                <a:pt x="20918" y="1758"/>
                              </a:cubicBezTo>
                              <a:close/>
                              <a:moveTo>
                                <a:pt x="19261" y="1947"/>
                              </a:moveTo>
                              <a:cubicBezTo>
                                <a:pt x="19362" y="1947"/>
                                <a:pt x="19362" y="1744"/>
                                <a:pt x="19261" y="1744"/>
                              </a:cubicBezTo>
                              <a:cubicBezTo>
                                <a:pt x="19160" y="1748"/>
                                <a:pt x="19160" y="1947"/>
                                <a:pt x="19261" y="1947"/>
                              </a:cubicBezTo>
                              <a:close/>
                              <a:moveTo>
                                <a:pt x="20545" y="1163"/>
                              </a:moveTo>
                              <a:cubicBezTo>
                                <a:pt x="20572" y="1180"/>
                                <a:pt x="20610" y="1187"/>
                                <a:pt x="20646" y="1187"/>
                              </a:cubicBezTo>
                              <a:cubicBezTo>
                                <a:pt x="20619" y="1215"/>
                                <a:pt x="20594" y="1250"/>
                                <a:pt x="20580" y="1285"/>
                              </a:cubicBezTo>
                              <a:cubicBezTo>
                                <a:pt x="20545" y="1384"/>
                                <a:pt x="20537" y="1475"/>
                                <a:pt x="20654" y="1545"/>
                              </a:cubicBezTo>
                              <a:cubicBezTo>
                                <a:pt x="20768" y="1615"/>
                                <a:pt x="20820" y="1548"/>
                                <a:pt x="20856" y="1450"/>
                              </a:cubicBezTo>
                              <a:cubicBezTo>
                                <a:pt x="20869" y="1415"/>
                                <a:pt x="20875" y="1366"/>
                                <a:pt x="20875" y="1321"/>
                              </a:cubicBezTo>
                              <a:cubicBezTo>
                                <a:pt x="20897" y="1356"/>
                                <a:pt x="20924" y="1387"/>
                                <a:pt x="20951" y="1405"/>
                              </a:cubicBezTo>
                              <a:cubicBezTo>
                                <a:pt x="21027" y="1450"/>
                                <a:pt x="21098" y="1461"/>
                                <a:pt x="21153" y="1310"/>
                              </a:cubicBezTo>
                              <a:cubicBezTo>
                                <a:pt x="21207" y="1163"/>
                                <a:pt x="21156" y="1096"/>
                                <a:pt x="21079" y="1051"/>
                              </a:cubicBezTo>
                              <a:cubicBezTo>
                                <a:pt x="21052" y="1033"/>
                                <a:pt x="21014" y="1026"/>
                                <a:pt x="20978" y="1026"/>
                              </a:cubicBezTo>
                              <a:cubicBezTo>
                                <a:pt x="21006" y="998"/>
                                <a:pt x="21030" y="963"/>
                                <a:pt x="21044" y="928"/>
                              </a:cubicBezTo>
                              <a:cubicBezTo>
                                <a:pt x="21079" y="830"/>
                                <a:pt x="21087" y="739"/>
                                <a:pt x="20970" y="669"/>
                              </a:cubicBezTo>
                              <a:cubicBezTo>
                                <a:pt x="20856" y="599"/>
                                <a:pt x="20804" y="666"/>
                                <a:pt x="20768" y="764"/>
                              </a:cubicBezTo>
                              <a:cubicBezTo>
                                <a:pt x="20755" y="799"/>
                                <a:pt x="20749" y="848"/>
                                <a:pt x="20749" y="893"/>
                              </a:cubicBezTo>
                              <a:cubicBezTo>
                                <a:pt x="20728" y="858"/>
                                <a:pt x="20700" y="827"/>
                                <a:pt x="20673" y="809"/>
                              </a:cubicBezTo>
                              <a:cubicBezTo>
                                <a:pt x="20597" y="764"/>
                                <a:pt x="20526" y="753"/>
                                <a:pt x="20471" y="904"/>
                              </a:cubicBezTo>
                              <a:cubicBezTo>
                                <a:pt x="20417" y="1051"/>
                                <a:pt x="20469" y="1114"/>
                                <a:pt x="20545" y="1163"/>
                              </a:cubicBezTo>
                              <a:close/>
                              <a:moveTo>
                                <a:pt x="21363" y="1758"/>
                              </a:moveTo>
                              <a:cubicBezTo>
                                <a:pt x="21464" y="1758"/>
                                <a:pt x="21464" y="1555"/>
                                <a:pt x="21363" y="1555"/>
                              </a:cubicBezTo>
                              <a:cubicBezTo>
                                <a:pt x="21262" y="1555"/>
                                <a:pt x="21262" y="1758"/>
                                <a:pt x="21363" y="1758"/>
                              </a:cubicBezTo>
                              <a:close/>
                              <a:moveTo>
                                <a:pt x="19831" y="6777"/>
                              </a:moveTo>
                              <a:cubicBezTo>
                                <a:pt x="19932" y="6777"/>
                                <a:pt x="19932" y="6574"/>
                                <a:pt x="19831" y="6574"/>
                              </a:cubicBezTo>
                              <a:cubicBezTo>
                                <a:pt x="19730" y="6578"/>
                                <a:pt x="19730" y="6777"/>
                                <a:pt x="19831" y="6777"/>
                              </a:cubicBezTo>
                              <a:close/>
                              <a:moveTo>
                                <a:pt x="20226" y="4711"/>
                              </a:moveTo>
                              <a:cubicBezTo>
                                <a:pt x="20327" y="4711"/>
                                <a:pt x="20327" y="4508"/>
                                <a:pt x="20226" y="4508"/>
                              </a:cubicBezTo>
                              <a:cubicBezTo>
                                <a:pt x="20125" y="4511"/>
                                <a:pt x="20125" y="4711"/>
                                <a:pt x="20226" y="4711"/>
                              </a:cubicBezTo>
                              <a:close/>
                              <a:moveTo>
                                <a:pt x="19880" y="5243"/>
                              </a:moveTo>
                              <a:cubicBezTo>
                                <a:pt x="19779" y="5243"/>
                                <a:pt x="19779" y="5446"/>
                                <a:pt x="19880" y="5446"/>
                              </a:cubicBezTo>
                              <a:cubicBezTo>
                                <a:pt x="19981" y="5443"/>
                                <a:pt x="19981" y="5243"/>
                                <a:pt x="19880" y="5243"/>
                              </a:cubicBezTo>
                              <a:close/>
                              <a:moveTo>
                                <a:pt x="19607" y="7986"/>
                              </a:moveTo>
                              <a:cubicBezTo>
                                <a:pt x="19708" y="7986"/>
                                <a:pt x="19708" y="7783"/>
                                <a:pt x="19607" y="7783"/>
                              </a:cubicBezTo>
                              <a:cubicBezTo>
                                <a:pt x="19506" y="7783"/>
                                <a:pt x="19506" y="7986"/>
                                <a:pt x="19607" y="7986"/>
                              </a:cubicBezTo>
                              <a:close/>
                              <a:moveTo>
                                <a:pt x="19904" y="8686"/>
                              </a:moveTo>
                              <a:cubicBezTo>
                                <a:pt x="20005" y="8686"/>
                                <a:pt x="20005" y="8483"/>
                                <a:pt x="19904" y="8483"/>
                              </a:cubicBezTo>
                              <a:cubicBezTo>
                                <a:pt x="19803" y="8483"/>
                                <a:pt x="19803" y="8686"/>
                                <a:pt x="19904" y="8686"/>
                              </a:cubicBezTo>
                              <a:close/>
                              <a:moveTo>
                                <a:pt x="20207" y="5247"/>
                              </a:moveTo>
                              <a:cubicBezTo>
                                <a:pt x="20101" y="5338"/>
                                <a:pt x="20117" y="5425"/>
                                <a:pt x="20163" y="5517"/>
                              </a:cubicBezTo>
                              <a:cubicBezTo>
                                <a:pt x="20180" y="5552"/>
                                <a:pt x="20207" y="5583"/>
                                <a:pt x="20240" y="5604"/>
                              </a:cubicBezTo>
                              <a:cubicBezTo>
                                <a:pt x="20204" y="5608"/>
                                <a:pt x="20169" y="5622"/>
                                <a:pt x="20144" y="5646"/>
                              </a:cubicBezTo>
                              <a:cubicBezTo>
                                <a:pt x="20073" y="5706"/>
                                <a:pt x="20030" y="5779"/>
                                <a:pt x="20101" y="5916"/>
                              </a:cubicBezTo>
                              <a:cubicBezTo>
                                <a:pt x="20171" y="6052"/>
                                <a:pt x="20240" y="6031"/>
                                <a:pt x="20310" y="5972"/>
                              </a:cubicBezTo>
                              <a:cubicBezTo>
                                <a:pt x="20338" y="5951"/>
                                <a:pt x="20362" y="5916"/>
                                <a:pt x="20379" y="5874"/>
                              </a:cubicBezTo>
                              <a:cubicBezTo>
                                <a:pt x="20381" y="5919"/>
                                <a:pt x="20392" y="5965"/>
                                <a:pt x="20411" y="5996"/>
                              </a:cubicBezTo>
                              <a:cubicBezTo>
                                <a:pt x="20458" y="6087"/>
                                <a:pt x="20515" y="6143"/>
                                <a:pt x="20621" y="6052"/>
                              </a:cubicBezTo>
                              <a:cubicBezTo>
                                <a:pt x="20728" y="5961"/>
                                <a:pt x="20711" y="5874"/>
                                <a:pt x="20665" y="5783"/>
                              </a:cubicBezTo>
                              <a:cubicBezTo>
                                <a:pt x="20649" y="5748"/>
                                <a:pt x="20621" y="5716"/>
                                <a:pt x="20589" y="5695"/>
                              </a:cubicBezTo>
                              <a:cubicBezTo>
                                <a:pt x="20624" y="5692"/>
                                <a:pt x="20659" y="5678"/>
                                <a:pt x="20684" y="5653"/>
                              </a:cubicBezTo>
                              <a:cubicBezTo>
                                <a:pt x="20755" y="5594"/>
                                <a:pt x="20798" y="5520"/>
                                <a:pt x="20728" y="5383"/>
                              </a:cubicBezTo>
                              <a:cubicBezTo>
                                <a:pt x="20657" y="5247"/>
                                <a:pt x="20589" y="5268"/>
                                <a:pt x="20518" y="5327"/>
                              </a:cubicBezTo>
                              <a:cubicBezTo>
                                <a:pt x="20490" y="5348"/>
                                <a:pt x="20466" y="5383"/>
                                <a:pt x="20450" y="5425"/>
                              </a:cubicBezTo>
                              <a:cubicBezTo>
                                <a:pt x="20447" y="5380"/>
                                <a:pt x="20436" y="5334"/>
                                <a:pt x="20417" y="5303"/>
                              </a:cubicBezTo>
                              <a:cubicBezTo>
                                <a:pt x="20370" y="5212"/>
                                <a:pt x="20313" y="5156"/>
                                <a:pt x="20207" y="5247"/>
                              </a:cubicBezTo>
                              <a:close/>
                              <a:moveTo>
                                <a:pt x="17096" y="9481"/>
                              </a:moveTo>
                              <a:cubicBezTo>
                                <a:pt x="16995" y="9481"/>
                                <a:pt x="16995" y="9685"/>
                                <a:pt x="17096" y="9685"/>
                              </a:cubicBezTo>
                              <a:cubicBezTo>
                                <a:pt x="17197" y="9685"/>
                                <a:pt x="17197" y="9481"/>
                                <a:pt x="17096" y="9481"/>
                              </a:cubicBezTo>
                              <a:close/>
                              <a:moveTo>
                                <a:pt x="20450" y="6259"/>
                              </a:moveTo>
                              <a:cubicBezTo>
                                <a:pt x="20349" y="6259"/>
                                <a:pt x="20349" y="6462"/>
                                <a:pt x="20450" y="6462"/>
                              </a:cubicBezTo>
                              <a:cubicBezTo>
                                <a:pt x="20550" y="6459"/>
                                <a:pt x="20550" y="6259"/>
                                <a:pt x="20450" y="6259"/>
                              </a:cubicBezTo>
                              <a:close/>
                              <a:moveTo>
                                <a:pt x="19730" y="3345"/>
                              </a:moveTo>
                              <a:cubicBezTo>
                                <a:pt x="19831" y="3345"/>
                                <a:pt x="19831" y="3142"/>
                                <a:pt x="19730" y="3142"/>
                              </a:cubicBezTo>
                              <a:cubicBezTo>
                                <a:pt x="19629" y="3145"/>
                                <a:pt x="19629" y="3345"/>
                                <a:pt x="19730" y="3345"/>
                              </a:cubicBezTo>
                              <a:close/>
                              <a:moveTo>
                                <a:pt x="19089" y="4679"/>
                              </a:moveTo>
                              <a:cubicBezTo>
                                <a:pt x="19190" y="4679"/>
                                <a:pt x="19190" y="4476"/>
                                <a:pt x="19089" y="4476"/>
                              </a:cubicBezTo>
                              <a:cubicBezTo>
                                <a:pt x="18986" y="4480"/>
                                <a:pt x="18986" y="4679"/>
                                <a:pt x="19089" y="4679"/>
                              </a:cubicBezTo>
                              <a:close/>
                              <a:moveTo>
                                <a:pt x="20523" y="4967"/>
                              </a:moveTo>
                              <a:cubicBezTo>
                                <a:pt x="20624" y="4967"/>
                                <a:pt x="20624" y="4763"/>
                                <a:pt x="20523" y="4763"/>
                              </a:cubicBezTo>
                              <a:cubicBezTo>
                                <a:pt x="20422" y="4763"/>
                                <a:pt x="20422" y="4967"/>
                                <a:pt x="20523" y="4967"/>
                              </a:cubicBezTo>
                              <a:close/>
                              <a:moveTo>
                                <a:pt x="19656" y="12676"/>
                              </a:moveTo>
                              <a:cubicBezTo>
                                <a:pt x="19555" y="12676"/>
                                <a:pt x="19555" y="12879"/>
                                <a:pt x="19656" y="12879"/>
                              </a:cubicBezTo>
                              <a:cubicBezTo>
                                <a:pt x="19757" y="12879"/>
                                <a:pt x="19757" y="12676"/>
                                <a:pt x="19656" y="12676"/>
                              </a:cubicBezTo>
                              <a:close/>
                              <a:moveTo>
                                <a:pt x="21401" y="8693"/>
                              </a:moveTo>
                              <a:cubicBezTo>
                                <a:pt x="21295" y="8784"/>
                                <a:pt x="21311" y="8872"/>
                                <a:pt x="21357" y="8963"/>
                              </a:cubicBezTo>
                              <a:cubicBezTo>
                                <a:pt x="21374" y="8998"/>
                                <a:pt x="21401" y="9030"/>
                                <a:pt x="21434" y="9051"/>
                              </a:cubicBezTo>
                              <a:cubicBezTo>
                                <a:pt x="21398" y="9054"/>
                                <a:pt x="21363" y="9068"/>
                                <a:pt x="21338" y="9093"/>
                              </a:cubicBezTo>
                              <a:cubicBezTo>
                                <a:pt x="21267" y="9152"/>
                                <a:pt x="21224" y="9226"/>
                                <a:pt x="21295" y="9362"/>
                              </a:cubicBezTo>
                              <a:cubicBezTo>
                                <a:pt x="21366" y="9499"/>
                                <a:pt x="21434" y="9478"/>
                                <a:pt x="21505" y="9418"/>
                              </a:cubicBezTo>
                              <a:cubicBezTo>
                                <a:pt x="21532" y="9397"/>
                                <a:pt x="21556" y="9362"/>
                                <a:pt x="21573" y="9320"/>
                              </a:cubicBezTo>
                              <a:cubicBezTo>
                                <a:pt x="21575" y="9359"/>
                                <a:pt x="21584" y="9401"/>
                                <a:pt x="21600" y="9432"/>
                              </a:cubicBezTo>
                              <a:lnTo>
                                <a:pt x="21600" y="8725"/>
                              </a:lnTo>
                              <a:cubicBezTo>
                                <a:pt x="21554" y="8651"/>
                                <a:pt x="21496" y="8616"/>
                                <a:pt x="21401" y="8693"/>
                              </a:cubicBezTo>
                              <a:close/>
                              <a:moveTo>
                                <a:pt x="9515" y="1503"/>
                              </a:moveTo>
                              <a:cubicBezTo>
                                <a:pt x="9615" y="1503"/>
                                <a:pt x="9615" y="1300"/>
                                <a:pt x="9515" y="1300"/>
                              </a:cubicBezTo>
                              <a:cubicBezTo>
                                <a:pt x="9414" y="1303"/>
                                <a:pt x="9414" y="1503"/>
                                <a:pt x="9515" y="1503"/>
                              </a:cubicBezTo>
                              <a:close/>
                              <a:moveTo>
                                <a:pt x="21515" y="10613"/>
                              </a:moveTo>
                              <a:cubicBezTo>
                                <a:pt x="21518" y="10725"/>
                                <a:pt x="21551" y="10774"/>
                                <a:pt x="21597" y="10791"/>
                              </a:cubicBezTo>
                              <a:lnTo>
                                <a:pt x="21597" y="10427"/>
                              </a:lnTo>
                              <a:cubicBezTo>
                                <a:pt x="21545" y="10445"/>
                                <a:pt x="21513" y="10497"/>
                                <a:pt x="21515" y="10613"/>
                              </a:cubicBezTo>
                              <a:close/>
                              <a:moveTo>
                                <a:pt x="9787" y="1236"/>
                              </a:moveTo>
                              <a:cubicBezTo>
                                <a:pt x="9888" y="1236"/>
                                <a:pt x="9888" y="1033"/>
                                <a:pt x="9787" y="1033"/>
                              </a:cubicBezTo>
                              <a:cubicBezTo>
                                <a:pt x="9686" y="1033"/>
                                <a:pt x="9686" y="1236"/>
                                <a:pt x="9787" y="1236"/>
                              </a:cubicBezTo>
                              <a:close/>
                              <a:moveTo>
                                <a:pt x="21537" y="11341"/>
                              </a:moveTo>
                              <a:cubicBezTo>
                                <a:pt x="21436" y="11341"/>
                                <a:pt x="21436" y="11544"/>
                                <a:pt x="21537" y="11544"/>
                              </a:cubicBezTo>
                              <a:cubicBezTo>
                                <a:pt x="21565" y="11544"/>
                                <a:pt x="21584" y="11530"/>
                                <a:pt x="21597" y="11509"/>
                              </a:cubicBezTo>
                              <a:lnTo>
                                <a:pt x="21597" y="11380"/>
                              </a:lnTo>
                              <a:cubicBezTo>
                                <a:pt x="21584" y="11359"/>
                                <a:pt x="21565" y="11341"/>
                                <a:pt x="21537" y="11341"/>
                              </a:cubicBezTo>
                              <a:close/>
                              <a:moveTo>
                                <a:pt x="12721" y="1289"/>
                              </a:moveTo>
                              <a:cubicBezTo>
                                <a:pt x="12822" y="1289"/>
                                <a:pt x="12822" y="1086"/>
                                <a:pt x="12721" y="1086"/>
                              </a:cubicBezTo>
                              <a:cubicBezTo>
                                <a:pt x="12620" y="1086"/>
                                <a:pt x="12620" y="1289"/>
                                <a:pt x="12721" y="1289"/>
                              </a:cubicBezTo>
                              <a:close/>
                              <a:moveTo>
                                <a:pt x="13915" y="1839"/>
                              </a:moveTo>
                              <a:cubicBezTo>
                                <a:pt x="13814" y="1839"/>
                                <a:pt x="13814" y="2042"/>
                                <a:pt x="13915" y="2042"/>
                              </a:cubicBezTo>
                              <a:cubicBezTo>
                                <a:pt x="14016" y="2042"/>
                                <a:pt x="14016" y="1839"/>
                                <a:pt x="13915" y="1839"/>
                              </a:cubicBezTo>
                              <a:close/>
                              <a:moveTo>
                                <a:pt x="11736" y="1047"/>
                              </a:moveTo>
                              <a:cubicBezTo>
                                <a:pt x="11837" y="1047"/>
                                <a:pt x="11837" y="844"/>
                                <a:pt x="11736" y="844"/>
                              </a:cubicBezTo>
                              <a:cubicBezTo>
                                <a:pt x="11636" y="844"/>
                                <a:pt x="11636" y="1047"/>
                                <a:pt x="11736" y="1047"/>
                              </a:cubicBezTo>
                              <a:close/>
                              <a:moveTo>
                                <a:pt x="13449" y="1573"/>
                              </a:moveTo>
                              <a:cubicBezTo>
                                <a:pt x="13481" y="1573"/>
                                <a:pt x="13514" y="1559"/>
                                <a:pt x="13547" y="1538"/>
                              </a:cubicBezTo>
                              <a:cubicBezTo>
                                <a:pt x="13530" y="1580"/>
                                <a:pt x="13522" y="1625"/>
                                <a:pt x="13522" y="1664"/>
                              </a:cubicBezTo>
                              <a:cubicBezTo>
                                <a:pt x="13525" y="1772"/>
                                <a:pt x="13549" y="1856"/>
                                <a:pt x="13678" y="1853"/>
                              </a:cubicBezTo>
                              <a:cubicBezTo>
                                <a:pt x="13806" y="1849"/>
                                <a:pt x="13827" y="1762"/>
                                <a:pt x="13825" y="1653"/>
                              </a:cubicBezTo>
                              <a:cubicBezTo>
                                <a:pt x="13825" y="1611"/>
                                <a:pt x="13814" y="1569"/>
                                <a:pt x="13798" y="1527"/>
                              </a:cubicBezTo>
                              <a:cubicBezTo>
                                <a:pt x="13830" y="1548"/>
                                <a:pt x="13866" y="1559"/>
                                <a:pt x="13896" y="1559"/>
                              </a:cubicBezTo>
                              <a:cubicBezTo>
                                <a:pt x="13980" y="1555"/>
                                <a:pt x="14046" y="1524"/>
                                <a:pt x="14043" y="1359"/>
                              </a:cubicBezTo>
                              <a:cubicBezTo>
                                <a:pt x="14040" y="1194"/>
                                <a:pt x="13972" y="1166"/>
                                <a:pt x="13887" y="1170"/>
                              </a:cubicBezTo>
                              <a:cubicBezTo>
                                <a:pt x="13855" y="1170"/>
                                <a:pt x="13822" y="1184"/>
                                <a:pt x="13789" y="1205"/>
                              </a:cubicBezTo>
                              <a:cubicBezTo>
                                <a:pt x="13806" y="1163"/>
                                <a:pt x="13814" y="1117"/>
                                <a:pt x="13814" y="1079"/>
                              </a:cubicBezTo>
                              <a:cubicBezTo>
                                <a:pt x="13811" y="970"/>
                                <a:pt x="13787" y="886"/>
                                <a:pt x="13658" y="890"/>
                              </a:cubicBezTo>
                              <a:cubicBezTo>
                                <a:pt x="13530" y="893"/>
                                <a:pt x="13509" y="981"/>
                                <a:pt x="13511" y="1089"/>
                              </a:cubicBezTo>
                              <a:cubicBezTo>
                                <a:pt x="13511" y="1131"/>
                                <a:pt x="13522" y="1173"/>
                                <a:pt x="13539" y="1215"/>
                              </a:cubicBezTo>
                              <a:cubicBezTo>
                                <a:pt x="13506" y="1194"/>
                                <a:pt x="13470" y="1184"/>
                                <a:pt x="13440" y="1184"/>
                              </a:cubicBezTo>
                              <a:cubicBezTo>
                                <a:pt x="13356" y="1187"/>
                                <a:pt x="13290" y="1219"/>
                                <a:pt x="13293" y="1384"/>
                              </a:cubicBezTo>
                              <a:cubicBezTo>
                                <a:pt x="13299" y="1548"/>
                                <a:pt x="13367" y="1576"/>
                                <a:pt x="13449" y="1573"/>
                              </a:cubicBezTo>
                              <a:close/>
                              <a:moveTo>
                                <a:pt x="13359" y="3737"/>
                              </a:moveTo>
                              <a:cubicBezTo>
                                <a:pt x="13258" y="3737"/>
                                <a:pt x="13258" y="3940"/>
                                <a:pt x="13359" y="3940"/>
                              </a:cubicBezTo>
                              <a:cubicBezTo>
                                <a:pt x="13459" y="3940"/>
                                <a:pt x="13459" y="3737"/>
                                <a:pt x="13359" y="3737"/>
                              </a:cubicBezTo>
                              <a:close/>
                              <a:moveTo>
                                <a:pt x="21363" y="9881"/>
                              </a:moveTo>
                              <a:cubicBezTo>
                                <a:pt x="21262" y="9881"/>
                                <a:pt x="21262" y="10084"/>
                                <a:pt x="21363" y="10084"/>
                              </a:cubicBezTo>
                              <a:cubicBezTo>
                                <a:pt x="21464" y="10084"/>
                                <a:pt x="21464" y="9881"/>
                                <a:pt x="21363" y="9881"/>
                              </a:cubicBezTo>
                              <a:close/>
                              <a:moveTo>
                                <a:pt x="9013" y="6602"/>
                              </a:moveTo>
                              <a:cubicBezTo>
                                <a:pt x="8912" y="6602"/>
                                <a:pt x="8912" y="6805"/>
                                <a:pt x="9013" y="6805"/>
                              </a:cubicBezTo>
                              <a:cubicBezTo>
                                <a:pt x="9114" y="6805"/>
                                <a:pt x="9114" y="6602"/>
                                <a:pt x="9013" y="6602"/>
                              </a:cubicBezTo>
                              <a:close/>
                              <a:moveTo>
                                <a:pt x="9643" y="7061"/>
                              </a:moveTo>
                              <a:cubicBezTo>
                                <a:pt x="9542" y="7061"/>
                                <a:pt x="9542" y="7264"/>
                                <a:pt x="9643" y="7264"/>
                              </a:cubicBezTo>
                              <a:cubicBezTo>
                                <a:pt x="9744" y="7261"/>
                                <a:pt x="9744" y="7061"/>
                                <a:pt x="9643" y="7061"/>
                              </a:cubicBezTo>
                              <a:close/>
                              <a:moveTo>
                                <a:pt x="21115" y="13800"/>
                              </a:moveTo>
                              <a:cubicBezTo>
                                <a:pt x="21216" y="13800"/>
                                <a:pt x="21216" y="13597"/>
                                <a:pt x="21115" y="13597"/>
                              </a:cubicBezTo>
                              <a:cubicBezTo>
                                <a:pt x="21014" y="13600"/>
                                <a:pt x="21014" y="13800"/>
                                <a:pt x="21115" y="13800"/>
                              </a:cubicBezTo>
                              <a:close/>
                              <a:moveTo>
                                <a:pt x="20676" y="13191"/>
                              </a:moveTo>
                              <a:cubicBezTo>
                                <a:pt x="20709" y="13113"/>
                                <a:pt x="20689" y="13015"/>
                                <a:pt x="20629" y="12970"/>
                              </a:cubicBezTo>
                              <a:cubicBezTo>
                                <a:pt x="20569" y="12924"/>
                                <a:pt x="20490" y="12949"/>
                                <a:pt x="20452" y="13026"/>
                              </a:cubicBezTo>
                              <a:cubicBezTo>
                                <a:pt x="20417" y="13103"/>
                                <a:pt x="20436" y="13205"/>
                                <a:pt x="20496" y="13254"/>
                              </a:cubicBezTo>
                              <a:cubicBezTo>
                                <a:pt x="20515" y="13268"/>
                                <a:pt x="20537" y="13275"/>
                                <a:pt x="20559" y="13278"/>
                              </a:cubicBezTo>
                              <a:cubicBezTo>
                                <a:pt x="20477" y="13338"/>
                                <a:pt x="20436" y="13359"/>
                                <a:pt x="20436" y="13359"/>
                              </a:cubicBezTo>
                              <a:cubicBezTo>
                                <a:pt x="20436" y="13359"/>
                                <a:pt x="20436" y="13359"/>
                                <a:pt x="20572" y="13408"/>
                              </a:cubicBezTo>
                              <a:cubicBezTo>
                                <a:pt x="20578" y="13411"/>
                                <a:pt x="20583" y="13411"/>
                                <a:pt x="20589" y="13415"/>
                              </a:cubicBezTo>
                              <a:cubicBezTo>
                                <a:pt x="20553" y="13562"/>
                                <a:pt x="20447" y="13712"/>
                                <a:pt x="20409" y="13758"/>
                              </a:cubicBezTo>
                              <a:cubicBezTo>
                                <a:pt x="20300" y="13635"/>
                                <a:pt x="20204" y="13502"/>
                                <a:pt x="20161" y="13387"/>
                              </a:cubicBezTo>
                              <a:cubicBezTo>
                                <a:pt x="20180" y="13373"/>
                                <a:pt x="20196" y="13355"/>
                                <a:pt x="20210" y="13327"/>
                              </a:cubicBezTo>
                              <a:cubicBezTo>
                                <a:pt x="20245" y="13250"/>
                                <a:pt x="20226" y="13149"/>
                                <a:pt x="20166" y="13099"/>
                              </a:cubicBezTo>
                              <a:cubicBezTo>
                                <a:pt x="20106" y="13054"/>
                                <a:pt x="20027" y="13078"/>
                                <a:pt x="19989" y="13156"/>
                              </a:cubicBezTo>
                              <a:cubicBezTo>
                                <a:pt x="19953" y="13233"/>
                                <a:pt x="19972" y="13334"/>
                                <a:pt x="20032" y="13383"/>
                              </a:cubicBezTo>
                              <a:cubicBezTo>
                                <a:pt x="20062" y="13408"/>
                                <a:pt x="20095" y="13411"/>
                                <a:pt x="20128" y="13404"/>
                              </a:cubicBezTo>
                              <a:cubicBezTo>
                                <a:pt x="20185" y="13558"/>
                                <a:pt x="20319" y="13726"/>
                                <a:pt x="20455" y="13870"/>
                              </a:cubicBezTo>
                              <a:cubicBezTo>
                                <a:pt x="20330" y="13856"/>
                                <a:pt x="20035" y="13807"/>
                                <a:pt x="19926" y="13677"/>
                              </a:cubicBezTo>
                              <a:cubicBezTo>
                                <a:pt x="19932" y="13670"/>
                                <a:pt x="19934" y="13663"/>
                                <a:pt x="19937" y="13656"/>
                              </a:cubicBezTo>
                              <a:cubicBezTo>
                                <a:pt x="19972" y="13579"/>
                                <a:pt x="19953" y="13478"/>
                                <a:pt x="19893" y="13429"/>
                              </a:cubicBezTo>
                              <a:cubicBezTo>
                                <a:pt x="19833" y="13383"/>
                                <a:pt x="19754" y="13408"/>
                                <a:pt x="19716" y="13485"/>
                              </a:cubicBezTo>
                              <a:cubicBezTo>
                                <a:pt x="19681" y="13562"/>
                                <a:pt x="19700" y="13663"/>
                                <a:pt x="19760" y="13712"/>
                              </a:cubicBezTo>
                              <a:cubicBezTo>
                                <a:pt x="19803" y="13747"/>
                                <a:pt x="19858" y="13744"/>
                                <a:pt x="19896" y="13709"/>
                              </a:cubicBezTo>
                              <a:cubicBezTo>
                                <a:pt x="20038" y="13881"/>
                                <a:pt x="20447" y="13919"/>
                                <a:pt x="20504" y="13923"/>
                              </a:cubicBezTo>
                              <a:cubicBezTo>
                                <a:pt x="20608" y="14028"/>
                                <a:pt x="20706" y="14115"/>
                                <a:pt x="20766" y="14164"/>
                              </a:cubicBezTo>
                              <a:cubicBezTo>
                                <a:pt x="20632" y="14161"/>
                                <a:pt x="20496" y="14171"/>
                                <a:pt x="20360" y="14206"/>
                              </a:cubicBezTo>
                              <a:cubicBezTo>
                                <a:pt x="20316" y="14150"/>
                                <a:pt x="20065" y="13856"/>
                                <a:pt x="19822" y="13937"/>
                              </a:cubicBezTo>
                              <a:cubicBezTo>
                                <a:pt x="19822" y="13933"/>
                                <a:pt x="19822" y="13930"/>
                                <a:pt x="19822" y="13926"/>
                              </a:cubicBezTo>
                              <a:cubicBezTo>
                                <a:pt x="19803" y="13839"/>
                                <a:pt x="19733" y="13786"/>
                                <a:pt x="19664" y="13810"/>
                              </a:cubicBezTo>
                              <a:cubicBezTo>
                                <a:pt x="19596" y="13835"/>
                                <a:pt x="19555" y="13926"/>
                                <a:pt x="19574" y="14014"/>
                              </a:cubicBezTo>
                              <a:cubicBezTo>
                                <a:pt x="19593" y="14101"/>
                                <a:pt x="19664" y="14154"/>
                                <a:pt x="19733" y="14129"/>
                              </a:cubicBezTo>
                              <a:cubicBezTo>
                                <a:pt x="19787" y="14112"/>
                                <a:pt x="19822" y="14052"/>
                                <a:pt x="19825" y="13986"/>
                              </a:cubicBezTo>
                              <a:cubicBezTo>
                                <a:pt x="20027" y="13916"/>
                                <a:pt x="20245" y="14136"/>
                                <a:pt x="20316" y="14220"/>
                              </a:cubicBezTo>
                              <a:cubicBezTo>
                                <a:pt x="20204" y="14252"/>
                                <a:pt x="20090" y="14301"/>
                                <a:pt x="19983" y="14367"/>
                              </a:cubicBezTo>
                              <a:cubicBezTo>
                                <a:pt x="19978" y="14357"/>
                                <a:pt x="19972" y="14346"/>
                                <a:pt x="19967" y="14336"/>
                              </a:cubicBezTo>
                              <a:cubicBezTo>
                                <a:pt x="19918" y="14269"/>
                                <a:pt x="19839" y="14266"/>
                                <a:pt x="19787" y="14325"/>
                              </a:cubicBezTo>
                              <a:cubicBezTo>
                                <a:pt x="19735" y="14388"/>
                                <a:pt x="19733" y="14490"/>
                                <a:pt x="19779" y="14557"/>
                              </a:cubicBezTo>
                              <a:cubicBezTo>
                                <a:pt x="19828" y="14623"/>
                                <a:pt x="19907" y="14627"/>
                                <a:pt x="19959" y="14567"/>
                              </a:cubicBezTo>
                              <a:cubicBezTo>
                                <a:pt x="19994" y="14525"/>
                                <a:pt x="20005" y="14465"/>
                                <a:pt x="19997" y="14413"/>
                              </a:cubicBezTo>
                              <a:cubicBezTo>
                                <a:pt x="20120" y="14336"/>
                                <a:pt x="20245" y="14287"/>
                                <a:pt x="20373" y="14255"/>
                              </a:cubicBezTo>
                              <a:cubicBezTo>
                                <a:pt x="20373" y="14311"/>
                                <a:pt x="20349" y="14465"/>
                                <a:pt x="20120" y="14620"/>
                              </a:cubicBezTo>
                              <a:cubicBezTo>
                                <a:pt x="20079" y="14557"/>
                                <a:pt x="20005" y="14543"/>
                                <a:pt x="19951" y="14592"/>
                              </a:cubicBezTo>
                              <a:cubicBezTo>
                                <a:pt x="19893" y="14644"/>
                                <a:pt x="19877" y="14746"/>
                                <a:pt x="19918" y="14819"/>
                              </a:cubicBezTo>
                              <a:cubicBezTo>
                                <a:pt x="19959" y="14893"/>
                                <a:pt x="20038" y="14914"/>
                                <a:pt x="20095" y="14861"/>
                              </a:cubicBezTo>
                              <a:cubicBezTo>
                                <a:pt x="20147" y="14816"/>
                                <a:pt x="20163" y="14728"/>
                                <a:pt x="20139" y="14658"/>
                              </a:cubicBezTo>
                              <a:cubicBezTo>
                                <a:pt x="20270" y="14571"/>
                                <a:pt x="20338" y="14483"/>
                                <a:pt x="20373" y="14406"/>
                              </a:cubicBezTo>
                              <a:cubicBezTo>
                                <a:pt x="20406" y="14336"/>
                                <a:pt x="20411" y="14276"/>
                                <a:pt x="20409" y="14245"/>
                              </a:cubicBezTo>
                              <a:cubicBezTo>
                                <a:pt x="20599" y="14203"/>
                                <a:pt x="20790" y="14206"/>
                                <a:pt x="20976" y="14234"/>
                              </a:cubicBezTo>
                              <a:cubicBezTo>
                                <a:pt x="20899" y="14294"/>
                                <a:pt x="20749" y="14430"/>
                                <a:pt x="20597" y="14648"/>
                              </a:cubicBezTo>
                              <a:cubicBezTo>
                                <a:pt x="20542" y="14648"/>
                                <a:pt x="20229" y="14665"/>
                                <a:pt x="20038" y="15047"/>
                              </a:cubicBezTo>
                              <a:cubicBezTo>
                                <a:pt x="19978" y="15008"/>
                                <a:pt x="19902" y="15036"/>
                                <a:pt x="19869" y="15113"/>
                              </a:cubicBezTo>
                              <a:cubicBezTo>
                                <a:pt x="19833" y="15194"/>
                                <a:pt x="19855" y="15292"/>
                                <a:pt x="19918" y="15338"/>
                              </a:cubicBezTo>
                              <a:cubicBezTo>
                                <a:pt x="19981" y="15383"/>
                                <a:pt x="20057" y="15355"/>
                                <a:pt x="20092" y="15275"/>
                              </a:cubicBezTo>
                              <a:cubicBezTo>
                                <a:pt x="20122" y="15208"/>
                                <a:pt x="20111" y="15124"/>
                                <a:pt x="20068" y="15075"/>
                              </a:cubicBezTo>
                              <a:cubicBezTo>
                                <a:pt x="20223" y="14763"/>
                                <a:pt x="20469" y="14707"/>
                                <a:pt x="20561" y="14700"/>
                              </a:cubicBezTo>
                              <a:cubicBezTo>
                                <a:pt x="20463" y="14844"/>
                                <a:pt x="20368" y="15022"/>
                                <a:pt x="20289" y="15240"/>
                              </a:cubicBezTo>
                              <a:cubicBezTo>
                                <a:pt x="20289" y="15240"/>
                                <a:pt x="20286" y="15240"/>
                                <a:pt x="20286" y="15236"/>
                              </a:cubicBezTo>
                              <a:cubicBezTo>
                                <a:pt x="20221" y="15204"/>
                                <a:pt x="20147" y="15243"/>
                                <a:pt x="20120" y="15331"/>
                              </a:cubicBezTo>
                              <a:cubicBezTo>
                                <a:pt x="20092" y="15415"/>
                                <a:pt x="20125" y="15509"/>
                                <a:pt x="20193" y="15544"/>
                              </a:cubicBezTo>
                              <a:cubicBezTo>
                                <a:pt x="20259" y="15576"/>
                                <a:pt x="20332" y="15537"/>
                                <a:pt x="20360" y="15450"/>
                              </a:cubicBezTo>
                              <a:cubicBezTo>
                                <a:pt x="20381" y="15383"/>
                                <a:pt x="20362" y="15306"/>
                                <a:pt x="20321" y="15264"/>
                              </a:cubicBezTo>
                              <a:cubicBezTo>
                                <a:pt x="20395" y="15061"/>
                                <a:pt x="20485" y="14889"/>
                                <a:pt x="20578" y="14749"/>
                              </a:cubicBezTo>
                              <a:cubicBezTo>
                                <a:pt x="20613" y="14830"/>
                                <a:pt x="20733" y="15127"/>
                                <a:pt x="20654" y="15397"/>
                              </a:cubicBezTo>
                              <a:cubicBezTo>
                                <a:pt x="20651" y="15394"/>
                                <a:pt x="20646" y="15394"/>
                                <a:pt x="20643" y="15390"/>
                              </a:cubicBezTo>
                              <a:cubicBezTo>
                                <a:pt x="20575" y="15369"/>
                                <a:pt x="20504" y="15422"/>
                                <a:pt x="20488" y="15509"/>
                              </a:cubicBezTo>
                              <a:cubicBezTo>
                                <a:pt x="20488" y="15509"/>
                                <a:pt x="20488" y="15509"/>
                                <a:pt x="20488" y="15513"/>
                              </a:cubicBezTo>
                              <a:cubicBezTo>
                                <a:pt x="20436" y="15541"/>
                                <a:pt x="20384" y="15579"/>
                                <a:pt x="20332" y="15632"/>
                              </a:cubicBezTo>
                              <a:cubicBezTo>
                                <a:pt x="20332" y="15632"/>
                                <a:pt x="20539" y="15894"/>
                                <a:pt x="20891" y="15789"/>
                              </a:cubicBezTo>
                              <a:cubicBezTo>
                                <a:pt x="20728" y="15901"/>
                                <a:pt x="20561" y="16024"/>
                                <a:pt x="20398" y="16150"/>
                              </a:cubicBezTo>
                              <a:cubicBezTo>
                                <a:pt x="20305" y="16073"/>
                                <a:pt x="19940" y="15803"/>
                                <a:pt x="19604" y="16245"/>
                              </a:cubicBezTo>
                              <a:cubicBezTo>
                                <a:pt x="19604" y="16245"/>
                                <a:pt x="19643" y="16283"/>
                                <a:pt x="19713" y="16318"/>
                              </a:cubicBezTo>
                              <a:cubicBezTo>
                                <a:pt x="19689" y="16339"/>
                                <a:pt x="19561" y="16455"/>
                                <a:pt x="19435" y="16648"/>
                              </a:cubicBezTo>
                              <a:cubicBezTo>
                                <a:pt x="19384" y="16637"/>
                                <a:pt x="19326" y="16637"/>
                                <a:pt x="19269" y="16648"/>
                              </a:cubicBezTo>
                              <a:cubicBezTo>
                                <a:pt x="19258" y="16539"/>
                                <a:pt x="19242" y="16469"/>
                                <a:pt x="19242" y="16469"/>
                              </a:cubicBezTo>
                              <a:cubicBezTo>
                                <a:pt x="19242" y="16469"/>
                                <a:pt x="19201" y="16553"/>
                                <a:pt x="19163" y="16686"/>
                              </a:cubicBezTo>
                              <a:cubicBezTo>
                                <a:pt x="19146" y="16693"/>
                                <a:pt x="19133" y="16704"/>
                                <a:pt x="19116" y="16714"/>
                              </a:cubicBezTo>
                              <a:cubicBezTo>
                                <a:pt x="19043" y="16374"/>
                                <a:pt x="18901" y="16133"/>
                                <a:pt x="18901" y="16133"/>
                              </a:cubicBezTo>
                              <a:cubicBezTo>
                                <a:pt x="18901" y="16133"/>
                                <a:pt x="18844" y="16472"/>
                                <a:pt x="18912" y="16854"/>
                              </a:cubicBezTo>
                              <a:cubicBezTo>
                                <a:pt x="18920" y="16903"/>
                                <a:pt x="18931" y="16949"/>
                                <a:pt x="18942" y="16991"/>
                              </a:cubicBezTo>
                              <a:cubicBezTo>
                                <a:pt x="18808" y="16784"/>
                                <a:pt x="18647" y="16676"/>
                                <a:pt x="18647" y="16676"/>
                              </a:cubicBezTo>
                              <a:cubicBezTo>
                                <a:pt x="18647" y="16676"/>
                                <a:pt x="18677" y="16833"/>
                                <a:pt x="18757" y="17012"/>
                              </a:cubicBezTo>
                              <a:cubicBezTo>
                                <a:pt x="18754" y="17008"/>
                                <a:pt x="18751" y="17005"/>
                                <a:pt x="18746" y="17001"/>
                              </a:cubicBezTo>
                              <a:cubicBezTo>
                                <a:pt x="18489" y="16791"/>
                                <a:pt x="18219" y="16746"/>
                                <a:pt x="18219" y="16746"/>
                              </a:cubicBezTo>
                              <a:cubicBezTo>
                                <a:pt x="18219" y="16746"/>
                                <a:pt x="18367" y="17036"/>
                                <a:pt x="18623" y="17246"/>
                              </a:cubicBezTo>
                              <a:cubicBezTo>
                                <a:pt x="18656" y="17271"/>
                                <a:pt x="18688" y="17295"/>
                                <a:pt x="18718" y="17317"/>
                              </a:cubicBezTo>
                              <a:cubicBezTo>
                                <a:pt x="18508" y="17292"/>
                                <a:pt x="18337" y="17362"/>
                                <a:pt x="18337" y="17362"/>
                              </a:cubicBezTo>
                              <a:cubicBezTo>
                                <a:pt x="18337" y="17362"/>
                                <a:pt x="18443" y="17446"/>
                                <a:pt x="18598" y="17502"/>
                              </a:cubicBezTo>
                              <a:cubicBezTo>
                                <a:pt x="18596" y="17502"/>
                                <a:pt x="18590" y="17506"/>
                                <a:pt x="18587" y="17506"/>
                              </a:cubicBezTo>
                              <a:cubicBezTo>
                                <a:pt x="18290" y="17590"/>
                                <a:pt x="18075" y="17803"/>
                                <a:pt x="18075" y="17803"/>
                              </a:cubicBezTo>
                              <a:cubicBezTo>
                                <a:pt x="18075" y="17803"/>
                                <a:pt x="18339" y="17877"/>
                                <a:pt x="18637" y="17789"/>
                              </a:cubicBezTo>
                              <a:cubicBezTo>
                                <a:pt x="18675" y="17779"/>
                                <a:pt x="18710" y="17765"/>
                                <a:pt x="18743" y="17751"/>
                              </a:cubicBezTo>
                              <a:cubicBezTo>
                                <a:pt x="18582" y="17922"/>
                                <a:pt x="18498" y="18129"/>
                                <a:pt x="18498" y="18129"/>
                              </a:cubicBezTo>
                              <a:cubicBezTo>
                                <a:pt x="18498" y="18129"/>
                                <a:pt x="18620" y="18091"/>
                                <a:pt x="18759" y="17989"/>
                              </a:cubicBezTo>
                              <a:cubicBezTo>
                                <a:pt x="18757" y="17992"/>
                                <a:pt x="18754" y="17996"/>
                                <a:pt x="18751" y="18003"/>
                              </a:cubicBezTo>
                              <a:cubicBezTo>
                                <a:pt x="18587" y="18332"/>
                                <a:pt x="18552" y="18679"/>
                                <a:pt x="18552" y="18679"/>
                              </a:cubicBezTo>
                              <a:cubicBezTo>
                                <a:pt x="18552" y="18679"/>
                                <a:pt x="18778" y="18490"/>
                                <a:pt x="18942" y="18161"/>
                              </a:cubicBezTo>
                              <a:cubicBezTo>
                                <a:pt x="18961" y="18119"/>
                                <a:pt x="18980" y="18077"/>
                                <a:pt x="18996" y="18038"/>
                              </a:cubicBezTo>
                              <a:cubicBezTo>
                                <a:pt x="18977" y="18304"/>
                                <a:pt x="19032" y="18528"/>
                                <a:pt x="19032" y="18528"/>
                              </a:cubicBezTo>
                              <a:cubicBezTo>
                                <a:pt x="19032" y="18528"/>
                                <a:pt x="19097" y="18392"/>
                                <a:pt x="19141" y="18192"/>
                              </a:cubicBezTo>
                              <a:cubicBezTo>
                                <a:pt x="19141" y="18196"/>
                                <a:pt x="19144" y="18203"/>
                                <a:pt x="19144" y="18206"/>
                              </a:cubicBezTo>
                              <a:cubicBezTo>
                                <a:pt x="19209" y="18588"/>
                                <a:pt x="19375" y="18865"/>
                                <a:pt x="19375" y="18865"/>
                              </a:cubicBezTo>
                              <a:cubicBezTo>
                                <a:pt x="19375" y="18865"/>
                                <a:pt x="19433" y="18525"/>
                                <a:pt x="19364" y="18143"/>
                              </a:cubicBezTo>
                              <a:cubicBezTo>
                                <a:pt x="19356" y="18094"/>
                                <a:pt x="19345" y="18049"/>
                                <a:pt x="19334" y="18006"/>
                              </a:cubicBezTo>
                              <a:cubicBezTo>
                                <a:pt x="19468" y="18213"/>
                                <a:pt x="19629" y="18322"/>
                                <a:pt x="19629" y="18322"/>
                              </a:cubicBezTo>
                              <a:cubicBezTo>
                                <a:pt x="19629" y="18322"/>
                                <a:pt x="19602" y="18164"/>
                                <a:pt x="19520" y="17985"/>
                              </a:cubicBezTo>
                              <a:cubicBezTo>
                                <a:pt x="19523" y="17989"/>
                                <a:pt x="19525" y="17992"/>
                                <a:pt x="19531" y="17996"/>
                              </a:cubicBezTo>
                              <a:cubicBezTo>
                                <a:pt x="19787" y="18206"/>
                                <a:pt x="20057" y="18252"/>
                                <a:pt x="20057" y="18252"/>
                              </a:cubicBezTo>
                              <a:cubicBezTo>
                                <a:pt x="20057" y="18252"/>
                                <a:pt x="19910" y="17961"/>
                                <a:pt x="19653" y="17751"/>
                              </a:cubicBezTo>
                              <a:cubicBezTo>
                                <a:pt x="19621" y="17726"/>
                                <a:pt x="19588" y="17702"/>
                                <a:pt x="19558" y="17681"/>
                              </a:cubicBezTo>
                              <a:cubicBezTo>
                                <a:pt x="19765" y="17705"/>
                                <a:pt x="19940" y="17635"/>
                                <a:pt x="19940" y="17635"/>
                              </a:cubicBezTo>
                              <a:cubicBezTo>
                                <a:pt x="19940" y="17635"/>
                                <a:pt x="19833" y="17551"/>
                                <a:pt x="19678" y="17495"/>
                              </a:cubicBezTo>
                              <a:cubicBezTo>
                                <a:pt x="19681" y="17495"/>
                                <a:pt x="19686" y="17492"/>
                                <a:pt x="19689" y="17492"/>
                              </a:cubicBezTo>
                              <a:cubicBezTo>
                                <a:pt x="19986" y="17408"/>
                                <a:pt x="20201" y="17194"/>
                                <a:pt x="20201" y="17194"/>
                              </a:cubicBezTo>
                              <a:cubicBezTo>
                                <a:pt x="20201" y="17194"/>
                                <a:pt x="20114" y="17169"/>
                                <a:pt x="19983" y="17166"/>
                              </a:cubicBezTo>
                              <a:cubicBezTo>
                                <a:pt x="20068" y="17029"/>
                                <a:pt x="20144" y="16816"/>
                                <a:pt x="20128" y="16490"/>
                              </a:cubicBezTo>
                              <a:cubicBezTo>
                                <a:pt x="20226" y="16406"/>
                                <a:pt x="20327" y="16322"/>
                                <a:pt x="20428" y="16241"/>
                              </a:cubicBezTo>
                              <a:cubicBezTo>
                                <a:pt x="20351" y="16371"/>
                                <a:pt x="20302" y="16549"/>
                                <a:pt x="20330" y="16795"/>
                              </a:cubicBezTo>
                              <a:cubicBezTo>
                                <a:pt x="20330" y="16795"/>
                                <a:pt x="20719" y="16658"/>
                                <a:pt x="20766" y="15986"/>
                              </a:cubicBezTo>
                              <a:cubicBezTo>
                                <a:pt x="20918" y="15877"/>
                                <a:pt x="21068" y="15775"/>
                                <a:pt x="21218" y="15681"/>
                              </a:cubicBezTo>
                              <a:cubicBezTo>
                                <a:pt x="21107" y="15828"/>
                                <a:pt x="21011" y="16059"/>
                                <a:pt x="21077" y="16402"/>
                              </a:cubicBezTo>
                              <a:cubicBezTo>
                                <a:pt x="21077" y="16402"/>
                                <a:pt x="21458" y="16213"/>
                                <a:pt x="21458" y="15530"/>
                              </a:cubicBezTo>
                              <a:cubicBezTo>
                                <a:pt x="21505" y="15502"/>
                                <a:pt x="21548" y="15478"/>
                                <a:pt x="21592" y="15450"/>
                              </a:cubicBezTo>
                              <a:lnTo>
                                <a:pt x="21592" y="15061"/>
                              </a:lnTo>
                              <a:cubicBezTo>
                                <a:pt x="21442" y="15005"/>
                                <a:pt x="21243" y="15001"/>
                                <a:pt x="21044" y="15233"/>
                              </a:cubicBezTo>
                              <a:cubicBezTo>
                                <a:pt x="21044" y="15233"/>
                                <a:pt x="21246" y="15453"/>
                                <a:pt x="21565" y="15366"/>
                              </a:cubicBezTo>
                              <a:cubicBezTo>
                                <a:pt x="21409" y="15457"/>
                                <a:pt x="21248" y="15555"/>
                                <a:pt x="21082" y="15663"/>
                              </a:cubicBezTo>
                              <a:cubicBezTo>
                                <a:pt x="21030" y="15607"/>
                                <a:pt x="20897" y="15478"/>
                                <a:pt x="20722" y="15464"/>
                              </a:cubicBezTo>
                              <a:cubicBezTo>
                                <a:pt x="20714" y="15446"/>
                                <a:pt x="20703" y="15432"/>
                                <a:pt x="20689" y="15418"/>
                              </a:cubicBezTo>
                              <a:cubicBezTo>
                                <a:pt x="20785" y="15110"/>
                                <a:pt x="20635" y="14770"/>
                                <a:pt x="20605" y="14711"/>
                              </a:cubicBezTo>
                              <a:cubicBezTo>
                                <a:pt x="20801" y="14423"/>
                                <a:pt x="20995" y="14276"/>
                                <a:pt x="21036" y="14248"/>
                              </a:cubicBezTo>
                              <a:cubicBezTo>
                                <a:pt x="21052" y="14252"/>
                                <a:pt x="21068" y="14255"/>
                                <a:pt x="21085" y="14259"/>
                              </a:cubicBezTo>
                              <a:cubicBezTo>
                                <a:pt x="21071" y="14283"/>
                                <a:pt x="21060" y="14308"/>
                                <a:pt x="21052" y="14325"/>
                              </a:cubicBezTo>
                              <a:cubicBezTo>
                                <a:pt x="20978" y="14472"/>
                                <a:pt x="20938" y="14532"/>
                                <a:pt x="20938" y="14532"/>
                              </a:cubicBezTo>
                              <a:cubicBezTo>
                                <a:pt x="20938" y="14532"/>
                                <a:pt x="20938" y="14532"/>
                                <a:pt x="21077" y="14493"/>
                              </a:cubicBezTo>
                              <a:cubicBezTo>
                                <a:pt x="21210" y="14462"/>
                                <a:pt x="21319" y="14413"/>
                                <a:pt x="21412" y="14350"/>
                              </a:cubicBezTo>
                              <a:cubicBezTo>
                                <a:pt x="21475" y="14371"/>
                                <a:pt x="21532" y="14395"/>
                                <a:pt x="21589" y="14420"/>
                              </a:cubicBezTo>
                              <a:lnTo>
                                <a:pt x="21589" y="14367"/>
                              </a:lnTo>
                              <a:cubicBezTo>
                                <a:pt x="21548" y="14350"/>
                                <a:pt x="21505" y="14332"/>
                                <a:pt x="21461" y="14315"/>
                              </a:cubicBezTo>
                              <a:cubicBezTo>
                                <a:pt x="21510" y="14276"/>
                                <a:pt x="21554" y="14238"/>
                                <a:pt x="21589" y="14196"/>
                              </a:cubicBezTo>
                              <a:lnTo>
                                <a:pt x="21589" y="13747"/>
                              </a:lnTo>
                              <a:cubicBezTo>
                                <a:pt x="21368" y="13807"/>
                                <a:pt x="21199" y="14052"/>
                                <a:pt x="21109" y="14213"/>
                              </a:cubicBezTo>
                              <a:cubicBezTo>
                                <a:pt x="21022" y="14196"/>
                                <a:pt x="20932" y="14182"/>
                                <a:pt x="20839" y="14175"/>
                              </a:cubicBezTo>
                              <a:cubicBezTo>
                                <a:pt x="20741" y="14094"/>
                                <a:pt x="20580" y="13951"/>
                                <a:pt x="20436" y="13793"/>
                              </a:cubicBezTo>
                              <a:cubicBezTo>
                                <a:pt x="20463" y="13758"/>
                                <a:pt x="20523" y="13674"/>
                                <a:pt x="20572" y="13576"/>
                              </a:cubicBezTo>
                              <a:cubicBezTo>
                                <a:pt x="20594" y="13530"/>
                                <a:pt x="20613" y="13481"/>
                                <a:pt x="20624" y="13432"/>
                              </a:cubicBezTo>
                              <a:cubicBezTo>
                                <a:pt x="21090" y="13583"/>
                                <a:pt x="21382" y="13327"/>
                                <a:pt x="21472" y="13233"/>
                              </a:cubicBezTo>
                              <a:cubicBezTo>
                                <a:pt x="21510" y="13229"/>
                                <a:pt x="21554" y="13236"/>
                                <a:pt x="21592" y="13247"/>
                              </a:cubicBezTo>
                              <a:lnTo>
                                <a:pt x="21592" y="13201"/>
                              </a:lnTo>
                              <a:cubicBezTo>
                                <a:pt x="21562" y="13194"/>
                                <a:pt x="21526" y="13187"/>
                                <a:pt x="21494" y="13187"/>
                              </a:cubicBezTo>
                              <a:cubicBezTo>
                                <a:pt x="21229" y="12861"/>
                                <a:pt x="20848" y="13071"/>
                                <a:pt x="20676" y="13191"/>
                              </a:cubicBezTo>
                              <a:close/>
                              <a:moveTo>
                                <a:pt x="19563" y="16900"/>
                              </a:moveTo>
                              <a:cubicBezTo>
                                <a:pt x="19583" y="16889"/>
                                <a:pt x="19602" y="16875"/>
                                <a:pt x="19621" y="16858"/>
                              </a:cubicBezTo>
                              <a:cubicBezTo>
                                <a:pt x="19593" y="16886"/>
                                <a:pt x="19566" y="16917"/>
                                <a:pt x="19542" y="16945"/>
                              </a:cubicBezTo>
                              <a:cubicBezTo>
                                <a:pt x="19550" y="16931"/>
                                <a:pt x="19555" y="16914"/>
                                <a:pt x="19563" y="16900"/>
                              </a:cubicBezTo>
                              <a:close/>
                              <a:moveTo>
                                <a:pt x="19779" y="17162"/>
                              </a:moveTo>
                              <a:cubicBezTo>
                                <a:pt x="19735" y="17169"/>
                                <a:pt x="19689" y="17176"/>
                                <a:pt x="19643" y="17190"/>
                              </a:cubicBezTo>
                              <a:cubicBezTo>
                                <a:pt x="19604" y="17201"/>
                                <a:pt x="19569" y="17215"/>
                                <a:pt x="19536" y="17229"/>
                              </a:cubicBezTo>
                              <a:cubicBezTo>
                                <a:pt x="19697" y="17057"/>
                                <a:pt x="19782" y="16851"/>
                                <a:pt x="19782" y="16851"/>
                              </a:cubicBezTo>
                              <a:cubicBezTo>
                                <a:pt x="19782" y="16851"/>
                                <a:pt x="19754" y="16858"/>
                                <a:pt x="19711" y="16879"/>
                              </a:cubicBezTo>
                              <a:cubicBezTo>
                                <a:pt x="19765" y="16819"/>
                                <a:pt x="19822" y="16763"/>
                                <a:pt x="19882" y="16707"/>
                              </a:cubicBezTo>
                              <a:cubicBezTo>
                                <a:pt x="19817" y="16819"/>
                                <a:pt x="19768" y="16970"/>
                                <a:pt x="19779" y="17162"/>
                              </a:cubicBezTo>
                              <a:close/>
                              <a:moveTo>
                                <a:pt x="19711" y="16763"/>
                              </a:moveTo>
                              <a:cubicBezTo>
                                <a:pt x="19697" y="16753"/>
                                <a:pt x="19670" y="16732"/>
                                <a:pt x="19634" y="16711"/>
                              </a:cubicBezTo>
                              <a:cubicBezTo>
                                <a:pt x="19700" y="16507"/>
                                <a:pt x="19722" y="16339"/>
                                <a:pt x="19727" y="16308"/>
                              </a:cubicBezTo>
                              <a:cubicBezTo>
                                <a:pt x="19831" y="16357"/>
                                <a:pt x="19997" y="16399"/>
                                <a:pt x="20201" y="16308"/>
                              </a:cubicBezTo>
                              <a:cubicBezTo>
                                <a:pt x="20030" y="16455"/>
                                <a:pt x="19866" y="16605"/>
                                <a:pt x="19711" y="16763"/>
                              </a:cubicBezTo>
                              <a:close/>
                              <a:moveTo>
                                <a:pt x="9035" y="6981"/>
                              </a:moveTo>
                              <a:cubicBezTo>
                                <a:pt x="8934" y="6981"/>
                                <a:pt x="8934" y="7184"/>
                                <a:pt x="9035" y="7184"/>
                              </a:cubicBezTo>
                              <a:cubicBezTo>
                                <a:pt x="9136" y="7180"/>
                                <a:pt x="9136" y="6981"/>
                                <a:pt x="9035" y="6981"/>
                              </a:cubicBezTo>
                              <a:close/>
                              <a:moveTo>
                                <a:pt x="10332" y="9184"/>
                              </a:moveTo>
                              <a:cubicBezTo>
                                <a:pt x="10232" y="9184"/>
                                <a:pt x="10232" y="9387"/>
                                <a:pt x="10332" y="9387"/>
                              </a:cubicBezTo>
                              <a:cubicBezTo>
                                <a:pt x="10433" y="9387"/>
                                <a:pt x="10433" y="9184"/>
                                <a:pt x="10332" y="9184"/>
                              </a:cubicBezTo>
                              <a:close/>
                              <a:moveTo>
                                <a:pt x="20422" y="11916"/>
                              </a:moveTo>
                              <a:cubicBezTo>
                                <a:pt x="20321" y="11916"/>
                                <a:pt x="20321" y="12119"/>
                                <a:pt x="20422" y="12119"/>
                              </a:cubicBezTo>
                              <a:cubicBezTo>
                                <a:pt x="20523" y="12115"/>
                                <a:pt x="20526" y="11916"/>
                                <a:pt x="20422" y="11916"/>
                              </a:cubicBezTo>
                              <a:close/>
                              <a:moveTo>
                                <a:pt x="21366" y="12234"/>
                              </a:moveTo>
                              <a:cubicBezTo>
                                <a:pt x="21295" y="11930"/>
                                <a:pt x="21256" y="11663"/>
                                <a:pt x="21237" y="11509"/>
                              </a:cubicBezTo>
                              <a:cubicBezTo>
                                <a:pt x="21265" y="11450"/>
                                <a:pt x="21466" y="10952"/>
                                <a:pt x="21164" y="10304"/>
                              </a:cubicBezTo>
                              <a:cubicBezTo>
                                <a:pt x="21093" y="10147"/>
                                <a:pt x="21093" y="10147"/>
                                <a:pt x="21093" y="10147"/>
                              </a:cubicBezTo>
                              <a:cubicBezTo>
                                <a:pt x="21093" y="10147"/>
                                <a:pt x="21085" y="10224"/>
                                <a:pt x="21047" y="10392"/>
                              </a:cubicBezTo>
                              <a:cubicBezTo>
                                <a:pt x="21011" y="10557"/>
                                <a:pt x="20878" y="11184"/>
                                <a:pt x="21199" y="11488"/>
                              </a:cubicBezTo>
                              <a:cubicBezTo>
                                <a:pt x="21210" y="11590"/>
                                <a:pt x="21235" y="11755"/>
                                <a:pt x="21270" y="11951"/>
                              </a:cubicBezTo>
                              <a:cubicBezTo>
                                <a:pt x="21243" y="11923"/>
                                <a:pt x="21202" y="11888"/>
                                <a:pt x="21153" y="11856"/>
                              </a:cubicBezTo>
                              <a:cubicBezTo>
                                <a:pt x="21014" y="11355"/>
                                <a:pt x="20493" y="11362"/>
                                <a:pt x="20360" y="11366"/>
                              </a:cubicBezTo>
                              <a:cubicBezTo>
                                <a:pt x="20223" y="11369"/>
                                <a:pt x="20163" y="11362"/>
                                <a:pt x="20163" y="11362"/>
                              </a:cubicBezTo>
                              <a:cubicBezTo>
                                <a:pt x="20163" y="11362"/>
                                <a:pt x="20163" y="11362"/>
                                <a:pt x="20267" y="11488"/>
                              </a:cubicBezTo>
                              <a:cubicBezTo>
                                <a:pt x="20640" y="11979"/>
                                <a:pt x="21025" y="11919"/>
                                <a:pt x="21134" y="11891"/>
                              </a:cubicBezTo>
                              <a:cubicBezTo>
                                <a:pt x="21210" y="11940"/>
                                <a:pt x="21273" y="12007"/>
                                <a:pt x="21286" y="12021"/>
                              </a:cubicBezTo>
                              <a:cubicBezTo>
                                <a:pt x="21303" y="12108"/>
                                <a:pt x="21325" y="12203"/>
                                <a:pt x="21346" y="12301"/>
                              </a:cubicBezTo>
                              <a:cubicBezTo>
                                <a:pt x="21346" y="12308"/>
                                <a:pt x="21346" y="12311"/>
                                <a:pt x="21349" y="12315"/>
                              </a:cubicBezTo>
                              <a:cubicBezTo>
                                <a:pt x="21371" y="12399"/>
                                <a:pt x="21393" y="12487"/>
                                <a:pt x="21417" y="12578"/>
                              </a:cubicBezTo>
                              <a:cubicBezTo>
                                <a:pt x="21376" y="12550"/>
                                <a:pt x="21311" y="12508"/>
                                <a:pt x="21243" y="12494"/>
                              </a:cubicBezTo>
                              <a:cubicBezTo>
                                <a:pt x="20976" y="12091"/>
                                <a:pt x="20493" y="12332"/>
                                <a:pt x="20368" y="12395"/>
                              </a:cubicBezTo>
                              <a:cubicBezTo>
                                <a:pt x="20240" y="12462"/>
                                <a:pt x="20182" y="12480"/>
                                <a:pt x="20182" y="12480"/>
                              </a:cubicBezTo>
                              <a:cubicBezTo>
                                <a:pt x="20182" y="12480"/>
                                <a:pt x="20182" y="12480"/>
                                <a:pt x="20313" y="12553"/>
                              </a:cubicBezTo>
                              <a:cubicBezTo>
                                <a:pt x="20804" y="12847"/>
                                <a:pt x="21150" y="12609"/>
                                <a:pt x="21237" y="12536"/>
                              </a:cubicBezTo>
                              <a:cubicBezTo>
                                <a:pt x="21327" y="12557"/>
                                <a:pt x="21420" y="12627"/>
                                <a:pt x="21436" y="12641"/>
                              </a:cubicBezTo>
                              <a:cubicBezTo>
                                <a:pt x="21483" y="12788"/>
                                <a:pt x="21535" y="12938"/>
                                <a:pt x="21595" y="13082"/>
                              </a:cubicBezTo>
                              <a:lnTo>
                                <a:pt x="21595" y="12903"/>
                              </a:lnTo>
                              <a:cubicBezTo>
                                <a:pt x="21589" y="12924"/>
                                <a:pt x="21586" y="12945"/>
                                <a:pt x="21584" y="12963"/>
                              </a:cubicBezTo>
                              <a:cubicBezTo>
                                <a:pt x="21499" y="12746"/>
                                <a:pt x="21431" y="12518"/>
                                <a:pt x="21379" y="12304"/>
                              </a:cubicBezTo>
                              <a:cubicBezTo>
                                <a:pt x="21387" y="12276"/>
                                <a:pt x="21426" y="12171"/>
                                <a:pt x="21499" y="12059"/>
                              </a:cubicBezTo>
                              <a:cubicBezTo>
                                <a:pt x="21521" y="12063"/>
                                <a:pt x="21554" y="12063"/>
                                <a:pt x="21595" y="12063"/>
                              </a:cubicBezTo>
                              <a:lnTo>
                                <a:pt x="21595" y="11744"/>
                              </a:lnTo>
                              <a:cubicBezTo>
                                <a:pt x="21543" y="11818"/>
                                <a:pt x="21502" y="11909"/>
                                <a:pt x="21480" y="12021"/>
                              </a:cubicBezTo>
                              <a:cubicBezTo>
                                <a:pt x="21423" y="12098"/>
                                <a:pt x="21385" y="12182"/>
                                <a:pt x="21366" y="12234"/>
                              </a:cubicBezTo>
                              <a:close/>
                              <a:moveTo>
                                <a:pt x="21142" y="8735"/>
                              </a:moveTo>
                              <a:cubicBezTo>
                                <a:pt x="21041" y="8735"/>
                                <a:pt x="21041" y="8938"/>
                                <a:pt x="21142" y="8938"/>
                              </a:cubicBezTo>
                              <a:cubicBezTo>
                                <a:pt x="21243" y="8938"/>
                                <a:pt x="21243" y="8735"/>
                                <a:pt x="21142" y="8735"/>
                              </a:cubicBezTo>
                              <a:close/>
                              <a:moveTo>
                                <a:pt x="8762" y="7086"/>
                              </a:moveTo>
                              <a:cubicBezTo>
                                <a:pt x="8661" y="7086"/>
                                <a:pt x="8661" y="7289"/>
                                <a:pt x="8762" y="7289"/>
                              </a:cubicBezTo>
                              <a:cubicBezTo>
                                <a:pt x="8863" y="7289"/>
                                <a:pt x="8863" y="7086"/>
                                <a:pt x="8762" y="7086"/>
                              </a:cubicBezTo>
                              <a:close/>
                              <a:moveTo>
                                <a:pt x="21017" y="14837"/>
                              </a:moveTo>
                              <a:cubicBezTo>
                                <a:pt x="20916" y="14837"/>
                                <a:pt x="20916" y="15040"/>
                                <a:pt x="21017" y="15040"/>
                              </a:cubicBezTo>
                              <a:cubicBezTo>
                                <a:pt x="21117" y="15040"/>
                                <a:pt x="21117" y="14837"/>
                                <a:pt x="21017" y="14837"/>
                              </a:cubicBezTo>
                              <a:close/>
                              <a:moveTo>
                                <a:pt x="13871" y="2634"/>
                              </a:moveTo>
                              <a:cubicBezTo>
                                <a:pt x="13972" y="2634"/>
                                <a:pt x="13972" y="2431"/>
                                <a:pt x="13871" y="2431"/>
                              </a:cubicBezTo>
                              <a:cubicBezTo>
                                <a:pt x="13770" y="2431"/>
                                <a:pt x="13770" y="2634"/>
                                <a:pt x="13871" y="2634"/>
                              </a:cubicBezTo>
                              <a:close/>
                              <a:moveTo>
                                <a:pt x="17726" y="12157"/>
                              </a:moveTo>
                              <a:cubicBezTo>
                                <a:pt x="17827" y="12157"/>
                                <a:pt x="17827" y="11954"/>
                                <a:pt x="17726" y="11954"/>
                              </a:cubicBezTo>
                              <a:cubicBezTo>
                                <a:pt x="17622" y="11958"/>
                                <a:pt x="17622" y="12157"/>
                                <a:pt x="17726" y="12157"/>
                              </a:cubicBezTo>
                              <a:close/>
                              <a:moveTo>
                                <a:pt x="17876" y="6609"/>
                              </a:moveTo>
                              <a:cubicBezTo>
                                <a:pt x="17775" y="6609"/>
                                <a:pt x="17775" y="6812"/>
                                <a:pt x="17876" y="6812"/>
                              </a:cubicBezTo>
                              <a:cubicBezTo>
                                <a:pt x="17977" y="6809"/>
                                <a:pt x="17977" y="6609"/>
                                <a:pt x="17876" y="6609"/>
                              </a:cubicBezTo>
                              <a:close/>
                              <a:moveTo>
                                <a:pt x="17432" y="4287"/>
                              </a:moveTo>
                              <a:cubicBezTo>
                                <a:pt x="17331" y="4287"/>
                                <a:pt x="17331" y="4490"/>
                                <a:pt x="17432" y="4490"/>
                              </a:cubicBezTo>
                              <a:cubicBezTo>
                                <a:pt x="17532" y="4490"/>
                                <a:pt x="17532" y="4287"/>
                                <a:pt x="17432" y="4287"/>
                              </a:cubicBezTo>
                              <a:close/>
                              <a:moveTo>
                                <a:pt x="17432" y="9415"/>
                              </a:moveTo>
                              <a:cubicBezTo>
                                <a:pt x="17532" y="9415"/>
                                <a:pt x="17532" y="9212"/>
                                <a:pt x="17432" y="9212"/>
                              </a:cubicBezTo>
                              <a:cubicBezTo>
                                <a:pt x="17331" y="9212"/>
                                <a:pt x="17331" y="9415"/>
                                <a:pt x="17432" y="9415"/>
                              </a:cubicBezTo>
                              <a:close/>
                              <a:moveTo>
                                <a:pt x="17579" y="4760"/>
                              </a:moveTo>
                              <a:cubicBezTo>
                                <a:pt x="17680" y="4760"/>
                                <a:pt x="17680" y="4557"/>
                                <a:pt x="17579" y="4557"/>
                              </a:cubicBezTo>
                              <a:cubicBezTo>
                                <a:pt x="17478" y="4557"/>
                                <a:pt x="17478" y="4760"/>
                                <a:pt x="17579" y="4760"/>
                              </a:cubicBezTo>
                              <a:close/>
                              <a:moveTo>
                                <a:pt x="13661" y="2137"/>
                              </a:moveTo>
                              <a:cubicBezTo>
                                <a:pt x="13560" y="2137"/>
                                <a:pt x="13560" y="2340"/>
                                <a:pt x="13661" y="2340"/>
                              </a:cubicBezTo>
                              <a:cubicBezTo>
                                <a:pt x="13762" y="2336"/>
                                <a:pt x="13762" y="2137"/>
                                <a:pt x="13661" y="2137"/>
                              </a:cubicBezTo>
                              <a:close/>
                              <a:moveTo>
                                <a:pt x="17494" y="8364"/>
                              </a:moveTo>
                              <a:cubicBezTo>
                                <a:pt x="17595" y="8364"/>
                                <a:pt x="17595" y="8161"/>
                                <a:pt x="17494" y="8161"/>
                              </a:cubicBezTo>
                              <a:cubicBezTo>
                                <a:pt x="17393" y="8164"/>
                                <a:pt x="17393" y="8364"/>
                                <a:pt x="17494" y="8364"/>
                              </a:cubicBezTo>
                              <a:close/>
                              <a:moveTo>
                                <a:pt x="16805" y="10448"/>
                              </a:moveTo>
                              <a:cubicBezTo>
                                <a:pt x="16704" y="10448"/>
                                <a:pt x="16704" y="10651"/>
                                <a:pt x="16805" y="10651"/>
                              </a:cubicBezTo>
                              <a:cubicBezTo>
                                <a:pt x="16905" y="10651"/>
                                <a:pt x="16905" y="10448"/>
                                <a:pt x="16805" y="10448"/>
                              </a:cubicBezTo>
                              <a:close/>
                              <a:moveTo>
                                <a:pt x="17243" y="8714"/>
                              </a:moveTo>
                              <a:cubicBezTo>
                                <a:pt x="17344" y="8714"/>
                                <a:pt x="17344" y="8511"/>
                                <a:pt x="17243" y="8511"/>
                              </a:cubicBezTo>
                              <a:cubicBezTo>
                                <a:pt x="17143" y="8511"/>
                                <a:pt x="17143" y="8714"/>
                                <a:pt x="17243" y="8714"/>
                              </a:cubicBezTo>
                              <a:close/>
                              <a:moveTo>
                                <a:pt x="17012" y="9079"/>
                              </a:moveTo>
                              <a:cubicBezTo>
                                <a:pt x="16911" y="9079"/>
                                <a:pt x="16911" y="9282"/>
                                <a:pt x="17012" y="9282"/>
                              </a:cubicBezTo>
                              <a:cubicBezTo>
                                <a:pt x="17113" y="9278"/>
                                <a:pt x="17113" y="9079"/>
                                <a:pt x="17012" y="9079"/>
                              </a:cubicBezTo>
                              <a:close/>
                              <a:moveTo>
                                <a:pt x="17137" y="12480"/>
                              </a:moveTo>
                              <a:cubicBezTo>
                                <a:pt x="17238" y="12480"/>
                                <a:pt x="17238" y="12276"/>
                                <a:pt x="17137" y="12276"/>
                              </a:cubicBezTo>
                              <a:cubicBezTo>
                                <a:pt x="17036" y="12280"/>
                                <a:pt x="17036" y="12480"/>
                                <a:pt x="17137" y="12480"/>
                              </a:cubicBezTo>
                              <a:close/>
                              <a:moveTo>
                                <a:pt x="17472" y="11793"/>
                              </a:moveTo>
                              <a:cubicBezTo>
                                <a:pt x="17372" y="11793"/>
                                <a:pt x="17372" y="11996"/>
                                <a:pt x="17472" y="11996"/>
                              </a:cubicBezTo>
                              <a:cubicBezTo>
                                <a:pt x="17573" y="11996"/>
                                <a:pt x="17573" y="11793"/>
                                <a:pt x="17472" y="11793"/>
                              </a:cubicBezTo>
                              <a:close/>
                              <a:moveTo>
                                <a:pt x="17876" y="3310"/>
                              </a:moveTo>
                              <a:cubicBezTo>
                                <a:pt x="17911" y="3212"/>
                                <a:pt x="17920" y="3121"/>
                                <a:pt x="17802" y="3051"/>
                              </a:cubicBezTo>
                              <a:cubicBezTo>
                                <a:pt x="17688" y="2981"/>
                                <a:pt x="17636" y="3047"/>
                                <a:pt x="17601" y="3145"/>
                              </a:cubicBezTo>
                              <a:cubicBezTo>
                                <a:pt x="17587" y="3180"/>
                                <a:pt x="17582" y="3229"/>
                                <a:pt x="17582" y="3275"/>
                              </a:cubicBezTo>
                              <a:cubicBezTo>
                                <a:pt x="17560" y="3240"/>
                                <a:pt x="17532" y="3208"/>
                                <a:pt x="17505" y="3191"/>
                              </a:cubicBezTo>
                              <a:cubicBezTo>
                                <a:pt x="17429" y="3145"/>
                                <a:pt x="17358" y="3135"/>
                                <a:pt x="17303" y="3285"/>
                              </a:cubicBezTo>
                              <a:cubicBezTo>
                                <a:pt x="17249" y="3433"/>
                                <a:pt x="17301" y="3499"/>
                                <a:pt x="17377" y="3545"/>
                              </a:cubicBezTo>
                              <a:cubicBezTo>
                                <a:pt x="17404" y="3562"/>
                                <a:pt x="17442" y="3569"/>
                                <a:pt x="17478" y="3569"/>
                              </a:cubicBezTo>
                              <a:cubicBezTo>
                                <a:pt x="17451" y="3597"/>
                                <a:pt x="17426" y="3632"/>
                                <a:pt x="17412" y="3667"/>
                              </a:cubicBezTo>
                              <a:cubicBezTo>
                                <a:pt x="17377" y="3765"/>
                                <a:pt x="17369" y="3856"/>
                                <a:pt x="17486" y="3926"/>
                              </a:cubicBezTo>
                              <a:cubicBezTo>
                                <a:pt x="17601" y="3996"/>
                                <a:pt x="17652" y="3930"/>
                                <a:pt x="17688" y="3832"/>
                              </a:cubicBezTo>
                              <a:cubicBezTo>
                                <a:pt x="17701" y="3797"/>
                                <a:pt x="17707" y="3748"/>
                                <a:pt x="17707" y="3702"/>
                              </a:cubicBezTo>
                              <a:cubicBezTo>
                                <a:pt x="17729" y="3737"/>
                                <a:pt x="17756" y="3769"/>
                                <a:pt x="17783" y="3786"/>
                              </a:cubicBezTo>
                              <a:cubicBezTo>
                                <a:pt x="17860" y="3832"/>
                                <a:pt x="17930" y="3842"/>
                                <a:pt x="17985" y="3692"/>
                              </a:cubicBezTo>
                              <a:cubicBezTo>
                                <a:pt x="18040" y="3545"/>
                                <a:pt x="17988" y="3478"/>
                                <a:pt x="17911" y="3433"/>
                              </a:cubicBezTo>
                              <a:cubicBezTo>
                                <a:pt x="17884" y="3415"/>
                                <a:pt x="17846" y="3408"/>
                                <a:pt x="17811" y="3408"/>
                              </a:cubicBezTo>
                              <a:cubicBezTo>
                                <a:pt x="17841" y="3380"/>
                                <a:pt x="17865" y="3345"/>
                                <a:pt x="17876" y="3310"/>
                              </a:cubicBezTo>
                              <a:close/>
                              <a:moveTo>
                                <a:pt x="14833" y="389"/>
                              </a:moveTo>
                              <a:cubicBezTo>
                                <a:pt x="14833" y="389"/>
                                <a:pt x="14869" y="231"/>
                                <a:pt x="14828" y="18"/>
                              </a:cubicBezTo>
                              <a:lnTo>
                                <a:pt x="14523" y="18"/>
                              </a:lnTo>
                              <a:cubicBezTo>
                                <a:pt x="14572" y="158"/>
                                <a:pt x="14667" y="294"/>
                                <a:pt x="14833" y="389"/>
                              </a:cubicBezTo>
                              <a:close/>
                              <a:moveTo>
                                <a:pt x="19037" y="1152"/>
                              </a:moveTo>
                              <a:cubicBezTo>
                                <a:pt x="19138" y="1152"/>
                                <a:pt x="19138" y="949"/>
                                <a:pt x="19037" y="949"/>
                              </a:cubicBezTo>
                              <a:cubicBezTo>
                                <a:pt x="18936" y="953"/>
                                <a:pt x="18936" y="1152"/>
                                <a:pt x="19037" y="1152"/>
                              </a:cubicBezTo>
                              <a:close/>
                              <a:moveTo>
                                <a:pt x="14228" y="1261"/>
                              </a:moveTo>
                              <a:cubicBezTo>
                                <a:pt x="14329" y="1261"/>
                                <a:pt x="14329" y="1058"/>
                                <a:pt x="14228" y="1058"/>
                              </a:cubicBezTo>
                              <a:cubicBezTo>
                                <a:pt x="14127" y="1061"/>
                                <a:pt x="14127" y="1261"/>
                                <a:pt x="14228" y="1261"/>
                              </a:cubicBezTo>
                              <a:close/>
                              <a:moveTo>
                                <a:pt x="13849" y="3832"/>
                              </a:moveTo>
                              <a:cubicBezTo>
                                <a:pt x="13748" y="3832"/>
                                <a:pt x="13748" y="4035"/>
                                <a:pt x="13849" y="4035"/>
                              </a:cubicBezTo>
                              <a:cubicBezTo>
                                <a:pt x="13953" y="4031"/>
                                <a:pt x="13953" y="3832"/>
                                <a:pt x="13849" y="3832"/>
                              </a:cubicBezTo>
                              <a:close/>
                              <a:moveTo>
                                <a:pt x="13800" y="2799"/>
                              </a:moveTo>
                              <a:cubicBezTo>
                                <a:pt x="13787" y="2834"/>
                                <a:pt x="13781" y="2883"/>
                                <a:pt x="13781" y="2928"/>
                              </a:cubicBezTo>
                              <a:cubicBezTo>
                                <a:pt x="13759" y="2893"/>
                                <a:pt x="13732" y="2862"/>
                                <a:pt x="13705" y="2844"/>
                              </a:cubicBezTo>
                              <a:cubicBezTo>
                                <a:pt x="13628" y="2799"/>
                                <a:pt x="13558" y="2788"/>
                                <a:pt x="13503" y="2939"/>
                              </a:cubicBezTo>
                              <a:cubicBezTo>
                                <a:pt x="13449" y="3086"/>
                                <a:pt x="13500" y="3152"/>
                                <a:pt x="13577" y="3198"/>
                              </a:cubicBezTo>
                              <a:cubicBezTo>
                                <a:pt x="13604" y="3215"/>
                                <a:pt x="13642" y="3222"/>
                                <a:pt x="13678" y="3222"/>
                              </a:cubicBezTo>
                              <a:cubicBezTo>
                                <a:pt x="13650" y="3250"/>
                                <a:pt x="13626" y="3285"/>
                                <a:pt x="13612" y="3320"/>
                              </a:cubicBezTo>
                              <a:cubicBezTo>
                                <a:pt x="13577" y="3419"/>
                                <a:pt x="13568" y="3510"/>
                                <a:pt x="13686" y="3580"/>
                              </a:cubicBezTo>
                              <a:cubicBezTo>
                                <a:pt x="13803" y="3650"/>
                                <a:pt x="13852" y="3583"/>
                                <a:pt x="13887" y="3485"/>
                              </a:cubicBezTo>
                              <a:cubicBezTo>
                                <a:pt x="13901" y="3450"/>
                                <a:pt x="13907" y="3401"/>
                                <a:pt x="13907" y="3355"/>
                              </a:cubicBezTo>
                              <a:cubicBezTo>
                                <a:pt x="13928" y="3391"/>
                                <a:pt x="13956" y="3422"/>
                                <a:pt x="13983" y="3440"/>
                              </a:cubicBezTo>
                              <a:cubicBezTo>
                                <a:pt x="14059" y="3485"/>
                                <a:pt x="14130" y="3496"/>
                                <a:pt x="14185" y="3345"/>
                              </a:cubicBezTo>
                              <a:cubicBezTo>
                                <a:pt x="14239" y="3198"/>
                                <a:pt x="14187" y="3131"/>
                                <a:pt x="14111" y="3086"/>
                              </a:cubicBezTo>
                              <a:cubicBezTo>
                                <a:pt x="14084" y="3068"/>
                                <a:pt x="14046" y="3061"/>
                                <a:pt x="14010" y="3061"/>
                              </a:cubicBezTo>
                              <a:cubicBezTo>
                                <a:pt x="14037" y="3033"/>
                                <a:pt x="14062" y="2998"/>
                                <a:pt x="14076" y="2963"/>
                              </a:cubicBezTo>
                              <a:cubicBezTo>
                                <a:pt x="14111" y="2865"/>
                                <a:pt x="14119" y="2774"/>
                                <a:pt x="14002" y="2704"/>
                              </a:cubicBezTo>
                              <a:cubicBezTo>
                                <a:pt x="13887" y="2634"/>
                                <a:pt x="13836" y="2701"/>
                                <a:pt x="13800" y="2799"/>
                              </a:cubicBezTo>
                              <a:close/>
                              <a:moveTo>
                                <a:pt x="18964" y="2329"/>
                              </a:moveTo>
                              <a:cubicBezTo>
                                <a:pt x="19065" y="2329"/>
                                <a:pt x="19065" y="2126"/>
                                <a:pt x="18964" y="2126"/>
                              </a:cubicBezTo>
                              <a:cubicBezTo>
                                <a:pt x="18863" y="2126"/>
                                <a:pt x="18863" y="2329"/>
                                <a:pt x="18964" y="2329"/>
                              </a:cubicBezTo>
                              <a:close/>
                              <a:moveTo>
                                <a:pt x="18438" y="3065"/>
                              </a:moveTo>
                              <a:cubicBezTo>
                                <a:pt x="18538" y="3065"/>
                                <a:pt x="18538" y="2862"/>
                                <a:pt x="18438" y="2862"/>
                              </a:cubicBezTo>
                              <a:cubicBezTo>
                                <a:pt x="18337" y="2862"/>
                                <a:pt x="18337" y="3065"/>
                                <a:pt x="18438" y="3065"/>
                              </a:cubicBezTo>
                              <a:close/>
                              <a:moveTo>
                                <a:pt x="18290" y="3832"/>
                              </a:moveTo>
                              <a:cubicBezTo>
                                <a:pt x="18189" y="3832"/>
                                <a:pt x="18189" y="4035"/>
                                <a:pt x="18290" y="4035"/>
                              </a:cubicBezTo>
                              <a:cubicBezTo>
                                <a:pt x="18391" y="4031"/>
                                <a:pt x="18391" y="3832"/>
                                <a:pt x="18290" y="3832"/>
                              </a:cubicBezTo>
                              <a:close/>
                              <a:moveTo>
                                <a:pt x="17505" y="5590"/>
                              </a:moveTo>
                              <a:cubicBezTo>
                                <a:pt x="17404" y="5590"/>
                                <a:pt x="17404" y="5793"/>
                                <a:pt x="17505" y="5793"/>
                              </a:cubicBezTo>
                              <a:cubicBezTo>
                                <a:pt x="17606" y="5793"/>
                                <a:pt x="17606" y="5590"/>
                                <a:pt x="17505" y="5590"/>
                              </a:cubicBezTo>
                              <a:close/>
                              <a:moveTo>
                                <a:pt x="18206" y="3268"/>
                              </a:moveTo>
                              <a:cubicBezTo>
                                <a:pt x="18105" y="3268"/>
                                <a:pt x="18105" y="3471"/>
                                <a:pt x="18206" y="3471"/>
                              </a:cubicBezTo>
                              <a:cubicBezTo>
                                <a:pt x="18307" y="3468"/>
                                <a:pt x="18307" y="3268"/>
                                <a:pt x="18206" y="3268"/>
                              </a:cubicBezTo>
                              <a:close/>
                              <a:moveTo>
                                <a:pt x="6385" y="1342"/>
                              </a:moveTo>
                              <a:cubicBezTo>
                                <a:pt x="6486" y="1342"/>
                                <a:pt x="6486" y="1138"/>
                                <a:pt x="6385" y="1138"/>
                              </a:cubicBezTo>
                              <a:cubicBezTo>
                                <a:pt x="6284" y="1142"/>
                                <a:pt x="6284" y="1342"/>
                                <a:pt x="6385" y="1342"/>
                              </a:cubicBezTo>
                              <a:close/>
                              <a:moveTo>
                                <a:pt x="3653" y="16732"/>
                              </a:moveTo>
                              <a:cubicBezTo>
                                <a:pt x="3754" y="16732"/>
                                <a:pt x="3754" y="16528"/>
                                <a:pt x="3653" y="16528"/>
                              </a:cubicBezTo>
                              <a:cubicBezTo>
                                <a:pt x="3552" y="16528"/>
                                <a:pt x="3552" y="16732"/>
                                <a:pt x="3653" y="16732"/>
                              </a:cubicBezTo>
                              <a:close/>
                              <a:moveTo>
                                <a:pt x="1232" y="14728"/>
                              </a:moveTo>
                              <a:cubicBezTo>
                                <a:pt x="1131" y="14728"/>
                                <a:pt x="1131" y="14931"/>
                                <a:pt x="1232" y="14931"/>
                              </a:cubicBezTo>
                              <a:cubicBezTo>
                                <a:pt x="1336" y="14928"/>
                                <a:pt x="1336" y="14728"/>
                                <a:pt x="1232" y="14728"/>
                              </a:cubicBezTo>
                              <a:close/>
                              <a:moveTo>
                                <a:pt x="4029" y="16220"/>
                              </a:moveTo>
                              <a:cubicBezTo>
                                <a:pt x="4130" y="16220"/>
                                <a:pt x="4130" y="16017"/>
                                <a:pt x="4029" y="16017"/>
                              </a:cubicBezTo>
                              <a:cubicBezTo>
                                <a:pt x="3929" y="16017"/>
                                <a:pt x="3929" y="16220"/>
                                <a:pt x="4029" y="16220"/>
                              </a:cubicBezTo>
                              <a:close/>
                              <a:moveTo>
                                <a:pt x="4387" y="17376"/>
                              </a:moveTo>
                              <a:cubicBezTo>
                                <a:pt x="4487" y="17376"/>
                                <a:pt x="4487" y="17173"/>
                                <a:pt x="4387" y="17173"/>
                              </a:cubicBezTo>
                              <a:cubicBezTo>
                                <a:pt x="4283" y="17176"/>
                                <a:pt x="4283" y="17376"/>
                                <a:pt x="4387" y="17376"/>
                              </a:cubicBezTo>
                              <a:close/>
                              <a:moveTo>
                                <a:pt x="9389" y="16907"/>
                              </a:moveTo>
                              <a:cubicBezTo>
                                <a:pt x="9288" y="16907"/>
                                <a:pt x="9288" y="17110"/>
                                <a:pt x="9389" y="17110"/>
                              </a:cubicBezTo>
                              <a:cubicBezTo>
                                <a:pt x="9490" y="17110"/>
                                <a:pt x="9490" y="16907"/>
                                <a:pt x="9389" y="16907"/>
                              </a:cubicBezTo>
                              <a:close/>
                              <a:moveTo>
                                <a:pt x="4190" y="19386"/>
                              </a:moveTo>
                              <a:cubicBezTo>
                                <a:pt x="4204" y="19320"/>
                                <a:pt x="4185" y="19253"/>
                                <a:pt x="4147" y="19211"/>
                              </a:cubicBezTo>
                              <a:cubicBezTo>
                                <a:pt x="4247" y="18907"/>
                                <a:pt x="4103" y="18563"/>
                                <a:pt x="4076" y="18500"/>
                              </a:cubicBezTo>
                              <a:cubicBezTo>
                                <a:pt x="4277" y="18220"/>
                                <a:pt x="4474" y="18077"/>
                                <a:pt x="4515" y="18049"/>
                              </a:cubicBezTo>
                              <a:cubicBezTo>
                                <a:pt x="4596" y="18066"/>
                                <a:pt x="4676" y="18087"/>
                                <a:pt x="4752" y="18112"/>
                              </a:cubicBezTo>
                              <a:cubicBezTo>
                                <a:pt x="4534" y="18269"/>
                                <a:pt x="4466" y="18504"/>
                                <a:pt x="4526" y="18714"/>
                              </a:cubicBezTo>
                              <a:cubicBezTo>
                                <a:pt x="4586" y="18931"/>
                                <a:pt x="4760" y="19057"/>
                                <a:pt x="5019" y="18998"/>
                              </a:cubicBezTo>
                              <a:cubicBezTo>
                                <a:pt x="4943" y="19320"/>
                                <a:pt x="5022" y="19558"/>
                                <a:pt x="5185" y="19656"/>
                              </a:cubicBezTo>
                              <a:cubicBezTo>
                                <a:pt x="5349" y="19758"/>
                                <a:pt x="5540" y="19688"/>
                                <a:pt x="5690" y="19408"/>
                              </a:cubicBezTo>
                              <a:cubicBezTo>
                                <a:pt x="5812" y="19705"/>
                                <a:pt x="6000" y="19800"/>
                                <a:pt x="6169" y="19723"/>
                              </a:cubicBezTo>
                              <a:cubicBezTo>
                                <a:pt x="6339" y="19646"/>
                                <a:pt x="6437" y="19422"/>
                                <a:pt x="6390" y="19089"/>
                              </a:cubicBezTo>
                              <a:cubicBezTo>
                                <a:pt x="6641" y="19187"/>
                                <a:pt x="6827" y="19085"/>
                                <a:pt x="6903" y="18875"/>
                              </a:cubicBezTo>
                              <a:cubicBezTo>
                                <a:pt x="6982" y="18665"/>
                                <a:pt x="6927" y="18420"/>
                                <a:pt x="6709" y="18227"/>
                              </a:cubicBezTo>
                              <a:cubicBezTo>
                                <a:pt x="6911" y="18091"/>
                                <a:pt x="6993" y="17891"/>
                                <a:pt x="6971" y="17698"/>
                              </a:cubicBezTo>
                              <a:cubicBezTo>
                                <a:pt x="6990" y="17688"/>
                                <a:pt x="7012" y="17677"/>
                                <a:pt x="7031" y="17667"/>
                              </a:cubicBezTo>
                              <a:cubicBezTo>
                                <a:pt x="7031" y="17667"/>
                                <a:pt x="6996" y="17597"/>
                                <a:pt x="6919" y="17520"/>
                              </a:cubicBezTo>
                              <a:cubicBezTo>
                                <a:pt x="6859" y="17397"/>
                                <a:pt x="6753" y="17320"/>
                                <a:pt x="6608" y="17313"/>
                              </a:cubicBezTo>
                              <a:cubicBezTo>
                                <a:pt x="6723" y="17278"/>
                                <a:pt x="6848" y="17239"/>
                                <a:pt x="6979" y="17194"/>
                              </a:cubicBezTo>
                              <a:cubicBezTo>
                                <a:pt x="7034" y="17271"/>
                                <a:pt x="7350" y="17670"/>
                                <a:pt x="7756" y="17327"/>
                              </a:cubicBezTo>
                              <a:cubicBezTo>
                                <a:pt x="7756" y="17327"/>
                                <a:pt x="7582" y="17068"/>
                                <a:pt x="7255" y="17096"/>
                              </a:cubicBezTo>
                              <a:cubicBezTo>
                                <a:pt x="7418" y="17036"/>
                                <a:pt x="7590" y="16966"/>
                                <a:pt x="7764" y="16893"/>
                              </a:cubicBezTo>
                              <a:cubicBezTo>
                                <a:pt x="7838" y="17001"/>
                                <a:pt x="8116" y="17348"/>
                                <a:pt x="8500" y="17064"/>
                              </a:cubicBezTo>
                              <a:cubicBezTo>
                                <a:pt x="8500" y="17064"/>
                                <a:pt x="8326" y="16767"/>
                                <a:pt x="7966" y="16802"/>
                              </a:cubicBezTo>
                              <a:cubicBezTo>
                                <a:pt x="8141" y="16721"/>
                                <a:pt x="8320" y="16634"/>
                                <a:pt x="8495" y="16535"/>
                              </a:cubicBezTo>
                              <a:cubicBezTo>
                                <a:pt x="8577" y="16630"/>
                                <a:pt x="8909" y="16963"/>
                                <a:pt x="9291" y="16591"/>
                              </a:cubicBezTo>
                              <a:cubicBezTo>
                                <a:pt x="9291" y="16591"/>
                                <a:pt x="9256" y="16546"/>
                                <a:pt x="9193" y="16500"/>
                              </a:cubicBezTo>
                              <a:cubicBezTo>
                                <a:pt x="9220" y="16483"/>
                                <a:pt x="9359" y="16392"/>
                                <a:pt x="9506" y="16227"/>
                              </a:cubicBezTo>
                              <a:cubicBezTo>
                                <a:pt x="9555" y="16248"/>
                                <a:pt x="9613" y="16259"/>
                                <a:pt x="9673" y="16259"/>
                              </a:cubicBezTo>
                              <a:cubicBezTo>
                                <a:pt x="9673" y="16371"/>
                                <a:pt x="9681" y="16441"/>
                                <a:pt x="9681" y="16441"/>
                              </a:cubicBezTo>
                              <a:cubicBezTo>
                                <a:pt x="9681" y="16441"/>
                                <a:pt x="9733" y="16364"/>
                                <a:pt x="9784" y="16241"/>
                              </a:cubicBezTo>
                              <a:cubicBezTo>
                                <a:pt x="9801" y="16238"/>
                                <a:pt x="9817" y="16231"/>
                                <a:pt x="9834" y="16224"/>
                              </a:cubicBezTo>
                              <a:cubicBezTo>
                                <a:pt x="9866" y="16574"/>
                                <a:pt x="9981" y="16840"/>
                                <a:pt x="9981" y="16840"/>
                              </a:cubicBezTo>
                              <a:cubicBezTo>
                                <a:pt x="9981" y="16840"/>
                                <a:pt x="10076" y="16514"/>
                                <a:pt x="10052" y="16126"/>
                              </a:cubicBezTo>
                              <a:cubicBezTo>
                                <a:pt x="10049" y="16077"/>
                                <a:pt x="10043" y="16031"/>
                                <a:pt x="10038" y="15986"/>
                              </a:cubicBezTo>
                              <a:cubicBezTo>
                                <a:pt x="10147" y="16217"/>
                                <a:pt x="10294" y="16353"/>
                                <a:pt x="10294" y="16353"/>
                              </a:cubicBezTo>
                              <a:cubicBezTo>
                                <a:pt x="10294" y="16353"/>
                                <a:pt x="10283" y="16192"/>
                                <a:pt x="10226" y="16000"/>
                              </a:cubicBezTo>
                              <a:cubicBezTo>
                                <a:pt x="10229" y="16003"/>
                                <a:pt x="10232" y="16007"/>
                                <a:pt x="10234" y="16010"/>
                              </a:cubicBezTo>
                              <a:cubicBezTo>
                                <a:pt x="10463" y="16266"/>
                                <a:pt x="10725" y="16360"/>
                                <a:pt x="10725" y="16360"/>
                              </a:cubicBezTo>
                              <a:cubicBezTo>
                                <a:pt x="10725" y="16360"/>
                                <a:pt x="10613" y="16045"/>
                                <a:pt x="10382" y="15789"/>
                              </a:cubicBezTo>
                              <a:cubicBezTo>
                                <a:pt x="10352" y="15758"/>
                                <a:pt x="10324" y="15730"/>
                                <a:pt x="10294" y="15702"/>
                              </a:cubicBezTo>
                              <a:cubicBezTo>
                                <a:pt x="10499" y="15765"/>
                                <a:pt x="10676" y="15730"/>
                                <a:pt x="10676" y="15730"/>
                              </a:cubicBezTo>
                              <a:cubicBezTo>
                                <a:pt x="10676" y="15730"/>
                                <a:pt x="10581" y="15625"/>
                                <a:pt x="10433" y="15541"/>
                              </a:cubicBezTo>
                              <a:cubicBezTo>
                                <a:pt x="10439" y="15541"/>
                                <a:pt x="10441" y="15541"/>
                                <a:pt x="10447" y="15541"/>
                              </a:cubicBezTo>
                              <a:cubicBezTo>
                                <a:pt x="10750" y="15513"/>
                                <a:pt x="10987" y="15345"/>
                                <a:pt x="10987" y="15345"/>
                              </a:cubicBezTo>
                              <a:cubicBezTo>
                                <a:pt x="10987" y="15345"/>
                                <a:pt x="10733" y="15222"/>
                                <a:pt x="10431" y="15250"/>
                              </a:cubicBezTo>
                              <a:cubicBezTo>
                                <a:pt x="10392" y="15254"/>
                                <a:pt x="10357" y="15261"/>
                                <a:pt x="10322" y="15268"/>
                              </a:cubicBezTo>
                              <a:cubicBezTo>
                                <a:pt x="10501" y="15127"/>
                                <a:pt x="10608" y="14938"/>
                                <a:pt x="10608" y="14938"/>
                              </a:cubicBezTo>
                              <a:cubicBezTo>
                                <a:pt x="10608" y="14938"/>
                                <a:pt x="10482" y="14952"/>
                                <a:pt x="10332" y="15026"/>
                              </a:cubicBezTo>
                              <a:cubicBezTo>
                                <a:pt x="10335" y="15022"/>
                                <a:pt x="10338" y="15019"/>
                                <a:pt x="10341" y="15015"/>
                              </a:cubicBezTo>
                              <a:cubicBezTo>
                                <a:pt x="10540" y="14721"/>
                                <a:pt x="10613" y="14385"/>
                                <a:pt x="10613" y="14385"/>
                              </a:cubicBezTo>
                              <a:cubicBezTo>
                                <a:pt x="10613" y="14385"/>
                                <a:pt x="10368" y="14529"/>
                                <a:pt x="10169" y="14826"/>
                              </a:cubicBezTo>
                              <a:cubicBezTo>
                                <a:pt x="10144" y="14865"/>
                                <a:pt x="10120" y="14900"/>
                                <a:pt x="10101" y="14938"/>
                              </a:cubicBezTo>
                              <a:cubicBezTo>
                                <a:pt x="10150" y="14676"/>
                                <a:pt x="10123" y="14448"/>
                                <a:pt x="10123" y="14448"/>
                              </a:cubicBezTo>
                              <a:cubicBezTo>
                                <a:pt x="10123" y="14448"/>
                                <a:pt x="10041" y="14571"/>
                                <a:pt x="9978" y="14760"/>
                              </a:cubicBezTo>
                              <a:cubicBezTo>
                                <a:pt x="9978" y="14753"/>
                                <a:pt x="9978" y="14749"/>
                                <a:pt x="9978" y="14742"/>
                              </a:cubicBezTo>
                              <a:cubicBezTo>
                                <a:pt x="9956" y="14353"/>
                                <a:pt x="9825" y="14049"/>
                                <a:pt x="9825" y="14049"/>
                              </a:cubicBezTo>
                              <a:cubicBezTo>
                                <a:pt x="9825" y="14049"/>
                                <a:pt x="9730" y="14374"/>
                                <a:pt x="9752" y="14763"/>
                              </a:cubicBezTo>
                              <a:cubicBezTo>
                                <a:pt x="9754" y="14812"/>
                                <a:pt x="9760" y="14858"/>
                                <a:pt x="9765" y="14903"/>
                              </a:cubicBezTo>
                              <a:cubicBezTo>
                                <a:pt x="9656" y="14672"/>
                                <a:pt x="9509" y="14536"/>
                                <a:pt x="9509" y="14536"/>
                              </a:cubicBezTo>
                              <a:cubicBezTo>
                                <a:pt x="9509" y="14536"/>
                                <a:pt x="9520" y="14697"/>
                                <a:pt x="9577" y="14889"/>
                              </a:cubicBezTo>
                              <a:cubicBezTo>
                                <a:pt x="9575" y="14886"/>
                                <a:pt x="9572" y="14882"/>
                                <a:pt x="9569" y="14879"/>
                              </a:cubicBezTo>
                              <a:cubicBezTo>
                                <a:pt x="9337" y="14623"/>
                                <a:pt x="9078" y="14529"/>
                                <a:pt x="9078" y="14529"/>
                              </a:cubicBezTo>
                              <a:cubicBezTo>
                                <a:pt x="9078" y="14529"/>
                                <a:pt x="9190" y="14844"/>
                                <a:pt x="9422" y="15099"/>
                              </a:cubicBezTo>
                              <a:cubicBezTo>
                                <a:pt x="9452" y="15131"/>
                                <a:pt x="9479" y="15159"/>
                                <a:pt x="9509" y="15187"/>
                              </a:cubicBezTo>
                              <a:cubicBezTo>
                                <a:pt x="9305" y="15124"/>
                                <a:pt x="9127" y="15159"/>
                                <a:pt x="9127" y="15159"/>
                              </a:cubicBezTo>
                              <a:cubicBezTo>
                                <a:pt x="9127" y="15159"/>
                                <a:pt x="9223" y="15264"/>
                                <a:pt x="9370" y="15345"/>
                              </a:cubicBezTo>
                              <a:cubicBezTo>
                                <a:pt x="9365" y="15345"/>
                                <a:pt x="9362" y="15345"/>
                                <a:pt x="9356" y="15345"/>
                              </a:cubicBezTo>
                              <a:cubicBezTo>
                                <a:pt x="9054" y="15373"/>
                                <a:pt x="8817" y="15541"/>
                                <a:pt x="8817" y="15541"/>
                              </a:cubicBezTo>
                              <a:cubicBezTo>
                                <a:pt x="8817" y="15541"/>
                                <a:pt x="8901" y="15579"/>
                                <a:pt x="9029" y="15607"/>
                              </a:cubicBezTo>
                              <a:cubicBezTo>
                                <a:pt x="8931" y="15726"/>
                                <a:pt x="8828" y="15923"/>
                                <a:pt x="8808" y="16248"/>
                              </a:cubicBezTo>
                              <a:cubicBezTo>
                                <a:pt x="8702" y="16315"/>
                                <a:pt x="8593" y="16378"/>
                                <a:pt x="8484" y="16437"/>
                              </a:cubicBezTo>
                              <a:cubicBezTo>
                                <a:pt x="8574" y="16325"/>
                                <a:pt x="8645" y="16157"/>
                                <a:pt x="8645" y="15908"/>
                              </a:cubicBezTo>
                              <a:cubicBezTo>
                                <a:pt x="8645" y="15908"/>
                                <a:pt x="8244" y="15972"/>
                                <a:pt x="8119" y="16627"/>
                              </a:cubicBezTo>
                              <a:cubicBezTo>
                                <a:pt x="7955" y="16707"/>
                                <a:pt x="7794" y="16777"/>
                                <a:pt x="7636" y="16844"/>
                              </a:cubicBezTo>
                              <a:cubicBezTo>
                                <a:pt x="7764" y="16721"/>
                                <a:pt x="7884" y="16507"/>
                                <a:pt x="7860" y="16154"/>
                              </a:cubicBezTo>
                              <a:cubicBezTo>
                                <a:pt x="7860" y="16154"/>
                                <a:pt x="7462" y="16269"/>
                                <a:pt x="7383" y="16945"/>
                              </a:cubicBezTo>
                              <a:cubicBezTo>
                                <a:pt x="7200" y="17015"/>
                                <a:pt x="7028" y="17078"/>
                                <a:pt x="6867" y="17131"/>
                              </a:cubicBezTo>
                              <a:cubicBezTo>
                                <a:pt x="6987" y="17029"/>
                                <a:pt x="7102" y="16854"/>
                                <a:pt x="7110" y="16546"/>
                              </a:cubicBezTo>
                              <a:cubicBezTo>
                                <a:pt x="7110" y="16546"/>
                                <a:pt x="6723" y="16595"/>
                                <a:pt x="6589" y="17222"/>
                              </a:cubicBezTo>
                              <a:cubicBezTo>
                                <a:pt x="6551" y="17232"/>
                                <a:pt x="6516" y="17243"/>
                                <a:pt x="6480" y="17253"/>
                              </a:cubicBezTo>
                              <a:cubicBezTo>
                                <a:pt x="6529" y="16966"/>
                                <a:pt x="6450" y="16756"/>
                                <a:pt x="6300" y="16662"/>
                              </a:cubicBezTo>
                              <a:cubicBezTo>
                                <a:pt x="6205" y="16602"/>
                                <a:pt x="6101" y="16602"/>
                                <a:pt x="6000" y="16665"/>
                              </a:cubicBezTo>
                              <a:cubicBezTo>
                                <a:pt x="6017" y="16535"/>
                                <a:pt x="6020" y="16514"/>
                                <a:pt x="6022" y="16511"/>
                              </a:cubicBezTo>
                              <a:cubicBezTo>
                                <a:pt x="6074" y="16493"/>
                                <a:pt x="6118" y="16469"/>
                                <a:pt x="6118" y="16469"/>
                              </a:cubicBezTo>
                              <a:cubicBezTo>
                                <a:pt x="6003" y="16367"/>
                                <a:pt x="5916" y="16409"/>
                                <a:pt x="5872" y="16448"/>
                              </a:cubicBezTo>
                              <a:cubicBezTo>
                                <a:pt x="5889" y="16413"/>
                                <a:pt x="5908" y="16378"/>
                                <a:pt x="5930" y="16343"/>
                              </a:cubicBezTo>
                              <a:cubicBezTo>
                                <a:pt x="6003" y="16416"/>
                                <a:pt x="6189" y="16227"/>
                                <a:pt x="6189" y="16227"/>
                              </a:cubicBezTo>
                              <a:cubicBezTo>
                                <a:pt x="6093" y="16182"/>
                                <a:pt x="6028" y="16210"/>
                                <a:pt x="5984" y="16245"/>
                              </a:cubicBezTo>
                              <a:cubicBezTo>
                                <a:pt x="6022" y="16178"/>
                                <a:pt x="6066" y="16108"/>
                                <a:pt x="6112" y="16038"/>
                              </a:cubicBezTo>
                              <a:cubicBezTo>
                                <a:pt x="6172" y="16126"/>
                                <a:pt x="6382" y="16007"/>
                                <a:pt x="6382" y="16007"/>
                              </a:cubicBezTo>
                              <a:cubicBezTo>
                                <a:pt x="6284" y="15919"/>
                                <a:pt x="6205" y="15937"/>
                                <a:pt x="6159" y="15968"/>
                              </a:cubicBezTo>
                              <a:cubicBezTo>
                                <a:pt x="6199" y="15908"/>
                                <a:pt x="6240" y="15852"/>
                                <a:pt x="6287" y="15793"/>
                              </a:cubicBezTo>
                              <a:cubicBezTo>
                                <a:pt x="6352" y="15870"/>
                                <a:pt x="6554" y="15747"/>
                                <a:pt x="6554" y="15747"/>
                              </a:cubicBezTo>
                              <a:cubicBezTo>
                                <a:pt x="6475" y="15681"/>
                                <a:pt x="6409" y="15681"/>
                                <a:pt x="6363" y="15702"/>
                              </a:cubicBezTo>
                              <a:cubicBezTo>
                                <a:pt x="6396" y="15663"/>
                                <a:pt x="6431" y="15625"/>
                                <a:pt x="6467" y="15586"/>
                              </a:cubicBezTo>
                              <a:cubicBezTo>
                                <a:pt x="6529" y="15667"/>
                                <a:pt x="6734" y="15572"/>
                                <a:pt x="6734" y="15572"/>
                              </a:cubicBezTo>
                              <a:cubicBezTo>
                                <a:pt x="6663" y="15499"/>
                                <a:pt x="6600" y="15488"/>
                                <a:pt x="6554" y="15502"/>
                              </a:cubicBezTo>
                              <a:cubicBezTo>
                                <a:pt x="6598" y="15464"/>
                                <a:pt x="6641" y="15425"/>
                                <a:pt x="6685" y="15387"/>
                              </a:cubicBezTo>
                              <a:cubicBezTo>
                                <a:pt x="6726" y="15492"/>
                                <a:pt x="6955" y="15446"/>
                                <a:pt x="6955" y="15446"/>
                              </a:cubicBezTo>
                              <a:cubicBezTo>
                                <a:pt x="6881" y="15338"/>
                                <a:pt x="6807" y="15324"/>
                                <a:pt x="6753" y="15334"/>
                              </a:cubicBezTo>
                              <a:cubicBezTo>
                                <a:pt x="6807" y="15296"/>
                                <a:pt x="6862" y="15261"/>
                                <a:pt x="6922" y="15229"/>
                              </a:cubicBezTo>
                              <a:cubicBezTo>
                                <a:pt x="6955" y="15338"/>
                                <a:pt x="7178" y="15341"/>
                                <a:pt x="7178" y="15341"/>
                              </a:cubicBezTo>
                              <a:cubicBezTo>
                                <a:pt x="7126" y="15226"/>
                                <a:pt x="7058" y="15194"/>
                                <a:pt x="7006" y="15187"/>
                              </a:cubicBezTo>
                              <a:cubicBezTo>
                                <a:pt x="7023" y="15180"/>
                                <a:pt x="7042" y="15173"/>
                                <a:pt x="7058" y="15166"/>
                              </a:cubicBezTo>
                              <a:cubicBezTo>
                                <a:pt x="7085" y="15194"/>
                                <a:pt x="7151" y="15180"/>
                                <a:pt x="7151" y="15180"/>
                              </a:cubicBezTo>
                              <a:cubicBezTo>
                                <a:pt x="7151" y="15180"/>
                                <a:pt x="7151" y="15180"/>
                                <a:pt x="7151" y="15180"/>
                              </a:cubicBezTo>
                              <a:cubicBezTo>
                                <a:pt x="7208" y="15194"/>
                                <a:pt x="7290" y="15211"/>
                                <a:pt x="7366" y="15211"/>
                              </a:cubicBezTo>
                              <a:cubicBezTo>
                                <a:pt x="7464" y="15222"/>
                                <a:pt x="7557" y="15208"/>
                                <a:pt x="7576" y="15113"/>
                              </a:cubicBezTo>
                              <a:cubicBezTo>
                                <a:pt x="7584" y="15078"/>
                                <a:pt x="7584" y="15047"/>
                                <a:pt x="7582" y="15022"/>
                              </a:cubicBezTo>
                              <a:cubicBezTo>
                                <a:pt x="7606" y="15015"/>
                                <a:pt x="7631" y="15008"/>
                                <a:pt x="7647" y="15005"/>
                              </a:cubicBezTo>
                              <a:cubicBezTo>
                                <a:pt x="7650" y="15008"/>
                                <a:pt x="7655" y="15008"/>
                                <a:pt x="7658" y="15005"/>
                              </a:cubicBezTo>
                              <a:cubicBezTo>
                                <a:pt x="7663" y="15001"/>
                                <a:pt x="7666" y="14991"/>
                                <a:pt x="7663" y="14984"/>
                              </a:cubicBezTo>
                              <a:cubicBezTo>
                                <a:pt x="7661" y="14977"/>
                                <a:pt x="7653" y="14973"/>
                                <a:pt x="7647" y="14977"/>
                              </a:cubicBezTo>
                              <a:cubicBezTo>
                                <a:pt x="7644" y="14977"/>
                                <a:pt x="7644" y="14980"/>
                                <a:pt x="7642" y="14984"/>
                              </a:cubicBezTo>
                              <a:cubicBezTo>
                                <a:pt x="7628" y="14991"/>
                                <a:pt x="7601" y="14998"/>
                                <a:pt x="7576" y="15001"/>
                              </a:cubicBezTo>
                              <a:cubicBezTo>
                                <a:pt x="7576" y="14998"/>
                                <a:pt x="7573" y="14994"/>
                                <a:pt x="7573" y="14991"/>
                              </a:cubicBezTo>
                              <a:cubicBezTo>
                                <a:pt x="7573" y="14991"/>
                                <a:pt x="7576" y="14991"/>
                                <a:pt x="7576" y="14987"/>
                              </a:cubicBezTo>
                              <a:cubicBezTo>
                                <a:pt x="7590" y="14980"/>
                                <a:pt x="7598" y="14977"/>
                                <a:pt x="7606" y="14970"/>
                              </a:cubicBezTo>
                              <a:cubicBezTo>
                                <a:pt x="7623" y="14956"/>
                                <a:pt x="7633" y="14942"/>
                                <a:pt x="7642" y="14924"/>
                              </a:cubicBezTo>
                              <a:cubicBezTo>
                                <a:pt x="7655" y="14917"/>
                                <a:pt x="7666" y="14910"/>
                                <a:pt x="7674" y="14907"/>
                              </a:cubicBezTo>
                              <a:cubicBezTo>
                                <a:pt x="7677" y="14910"/>
                                <a:pt x="7683" y="14910"/>
                                <a:pt x="7685" y="14907"/>
                              </a:cubicBezTo>
                              <a:cubicBezTo>
                                <a:pt x="7691" y="14903"/>
                                <a:pt x="7691" y="14893"/>
                                <a:pt x="7688" y="14886"/>
                              </a:cubicBezTo>
                              <a:cubicBezTo>
                                <a:pt x="7685" y="14879"/>
                                <a:pt x="7677" y="14879"/>
                                <a:pt x="7672" y="14882"/>
                              </a:cubicBezTo>
                              <a:cubicBezTo>
                                <a:pt x="7669" y="14882"/>
                                <a:pt x="7669" y="14886"/>
                                <a:pt x="7669" y="14889"/>
                              </a:cubicBezTo>
                              <a:cubicBezTo>
                                <a:pt x="7663" y="14893"/>
                                <a:pt x="7655" y="14896"/>
                                <a:pt x="7647" y="14900"/>
                              </a:cubicBezTo>
                              <a:cubicBezTo>
                                <a:pt x="7650" y="14886"/>
                                <a:pt x="7650" y="14872"/>
                                <a:pt x="7647" y="14854"/>
                              </a:cubicBezTo>
                              <a:cubicBezTo>
                                <a:pt x="7663" y="14844"/>
                                <a:pt x="7677" y="14833"/>
                                <a:pt x="7685" y="14826"/>
                              </a:cubicBezTo>
                              <a:cubicBezTo>
                                <a:pt x="7688" y="14826"/>
                                <a:pt x="7693" y="14826"/>
                                <a:pt x="7696" y="14826"/>
                              </a:cubicBezTo>
                              <a:cubicBezTo>
                                <a:pt x="7702" y="14823"/>
                                <a:pt x="7702" y="14812"/>
                                <a:pt x="7699" y="14805"/>
                              </a:cubicBezTo>
                              <a:cubicBezTo>
                                <a:pt x="7696" y="14798"/>
                                <a:pt x="7688" y="14798"/>
                                <a:pt x="7683" y="14802"/>
                              </a:cubicBezTo>
                              <a:cubicBezTo>
                                <a:pt x="7680" y="14805"/>
                                <a:pt x="7680" y="14805"/>
                                <a:pt x="7677" y="14809"/>
                              </a:cubicBezTo>
                              <a:cubicBezTo>
                                <a:pt x="7669" y="14816"/>
                                <a:pt x="7658" y="14826"/>
                                <a:pt x="7642" y="14837"/>
                              </a:cubicBezTo>
                              <a:cubicBezTo>
                                <a:pt x="7639" y="14823"/>
                                <a:pt x="7633" y="14809"/>
                                <a:pt x="7628" y="14798"/>
                              </a:cubicBezTo>
                              <a:cubicBezTo>
                                <a:pt x="7655" y="14777"/>
                                <a:pt x="7688" y="14756"/>
                                <a:pt x="7707" y="14749"/>
                              </a:cubicBezTo>
                              <a:cubicBezTo>
                                <a:pt x="7710" y="14753"/>
                                <a:pt x="7715" y="14753"/>
                                <a:pt x="7718" y="14749"/>
                              </a:cubicBezTo>
                              <a:cubicBezTo>
                                <a:pt x="7723" y="14746"/>
                                <a:pt x="7726" y="14735"/>
                                <a:pt x="7723" y="14728"/>
                              </a:cubicBezTo>
                              <a:cubicBezTo>
                                <a:pt x="7721" y="14721"/>
                                <a:pt x="7713" y="14718"/>
                                <a:pt x="7707" y="14721"/>
                              </a:cubicBezTo>
                              <a:cubicBezTo>
                                <a:pt x="7704" y="14721"/>
                                <a:pt x="7704" y="14725"/>
                                <a:pt x="7702" y="14728"/>
                              </a:cubicBezTo>
                              <a:cubicBezTo>
                                <a:pt x="7683" y="14735"/>
                                <a:pt x="7647" y="14760"/>
                                <a:pt x="7620" y="14781"/>
                              </a:cubicBezTo>
                              <a:cubicBezTo>
                                <a:pt x="7614" y="14770"/>
                                <a:pt x="7609" y="14760"/>
                                <a:pt x="7601" y="14749"/>
                              </a:cubicBezTo>
                              <a:cubicBezTo>
                                <a:pt x="7617" y="14739"/>
                                <a:pt x="7633" y="14728"/>
                                <a:pt x="7644" y="14725"/>
                              </a:cubicBezTo>
                              <a:cubicBezTo>
                                <a:pt x="7647" y="14728"/>
                                <a:pt x="7653" y="14728"/>
                                <a:pt x="7655" y="14725"/>
                              </a:cubicBezTo>
                              <a:cubicBezTo>
                                <a:pt x="7661" y="14721"/>
                                <a:pt x="7663" y="14714"/>
                                <a:pt x="7661" y="14704"/>
                              </a:cubicBezTo>
                              <a:cubicBezTo>
                                <a:pt x="7658" y="14697"/>
                                <a:pt x="7653" y="14693"/>
                                <a:pt x="7644" y="14697"/>
                              </a:cubicBezTo>
                              <a:cubicBezTo>
                                <a:pt x="7642" y="14697"/>
                                <a:pt x="7642" y="14700"/>
                                <a:pt x="7639" y="14704"/>
                              </a:cubicBezTo>
                              <a:cubicBezTo>
                                <a:pt x="7625" y="14707"/>
                                <a:pt x="7606" y="14721"/>
                                <a:pt x="7587" y="14732"/>
                              </a:cubicBezTo>
                              <a:cubicBezTo>
                                <a:pt x="7579" y="14721"/>
                                <a:pt x="7568" y="14711"/>
                                <a:pt x="7560" y="14700"/>
                              </a:cubicBezTo>
                              <a:cubicBezTo>
                                <a:pt x="7568" y="14693"/>
                                <a:pt x="7576" y="14686"/>
                                <a:pt x="7582" y="14683"/>
                              </a:cubicBezTo>
                              <a:cubicBezTo>
                                <a:pt x="7584" y="14686"/>
                                <a:pt x="7590" y="14686"/>
                                <a:pt x="7593" y="14683"/>
                              </a:cubicBezTo>
                              <a:cubicBezTo>
                                <a:pt x="7598" y="14679"/>
                                <a:pt x="7598" y="14669"/>
                                <a:pt x="7595" y="14662"/>
                              </a:cubicBezTo>
                              <a:cubicBezTo>
                                <a:pt x="7593" y="14655"/>
                                <a:pt x="7584" y="14655"/>
                                <a:pt x="7579" y="14658"/>
                              </a:cubicBezTo>
                              <a:cubicBezTo>
                                <a:pt x="7576" y="14662"/>
                                <a:pt x="7576" y="14662"/>
                                <a:pt x="7576" y="14665"/>
                              </a:cubicBezTo>
                              <a:cubicBezTo>
                                <a:pt x="7568" y="14672"/>
                                <a:pt x="7557" y="14679"/>
                                <a:pt x="7546" y="14690"/>
                              </a:cubicBezTo>
                              <a:cubicBezTo>
                                <a:pt x="7524" y="14676"/>
                                <a:pt x="7494" y="14679"/>
                                <a:pt x="7459" y="14700"/>
                              </a:cubicBezTo>
                              <a:cubicBezTo>
                                <a:pt x="7459" y="14700"/>
                                <a:pt x="7459" y="14697"/>
                                <a:pt x="7456" y="14697"/>
                              </a:cubicBezTo>
                              <a:cubicBezTo>
                                <a:pt x="7475" y="14676"/>
                                <a:pt x="7500" y="14655"/>
                                <a:pt x="7514" y="14648"/>
                              </a:cubicBezTo>
                              <a:cubicBezTo>
                                <a:pt x="7516" y="14651"/>
                                <a:pt x="7522" y="14651"/>
                                <a:pt x="7524" y="14648"/>
                              </a:cubicBezTo>
                              <a:cubicBezTo>
                                <a:pt x="7530" y="14644"/>
                                <a:pt x="7533" y="14634"/>
                                <a:pt x="7527" y="14627"/>
                              </a:cubicBezTo>
                              <a:cubicBezTo>
                                <a:pt x="7524" y="14620"/>
                                <a:pt x="7516" y="14616"/>
                                <a:pt x="7511" y="14623"/>
                              </a:cubicBezTo>
                              <a:cubicBezTo>
                                <a:pt x="7508" y="14623"/>
                                <a:pt x="7508" y="14627"/>
                                <a:pt x="7505" y="14630"/>
                              </a:cubicBezTo>
                              <a:cubicBezTo>
                                <a:pt x="7489" y="14641"/>
                                <a:pt x="7462" y="14662"/>
                                <a:pt x="7440" y="14683"/>
                              </a:cubicBezTo>
                              <a:cubicBezTo>
                                <a:pt x="7429" y="14669"/>
                                <a:pt x="7413" y="14658"/>
                                <a:pt x="7396" y="14648"/>
                              </a:cubicBezTo>
                              <a:cubicBezTo>
                                <a:pt x="7339" y="14613"/>
                                <a:pt x="7279" y="14665"/>
                                <a:pt x="7230" y="14746"/>
                              </a:cubicBezTo>
                              <a:cubicBezTo>
                                <a:pt x="7167" y="14830"/>
                                <a:pt x="7110" y="14956"/>
                                <a:pt x="7077" y="15040"/>
                              </a:cubicBezTo>
                              <a:cubicBezTo>
                                <a:pt x="7077" y="15040"/>
                                <a:pt x="7077" y="15040"/>
                                <a:pt x="7077" y="15040"/>
                              </a:cubicBezTo>
                              <a:cubicBezTo>
                                <a:pt x="7066" y="15050"/>
                                <a:pt x="7034" y="15089"/>
                                <a:pt x="7034" y="15127"/>
                              </a:cubicBezTo>
                              <a:cubicBezTo>
                                <a:pt x="6971" y="15152"/>
                                <a:pt x="6911" y="15180"/>
                                <a:pt x="6851" y="15215"/>
                              </a:cubicBezTo>
                              <a:cubicBezTo>
                                <a:pt x="6897" y="15127"/>
                                <a:pt x="6922" y="14984"/>
                                <a:pt x="6922" y="14984"/>
                              </a:cubicBezTo>
                              <a:cubicBezTo>
                                <a:pt x="6756" y="15057"/>
                                <a:pt x="6758" y="15226"/>
                                <a:pt x="6764" y="15271"/>
                              </a:cubicBezTo>
                              <a:cubicBezTo>
                                <a:pt x="6717" y="15303"/>
                                <a:pt x="6674" y="15334"/>
                                <a:pt x="6633" y="15369"/>
                              </a:cubicBezTo>
                              <a:cubicBezTo>
                                <a:pt x="6666" y="15271"/>
                                <a:pt x="6671" y="15120"/>
                                <a:pt x="6671" y="15120"/>
                              </a:cubicBezTo>
                              <a:cubicBezTo>
                                <a:pt x="6524" y="15229"/>
                                <a:pt x="6546" y="15383"/>
                                <a:pt x="6557" y="15436"/>
                              </a:cubicBezTo>
                              <a:cubicBezTo>
                                <a:pt x="6508" y="15478"/>
                                <a:pt x="6464" y="15527"/>
                                <a:pt x="6418" y="15572"/>
                              </a:cubicBezTo>
                              <a:cubicBezTo>
                                <a:pt x="6445" y="15467"/>
                                <a:pt x="6423" y="15292"/>
                                <a:pt x="6423" y="15292"/>
                              </a:cubicBezTo>
                              <a:cubicBezTo>
                                <a:pt x="6287" y="15443"/>
                                <a:pt x="6344" y="15597"/>
                                <a:pt x="6360" y="15635"/>
                              </a:cubicBezTo>
                              <a:cubicBezTo>
                                <a:pt x="6319" y="15684"/>
                                <a:pt x="6279" y="15733"/>
                                <a:pt x="6238" y="15786"/>
                              </a:cubicBezTo>
                              <a:cubicBezTo>
                                <a:pt x="6257" y="15684"/>
                                <a:pt x="6251" y="15555"/>
                                <a:pt x="6251" y="15555"/>
                              </a:cubicBezTo>
                              <a:cubicBezTo>
                                <a:pt x="6109" y="15684"/>
                                <a:pt x="6148" y="15842"/>
                                <a:pt x="6164" y="15887"/>
                              </a:cubicBezTo>
                              <a:cubicBezTo>
                                <a:pt x="6129" y="15937"/>
                                <a:pt x="6093" y="15989"/>
                                <a:pt x="6060" y="16038"/>
                              </a:cubicBezTo>
                              <a:cubicBezTo>
                                <a:pt x="6074" y="15944"/>
                                <a:pt x="6066" y="15831"/>
                                <a:pt x="6066" y="15831"/>
                              </a:cubicBezTo>
                              <a:cubicBezTo>
                                <a:pt x="5927" y="15961"/>
                                <a:pt x="5965" y="16115"/>
                                <a:pt x="5981" y="16164"/>
                              </a:cubicBezTo>
                              <a:cubicBezTo>
                                <a:pt x="5949" y="16217"/>
                                <a:pt x="5919" y="16273"/>
                                <a:pt x="5891" y="16322"/>
                              </a:cubicBezTo>
                              <a:cubicBezTo>
                                <a:pt x="5897" y="16269"/>
                                <a:pt x="5891" y="16210"/>
                                <a:pt x="5883" y="16161"/>
                              </a:cubicBezTo>
                              <a:cubicBezTo>
                                <a:pt x="5921" y="16035"/>
                                <a:pt x="5960" y="15905"/>
                                <a:pt x="6000" y="15772"/>
                              </a:cubicBezTo>
                              <a:cubicBezTo>
                                <a:pt x="6036" y="15733"/>
                                <a:pt x="6066" y="15667"/>
                                <a:pt x="6069" y="15562"/>
                              </a:cubicBezTo>
                              <a:cubicBezTo>
                                <a:pt x="6069" y="15562"/>
                                <a:pt x="6069" y="15562"/>
                                <a:pt x="6066" y="15562"/>
                              </a:cubicBezTo>
                              <a:cubicBezTo>
                                <a:pt x="6088" y="15495"/>
                                <a:pt x="6109" y="15425"/>
                                <a:pt x="6134" y="15359"/>
                              </a:cubicBezTo>
                              <a:cubicBezTo>
                                <a:pt x="6219" y="15383"/>
                                <a:pt x="6368" y="15215"/>
                                <a:pt x="6368" y="15215"/>
                              </a:cubicBezTo>
                              <a:cubicBezTo>
                                <a:pt x="6279" y="15180"/>
                                <a:pt x="6219" y="15201"/>
                                <a:pt x="6175" y="15236"/>
                              </a:cubicBezTo>
                              <a:cubicBezTo>
                                <a:pt x="6197" y="15173"/>
                                <a:pt x="6219" y="15110"/>
                                <a:pt x="6243" y="15043"/>
                              </a:cubicBezTo>
                              <a:cubicBezTo>
                                <a:pt x="6322" y="15099"/>
                                <a:pt x="6494" y="14910"/>
                                <a:pt x="6494" y="14910"/>
                              </a:cubicBezTo>
                              <a:cubicBezTo>
                                <a:pt x="6385" y="14865"/>
                                <a:pt x="6317" y="14907"/>
                                <a:pt x="6276" y="14956"/>
                              </a:cubicBezTo>
                              <a:cubicBezTo>
                                <a:pt x="6298" y="14893"/>
                                <a:pt x="6322" y="14833"/>
                                <a:pt x="6344" y="14774"/>
                              </a:cubicBezTo>
                              <a:cubicBezTo>
                                <a:pt x="6426" y="14809"/>
                                <a:pt x="6584" y="14644"/>
                                <a:pt x="6584" y="14644"/>
                              </a:cubicBezTo>
                              <a:cubicBezTo>
                                <a:pt x="6494" y="14602"/>
                                <a:pt x="6431" y="14623"/>
                                <a:pt x="6390" y="14655"/>
                              </a:cubicBezTo>
                              <a:cubicBezTo>
                                <a:pt x="6415" y="14595"/>
                                <a:pt x="6437" y="14536"/>
                                <a:pt x="6461" y="14479"/>
                              </a:cubicBezTo>
                              <a:cubicBezTo>
                                <a:pt x="6543" y="14525"/>
                                <a:pt x="6707" y="14343"/>
                                <a:pt x="6707" y="14343"/>
                              </a:cubicBezTo>
                              <a:cubicBezTo>
                                <a:pt x="6617" y="14304"/>
                                <a:pt x="6551" y="14329"/>
                                <a:pt x="6510" y="14364"/>
                              </a:cubicBezTo>
                              <a:cubicBezTo>
                                <a:pt x="6538" y="14301"/>
                                <a:pt x="6568" y="14238"/>
                                <a:pt x="6595" y="14178"/>
                              </a:cubicBezTo>
                              <a:cubicBezTo>
                                <a:pt x="6674" y="14231"/>
                                <a:pt x="6848" y="14070"/>
                                <a:pt x="6848" y="14070"/>
                              </a:cubicBezTo>
                              <a:cubicBezTo>
                                <a:pt x="6758" y="14021"/>
                                <a:pt x="6693" y="14038"/>
                                <a:pt x="6647" y="14070"/>
                              </a:cubicBezTo>
                              <a:cubicBezTo>
                                <a:pt x="6677" y="14010"/>
                                <a:pt x="6704" y="13958"/>
                                <a:pt x="6734" y="13905"/>
                              </a:cubicBezTo>
                              <a:cubicBezTo>
                                <a:pt x="6805" y="13968"/>
                                <a:pt x="6996" y="13856"/>
                                <a:pt x="6996" y="13856"/>
                              </a:cubicBezTo>
                              <a:cubicBezTo>
                                <a:pt x="6906" y="13779"/>
                                <a:pt x="6835" y="13789"/>
                                <a:pt x="6786" y="13814"/>
                              </a:cubicBezTo>
                              <a:cubicBezTo>
                                <a:pt x="6824" y="13751"/>
                                <a:pt x="6862" y="13691"/>
                                <a:pt x="6900" y="13639"/>
                              </a:cubicBezTo>
                              <a:cubicBezTo>
                                <a:pt x="6955" y="13730"/>
                                <a:pt x="7170" y="13656"/>
                                <a:pt x="7170" y="13656"/>
                              </a:cubicBezTo>
                              <a:cubicBezTo>
                                <a:pt x="7080" y="13544"/>
                                <a:pt x="6998" y="13555"/>
                                <a:pt x="6946" y="13576"/>
                              </a:cubicBezTo>
                              <a:cubicBezTo>
                                <a:pt x="6955" y="13565"/>
                                <a:pt x="6966" y="13551"/>
                                <a:pt x="6974" y="13541"/>
                              </a:cubicBezTo>
                              <a:cubicBezTo>
                                <a:pt x="7012" y="13544"/>
                                <a:pt x="7058" y="13516"/>
                                <a:pt x="7058" y="13516"/>
                              </a:cubicBezTo>
                              <a:cubicBezTo>
                                <a:pt x="7058" y="13516"/>
                                <a:pt x="7058" y="13516"/>
                                <a:pt x="7058" y="13516"/>
                              </a:cubicBezTo>
                              <a:cubicBezTo>
                                <a:pt x="7126" y="13513"/>
                                <a:pt x="7219" y="13499"/>
                                <a:pt x="7301" y="13471"/>
                              </a:cubicBezTo>
                              <a:cubicBezTo>
                                <a:pt x="7413" y="13446"/>
                                <a:pt x="7511" y="13394"/>
                                <a:pt x="7511" y="13285"/>
                              </a:cubicBezTo>
                              <a:cubicBezTo>
                                <a:pt x="7511" y="13243"/>
                                <a:pt x="7505" y="13208"/>
                                <a:pt x="7494" y="13180"/>
                              </a:cubicBezTo>
                              <a:cubicBezTo>
                                <a:pt x="7519" y="13166"/>
                                <a:pt x="7546" y="13149"/>
                                <a:pt x="7560" y="13134"/>
                              </a:cubicBezTo>
                              <a:cubicBezTo>
                                <a:pt x="7565" y="13138"/>
                                <a:pt x="7571" y="13138"/>
                                <a:pt x="7573" y="13131"/>
                              </a:cubicBezTo>
                              <a:cubicBezTo>
                                <a:pt x="7579" y="13124"/>
                                <a:pt x="7579" y="13113"/>
                                <a:pt x="7573" y="13106"/>
                              </a:cubicBezTo>
                              <a:cubicBezTo>
                                <a:pt x="7568" y="13099"/>
                                <a:pt x="7560" y="13099"/>
                                <a:pt x="7554" y="13106"/>
                              </a:cubicBezTo>
                              <a:cubicBezTo>
                                <a:pt x="7552" y="13110"/>
                                <a:pt x="7552" y="13113"/>
                                <a:pt x="7552" y="13117"/>
                              </a:cubicBezTo>
                              <a:cubicBezTo>
                                <a:pt x="7538" y="13127"/>
                                <a:pt x="7511" y="13145"/>
                                <a:pt x="7486" y="13163"/>
                              </a:cubicBezTo>
                              <a:cubicBezTo>
                                <a:pt x="7484" y="13159"/>
                                <a:pt x="7484" y="13156"/>
                                <a:pt x="7481" y="13152"/>
                              </a:cubicBezTo>
                              <a:cubicBezTo>
                                <a:pt x="7481" y="13152"/>
                                <a:pt x="7484" y="13149"/>
                                <a:pt x="7484" y="13149"/>
                              </a:cubicBezTo>
                              <a:cubicBezTo>
                                <a:pt x="7497" y="13138"/>
                                <a:pt x="7505" y="13127"/>
                                <a:pt x="7514" y="13117"/>
                              </a:cubicBezTo>
                              <a:cubicBezTo>
                                <a:pt x="7530" y="13096"/>
                                <a:pt x="7538" y="13075"/>
                                <a:pt x="7541" y="13050"/>
                              </a:cubicBezTo>
                              <a:cubicBezTo>
                                <a:pt x="7552" y="13040"/>
                                <a:pt x="7563" y="13029"/>
                                <a:pt x="7571" y="13019"/>
                              </a:cubicBezTo>
                              <a:cubicBezTo>
                                <a:pt x="7576" y="13022"/>
                                <a:pt x="7582" y="13019"/>
                                <a:pt x="7584" y="13012"/>
                              </a:cubicBezTo>
                              <a:cubicBezTo>
                                <a:pt x="7590" y="13005"/>
                                <a:pt x="7587" y="12994"/>
                                <a:pt x="7582" y="12987"/>
                              </a:cubicBezTo>
                              <a:cubicBezTo>
                                <a:pt x="7576" y="12980"/>
                                <a:pt x="7568" y="12984"/>
                                <a:pt x="7563" y="12991"/>
                              </a:cubicBezTo>
                              <a:cubicBezTo>
                                <a:pt x="7560" y="12994"/>
                                <a:pt x="7560" y="12998"/>
                                <a:pt x="7560" y="13001"/>
                              </a:cubicBezTo>
                              <a:cubicBezTo>
                                <a:pt x="7554" y="13008"/>
                                <a:pt x="7549" y="13015"/>
                                <a:pt x="7541" y="13022"/>
                              </a:cubicBezTo>
                              <a:cubicBezTo>
                                <a:pt x="7541" y="13005"/>
                                <a:pt x="7535" y="12987"/>
                                <a:pt x="7530" y="12970"/>
                              </a:cubicBezTo>
                              <a:cubicBezTo>
                                <a:pt x="7544" y="12952"/>
                                <a:pt x="7557" y="12938"/>
                                <a:pt x="7565" y="12924"/>
                              </a:cubicBezTo>
                              <a:cubicBezTo>
                                <a:pt x="7571" y="12924"/>
                                <a:pt x="7573" y="12924"/>
                                <a:pt x="7579" y="12917"/>
                              </a:cubicBezTo>
                              <a:cubicBezTo>
                                <a:pt x="7584" y="12910"/>
                                <a:pt x="7582" y="12900"/>
                                <a:pt x="7576" y="12893"/>
                              </a:cubicBezTo>
                              <a:cubicBezTo>
                                <a:pt x="7571" y="12886"/>
                                <a:pt x="7563" y="12889"/>
                                <a:pt x="7557" y="12896"/>
                              </a:cubicBezTo>
                              <a:cubicBezTo>
                                <a:pt x="7554" y="12900"/>
                                <a:pt x="7554" y="12903"/>
                                <a:pt x="7554" y="12910"/>
                              </a:cubicBezTo>
                              <a:cubicBezTo>
                                <a:pt x="7549" y="12921"/>
                                <a:pt x="7535" y="12935"/>
                                <a:pt x="7524" y="12952"/>
                              </a:cubicBezTo>
                              <a:cubicBezTo>
                                <a:pt x="7519" y="12938"/>
                                <a:pt x="7508" y="12924"/>
                                <a:pt x="7500" y="12910"/>
                              </a:cubicBezTo>
                              <a:cubicBezTo>
                                <a:pt x="7524" y="12879"/>
                                <a:pt x="7557" y="12840"/>
                                <a:pt x="7573" y="12826"/>
                              </a:cubicBezTo>
                              <a:cubicBezTo>
                                <a:pt x="7579" y="12830"/>
                                <a:pt x="7584" y="12830"/>
                                <a:pt x="7587" y="12823"/>
                              </a:cubicBezTo>
                              <a:cubicBezTo>
                                <a:pt x="7593" y="12816"/>
                                <a:pt x="7593" y="12805"/>
                                <a:pt x="7590" y="12798"/>
                              </a:cubicBezTo>
                              <a:cubicBezTo>
                                <a:pt x="7584" y="12791"/>
                                <a:pt x="7576" y="12791"/>
                                <a:pt x="7571" y="12795"/>
                              </a:cubicBezTo>
                              <a:cubicBezTo>
                                <a:pt x="7568" y="12798"/>
                                <a:pt x="7568" y="12802"/>
                                <a:pt x="7565" y="12805"/>
                              </a:cubicBezTo>
                              <a:cubicBezTo>
                                <a:pt x="7546" y="12823"/>
                                <a:pt x="7514" y="12861"/>
                                <a:pt x="7486" y="12893"/>
                              </a:cubicBezTo>
                              <a:cubicBezTo>
                                <a:pt x="7478" y="12886"/>
                                <a:pt x="7470" y="12875"/>
                                <a:pt x="7462" y="12868"/>
                              </a:cubicBezTo>
                              <a:cubicBezTo>
                                <a:pt x="7462" y="12865"/>
                                <a:pt x="7462" y="12865"/>
                                <a:pt x="7462" y="12861"/>
                              </a:cubicBezTo>
                              <a:cubicBezTo>
                                <a:pt x="7475" y="12844"/>
                                <a:pt x="7489" y="12830"/>
                                <a:pt x="7500" y="12823"/>
                              </a:cubicBezTo>
                              <a:cubicBezTo>
                                <a:pt x="7505" y="12826"/>
                                <a:pt x="7511" y="12826"/>
                                <a:pt x="7514" y="12819"/>
                              </a:cubicBezTo>
                              <a:cubicBezTo>
                                <a:pt x="7519" y="12812"/>
                                <a:pt x="7519" y="12802"/>
                                <a:pt x="7516" y="12795"/>
                              </a:cubicBezTo>
                              <a:cubicBezTo>
                                <a:pt x="7511" y="12788"/>
                                <a:pt x="7503" y="12788"/>
                                <a:pt x="7497" y="12791"/>
                              </a:cubicBezTo>
                              <a:cubicBezTo>
                                <a:pt x="7494" y="12795"/>
                                <a:pt x="7494" y="12798"/>
                                <a:pt x="7492" y="12802"/>
                              </a:cubicBezTo>
                              <a:cubicBezTo>
                                <a:pt x="7484" y="12809"/>
                                <a:pt x="7470" y="12819"/>
                                <a:pt x="7459" y="12833"/>
                              </a:cubicBezTo>
                              <a:cubicBezTo>
                                <a:pt x="7456" y="12798"/>
                                <a:pt x="7456" y="12756"/>
                                <a:pt x="7456" y="12707"/>
                              </a:cubicBezTo>
                              <a:cubicBezTo>
                                <a:pt x="7454" y="12536"/>
                                <a:pt x="7437" y="11870"/>
                                <a:pt x="7045" y="11709"/>
                              </a:cubicBezTo>
                              <a:cubicBezTo>
                                <a:pt x="7009" y="11635"/>
                                <a:pt x="6955" y="11572"/>
                                <a:pt x="6916" y="11534"/>
                              </a:cubicBezTo>
                              <a:cubicBezTo>
                                <a:pt x="6990" y="11530"/>
                                <a:pt x="7061" y="11523"/>
                                <a:pt x="7132" y="11513"/>
                              </a:cubicBezTo>
                              <a:cubicBezTo>
                                <a:pt x="7135" y="11513"/>
                                <a:pt x="7140" y="11513"/>
                                <a:pt x="7143" y="11513"/>
                              </a:cubicBezTo>
                              <a:cubicBezTo>
                                <a:pt x="7222" y="11502"/>
                                <a:pt x="7298" y="11488"/>
                                <a:pt x="7366" y="11474"/>
                              </a:cubicBezTo>
                              <a:cubicBezTo>
                                <a:pt x="7380" y="11485"/>
                                <a:pt x="7454" y="11530"/>
                                <a:pt x="7519" y="11604"/>
                              </a:cubicBezTo>
                              <a:cubicBezTo>
                                <a:pt x="7541" y="11740"/>
                                <a:pt x="7647" y="12220"/>
                                <a:pt x="8143" y="12473"/>
                              </a:cubicBezTo>
                              <a:cubicBezTo>
                                <a:pt x="8274" y="12543"/>
                                <a:pt x="8274" y="12543"/>
                                <a:pt x="8274" y="12543"/>
                              </a:cubicBezTo>
                              <a:cubicBezTo>
                                <a:pt x="8274" y="12543"/>
                                <a:pt x="8244" y="12476"/>
                                <a:pt x="8195" y="12311"/>
                              </a:cubicBezTo>
                              <a:cubicBezTo>
                                <a:pt x="8146" y="12150"/>
                                <a:pt x="7947" y="11530"/>
                                <a:pt x="7535" y="11562"/>
                              </a:cubicBezTo>
                              <a:cubicBezTo>
                                <a:pt x="7494" y="11520"/>
                                <a:pt x="7451" y="11485"/>
                                <a:pt x="7421" y="11460"/>
                              </a:cubicBezTo>
                              <a:cubicBezTo>
                                <a:pt x="7576" y="11425"/>
                                <a:pt x="7702" y="11390"/>
                                <a:pt x="7781" y="11362"/>
                              </a:cubicBezTo>
                              <a:cubicBezTo>
                                <a:pt x="8124" y="11625"/>
                                <a:pt x="8522" y="11226"/>
                                <a:pt x="8626" y="11117"/>
                              </a:cubicBezTo>
                              <a:cubicBezTo>
                                <a:pt x="8732" y="11005"/>
                                <a:pt x="8784" y="10966"/>
                                <a:pt x="8784" y="10966"/>
                              </a:cubicBezTo>
                              <a:cubicBezTo>
                                <a:pt x="8784" y="10966"/>
                                <a:pt x="8784" y="10966"/>
                                <a:pt x="8642" y="10945"/>
                              </a:cubicBezTo>
                              <a:cubicBezTo>
                                <a:pt x="8059" y="10837"/>
                                <a:pt x="7783" y="11271"/>
                                <a:pt x="7748" y="11327"/>
                              </a:cubicBezTo>
                              <a:cubicBezTo>
                                <a:pt x="7631" y="11366"/>
                                <a:pt x="7424" y="11422"/>
                                <a:pt x="7178" y="11460"/>
                              </a:cubicBezTo>
                              <a:cubicBezTo>
                                <a:pt x="7208" y="11415"/>
                                <a:pt x="7252" y="11341"/>
                                <a:pt x="7290" y="11236"/>
                              </a:cubicBezTo>
                              <a:cubicBezTo>
                                <a:pt x="7620" y="10928"/>
                                <a:pt x="7473" y="10290"/>
                                <a:pt x="7432" y="10126"/>
                              </a:cubicBezTo>
                              <a:cubicBezTo>
                                <a:pt x="7391" y="9958"/>
                                <a:pt x="7383" y="9881"/>
                                <a:pt x="7383" y="9881"/>
                              </a:cubicBezTo>
                              <a:cubicBezTo>
                                <a:pt x="7383" y="9881"/>
                                <a:pt x="7383" y="9881"/>
                                <a:pt x="7314" y="10042"/>
                              </a:cubicBezTo>
                              <a:cubicBezTo>
                                <a:pt x="7047" y="10648"/>
                                <a:pt x="7205" y="11114"/>
                                <a:pt x="7255" y="11226"/>
                              </a:cubicBezTo>
                              <a:cubicBezTo>
                                <a:pt x="7205" y="11359"/>
                                <a:pt x="7143" y="11439"/>
                                <a:pt x="7126" y="11464"/>
                              </a:cubicBezTo>
                              <a:cubicBezTo>
                                <a:pt x="6952" y="11485"/>
                                <a:pt x="6764" y="11495"/>
                                <a:pt x="6576" y="11481"/>
                              </a:cubicBezTo>
                              <a:cubicBezTo>
                                <a:pt x="6614" y="11446"/>
                                <a:pt x="6671" y="11383"/>
                                <a:pt x="6712" y="11313"/>
                              </a:cubicBezTo>
                              <a:cubicBezTo>
                                <a:pt x="7069" y="11054"/>
                                <a:pt x="6979" y="10399"/>
                                <a:pt x="6955" y="10231"/>
                              </a:cubicBezTo>
                              <a:cubicBezTo>
                                <a:pt x="6927" y="10059"/>
                                <a:pt x="6927" y="9982"/>
                                <a:pt x="6927" y="9982"/>
                              </a:cubicBezTo>
                              <a:cubicBezTo>
                                <a:pt x="6927" y="9982"/>
                                <a:pt x="6927" y="9982"/>
                                <a:pt x="6846" y="10133"/>
                              </a:cubicBezTo>
                              <a:cubicBezTo>
                                <a:pt x="6527" y="10693"/>
                                <a:pt x="6641" y="11177"/>
                                <a:pt x="6679" y="11299"/>
                              </a:cubicBezTo>
                              <a:cubicBezTo>
                                <a:pt x="6625" y="11394"/>
                                <a:pt x="6527" y="11474"/>
                                <a:pt x="6527" y="11474"/>
                              </a:cubicBezTo>
                              <a:cubicBezTo>
                                <a:pt x="6527" y="11474"/>
                                <a:pt x="6527" y="11474"/>
                                <a:pt x="6527" y="11474"/>
                              </a:cubicBezTo>
                              <a:cubicBezTo>
                                <a:pt x="6390" y="11460"/>
                                <a:pt x="6257" y="11429"/>
                                <a:pt x="6131" y="11376"/>
                              </a:cubicBezTo>
                              <a:cubicBezTo>
                                <a:pt x="6189" y="11348"/>
                                <a:pt x="6284" y="11289"/>
                                <a:pt x="6333" y="11194"/>
                              </a:cubicBezTo>
                              <a:cubicBezTo>
                                <a:pt x="6687" y="10942"/>
                                <a:pt x="6608" y="10294"/>
                                <a:pt x="6587" y="10122"/>
                              </a:cubicBezTo>
                              <a:cubicBezTo>
                                <a:pt x="6565" y="9947"/>
                                <a:pt x="6562" y="9870"/>
                                <a:pt x="6562" y="9870"/>
                              </a:cubicBezTo>
                              <a:cubicBezTo>
                                <a:pt x="6562" y="9870"/>
                                <a:pt x="6562" y="9870"/>
                                <a:pt x="6478" y="10017"/>
                              </a:cubicBezTo>
                              <a:cubicBezTo>
                                <a:pt x="6472" y="10028"/>
                                <a:pt x="6467" y="10038"/>
                                <a:pt x="6458" y="10049"/>
                              </a:cubicBezTo>
                              <a:cubicBezTo>
                                <a:pt x="6483" y="9919"/>
                                <a:pt x="6499" y="9867"/>
                                <a:pt x="6499" y="9867"/>
                              </a:cubicBezTo>
                              <a:cubicBezTo>
                                <a:pt x="6499" y="9867"/>
                                <a:pt x="6499" y="9867"/>
                                <a:pt x="6379" y="9965"/>
                              </a:cubicBezTo>
                              <a:cubicBezTo>
                                <a:pt x="5905" y="10322"/>
                                <a:pt x="5867" y="10837"/>
                                <a:pt x="5867" y="10959"/>
                              </a:cubicBezTo>
                              <a:cubicBezTo>
                                <a:pt x="5801" y="11001"/>
                                <a:pt x="5703" y="11040"/>
                                <a:pt x="5660" y="11054"/>
                              </a:cubicBezTo>
                              <a:cubicBezTo>
                                <a:pt x="5657" y="11054"/>
                                <a:pt x="5657" y="11058"/>
                                <a:pt x="5657" y="11058"/>
                              </a:cubicBezTo>
                              <a:cubicBezTo>
                                <a:pt x="5583" y="11005"/>
                                <a:pt x="5515" y="10963"/>
                                <a:pt x="5447" y="10931"/>
                              </a:cubicBezTo>
                              <a:cubicBezTo>
                                <a:pt x="5444" y="10931"/>
                                <a:pt x="5444" y="10928"/>
                                <a:pt x="5442" y="10928"/>
                              </a:cubicBezTo>
                              <a:cubicBezTo>
                                <a:pt x="5341" y="10879"/>
                                <a:pt x="5245" y="10844"/>
                                <a:pt x="5155" y="10826"/>
                              </a:cubicBezTo>
                              <a:cubicBezTo>
                                <a:pt x="5202" y="10812"/>
                                <a:pt x="5253" y="10784"/>
                                <a:pt x="5294" y="10746"/>
                              </a:cubicBezTo>
                              <a:cubicBezTo>
                                <a:pt x="5706" y="10641"/>
                                <a:pt x="5769" y="9972"/>
                                <a:pt x="5782" y="9797"/>
                              </a:cubicBezTo>
                              <a:cubicBezTo>
                                <a:pt x="5796" y="9621"/>
                                <a:pt x="5812" y="9548"/>
                                <a:pt x="5812" y="9548"/>
                              </a:cubicBezTo>
                              <a:cubicBezTo>
                                <a:pt x="5812" y="9548"/>
                                <a:pt x="5812" y="9548"/>
                                <a:pt x="5701" y="9660"/>
                              </a:cubicBezTo>
                              <a:cubicBezTo>
                                <a:pt x="5278" y="10070"/>
                                <a:pt x="5270" y="10560"/>
                                <a:pt x="5275" y="10707"/>
                              </a:cubicBezTo>
                              <a:cubicBezTo>
                                <a:pt x="5191" y="10795"/>
                                <a:pt x="5035" y="10809"/>
                                <a:pt x="5033" y="10809"/>
                              </a:cubicBezTo>
                              <a:cubicBezTo>
                                <a:pt x="5033" y="10809"/>
                                <a:pt x="5030" y="10809"/>
                                <a:pt x="5030" y="10809"/>
                              </a:cubicBezTo>
                              <a:cubicBezTo>
                                <a:pt x="4964" y="10802"/>
                                <a:pt x="4902" y="10805"/>
                                <a:pt x="4845" y="10812"/>
                              </a:cubicBezTo>
                              <a:cubicBezTo>
                                <a:pt x="4823" y="10795"/>
                                <a:pt x="4801" y="10781"/>
                                <a:pt x="4776" y="10767"/>
                              </a:cubicBezTo>
                              <a:cubicBezTo>
                                <a:pt x="4885" y="10648"/>
                                <a:pt x="4945" y="10515"/>
                                <a:pt x="4934" y="10413"/>
                              </a:cubicBezTo>
                              <a:cubicBezTo>
                                <a:pt x="5054" y="10157"/>
                                <a:pt x="5063" y="9825"/>
                                <a:pt x="5063" y="9709"/>
                              </a:cubicBezTo>
                              <a:cubicBezTo>
                                <a:pt x="5063" y="9674"/>
                                <a:pt x="5063" y="9639"/>
                                <a:pt x="5065" y="9611"/>
                              </a:cubicBezTo>
                              <a:cubicBezTo>
                                <a:pt x="5412" y="9660"/>
                                <a:pt x="5785" y="9376"/>
                                <a:pt x="5812" y="9355"/>
                              </a:cubicBezTo>
                              <a:cubicBezTo>
                                <a:pt x="5812" y="9355"/>
                                <a:pt x="5812" y="9355"/>
                                <a:pt x="5815" y="9355"/>
                              </a:cubicBezTo>
                              <a:cubicBezTo>
                                <a:pt x="5556" y="9383"/>
                                <a:pt x="5264" y="9446"/>
                                <a:pt x="5074" y="9488"/>
                              </a:cubicBezTo>
                              <a:cubicBezTo>
                                <a:pt x="5076" y="9467"/>
                                <a:pt x="5076" y="9453"/>
                                <a:pt x="5076" y="9453"/>
                              </a:cubicBezTo>
                              <a:cubicBezTo>
                                <a:pt x="5076" y="9453"/>
                                <a:pt x="5076" y="9453"/>
                                <a:pt x="5044" y="9492"/>
                              </a:cubicBezTo>
                              <a:cubicBezTo>
                                <a:pt x="5022" y="9495"/>
                                <a:pt x="5000" y="9502"/>
                                <a:pt x="4984" y="9506"/>
                              </a:cubicBezTo>
                              <a:cubicBezTo>
                                <a:pt x="5174" y="9376"/>
                                <a:pt x="5488" y="9135"/>
                                <a:pt x="5739" y="8788"/>
                              </a:cubicBezTo>
                              <a:cubicBezTo>
                                <a:pt x="5769" y="8777"/>
                                <a:pt x="5831" y="8756"/>
                                <a:pt x="5880" y="8781"/>
                              </a:cubicBezTo>
                              <a:cubicBezTo>
                                <a:pt x="5891" y="8819"/>
                                <a:pt x="5938" y="8858"/>
                                <a:pt x="5940" y="8861"/>
                              </a:cubicBezTo>
                              <a:cubicBezTo>
                                <a:pt x="5984" y="8945"/>
                                <a:pt x="6050" y="9061"/>
                                <a:pt x="6104" y="9079"/>
                              </a:cubicBezTo>
                              <a:cubicBezTo>
                                <a:pt x="6139" y="9089"/>
                                <a:pt x="6137" y="9047"/>
                                <a:pt x="6112" y="8991"/>
                              </a:cubicBezTo>
                              <a:cubicBezTo>
                                <a:pt x="6129" y="9002"/>
                                <a:pt x="6145" y="9009"/>
                                <a:pt x="6159" y="9009"/>
                              </a:cubicBezTo>
                              <a:cubicBezTo>
                                <a:pt x="6194" y="9009"/>
                                <a:pt x="6186" y="8974"/>
                                <a:pt x="6153" y="8928"/>
                              </a:cubicBezTo>
                              <a:cubicBezTo>
                                <a:pt x="6167" y="8931"/>
                                <a:pt x="6180" y="8931"/>
                                <a:pt x="6191" y="8928"/>
                              </a:cubicBezTo>
                              <a:cubicBezTo>
                                <a:pt x="6224" y="8917"/>
                                <a:pt x="6210" y="8886"/>
                                <a:pt x="6175" y="8851"/>
                              </a:cubicBezTo>
                              <a:cubicBezTo>
                                <a:pt x="6189" y="8851"/>
                                <a:pt x="6202" y="8847"/>
                                <a:pt x="6213" y="8840"/>
                              </a:cubicBezTo>
                              <a:cubicBezTo>
                                <a:pt x="6246" y="8819"/>
                                <a:pt x="6221" y="8791"/>
                                <a:pt x="6175" y="8767"/>
                              </a:cubicBezTo>
                              <a:cubicBezTo>
                                <a:pt x="6191" y="8760"/>
                                <a:pt x="6205" y="8753"/>
                                <a:pt x="6213" y="8742"/>
                              </a:cubicBezTo>
                              <a:cubicBezTo>
                                <a:pt x="6270" y="8683"/>
                                <a:pt x="6096" y="8651"/>
                                <a:pt x="5970" y="8711"/>
                              </a:cubicBezTo>
                              <a:cubicBezTo>
                                <a:pt x="5924" y="8718"/>
                                <a:pt x="5900" y="8728"/>
                                <a:pt x="5886" y="8742"/>
                              </a:cubicBezTo>
                              <a:cubicBezTo>
                                <a:pt x="5851" y="8725"/>
                                <a:pt x="5810" y="8728"/>
                                <a:pt x="5774" y="8735"/>
                              </a:cubicBezTo>
                              <a:cubicBezTo>
                                <a:pt x="5815" y="8672"/>
                                <a:pt x="5856" y="8609"/>
                                <a:pt x="5891" y="8539"/>
                              </a:cubicBezTo>
                              <a:cubicBezTo>
                                <a:pt x="5894" y="8539"/>
                                <a:pt x="5897" y="8536"/>
                                <a:pt x="5900" y="8536"/>
                              </a:cubicBezTo>
                              <a:cubicBezTo>
                                <a:pt x="5900" y="8536"/>
                                <a:pt x="5976" y="8452"/>
                                <a:pt x="6047" y="8452"/>
                              </a:cubicBezTo>
                              <a:cubicBezTo>
                                <a:pt x="6066" y="8483"/>
                                <a:pt x="6120" y="8501"/>
                                <a:pt x="6126" y="8501"/>
                              </a:cubicBezTo>
                              <a:cubicBezTo>
                                <a:pt x="6189" y="8564"/>
                                <a:pt x="6281" y="8644"/>
                                <a:pt x="6338" y="8637"/>
                              </a:cubicBezTo>
                              <a:cubicBezTo>
                                <a:pt x="6374" y="8634"/>
                                <a:pt x="6360" y="8595"/>
                                <a:pt x="6322" y="8550"/>
                              </a:cubicBezTo>
                              <a:cubicBezTo>
                                <a:pt x="6341" y="8553"/>
                                <a:pt x="6358" y="8550"/>
                                <a:pt x="6371" y="8546"/>
                              </a:cubicBezTo>
                              <a:cubicBezTo>
                                <a:pt x="6404" y="8532"/>
                                <a:pt x="6388" y="8501"/>
                                <a:pt x="6347" y="8469"/>
                              </a:cubicBezTo>
                              <a:cubicBezTo>
                                <a:pt x="6360" y="8466"/>
                                <a:pt x="6374" y="8459"/>
                                <a:pt x="6385" y="8452"/>
                              </a:cubicBezTo>
                              <a:cubicBezTo>
                                <a:pt x="6415" y="8427"/>
                                <a:pt x="6393" y="8403"/>
                                <a:pt x="6349" y="8385"/>
                              </a:cubicBezTo>
                              <a:cubicBezTo>
                                <a:pt x="6363" y="8378"/>
                                <a:pt x="6374" y="8368"/>
                                <a:pt x="6382" y="8357"/>
                              </a:cubicBezTo>
                              <a:cubicBezTo>
                                <a:pt x="6407" y="8326"/>
                                <a:pt x="6379" y="8305"/>
                                <a:pt x="6328" y="8305"/>
                              </a:cubicBezTo>
                              <a:cubicBezTo>
                                <a:pt x="6341" y="8291"/>
                                <a:pt x="6352" y="8280"/>
                                <a:pt x="6358" y="8266"/>
                              </a:cubicBezTo>
                              <a:cubicBezTo>
                                <a:pt x="6396" y="8185"/>
                                <a:pt x="6221" y="8231"/>
                                <a:pt x="6120" y="8340"/>
                              </a:cubicBezTo>
                              <a:cubicBezTo>
                                <a:pt x="6080" y="8364"/>
                                <a:pt x="6058" y="8385"/>
                                <a:pt x="6047" y="8406"/>
                              </a:cubicBezTo>
                              <a:cubicBezTo>
                                <a:pt x="6009" y="8406"/>
                                <a:pt x="5970" y="8424"/>
                                <a:pt x="5940" y="8445"/>
                              </a:cubicBezTo>
                              <a:cubicBezTo>
                                <a:pt x="5981" y="8361"/>
                                <a:pt x="6017" y="8270"/>
                                <a:pt x="6044" y="8178"/>
                              </a:cubicBezTo>
                              <a:cubicBezTo>
                                <a:pt x="6044" y="8178"/>
                                <a:pt x="6044" y="8178"/>
                                <a:pt x="6044" y="8178"/>
                              </a:cubicBezTo>
                              <a:cubicBezTo>
                                <a:pt x="6063" y="8161"/>
                                <a:pt x="6085" y="8126"/>
                                <a:pt x="6112" y="8070"/>
                              </a:cubicBezTo>
                              <a:cubicBezTo>
                                <a:pt x="6238" y="7909"/>
                                <a:pt x="6303" y="7615"/>
                                <a:pt x="6213" y="7671"/>
                              </a:cubicBezTo>
                              <a:cubicBezTo>
                                <a:pt x="6197" y="7681"/>
                                <a:pt x="6183" y="7695"/>
                                <a:pt x="6169" y="7716"/>
                              </a:cubicBezTo>
                              <a:cubicBezTo>
                                <a:pt x="6172" y="7629"/>
                                <a:pt x="6156" y="7576"/>
                                <a:pt x="6120" y="7618"/>
                              </a:cubicBezTo>
                              <a:cubicBezTo>
                                <a:pt x="6109" y="7632"/>
                                <a:pt x="6099" y="7650"/>
                                <a:pt x="6088" y="7671"/>
                              </a:cubicBezTo>
                              <a:cubicBezTo>
                                <a:pt x="6074" y="7594"/>
                                <a:pt x="6050" y="7555"/>
                                <a:pt x="6022" y="7601"/>
                              </a:cubicBezTo>
                              <a:cubicBezTo>
                                <a:pt x="6014" y="7618"/>
                                <a:pt x="6006" y="7639"/>
                                <a:pt x="6000" y="7664"/>
                              </a:cubicBezTo>
                              <a:cubicBezTo>
                                <a:pt x="5973" y="7590"/>
                                <a:pt x="5943" y="7558"/>
                                <a:pt x="5924" y="7611"/>
                              </a:cubicBezTo>
                              <a:cubicBezTo>
                                <a:pt x="5916" y="7632"/>
                                <a:pt x="5913" y="7660"/>
                                <a:pt x="5913" y="7692"/>
                              </a:cubicBezTo>
                              <a:cubicBezTo>
                                <a:pt x="5872" y="7622"/>
                                <a:pt x="5834" y="7594"/>
                                <a:pt x="5826" y="7657"/>
                              </a:cubicBezTo>
                              <a:cubicBezTo>
                                <a:pt x="5812" y="7751"/>
                                <a:pt x="5886" y="7919"/>
                                <a:pt x="5943" y="8035"/>
                              </a:cubicBezTo>
                              <a:cubicBezTo>
                                <a:pt x="5943" y="8042"/>
                                <a:pt x="5951" y="8112"/>
                                <a:pt x="5973" y="8154"/>
                              </a:cubicBezTo>
                              <a:cubicBezTo>
                                <a:pt x="5943" y="8252"/>
                                <a:pt x="5905" y="8347"/>
                                <a:pt x="5859" y="8438"/>
                              </a:cubicBezTo>
                              <a:cubicBezTo>
                                <a:pt x="5853" y="8396"/>
                                <a:pt x="5842" y="8350"/>
                                <a:pt x="5821" y="8315"/>
                              </a:cubicBezTo>
                              <a:cubicBezTo>
                                <a:pt x="5826" y="8294"/>
                                <a:pt x="5826" y="8259"/>
                                <a:pt x="5818" y="8203"/>
                              </a:cubicBezTo>
                              <a:cubicBezTo>
                                <a:pt x="5823" y="8035"/>
                                <a:pt x="5747" y="7828"/>
                                <a:pt x="5720" y="7916"/>
                              </a:cubicBezTo>
                              <a:cubicBezTo>
                                <a:pt x="5714" y="7930"/>
                                <a:pt x="5714" y="7951"/>
                                <a:pt x="5714" y="7972"/>
                              </a:cubicBezTo>
                              <a:cubicBezTo>
                                <a:pt x="5681" y="7923"/>
                                <a:pt x="5651" y="7902"/>
                                <a:pt x="5649" y="7947"/>
                              </a:cubicBezTo>
                              <a:cubicBezTo>
                                <a:pt x="5646" y="7961"/>
                                <a:pt x="5649" y="7979"/>
                                <a:pt x="5651" y="7996"/>
                              </a:cubicBezTo>
                              <a:cubicBezTo>
                                <a:pt x="5613" y="7961"/>
                                <a:pt x="5586" y="7954"/>
                                <a:pt x="5589" y="8000"/>
                              </a:cubicBezTo>
                              <a:cubicBezTo>
                                <a:pt x="5589" y="8014"/>
                                <a:pt x="5594" y="8031"/>
                                <a:pt x="5600" y="8049"/>
                              </a:cubicBezTo>
                              <a:cubicBezTo>
                                <a:pt x="5556" y="8024"/>
                                <a:pt x="5526" y="8028"/>
                                <a:pt x="5537" y="8070"/>
                              </a:cubicBezTo>
                              <a:cubicBezTo>
                                <a:pt x="5542" y="8087"/>
                                <a:pt x="5551" y="8105"/>
                                <a:pt x="5564" y="8122"/>
                              </a:cubicBezTo>
                              <a:cubicBezTo>
                                <a:pt x="5515" y="8108"/>
                                <a:pt x="5482" y="8119"/>
                                <a:pt x="5502" y="8157"/>
                              </a:cubicBezTo>
                              <a:cubicBezTo>
                                <a:pt x="5532" y="8217"/>
                                <a:pt x="5638" y="8266"/>
                                <a:pt x="5714" y="8291"/>
                              </a:cubicBezTo>
                              <a:cubicBezTo>
                                <a:pt x="5717" y="8294"/>
                                <a:pt x="5761" y="8340"/>
                                <a:pt x="5793" y="8340"/>
                              </a:cubicBezTo>
                              <a:cubicBezTo>
                                <a:pt x="5821" y="8385"/>
                                <a:pt x="5829" y="8452"/>
                                <a:pt x="5831" y="8494"/>
                              </a:cubicBezTo>
                              <a:cubicBezTo>
                                <a:pt x="5769" y="8606"/>
                                <a:pt x="5698" y="8714"/>
                                <a:pt x="5619" y="8809"/>
                              </a:cubicBezTo>
                              <a:cubicBezTo>
                                <a:pt x="5621" y="8781"/>
                                <a:pt x="5619" y="8749"/>
                                <a:pt x="5613" y="8721"/>
                              </a:cubicBezTo>
                              <a:cubicBezTo>
                                <a:pt x="5624" y="8704"/>
                                <a:pt x="5635" y="8672"/>
                                <a:pt x="5643" y="8613"/>
                              </a:cubicBezTo>
                              <a:cubicBezTo>
                                <a:pt x="5698" y="8459"/>
                                <a:pt x="5684" y="8231"/>
                                <a:pt x="5635" y="8301"/>
                              </a:cubicBezTo>
                              <a:cubicBezTo>
                                <a:pt x="5627" y="8312"/>
                                <a:pt x="5619" y="8329"/>
                                <a:pt x="5613" y="8350"/>
                              </a:cubicBezTo>
                              <a:cubicBezTo>
                                <a:pt x="5597" y="8287"/>
                                <a:pt x="5575" y="8255"/>
                                <a:pt x="5559" y="8298"/>
                              </a:cubicBezTo>
                              <a:cubicBezTo>
                                <a:pt x="5553" y="8312"/>
                                <a:pt x="5551" y="8326"/>
                                <a:pt x="5548" y="8347"/>
                              </a:cubicBezTo>
                              <a:cubicBezTo>
                                <a:pt x="5523" y="8298"/>
                                <a:pt x="5499" y="8277"/>
                                <a:pt x="5488" y="8319"/>
                              </a:cubicBezTo>
                              <a:cubicBezTo>
                                <a:pt x="5485" y="8333"/>
                                <a:pt x="5485" y="8350"/>
                                <a:pt x="5485" y="8368"/>
                              </a:cubicBezTo>
                              <a:cubicBezTo>
                                <a:pt x="5452" y="8326"/>
                                <a:pt x="5422" y="8312"/>
                                <a:pt x="5422" y="8357"/>
                              </a:cubicBezTo>
                              <a:cubicBezTo>
                                <a:pt x="5422" y="8375"/>
                                <a:pt x="5425" y="8396"/>
                                <a:pt x="5433" y="8420"/>
                              </a:cubicBezTo>
                              <a:cubicBezTo>
                                <a:pt x="5390" y="8385"/>
                                <a:pt x="5357" y="8378"/>
                                <a:pt x="5365" y="8424"/>
                              </a:cubicBezTo>
                              <a:cubicBezTo>
                                <a:pt x="5373" y="8487"/>
                                <a:pt x="5444" y="8571"/>
                                <a:pt x="5504" y="8630"/>
                              </a:cubicBezTo>
                              <a:cubicBezTo>
                                <a:pt x="5422" y="8700"/>
                                <a:pt x="5144" y="8970"/>
                                <a:pt x="5112" y="9310"/>
                              </a:cubicBezTo>
                              <a:cubicBezTo>
                                <a:pt x="5019" y="9383"/>
                                <a:pt x="4937" y="9436"/>
                                <a:pt x="4880" y="9474"/>
                              </a:cubicBezTo>
                              <a:cubicBezTo>
                                <a:pt x="4894" y="9443"/>
                                <a:pt x="4910" y="9411"/>
                                <a:pt x="4924" y="9380"/>
                              </a:cubicBezTo>
                              <a:cubicBezTo>
                                <a:pt x="5104" y="8984"/>
                                <a:pt x="5289" y="8483"/>
                                <a:pt x="5412" y="7916"/>
                              </a:cubicBezTo>
                              <a:cubicBezTo>
                                <a:pt x="5807" y="7632"/>
                                <a:pt x="5916" y="6837"/>
                                <a:pt x="5921" y="6784"/>
                              </a:cubicBezTo>
                              <a:cubicBezTo>
                                <a:pt x="5921" y="6784"/>
                                <a:pt x="5921" y="6781"/>
                                <a:pt x="5921" y="6781"/>
                              </a:cubicBezTo>
                              <a:cubicBezTo>
                                <a:pt x="5739" y="7107"/>
                                <a:pt x="5553" y="7506"/>
                                <a:pt x="5447" y="7741"/>
                              </a:cubicBezTo>
                              <a:cubicBezTo>
                                <a:pt x="5529" y="7313"/>
                                <a:pt x="5572" y="6854"/>
                                <a:pt x="5556" y="6368"/>
                              </a:cubicBezTo>
                              <a:cubicBezTo>
                                <a:pt x="5572" y="6336"/>
                                <a:pt x="5619" y="6270"/>
                                <a:pt x="5673" y="6252"/>
                              </a:cubicBezTo>
                              <a:cubicBezTo>
                                <a:pt x="5698" y="6277"/>
                                <a:pt x="5755" y="6273"/>
                                <a:pt x="5758" y="6273"/>
                              </a:cubicBezTo>
                              <a:cubicBezTo>
                                <a:pt x="5831" y="6312"/>
                                <a:pt x="5938" y="6357"/>
                                <a:pt x="5990" y="6333"/>
                              </a:cubicBezTo>
                              <a:cubicBezTo>
                                <a:pt x="6022" y="6315"/>
                                <a:pt x="6003" y="6284"/>
                                <a:pt x="5957" y="6256"/>
                              </a:cubicBezTo>
                              <a:cubicBezTo>
                                <a:pt x="5976" y="6252"/>
                                <a:pt x="5990" y="6245"/>
                                <a:pt x="6003" y="6235"/>
                              </a:cubicBezTo>
                              <a:cubicBezTo>
                                <a:pt x="6030" y="6210"/>
                                <a:pt x="6009" y="6186"/>
                                <a:pt x="5962" y="6171"/>
                              </a:cubicBezTo>
                              <a:cubicBezTo>
                                <a:pt x="5976" y="6164"/>
                                <a:pt x="5987" y="6154"/>
                                <a:pt x="5995" y="6143"/>
                              </a:cubicBezTo>
                              <a:cubicBezTo>
                                <a:pt x="6020" y="6112"/>
                                <a:pt x="5992" y="6094"/>
                                <a:pt x="5946" y="6091"/>
                              </a:cubicBezTo>
                              <a:cubicBezTo>
                                <a:pt x="5957" y="6080"/>
                                <a:pt x="5965" y="6066"/>
                                <a:pt x="5973" y="6052"/>
                              </a:cubicBezTo>
                              <a:cubicBezTo>
                                <a:pt x="5992" y="6014"/>
                                <a:pt x="5960" y="6003"/>
                                <a:pt x="5910" y="6021"/>
                              </a:cubicBezTo>
                              <a:cubicBezTo>
                                <a:pt x="5921" y="6003"/>
                                <a:pt x="5927" y="5989"/>
                                <a:pt x="5932" y="5972"/>
                              </a:cubicBezTo>
                              <a:cubicBezTo>
                                <a:pt x="5951" y="5881"/>
                                <a:pt x="5796" y="5982"/>
                                <a:pt x="5720" y="6122"/>
                              </a:cubicBezTo>
                              <a:cubicBezTo>
                                <a:pt x="5684" y="6161"/>
                                <a:pt x="5668" y="6189"/>
                                <a:pt x="5662" y="6210"/>
                              </a:cubicBezTo>
                              <a:cubicBezTo>
                                <a:pt x="5619" y="6224"/>
                                <a:pt x="5581" y="6266"/>
                                <a:pt x="5556" y="6301"/>
                              </a:cubicBezTo>
                              <a:cubicBezTo>
                                <a:pt x="5551" y="6182"/>
                                <a:pt x="5542" y="6063"/>
                                <a:pt x="5529" y="5940"/>
                              </a:cubicBezTo>
                              <a:cubicBezTo>
                                <a:pt x="5540" y="5902"/>
                                <a:pt x="5564" y="5828"/>
                                <a:pt x="5605" y="5793"/>
                              </a:cubicBezTo>
                              <a:cubicBezTo>
                                <a:pt x="5635" y="5804"/>
                                <a:pt x="5690" y="5779"/>
                                <a:pt x="5692" y="5776"/>
                              </a:cubicBezTo>
                              <a:cubicBezTo>
                                <a:pt x="5771" y="5779"/>
                                <a:pt x="5883" y="5779"/>
                                <a:pt x="5927" y="5730"/>
                              </a:cubicBezTo>
                              <a:cubicBezTo>
                                <a:pt x="5954" y="5702"/>
                                <a:pt x="5927" y="5678"/>
                                <a:pt x="5875" y="5671"/>
                              </a:cubicBezTo>
                              <a:cubicBezTo>
                                <a:pt x="5891" y="5660"/>
                                <a:pt x="5905" y="5646"/>
                                <a:pt x="5913" y="5632"/>
                              </a:cubicBezTo>
                              <a:cubicBezTo>
                                <a:pt x="5932" y="5597"/>
                                <a:pt x="5905" y="5583"/>
                                <a:pt x="5859" y="5590"/>
                              </a:cubicBezTo>
                              <a:cubicBezTo>
                                <a:pt x="5870" y="5576"/>
                                <a:pt x="5878" y="5562"/>
                                <a:pt x="5880" y="5548"/>
                              </a:cubicBezTo>
                              <a:cubicBezTo>
                                <a:pt x="5894" y="5510"/>
                                <a:pt x="5864" y="5503"/>
                                <a:pt x="5821" y="5520"/>
                              </a:cubicBezTo>
                              <a:cubicBezTo>
                                <a:pt x="5829" y="5503"/>
                                <a:pt x="5834" y="5489"/>
                                <a:pt x="5834" y="5474"/>
                              </a:cubicBezTo>
                              <a:cubicBezTo>
                                <a:pt x="5840" y="5429"/>
                                <a:pt x="5807" y="5436"/>
                                <a:pt x="5766" y="5471"/>
                              </a:cubicBezTo>
                              <a:cubicBezTo>
                                <a:pt x="5771" y="5450"/>
                                <a:pt x="5774" y="5432"/>
                                <a:pt x="5774" y="5415"/>
                              </a:cubicBezTo>
                              <a:cubicBezTo>
                                <a:pt x="5769" y="5320"/>
                                <a:pt x="5646" y="5485"/>
                                <a:pt x="5613" y="5650"/>
                              </a:cubicBezTo>
                              <a:cubicBezTo>
                                <a:pt x="5592" y="5699"/>
                                <a:pt x="5583" y="5734"/>
                                <a:pt x="5583" y="5755"/>
                              </a:cubicBezTo>
                              <a:cubicBezTo>
                                <a:pt x="5553" y="5779"/>
                                <a:pt x="5534" y="5818"/>
                                <a:pt x="5518" y="5853"/>
                              </a:cubicBezTo>
                              <a:cubicBezTo>
                                <a:pt x="5507" y="5776"/>
                                <a:pt x="5499" y="5699"/>
                                <a:pt x="5485" y="5622"/>
                              </a:cubicBezTo>
                              <a:cubicBezTo>
                                <a:pt x="5485" y="5622"/>
                                <a:pt x="5485" y="5622"/>
                                <a:pt x="5485" y="5622"/>
                              </a:cubicBezTo>
                              <a:cubicBezTo>
                                <a:pt x="5510" y="5573"/>
                                <a:pt x="5518" y="5496"/>
                                <a:pt x="5521" y="5489"/>
                              </a:cubicBezTo>
                              <a:cubicBezTo>
                                <a:pt x="5586" y="5362"/>
                                <a:pt x="5668" y="5173"/>
                                <a:pt x="5654" y="5068"/>
                              </a:cubicBezTo>
                              <a:cubicBezTo>
                                <a:pt x="5646" y="5002"/>
                                <a:pt x="5602" y="5030"/>
                                <a:pt x="5556" y="5107"/>
                              </a:cubicBezTo>
                              <a:cubicBezTo>
                                <a:pt x="5556" y="5072"/>
                                <a:pt x="5553" y="5040"/>
                                <a:pt x="5545" y="5016"/>
                              </a:cubicBezTo>
                              <a:cubicBezTo>
                                <a:pt x="5526" y="4956"/>
                                <a:pt x="5491" y="4991"/>
                                <a:pt x="5461" y="5072"/>
                              </a:cubicBezTo>
                              <a:cubicBezTo>
                                <a:pt x="5455" y="5044"/>
                                <a:pt x="5447" y="5019"/>
                                <a:pt x="5436" y="5002"/>
                              </a:cubicBezTo>
                              <a:cubicBezTo>
                                <a:pt x="5406" y="4949"/>
                                <a:pt x="5379" y="4991"/>
                                <a:pt x="5365" y="5079"/>
                              </a:cubicBezTo>
                              <a:cubicBezTo>
                                <a:pt x="5354" y="5054"/>
                                <a:pt x="5343" y="5033"/>
                                <a:pt x="5330" y="5019"/>
                              </a:cubicBezTo>
                              <a:cubicBezTo>
                                <a:pt x="5289" y="4974"/>
                                <a:pt x="5270" y="5033"/>
                                <a:pt x="5275" y="5128"/>
                              </a:cubicBezTo>
                              <a:cubicBezTo>
                                <a:pt x="5259" y="5103"/>
                                <a:pt x="5243" y="5086"/>
                                <a:pt x="5226" y="5075"/>
                              </a:cubicBezTo>
                              <a:cubicBezTo>
                                <a:pt x="5128" y="5012"/>
                                <a:pt x="5199" y="5338"/>
                                <a:pt x="5338" y="5517"/>
                              </a:cubicBezTo>
                              <a:cubicBezTo>
                                <a:pt x="5371" y="5590"/>
                                <a:pt x="5398" y="5629"/>
                                <a:pt x="5420" y="5646"/>
                              </a:cubicBezTo>
                              <a:cubicBezTo>
                                <a:pt x="5436" y="5751"/>
                                <a:pt x="5452" y="5856"/>
                                <a:pt x="5463" y="5958"/>
                              </a:cubicBezTo>
                              <a:cubicBezTo>
                                <a:pt x="5439" y="5926"/>
                                <a:pt x="5403" y="5895"/>
                                <a:pt x="5363" y="5884"/>
                              </a:cubicBezTo>
                              <a:cubicBezTo>
                                <a:pt x="5357" y="5863"/>
                                <a:pt x="5341" y="5835"/>
                                <a:pt x="5303" y="5800"/>
                              </a:cubicBezTo>
                              <a:cubicBezTo>
                                <a:pt x="5223" y="5664"/>
                                <a:pt x="5063" y="5569"/>
                                <a:pt x="5087" y="5660"/>
                              </a:cubicBezTo>
                              <a:cubicBezTo>
                                <a:pt x="5090" y="5674"/>
                                <a:pt x="5098" y="5692"/>
                                <a:pt x="5109" y="5706"/>
                              </a:cubicBezTo>
                              <a:cubicBezTo>
                                <a:pt x="5060" y="5692"/>
                                <a:pt x="5027" y="5702"/>
                                <a:pt x="5046" y="5741"/>
                              </a:cubicBezTo>
                              <a:cubicBezTo>
                                <a:pt x="5052" y="5755"/>
                                <a:pt x="5063" y="5765"/>
                                <a:pt x="5074" y="5776"/>
                              </a:cubicBezTo>
                              <a:cubicBezTo>
                                <a:pt x="5027" y="5779"/>
                                <a:pt x="5003" y="5797"/>
                                <a:pt x="5027" y="5828"/>
                              </a:cubicBezTo>
                              <a:cubicBezTo>
                                <a:pt x="5035" y="5839"/>
                                <a:pt x="5046" y="5849"/>
                                <a:pt x="5060" y="5856"/>
                              </a:cubicBezTo>
                              <a:cubicBezTo>
                                <a:pt x="5014" y="5874"/>
                                <a:pt x="4992" y="5898"/>
                                <a:pt x="5022" y="5923"/>
                              </a:cubicBezTo>
                              <a:cubicBezTo>
                                <a:pt x="5033" y="5933"/>
                                <a:pt x="5049" y="5937"/>
                                <a:pt x="5068" y="5940"/>
                              </a:cubicBezTo>
                              <a:cubicBezTo>
                                <a:pt x="5024" y="5972"/>
                                <a:pt x="5003" y="6007"/>
                                <a:pt x="5038" y="6021"/>
                              </a:cubicBezTo>
                              <a:cubicBezTo>
                                <a:pt x="5093" y="6045"/>
                                <a:pt x="5196" y="5993"/>
                                <a:pt x="5270" y="5951"/>
                              </a:cubicBezTo>
                              <a:cubicBezTo>
                                <a:pt x="5275" y="5951"/>
                                <a:pt x="5330" y="5951"/>
                                <a:pt x="5354" y="5926"/>
                              </a:cubicBezTo>
                              <a:cubicBezTo>
                                <a:pt x="5409" y="5940"/>
                                <a:pt x="5455" y="6007"/>
                                <a:pt x="5474" y="6035"/>
                              </a:cubicBezTo>
                              <a:cubicBezTo>
                                <a:pt x="5491" y="6221"/>
                                <a:pt x="5499" y="6406"/>
                                <a:pt x="5499" y="6585"/>
                              </a:cubicBezTo>
                              <a:cubicBezTo>
                                <a:pt x="5482" y="6553"/>
                                <a:pt x="5458" y="6525"/>
                                <a:pt x="5431" y="6504"/>
                              </a:cubicBezTo>
                              <a:cubicBezTo>
                                <a:pt x="5431" y="6483"/>
                                <a:pt x="5420" y="6448"/>
                                <a:pt x="5390" y="6403"/>
                              </a:cubicBezTo>
                              <a:cubicBezTo>
                                <a:pt x="5341" y="6245"/>
                                <a:pt x="5204" y="6101"/>
                                <a:pt x="5210" y="6196"/>
                              </a:cubicBezTo>
                              <a:cubicBezTo>
                                <a:pt x="5210" y="6214"/>
                                <a:pt x="5215" y="6231"/>
                                <a:pt x="5221" y="6249"/>
                              </a:cubicBezTo>
                              <a:cubicBezTo>
                                <a:pt x="5174" y="6221"/>
                                <a:pt x="5142" y="6217"/>
                                <a:pt x="5153" y="6263"/>
                              </a:cubicBezTo>
                              <a:cubicBezTo>
                                <a:pt x="5155" y="6277"/>
                                <a:pt x="5163" y="6291"/>
                                <a:pt x="5172" y="6308"/>
                              </a:cubicBezTo>
                              <a:cubicBezTo>
                                <a:pt x="5166" y="6308"/>
                                <a:pt x="5161" y="6305"/>
                                <a:pt x="5155" y="6305"/>
                              </a:cubicBezTo>
                              <a:cubicBezTo>
                                <a:pt x="5155" y="6301"/>
                                <a:pt x="5155" y="6301"/>
                                <a:pt x="5155" y="6298"/>
                              </a:cubicBezTo>
                              <a:cubicBezTo>
                                <a:pt x="5142" y="6242"/>
                                <a:pt x="5109" y="6266"/>
                                <a:pt x="5076" y="6336"/>
                              </a:cubicBezTo>
                              <a:cubicBezTo>
                                <a:pt x="5074" y="6312"/>
                                <a:pt x="5068" y="6291"/>
                                <a:pt x="5060" y="6273"/>
                              </a:cubicBezTo>
                              <a:cubicBezTo>
                                <a:pt x="5035" y="6221"/>
                                <a:pt x="5005" y="6263"/>
                                <a:pt x="4986" y="6343"/>
                              </a:cubicBezTo>
                              <a:cubicBezTo>
                                <a:pt x="4978" y="6319"/>
                                <a:pt x="4970" y="6294"/>
                                <a:pt x="4956" y="6280"/>
                              </a:cubicBezTo>
                              <a:cubicBezTo>
                                <a:pt x="4888" y="6189"/>
                                <a:pt x="4872" y="6494"/>
                                <a:pt x="4948" y="6700"/>
                              </a:cubicBezTo>
                              <a:cubicBezTo>
                                <a:pt x="4956" y="6763"/>
                                <a:pt x="4967" y="6802"/>
                                <a:pt x="4981" y="6826"/>
                              </a:cubicBezTo>
                              <a:cubicBezTo>
                                <a:pt x="4951" y="6963"/>
                                <a:pt x="4948" y="7124"/>
                                <a:pt x="4964" y="7292"/>
                              </a:cubicBezTo>
                              <a:cubicBezTo>
                                <a:pt x="4940" y="7264"/>
                                <a:pt x="4907" y="7236"/>
                                <a:pt x="4869" y="7226"/>
                              </a:cubicBezTo>
                              <a:cubicBezTo>
                                <a:pt x="4864" y="7205"/>
                                <a:pt x="4847" y="7177"/>
                                <a:pt x="4809" y="7142"/>
                              </a:cubicBezTo>
                              <a:cubicBezTo>
                                <a:pt x="4730" y="7005"/>
                                <a:pt x="4569" y="6911"/>
                                <a:pt x="4594" y="7002"/>
                              </a:cubicBezTo>
                              <a:cubicBezTo>
                                <a:pt x="4596" y="7016"/>
                                <a:pt x="4605" y="7033"/>
                                <a:pt x="4616" y="7047"/>
                              </a:cubicBezTo>
                              <a:cubicBezTo>
                                <a:pt x="4566" y="7033"/>
                                <a:pt x="4534" y="7044"/>
                                <a:pt x="4553" y="7082"/>
                              </a:cubicBezTo>
                              <a:cubicBezTo>
                                <a:pt x="4558" y="7096"/>
                                <a:pt x="4569" y="7107"/>
                                <a:pt x="4580" y="7117"/>
                              </a:cubicBezTo>
                              <a:cubicBezTo>
                                <a:pt x="4534" y="7121"/>
                                <a:pt x="4509" y="7138"/>
                                <a:pt x="4534" y="7170"/>
                              </a:cubicBezTo>
                              <a:cubicBezTo>
                                <a:pt x="4542" y="7180"/>
                                <a:pt x="4553" y="7191"/>
                                <a:pt x="4566" y="7198"/>
                              </a:cubicBezTo>
                              <a:cubicBezTo>
                                <a:pt x="4520" y="7215"/>
                                <a:pt x="4498" y="7240"/>
                                <a:pt x="4528" y="7264"/>
                              </a:cubicBezTo>
                              <a:cubicBezTo>
                                <a:pt x="4539" y="7275"/>
                                <a:pt x="4556" y="7278"/>
                                <a:pt x="4575" y="7282"/>
                              </a:cubicBezTo>
                              <a:cubicBezTo>
                                <a:pt x="4531" y="7313"/>
                                <a:pt x="4509" y="7348"/>
                                <a:pt x="4545" y="7362"/>
                              </a:cubicBezTo>
                              <a:cubicBezTo>
                                <a:pt x="4599" y="7387"/>
                                <a:pt x="4703" y="7334"/>
                                <a:pt x="4774" y="7292"/>
                              </a:cubicBezTo>
                              <a:cubicBezTo>
                                <a:pt x="4779" y="7292"/>
                                <a:pt x="4834" y="7292"/>
                                <a:pt x="4858" y="7268"/>
                              </a:cubicBezTo>
                              <a:cubicBezTo>
                                <a:pt x="4907" y="7282"/>
                                <a:pt x="4948" y="7334"/>
                                <a:pt x="4970" y="7366"/>
                              </a:cubicBezTo>
                              <a:cubicBezTo>
                                <a:pt x="4984" y="7485"/>
                                <a:pt x="5003" y="7604"/>
                                <a:pt x="5027" y="7716"/>
                              </a:cubicBezTo>
                              <a:cubicBezTo>
                                <a:pt x="5000" y="7695"/>
                                <a:pt x="4967" y="7674"/>
                                <a:pt x="4929" y="7674"/>
                              </a:cubicBezTo>
                              <a:cubicBezTo>
                                <a:pt x="4921" y="7653"/>
                                <a:pt x="4902" y="7632"/>
                                <a:pt x="4861" y="7601"/>
                              </a:cubicBezTo>
                              <a:cubicBezTo>
                                <a:pt x="4765" y="7481"/>
                                <a:pt x="4596" y="7422"/>
                                <a:pt x="4629" y="7506"/>
                              </a:cubicBezTo>
                              <a:cubicBezTo>
                                <a:pt x="4635" y="7520"/>
                                <a:pt x="4646" y="7534"/>
                                <a:pt x="4656" y="7548"/>
                              </a:cubicBezTo>
                              <a:cubicBezTo>
                                <a:pt x="4607" y="7544"/>
                                <a:pt x="4575" y="7562"/>
                                <a:pt x="4599" y="7597"/>
                              </a:cubicBezTo>
                              <a:cubicBezTo>
                                <a:pt x="4607" y="7608"/>
                                <a:pt x="4618" y="7618"/>
                                <a:pt x="4632" y="7629"/>
                              </a:cubicBezTo>
                              <a:cubicBezTo>
                                <a:pt x="4588" y="7643"/>
                                <a:pt x="4564" y="7664"/>
                                <a:pt x="4591" y="7692"/>
                              </a:cubicBezTo>
                              <a:cubicBezTo>
                                <a:pt x="4599" y="7699"/>
                                <a:pt x="4613" y="7706"/>
                                <a:pt x="4626" y="7713"/>
                              </a:cubicBezTo>
                              <a:cubicBezTo>
                                <a:pt x="4583" y="7737"/>
                                <a:pt x="4564" y="7769"/>
                                <a:pt x="4596" y="7786"/>
                              </a:cubicBezTo>
                              <a:cubicBezTo>
                                <a:pt x="4610" y="7793"/>
                                <a:pt x="4626" y="7797"/>
                                <a:pt x="4646" y="7797"/>
                              </a:cubicBezTo>
                              <a:cubicBezTo>
                                <a:pt x="4605" y="7835"/>
                                <a:pt x="4588" y="7874"/>
                                <a:pt x="4624" y="7881"/>
                              </a:cubicBezTo>
                              <a:cubicBezTo>
                                <a:pt x="4678" y="7891"/>
                                <a:pt x="4776" y="7821"/>
                                <a:pt x="4842" y="7765"/>
                              </a:cubicBezTo>
                              <a:cubicBezTo>
                                <a:pt x="4847" y="7765"/>
                                <a:pt x="4902" y="7751"/>
                                <a:pt x="4924" y="7723"/>
                              </a:cubicBezTo>
                              <a:cubicBezTo>
                                <a:pt x="4970" y="7727"/>
                                <a:pt x="5014" y="7762"/>
                                <a:pt x="5041" y="7790"/>
                              </a:cubicBezTo>
                              <a:cubicBezTo>
                                <a:pt x="5079" y="7965"/>
                                <a:pt x="5125" y="8119"/>
                                <a:pt x="5158" y="8227"/>
                              </a:cubicBezTo>
                              <a:cubicBezTo>
                                <a:pt x="5027" y="8150"/>
                                <a:pt x="4795" y="8021"/>
                                <a:pt x="4586" y="7930"/>
                              </a:cubicBezTo>
                              <a:cubicBezTo>
                                <a:pt x="4586" y="7930"/>
                                <a:pt x="4586" y="7930"/>
                                <a:pt x="4586" y="7930"/>
                              </a:cubicBezTo>
                              <a:cubicBezTo>
                                <a:pt x="4605" y="7954"/>
                                <a:pt x="4885" y="8312"/>
                                <a:pt x="5180" y="8301"/>
                              </a:cubicBezTo>
                              <a:cubicBezTo>
                                <a:pt x="5196" y="8350"/>
                                <a:pt x="5207" y="8382"/>
                                <a:pt x="5210" y="8389"/>
                              </a:cubicBezTo>
                              <a:cubicBezTo>
                                <a:pt x="5213" y="8392"/>
                                <a:pt x="5213" y="8396"/>
                                <a:pt x="5215" y="8399"/>
                              </a:cubicBezTo>
                              <a:cubicBezTo>
                                <a:pt x="5112" y="8749"/>
                                <a:pt x="4986" y="9061"/>
                                <a:pt x="4866" y="9331"/>
                              </a:cubicBezTo>
                              <a:cubicBezTo>
                                <a:pt x="4733" y="9625"/>
                                <a:pt x="4594" y="9884"/>
                                <a:pt x="4463" y="10105"/>
                              </a:cubicBezTo>
                              <a:cubicBezTo>
                                <a:pt x="4531" y="9905"/>
                                <a:pt x="4542" y="9727"/>
                                <a:pt x="4485" y="9635"/>
                              </a:cubicBezTo>
                              <a:cubicBezTo>
                                <a:pt x="4482" y="9310"/>
                                <a:pt x="4397" y="9012"/>
                                <a:pt x="4387" y="8984"/>
                              </a:cubicBezTo>
                              <a:cubicBezTo>
                                <a:pt x="4387" y="8984"/>
                                <a:pt x="4387" y="8984"/>
                                <a:pt x="4387" y="8981"/>
                              </a:cubicBezTo>
                              <a:cubicBezTo>
                                <a:pt x="4373" y="9173"/>
                                <a:pt x="4365" y="9380"/>
                                <a:pt x="4362" y="9572"/>
                              </a:cubicBezTo>
                              <a:cubicBezTo>
                                <a:pt x="4324" y="9576"/>
                                <a:pt x="4280" y="9590"/>
                                <a:pt x="4234" y="9618"/>
                              </a:cubicBezTo>
                              <a:cubicBezTo>
                                <a:pt x="4193" y="9446"/>
                                <a:pt x="4155" y="9250"/>
                                <a:pt x="4133" y="9037"/>
                              </a:cubicBezTo>
                              <a:cubicBezTo>
                                <a:pt x="4166" y="8977"/>
                                <a:pt x="4215" y="8907"/>
                                <a:pt x="4253" y="8882"/>
                              </a:cubicBezTo>
                              <a:cubicBezTo>
                                <a:pt x="4277" y="8910"/>
                                <a:pt x="4335" y="8917"/>
                                <a:pt x="4340" y="8917"/>
                              </a:cubicBezTo>
                              <a:cubicBezTo>
                                <a:pt x="4414" y="8974"/>
                                <a:pt x="4523" y="9040"/>
                                <a:pt x="4583" y="9023"/>
                              </a:cubicBezTo>
                              <a:cubicBezTo>
                                <a:pt x="4621" y="9012"/>
                                <a:pt x="4602" y="8974"/>
                                <a:pt x="4556" y="8931"/>
                              </a:cubicBezTo>
                              <a:cubicBezTo>
                                <a:pt x="4575" y="8931"/>
                                <a:pt x="4594" y="8924"/>
                                <a:pt x="4607" y="8917"/>
                              </a:cubicBezTo>
                              <a:cubicBezTo>
                                <a:pt x="4640" y="8896"/>
                                <a:pt x="4618" y="8865"/>
                                <a:pt x="4572" y="8840"/>
                              </a:cubicBezTo>
                              <a:cubicBezTo>
                                <a:pt x="4588" y="8833"/>
                                <a:pt x="4599" y="8826"/>
                                <a:pt x="4610" y="8816"/>
                              </a:cubicBezTo>
                              <a:cubicBezTo>
                                <a:pt x="4637" y="8784"/>
                                <a:pt x="4613" y="8763"/>
                                <a:pt x="4564" y="8753"/>
                              </a:cubicBezTo>
                              <a:cubicBezTo>
                                <a:pt x="4577" y="8742"/>
                                <a:pt x="4588" y="8732"/>
                                <a:pt x="4596" y="8718"/>
                              </a:cubicBezTo>
                              <a:cubicBezTo>
                                <a:pt x="4621" y="8679"/>
                                <a:pt x="4586" y="8665"/>
                                <a:pt x="4531" y="8672"/>
                              </a:cubicBezTo>
                              <a:cubicBezTo>
                                <a:pt x="4545" y="8658"/>
                                <a:pt x="4553" y="8641"/>
                                <a:pt x="4558" y="8623"/>
                              </a:cubicBezTo>
                              <a:cubicBezTo>
                                <a:pt x="4591" y="8529"/>
                                <a:pt x="4408" y="8609"/>
                                <a:pt x="4313" y="8746"/>
                              </a:cubicBezTo>
                              <a:cubicBezTo>
                                <a:pt x="4267" y="8784"/>
                                <a:pt x="4247" y="8812"/>
                                <a:pt x="4242" y="8837"/>
                              </a:cubicBezTo>
                              <a:cubicBezTo>
                                <a:pt x="4201" y="8861"/>
                                <a:pt x="4158" y="8921"/>
                                <a:pt x="4128" y="8970"/>
                              </a:cubicBezTo>
                              <a:cubicBezTo>
                                <a:pt x="4114" y="8802"/>
                                <a:pt x="4108" y="8627"/>
                                <a:pt x="4119" y="8448"/>
                              </a:cubicBezTo>
                              <a:cubicBezTo>
                                <a:pt x="4144" y="8420"/>
                                <a:pt x="4187" y="8378"/>
                                <a:pt x="4231" y="8371"/>
                              </a:cubicBezTo>
                              <a:cubicBezTo>
                                <a:pt x="4253" y="8399"/>
                                <a:pt x="4310" y="8406"/>
                                <a:pt x="4313" y="8406"/>
                              </a:cubicBezTo>
                              <a:cubicBezTo>
                                <a:pt x="4381" y="8455"/>
                                <a:pt x="4482" y="8518"/>
                                <a:pt x="4536" y="8504"/>
                              </a:cubicBezTo>
                              <a:cubicBezTo>
                                <a:pt x="4572" y="8494"/>
                                <a:pt x="4553" y="8459"/>
                                <a:pt x="4512" y="8420"/>
                              </a:cubicBezTo>
                              <a:cubicBezTo>
                                <a:pt x="4531" y="8420"/>
                                <a:pt x="4547" y="8417"/>
                                <a:pt x="4558" y="8406"/>
                              </a:cubicBezTo>
                              <a:cubicBezTo>
                                <a:pt x="4588" y="8385"/>
                                <a:pt x="4569" y="8357"/>
                                <a:pt x="4526" y="8336"/>
                              </a:cubicBezTo>
                              <a:cubicBezTo>
                                <a:pt x="4539" y="8329"/>
                                <a:pt x="4553" y="8322"/>
                                <a:pt x="4561" y="8312"/>
                              </a:cubicBezTo>
                              <a:cubicBezTo>
                                <a:pt x="4588" y="8284"/>
                                <a:pt x="4564" y="8262"/>
                                <a:pt x="4517" y="8252"/>
                              </a:cubicBezTo>
                              <a:cubicBezTo>
                                <a:pt x="4531" y="8241"/>
                                <a:pt x="4539" y="8231"/>
                                <a:pt x="4547" y="8220"/>
                              </a:cubicBezTo>
                              <a:cubicBezTo>
                                <a:pt x="4569" y="8185"/>
                                <a:pt x="4539" y="8171"/>
                                <a:pt x="4487" y="8178"/>
                              </a:cubicBezTo>
                              <a:cubicBezTo>
                                <a:pt x="4498" y="8164"/>
                                <a:pt x="4509" y="8150"/>
                                <a:pt x="4512" y="8133"/>
                              </a:cubicBezTo>
                              <a:cubicBezTo>
                                <a:pt x="4542" y="8045"/>
                                <a:pt x="4376" y="8119"/>
                                <a:pt x="4286" y="8245"/>
                              </a:cubicBezTo>
                              <a:cubicBezTo>
                                <a:pt x="4247" y="8277"/>
                                <a:pt x="4228" y="8301"/>
                                <a:pt x="4220" y="8322"/>
                              </a:cubicBezTo>
                              <a:cubicBezTo>
                                <a:pt x="4182" y="8329"/>
                                <a:pt x="4147" y="8354"/>
                                <a:pt x="4119" y="8382"/>
                              </a:cubicBezTo>
                              <a:cubicBezTo>
                                <a:pt x="4125" y="8333"/>
                                <a:pt x="4128" y="8284"/>
                                <a:pt x="4136" y="8234"/>
                              </a:cubicBezTo>
                              <a:cubicBezTo>
                                <a:pt x="4136" y="8234"/>
                                <a:pt x="4136" y="8234"/>
                                <a:pt x="4136" y="8234"/>
                              </a:cubicBezTo>
                              <a:cubicBezTo>
                                <a:pt x="4166" y="8199"/>
                                <a:pt x="4190" y="8133"/>
                                <a:pt x="4193" y="8126"/>
                              </a:cubicBezTo>
                              <a:cubicBezTo>
                                <a:pt x="4272" y="8035"/>
                                <a:pt x="4376" y="7898"/>
                                <a:pt x="4384" y="7800"/>
                              </a:cubicBezTo>
                              <a:cubicBezTo>
                                <a:pt x="4389" y="7737"/>
                                <a:pt x="4346" y="7751"/>
                                <a:pt x="4291" y="7807"/>
                              </a:cubicBezTo>
                              <a:cubicBezTo>
                                <a:pt x="4297" y="7776"/>
                                <a:pt x="4302" y="7748"/>
                                <a:pt x="4299" y="7723"/>
                              </a:cubicBezTo>
                              <a:cubicBezTo>
                                <a:pt x="4294" y="7664"/>
                                <a:pt x="4256" y="7685"/>
                                <a:pt x="4215" y="7748"/>
                              </a:cubicBezTo>
                              <a:cubicBezTo>
                                <a:pt x="4215" y="7723"/>
                                <a:pt x="4212" y="7699"/>
                                <a:pt x="4207" y="7681"/>
                              </a:cubicBezTo>
                              <a:cubicBezTo>
                                <a:pt x="4190" y="7625"/>
                                <a:pt x="4158" y="7657"/>
                                <a:pt x="4130" y="7727"/>
                              </a:cubicBezTo>
                              <a:cubicBezTo>
                                <a:pt x="4125" y="7702"/>
                                <a:pt x="4119" y="7681"/>
                                <a:pt x="4111" y="7664"/>
                              </a:cubicBezTo>
                              <a:cubicBezTo>
                                <a:pt x="4084" y="7611"/>
                                <a:pt x="4057" y="7657"/>
                                <a:pt x="4043" y="7744"/>
                              </a:cubicBezTo>
                              <a:cubicBezTo>
                                <a:pt x="4035" y="7720"/>
                                <a:pt x="4024" y="7699"/>
                                <a:pt x="4010" y="7685"/>
                              </a:cubicBezTo>
                              <a:cubicBezTo>
                                <a:pt x="3937" y="7601"/>
                                <a:pt x="3939" y="7905"/>
                                <a:pt x="4029" y="8101"/>
                              </a:cubicBezTo>
                              <a:cubicBezTo>
                                <a:pt x="4043" y="8164"/>
                                <a:pt x="4057" y="8203"/>
                                <a:pt x="4070" y="8227"/>
                              </a:cubicBezTo>
                              <a:cubicBezTo>
                                <a:pt x="4054" y="8357"/>
                                <a:pt x="4046" y="8487"/>
                                <a:pt x="4043" y="8616"/>
                              </a:cubicBezTo>
                              <a:cubicBezTo>
                                <a:pt x="4016" y="8571"/>
                                <a:pt x="3975" y="8522"/>
                                <a:pt x="3912" y="8504"/>
                              </a:cubicBezTo>
                              <a:cubicBezTo>
                                <a:pt x="3899" y="8469"/>
                                <a:pt x="3841" y="8441"/>
                                <a:pt x="3836" y="8438"/>
                              </a:cubicBezTo>
                              <a:cubicBezTo>
                                <a:pt x="3779" y="8368"/>
                                <a:pt x="3694" y="8273"/>
                                <a:pt x="3637" y="8273"/>
                              </a:cubicBezTo>
                              <a:cubicBezTo>
                                <a:pt x="3601" y="8273"/>
                                <a:pt x="3612" y="8312"/>
                                <a:pt x="3645" y="8361"/>
                              </a:cubicBezTo>
                              <a:cubicBezTo>
                                <a:pt x="3626" y="8357"/>
                                <a:pt x="3610" y="8354"/>
                                <a:pt x="3596" y="8357"/>
                              </a:cubicBezTo>
                              <a:cubicBezTo>
                                <a:pt x="3563" y="8368"/>
                                <a:pt x="3577" y="8399"/>
                                <a:pt x="3615" y="8434"/>
                              </a:cubicBezTo>
                              <a:cubicBezTo>
                                <a:pt x="3601" y="8434"/>
                                <a:pt x="3588" y="8438"/>
                                <a:pt x="3577" y="8445"/>
                              </a:cubicBezTo>
                              <a:cubicBezTo>
                                <a:pt x="3547" y="8462"/>
                                <a:pt x="3566" y="8490"/>
                                <a:pt x="3607" y="8515"/>
                              </a:cubicBezTo>
                              <a:cubicBezTo>
                                <a:pt x="3593" y="8522"/>
                                <a:pt x="3580" y="8529"/>
                                <a:pt x="3571" y="8536"/>
                              </a:cubicBezTo>
                              <a:cubicBezTo>
                                <a:pt x="3544" y="8564"/>
                                <a:pt x="3571" y="8588"/>
                                <a:pt x="3620" y="8595"/>
                              </a:cubicBezTo>
                              <a:cubicBezTo>
                                <a:pt x="3607" y="8606"/>
                                <a:pt x="3596" y="8616"/>
                                <a:pt x="3588" y="8630"/>
                              </a:cubicBezTo>
                              <a:cubicBezTo>
                                <a:pt x="3544" y="8704"/>
                                <a:pt x="3719" y="8686"/>
                                <a:pt x="3828" y="8592"/>
                              </a:cubicBezTo>
                              <a:cubicBezTo>
                                <a:pt x="3869" y="8574"/>
                                <a:pt x="3890" y="8557"/>
                                <a:pt x="3901" y="8543"/>
                              </a:cubicBezTo>
                              <a:cubicBezTo>
                                <a:pt x="3980" y="8571"/>
                                <a:pt x="4021" y="8651"/>
                                <a:pt x="4038" y="8700"/>
                              </a:cubicBezTo>
                              <a:cubicBezTo>
                                <a:pt x="4040" y="8854"/>
                                <a:pt x="4051" y="9009"/>
                                <a:pt x="4070" y="9149"/>
                              </a:cubicBezTo>
                              <a:cubicBezTo>
                                <a:pt x="4018" y="9082"/>
                                <a:pt x="3931" y="8998"/>
                                <a:pt x="3844" y="9005"/>
                              </a:cubicBezTo>
                              <a:cubicBezTo>
                                <a:pt x="3819" y="8970"/>
                                <a:pt x="3749" y="8974"/>
                                <a:pt x="3743" y="8974"/>
                              </a:cubicBezTo>
                              <a:cubicBezTo>
                                <a:pt x="3661" y="8931"/>
                                <a:pt x="3544" y="8879"/>
                                <a:pt x="3487" y="8907"/>
                              </a:cubicBezTo>
                              <a:cubicBezTo>
                                <a:pt x="3449" y="8924"/>
                                <a:pt x="3473" y="8963"/>
                                <a:pt x="3522" y="8995"/>
                              </a:cubicBezTo>
                              <a:cubicBezTo>
                                <a:pt x="3503" y="8998"/>
                                <a:pt x="3484" y="9005"/>
                                <a:pt x="3470" y="9019"/>
                              </a:cubicBezTo>
                              <a:cubicBezTo>
                                <a:pt x="3438" y="9047"/>
                                <a:pt x="3465" y="9075"/>
                                <a:pt x="3514" y="9089"/>
                              </a:cubicBezTo>
                              <a:cubicBezTo>
                                <a:pt x="3500" y="9100"/>
                                <a:pt x="3487" y="9110"/>
                                <a:pt x="3479" y="9121"/>
                              </a:cubicBezTo>
                              <a:cubicBezTo>
                                <a:pt x="3454" y="9156"/>
                                <a:pt x="3481" y="9177"/>
                                <a:pt x="3533" y="9177"/>
                              </a:cubicBezTo>
                              <a:cubicBezTo>
                                <a:pt x="3520" y="9191"/>
                                <a:pt x="3511" y="9205"/>
                                <a:pt x="3503" y="9219"/>
                              </a:cubicBezTo>
                              <a:cubicBezTo>
                                <a:pt x="3484" y="9264"/>
                                <a:pt x="3520" y="9271"/>
                                <a:pt x="3574" y="9257"/>
                              </a:cubicBezTo>
                              <a:cubicBezTo>
                                <a:pt x="3563" y="9275"/>
                                <a:pt x="3555" y="9292"/>
                                <a:pt x="3550" y="9310"/>
                              </a:cubicBezTo>
                              <a:cubicBezTo>
                                <a:pt x="3528" y="9408"/>
                                <a:pt x="3702" y="9299"/>
                                <a:pt x="3784" y="9145"/>
                              </a:cubicBezTo>
                              <a:cubicBezTo>
                                <a:pt x="3819" y="9107"/>
                                <a:pt x="3839" y="9075"/>
                                <a:pt x="3844" y="9054"/>
                              </a:cubicBezTo>
                              <a:cubicBezTo>
                                <a:pt x="3942" y="9051"/>
                                <a:pt x="4040" y="9180"/>
                                <a:pt x="4078" y="9236"/>
                              </a:cubicBezTo>
                              <a:cubicBezTo>
                                <a:pt x="4100" y="9390"/>
                                <a:pt x="4130" y="9530"/>
                                <a:pt x="4163" y="9660"/>
                              </a:cubicBezTo>
                              <a:cubicBezTo>
                                <a:pt x="4147" y="9671"/>
                                <a:pt x="4133" y="9685"/>
                                <a:pt x="4117" y="9699"/>
                              </a:cubicBezTo>
                              <a:cubicBezTo>
                                <a:pt x="4084" y="9492"/>
                                <a:pt x="4013" y="9348"/>
                                <a:pt x="3920" y="9334"/>
                              </a:cubicBezTo>
                              <a:cubicBezTo>
                                <a:pt x="3879" y="9327"/>
                                <a:pt x="3836" y="9352"/>
                                <a:pt x="3798" y="9397"/>
                              </a:cubicBezTo>
                              <a:cubicBezTo>
                                <a:pt x="3779" y="9380"/>
                                <a:pt x="3762" y="9359"/>
                                <a:pt x="3743" y="9341"/>
                              </a:cubicBezTo>
                              <a:cubicBezTo>
                                <a:pt x="3743" y="9341"/>
                                <a:pt x="3743" y="9341"/>
                                <a:pt x="3743" y="9341"/>
                              </a:cubicBezTo>
                              <a:cubicBezTo>
                                <a:pt x="3746" y="9348"/>
                                <a:pt x="3757" y="9376"/>
                                <a:pt x="3776" y="9422"/>
                              </a:cubicBezTo>
                              <a:cubicBezTo>
                                <a:pt x="3708" y="9513"/>
                                <a:pt x="3650" y="9671"/>
                                <a:pt x="3618" y="9863"/>
                              </a:cubicBezTo>
                              <a:cubicBezTo>
                                <a:pt x="3604" y="9842"/>
                                <a:pt x="3588" y="9821"/>
                                <a:pt x="3574" y="9804"/>
                              </a:cubicBezTo>
                              <a:cubicBezTo>
                                <a:pt x="3454" y="9555"/>
                                <a:pt x="3304" y="9415"/>
                                <a:pt x="3198" y="9471"/>
                              </a:cubicBezTo>
                              <a:cubicBezTo>
                                <a:pt x="3111" y="9516"/>
                                <a:pt x="3075" y="9681"/>
                                <a:pt x="3089" y="9891"/>
                              </a:cubicBezTo>
                              <a:cubicBezTo>
                                <a:pt x="2933" y="9821"/>
                                <a:pt x="2800" y="9828"/>
                                <a:pt x="2745" y="9923"/>
                              </a:cubicBezTo>
                              <a:cubicBezTo>
                                <a:pt x="2672" y="10052"/>
                                <a:pt x="2759" y="10301"/>
                                <a:pt x="2947" y="10525"/>
                              </a:cubicBezTo>
                              <a:cubicBezTo>
                                <a:pt x="2947" y="10529"/>
                                <a:pt x="2950" y="10529"/>
                                <a:pt x="2950" y="10532"/>
                              </a:cubicBezTo>
                              <a:cubicBezTo>
                                <a:pt x="2925" y="10539"/>
                                <a:pt x="2901" y="10546"/>
                                <a:pt x="2879" y="10553"/>
                              </a:cubicBezTo>
                              <a:cubicBezTo>
                                <a:pt x="2653" y="10564"/>
                                <a:pt x="2481" y="10662"/>
                                <a:pt x="2467" y="10805"/>
                              </a:cubicBezTo>
                              <a:cubicBezTo>
                                <a:pt x="2454" y="10924"/>
                                <a:pt x="2546" y="11047"/>
                                <a:pt x="2696" y="11135"/>
                              </a:cubicBezTo>
                              <a:cubicBezTo>
                                <a:pt x="2614" y="11226"/>
                                <a:pt x="2560" y="11324"/>
                                <a:pt x="2541" y="11408"/>
                              </a:cubicBezTo>
                              <a:cubicBezTo>
                                <a:pt x="2107" y="11072"/>
                                <a:pt x="1758" y="11222"/>
                                <a:pt x="1649" y="11289"/>
                              </a:cubicBezTo>
                              <a:cubicBezTo>
                                <a:pt x="1578" y="11268"/>
                                <a:pt x="1497" y="11212"/>
                                <a:pt x="1459" y="11180"/>
                              </a:cubicBezTo>
                              <a:cubicBezTo>
                                <a:pt x="1431" y="11075"/>
                                <a:pt x="1401" y="10973"/>
                                <a:pt x="1363" y="10875"/>
                              </a:cubicBezTo>
                              <a:cubicBezTo>
                                <a:pt x="1363" y="10872"/>
                                <a:pt x="1360" y="10872"/>
                                <a:pt x="1360" y="10868"/>
                              </a:cubicBezTo>
                              <a:cubicBezTo>
                                <a:pt x="1330" y="10791"/>
                                <a:pt x="1298" y="10721"/>
                                <a:pt x="1260" y="10651"/>
                              </a:cubicBezTo>
                              <a:cubicBezTo>
                                <a:pt x="1298" y="10658"/>
                                <a:pt x="1358" y="10662"/>
                                <a:pt x="1415" y="10655"/>
                              </a:cubicBezTo>
                              <a:cubicBezTo>
                                <a:pt x="1775" y="10942"/>
                                <a:pt x="2178" y="10494"/>
                                <a:pt x="2279" y="10378"/>
                              </a:cubicBezTo>
                              <a:cubicBezTo>
                                <a:pt x="2380" y="10259"/>
                                <a:pt x="2432" y="10217"/>
                                <a:pt x="2432" y="10217"/>
                              </a:cubicBezTo>
                              <a:cubicBezTo>
                                <a:pt x="2432" y="10217"/>
                                <a:pt x="2432" y="10217"/>
                                <a:pt x="2290" y="10206"/>
                              </a:cubicBezTo>
                              <a:cubicBezTo>
                                <a:pt x="1775" y="10147"/>
                                <a:pt x="1513" y="10487"/>
                                <a:pt x="1434" y="10609"/>
                              </a:cubicBezTo>
                              <a:cubicBezTo>
                                <a:pt x="1355" y="10627"/>
                                <a:pt x="1257" y="10609"/>
                                <a:pt x="1232" y="10606"/>
                              </a:cubicBezTo>
                              <a:cubicBezTo>
                                <a:pt x="1227" y="10599"/>
                                <a:pt x="1224" y="10592"/>
                                <a:pt x="1219" y="10581"/>
                              </a:cubicBezTo>
                              <a:cubicBezTo>
                                <a:pt x="1112" y="10434"/>
                                <a:pt x="1033" y="10290"/>
                                <a:pt x="971" y="10150"/>
                              </a:cubicBezTo>
                              <a:cubicBezTo>
                                <a:pt x="1022" y="10161"/>
                                <a:pt x="1126" y="10175"/>
                                <a:pt x="1221" y="10154"/>
                              </a:cubicBezTo>
                              <a:cubicBezTo>
                                <a:pt x="1587" y="10375"/>
                                <a:pt x="1952" y="9912"/>
                                <a:pt x="2045" y="9790"/>
                              </a:cubicBezTo>
                              <a:cubicBezTo>
                                <a:pt x="2140" y="9664"/>
                                <a:pt x="2189" y="9618"/>
                                <a:pt x="2189" y="9618"/>
                              </a:cubicBezTo>
                              <a:cubicBezTo>
                                <a:pt x="2189" y="9618"/>
                                <a:pt x="2189" y="9618"/>
                                <a:pt x="2047" y="9618"/>
                              </a:cubicBezTo>
                              <a:cubicBezTo>
                                <a:pt x="1494" y="9600"/>
                                <a:pt x="1251" y="10014"/>
                                <a:pt x="1202" y="10115"/>
                              </a:cubicBezTo>
                              <a:cubicBezTo>
                                <a:pt x="1096" y="10133"/>
                                <a:pt x="981" y="10112"/>
                                <a:pt x="949" y="10105"/>
                              </a:cubicBezTo>
                              <a:cubicBezTo>
                                <a:pt x="919" y="10035"/>
                                <a:pt x="894" y="9968"/>
                                <a:pt x="875" y="9905"/>
                              </a:cubicBezTo>
                              <a:cubicBezTo>
                                <a:pt x="984" y="10070"/>
                                <a:pt x="1104" y="10150"/>
                                <a:pt x="1183" y="10098"/>
                              </a:cubicBezTo>
                              <a:cubicBezTo>
                                <a:pt x="1254" y="10052"/>
                                <a:pt x="1273" y="9909"/>
                                <a:pt x="1249" y="9734"/>
                              </a:cubicBezTo>
                              <a:cubicBezTo>
                                <a:pt x="1385" y="9776"/>
                                <a:pt x="1497" y="9758"/>
                                <a:pt x="1538" y="9671"/>
                              </a:cubicBezTo>
                              <a:cubicBezTo>
                                <a:pt x="1559" y="9625"/>
                                <a:pt x="1557" y="9565"/>
                                <a:pt x="1538" y="9499"/>
                              </a:cubicBezTo>
                              <a:cubicBezTo>
                                <a:pt x="1647" y="9429"/>
                                <a:pt x="1731" y="9345"/>
                                <a:pt x="1772" y="9306"/>
                              </a:cubicBezTo>
                              <a:cubicBezTo>
                                <a:pt x="1881" y="9198"/>
                                <a:pt x="1933" y="9159"/>
                                <a:pt x="1933" y="9159"/>
                              </a:cubicBezTo>
                              <a:cubicBezTo>
                                <a:pt x="1933" y="9159"/>
                                <a:pt x="1933" y="9159"/>
                                <a:pt x="1791" y="9135"/>
                              </a:cubicBezTo>
                              <a:cubicBezTo>
                                <a:pt x="1677" y="9110"/>
                                <a:pt x="1576" y="9110"/>
                                <a:pt x="1486" y="9121"/>
                              </a:cubicBezTo>
                              <a:cubicBezTo>
                                <a:pt x="1625" y="9075"/>
                                <a:pt x="1718" y="8988"/>
                                <a:pt x="1720" y="8886"/>
                              </a:cubicBezTo>
                              <a:cubicBezTo>
                                <a:pt x="1723" y="8819"/>
                                <a:pt x="1685" y="8756"/>
                                <a:pt x="1622" y="8704"/>
                              </a:cubicBezTo>
                              <a:cubicBezTo>
                                <a:pt x="1641" y="8686"/>
                                <a:pt x="1658" y="8669"/>
                                <a:pt x="1677" y="8648"/>
                              </a:cubicBezTo>
                              <a:cubicBezTo>
                                <a:pt x="1677" y="8648"/>
                                <a:pt x="1633" y="8599"/>
                                <a:pt x="1554" y="8557"/>
                              </a:cubicBezTo>
                              <a:cubicBezTo>
                                <a:pt x="1614" y="8452"/>
                                <a:pt x="1636" y="8350"/>
                                <a:pt x="1603" y="8280"/>
                              </a:cubicBezTo>
                              <a:cubicBezTo>
                                <a:pt x="1600" y="8273"/>
                                <a:pt x="1595" y="8266"/>
                                <a:pt x="1592" y="8259"/>
                              </a:cubicBezTo>
                              <a:cubicBezTo>
                                <a:pt x="1734" y="8340"/>
                                <a:pt x="2042" y="8452"/>
                                <a:pt x="2298" y="8059"/>
                              </a:cubicBezTo>
                              <a:cubicBezTo>
                                <a:pt x="2298" y="8059"/>
                                <a:pt x="2075" y="7874"/>
                                <a:pt x="1767" y="8017"/>
                              </a:cubicBezTo>
                              <a:cubicBezTo>
                                <a:pt x="1911" y="7902"/>
                                <a:pt x="2061" y="7772"/>
                                <a:pt x="2211" y="7636"/>
                              </a:cubicBezTo>
                              <a:cubicBezTo>
                                <a:pt x="2306" y="7713"/>
                                <a:pt x="2647" y="7947"/>
                                <a:pt x="2955" y="7537"/>
                              </a:cubicBezTo>
                              <a:cubicBezTo>
                                <a:pt x="2955" y="7537"/>
                                <a:pt x="2721" y="7313"/>
                                <a:pt x="2385" y="7478"/>
                              </a:cubicBezTo>
                              <a:cubicBezTo>
                                <a:pt x="2535" y="7338"/>
                                <a:pt x="2688" y="7187"/>
                                <a:pt x="2835" y="7033"/>
                              </a:cubicBezTo>
                              <a:cubicBezTo>
                                <a:pt x="2933" y="7096"/>
                                <a:pt x="3326" y="7296"/>
                                <a:pt x="3610" y="6802"/>
                              </a:cubicBezTo>
                              <a:cubicBezTo>
                                <a:pt x="3610" y="6802"/>
                                <a:pt x="3566" y="6770"/>
                                <a:pt x="3495" y="6749"/>
                              </a:cubicBezTo>
                              <a:cubicBezTo>
                                <a:pt x="3517" y="6725"/>
                                <a:pt x="3631" y="6585"/>
                                <a:pt x="3735" y="6375"/>
                              </a:cubicBezTo>
                              <a:cubicBezTo>
                                <a:pt x="3787" y="6375"/>
                                <a:pt x="3844" y="6368"/>
                                <a:pt x="3901" y="6347"/>
                              </a:cubicBezTo>
                              <a:cubicBezTo>
                                <a:pt x="3923" y="6452"/>
                                <a:pt x="3948" y="6522"/>
                                <a:pt x="3948" y="6522"/>
                              </a:cubicBezTo>
                              <a:cubicBezTo>
                                <a:pt x="3948" y="6522"/>
                                <a:pt x="3980" y="6431"/>
                                <a:pt x="4002" y="6291"/>
                              </a:cubicBezTo>
                              <a:cubicBezTo>
                                <a:pt x="4016" y="6280"/>
                                <a:pt x="4032" y="6270"/>
                                <a:pt x="4046" y="6256"/>
                              </a:cubicBezTo>
                              <a:cubicBezTo>
                                <a:pt x="4155" y="6581"/>
                                <a:pt x="4321" y="6795"/>
                                <a:pt x="4321" y="6795"/>
                              </a:cubicBezTo>
                              <a:cubicBezTo>
                                <a:pt x="4321" y="6795"/>
                                <a:pt x="4340" y="6448"/>
                                <a:pt x="4234" y="6080"/>
                              </a:cubicBezTo>
                              <a:cubicBezTo>
                                <a:pt x="4220" y="6035"/>
                                <a:pt x="4207" y="5989"/>
                                <a:pt x="4190" y="5951"/>
                              </a:cubicBezTo>
                              <a:cubicBezTo>
                                <a:pt x="4346" y="6133"/>
                                <a:pt x="4515" y="6210"/>
                                <a:pt x="4515" y="6210"/>
                              </a:cubicBezTo>
                              <a:cubicBezTo>
                                <a:pt x="4515" y="6210"/>
                                <a:pt x="4468" y="6059"/>
                                <a:pt x="4370" y="5895"/>
                              </a:cubicBezTo>
                              <a:cubicBezTo>
                                <a:pt x="4373" y="5898"/>
                                <a:pt x="4378" y="5898"/>
                                <a:pt x="4381" y="5902"/>
                              </a:cubicBezTo>
                              <a:cubicBezTo>
                                <a:pt x="4656" y="6063"/>
                                <a:pt x="4929" y="6063"/>
                                <a:pt x="4929" y="6063"/>
                              </a:cubicBezTo>
                              <a:cubicBezTo>
                                <a:pt x="4929" y="6063"/>
                                <a:pt x="4752" y="5800"/>
                                <a:pt x="4474" y="5639"/>
                              </a:cubicBezTo>
                              <a:cubicBezTo>
                                <a:pt x="4438" y="5618"/>
                                <a:pt x="4406" y="5601"/>
                                <a:pt x="4370" y="5587"/>
                              </a:cubicBezTo>
                              <a:cubicBezTo>
                                <a:pt x="4580" y="5573"/>
                                <a:pt x="4744" y="5474"/>
                                <a:pt x="4744" y="5474"/>
                              </a:cubicBezTo>
                              <a:cubicBezTo>
                                <a:pt x="4744" y="5474"/>
                                <a:pt x="4629" y="5408"/>
                                <a:pt x="4468" y="5383"/>
                              </a:cubicBezTo>
                              <a:cubicBezTo>
                                <a:pt x="4471" y="5380"/>
                                <a:pt x="4476" y="5380"/>
                                <a:pt x="4479" y="5376"/>
                              </a:cubicBezTo>
                              <a:cubicBezTo>
                                <a:pt x="4763" y="5240"/>
                                <a:pt x="4954" y="4991"/>
                                <a:pt x="4954" y="4991"/>
                              </a:cubicBezTo>
                              <a:cubicBezTo>
                                <a:pt x="4954" y="4991"/>
                                <a:pt x="4684" y="4967"/>
                                <a:pt x="4397" y="5103"/>
                              </a:cubicBezTo>
                              <a:cubicBezTo>
                                <a:pt x="4362" y="5121"/>
                                <a:pt x="4327" y="5138"/>
                                <a:pt x="4294" y="5159"/>
                              </a:cubicBezTo>
                              <a:cubicBezTo>
                                <a:pt x="4436" y="4960"/>
                                <a:pt x="4496" y="4742"/>
                                <a:pt x="4496" y="4742"/>
                              </a:cubicBezTo>
                              <a:cubicBezTo>
                                <a:pt x="4496" y="4742"/>
                                <a:pt x="4378" y="4802"/>
                                <a:pt x="4250" y="4928"/>
                              </a:cubicBezTo>
                              <a:cubicBezTo>
                                <a:pt x="4253" y="4925"/>
                                <a:pt x="4253" y="4918"/>
                                <a:pt x="4256" y="4914"/>
                              </a:cubicBezTo>
                              <a:cubicBezTo>
                                <a:pt x="4381" y="4560"/>
                                <a:pt x="4381" y="4210"/>
                                <a:pt x="4381" y="4210"/>
                              </a:cubicBezTo>
                              <a:cubicBezTo>
                                <a:pt x="4381" y="4210"/>
                                <a:pt x="4177" y="4438"/>
                                <a:pt x="4051" y="4795"/>
                              </a:cubicBezTo>
                              <a:cubicBezTo>
                                <a:pt x="4035" y="4841"/>
                                <a:pt x="4021" y="4883"/>
                                <a:pt x="4010" y="4928"/>
                              </a:cubicBezTo>
                              <a:cubicBezTo>
                                <a:pt x="3999" y="4658"/>
                                <a:pt x="3923" y="4448"/>
                                <a:pt x="3923" y="4448"/>
                              </a:cubicBezTo>
                              <a:cubicBezTo>
                                <a:pt x="3923" y="4448"/>
                                <a:pt x="3871" y="4595"/>
                                <a:pt x="3852" y="4802"/>
                              </a:cubicBezTo>
                              <a:cubicBezTo>
                                <a:pt x="3849" y="4799"/>
                                <a:pt x="3849" y="4792"/>
                                <a:pt x="3849" y="4788"/>
                              </a:cubicBezTo>
                              <a:cubicBezTo>
                                <a:pt x="3743" y="4424"/>
                                <a:pt x="3550" y="4179"/>
                                <a:pt x="3550" y="4179"/>
                              </a:cubicBezTo>
                              <a:cubicBezTo>
                                <a:pt x="3550" y="4179"/>
                                <a:pt x="3530" y="4525"/>
                                <a:pt x="3637" y="4893"/>
                              </a:cubicBezTo>
                              <a:cubicBezTo>
                                <a:pt x="3650" y="4939"/>
                                <a:pt x="3664" y="4984"/>
                                <a:pt x="3680" y="5026"/>
                              </a:cubicBezTo>
                              <a:cubicBezTo>
                                <a:pt x="3525" y="4844"/>
                                <a:pt x="3356" y="4767"/>
                                <a:pt x="3356" y="4767"/>
                              </a:cubicBezTo>
                              <a:cubicBezTo>
                                <a:pt x="3356" y="4767"/>
                                <a:pt x="3402" y="4918"/>
                                <a:pt x="3500" y="5082"/>
                              </a:cubicBezTo>
                              <a:cubicBezTo>
                                <a:pt x="3498" y="5079"/>
                                <a:pt x="3492" y="5079"/>
                                <a:pt x="3490" y="5075"/>
                              </a:cubicBezTo>
                              <a:cubicBezTo>
                                <a:pt x="3212" y="4914"/>
                                <a:pt x="2942" y="4914"/>
                                <a:pt x="2942" y="4914"/>
                              </a:cubicBezTo>
                              <a:cubicBezTo>
                                <a:pt x="2942" y="4914"/>
                                <a:pt x="3119" y="5177"/>
                                <a:pt x="3397" y="5338"/>
                              </a:cubicBezTo>
                              <a:cubicBezTo>
                                <a:pt x="3432" y="5359"/>
                                <a:pt x="3465" y="5376"/>
                                <a:pt x="3500" y="5390"/>
                              </a:cubicBezTo>
                              <a:cubicBezTo>
                                <a:pt x="3291" y="5404"/>
                                <a:pt x="3127" y="5503"/>
                                <a:pt x="3127" y="5503"/>
                              </a:cubicBezTo>
                              <a:cubicBezTo>
                                <a:pt x="3127" y="5503"/>
                                <a:pt x="3241" y="5569"/>
                                <a:pt x="3402" y="5594"/>
                              </a:cubicBezTo>
                              <a:cubicBezTo>
                                <a:pt x="3400" y="5597"/>
                                <a:pt x="3394" y="5597"/>
                                <a:pt x="3391" y="5597"/>
                              </a:cubicBezTo>
                              <a:cubicBezTo>
                                <a:pt x="3108" y="5734"/>
                                <a:pt x="2917" y="5982"/>
                                <a:pt x="2917" y="5982"/>
                              </a:cubicBezTo>
                              <a:cubicBezTo>
                                <a:pt x="2917" y="5982"/>
                                <a:pt x="3007" y="5989"/>
                                <a:pt x="3135" y="5972"/>
                              </a:cubicBezTo>
                              <a:cubicBezTo>
                                <a:pt x="3067" y="6122"/>
                                <a:pt x="3012" y="6347"/>
                                <a:pt x="3064" y="6665"/>
                              </a:cubicBezTo>
                              <a:cubicBezTo>
                                <a:pt x="2977" y="6767"/>
                                <a:pt x="2887" y="6869"/>
                                <a:pt x="2794" y="6963"/>
                              </a:cubicBezTo>
                              <a:cubicBezTo>
                                <a:pt x="2854" y="6823"/>
                                <a:pt x="2887" y="6637"/>
                                <a:pt x="2833" y="6396"/>
                              </a:cubicBezTo>
                              <a:cubicBezTo>
                                <a:pt x="2833" y="6396"/>
                                <a:pt x="2462" y="6599"/>
                                <a:pt x="2486" y="7275"/>
                              </a:cubicBezTo>
                              <a:cubicBezTo>
                                <a:pt x="2347" y="7408"/>
                                <a:pt x="2208" y="7537"/>
                                <a:pt x="2072" y="7657"/>
                              </a:cubicBezTo>
                              <a:cubicBezTo>
                                <a:pt x="2167" y="7492"/>
                                <a:pt x="2238" y="7243"/>
                                <a:pt x="2135" y="6914"/>
                              </a:cubicBezTo>
                              <a:cubicBezTo>
                                <a:pt x="2135" y="6914"/>
                                <a:pt x="1778" y="7170"/>
                                <a:pt x="1851" y="7846"/>
                              </a:cubicBezTo>
                              <a:cubicBezTo>
                                <a:pt x="1698" y="7972"/>
                                <a:pt x="1551" y="8091"/>
                                <a:pt x="1415" y="8196"/>
                              </a:cubicBezTo>
                              <a:cubicBezTo>
                                <a:pt x="1412" y="8196"/>
                                <a:pt x="1409" y="8196"/>
                                <a:pt x="1407" y="8196"/>
                              </a:cubicBezTo>
                              <a:cubicBezTo>
                                <a:pt x="1497" y="8056"/>
                                <a:pt x="1562" y="7849"/>
                                <a:pt x="1502" y="7558"/>
                              </a:cubicBezTo>
                              <a:cubicBezTo>
                                <a:pt x="1502" y="7558"/>
                                <a:pt x="1339" y="7643"/>
                                <a:pt x="1235" y="7895"/>
                              </a:cubicBezTo>
                              <a:cubicBezTo>
                                <a:pt x="1235" y="7807"/>
                                <a:pt x="1213" y="7741"/>
                                <a:pt x="1172" y="7706"/>
                              </a:cubicBezTo>
                              <a:cubicBezTo>
                                <a:pt x="1107" y="7650"/>
                                <a:pt x="1001" y="7699"/>
                                <a:pt x="894" y="7814"/>
                              </a:cubicBezTo>
                              <a:cubicBezTo>
                                <a:pt x="856" y="7643"/>
                                <a:pt x="788" y="7527"/>
                                <a:pt x="709" y="7523"/>
                              </a:cubicBezTo>
                              <a:cubicBezTo>
                                <a:pt x="627" y="7523"/>
                                <a:pt x="556" y="7639"/>
                                <a:pt x="513" y="7818"/>
                              </a:cubicBezTo>
                              <a:cubicBezTo>
                                <a:pt x="469" y="7860"/>
                                <a:pt x="447" y="7912"/>
                                <a:pt x="439" y="7958"/>
                              </a:cubicBezTo>
                              <a:cubicBezTo>
                                <a:pt x="439" y="7958"/>
                                <a:pt x="436" y="7954"/>
                                <a:pt x="436" y="7954"/>
                              </a:cubicBezTo>
                              <a:cubicBezTo>
                                <a:pt x="428" y="7940"/>
                                <a:pt x="420" y="7926"/>
                                <a:pt x="409" y="7912"/>
                              </a:cubicBezTo>
                              <a:cubicBezTo>
                                <a:pt x="406" y="7898"/>
                                <a:pt x="403" y="7888"/>
                                <a:pt x="401" y="7874"/>
                              </a:cubicBezTo>
                              <a:cubicBezTo>
                                <a:pt x="502" y="7846"/>
                                <a:pt x="507" y="7506"/>
                                <a:pt x="507" y="7506"/>
                              </a:cubicBezTo>
                              <a:cubicBezTo>
                                <a:pt x="409" y="7580"/>
                                <a:pt x="382" y="7671"/>
                                <a:pt x="376" y="7744"/>
                              </a:cubicBezTo>
                              <a:cubicBezTo>
                                <a:pt x="360" y="7653"/>
                                <a:pt x="343" y="7558"/>
                                <a:pt x="330" y="7460"/>
                              </a:cubicBezTo>
                              <a:cubicBezTo>
                                <a:pt x="431" y="7453"/>
                                <a:pt x="502" y="7142"/>
                                <a:pt x="502" y="7142"/>
                              </a:cubicBezTo>
                              <a:cubicBezTo>
                                <a:pt x="373" y="7187"/>
                                <a:pt x="330" y="7285"/>
                                <a:pt x="319" y="7362"/>
                              </a:cubicBezTo>
                              <a:cubicBezTo>
                                <a:pt x="308" y="7278"/>
                                <a:pt x="300" y="7187"/>
                                <a:pt x="292" y="7100"/>
                              </a:cubicBezTo>
                              <a:cubicBezTo>
                                <a:pt x="390" y="7082"/>
                                <a:pt x="450" y="6774"/>
                                <a:pt x="450" y="6774"/>
                              </a:cubicBezTo>
                              <a:cubicBezTo>
                                <a:pt x="349" y="6812"/>
                                <a:pt x="305" y="6886"/>
                                <a:pt x="284" y="6953"/>
                              </a:cubicBezTo>
                              <a:cubicBezTo>
                                <a:pt x="281" y="6890"/>
                                <a:pt x="278" y="6823"/>
                                <a:pt x="278" y="6756"/>
                              </a:cubicBezTo>
                              <a:cubicBezTo>
                                <a:pt x="376" y="6746"/>
                                <a:pt x="455" y="6452"/>
                                <a:pt x="455" y="6452"/>
                              </a:cubicBezTo>
                              <a:cubicBezTo>
                                <a:pt x="357" y="6480"/>
                                <a:pt x="305" y="6539"/>
                                <a:pt x="281" y="6599"/>
                              </a:cubicBezTo>
                              <a:cubicBezTo>
                                <a:pt x="284" y="6525"/>
                                <a:pt x="289" y="6448"/>
                                <a:pt x="297" y="6375"/>
                              </a:cubicBezTo>
                              <a:cubicBezTo>
                                <a:pt x="395" y="6406"/>
                                <a:pt x="526" y="6122"/>
                                <a:pt x="526" y="6122"/>
                              </a:cubicBezTo>
                              <a:cubicBezTo>
                                <a:pt x="401" y="6126"/>
                                <a:pt x="341" y="6200"/>
                                <a:pt x="311" y="6266"/>
                              </a:cubicBezTo>
                              <a:cubicBezTo>
                                <a:pt x="324" y="6179"/>
                                <a:pt x="338" y="6091"/>
                                <a:pt x="360" y="6007"/>
                              </a:cubicBezTo>
                              <a:cubicBezTo>
                                <a:pt x="455" y="6049"/>
                                <a:pt x="616" y="5804"/>
                                <a:pt x="616" y="5804"/>
                              </a:cubicBezTo>
                              <a:cubicBezTo>
                                <a:pt x="502" y="5779"/>
                                <a:pt x="431" y="5832"/>
                                <a:pt x="393" y="5888"/>
                              </a:cubicBezTo>
                              <a:cubicBezTo>
                                <a:pt x="401" y="5863"/>
                                <a:pt x="406" y="5839"/>
                                <a:pt x="414" y="5814"/>
                              </a:cubicBezTo>
                              <a:cubicBezTo>
                                <a:pt x="453" y="5807"/>
                                <a:pt x="488" y="5723"/>
                                <a:pt x="488" y="5723"/>
                              </a:cubicBezTo>
                              <a:cubicBezTo>
                                <a:pt x="488" y="5723"/>
                                <a:pt x="488" y="5723"/>
                                <a:pt x="488" y="5723"/>
                              </a:cubicBezTo>
                              <a:cubicBezTo>
                                <a:pt x="540" y="5671"/>
                                <a:pt x="608" y="5594"/>
                                <a:pt x="660" y="5510"/>
                              </a:cubicBezTo>
                              <a:cubicBezTo>
                                <a:pt x="736" y="5408"/>
                                <a:pt x="791" y="5296"/>
                                <a:pt x="744" y="5208"/>
                              </a:cubicBezTo>
                              <a:cubicBezTo>
                                <a:pt x="731" y="5184"/>
                                <a:pt x="717" y="5166"/>
                                <a:pt x="703" y="5152"/>
                              </a:cubicBezTo>
                              <a:cubicBezTo>
                                <a:pt x="714" y="5152"/>
                                <a:pt x="722" y="5138"/>
                                <a:pt x="722" y="5114"/>
                              </a:cubicBezTo>
                              <a:cubicBezTo>
                                <a:pt x="722" y="5100"/>
                                <a:pt x="720" y="5086"/>
                                <a:pt x="717" y="5072"/>
                              </a:cubicBezTo>
                              <a:cubicBezTo>
                                <a:pt x="720" y="5065"/>
                                <a:pt x="720" y="5061"/>
                                <a:pt x="722" y="5058"/>
                              </a:cubicBezTo>
                              <a:cubicBezTo>
                                <a:pt x="772" y="5086"/>
                                <a:pt x="804" y="5082"/>
                                <a:pt x="793" y="5030"/>
                              </a:cubicBezTo>
                              <a:cubicBezTo>
                                <a:pt x="791" y="5009"/>
                                <a:pt x="780" y="4991"/>
                                <a:pt x="769" y="4970"/>
                              </a:cubicBezTo>
                              <a:cubicBezTo>
                                <a:pt x="829" y="4991"/>
                                <a:pt x="870" y="4981"/>
                                <a:pt x="848" y="4928"/>
                              </a:cubicBezTo>
                              <a:cubicBezTo>
                                <a:pt x="840" y="4907"/>
                                <a:pt x="823" y="4886"/>
                                <a:pt x="804" y="4865"/>
                              </a:cubicBezTo>
                              <a:cubicBezTo>
                                <a:pt x="872" y="4869"/>
                                <a:pt x="913" y="4844"/>
                                <a:pt x="881" y="4799"/>
                              </a:cubicBezTo>
                              <a:cubicBezTo>
                                <a:pt x="831" y="4725"/>
                                <a:pt x="682" y="4693"/>
                                <a:pt x="578" y="4679"/>
                              </a:cubicBezTo>
                              <a:cubicBezTo>
                                <a:pt x="573" y="4676"/>
                                <a:pt x="526" y="4641"/>
                                <a:pt x="488" y="4634"/>
                              </a:cubicBezTo>
                              <a:cubicBezTo>
                                <a:pt x="447" y="4543"/>
                                <a:pt x="414" y="4445"/>
                                <a:pt x="387" y="4343"/>
                              </a:cubicBezTo>
                              <a:cubicBezTo>
                                <a:pt x="414" y="4364"/>
                                <a:pt x="450" y="4382"/>
                                <a:pt x="485" y="4382"/>
                              </a:cubicBezTo>
                              <a:cubicBezTo>
                                <a:pt x="493" y="4399"/>
                                <a:pt x="515" y="4424"/>
                                <a:pt x="556" y="4448"/>
                              </a:cubicBezTo>
                              <a:cubicBezTo>
                                <a:pt x="654" y="4560"/>
                                <a:pt x="826" y="4609"/>
                                <a:pt x="791" y="4529"/>
                              </a:cubicBezTo>
                              <a:cubicBezTo>
                                <a:pt x="785" y="4515"/>
                                <a:pt x="774" y="4501"/>
                                <a:pt x="761" y="4490"/>
                              </a:cubicBezTo>
                              <a:cubicBezTo>
                                <a:pt x="812" y="4490"/>
                                <a:pt x="840" y="4473"/>
                                <a:pt x="815" y="4438"/>
                              </a:cubicBezTo>
                              <a:cubicBezTo>
                                <a:pt x="807" y="4427"/>
                                <a:pt x="796" y="4417"/>
                                <a:pt x="782" y="4410"/>
                              </a:cubicBezTo>
                              <a:cubicBezTo>
                                <a:pt x="826" y="4396"/>
                                <a:pt x="848" y="4368"/>
                                <a:pt x="821" y="4347"/>
                              </a:cubicBezTo>
                              <a:cubicBezTo>
                                <a:pt x="810" y="4340"/>
                                <a:pt x="799" y="4333"/>
                                <a:pt x="785" y="4329"/>
                              </a:cubicBezTo>
                              <a:cubicBezTo>
                                <a:pt x="826" y="4301"/>
                                <a:pt x="845" y="4270"/>
                                <a:pt x="812" y="4256"/>
                              </a:cubicBezTo>
                              <a:cubicBezTo>
                                <a:pt x="799" y="4249"/>
                                <a:pt x="782" y="4249"/>
                                <a:pt x="763" y="4249"/>
                              </a:cubicBezTo>
                              <a:cubicBezTo>
                                <a:pt x="802" y="4207"/>
                                <a:pt x="818" y="4168"/>
                                <a:pt x="780" y="4161"/>
                              </a:cubicBezTo>
                              <a:cubicBezTo>
                                <a:pt x="722" y="4154"/>
                                <a:pt x="630" y="4231"/>
                                <a:pt x="564" y="4291"/>
                              </a:cubicBezTo>
                              <a:cubicBezTo>
                                <a:pt x="559" y="4291"/>
                                <a:pt x="504" y="4308"/>
                                <a:pt x="485" y="4336"/>
                              </a:cubicBezTo>
                              <a:cubicBezTo>
                                <a:pt x="439" y="4336"/>
                                <a:pt x="395" y="4301"/>
                                <a:pt x="368" y="4277"/>
                              </a:cubicBezTo>
                              <a:cubicBezTo>
                                <a:pt x="338" y="4144"/>
                                <a:pt x="319" y="4003"/>
                                <a:pt x="308" y="3867"/>
                              </a:cubicBezTo>
                              <a:cubicBezTo>
                                <a:pt x="324" y="3888"/>
                                <a:pt x="343" y="3905"/>
                                <a:pt x="365" y="3916"/>
                              </a:cubicBezTo>
                              <a:cubicBezTo>
                                <a:pt x="368" y="3937"/>
                                <a:pt x="382" y="3968"/>
                                <a:pt x="412" y="4014"/>
                              </a:cubicBezTo>
                              <a:cubicBezTo>
                                <a:pt x="472" y="4165"/>
                                <a:pt x="616" y="4294"/>
                                <a:pt x="605" y="4200"/>
                              </a:cubicBezTo>
                              <a:cubicBezTo>
                                <a:pt x="602" y="4182"/>
                                <a:pt x="597" y="4165"/>
                                <a:pt x="589" y="4147"/>
                              </a:cubicBezTo>
                              <a:cubicBezTo>
                                <a:pt x="635" y="4172"/>
                                <a:pt x="668" y="4168"/>
                                <a:pt x="654" y="4126"/>
                              </a:cubicBezTo>
                              <a:cubicBezTo>
                                <a:pt x="649" y="4112"/>
                                <a:pt x="643" y="4098"/>
                                <a:pt x="632" y="4084"/>
                              </a:cubicBezTo>
                              <a:cubicBezTo>
                                <a:pt x="679" y="4091"/>
                                <a:pt x="706" y="4077"/>
                                <a:pt x="687" y="4042"/>
                              </a:cubicBezTo>
                              <a:cubicBezTo>
                                <a:pt x="682" y="4031"/>
                                <a:pt x="671" y="4017"/>
                                <a:pt x="657" y="4007"/>
                              </a:cubicBezTo>
                              <a:cubicBezTo>
                                <a:pt x="703" y="4000"/>
                                <a:pt x="731" y="3979"/>
                                <a:pt x="703" y="3951"/>
                              </a:cubicBezTo>
                              <a:cubicBezTo>
                                <a:pt x="692" y="3940"/>
                                <a:pt x="679" y="3930"/>
                                <a:pt x="660" y="3923"/>
                              </a:cubicBezTo>
                              <a:cubicBezTo>
                                <a:pt x="709" y="3902"/>
                                <a:pt x="733" y="3874"/>
                                <a:pt x="701" y="3853"/>
                              </a:cubicBezTo>
                              <a:cubicBezTo>
                                <a:pt x="657" y="3821"/>
                                <a:pt x="562" y="3842"/>
                                <a:pt x="488" y="3863"/>
                              </a:cubicBezTo>
                              <a:cubicBezTo>
                                <a:pt x="496" y="3737"/>
                                <a:pt x="507" y="3292"/>
                                <a:pt x="322" y="3044"/>
                              </a:cubicBezTo>
                              <a:cubicBezTo>
                                <a:pt x="335" y="2907"/>
                                <a:pt x="354" y="2788"/>
                                <a:pt x="368" y="2708"/>
                              </a:cubicBezTo>
                              <a:cubicBezTo>
                                <a:pt x="379" y="2743"/>
                                <a:pt x="387" y="2778"/>
                                <a:pt x="398" y="2813"/>
                              </a:cubicBezTo>
                              <a:cubicBezTo>
                                <a:pt x="526" y="3243"/>
                                <a:pt x="714" y="3737"/>
                                <a:pt x="979" y="4217"/>
                              </a:cubicBezTo>
                              <a:cubicBezTo>
                                <a:pt x="902" y="4792"/>
                                <a:pt x="1319" y="5397"/>
                                <a:pt x="1347" y="5436"/>
                              </a:cubicBezTo>
                              <a:cubicBezTo>
                                <a:pt x="1347" y="5436"/>
                                <a:pt x="1347" y="5436"/>
                                <a:pt x="1349" y="5439"/>
                              </a:cubicBezTo>
                              <a:cubicBezTo>
                                <a:pt x="1265" y="5054"/>
                                <a:pt x="1140" y="4620"/>
                                <a:pt x="1063" y="4361"/>
                              </a:cubicBezTo>
                              <a:cubicBezTo>
                                <a:pt x="1270" y="4707"/>
                                <a:pt x="1521" y="5044"/>
                                <a:pt x="1827" y="5327"/>
                              </a:cubicBezTo>
                              <a:cubicBezTo>
                                <a:pt x="1835" y="5362"/>
                                <a:pt x="1848" y="5450"/>
                                <a:pt x="1824" y="5517"/>
                              </a:cubicBezTo>
                              <a:cubicBezTo>
                                <a:pt x="1794" y="5527"/>
                                <a:pt x="1761" y="5583"/>
                                <a:pt x="1758" y="5590"/>
                              </a:cubicBezTo>
                              <a:cubicBezTo>
                                <a:pt x="1690" y="5639"/>
                                <a:pt x="1595" y="5716"/>
                                <a:pt x="1578" y="5786"/>
                              </a:cubicBezTo>
                              <a:cubicBezTo>
                                <a:pt x="1568" y="5832"/>
                                <a:pt x="1600" y="5828"/>
                                <a:pt x="1647" y="5800"/>
                              </a:cubicBezTo>
                              <a:cubicBezTo>
                                <a:pt x="1638" y="5821"/>
                                <a:pt x="1633" y="5842"/>
                                <a:pt x="1630" y="5860"/>
                              </a:cubicBezTo>
                              <a:cubicBezTo>
                                <a:pt x="1628" y="5905"/>
                                <a:pt x="1658" y="5895"/>
                                <a:pt x="1693" y="5860"/>
                              </a:cubicBezTo>
                              <a:cubicBezTo>
                                <a:pt x="1690" y="5877"/>
                                <a:pt x="1688" y="5895"/>
                                <a:pt x="1690" y="5909"/>
                              </a:cubicBezTo>
                              <a:cubicBezTo>
                                <a:pt x="1696" y="5951"/>
                                <a:pt x="1723" y="5937"/>
                                <a:pt x="1750" y="5891"/>
                              </a:cubicBezTo>
                              <a:cubicBezTo>
                                <a:pt x="1750" y="5909"/>
                                <a:pt x="1753" y="5926"/>
                                <a:pt x="1756" y="5940"/>
                              </a:cubicBezTo>
                              <a:cubicBezTo>
                                <a:pt x="1769" y="5982"/>
                                <a:pt x="1794" y="5954"/>
                                <a:pt x="1816" y="5898"/>
                              </a:cubicBezTo>
                              <a:cubicBezTo>
                                <a:pt x="1818" y="5919"/>
                                <a:pt x="1824" y="5937"/>
                                <a:pt x="1832" y="5951"/>
                              </a:cubicBezTo>
                              <a:cubicBezTo>
                                <a:pt x="1873" y="6028"/>
                                <a:pt x="1911" y="5807"/>
                                <a:pt x="1873" y="5643"/>
                              </a:cubicBezTo>
                              <a:cubicBezTo>
                                <a:pt x="1873" y="5583"/>
                                <a:pt x="1865" y="5548"/>
                                <a:pt x="1854" y="5531"/>
                              </a:cubicBezTo>
                              <a:cubicBezTo>
                                <a:pt x="1873" y="5478"/>
                                <a:pt x="1870" y="5415"/>
                                <a:pt x="1865" y="5366"/>
                              </a:cubicBezTo>
                              <a:cubicBezTo>
                                <a:pt x="1941" y="5436"/>
                                <a:pt x="2020" y="5499"/>
                                <a:pt x="2102" y="5562"/>
                              </a:cubicBezTo>
                              <a:cubicBezTo>
                                <a:pt x="2118" y="5597"/>
                                <a:pt x="2148" y="5667"/>
                                <a:pt x="2143" y="5730"/>
                              </a:cubicBezTo>
                              <a:cubicBezTo>
                                <a:pt x="2118" y="5755"/>
                                <a:pt x="2099" y="5821"/>
                                <a:pt x="2099" y="5828"/>
                              </a:cubicBezTo>
                              <a:cubicBezTo>
                                <a:pt x="2047" y="5905"/>
                                <a:pt x="1979" y="6017"/>
                                <a:pt x="1979" y="6091"/>
                              </a:cubicBezTo>
                              <a:cubicBezTo>
                                <a:pt x="1979" y="6136"/>
                                <a:pt x="2012" y="6122"/>
                                <a:pt x="2047" y="6077"/>
                              </a:cubicBezTo>
                              <a:cubicBezTo>
                                <a:pt x="2045" y="6101"/>
                                <a:pt x="2045" y="6122"/>
                                <a:pt x="2047" y="6140"/>
                              </a:cubicBezTo>
                              <a:cubicBezTo>
                                <a:pt x="2056" y="6182"/>
                                <a:pt x="2083" y="6164"/>
                                <a:pt x="2107" y="6112"/>
                              </a:cubicBezTo>
                              <a:cubicBezTo>
                                <a:pt x="2110" y="6129"/>
                                <a:pt x="2113" y="6147"/>
                                <a:pt x="2118" y="6161"/>
                              </a:cubicBezTo>
                              <a:cubicBezTo>
                                <a:pt x="2135" y="6200"/>
                                <a:pt x="2156" y="6175"/>
                                <a:pt x="2173" y="6119"/>
                              </a:cubicBezTo>
                              <a:cubicBezTo>
                                <a:pt x="2178" y="6136"/>
                                <a:pt x="2184" y="6150"/>
                                <a:pt x="2192" y="6164"/>
                              </a:cubicBezTo>
                              <a:cubicBezTo>
                                <a:pt x="2216" y="6200"/>
                                <a:pt x="2233" y="6161"/>
                                <a:pt x="2238" y="6098"/>
                              </a:cubicBezTo>
                              <a:cubicBezTo>
                                <a:pt x="2246" y="6115"/>
                                <a:pt x="2257" y="6129"/>
                                <a:pt x="2265" y="6140"/>
                              </a:cubicBezTo>
                              <a:cubicBezTo>
                                <a:pt x="2325" y="6193"/>
                                <a:pt x="2304" y="5968"/>
                                <a:pt x="2225" y="5832"/>
                              </a:cubicBezTo>
                              <a:cubicBezTo>
                                <a:pt x="2208" y="5776"/>
                                <a:pt x="2192" y="5748"/>
                                <a:pt x="2178" y="5734"/>
                              </a:cubicBezTo>
                              <a:cubicBezTo>
                                <a:pt x="2181" y="5688"/>
                                <a:pt x="2170" y="5643"/>
                                <a:pt x="2159" y="5608"/>
                              </a:cubicBezTo>
                              <a:cubicBezTo>
                                <a:pt x="2211" y="5646"/>
                                <a:pt x="2265" y="5685"/>
                                <a:pt x="2320" y="5720"/>
                              </a:cubicBezTo>
                              <a:cubicBezTo>
                                <a:pt x="2320" y="5720"/>
                                <a:pt x="2320" y="5720"/>
                                <a:pt x="2320" y="5720"/>
                              </a:cubicBezTo>
                              <a:cubicBezTo>
                                <a:pt x="2334" y="5776"/>
                                <a:pt x="2375" y="5832"/>
                                <a:pt x="2380" y="5839"/>
                              </a:cubicBezTo>
                              <a:cubicBezTo>
                                <a:pt x="2415" y="5982"/>
                                <a:pt x="2478" y="6182"/>
                                <a:pt x="2552" y="6235"/>
                              </a:cubicBezTo>
                              <a:cubicBezTo>
                                <a:pt x="2598" y="6270"/>
                                <a:pt x="2606" y="6207"/>
                                <a:pt x="2590" y="6112"/>
                              </a:cubicBezTo>
                              <a:cubicBezTo>
                                <a:pt x="2612" y="6133"/>
                                <a:pt x="2634" y="6150"/>
                                <a:pt x="2653" y="6157"/>
                              </a:cubicBezTo>
                              <a:cubicBezTo>
                                <a:pt x="2702" y="6175"/>
                                <a:pt x="2702" y="6119"/>
                                <a:pt x="2672" y="6038"/>
                              </a:cubicBezTo>
                              <a:cubicBezTo>
                                <a:pt x="2691" y="6049"/>
                                <a:pt x="2710" y="6056"/>
                                <a:pt x="2729" y="6059"/>
                              </a:cubicBezTo>
                              <a:cubicBezTo>
                                <a:pt x="2781" y="6063"/>
                                <a:pt x="2770" y="6007"/>
                                <a:pt x="2726" y="5940"/>
                              </a:cubicBezTo>
                              <a:cubicBezTo>
                                <a:pt x="2748" y="5944"/>
                                <a:pt x="2767" y="5947"/>
                                <a:pt x="2783" y="5944"/>
                              </a:cubicBezTo>
                              <a:cubicBezTo>
                                <a:pt x="2835" y="5930"/>
                                <a:pt x="2811" y="5877"/>
                                <a:pt x="2751" y="5818"/>
                              </a:cubicBezTo>
                              <a:cubicBezTo>
                                <a:pt x="2775" y="5818"/>
                                <a:pt x="2797" y="5811"/>
                                <a:pt x="2813" y="5800"/>
                              </a:cubicBezTo>
                              <a:cubicBezTo>
                                <a:pt x="2912" y="5744"/>
                                <a:pt x="2672" y="5611"/>
                                <a:pt x="2475" y="5636"/>
                              </a:cubicBezTo>
                              <a:cubicBezTo>
                                <a:pt x="2410" y="5622"/>
                                <a:pt x="2369" y="5625"/>
                                <a:pt x="2345" y="5639"/>
                              </a:cubicBezTo>
                              <a:cubicBezTo>
                                <a:pt x="2271" y="5590"/>
                                <a:pt x="2197" y="5541"/>
                                <a:pt x="2129" y="5485"/>
                              </a:cubicBezTo>
                              <a:cubicBezTo>
                                <a:pt x="2165" y="5478"/>
                                <a:pt x="2206" y="5464"/>
                                <a:pt x="2238" y="5432"/>
                              </a:cubicBezTo>
                              <a:cubicBezTo>
                                <a:pt x="2255" y="5439"/>
                                <a:pt x="2282" y="5439"/>
                                <a:pt x="2325" y="5429"/>
                              </a:cubicBezTo>
                              <a:cubicBezTo>
                                <a:pt x="2456" y="5436"/>
                                <a:pt x="2614" y="5334"/>
                                <a:pt x="2546" y="5299"/>
                              </a:cubicBezTo>
                              <a:cubicBezTo>
                                <a:pt x="2535" y="5292"/>
                                <a:pt x="2519" y="5292"/>
                                <a:pt x="2503" y="5292"/>
                              </a:cubicBezTo>
                              <a:cubicBezTo>
                                <a:pt x="2541" y="5250"/>
                                <a:pt x="2554" y="5212"/>
                                <a:pt x="2519" y="5208"/>
                              </a:cubicBezTo>
                              <a:cubicBezTo>
                                <a:pt x="2508" y="5205"/>
                                <a:pt x="2495" y="5208"/>
                                <a:pt x="2481" y="5212"/>
                              </a:cubicBezTo>
                              <a:cubicBezTo>
                                <a:pt x="2508" y="5163"/>
                                <a:pt x="2511" y="5128"/>
                                <a:pt x="2478" y="5131"/>
                              </a:cubicBezTo>
                              <a:cubicBezTo>
                                <a:pt x="2467" y="5131"/>
                                <a:pt x="2454" y="5138"/>
                                <a:pt x="2440" y="5149"/>
                              </a:cubicBezTo>
                              <a:cubicBezTo>
                                <a:pt x="2459" y="5093"/>
                                <a:pt x="2456" y="5054"/>
                                <a:pt x="2424" y="5068"/>
                              </a:cubicBezTo>
                              <a:cubicBezTo>
                                <a:pt x="2410" y="5075"/>
                                <a:pt x="2396" y="5086"/>
                                <a:pt x="2383" y="5103"/>
                              </a:cubicBezTo>
                              <a:cubicBezTo>
                                <a:pt x="2391" y="5040"/>
                                <a:pt x="2383" y="4998"/>
                                <a:pt x="2353" y="5023"/>
                              </a:cubicBezTo>
                              <a:cubicBezTo>
                                <a:pt x="2306" y="5061"/>
                                <a:pt x="2271" y="5198"/>
                                <a:pt x="2252" y="5296"/>
                              </a:cubicBezTo>
                              <a:cubicBezTo>
                                <a:pt x="2249" y="5299"/>
                                <a:pt x="2214" y="5355"/>
                                <a:pt x="2214" y="5397"/>
                              </a:cubicBezTo>
                              <a:cubicBezTo>
                                <a:pt x="2170" y="5443"/>
                                <a:pt x="2102" y="5446"/>
                                <a:pt x="2072" y="5446"/>
                              </a:cubicBezTo>
                              <a:cubicBezTo>
                                <a:pt x="1947" y="5348"/>
                                <a:pt x="1832" y="5240"/>
                                <a:pt x="1723" y="5128"/>
                              </a:cubicBezTo>
                              <a:cubicBezTo>
                                <a:pt x="1753" y="5128"/>
                                <a:pt x="1786" y="5124"/>
                                <a:pt x="1816" y="5110"/>
                              </a:cubicBezTo>
                              <a:cubicBezTo>
                                <a:pt x="1829" y="5124"/>
                                <a:pt x="1857" y="5131"/>
                                <a:pt x="1903" y="5135"/>
                              </a:cubicBezTo>
                              <a:cubicBezTo>
                                <a:pt x="2028" y="5184"/>
                                <a:pt x="2203" y="5138"/>
                                <a:pt x="2143" y="5082"/>
                              </a:cubicBezTo>
                              <a:cubicBezTo>
                                <a:pt x="2132" y="5072"/>
                                <a:pt x="2118" y="5065"/>
                                <a:pt x="2102" y="5061"/>
                              </a:cubicBezTo>
                              <a:cubicBezTo>
                                <a:pt x="2148" y="5033"/>
                                <a:pt x="2170" y="5002"/>
                                <a:pt x="2135" y="4984"/>
                              </a:cubicBezTo>
                              <a:cubicBezTo>
                                <a:pt x="2124" y="4977"/>
                                <a:pt x="2110" y="4977"/>
                                <a:pt x="2096" y="4977"/>
                              </a:cubicBezTo>
                              <a:cubicBezTo>
                                <a:pt x="2102" y="4974"/>
                                <a:pt x="2105" y="4967"/>
                                <a:pt x="2107" y="4963"/>
                              </a:cubicBezTo>
                              <a:cubicBezTo>
                                <a:pt x="2107" y="4963"/>
                                <a:pt x="2110" y="4967"/>
                                <a:pt x="2110" y="4967"/>
                              </a:cubicBezTo>
                              <a:cubicBezTo>
                                <a:pt x="2151" y="4988"/>
                                <a:pt x="2156" y="4939"/>
                                <a:pt x="2137" y="4865"/>
                              </a:cubicBezTo>
                              <a:cubicBezTo>
                                <a:pt x="2154" y="4879"/>
                                <a:pt x="2170" y="4886"/>
                                <a:pt x="2186" y="4890"/>
                              </a:cubicBezTo>
                              <a:cubicBezTo>
                                <a:pt x="2233" y="4900"/>
                                <a:pt x="2227" y="4844"/>
                                <a:pt x="2189" y="4770"/>
                              </a:cubicBezTo>
                              <a:cubicBezTo>
                                <a:pt x="2211" y="4778"/>
                                <a:pt x="2230" y="4785"/>
                                <a:pt x="2246" y="4781"/>
                              </a:cubicBezTo>
                              <a:cubicBezTo>
                                <a:pt x="2345" y="4770"/>
                                <a:pt x="2170" y="4564"/>
                                <a:pt x="1998" y="4511"/>
                              </a:cubicBezTo>
                              <a:cubicBezTo>
                                <a:pt x="1955" y="4480"/>
                                <a:pt x="1925" y="4466"/>
                                <a:pt x="1900" y="4462"/>
                              </a:cubicBezTo>
                              <a:cubicBezTo>
                                <a:pt x="1835" y="4347"/>
                                <a:pt x="1739" y="4245"/>
                                <a:pt x="1630" y="4154"/>
                              </a:cubicBezTo>
                              <a:cubicBezTo>
                                <a:pt x="1663" y="4147"/>
                                <a:pt x="1701" y="4133"/>
                                <a:pt x="1731" y="4102"/>
                              </a:cubicBezTo>
                              <a:cubicBezTo>
                                <a:pt x="1748" y="4109"/>
                                <a:pt x="1775" y="4109"/>
                                <a:pt x="1818" y="4098"/>
                              </a:cubicBezTo>
                              <a:cubicBezTo>
                                <a:pt x="1949" y="4105"/>
                                <a:pt x="2107" y="4003"/>
                                <a:pt x="2039" y="3968"/>
                              </a:cubicBezTo>
                              <a:cubicBezTo>
                                <a:pt x="2028" y="3961"/>
                                <a:pt x="2012" y="3961"/>
                                <a:pt x="1996" y="3961"/>
                              </a:cubicBezTo>
                              <a:cubicBezTo>
                                <a:pt x="2034" y="3919"/>
                                <a:pt x="2047" y="3881"/>
                                <a:pt x="2012" y="3877"/>
                              </a:cubicBezTo>
                              <a:cubicBezTo>
                                <a:pt x="2001" y="3874"/>
                                <a:pt x="1987" y="3877"/>
                                <a:pt x="1974" y="3881"/>
                              </a:cubicBezTo>
                              <a:cubicBezTo>
                                <a:pt x="2001" y="3832"/>
                                <a:pt x="2004" y="3797"/>
                                <a:pt x="1971" y="3800"/>
                              </a:cubicBezTo>
                              <a:cubicBezTo>
                                <a:pt x="1960" y="3800"/>
                                <a:pt x="1947" y="3807"/>
                                <a:pt x="1933" y="3818"/>
                              </a:cubicBezTo>
                              <a:cubicBezTo>
                                <a:pt x="1952" y="3762"/>
                                <a:pt x="1949" y="3723"/>
                                <a:pt x="1917" y="3737"/>
                              </a:cubicBezTo>
                              <a:cubicBezTo>
                                <a:pt x="1903" y="3744"/>
                                <a:pt x="1889" y="3755"/>
                                <a:pt x="1876" y="3772"/>
                              </a:cubicBezTo>
                              <a:cubicBezTo>
                                <a:pt x="1884" y="3709"/>
                                <a:pt x="1876" y="3667"/>
                                <a:pt x="1846" y="3692"/>
                              </a:cubicBezTo>
                              <a:cubicBezTo>
                                <a:pt x="1799" y="3730"/>
                                <a:pt x="1764" y="3867"/>
                                <a:pt x="1745" y="3965"/>
                              </a:cubicBezTo>
                              <a:cubicBezTo>
                                <a:pt x="1742" y="3968"/>
                                <a:pt x="1707" y="4024"/>
                                <a:pt x="1707" y="4066"/>
                              </a:cubicBezTo>
                              <a:cubicBezTo>
                                <a:pt x="1668" y="4109"/>
                                <a:pt x="1608" y="4116"/>
                                <a:pt x="1576" y="4116"/>
                              </a:cubicBezTo>
                              <a:cubicBezTo>
                                <a:pt x="1497" y="4056"/>
                                <a:pt x="1412" y="4000"/>
                                <a:pt x="1328" y="3954"/>
                              </a:cubicBezTo>
                              <a:cubicBezTo>
                                <a:pt x="1358" y="3940"/>
                                <a:pt x="1390" y="3919"/>
                                <a:pt x="1415" y="3884"/>
                              </a:cubicBezTo>
                              <a:cubicBezTo>
                                <a:pt x="1431" y="3888"/>
                                <a:pt x="1459" y="3884"/>
                                <a:pt x="1499" y="3860"/>
                              </a:cubicBezTo>
                              <a:cubicBezTo>
                                <a:pt x="1630" y="3839"/>
                                <a:pt x="1775" y="3706"/>
                                <a:pt x="1701" y="3688"/>
                              </a:cubicBezTo>
                              <a:cubicBezTo>
                                <a:pt x="1688" y="3685"/>
                                <a:pt x="1674" y="3685"/>
                                <a:pt x="1658" y="3692"/>
                              </a:cubicBezTo>
                              <a:cubicBezTo>
                                <a:pt x="1690" y="3643"/>
                                <a:pt x="1701" y="3601"/>
                                <a:pt x="1663" y="3604"/>
                              </a:cubicBezTo>
                              <a:cubicBezTo>
                                <a:pt x="1652" y="3604"/>
                                <a:pt x="1638" y="3608"/>
                                <a:pt x="1625" y="3618"/>
                              </a:cubicBezTo>
                              <a:cubicBezTo>
                                <a:pt x="1644" y="3566"/>
                                <a:pt x="1644" y="3527"/>
                                <a:pt x="1611" y="3538"/>
                              </a:cubicBezTo>
                              <a:cubicBezTo>
                                <a:pt x="1600" y="3541"/>
                                <a:pt x="1589" y="3552"/>
                                <a:pt x="1576" y="3562"/>
                              </a:cubicBezTo>
                              <a:cubicBezTo>
                                <a:pt x="1587" y="3503"/>
                                <a:pt x="1581" y="3464"/>
                                <a:pt x="1551" y="3485"/>
                              </a:cubicBezTo>
                              <a:cubicBezTo>
                                <a:pt x="1538" y="3492"/>
                                <a:pt x="1527" y="3510"/>
                                <a:pt x="1516" y="3527"/>
                              </a:cubicBezTo>
                              <a:cubicBezTo>
                                <a:pt x="1516" y="3461"/>
                                <a:pt x="1505" y="3422"/>
                                <a:pt x="1478" y="3454"/>
                              </a:cubicBezTo>
                              <a:cubicBezTo>
                                <a:pt x="1437" y="3503"/>
                                <a:pt x="1418" y="3643"/>
                                <a:pt x="1412" y="3744"/>
                              </a:cubicBezTo>
                              <a:cubicBezTo>
                                <a:pt x="1409" y="3748"/>
                                <a:pt x="1382" y="3811"/>
                                <a:pt x="1388" y="3853"/>
                              </a:cubicBezTo>
                              <a:cubicBezTo>
                                <a:pt x="1358" y="3898"/>
                                <a:pt x="1306" y="3919"/>
                                <a:pt x="1273" y="3926"/>
                              </a:cubicBezTo>
                              <a:cubicBezTo>
                                <a:pt x="1142" y="3856"/>
                                <a:pt x="1022" y="3804"/>
                                <a:pt x="935" y="3772"/>
                              </a:cubicBezTo>
                              <a:cubicBezTo>
                                <a:pt x="1063" y="3688"/>
                                <a:pt x="1290" y="3538"/>
                                <a:pt x="1475" y="3387"/>
                              </a:cubicBezTo>
                              <a:cubicBezTo>
                                <a:pt x="1475" y="3387"/>
                                <a:pt x="1475" y="3387"/>
                                <a:pt x="1472" y="3387"/>
                              </a:cubicBezTo>
                              <a:cubicBezTo>
                                <a:pt x="1445" y="3391"/>
                                <a:pt x="1052" y="3450"/>
                                <a:pt x="875" y="3751"/>
                              </a:cubicBezTo>
                              <a:cubicBezTo>
                                <a:pt x="834" y="3737"/>
                                <a:pt x="810" y="3727"/>
                                <a:pt x="804" y="3727"/>
                              </a:cubicBezTo>
                              <a:cubicBezTo>
                                <a:pt x="802" y="3727"/>
                                <a:pt x="796" y="3727"/>
                                <a:pt x="793" y="3727"/>
                              </a:cubicBezTo>
                              <a:cubicBezTo>
                                <a:pt x="646" y="3405"/>
                                <a:pt x="534" y="3082"/>
                                <a:pt x="447" y="2795"/>
                              </a:cubicBezTo>
                              <a:cubicBezTo>
                                <a:pt x="393" y="2609"/>
                                <a:pt x="343" y="2431"/>
                                <a:pt x="305" y="2259"/>
                              </a:cubicBezTo>
                              <a:cubicBezTo>
                                <a:pt x="343" y="2217"/>
                                <a:pt x="371" y="2158"/>
                                <a:pt x="387" y="2088"/>
                              </a:cubicBezTo>
                              <a:cubicBezTo>
                                <a:pt x="600" y="2382"/>
                                <a:pt x="930" y="2522"/>
                                <a:pt x="957" y="2532"/>
                              </a:cubicBezTo>
                              <a:cubicBezTo>
                                <a:pt x="957" y="2532"/>
                                <a:pt x="957" y="2532"/>
                                <a:pt x="960" y="2532"/>
                              </a:cubicBezTo>
                              <a:cubicBezTo>
                                <a:pt x="777" y="2305"/>
                                <a:pt x="553" y="2067"/>
                                <a:pt x="401" y="1912"/>
                              </a:cubicBezTo>
                              <a:cubicBezTo>
                                <a:pt x="401" y="1898"/>
                                <a:pt x="398" y="1881"/>
                                <a:pt x="398" y="1867"/>
                              </a:cubicBezTo>
                              <a:cubicBezTo>
                                <a:pt x="575" y="1933"/>
                                <a:pt x="831" y="2053"/>
                                <a:pt x="1085" y="2249"/>
                              </a:cubicBezTo>
                              <a:cubicBezTo>
                                <a:pt x="1099" y="2319"/>
                                <a:pt x="1112" y="2410"/>
                                <a:pt x="1104" y="2466"/>
                              </a:cubicBezTo>
                              <a:cubicBezTo>
                                <a:pt x="1071" y="2473"/>
                                <a:pt x="1031" y="2525"/>
                                <a:pt x="1028" y="2532"/>
                              </a:cubicBezTo>
                              <a:cubicBezTo>
                                <a:pt x="949" y="2571"/>
                                <a:pt x="840" y="2637"/>
                                <a:pt x="812" y="2708"/>
                              </a:cubicBezTo>
                              <a:cubicBezTo>
                                <a:pt x="796" y="2753"/>
                                <a:pt x="831" y="2757"/>
                                <a:pt x="883" y="2736"/>
                              </a:cubicBezTo>
                              <a:cubicBezTo>
                                <a:pt x="872" y="2757"/>
                                <a:pt x="864" y="2778"/>
                                <a:pt x="859" y="2795"/>
                              </a:cubicBezTo>
                              <a:cubicBezTo>
                                <a:pt x="851" y="2841"/>
                                <a:pt x="883" y="2841"/>
                                <a:pt x="927" y="2806"/>
                              </a:cubicBezTo>
                              <a:cubicBezTo>
                                <a:pt x="921" y="2823"/>
                                <a:pt x="919" y="2844"/>
                                <a:pt x="919" y="2858"/>
                              </a:cubicBezTo>
                              <a:cubicBezTo>
                                <a:pt x="919" y="2904"/>
                                <a:pt x="949" y="2893"/>
                                <a:pt x="987" y="2851"/>
                              </a:cubicBezTo>
                              <a:cubicBezTo>
                                <a:pt x="984" y="2872"/>
                                <a:pt x="984" y="2890"/>
                                <a:pt x="987" y="2907"/>
                              </a:cubicBezTo>
                              <a:cubicBezTo>
                                <a:pt x="995" y="2956"/>
                                <a:pt x="1025" y="2932"/>
                                <a:pt x="1055" y="2872"/>
                              </a:cubicBezTo>
                              <a:cubicBezTo>
                                <a:pt x="1058" y="2893"/>
                                <a:pt x="1061" y="2914"/>
                                <a:pt x="1066" y="2928"/>
                              </a:cubicBezTo>
                              <a:cubicBezTo>
                                <a:pt x="1101" y="3019"/>
                                <a:pt x="1167" y="2788"/>
                                <a:pt x="1145" y="2606"/>
                              </a:cubicBezTo>
                              <a:cubicBezTo>
                                <a:pt x="1150" y="2536"/>
                                <a:pt x="1145" y="2497"/>
                                <a:pt x="1134" y="2476"/>
                              </a:cubicBezTo>
                              <a:cubicBezTo>
                                <a:pt x="1145" y="2420"/>
                                <a:pt x="1134" y="2340"/>
                                <a:pt x="1123" y="2277"/>
                              </a:cubicBezTo>
                              <a:cubicBezTo>
                                <a:pt x="1235" y="2368"/>
                                <a:pt x="1344" y="2473"/>
                                <a:pt x="1445" y="2595"/>
                              </a:cubicBezTo>
                              <a:cubicBezTo>
                                <a:pt x="1448" y="2637"/>
                                <a:pt x="1445" y="2708"/>
                                <a:pt x="1420" y="2757"/>
                              </a:cubicBezTo>
                              <a:cubicBezTo>
                                <a:pt x="1390" y="2764"/>
                                <a:pt x="1349" y="2813"/>
                                <a:pt x="1347" y="2816"/>
                              </a:cubicBezTo>
                              <a:cubicBezTo>
                                <a:pt x="1273" y="2855"/>
                                <a:pt x="1172" y="2914"/>
                                <a:pt x="1148" y="2981"/>
                              </a:cubicBezTo>
                              <a:cubicBezTo>
                                <a:pt x="1131" y="3023"/>
                                <a:pt x="1164" y="3026"/>
                                <a:pt x="1213" y="3009"/>
                              </a:cubicBezTo>
                              <a:cubicBezTo>
                                <a:pt x="1202" y="3026"/>
                                <a:pt x="1194" y="3047"/>
                                <a:pt x="1191" y="3065"/>
                              </a:cubicBezTo>
                              <a:cubicBezTo>
                                <a:pt x="1183" y="3107"/>
                                <a:pt x="1213" y="3107"/>
                                <a:pt x="1254" y="3075"/>
                              </a:cubicBezTo>
                              <a:cubicBezTo>
                                <a:pt x="1249" y="3093"/>
                                <a:pt x="1246" y="3110"/>
                                <a:pt x="1246" y="3124"/>
                              </a:cubicBezTo>
                              <a:cubicBezTo>
                                <a:pt x="1246" y="3166"/>
                                <a:pt x="1273" y="3159"/>
                                <a:pt x="1309" y="3117"/>
                              </a:cubicBezTo>
                              <a:cubicBezTo>
                                <a:pt x="1306" y="3135"/>
                                <a:pt x="1306" y="3152"/>
                                <a:pt x="1309" y="3166"/>
                              </a:cubicBezTo>
                              <a:cubicBezTo>
                                <a:pt x="1317" y="3212"/>
                                <a:pt x="1344" y="3187"/>
                                <a:pt x="1371" y="3135"/>
                              </a:cubicBezTo>
                              <a:cubicBezTo>
                                <a:pt x="1374" y="3156"/>
                                <a:pt x="1377" y="3173"/>
                                <a:pt x="1382" y="3187"/>
                              </a:cubicBezTo>
                              <a:cubicBezTo>
                                <a:pt x="1415" y="3271"/>
                                <a:pt x="1475" y="3058"/>
                                <a:pt x="1456" y="2890"/>
                              </a:cubicBezTo>
                              <a:cubicBezTo>
                                <a:pt x="1461" y="2830"/>
                                <a:pt x="1459" y="2795"/>
                                <a:pt x="1450" y="2778"/>
                              </a:cubicBezTo>
                              <a:cubicBezTo>
                                <a:pt x="1469" y="2736"/>
                                <a:pt x="1478" y="2683"/>
                                <a:pt x="1478" y="2641"/>
                              </a:cubicBezTo>
                              <a:cubicBezTo>
                                <a:pt x="1505" y="2676"/>
                                <a:pt x="1532" y="2711"/>
                                <a:pt x="1557" y="2750"/>
                              </a:cubicBezTo>
                              <a:cubicBezTo>
                                <a:pt x="1557" y="2750"/>
                                <a:pt x="1557" y="2750"/>
                                <a:pt x="1557" y="2750"/>
                              </a:cubicBezTo>
                              <a:cubicBezTo>
                                <a:pt x="1559" y="2802"/>
                                <a:pt x="1584" y="2865"/>
                                <a:pt x="1587" y="2876"/>
                              </a:cubicBezTo>
                              <a:cubicBezTo>
                                <a:pt x="1592" y="3012"/>
                                <a:pt x="1611" y="3205"/>
                                <a:pt x="1666" y="3271"/>
                              </a:cubicBezTo>
                              <a:cubicBezTo>
                                <a:pt x="1701" y="3313"/>
                                <a:pt x="1720" y="3264"/>
                                <a:pt x="1720" y="3177"/>
                              </a:cubicBezTo>
                              <a:cubicBezTo>
                                <a:pt x="1734" y="3201"/>
                                <a:pt x="1750" y="3222"/>
                                <a:pt x="1767" y="3236"/>
                              </a:cubicBezTo>
                              <a:cubicBezTo>
                                <a:pt x="1807" y="3268"/>
                                <a:pt x="1816" y="3215"/>
                                <a:pt x="1805" y="3138"/>
                              </a:cubicBezTo>
                              <a:cubicBezTo>
                                <a:pt x="1821" y="3156"/>
                                <a:pt x="1835" y="3166"/>
                                <a:pt x="1851" y="3173"/>
                              </a:cubicBezTo>
                              <a:cubicBezTo>
                                <a:pt x="1895" y="3191"/>
                                <a:pt x="1897" y="3142"/>
                                <a:pt x="1870" y="3068"/>
                              </a:cubicBezTo>
                              <a:cubicBezTo>
                                <a:pt x="1889" y="3079"/>
                                <a:pt x="1906" y="3086"/>
                                <a:pt x="1919" y="3086"/>
                              </a:cubicBezTo>
                              <a:cubicBezTo>
                                <a:pt x="1968" y="3089"/>
                                <a:pt x="1957" y="3037"/>
                                <a:pt x="1914" y="2967"/>
                              </a:cubicBezTo>
                              <a:cubicBezTo>
                                <a:pt x="1936" y="2974"/>
                                <a:pt x="1955" y="2974"/>
                                <a:pt x="1971" y="2970"/>
                              </a:cubicBezTo>
                              <a:cubicBezTo>
                                <a:pt x="2069" y="2949"/>
                                <a:pt x="1881" y="2764"/>
                                <a:pt x="1707" y="2725"/>
                              </a:cubicBezTo>
                              <a:cubicBezTo>
                                <a:pt x="1660" y="2697"/>
                                <a:pt x="1628" y="2687"/>
                                <a:pt x="1606" y="2687"/>
                              </a:cubicBezTo>
                              <a:cubicBezTo>
                                <a:pt x="1538" y="2588"/>
                                <a:pt x="1464" y="2497"/>
                                <a:pt x="1388" y="2417"/>
                              </a:cubicBezTo>
                              <a:cubicBezTo>
                                <a:pt x="1431" y="2420"/>
                                <a:pt x="1486" y="2406"/>
                                <a:pt x="1538" y="2357"/>
                              </a:cubicBezTo>
                              <a:cubicBezTo>
                                <a:pt x="1570" y="2368"/>
                                <a:pt x="1622" y="2326"/>
                                <a:pt x="1625" y="2322"/>
                              </a:cubicBezTo>
                              <a:cubicBezTo>
                                <a:pt x="1704" y="2308"/>
                                <a:pt x="1813" y="2284"/>
                                <a:pt x="1848" y="2228"/>
                              </a:cubicBezTo>
                              <a:cubicBezTo>
                                <a:pt x="1873" y="2193"/>
                                <a:pt x="1840" y="2175"/>
                                <a:pt x="1788" y="2182"/>
                              </a:cubicBezTo>
                              <a:cubicBezTo>
                                <a:pt x="1802" y="2168"/>
                                <a:pt x="1813" y="2151"/>
                                <a:pt x="1821" y="2137"/>
                              </a:cubicBezTo>
                              <a:cubicBezTo>
                                <a:pt x="1837" y="2098"/>
                                <a:pt x="1807" y="2091"/>
                                <a:pt x="1761" y="2105"/>
                              </a:cubicBezTo>
                              <a:cubicBezTo>
                                <a:pt x="1769" y="2091"/>
                                <a:pt x="1775" y="2074"/>
                                <a:pt x="1778" y="2060"/>
                              </a:cubicBezTo>
                              <a:cubicBezTo>
                                <a:pt x="1786" y="2018"/>
                                <a:pt x="1756" y="2018"/>
                                <a:pt x="1715" y="2046"/>
                              </a:cubicBezTo>
                              <a:cubicBezTo>
                                <a:pt x="1720" y="2028"/>
                                <a:pt x="1723" y="2011"/>
                                <a:pt x="1723" y="1997"/>
                              </a:cubicBezTo>
                              <a:cubicBezTo>
                                <a:pt x="1723" y="1951"/>
                                <a:pt x="1693" y="1965"/>
                                <a:pt x="1655" y="2007"/>
                              </a:cubicBezTo>
                              <a:cubicBezTo>
                                <a:pt x="1658" y="1986"/>
                                <a:pt x="1658" y="1968"/>
                                <a:pt x="1655" y="1951"/>
                              </a:cubicBezTo>
                              <a:cubicBezTo>
                                <a:pt x="1638" y="1860"/>
                                <a:pt x="1538" y="2049"/>
                                <a:pt x="1527" y="2217"/>
                              </a:cubicBezTo>
                              <a:cubicBezTo>
                                <a:pt x="1513" y="2266"/>
                                <a:pt x="1508" y="2301"/>
                                <a:pt x="1510" y="2322"/>
                              </a:cubicBezTo>
                              <a:cubicBezTo>
                                <a:pt x="1442" y="2385"/>
                                <a:pt x="1369" y="2375"/>
                                <a:pt x="1330" y="2361"/>
                              </a:cubicBezTo>
                              <a:cubicBezTo>
                                <a:pt x="1235" y="2266"/>
                                <a:pt x="1134" y="2182"/>
                                <a:pt x="1036" y="2112"/>
                              </a:cubicBezTo>
                              <a:cubicBezTo>
                                <a:pt x="1110" y="2102"/>
                                <a:pt x="1213" y="2067"/>
                                <a:pt x="1265" y="1975"/>
                              </a:cubicBezTo>
                              <a:cubicBezTo>
                                <a:pt x="1300" y="1972"/>
                                <a:pt x="1344" y="1898"/>
                                <a:pt x="1347" y="1895"/>
                              </a:cubicBezTo>
                              <a:cubicBezTo>
                                <a:pt x="1423" y="1842"/>
                                <a:pt x="1527" y="1755"/>
                                <a:pt x="1548" y="1681"/>
                              </a:cubicBezTo>
                              <a:cubicBezTo>
                                <a:pt x="1562" y="1632"/>
                                <a:pt x="1524" y="1632"/>
                                <a:pt x="1472" y="1664"/>
                              </a:cubicBezTo>
                              <a:cubicBezTo>
                                <a:pt x="1483" y="1639"/>
                                <a:pt x="1489" y="1618"/>
                                <a:pt x="1491" y="1597"/>
                              </a:cubicBezTo>
                              <a:cubicBezTo>
                                <a:pt x="1494" y="1548"/>
                                <a:pt x="1461" y="1555"/>
                                <a:pt x="1420" y="1597"/>
                              </a:cubicBezTo>
                              <a:cubicBezTo>
                                <a:pt x="1423" y="1576"/>
                                <a:pt x="1426" y="1559"/>
                                <a:pt x="1423" y="1541"/>
                              </a:cubicBezTo>
                              <a:cubicBezTo>
                                <a:pt x="1418" y="1492"/>
                                <a:pt x="1388" y="1510"/>
                                <a:pt x="1355" y="1559"/>
                              </a:cubicBezTo>
                              <a:cubicBezTo>
                                <a:pt x="1355" y="1538"/>
                                <a:pt x="1352" y="1520"/>
                                <a:pt x="1349" y="1503"/>
                              </a:cubicBezTo>
                              <a:cubicBezTo>
                                <a:pt x="1336" y="1454"/>
                                <a:pt x="1306" y="1485"/>
                                <a:pt x="1284" y="1548"/>
                              </a:cubicBezTo>
                              <a:cubicBezTo>
                                <a:pt x="1311" y="1559"/>
                                <a:pt x="1303" y="1538"/>
                                <a:pt x="1298" y="1524"/>
                              </a:cubicBezTo>
                              <a:cubicBezTo>
                                <a:pt x="1251" y="1440"/>
                                <a:pt x="1208" y="1685"/>
                                <a:pt x="1251" y="1863"/>
                              </a:cubicBezTo>
                              <a:cubicBezTo>
                                <a:pt x="1251" y="1923"/>
                                <a:pt x="1260" y="1961"/>
                                <a:pt x="1268" y="1982"/>
                              </a:cubicBezTo>
                              <a:cubicBezTo>
                                <a:pt x="1210" y="2084"/>
                                <a:pt x="1069" y="2102"/>
                                <a:pt x="1011" y="2105"/>
                              </a:cubicBezTo>
                              <a:cubicBezTo>
                                <a:pt x="848" y="1993"/>
                                <a:pt x="692" y="1912"/>
                                <a:pt x="559" y="1856"/>
                              </a:cubicBezTo>
                              <a:cubicBezTo>
                                <a:pt x="619" y="1856"/>
                                <a:pt x="673" y="1839"/>
                                <a:pt x="717" y="1807"/>
                              </a:cubicBezTo>
                              <a:cubicBezTo>
                                <a:pt x="851" y="1779"/>
                                <a:pt x="1014" y="1744"/>
                                <a:pt x="1159" y="1699"/>
                              </a:cubicBezTo>
                              <a:cubicBezTo>
                                <a:pt x="1159" y="1699"/>
                                <a:pt x="1159" y="1699"/>
                                <a:pt x="1156" y="1699"/>
                              </a:cubicBezTo>
                              <a:cubicBezTo>
                                <a:pt x="1140" y="1695"/>
                                <a:pt x="995" y="1653"/>
                                <a:pt x="826" y="1667"/>
                              </a:cubicBezTo>
                              <a:cubicBezTo>
                                <a:pt x="829" y="1660"/>
                                <a:pt x="834" y="1650"/>
                                <a:pt x="837" y="1643"/>
                              </a:cubicBezTo>
                              <a:cubicBezTo>
                                <a:pt x="883" y="1517"/>
                                <a:pt x="870" y="1373"/>
                                <a:pt x="793" y="1247"/>
                              </a:cubicBezTo>
                              <a:cubicBezTo>
                                <a:pt x="802" y="1247"/>
                                <a:pt x="810" y="1247"/>
                                <a:pt x="818" y="1243"/>
                              </a:cubicBezTo>
                              <a:cubicBezTo>
                                <a:pt x="927" y="1229"/>
                                <a:pt x="973" y="1236"/>
                                <a:pt x="973" y="1236"/>
                              </a:cubicBezTo>
                              <a:cubicBezTo>
                                <a:pt x="973" y="1236"/>
                                <a:pt x="973" y="1236"/>
                                <a:pt x="889" y="1142"/>
                              </a:cubicBezTo>
                              <a:cubicBezTo>
                                <a:pt x="848" y="1096"/>
                                <a:pt x="807" y="1054"/>
                                <a:pt x="769" y="1023"/>
                              </a:cubicBezTo>
                              <a:cubicBezTo>
                                <a:pt x="840" y="946"/>
                                <a:pt x="878" y="855"/>
                                <a:pt x="889" y="764"/>
                              </a:cubicBezTo>
                              <a:cubicBezTo>
                                <a:pt x="1028" y="1009"/>
                                <a:pt x="1319" y="1058"/>
                                <a:pt x="1409" y="1068"/>
                              </a:cubicBezTo>
                              <a:cubicBezTo>
                                <a:pt x="1519" y="1082"/>
                                <a:pt x="1565" y="1100"/>
                                <a:pt x="1565" y="1100"/>
                              </a:cubicBezTo>
                              <a:cubicBezTo>
                                <a:pt x="1565" y="1100"/>
                                <a:pt x="1565" y="1100"/>
                                <a:pt x="1494" y="984"/>
                              </a:cubicBezTo>
                              <a:cubicBezTo>
                                <a:pt x="1281" y="617"/>
                                <a:pt x="1033" y="553"/>
                                <a:pt x="905" y="546"/>
                              </a:cubicBezTo>
                              <a:cubicBezTo>
                                <a:pt x="965" y="525"/>
                                <a:pt x="1028" y="504"/>
                                <a:pt x="1093" y="487"/>
                              </a:cubicBezTo>
                              <a:cubicBezTo>
                                <a:pt x="1153" y="490"/>
                                <a:pt x="1208" y="473"/>
                                <a:pt x="1260" y="445"/>
                              </a:cubicBezTo>
                              <a:cubicBezTo>
                                <a:pt x="1328" y="431"/>
                                <a:pt x="1396" y="417"/>
                                <a:pt x="1467" y="410"/>
                              </a:cubicBezTo>
                              <a:cubicBezTo>
                                <a:pt x="1497" y="823"/>
                                <a:pt x="1892" y="946"/>
                                <a:pt x="1996" y="974"/>
                              </a:cubicBezTo>
                              <a:cubicBezTo>
                                <a:pt x="2102" y="1002"/>
                                <a:pt x="2146" y="1026"/>
                                <a:pt x="2146" y="1026"/>
                              </a:cubicBezTo>
                              <a:cubicBezTo>
                                <a:pt x="2146" y="1026"/>
                                <a:pt x="2146" y="1026"/>
                                <a:pt x="2086" y="904"/>
                              </a:cubicBezTo>
                              <a:cubicBezTo>
                                <a:pt x="1917" y="539"/>
                                <a:pt x="1696" y="431"/>
                                <a:pt x="1568" y="399"/>
                              </a:cubicBezTo>
                              <a:cubicBezTo>
                                <a:pt x="1658" y="392"/>
                                <a:pt x="1750" y="389"/>
                                <a:pt x="1846" y="389"/>
                              </a:cubicBezTo>
                              <a:cubicBezTo>
                                <a:pt x="1887" y="399"/>
                                <a:pt x="1925" y="399"/>
                                <a:pt x="1963" y="396"/>
                              </a:cubicBezTo>
                              <a:cubicBezTo>
                                <a:pt x="2023" y="399"/>
                                <a:pt x="2083" y="406"/>
                                <a:pt x="2146" y="417"/>
                              </a:cubicBezTo>
                              <a:cubicBezTo>
                                <a:pt x="2072" y="795"/>
                                <a:pt x="2394" y="1061"/>
                                <a:pt x="2478" y="1128"/>
                              </a:cubicBezTo>
                              <a:cubicBezTo>
                                <a:pt x="2563" y="1194"/>
                                <a:pt x="2595" y="1233"/>
                                <a:pt x="2595" y="1233"/>
                              </a:cubicBezTo>
                              <a:cubicBezTo>
                                <a:pt x="2595" y="1233"/>
                                <a:pt x="2595" y="1233"/>
                                <a:pt x="2574" y="1103"/>
                              </a:cubicBezTo>
                              <a:cubicBezTo>
                                <a:pt x="2508" y="669"/>
                                <a:pt x="2304" y="490"/>
                                <a:pt x="2203" y="431"/>
                              </a:cubicBezTo>
                              <a:cubicBezTo>
                                <a:pt x="2238" y="438"/>
                                <a:pt x="2276" y="445"/>
                                <a:pt x="2312" y="452"/>
                              </a:cubicBezTo>
                              <a:cubicBezTo>
                                <a:pt x="2522" y="764"/>
                                <a:pt x="2895" y="571"/>
                                <a:pt x="2991" y="518"/>
                              </a:cubicBezTo>
                              <a:cubicBezTo>
                                <a:pt x="3064" y="480"/>
                                <a:pt x="3108" y="459"/>
                                <a:pt x="3124" y="455"/>
                              </a:cubicBezTo>
                              <a:cubicBezTo>
                                <a:pt x="3070" y="522"/>
                                <a:pt x="3034" y="645"/>
                                <a:pt x="3018" y="795"/>
                              </a:cubicBezTo>
                              <a:cubicBezTo>
                                <a:pt x="2871" y="676"/>
                                <a:pt x="2734" y="641"/>
                                <a:pt x="2658" y="722"/>
                              </a:cubicBezTo>
                              <a:cubicBezTo>
                                <a:pt x="2557" y="830"/>
                                <a:pt x="2601" y="1117"/>
                                <a:pt x="2751" y="1405"/>
                              </a:cubicBezTo>
                              <a:cubicBezTo>
                                <a:pt x="2726" y="1405"/>
                                <a:pt x="2704" y="1405"/>
                                <a:pt x="2683" y="1405"/>
                              </a:cubicBezTo>
                              <a:cubicBezTo>
                                <a:pt x="2448" y="1342"/>
                                <a:pt x="2255" y="1387"/>
                                <a:pt x="2208" y="1531"/>
                              </a:cubicBezTo>
                              <a:cubicBezTo>
                                <a:pt x="2173" y="1650"/>
                                <a:pt x="2244" y="1804"/>
                                <a:pt x="2380" y="1944"/>
                              </a:cubicBezTo>
                              <a:cubicBezTo>
                                <a:pt x="2225" y="2046"/>
                                <a:pt x="2132" y="2179"/>
                                <a:pt x="2148" y="2305"/>
                              </a:cubicBezTo>
                              <a:cubicBezTo>
                                <a:pt x="2170" y="2473"/>
                                <a:pt x="2385" y="2567"/>
                                <a:pt x="2653" y="2546"/>
                              </a:cubicBezTo>
                              <a:cubicBezTo>
                                <a:pt x="2655" y="2546"/>
                                <a:pt x="2658" y="2546"/>
                                <a:pt x="2661" y="2550"/>
                              </a:cubicBezTo>
                              <a:cubicBezTo>
                                <a:pt x="2647" y="2578"/>
                                <a:pt x="2634" y="2606"/>
                                <a:pt x="2623" y="2634"/>
                              </a:cubicBezTo>
                              <a:cubicBezTo>
                                <a:pt x="2462" y="2865"/>
                                <a:pt x="2396" y="3103"/>
                                <a:pt x="2473" y="3226"/>
                              </a:cubicBezTo>
                              <a:cubicBezTo>
                                <a:pt x="2535" y="3324"/>
                                <a:pt x="2674" y="3324"/>
                                <a:pt x="2835" y="3240"/>
                              </a:cubicBezTo>
                              <a:cubicBezTo>
                                <a:pt x="2827" y="3464"/>
                                <a:pt x="2871" y="3632"/>
                                <a:pt x="2963" y="3678"/>
                              </a:cubicBezTo>
                              <a:cubicBezTo>
                                <a:pt x="3083" y="3734"/>
                                <a:pt x="3250" y="3555"/>
                                <a:pt x="3370" y="3261"/>
                              </a:cubicBezTo>
                              <a:cubicBezTo>
                                <a:pt x="3375" y="3250"/>
                                <a:pt x="3383" y="3240"/>
                                <a:pt x="3389" y="3229"/>
                              </a:cubicBezTo>
                              <a:cubicBezTo>
                                <a:pt x="3400" y="3261"/>
                                <a:pt x="3413" y="3289"/>
                                <a:pt x="3427" y="3313"/>
                              </a:cubicBezTo>
                              <a:cubicBezTo>
                                <a:pt x="3430" y="3327"/>
                                <a:pt x="3435" y="3341"/>
                                <a:pt x="3438" y="3355"/>
                              </a:cubicBezTo>
                              <a:cubicBezTo>
                                <a:pt x="3449" y="3419"/>
                                <a:pt x="3465" y="3482"/>
                                <a:pt x="3484" y="3552"/>
                              </a:cubicBezTo>
                              <a:cubicBezTo>
                                <a:pt x="3528" y="3713"/>
                                <a:pt x="3528" y="3713"/>
                                <a:pt x="3528" y="3713"/>
                              </a:cubicBezTo>
                              <a:cubicBezTo>
                                <a:pt x="3528" y="3713"/>
                                <a:pt x="3533" y="3685"/>
                                <a:pt x="3552" y="3629"/>
                              </a:cubicBezTo>
                              <a:cubicBezTo>
                                <a:pt x="3615" y="3730"/>
                                <a:pt x="3683" y="3783"/>
                                <a:pt x="3751" y="3769"/>
                              </a:cubicBezTo>
                              <a:cubicBezTo>
                                <a:pt x="3825" y="3755"/>
                                <a:pt x="3882" y="3664"/>
                                <a:pt x="3915" y="3524"/>
                              </a:cubicBezTo>
                              <a:cubicBezTo>
                                <a:pt x="3939" y="3643"/>
                                <a:pt x="3983" y="3772"/>
                                <a:pt x="4062" y="3909"/>
                              </a:cubicBezTo>
                              <a:cubicBezTo>
                                <a:pt x="4128" y="4028"/>
                                <a:pt x="4128" y="4028"/>
                                <a:pt x="4128" y="4028"/>
                              </a:cubicBezTo>
                              <a:cubicBezTo>
                                <a:pt x="4128" y="4028"/>
                                <a:pt x="4130" y="3968"/>
                                <a:pt x="4149" y="3832"/>
                              </a:cubicBezTo>
                              <a:cubicBezTo>
                                <a:pt x="4158" y="3772"/>
                                <a:pt x="4177" y="3639"/>
                                <a:pt x="4171" y="3489"/>
                              </a:cubicBezTo>
                              <a:cubicBezTo>
                                <a:pt x="4223" y="3496"/>
                                <a:pt x="4269" y="3482"/>
                                <a:pt x="4302" y="3447"/>
                              </a:cubicBezTo>
                              <a:cubicBezTo>
                                <a:pt x="4324" y="3422"/>
                                <a:pt x="4340" y="3391"/>
                                <a:pt x="4348" y="3348"/>
                              </a:cubicBezTo>
                              <a:cubicBezTo>
                                <a:pt x="4389" y="3387"/>
                                <a:pt x="4433" y="3426"/>
                                <a:pt x="4476" y="3461"/>
                              </a:cubicBezTo>
                              <a:cubicBezTo>
                                <a:pt x="4468" y="3524"/>
                                <a:pt x="4411" y="4000"/>
                                <a:pt x="4798" y="4420"/>
                              </a:cubicBezTo>
                              <a:cubicBezTo>
                                <a:pt x="4891" y="4525"/>
                                <a:pt x="4891" y="4525"/>
                                <a:pt x="4891" y="4525"/>
                              </a:cubicBezTo>
                              <a:cubicBezTo>
                                <a:pt x="4891" y="4525"/>
                                <a:pt x="4880" y="4459"/>
                                <a:pt x="4875" y="4308"/>
                              </a:cubicBezTo>
                              <a:cubicBezTo>
                                <a:pt x="4872" y="4200"/>
                                <a:pt x="4855" y="3870"/>
                                <a:pt x="4716" y="3650"/>
                              </a:cubicBezTo>
                              <a:cubicBezTo>
                                <a:pt x="4790" y="3702"/>
                                <a:pt x="4866" y="3755"/>
                                <a:pt x="4945" y="3800"/>
                              </a:cubicBezTo>
                              <a:cubicBezTo>
                                <a:pt x="4948" y="3860"/>
                                <a:pt x="4986" y="4308"/>
                                <a:pt x="5417" y="4571"/>
                              </a:cubicBezTo>
                              <a:cubicBezTo>
                                <a:pt x="5521" y="4637"/>
                                <a:pt x="5521" y="4637"/>
                                <a:pt x="5521" y="4637"/>
                              </a:cubicBezTo>
                              <a:cubicBezTo>
                                <a:pt x="5521" y="4637"/>
                                <a:pt x="5499" y="4581"/>
                                <a:pt x="5466" y="4445"/>
                              </a:cubicBezTo>
                              <a:cubicBezTo>
                                <a:pt x="5447" y="4361"/>
                                <a:pt x="5387" y="4130"/>
                                <a:pt x="5262" y="3968"/>
                              </a:cubicBezTo>
                              <a:cubicBezTo>
                                <a:pt x="5387" y="4024"/>
                                <a:pt x="5518" y="4073"/>
                                <a:pt x="5654" y="4112"/>
                              </a:cubicBezTo>
                              <a:cubicBezTo>
                                <a:pt x="5662" y="4147"/>
                                <a:pt x="5766" y="4595"/>
                                <a:pt x="6240" y="4739"/>
                              </a:cubicBezTo>
                              <a:cubicBezTo>
                                <a:pt x="6352" y="4778"/>
                                <a:pt x="6352" y="4778"/>
                                <a:pt x="6352" y="4778"/>
                              </a:cubicBezTo>
                              <a:cubicBezTo>
                                <a:pt x="6352" y="4778"/>
                                <a:pt x="6322" y="4728"/>
                                <a:pt x="6268" y="4606"/>
                              </a:cubicBezTo>
                              <a:cubicBezTo>
                                <a:pt x="6232" y="4529"/>
                                <a:pt x="6131" y="4305"/>
                                <a:pt x="5976" y="4182"/>
                              </a:cubicBezTo>
                              <a:cubicBezTo>
                                <a:pt x="6060" y="4196"/>
                                <a:pt x="6148" y="4203"/>
                                <a:pt x="6238" y="4207"/>
                              </a:cubicBezTo>
                              <a:cubicBezTo>
                                <a:pt x="6309" y="4294"/>
                                <a:pt x="6535" y="4515"/>
                                <a:pt x="6922" y="4406"/>
                              </a:cubicBezTo>
                              <a:cubicBezTo>
                                <a:pt x="7031" y="4378"/>
                                <a:pt x="7031" y="4378"/>
                                <a:pt x="7031" y="4378"/>
                              </a:cubicBezTo>
                              <a:cubicBezTo>
                                <a:pt x="7031" y="4378"/>
                                <a:pt x="6990" y="4354"/>
                                <a:pt x="6903" y="4277"/>
                              </a:cubicBezTo>
                              <a:cubicBezTo>
                                <a:pt x="6818" y="4200"/>
                                <a:pt x="6480" y="3912"/>
                                <a:pt x="6227" y="4165"/>
                              </a:cubicBezTo>
                              <a:cubicBezTo>
                                <a:pt x="6189" y="4165"/>
                                <a:pt x="6153" y="4161"/>
                                <a:pt x="6115" y="4158"/>
                              </a:cubicBezTo>
                              <a:cubicBezTo>
                                <a:pt x="6221" y="4123"/>
                                <a:pt x="6450" y="4000"/>
                                <a:pt x="6584" y="3594"/>
                              </a:cubicBezTo>
                              <a:cubicBezTo>
                                <a:pt x="6627" y="3471"/>
                                <a:pt x="6627" y="3471"/>
                                <a:pt x="6627" y="3471"/>
                              </a:cubicBezTo>
                              <a:cubicBezTo>
                                <a:pt x="6627" y="3471"/>
                                <a:pt x="6589" y="3499"/>
                                <a:pt x="6494" y="3541"/>
                              </a:cubicBezTo>
                              <a:cubicBezTo>
                                <a:pt x="6401" y="3583"/>
                                <a:pt x="6044" y="3762"/>
                                <a:pt x="6058" y="4151"/>
                              </a:cubicBezTo>
                              <a:cubicBezTo>
                                <a:pt x="5995" y="4144"/>
                                <a:pt x="5935" y="4133"/>
                                <a:pt x="5878" y="4123"/>
                              </a:cubicBezTo>
                              <a:cubicBezTo>
                                <a:pt x="5842" y="4109"/>
                                <a:pt x="5801" y="4098"/>
                                <a:pt x="5761" y="4098"/>
                              </a:cubicBezTo>
                              <a:cubicBezTo>
                                <a:pt x="5668" y="4077"/>
                                <a:pt x="5578" y="4049"/>
                                <a:pt x="5491" y="4017"/>
                              </a:cubicBezTo>
                              <a:cubicBezTo>
                                <a:pt x="5622" y="4021"/>
                                <a:pt x="5856" y="3972"/>
                                <a:pt x="6080" y="3660"/>
                              </a:cubicBezTo>
                              <a:cubicBezTo>
                                <a:pt x="6156" y="3555"/>
                                <a:pt x="6156" y="3555"/>
                                <a:pt x="6156" y="3555"/>
                              </a:cubicBezTo>
                              <a:cubicBezTo>
                                <a:pt x="6156" y="3555"/>
                                <a:pt x="6110" y="3566"/>
                                <a:pt x="6000" y="3566"/>
                              </a:cubicBezTo>
                              <a:cubicBezTo>
                                <a:pt x="5894" y="3566"/>
                                <a:pt x="5485" y="3583"/>
                                <a:pt x="5390" y="3979"/>
                              </a:cubicBezTo>
                              <a:cubicBezTo>
                                <a:pt x="5322" y="3951"/>
                                <a:pt x="5256" y="3923"/>
                                <a:pt x="5193" y="3891"/>
                              </a:cubicBezTo>
                              <a:cubicBezTo>
                                <a:pt x="5147" y="3849"/>
                                <a:pt x="5095" y="3821"/>
                                <a:pt x="5035" y="3807"/>
                              </a:cubicBezTo>
                              <a:cubicBezTo>
                                <a:pt x="4975" y="3772"/>
                                <a:pt x="4918" y="3737"/>
                                <a:pt x="4861" y="3699"/>
                              </a:cubicBezTo>
                              <a:cubicBezTo>
                                <a:pt x="4986" y="3727"/>
                                <a:pt x="5243" y="3727"/>
                                <a:pt x="5507" y="3422"/>
                              </a:cubicBezTo>
                              <a:cubicBezTo>
                                <a:pt x="5594" y="3327"/>
                                <a:pt x="5594" y="3327"/>
                                <a:pt x="5594" y="3327"/>
                              </a:cubicBezTo>
                              <a:cubicBezTo>
                                <a:pt x="5594" y="3327"/>
                                <a:pt x="5548" y="3331"/>
                                <a:pt x="5439" y="3317"/>
                              </a:cubicBezTo>
                              <a:cubicBezTo>
                                <a:pt x="5333" y="3303"/>
                                <a:pt x="4921" y="3264"/>
                                <a:pt x="4790" y="3646"/>
                              </a:cubicBezTo>
                              <a:cubicBezTo>
                                <a:pt x="4632" y="3538"/>
                                <a:pt x="4487" y="3419"/>
                                <a:pt x="4362" y="3299"/>
                              </a:cubicBezTo>
                              <a:cubicBezTo>
                                <a:pt x="4362" y="3282"/>
                                <a:pt x="4365" y="3268"/>
                                <a:pt x="4362" y="3250"/>
                              </a:cubicBezTo>
                              <a:cubicBezTo>
                                <a:pt x="4496" y="3285"/>
                                <a:pt x="4700" y="3289"/>
                                <a:pt x="4940" y="3107"/>
                              </a:cubicBezTo>
                              <a:cubicBezTo>
                                <a:pt x="5038" y="3037"/>
                                <a:pt x="5038" y="3037"/>
                                <a:pt x="5038" y="3037"/>
                              </a:cubicBezTo>
                              <a:cubicBezTo>
                                <a:pt x="5038" y="3037"/>
                                <a:pt x="4992" y="3030"/>
                                <a:pt x="4888" y="2988"/>
                              </a:cubicBezTo>
                              <a:cubicBezTo>
                                <a:pt x="4839" y="2970"/>
                                <a:pt x="4725" y="2928"/>
                                <a:pt x="4596" y="2925"/>
                              </a:cubicBezTo>
                              <a:cubicBezTo>
                                <a:pt x="4586" y="2918"/>
                                <a:pt x="4542" y="2879"/>
                                <a:pt x="4466" y="2799"/>
                              </a:cubicBezTo>
                              <a:cubicBezTo>
                                <a:pt x="4463" y="2795"/>
                                <a:pt x="4460" y="2792"/>
                                <a:pt x="4455" y="2788"/>
                              </a:cubicBezTo>
                              <a:cubicBezTo>
                                <a:pt x="4607" y="2795"/>
                                <a:pt x="4722" y="2743"/>
                                <a:pt x="4755" y="2634"/>
                              </a:cubicBezTo>
                              <a:cubicBezTo>
                                <a:pt x="4790" y="2515"/>
                                <a:pt x="4719" y="2361"/>
                                <a:pt x="4583" y="2221"/>
                              </a:cubicBezTo>
                              <a:cubicBezTo>
                                <a:pt x="4738" y="2119"/>
                                <a:pt x="4831" y="1986"/>
                                <a:pt x="4815" y="1860"/>
                              </a:cubicBezTo>
                              <a:cubicBezTo>
                                <a:pt x="4806" y="1797"/>
                                <a:pt x="4768" y="1741"/>
                                <a:pt x="4711" y="1702"/>
                              </a:cubicBezTo>
                              <a:cubicBezTo>
                                <a:pt x="4790" y="1706"/>
                                <a:pt x="4872" y="1706"/>
                                <a:pt x="4954" y="1699"/>
                              </a:cubicBezTo>
                              <a:cubicBezTo>
                                <a:pt x="5057" y="1762"/>
                                <a:pt x="5232" y="1881"/>
                                <a:pt x="5390" y="2018"/>
                              </a:cubicBezTo>
                              <a:cubicBezTo>
                                <a:pt x="5365" y="2056"/>
                                <a:pt x="5313" y="2147"/>
                                <a:pt x="5275" y="2252"/>
                              </a:cubicBezTo>
                              <a:cubicBezTo>
                                <a:pt x="5237" y="2357"/>
                                <a:pt x="5215" y="2476"/>
                                <a:pt x="5248" y="2578"/>
                              </a:cubicBezTo>
                              <a:cubicBezTo>
                                <a:pt x="5234" y="2592"/>
                                <a:pt x="5221" y="2613"/>
                                <a:pt x="5213" y="2634"/>
                              </a:cubicBezTo>
                              <a:cubicBezTo>
                                <a:pt x="5183" y="2718"/>
                                <a:pt x="5213" y="2813"/>
                                <a:pt x="5275" y="2851"/>
                              </a:cubicBezTo>
                              <a:cubicBezTo>
                                <a:pt x="5341" y="2890"/>
                                <a:pt x="5414" y="2851"/>
                                <a:pt x="5444" y="2771"/>
                              </a:cubicBezTo>
                              <a:cubicBezTo>
                                <a:pt x="5474" y="2687"/>
                                <a:pt x="5444" y="2592"/>
                                <a:pt x="5382" y="2553"/>
                              </a:cubicBezTo>
                              <a:cubicBezTo>
                                <a:pt x="5349" y="2532"/>
                                <a:pt x="5311" y="2536"/>
                                <a:pt x="5278" y="2553"/>
                              </a:cubicBezTo>
                              <a:cubicBezTo>
                                <a:pt x="5226" y="2378"/>
                                <a:pt x="5376" y="2112"/>
                                <a:pt x="5417" y="2046"/>
                              </a:cubicBezTo>
                              <a:cubicBezTo>
                                <a:pt x="5537" y="2151"/>
                                <a:pt x="5643" y="2266"/>
                                <a:pt x="5698" y="2375"/>
                              </a:cubicBezTo>
                              <a:cubicBezTo>
                                <a:pt x="5681" y="2392"/>
                                <a:pt x="5665" y="2413"/>
                                <a:pt x="5654" y="2441"/>
                              </a:cubicBezTo>
                              <a:cubicBezTo>
                                <a:pt x="5624" y="2525"/>
                                <a:pt x="5654" y="2620"/>
                                <a:pt x="5717" y="2658"/>
                              </a:cubicBezTo>
                              <a:cubicBezTo>
                                <a:pt x="5782" y="2697"/>
                                <a:pt x="5856" y="2658"/>
                                <a:pt x="5886" y="2578"/>
                              </a:cubicBezTo>
                              <a:cubicBezTo>
                                <a:pt x="5916" y="2494"/>
                                <a:pt x="5886" y="2399"/>
                                <a:pt x="5823" y="2361"/>
                              </a:cubicBezTo>
                              <a:cubicBezTo>
                                <a:pt x="5791" y="2343"/>
                                <a:pt x="5758" y="2343"/>
                                <a:pt x="5728" y="2357"/>
                              </a:cubicBezTo>
                              <a:cubicBezTo>
                                <a:pt x="5657" y="2214"/>
                                <a:pt x="5507" y="2067"/>
                                <a:pt x="5360" y="1944"/>
                              </a:cubicBezTo>
                              <a:cubicBezTo>
                                <a:pt x="5485" y="1940"/>
                                <a:pt x="5782" y="1944"/>
                                <a:pt x="5902" y="2056"/>
                              </a:cubicBezTo>
                              <a:cubicBezTo>
                                <a:pt x="5900" y="2063"/>
                                <a:pt x="5894" y="2070"/>
                                <a:pt x="5891" y="2077"/>
                              </a:cubicBezTo>
                              <a:cubicBezTo>
                                <a:pt x="5861" y="2161"/>
                                <a:pt x="5891" y="2256"/>
                                <a:pt x="5954" y="2294"/>
                              </a:cubicBezTo>
                              <a:cubicBezTo>
                                <a:pt x="6020" y="2333"/>
                                <a:pt x="6093" y="2294"/>
                                <a:pt x="6123" y="2214"/>
                              </a:cubicBezTo>
                              <a:cubicBezTo>
                                <a:pt x="6153" y="2130"/>
                                <a:pt x="6123" y="2035"/>
                                <a:pt x="6060" y="1997"/>
                              </a:cubicBezTo>
                              <a:cubicBezTo>
                                <a:pt x="6014" y="1968"/>
                                <a:pt x="5962" y="1982"/>
                                <a:pt x="5924" y="2021"/>
                              </a:cubicBezTo>
                              <a:cubicBezTo>
                                <a:pt x="5769" y="1874"/>
                                <a:pt x="5357" y="1895"/>
                                <a:pt x="5303" y="1898"/>
                              </a:cubicBezTo>
                              <a:cubicBezTo>
                                <a:pt x="5191" y="1811"/>
                                <a:pt x="5084" y="1737"/>
                                <a:pt x="5019" y="1699"/>
                              </a:cubicBezTo>
                              <a:cubicBezTo>
                                <a:pt x="5153" y="1681"/>
                                <a:pt x="5286" y="1650"/>
                                <a:pt x="5417" y="1597"/>
                              </a:cubicBezTo>
                              <a:cubicBezTo>
                                <a:pt x="5466" y="1646"/>
                                <a:pt x="5741" y="1898"/>
                                <a:pt x="5976" y="1783"/>
                              </a:cubicBezTo>
                              <a:cubicBezTo>
                                <a:pt x="5976" y="1786"/>
                                <a:pt x="5976" y="1790"/>
                                <a:pt x="5979" y="1793"/>
                              </a:cubicBezTo>
                              <a:cubicBezTo>
                                <a:pt x="6006" y="1877"/>
                                <a:pt x="6080" y="1919"/>
                                <a:pt x="6145" y="1884"/>
                              </a:cubicBezTo>
                              <a:cubicBezTo>
                                <a:pt x="6210" y="1849"/>
                                <a:pt x="6243" y="1755"/>
                                <a:pt x="6216" y="1671"/>
                              </a:cubicBezTo>
                              <a:cubicBezTo>
                                <a:pt x="6189" y="1587"/>
                                <a:pt x="6115" y="1545"/>
                                <a:pt x="6050" y="1580"/>
                              </a:cubicBezTo>
                              <a:cubicBezTo>
                                <a:pt x="5998" y="1608"/>
                                <a:pt x="5968" y="1671"/>
                                <a:pt x="5970" y="1737"/>
                              </a:cubicBezTo>
                              <a:cubicBezTo>
                                <a:pt x="5777" y="1839"/>
                                <a:pt x="5540" y="1650"/>
                                <a:pt x="5461" y="1580"/>
                              </a:cubicBezTo>
                              <a:cubicBezTo>
                                <a:pt x="5570" y="1531"/>
                                <a:pt x="5676" y="1468"/>
                                <a:pt x="5780" y="1384"/>
                              </a:cubicBezTo>
                              <a:cubicBezTo>
                                <a:pt x="5785" y="1394"/>
                                <a:pt x="5793" y="1405"/>
                                <a:pt x="5801" y="1412"/>
                              </a:cubicBezTo>
                              <a:cubicBezTo>
                                <a:pt x="5856" y="1471"/>
                                <a:pt x="5935" y="1464"/>
                                <a:pt x="5981" y="1394"/>
                              </a:cubicBezTo>
                              <a:cubicBezTo>
                                <a:pt x="6028" y="1324"/>
                                <a:pt x="6022" y="1222"/>
                                <a:pt x="5968" y="1163"/>
                              </a:cubicBezTo>
                              <a:cubicBezTo>
                                <a:pt x="5913" y="1103"/>
                                <a:pt x="5834" y="1110"/>
                                <a:pt x="5788" y="1180"/>
                              </a:cubicBezTo>
                              <a:cubicBezTo>
                                <a:pt x="5758" y="1226"/>
                                <a:pt x="5750" y="1289"/>
                                <a:pt x="5763" y="1342"/>
                              </a:cubicBezTo>
                              <a:cubicBezTo>
                                <a:pt x="5649" y="1436"/>
                                <a:pt x="5529" y="1506"/>
                                <a:pt x="5403" y="1555"/>
                              </a:cubicBezTo>
                              <a:cubicBezTo>
                                <a:pt x="5398" y="1499"/>
                                <a:pt x="5406" y="1342"/>
                                <a:pt x="5624" y="1156"/>
                              </a:cubicBezTo>
                              <a:cubicBezTo>
                                <a:pt x="5671" y="1212"/>
                                <a:pt x="5744" y="1212"/>
                                <a:pt x="5793" y="1159"/>
                              </a:cubicBezTo>
                              <a:cubicBezTo>
                                <a:pt x="5848" y="1100"/>
                                <a:pt x="5853" y="995"/>
                                <a:pt x="5804" y="928"/>
                              </a:cubicBezTo>
                              <a:cubicBezTo>
                                <a:pt x="5758" y="858"/>
                                <a:pt x="5676" y="851"/>
                                <a:pt x="5624" y="914"/>
                              </a:cubicBezTo>
                              <a:cubicBezTo>
                                <a:pt x="5578" y="967"/>
                                <a:pt x="5567" y="1058"/>
                                <a:pt x="5600" y="1124"/>
                              </a:cubicBezTo>
                              <a:cubicBezTo>
                                <a:pt x="5477" y="1229"/>
                                <a:pt x="5417" y="1331"/>
                                <a:pt x="5390" y="1408"/>
                              </a:cubicBezTo>
                              <a:cubicBezTo>
                                <a:pt x="5363" y="1485"/>
                                <a:pt x="5365" y="1541"/>
                                <a:pt x="5368" y="1573"/>
                              </a:cubicBezTo>
                              <a:cubicBezTo>
                                <a:pt x="5183" y="1643"/>
                                <a:pt x="4992" y="1671"/>
                                <a:pt x="4806" y="1671"/>
                              </a:cubicBezTo>
                              <a:cubicBezTo>
                                <a:pt x="4875" y="1601"/>
                                <a:pt x="5014" y="1443"/>
                                <a:pt x="5144" y="1201"/>
                              </a:cubicBezTo>
                              <a:cubicBezTo>
                                <a:pt x="5196" y="1194"/>
                                <a:pt x="5507" y="1128"/>
                                <a:pt x="5662" y="722"/>
                              </a:cubicBezTo>
                              <a:cubicBezTo>
                                <a:pt x="5725" y="753"/>
                                <a:pt x="5799" y="711"/>
                                <a:pt x="5823" y="631"/>
                              </a:cubicBezTo>
                              <a:cubicBezTo>
                                <a:pt x="5851" y="546"/>
                                <a:pt x="5821" y="452"/>
                                <a:pt x="5755" y="417"/>
                              </a:cubicBezTo>
                              <a:cubicBezTo>
                                <a:pt x="5690" y="382"/>
                                <a:pt x="5616" y="420"/>
                                <a:pt x="5589" y="504"/>
                              </a:cubicBezTo>
                              <a:cubicBezTo>
                                <a:pt x="5564" y="574"/>
                                <a:pt x="5583" y="655"/>
                                <a:pt x="5630" y="701"/>
                              </a:cubicBezTo>
                              <a:cubicBezTo>
                                <a:pt x="5504" y="1033"/>
                                <a:pt x="5267" y="1124"/>
                                <a:pt x="5172" y="1149"/>
                              </a:cubicBezTo>
                              <a:cubicBezTo>
                                <a:pt x="5256" y="991"/>
                                <a:pt x="5335" y="799"/>
                                <a:pt x="5393" y="574"/>
                              </a:cubicBezTo>
                              <a:cubicBezTo>
                                <a:pt x="5393" y="574"/>
                                <a:pt x="5395" y="574"/>
                                <a:pt x="5395" y="574"/>
                              </a:cubicBezTo>
                              <a:cubicBezTo>
                                <a:pt x="5463" y="599"/>
                                <a:pt x="5534" y="546"/>
                                <a:pt x="5551" y="455"/>
                              </a:cubicBezTo>
                              <a:cubicBezTo>
                                <a:pt x="5570" y="368"/>
                                <a:pt x="5529" y="277"/>
                                <a:pt x="5458" y="256"/>
                              </a:cubicBezTo>
                              <a:cubicBezTo>
                                <a:pt x="5390" y="231"/>
                                <a:pt x="5319" y="284"/>
                                <a:pt x="5303" y="375"/>
                              </a:cubicBezTo>
                              <a:cubicBezTo>
                                <a:pt x="5289" y="445"/>
                                <a:pt x="5313" y="518"/>
                                <a:pt x="5357" y="553"/>
                              </a:cubicBezTo>
                              <a:cubicBezTo>
                                <a:pt x="5303" y="767"/>
                                <a:pt x="5229" y="949"/>
                                <a:pt x="5150" y="1103"/>
                              </a:cubicBezTo>
                              <a:cubicBezTo>
                                <a:pt x="5106" y="1030"/>
                                <a:pt x="4962" y="750"/>
                                <a:pt x="5014" y="473"/>
                              </a:cubicBezTo>
                              <a:cubicBezTo>
                                <a:pt x="5016" y="473"/>
                                <a:pt x="5022" y="476"/>
                                <a:pt x="5024" y="476"/>
                              </a:cubicBezTo>
                              <a:cubicBezTo>
                                <a:pt x="5095" y="487"/>
                                <a:pt x="5158" y="424"/>
                                <a:pt x="5169" y="336"/>
                              </a:cubicBezTo>
                              <a:cubicBezTo>
                                <a:pt x="5177" y="245"/>
                                <a:pt x="5128" y="165"/>
                                <a:pt x="5060" y="151"/>
                              </a:cubicBezTo>
                              <a:cubicBezTo>
                                <a:pt x="4989" y="140"/>
                                <a:pt x="4926" y="203"/>
                                <a:pt x="4915" y="291"/>
                              </a:cubicBezTo>
                              <a:cubicBezTo>
                                <a:pt x="4907" y="357"/>
                                <a:pt x="4934" y="424"/>
                                <a:pt x="4978" y="455"/>
                              </a:cubicBezTo>
                              <a:cubicBezTo>
                                <a:pt x="4913" y="778"/>
                                <a:pt x="5093" y="1089"/>
                                <a:pt x="5125" y="1145"/>
                              </a:cubicBezTo>
                              <a:cubicBezTo>
                                <a:pt x="4956" y="1461"/>
                                <a:pt x="4776" y="1636"/>
                                <a:pt x="4741" y="1671"/>
                              </a:cubicBezTo>
                              <a:cubicBezTo>
                                <a:pt x="4686" y="1671"/>
                                <a:pt x="4635" y="1667"/>
                                <a:pt x="4583" y="1660"/>
                              </a:cubicBezTo>
                              <a:cubicBezTo>
                                <a:pt x="4523" y="1643"/>
                                <a:pt x="4452" y="1632"/>
                                <a:pt x="4376" y="1632"/>
                              </a:cubicBezTo>
                              <a:cubicBezTo>
                                <a:pt x="4351" y="1629"/>
                                <a:pt x="4327" y="1622"/>
                                <a:pt x="4302" y="1618"/>
                              </a:cubicBezTo>
                              <a:cubicBezTo>
                                <a:pt x="4313" y="1594"/>
                                <a:pt x="4324" y="1573"/>
                                <a:pt x="4332" y="1552"/>
                              </a:cubicBezTo>
                              <a:cubicBezTo>
                                <a:pt x="4493" y="1321"/>
                                <a:pt x="4558" y="1082"/>
                                <a:pt x="4482" y="960"/>
                              </a:cubicBezTo>
                              <a:cubicBezTo>
                                <a:pt x="4419" y="862"/>
                                <a:pt x="4280" y="862"/>
                                <a:pt x="4119" y="946"/>
                              </a:cubicBezTo>
                              <a:cubicBezTo>
                                <a:pt x="4128" y="722"/>
                                <a:pt x="4084" y="553"/>
                                <a:pt x="3991" y="508"/>
                              </a:cubicBezTo>
                              <a:cubicBezTo>
                                <a:pt x="3871" y="452"/>
                                <a:pt x="3705" y="631"/>
                                <a:pt x="3585" y="925"/>
                              </a:cubicBezTo>
                              <a:cubicBezTo>
                                <a:pt x="3580" y="935"/>
                                <a:pt x="3571" y="946"/>
                                <a:pt x="3566" y="956"/>
                              </a:cubicBezTo>
                              <a:cubicBezTo>
                                <a:pt x="3555" y="925"/>
                                <a:pt x="3541" y="897"/>
                                <a:pt x="3528" y="872"/>
                              </a:cubicBezTo>
                              <a:cubicBezTo>
                                <a:pt x="3451" y="581"/>
                                <a:pt x="3323" y="389"/>
                                <a:pt x="3203" y="413"/>
                              </a:cubicBezTo>
                              <a:cubicBezTo>
                                <a:pt x="3173" y="420"/>
                                <a:pt x="3149" y="438"/>
                                <a:pt x="3124" y="466"/>
                              </a:cubicBezTo>
                              <a:cubicBezTo>
                                <a:pt x="3116" y="462"/>
                                <a:pt x="3094" y="448"/>
                                <a:pt x="3026" y="413"/>
                              </a:cubicBezTo>
                              <a:cubicBezTo>
                                <a:pt x="2672" y="182"/>
                                <a:pt x="2415" y="340"/>
                                <a:pt x="2334" y="406"/>
                              </a:cubicBezTo>
                              <a:cubicBezTo>
                                <a:pt x="2246" y="385"/>
                                <a:pt x="2159" y="371"/>
                                <a:pt x="2075" y="361"/>
                              </a:cubicBezTo>
                              <a:cubicBezTo>
                                <a:pt x="2246" y="280"/>
                                <a:pt x="2380" y="91"/>
                                <a:pt x="2426" y="21"/>
                              </a:cubicBezTo>
                              <a:cubicBezTo>
                                <a:pt x="2429" y="18"/>
                                <a:pt x="2429" y="18"/>
                                <a:pt x="2429" y="14"/>
                              </a:cubicBezTo>
                              <a:lnTo>
                                <a:pt x="2015" y="14"/>
                              </a:lnTo>
                              <a:cubicBezTo>
                                <a:pt x="1832" y="144"/>
                                <a:pt x="1758" y="319"/>
                                <a:pt x="1750" y="343"/>
                              </a:cubicBezTo>
                              <a:cubicBezTo>
                                <a:pt x="1611" y="347"/>
                                <a:pt x="1475" y="361"/>
                                <a:pt x="1344" y="382"/>
                              </a:cubicBezTo>
                              <a:cubicBezTo>
                                <a:pt x="1467" y="277"/>
                                <a:pt x="1554" y="112"/>
                                <a:pt x="1598" y="14"/>
                              </a:cubicBezTo>
                              <a:lnTo>
                                <a:pt x="1270" y="14"/>
                              </a:lnTo>
                              <a:cubicBezTo>
                                <a:pt x="1074" y="193"/>
                                <a:pt x="1017" y="420"/>
                                <a:pt x="1009" y="462"/>
                              </a:cubicBezTo>
                              <a:cubicBezTo>
                                <a:pt x="954" y="480"/>
                                <a:pt x="900" y="497"/>
                                <a:pt x="848" y="518"/>
                              </a:cubicBezTo>
                              <a:cubicBezTo>
                                <a:pt x="840" y="504"/>
                                <a:pt x="832" y="487"/>
                                <a:pt x="823" y="473"/>
                              </a:cubicBezTo>
                              <a:cubicBezTo>
                                <a:pt x="924" y="326"/>
                                <a:pt x="979" y="130"/>
                                <a:pt x="1006" y="14"/>
                              </a:cubicBezTo>
                              <a:lnTo>
                                <a:pt x="750" y="14"/>
                              </a:lnTo>
                              <a:cubicBezTo>
                                <a:pt x="660" y="123"/>
                                <a:pt x="600" y="238"/>
                                <a:pt x="562" y="340"/>
                              </a:cubicBezTo>
                              <a:cubicBezTo>
                                <a:pt x="529" y="340"/>
                                <a:pt x="496" y="347"/>
                                <a:pt x="461" y="354"/>
                              </a:cubicBezTo>
                              <a:cubicBezTo>
                                <a:pt x="491" y="221"/>
                                <a:pt x="488" y="105"/>
                                <a:pt x="463" y="14"/>
                              </a:cubicBezTo>
                              <a:lnTo>
                                <a:pt x="3" y="14"/>
                              </a:lnTo>
                              <a:lnTo>
                                <a:pt x="3" y="2333"/>
                              </a:lnTo>
                              <a:cubicBezTo>
                                <a:pt x="76" y="2382"/>
                                <a:pt x="155" y="2389"/>
                                <a:pt x="232" y="2354"/>
                              </a:cubicBezTo>
                              <a:cubicBezTo>
                                <a:pt x="243" y="2350"/>
                                <a:pt x="254" y="2343"/>
                                <a:pt x="264" y="2336"/>
                              </a:cubicBezTo>
                              <a:cubicBezTo>
                                <a:pt x="284" y="2420"/>
                                <a:pt x="305" y="2504"/>
                                <a:pt x="327" y="2588"/>
                              </a:cubicBezTo>
                              <a:cubicBezTo>
                                <a:pt x="324" y="2599"/>
                                <a:pt x="316" y="2644"/>
                                <a:pt x="303" y="2718"/>
                              </a:cubicBezTo>
                              <a:cubicBezTo>
                                <a:pt x="166" y="2816"/>
                                <a:pt x="71" y="2984"/>
                                <a:pt x="3" y="3156"/>
                              </a:cubicBezTo>
                              <a:lnTo>
                                <a:pt x="3" y="3464"/>
                              </a:lnTo>
                              <a:cubicBezTo>
                                <a:pt x="120" y="3215"/>
                                <a:pt x="224" y="2970"/>
                                <a:pt x="284" y="2827"/>
                              </a:cubicBezTo>
                              <a:cubicBezTo>
                                <a:pt x="243" y="3100"/>
                                <a:pt x="194" y="3566"/>
                                <a:pt x="245" y="4031"/>
                              </a:cubicBezTo>
                              <a:cubicBezTo>
                                <a:pt x="234" y="4070"/>
                                <a:pt x="207" y="4144"/>
                                <a:pt x="161" y="4179"/>
                              </a:cubicBezTo>
                              <a:cubicBezTo>
                                <a:pt x="131" y="4165"/>
                                <a:pt x="79" y="4189"/>
                                <a:pt x="74" y="4189"/>
                              </a:cubicBezTo>
                              <a:cubicBezTo>
                                <a:pt x="52" y="4186"/>
                                <a:pt x="27" y="4182"/>
                                <a:pt x="0" y="4182"/>
                              </a:cubicBezTo>
                              <a:lnTo>
                                <a:pt x="0" y="4567"/>
                              </a:lnTo>
                              <a:cubicBezTo>
                                <a:pt x="41" y="4550"/>
                                <a:pt x="115" y="4438"/>
                                <a:pt x="144" y="4319"/>
                              </a:cubicBezTo>
                              <a:cubicBezTo>
                                <a:pt x="169" y="4270"/>
                                <a:pt x="180" y="4235"/>
                                <a:pt x="180" y="4214"/>
                              </a:cubicBezTo>
                              <a:cubicBezTo>
                                <a:pt x="213" y="4189"/>
                                <a:pt x="237" y="4147"/>
                                <a:pt x="254" y="4109"/>
                              </a:cubicBezTo>
                              <a:cubicBezTo>
                                <a:pt x="264" y="4189"/>
                                <a:pt x="278" y="4270"/>
                                <a:pt x="297" y="4350"/>
                              </a:cubicBezTo>
                              <a:cubicBezTo>
                                <a:pt x="294" y="4354"/>
                                <a:pt x="294" y="4357"/>
                                <a:pt x="294" y="4364"/>
                              </a:cubicBezTo>
                              <a:cubicBezTo>
                                <a:pt x="294" y="4364"/>
                                <a:pt x="300" y="4494"/>
                                <a:pt x="254" y="4564"/>
                              </a:cubicBezTo>
                              <a:cubicBezTo>
                                <a:pt x="221" y="4564"/>
                                <a:pt x="177" y="4606"/>
                                <a:pt x="174" y="4613"/>
                              </a:cubicBezTo>
                              <a:cubicBezTo>
                                <a:pt x="117" y="4630"/>
                                <a:pt x="46" y="4658"/>
                                <a:pt x="0" y="4693"/>
                              </a:cubicBezTo>
                              <a:lnTo>
                                <a:pt x="0" y="4781"/>
                              </a:lnTo>
                              <a:cubicBezTo>
                                <a:pt x="8" y="4781"/>
                                <a:pt x="14" y="4781"/>
                                <a:pt x="22" y="4778"/>
                              </a:cubicBezTo>
                              <a:cubicBezTo>
                                <a:pt x="14" y="4792"/>
                                <a:pt x="5" y="4802"/>
                                <a:pt x="0" y="4816"/>
                              </a:cubicBezTo>
                              <a:lnTo>
                                <a:pt x="0" y="4862"/>
                              </a:lnTo>
                              <a:cubicBezTo>
                                <a:pt x="11" y="4869"/>
                                <a:pt x="30" y="4865"/>
                                <a:pt x="57" y="4851"/>
                              </a:cubicBezTo>
                              <a:cubicBezTo>
                                <a:pt x="49" y="4869"/>
                                <a:pt x="46" y="4883"/>
                                <a:pt x="44" y="4900"/>
                              </a:cubicBezTo>
                              <a:cubicBezTo>
                                <a:pt x="38" y="4942"/>
                                <a:pt x="68" y="4939"/>
                                <a:pt x="106" y="4904"/>
                              </a:cubicBezTo>
                              <a:cubicBezTo>
                                <a:pt x="104" y="4921"/>
                                <a:pt x="101" y="4939"/>
                                <a:pt x="101" y="4953"/>
                              </a:cubicBezTo>
                              <a:cubicBezTo>
                                <a:pt x="104" y="4998"/>
                                <a:pt x="134" y="4981"/>
                                <a:pt x="166" y="4932"/>
                              </a:cubicBezTo>
                              <a:cubicBezTo>
                                <a:pt x="166" y="4953"/>
                                <a:pt x="166" y="4970"/>
                                <a:pt x="172" y="4988"/>
                              </a:cubicBezTo>
                              <a:cubicBezTo>
                                <a:pt x="196" y="5075"/>
                                <a:pt x="278" y="4876"/>
                                <a:pt x="275" y="4704"/>
                              </a:cubicBezTo>
                              <a:cubicBezTo>
                                <a:pt x="286" y="4648"/>
                                <a:pt x="286" y="4613"/>
                                <a:pt x="281" y="4592"/>
                              </a:cubicBezTo>
                              <a:cubicBezTo>
                                <a:pt x="305" y="4553"/>
                                <a:pt x="319" y="4504"/>
                                <a:pt x="324" y="4459"/>
                              </a:cubicBezTo>
                              <a:cubicBezTo>
                                <a:pt x="352" y="4553"/>
                                <a:pt x="382" y="4644"/>
                                <a:pt x="423" y="4728"/>
                              </a:cubicBezTo>
                              <a:cubicBezTo>
                                <a:pt x="423" y="4728"/>
                                <a:pt x="423" y="4728"/>
                                <a:pt x="423" y="4728"/>
                              </a:cubicBezTo>
                              <a:cubicBezTo>
                                <a:pt x="420" y="4756"/>
                                <a:pt x="428" y="4802"/>
                                <a:pt x="447" y="4865"/>
                              </a:cubicBezTo>
                              <a:cubicBezTo>
                                <a:pt x="447" y="4879"/>
                                <a:pt x="450" y="4893"/>
                                <a:pt x="453" y="4907"/>
                              </a:cubicBezTo>
                              <a:cubicBezTo>
                                <a:pt x="447" y="4907"/>
                                <a:pt x="442" y="4914"/>
                                <a:pt x="442" y="4921"/>
                              </a:cubicBezTo>
                              <a:cubicBezTo>
                                <a:pt x="442" y="4925"/>
                                <a:pt x="442" y="4928"/>
                                <a:pt x="444" y="4932"/>
                              </a:cubicBezTo>
                              <a:cubicBezTo>
                                <a:pt x="442" y="4946"/>
                                <a:pt x="442" y="4963"/>
                                <a:pt x="439" y="4981"/>
                              </a:cubicBezTo>
                              <a:cubicBezTo>
                                <a:pt x="414" y="4991"/>
                                <a:pt x="395" y="5030"/>
                                <a:pt x="384" y="5082"/>
                              </a:cubicBezTo>
                              <a:cubicBezTo>
                                <a:pt x="384" y="5082"/>
                                <a:pt x="382" y="5082"/>
                                <a:pt x="382" y="5082"/>
                              </a:cubicBezTo>
                              <a:cubicBezTo>
                                <a:pt x="382" y="5047"/>
                                <a:pt x="384" y="5005"/>
                                <a:pt x="390" y="4984"/>
                              </a:cubicBezTo>
                              <a:cubicBezTo>
                                <a:pt x="395" y="4981"/>
                                <a:pt x="398" y="4977"/>
                                <a:pt x="398" y="4970"/>
                              </a:cubicBezTo>
                              <a:cubicBezTo>
                                <a:pt x="398" y="4960"/>
                                <a:pt x="393" y="4953"/>
                                <a:pt x="387" y="4953"/>
                              </a:cubicBezTo>
                              <a:cubicBezTo>
                                <a:pt x="379" y="4953"/>
                                <a:pt x="373" y="4960"/>
                                <a:pt x="373" y="4967"/>
                              </a:cubicBezTo>
                              <a:cubicBezTo>
                                <a:pt x="373" y="4970"/>
                                <a:pt x="373" y="4974"/>
                                <a:pt x="376" y="4977"/>
                              </a:cubicBezTo>
                              <a:cubicBezTo>
                                <a:pt x="371" y="5002"/>
                                <a:pt x="368" y="5047"/>
                                <a:pt x="368" y="5086"/>
                              </a:cubicBezTo>
                              <a:cubicBezTo>
                                <a:pt x="352" y="5089"/>
                                <a:pt x="333" y="5096"/>
                                <a:pt x="316" y="5110"/>
                              </a:cubicBezTo>
                              <a:cubicBezTo>
                                <a:pt x="254" y="5149"/>
                                <a:pt x="245" y="5250"/>
                                <a:pt x="264" y="5362"/>
                              </a:cubicBezTo>
                              <a:cubicBezTo>
                                <a:pt x="275" y="5492"/>
                                <a:pt x="322" y="5643"/>
                                <a:pt x="352" y="5737"/>
                              </a:cubicBezTo>
                              <a:cubicBezTo>
                                <a:pt x="352" y="5737"/>
                                <a:pt x="352" y="5737"/>
                                <a:pt x="352" y="5737"/>
                              </a:cubicBezTo>
                              <a:cubicBezTo>
                                <a:pt x="352" y="5758"/>
                                <a:pt x="354" y="5818"/>
                                <a:pt x="382" y="5846"/>
                              </a:cubicBezTo>
                              <a:cubicBezTo>
                                <a:pt x="354" y="5933"/>
                                <a:pt x="330" y="6021"/>
                                <a:pt x="311" y="6108"/>
                              </a:cubicBezTo>
                              <a:cubicBezTo>
                                <a:pt x="284" y="5996"/>
                                <a:pt x="207" y="5867"/>
                                <a:pt x="207" y="5867"/>
                              </a:cubicBezTo>
                              <a:cubicBezTo>
                                <a:pt x="139" y="6101"/>
                                <a:pt x="254" y="6214"/>
                                <a:pt x="286" y="6242"/>
                              </a:cubicBezTo>
                              <a:cubicBezTo>
                                <a:pt x="275" y="6312"/>
                                <a:pt x="267" y="6385"/>
                                <a:pt x="259" y="6455"/>
                              </a:cubicBezTo>
                              <a:cubicBezTo>
                                <a:pt x="218" y="6350"/>
                                <a:pt x="120" y="6238"/>
                                <a:pt x="120" y="6238"/>
                              </a:cubicBezTo>
                              <a:cubicBezTo>
                                <a:pt x="87" y="6476"/>
                                <a:pt x="207" y="6564"/>
                                <a:pt x="248" y="6585"/>
                              </a:cubicBezTo>
                              <a:cubicBezTo>
                                <a:pt x="243" y="6669"/>
                                <a:pt x="243" y="6749"/>
                                <a:pt x="243" y="6833"/>
                              </a:cubicBezTo>
                              <a:cubicBezTo>
                                <a:pt x="194" y="6728"/>
                                <a:pt x="60" y="6630"/>
                                <a:pt x="60" y="6630"/>
                              </a:cubicBezTo>
                              <a:cubicBezTo>
                                <a:pt x="63" y="6886"/>
                                <a:pt x="207" y="6932"/>
                                <a:pt x="245" y="6942"/>
                              </a:cubicBezTo>
                              <a:cubicBezTo>
                                <a:pt x="248" y="7023"/>
                                <a:pt x="254" y="7103"/>
                                <a:pt x="259" y="7180"/>
                              </a:cubicBezTo>
                              <a:cubicBezTo>
                                <a:pt x="207" y="7089"/>
                                <a:pt x="115" y="7005"/>
                                <a:pt x="115" y="7005"/>
                              </a:cubicBezTo>
                              <a:cubicBezTo>
                                <a:pt x="112" y="7047"/>
                                <a:pt x="115" y="7082"/>
                                <a:pt x="120" y="7114"/>
                              </a:cubicBezTo>
                              <a:cubicBezTo>
                                <a:pt x="109" y="7089"/>
                                <a:pt x="93" y="7065"/>
                                <a:pt x="74" y="7037"/>
                              </a:cubicBezTo>
                              <a:cubicBezTo>
                                <a:pt x="74" y="7037"/>
                                <a:pt x="49" y="7163"/>
                                <a:pt x="52" y="7271"/>
                              </a:cubicBezTo>
                              <a:cubicBezTo>
                                <a:pt x="38" y="7236"/>
                                <a:pt x="22" y="7205"/>
                                <a:pt x="5" y="7173"/>
                              </a:cubicBezTo>
                              <a:lnTo>
                                <a:pt x="5" y="7359"/>
                              </a:lnTo>
                              <a:cubicBezTo>
                                <a:pt x="16" y="7387"/>
                                <a:pt x="30" y="7415"/>
                                <a:pt x="41" y="7443"/>
                              </a:cubicBezTo>
                              <a:cubicBezTo>
                                <a:pt x="30" y="7436"/>
                                <a:pt x="16" y="7429"/>
                                <a:pt x="5" y="7425"/>
                              </a:cubicBezTo>
                              <a:lnTo>
                                <a:pt x="5" y="7566"/>
                              </a:lnTo>
                              <a:cubicBezTo>
                                <a:pt x="38" y="7580"/>
                                <a:pt x="71" y="7583"/>
                                <a:pt x="98" y="7573"/>
                              </a:cubicBezTo>
                              <a:cubicBezTo>
                                <a:pt x="123" y="7629"/>
                                <a:pt x="147" y="7685"/>
                                <a:pt x="169" y="7741"/>
                              </a:cubicBezTo>
                              <a:cubicBezTo>
                                <a:pt x="142" y="7737"/>
                                <a:pt x="120" y="7741"/>
                                <a:pt x="98" y="7755"/>
                              </a:cubicBezTo>
                              <a:cubicBezTo>
                                <a:pt x="71" y="7772"/>
                                <a:pt x="52" y="7807"/>
                                <a:pt x="38" y="7849"/>
                              </a:cubicBezTo>
                              <a:cubicBezTo>
                                <a:pt x="27" y="7839"/>
                                <a:pt x="16" y="7828"/>
                                <a:pt x="5" y="7818"/>
                              </a:cubicBezTo>
                              <a:lnTo>
                                <a:pt x="5" y="7996"/>
                              </a:lnTo>
                              <a:cubicBezTo>
                                <a:pt x="8" y="8017"/>
                                <a:pt x="14" y="8035"/>
                                <a:pt x="19" y="8052"/>
                              </a:cubicBezTo>
                              <a:cubicBezTo>
                                <a:pt x="14" y="8049"/>
                                <a:pt x="11" y="8042"/>
                                <a:pt x="5" y="8038"/>
                              </a:cubicBezTo>
                              <a:lnTo>
                                <a:pt x="5" y="8098"/>
                              </a:lnTo>
                              <a:cubicBezTo>
                                <a:pt x="11" y="8105"/>
                                <a:pt x="19" y="8112"/>
                                <a:pt x="25" y="8119"/>
                              </a:cubicBezTo>
                              <a:cubicBezTo>
                                <a:pt x="19" y="8115"/>
                                <a:pt x="11" y="8115"/>
                                <a:pt x="5" y="8115"/>
                              </a:cubicBezTo>
                              <a:lnTo>
                                <a:pt x="5" y="9853"/>
                              </a:lnTo>
                              <a:cubicBezTo>
                                <a:pt x="8" y="9853"/>
                                <a:pt x="8" y="9853"/>
                                <a:pt x="8" y="9853"/>
                              </a:cubicBezTo>
                              <a:cubicBezTo>
                                <a:pt x="8" y="9856"/>
                                <a:pt x="5" y="9860"/>
                                <a:pt x="5" y="9860"/>
                              </a:cubicBezTo>
                              <a:lnTo>
                                <a:pt x="5" y="9954"/>
                              </a:lnTo>
                              <a:cubicBezTo>
                                <a:pt x="22" y="9919"/>
                                <a:pt x="38" y="9884"/>
                                <a:pt x="57" y="9849"/>
                              </a:cubicBezTo>
                              <a:cubicBezTo>
                                <a:pt x="35" y="9993"/>
                                <a:pt x="52" y="10108"/>
                                <a:pt x="109" y="10157"/>
                              </a:cubicBezTo>
                              <a:cubicBezTo>
                                <a:pt x="174" y="10213"/>
                                <a:pt x="281" y="10164"/>
                                <a:pt x="387" y="10049"/>
                              </a:cubicBezTo>
                              <a:cubicBezTo>
                                <a:pt x="393" y="10077"/>
                                <a:pt x="401" y="10105"/>
                                <a:pt x="409" y="10129"/>
                              </a:cubicBezTo>
                              <a:cubicBezTo>
                                <a:pt x="297" y="10203"/>
                                <a:pt x="174" y="10325"/>
                                <a:pt x="65" y="10518"/>
                              </a:cubicBezTo>
                              <a:cubicBezTo>
                                <a:pt x="38" y="10434"/>
                                <a:pt x="19" y="10361"/>
                                <a:pt x="5" y="10294"/>
                              </a:cubicBezTo>
                              <a:lnTo>
                                <a:pt x="5" y="10445"/>
                              </a:lnTo>
                              <a:cubicBezTo>
                                <a:pt x="16" y="10483"/>
                                <a:pt x="27" y="10522"/>
                                <a:pt x="41" y="10564"/>
                              </a:cubicBezTo>
                              <a:cubicBezTo>
                                <a:pt x="30" y="10588"/>
                                <a:pt x="16" y="10613"/>
                                <a:pt x="5" y="10637"/>
                              </a:cubicBezTo>
                              <a:lnTo>
                                <a:pt x="5" y="10802"/>
                              </a:lnTo>
                              <a:cubicBezTo>
                                <a:pt x="27" y="10795"/>
                                <a:pt x="55" y="10784"/>
                                <a:pt x="85" y="10774"/>
                              </a:cubicBezTo>
                              <a:cubicBezTo>
                                <a:pt x="55" y="10903"/>
                                <a:pt x="11" y="11226"/>
                                <a:pt x="185" y="11534"/>
                              </a:cubicBezTo>
                              <a:cubicBezTo>
                                <a:pt x="136" y="11593"/>
                                <a:pt x="128" y="11691"/>
                                <a:pt x="172" y="11762"/>
                              </a:cubicBezTo>
                              <a:cubicBezTo>
                                <a:pt x="215" y="11832"/>
                                <a:pt x="297" y="11842"/>
                                <a:pt x="352" y="11783"/>
                              </a:cubicBezTo>
                              <a:cubicBezTo>
                                <a:pt x="363" y="11772"/>
                                <a:pt x="371" y="11758"/>
                                <a:pt x="376" y="11744"/>
                              </a:cubicBezTo>
                              <a:cubicBezTo>
                                <a:pt x="398" y="11744"/>
                                <a:pt x="423" y="11744"/>
                                <a:pt x="453" y="11748"/>
                              </a:cubicBezTo>
                              <a:cubicBezTo>
                                <a:pt x="586" y="11755"/>
                                <a:pt x="1099" y="11769"/>
                                <a:pt x="1246" y="11285"/>
                              </a:cubicBezTo>
                              <a:cubicBezTo>
                                <a:pt x="1311" y="11212"/>
                                <a:pt x="1344" y="11082"/>
                                <a:pt x="1358" y="11005"/>
                              </a:cubicBezTo>
                              <a:cubicBezTo>
                                <a:pt x="1412" y="11159"/>
                                <a:pt x="1453" y="11324"/>
                                <a:pt x="1483" y="11495"/>
                              </a:cubicBezTo>
                              <a:cubicBezTo>
                                <a:pt x="1483" y="11495"/>
                                <a:pt x="1483" y="11495"/>
                                <a:pt x="1483" y="11495"/>
                              </a:cubicBezTo>
                              <a:cubicBezTo>
                                <a:pt x="1483" y="11499"/>
                                <a:pt x="1434" y="11632"/>
                                <a:pt x="1369" y="11712"/>
                              </a:cubicBezTo>
                              <a:cubicBezTo>
                                <a:pt x="1268" y="11681"/>
                                <a:pt x="881" y="11597"/>
                                <a:pt x="491" y="12080"/>
                              </a:cubicBezTo>
                              <a:cubicBezTo>
                                <a:pt x="384" y="12203"/>
                                <a:pt x="384" y="12203"/>
                                <a:pt x="384" y="12203"/>
                              </a:cubicBezTo>
                              <a:cubicBezTo>
                                <a:pt x="384" y="12203"/>
                                <a:pt x="444" y="12196"/>
                                <a:pt x="581" y="12206"/>
                              </a:cubicBezTo>
                              <a:cubicBezTo>
                                <a:pt x="714" y="12217"/>
                                <a:pt x="1232" y="12245"/>
                                <a:pt x="1385" y="11755"/>
                              </a:cubicBezTo>
                              <a:cubicBezTo>
                                <a:pt x="1434" y="11695"/>
                                <a:pt x="1475" y="11611"/>
                                <a:pt x="1497" y="11562"/>
                              </a:cubicBezTo>
                              <a:cubicBezTo>
                                <a:pt x="1535" y="11800"/>
                                <a:pt x="1551" y="12042"/>
                                <a:pt x="1557" y="12266"/>
                              </a:cubicBezTo>
                              <a:cubicBezTo>
                                <a:pt x="1543" y="12290"/>
                                <a:pt x="1486" y="12378"/>
                                <a:pt x="1390" y="12462"/>
                              </a:cubicBezTo>
                              <a:cubicBezTo>
                                <a:pt x="1295" y="12416"/>
                                <a:pt x="916" y="12273"/>
                                <a:pt x="483" y="12693"/>
                              </a:cubicBezTo>
                              <a:cubicBezTo>
                                <a:pt x="368" y="12802"/>
                                <a:pt x="368" y="12802"/>
                                <a:pt x="368" y="12802"/>
                              </a:cubicBezTo>
                              <a:cubicBezTo>
                                <a:pt x="368" y="12802"/>
                                <a:pt x="428" y="12802"/>
                                <a:pt x="562" y="12833"/>
                              </a:cubicBezTo>
                              <a:cubicBezTo>
                                <a:pt x="692" y="12865"/>
                                <a:pt x="1202" y="12966"/>
                                <a:pt x="1399" y="12508"/>
                              </a:cubicBezTo>
                              <a:cubicBezTo>
                                <a:pt x="1472" y="12445"/>
                                <a:pt x="1527" y="12378"/>
                                <a:pt x="1557" y="12336"/>
                              </a:cubicBezTo>
                              <a:cubicBezTo>
                                <a:pt x="1562" y="12651"/>
                                <a:pt x="1543" y="12924"/>
                                <a:pt x="1529" y="13078"/>
                              </a:cubicBezTo>
                              <a:cubicBezTo>
                                <a:pt x="1491" y="13127"/>
                                <a:pt x="1194" y="13537"/>
                                <a:pt x="1352" y="14266"/>
                              </a:cubicBezTo>
                              <a:cubicBezTo>
                                <a:pt x="1388" y="14444"/>
                                <a:pt x="1388" y="14444"/>
                                <a:pt x="1388" y="14444"/>
                              </a:cubicBezTo>
                              <a:cubicBezTo>
                                <a:pt x="1388" y="14444"/>
                                <a:pt x="1409" y="14374"/>
                                <a:pt x="1483" y="14224"/>
                              </a:cubicBezTo>
                              <a:cubicBezTo>
                                <a:pt x="1551" y="14080"/>
                                <a:pt x="1810" y="13516"/>
                                <a:pt x="1562" y="13117"/>
                              </a:cubicBezTo>
                              <a:cubicBezTo>
                                <a:pt x="1570" y="13015"/>
                                <a:pt x="1584" y="12851"/>
                                <a:pt x="1589" y="12648"/>
                              </a:cubicBezTo>
                              <a:cubicBezTo>
                                <a:pt x="1611" y="12683"/>
                                <a:pt x="1644" y="12732"/>
                                <a:pt x="1682" y="12781"/>
                              </a:cubicBezTo>
                              <a:cubicBezTo>
                                <a:pt x="1712" y="13310"/>
                                <a:pt x="2216" y="13481"/>
                                <a:pt x="2347" y="13523"/>
                              </a:cubicBezTo>
                              <a:cubicBezTo>
                                <a:pt x="2383" y="13534"/>
                                <a:pt x="2413" y="13544"/>
                                <a:pt x="2437" y="13555"/>
                              </a:cubicBezTo>
                              <a:cubicBezTo>
                                <a:pt x="2413" y="13684"/>
                                <a:pt x="2383" y="13898"/>
                                <a:pt x="2399" y="14136"/>
                              </a:cubicBezTo>
                              <a:cubicBezTo>
                                <a:pt x="2399" y="14143"/>
                                <a:pt x="2399" y="14147"/>
                                <a:pt x="2399" y="14154"/>
                              </a:cubicBezTo>
                              <a:cubicBezTo>
                                <a:pt x="2312" y="13979"/>
                                <a:pt x="2216" y="13874"/>
                                <a:pt x="2216" y="13874"/>
                              </a:cubicBezTo>
                              <a:cubicBezTo>
                                <a:pt x="2216" y="13874"/>
                                <a:pt x="2216" y="14105"/>
                                <a:pt x="2295" y="14353"/>
                              </a:cubicBezTo>
                              <a:cubicBezTo>
                                <a:pt x="2271" y="14322"/>
                                <a:pt x="2244" y="14287"/>
                                <a:pt x="2214" y="14255"/>
                              </a:cubicBezTo>
                              <a:cubicBezTo>
                                <a:pt x="1982" y="14003"/>
                                <a:pt x="1723" y="13909"/>
                                <a:pt x="1723" y="13909"/>
                              </a:cubicBezTo>
                              <a:cubicBezTo>
                                <a:pt x="1723" y="13909"/>
                                <a:pt x="1837" y="14224"/>
                                <a:pt x="2069" y="14479"/>
                              </a:cubicBezTo>
                              <a:cubicBezTo>
                                <a:pt x="2072" y="14483"/>
                                <a:pt x="2075" y="14486"/>
                                <a:pt x="2080" y="14490"/>
                              </a:cubicBezTo>
                              <a:cubicBezTo>
                                <a:pt x="1922" y="14444"/>
                                <a:pt x="1797" y="14455"/>
                                <a:pt x="1797" y="14455"/>
                              </a:cubicBezTo>
                              <a:cubicBezTo>
                                <a:pt x="1797" y="14455"/>
                                <a:pt x="1925" y="14620"/>
                                <a:pt x="2118" y="14725"/>
                              </a:cubicBezTo>
                              <a:cubicBezTo>
                                <a:pt x="2083" y="14725"/>
                                <a:pt x="2045" y="14725"/>
                                <a:pt x="2007" y="14728"/>
                              </a:cubicBezTo>
                              <a:cubicBezTo>
                                <a:pt x="1704" y="14760"/>
                                <a:pt x="1467" y="14928"/>
                                <a:pt x="1467" y="14928"/>
                              </a:cubicBezTo>
                              <a:cubicBezTo>
                                <a:pt x="1467" y="14928"/>
                                <a:pt x="1688" y="15033"/>
                                <a:pt x="1963" y="15022"/>
                              </a:cubicBezTo>
                              <a:cubicBezTo>
                                <a:pt x="1960" y="15043"/>
                                <a:pt x="1957" y="15068"/>
                                <a:pt x="1957" y="15089"/>
                              </a:cubicBezTo>
                              <a:cubicBezTo>
                                <a:pt x="1870" y="15176"/>
                                <a:pt x="1818" y="15250"/>
                                <a:pt x="1818" y="15250"/>
                              </a:cubicBezTo>
                              <a:cubicBezTo>
                                <a:pt x="1818" y="15250"/>
                                <a:pt x="1876" y="15250"/>
                                <a:pt x="1960" y="15233"/>
                              </a:cubicBezTo>
                              <a:cubicBezTo>
                                <a:pt x="1968" y="15310"/>
                                <a:pt x="1987" y="15376"/>
                                <a:pt x="2009" y="15439"/>
                              </a:cubicBezTo>
                              <a:cubicBezTo>
                                <a:pt x="1903" y="15649"/>
                                <a:pt x="1857" y="15842"/>
                                <a:pt x="1846" y="15880"/>
                              </a:cubicBezTo>
                              <a:cubicBezTo>
                                <a:pt x="1799" y="15807"/>
                                <a:pt x="1761" y="15768"/>
                                <a:pt x="1761" y="15768"/>
                              </a:cubicBezTo>
                              <a:cubicBezTo>
                                <a:pt x="1532" y="16308"/>
                                <a:pt x="1840" y="16679"/>
                                <a:pt x="1927" y="16770"/>
                              </a:cubicBezTo>
                              <a:cubicBezTo>
                                <a:pt x="1903" y="16893"/>
                                <a:pt x="1881" y="17015"/>
                                <a:pt x="1859" y="17138"/>
                              </a:cubicBezTo>
                              <a:cubicBezTo>
                                <a:pt x="1848" y="17134"/>
                                <a:pt x="1840" y="17131"/>
                                <a:pt x="1829" y="17127"/>
                              </a:cubicBezTo>
                              <a:cubicBezTo>
                                <a:pt x="1799" y="17124"/>
                                <a:pt x="1767" y="17131"/>
                                <a:pt x="1737" y="17152"/>
                              </a:cubicBezTo>
                              <a:cubicBezTo>
                                <a:pt x="1652" y="16931"/>
                                <a:pt x="1521" y="16840"/>
                                <a:pt x="1521" y="16840"/>
                              </a:cubicBezTo>
                              <a:cubicBezTo>
                                <a:pt x="1456" y="17057"/>
                                <a:pt x="1469" y="17239"/>
                                <a:pt x="1516" y="17380"/>
                              </a:cubicBezTo>
                              <a:cubicBezTo>
                                <a:pt x="1429" y="17271"/>
                                <a:pt x="1341" y="17215"/>
                                <a:pt x="1268" y="17229"/>
                              </a:cubicBezTo>
                              <a:cubicBezTo>
                                <a:pt x="1235" y="16833"/>
                                <a:pt x="1058" y="16637"/>
                                <a:pt x="990" y="16570"/>
                              </a:cubicBezTo>
                              <a:cubicBezTo>
                                <a:pt x="971" y="16458"/>
                                <a:pt x="946" y="16350"/>
                                <a:pt x="921" y="16245"/>
                              </a:cubicBezTo>
                              <a:cubicBezTo>
                                <a:pt x="1047" y="16416"/>
                                <a:pt x="1235" y="16500"/>
                                <a:pt x="1303" y="16528"/>
                              </a:cubicBezTo>
                              <a:cubicBezTo>
                                <a:pt x="1409" y="16574"/>
                                <a:pt x="1450" y="16602"/>
                                <a:pt x="1450" y="16602"/>
                              </a:cubicBezTo>
                              <a:cubicBezTo>
                                <a:pt x="1450" y="16602"/>
                                <a:pt x="1450" y="16602"/>
                                <a:pt x="1401" y="16469"/>
                              </a:cubicBezTo>
                              <a:cubicBezTo>
                                <a:pt x="1200" y="15901"/>
                                <a:pt x="837" y="15856"/>
                                <a:pt x="810" y="15856"/>
                              </a:cubicBezTo>
                              <a:cubicBezTo>
                                <a:pt x="752" y="15691"/>
                                <a:pt x="690" y="15537"/>
                                <a:pt x="622" y="15390"/>
                              </a:cubicBezTo>
                              <a:cubicBezTo>
                                <a:pt x="772" y="15513"/>
                                <a:pt x="960" y="15544"/>
                                <a:pt x="1025" y="15555"/>
                              </a:cubicBezTo>
                              <a:cubicBezTo>
                                <a:pt x="1137" y="15569"/>
                                <a:pt x="1183" y="15586"/>
                                <a:pt x="1183" y="15586"/>
                              </a:cubicBezTo>
                              <a:cubicBezTo>
                                <a:pt x="1183" y="15586"/>
                                <a:pt x="1183" y="15586"/>
                                <a:pt x="1112" y="15471"/>
                              </a:cubicBezTo>
                              <a:cubicBezTo>
                                <a:pt x="829" y="14980"/>
                                <a:pt x="480" y="15019"/>
                                <a:pt x="433" y="15029"/>
                              </a:cubicBezTo>
                              <a:cubicBezTo>
                                <a:pt x="382" y="14938"/>
                                <a:pt x="327" y="14851"/>
                                <a:pt x="273" y="14770"/>
                              </a:cubicBezTo>
                              <a:cubicBezTo>
                                <a:pt x="469" y="14900"/>
                                <a:pt x="722" y="14858"/>
                                <a:pt x="807" y="14840"/>
                              </a:cubicBezTo>
                              <a:cubicBezTo>
                                <a:pt x="924" y="14819"/>
                                <a:pt x="976" y="14819"/>
                                <a:pt x="976" y="14819"/>
                              </a:cubicBezTo>
                              <a:cubicBezTo>
                                <a:pt x="976" y="14819"/>
                                <a:pt x="976" y="14819"/>
                                <a:pt x="878" y="14725"/>
                              </a:cubicBezTo>
                              <a:cubicBezTo>
                                <a:pt x="739" y="14581"/>
                                <a:pt x="602" y="14507"/>
                                <a:pt x="485" y="14476"/>
                              </a:cubicBezTo>
                              <a:cubicBezTo>
                                <a:pt x="521" y="14322"/>
                                <a:pt x="483" y="14147"/>
                                <a:pt x="365" y="13993"/>
                              </a:cubicBezTo>
                              <a:cubicBezTo>
                                <a:pt x="423" y="13965"/>
                                <a:pt x="450" y="13958"/>
                                <a:pt x="450" y="13958"/>
                              </a:cubicBezTo>
                              <a:cubicBezTo>
                                <a:pt x="450" y="13958"/>
                                <a:pt x="450" y="13958"/>
                                <a:pt x="346" y="13902"/>
                              </a:cubicBezTo>
                              <a:cubicBezTo>
                                <a:pt x="341" y="13898"/>
                                <a:pt x="335" y="13895"/>
                                <a:pt x="330" y="13891"/>
                              </a:cubicBezTo>
                              <a:cubicBezTo>
                                <a:pt x="543" y="13747"/>
                                <a:pt x="616" y="13527"/>
                                <a:pt x="570" y="13317"/>
                              </a:cubicBezTo>
                              <a:cubicBezTo>
                                <a:pt x="521" y="13092"/>
                                <a:pt x="352" y="12956"/>
                                <a:pt x="90" y="12998"/>
                              </a:cubicBezTo>
                              <a:cubicBezTo>
                                <a:pt x="169" y="12721"/>
                                <a:pt x="128" y="12504"/>
                                <a:pt x="11" y="12378"/>
                              </a:cubicBezTo>
                              <a:lnTo>
                                <a:pt x="11" y="14777"/>
                              </a:lnTo>
                              <a:cubicBezTo>
                                <a:pt x="95" y="14805"/>
                                <a:pt x="172" y="14805"/>
                                <a:pt x="237" y="14784"/>
                              </a:cubicBezTo>
                              <a:cubicBezTo>
                                <a:pt x="254" y="14809"/>
                                <a:pt x="270" y="14833"/>
                                <a:pt x="284" y="14858"/>
                              </a:cubicBezTo>
                              <a:cubicBezTo>
                                <a:pt x="16" y="15099"/>
                                <a:pt x="128" y="15611"/>
                                <a:pt x="158" y="15740"/>
                              </a:cubicBezTo>
                              <a:cubicBezTo>
                                <a:pt x="191" y="15873"/>
                                <a:pt x="196" y="15937"/>
                                <a:pt x="196" y="15937"/>
                              </a:cubicBezTo>
                              <a:cubicBezTo>
                                <a:pt x="196" y="15937"/>
                                <a:pt x="196" y="15937"/>
                                <a:pt x="251" y="15810"/>
                              </a:cubicBezTo>
                              <a:cubicBezTo>
                                <a:pt x="431" y="15418"/>
                                <a:pt x="379" y="15096"/>
                                <a:pt x="335" y="14942"/>
                              </a:cubicBezTo>
                              <a:cubicBezTo>
                                <a:pt x="373" y="15005"/>
                                <a:pt x="414" y="15071"/>
                                <a:pt x="450" y="15141"/>
                              </a:cubicBezTo>
                              <a:cubicBezTo>
                                <a:pt x="472" y="15215"/>
                                <a:pt x="504" y="15275"/>
                                <a:pt x="545" y="15324"/>
                              </a:cubicBezTo>
                              <a:cubicBezTo>
                                <a:pt x="581" y="15397"/>
                                <a:pt x="619" y="15474"/>
                                <a:pt x="652" y="15555"/>
                              </a:cubicBezTo>
                              <a:cubicBezTo>
                                <a:pt x="368" y="15754"/>
                                <a:pt x="436" y="16273"/>
                                <a:pt x="455" y="16406"/>
                              </a:cubicBezTo>
                              <a:cubicBezTo>
                                <a:pt x="474" y="16542"/>
                                <a:pt x="477" y="16602"/>
                                <a:pt x="477" y="16602"/>
                              </a:cubicBezTo>
                              <a:cubicBezTo>
                                <a:pt x="477" y="16602"/>
                                <a:pt x="477" y="16602"/>
                                <a:pt x="543" y="16483"/>
                              </a:cubicBezTo>
                              <a:cubicBezTo>
                                <a:pt x="739" y="16143"/>
                                <a:pt x="728" y="15838"/>
                                <a:pt x="701" y="15674"/>
                              </a:cubicBezTo>
                              <a:cubicBezTo>
                                <a:pt x="742" y="15779"/>
                                <a:pt x="780" y="15887"/>
                                <a:pt x="815" y="16000"/>
                              </a:cubicBezTo>
                              <a:cubicBezTo>
                                <a:pt x="823" y="16052"/>
                                <a:pt x="837" y="16098"/>
                                <a:pt x="856" y="16143"/>
                              </a:cubicBezTo>
                              <a:cubicBezTo>
                                <a:pt x="875" y="16217"/>
                                <a:pt x="894" y="16290"/>
                                <a:pt x="913" y="16367"/>
                              </a:cubicBezTo>
                              <a:cubicBezTo>
                                <a:pt x="613" y="16430"/>
                                <a:pt x="551" y="16910"/>
                                <a:pt x="534" y="17036"/>
                              </a:cubicBezTo>
                              <a:cubicBezTo>
                                <a:pt x="518" y="17162"/>
                                <a:pt x="504" y="17218"/>
                                <a:pt x="504" y="17218"/>
                              </a:cubicBezTo>
                              <a:cubicBezTo>
                                <a:pt x="504" y="17218"/>
                                <a:pt x="504" y="17218"/>
                                <a:pt x="589" y="17141"/>
                              </a:cubicBezTo>
                              <a:cubicBezTo>
                                <a:pt x="875" y="16893"/>
                                <a:pt x="921" y="16581"/>
                                <a:pt x="927" y="16441"/>
                              </a:cubicBezTo>
                              <a:cubicBezTo>
                                <a:pt x="938" y="16486"/>
                                <a:pt x="946" y="16532"/>
                                <a:pt x="954" y="16581"/>
                              </a:cubicBezTo>
                              <a:cubicBezTo>
                                <a:pt x="823" y="16921"/>
                                <a:pt x="1055" y="17260"/>
                                <a:pt x="1150" y="17383"/>
                              </a:cubicBezTo>
                              <a:cubicBezTo>
                                <a:pt x="1112" y="17509"/>
                                <a:pt x="1118" y="17705"/>
                                <a:pt x="1167" y="17919"/>
                              </a:cubicBezTo>
                              <a:cubicBezTo>
                                <a:pt x="1167" y="17933"/>
                                <a:pt x="1167" y="17947"/>
                                <a:pt x="1170" y="17961"/>
                              </a:cubicBezTo>
                              <a:cubicBezTo>
                                <a:pt x="1145" y="17950"/>
                                <a:pt x="1120" y="17943"/>
                                <a:pt x="1099" y="17936"/>
                              </a:cubicBezTo>
                              <a:cubicBezTo>
                                <a:pt x="886" y="17796"/>
                                <a:pt x="687" y="17772"/>
                                <a:pt x="613" y="17898"/>
                              </a:cubicBezTo>
                              <a:cubicBezTo>
                                <a:pt x="553" y="18000"/>
                                <a:pt x="589" y="18171"/>
                                <a:pt x="692" y="18353"/>
                              </a:cubicBezTo>
                              <a:cubicBezTo>
                                <a:pt x="521" y="18399"/>
                                <a:pt x="403" y="18497"/>
                                <a:pt x="395" y="18623"/>
                              </a:cubicBezTo>
                              <a:cubicBezTo>
                                <a:pt x="382" y="18791"/>
                                <a:pt x="570" y="18956"/>
                                <a:pt x="832" y="19029"/>
                              </a:cubicBezTo>
                              <a:cubicBezTo>
                                <a:pt x="812" y="19050"/>
                                <a:pt x="796" y="19071"/>
                                <a:pt x="782" y="19092"/>
                              </a:cubicBezTo>
                              <a:cubicBezTo>
                                <a:pt x="581" y="19257"/>
                                <a:pt x="463" y="19464"/>
                                <a:pt x="513" y="19607"/>
                              </a:cubicBezTo>
                              <a:cubicBezTo>
                                <a:pt x="551" y="19723"/>
                                <a:pt x="684" y="19772"/>
                                <a:pt x="859" y="19751"/>
                              </a:cubicBezTo>
                              <a:cubicBezTo>
                                <a:pt x="802" y="19961"/>
                                <a:pt x="807" y="20143"/>
                                <a:pt x="889" y="20217"/>
                              </a:cubicBezTo>
                              <a:cubicBezTo>
                                <a:pt x="900" y="20227"/>
                                <a:pt x="911" y="20234"/>
                                <a:pt x="924" y="20238"/>
                              </a:cubicBezTo>
                              <a:cubicBezTo>
                                <a:pt x="845" y="20266"/>
                                <a:pt x="758" y="20290"/>
                                <a:pt x="671" y="20311"/>
                              </a:cubicBezTo>
                              <a:cubicBezTo>
                                <a:pt x="668" y="20262"/>
                                <a:pt x="654" y="20150"/>
                                <a:pt x="624" y="20038"/>
                              </a:cubicBezTo>
                              <a:cubicBezTo>
                                <a:pt x="594" y="19929"/>
                                <a:pt x="545" y="19824"/>
                                <a:pt x="469" y="19782"/>
                              </a:cubicBezTo>
                              <a:cubicBezTo>
                                <a:pt x="472" y="19758"/>
                                <a:pt x="469" y="19733"/>
                                <a:pt x="463" y="19709"/>
                              </a:cubicBezTo>
                              <a:cubicBezTo>
                                <a:pt x="439" y="19625"/>
                                <a:pt x="365" y="19579"/>
                                <a:pt x="300" y="19611"/>
                              </a:cubicBezTo>
                              <a:cubicBezTo>
                                <a:pt x="234" y="19642"/>
                                <a:pt x="199" y="19737"/>
                                <a:pt x="224" y="19821"/>
                              </a:cubicBezTo>
                              <a:cubicBezTo>
                                <a:pt x="248" y="19905"/>
                                <a:pt x="322" y="19950"/>
                                <a:pt x="387" y="19919"/>
                              </a:cubicBezTo>
                              <a:cubicBezTo>
                                <a:pt x="423" y="19901"/>
                                <a:pt x="447" y="19870"/>
                                <a:pt x="461" y="19828"/>
                              </a:cubicBezTo>
                              <a:cubicBezTo>
                                <a:pt x="594" y="19908"/>
                                <a:pt x="630" y="20231"/>
                                <a:pt x="635" y="20318"/>
                              </a:cubicBezTo>
                              <a:cubicBezTo>
                                <a:pt x="491" y="20350"/>
                                <a:pt x="352" y="20360"/>
                                <a:pt x="256" y="20332"/>
                              </a:cubicBezTo>
                              <a:cubicBezTo>
                                <a:pt x="259" y="20304"/>
                                <a:pt x="259" y="20276"/>
                                <a:pt x="251" y="20248"/>
                              </a:cubicBezTo>
                              <a:cubicBezTo>
                                <a:pt x="226" y="20164"/>
                                <a:pt x="153" y="20119"/>
                                <a:pt x="87" y="20150"/>
                              </a:cubicBezTo>
                              <a:cubicBezTo>
                                <a:pt x="52" y="20168"/>
                                <a:pt x="25" y="20203"/>
                                <a:pt x="11" y="20248"/>
                              </a:cubicBezTo>
                              <a:lnTo>
                                <a:pt x="11" y="20367"/>
                              </a:lnTo>
                              <a:cubicBezTo>
                                <a:pt x="35" y="20451"/>
                                <a:pt x="106" y="20493"/>
                                <a:pt x="174" y="20462"/>
                              </a:cubicBezTo>
                              <a:cubicBezTo>
                                <a:pt x="207" y="20448"/>
                                <a:pt x="232" y="20416"/>
                                <a:pt x="245" y="20381"/>
                              </a:cubicBezTo>
                              <a:cubicBezTo>
                                <a:pt x="373" y="20420"/>
                                <a:pt x="562" y="20392"/>
                                <a:pt x="733" y="20346"/>
                              </a:cubicBezTo>
                              <a:cubicBezTo>
                                <a:pt x="643" y="20462"/>
                                <a:pt x="431" y="20724"/>
                                <a:pt x="284" y="20752"/>
                              </a:cubicBezTo>
                              <a:cubicBezTo>
                                <a:pt x="284" y="20745"/>
                                <a:pt x="281" y="20735"/>
                                <a:pt x="278" y="20728"/>
                              </a:cubicBezTo>
                              <a:cubicBezTo>
                                <a:pt x="254" y="20644"/>
                                <a:pt x="180" y="20598"/>
                                <a:pt x="115" y="20630"/>
                              </a:cubicBezTo>
                              <a:cubicBezTo>
                                <a:pt x="49" y="20661"/>
                                <a:pt x="14" y="20756"/>
                                <a:pt x="38" y="20840"/>
                              </a:cubicBezTo>
                              <a:cubicBezTo>
                                <a:pt x="63" y="20924"/>
                                <a:pt x="136" y="20970"/>
                                <a:pt x="202" y="20938"/>
                              </a:cubicBezTo>
                              <a:cubicBezTo>
                                <a:pt x="251" y="20917"/>
                                <a:pt x="281" y="20861"/>
                                <a:pt x="286" y="20798"/>
                              </a:cubicBezTo>
                              <a:cubicBezTo>
                                <a:pt x="480" y="20766"/>
                                <a:pt x="761" y="20381"/>
                                <a:pt x="799" y="20329"/>
                              </a:cubicBezTo>
                              <a:cubicBezTo>
                                <a:pt x="927" y="20290"/>
                                <a:pt x="1044" y="20248"/>
                                <a:pt x="1110" y="20220"/>
                              </a:cubicBezTo>
                              <a:cubicBezTo>
                                <a:pt x="1025" y="20350"/>
                                <a:pt x="946" y="20493"/>
                                <a:pt x="881" y="20651"/>
                              </a:cubicBezTo>
                              <a:cubicBezTo>
                                <a:pt x="821" y="20661"/>
                                <a:pt x="483" y="20724"/>
                                <a:pt x="379" y="21019"/>
                              </a:cubicBezTo>
                              <a:cubicBezTo>
                                <a:pt x="376" y="21019"/>
                                <a:pt x="376" y="21015"/>
                                <a:pt x="373" y="21015"/>
                              </a:cubicBezTo>
                              <a:cubicBezTo>
                                <a:pt x="308" y="20980"/>
                                <a:pt x="234" y="21015"/>
                                <a:pt x="204" y="21099"/>
                              </a:cubicBezTo>
                              <a:cubicBezTo>
                                <a:pt x="177" y="21183"/>
                                <a:pt x="204" y="21278"/>
                                <a:pt x="270" y="21316"/>
                              </a:cubicBezTo>
                              <a:cubicBezTo>
                                <a:pt x="335" y="21351"/>
                                <a:pt x="409" y="21316"/>
                                <a:pt x="439" y="21232"/>
                              </a:cubicBezTo>
                              <a:cubicBezTo>
                                <a:pt x="461" y="21166"/>
                                <a:pt x="447" y="21096"/>
                                <a:pt x="409" y="21047"/>
                              </a:cubicBezTo>
                              <a:cubicBezTo>
                                <a:pt x="493" y="20802"/>
                                <a:pt x="766" y="20724"/>
                                <a:pt x="859" y="20703"/>
                              </a:cubicBezTo>
                              <a:cubicBezTo>
                                <a:pt x="807" y="20837"/>
                                <a:pt x="766" y="20977"/>
                                <a:pt x="736" y="21127"/>
                              </a:cubicBezTo>
                              <a:cubicBezTo>
                                <a:pt x="725" y="21124"/>
                                <a:pt x="717" y="21124"/>
                                <a:pt x="706" y="21124"/>
                              </a:cubicBezTo>
                              <a:cubicBezTo>
                                <a:pt x="635" y="21131"/>
                                <a:pt x="581" y="21208"/>
                                <a:pt x="586" y="21299"/>
                              </a:cubicBezTo>
                              <a:cubicBezTo>
                                <a:pt x="592" y="21390"/>
                                <a:pt x="652" y="21460"/>
                                <a:pt x="722" y="21453"/>
                              </a:cubicBezTo>
                              <a:cubicBezTo>
                                <a:pt x="793" y="21446"/>
                                <a:pt x="848" y="21369"/>
                                <a:pt x="842" y="21278"/>
                              </a:cubicBezTo>
                              <a:cubicBezTo>
                                <a:pt x="840" y="21218"/>
                                <a:pt x="812" y="21166"/>
                                <a:pt x="772" y="21141"/>
                              </a:cubicBezTo>
                              <a:cubicBezTo>
                                <a:pt x="802" y="20973"/>
                                <a:pt x="851" y="20812"/>
                                <a:pt x="913" y="20665"/>
                              </a:cubicBezTo>
                              <a:cubicBezTo>
                                <a:pt x="949" y="20700"/>
                                <a:pt x="1025" y="20823"/>
                                <a:pt x="973" y="21148"/>
                              </a:cubicBezTo>
                              <a:cubicBezTo>
                                <a:pt x="911" y="21152"/>
                                <a:pt x="856" y="21215"/>
                                <a:pt x="851" y="21299"/>
                              </a:cubicBezTo>
                              <a:cubicBezTo>
                                <a:pt x="845" y="21390"/>
                                <a:pt x="897" y="21470"/>
                                <a:pt x="968" y="21477"/>
                              </a:cubicBezTo>
                              <a:cubicBezTo>
                                <a:pt x="1039" y="21485"/>
                                <a:pt x="1101" y="21418"/>
                                <a:pt x="1107" y="21327"/>
                              </a:cubicBezTo>
                              <a:cubicBezTo>
                                <a:pt x="1112" y="21246"/>
                                <a:pt x="1071" y="21173"/>
                                <a:pt x="1011" y="21155"/>
                              </a:cubicBezTo>
                              <a:cubicBezTo>
                                <a:pt x="1041" y="20970"/>
                                <a:pt x="1031" y="20844"/>
                                <a:pt x="1009" y="20763"/>
                              </a:cubicBezTo>
                              <a:cubicBezTo>
                                <a:pt x="987" y="20686"/>
                                <a:pt x="954" y="20644"/>
                                <a:pt x="935" y="20626"/>
                              </a:cubicBezTo>
                              <a:cubicBezTo>
                                <a:pt x="1017" y="20441"/>
                                <a:pt x="1120" y="20273"/>
                                <a:pt x="1232" y="20122"/>
                              </a:cubicBezTo>
                              <a:cubicBezTo>
                                <a:pt x="1249" y="20105"/>
                                <a:pt x="1268" y="20090"/>
                                <a:pt x="1284" y="20069"/>
                              </a:cubicBezTo>
                              <a:cubicBezTo>
                                <a:pt x="1273" y="20189"/>
                                <a:pt x="1262" y="20413"/>
                                <a:pt x="1298" y="20689"/>
                              </a:cubicBezTo>
                              <a:cubicBezTo>
                                <a:pt x="1265" y="20742"/>
                                <a:pt x="1080" y="21064"/>
                                <a:pt x="1183" y="21488"/>
                              </a:cubicBezTo>
                              <a:lnTo>
                                <a:pt x="1268" y="21488"/>
                              </a:lnTo>
                              <a:cubicBezTo>
                                <a:pt x="1251" y="21484"/>
                                <a:pt x="1238" y="21481"/>
                                <a:pt x="1221" y="21484"/>
                              </a:cubicBezTo>
                              <a:cubicBezTo>
                                <a:pt x="1131" y="21131"/>
                                <a:pt x="1251" y="20854"/>
                                <a:pt x="1306" y="20752"/>
                              </a:cubicBezTo>
                              <a:cubicBezTo>
                                <a:pt x="1333" y="20942"/>
                                <a:pt x="1379" y="21152"/>
                                <a:pt x="1459" y="21362"/>
                              </a:cubicBezTo>
                              <a:cubicBezTo>
                                <a:pt x="1459" y="21362"/>
                                <a:pt x="1456" y="21362"/>
                                <a:pt x="1456" y="21362"/>
                              </a:cubicBezTo>
                              <a:cubicBezTo>
                                <a:pt x="1420" y="21390"/>
                                <a:pt x="1399" y="21435"/>
                                <a:pt x="1393" y="21484"/>
                              </a:cubicBezTo>
                              <a:lnTo>
                                <a:pt x="1647" y="21484"/>
                              </a:lnTo>
                              <a:cubicBezTo>
                                <a:pt x="1644" y="21463"/>
                                <a:pt x="1638" y="21442"/>
                                <a:pt x="1630" y="21425"/>
                              </a:cubicBezTo>
                              <a:cubicBezTo>
                                <a:pt x="1603" y="21362"/>
                                <a:pt x="1546" y="21330"/>
                                <a:pt x="1494" y="21344"/>
                              </a:cubicBezTo>
                              <a:cubicBezTo>
                                <a:pt x="1418" y="21141"/>
                                <a:pt x="1371" y="20945"/>
                                <a:pt x="1344" y="20763"/>
                              </a:cubicBezTo>
                              <a:cubicBezTo>
                                <a:pt x="1415" y="20777"/>
                                <a:pt x="1671" y="20847"/>
                                <a:pt x="1783" y="21096"/>
                              </a:cubicBezTo>
                              <a:cubicBezTo>
                                <a:pt x="1780" y="21099"/>
                                <a:pt x="1775" y="21099"/>
                                <a:pt x="1772" y="21103"/>
                              </a:cubicBezTo>
                              <a:cubicBezTo>
                                <a:pt x="1715" y="21155"/>
                                <a:pt x="1704" y="21260"/>
                                <a:pt x="1745" y="21334"/>
                              </a:cubicBezTo>
                              <a:cubicBezTo>
                                <a:pt x="1786" y="21407"/>
                                <a:pt x="1867" y="21421"/>
                                <a:pt x="1925" y="21369"/>
                              </a:cubicBezTo>
                              <a:cubicBezTo>
                                <a:pt x="1982" y="21316"/>
                                <a:pt x="1993" y="21211"/>
                                <a:pt x="1952" y="21138"/>
                              </a:cubicBezTo>
                              <a:cubicBezTo>
                                <a:pt x="1919" y="21082"/>
                                <a:pt x="1867" y="21061"/>
                                <a:pt x="1818" y="21075"/>
                              </a:cubicBezTo>
                              <a:cubicBezTo>
                                <a:pt x="1690" y="20784"/>
                                <a:pt x="1393" y="20721"/>
                                <a:pt x="1339" y="20714"/>
                              </a:cubicBezTo>
                              <a:cubicBezTo>
                                <a:pt x="1295" y="20374"/>
                                <a:pt x="1317" y="20108"/>
                                <a:pt x="1328" y="20017"/>
                              </a:cubicBezTo>
                              <a:cubicBezTo>
                                <a:pt x="1349" y="19992"/>
                                <a:pt x="1369" y="19964"/>
                                <a:pt x="1390" y="19936"/>
                              </a:cubicBezTo>
                              <a:cubicBezTo>
                                <a:pt x="1393" y="19933"/>
                                <a:pt x="1396" y="19933"/>
                                <a:pt x="1396" y="19933"/>
                              </a:cubicBezTo>
                              <a:cubicBezTo>
                                <a:pt x="1401" y="19968"/>
                                <a:pt x="1407" y="19999"/>
                                <a:pt x="1415" y="20027"/>
                              </a:cubicBezTo>
                              <a:cubicBezTo>
                                <a:pt x="1426" y="20336"/>
                                <a:pt x="1505" y="20567"/>
                                <a:pt x="1628" y="20584"/>
                              </a:cubicBezTo>
                              <a:cubicBezTo>
                                <a:pt x="1696" y="20595"/>
                                <a:pt x="1767" y="20535"/>
                                <a:pt x="1827" y="20430"/>
                              </a:cubicBezTo>
                              <a:cubicBezTo>
                                <a:pt x="1851" y="20476"/>
                                <a:pt x="1862" y="20504"/>
                                <a:pt x="1865" y="20511"/>
                              </a:cubicBezTo>
                              <a:cubicBezTo>
                                <a:pt x="1862" y="20675"/>
                                <a:pt x="1889" y="20823"/>
                                <a:pt x="1900" y="20886"/>
                              </a:cubicBezTo>
                              <a:cubicBezTo>
                                <a:pt x="1927" y="21022"/>
                                <a:pt x="1930" y="21082"/>
                                <a:pt x="1930" y="21082"/>
                              </a:cubicBezTo>
                              <a:cubicBezTo>
                                <a:pt x="1930" y="21082"/>
                                <a:pt x="1930" y="21082"/>
                                <a:pt x="1990" y="20959"/>
                              </a:cubicBezTo>
                              <a:cubicBezTo>
                                <a:pt x="2080" y="20784"/>
                                <a:pt x="2118" y="20619"/>
                                <a:pt x="2132" y="20479"/>
                              </a:cubicBezTo>
                              <a:cubicBezTo>
                                <a:pt x="2165" y="20486"/>
                                <a:pt x="2197" y="20486"/>
                                <a:pt x="2225" y="20469"/>
                              </a:cubicBezTo>
                              <a:cubicBezTo>
                                <a:pt x="2241" y="20458"/>
                                <a:pt x="2255" y="20444"/>
                                <a:pt x="2268" y="20430"/>
                              </a:cubicBezTo>
                              <a:cubicBezTo>
                                <a:pt x="2320" y="20542"/>
                                <a:pt x="2369" y="20661"/>
                                <a:pt x="2415" y="20788"/>
                              </a:cubicBezTo>
                              <a:cubicBezTo>
                                <a:pt x="2170" y="20910"/>
                                <a:pt x="2129" y="21274"/>
                                <a:pt x="2126" y="21485"/>
                              </a:cubicBezTo>
                              <a:lnTo>
                                <a:pt x="2339" y="21485"/>
                              </a:lnTo>
                              <a:cubicBezTo>
                                <a:pt x="2459" y="21236"/>
                                <a:pt x="2462" y="21012"/>
                                <a:pt x="2451" y="20886"/>
                              </a:cubicBezTo>
                              <a:cubicBezTo>
                                <a:pt x="2478" y="20959"/>
                                <a:pt x="2503" y="21036"/>
                                <a:pt x="2524" y="21113"/>
                              </a:cubicBezTo>
                              <a:cubicBezTo>
                                <a:pt x="2533" y="21190"/>
                                <a:pt x="2552" y="21257"/>
                                <a:pt x="2582" y="21320"/>
                              </a:cubicBezTo>
                              <a:cubicBezTo>
                                <a:pt x="2595" y="21376"/>
                                <a:pt x="2609" y="21428"/>
                                <a:pt x="2623" y="21485"/>
                              </a:cubicBezTo>
                              <a:lnTo>
                                <a:pt x="2658" y="21485"/>
                              </a:lnTo>
                              <a:cubicBezTo>
                                <a:pt x="2653" y="21463"/>
                                <a:pt x="2650" y="21439"/>
                                <a:pt x="2644" y="21418"/>
                              </a:cubicBezTo>
                              <a:cubicBezTo>
                                <a:pt x="2661" y="21442"/>
                                <a:pt x="2680" y="21463"/>
                                <a:pt x="2699" y="21485"/>
                              </a:cubicBezTo>
                              <a:lnTo>
                                <a:pt x="3042" y="21485"/>
                              </a:lnTo>
                              <a:cubicBezTo>
                                <a:pt x="2852" y="21071"/>
                                <a:pt x="2571" y="21012"/>
                                <a:pt x="2530" y="21008"/>
                              </a:cubicBezTo>
                              <a:cubicBezTo>
                                <a:pt x="2497" y="20903"/>
                                <a:pt x="2459" y="20802"/>
                                <a:pt x="2424" y="20707"/>
                              </a:cubicBezTo>
                              <a:cubicBezTo>
                                <a:pt x="2590" y="20893"/>
                                <a:pt x="2843" y="20931"/>
                                <a:pt x="2928" y="20942"/>
                              </a:cubicBezTo>
                              <a:cubicBezTo>
                                <a:pt x="3045" y="20956"/>
                                <a:pt x="3097" y="20973"/>
                                <a:pt x="3097" y="20973"/>
                              </a:cubicBezTo>
                              <a:cubicBezTo>
                                <a:pt x="3097" y="20973"/>
                                <a:pt x="3097" y="20973"/>
                                <a:pt x="3021" y="20851"/>
                              </a:cubicBezTo>
                              <a:cubicBezTo>
                                <a:pt x="2724" y="20353"/>
                                <a:pt x="2369" y="20381"/>
                                <a:pt x="2298" y="20392"/>
                              </a:cubicBezTo>
                              <a:cubicBezTo>
                                <a:pt x="2336" y="20304"/>
                                <a:pt x="2347" y="20168"/>
                                <a:pt x="2328" y="20006"/>
                              </a:cubicBezTo>
                              <a:cubicBezTo>
                                <a:pt x="2443" y="20020"/>
                                <a:pt x="2546" y="20003"/>
                                <a:pt x="2593" y="19992"/>
                              </a:cubicBezTo>
                              <a:cubicBezTo>
                                <a:pt x="2699" y="19971"/>
                                <a:pt x="2748" y="19971"/>
                                <a:pt x="2748" y="19971"/>
                              </a:cubicBezTo>
                              <a:cubicBezTo>
                                <a:pt x="2748" y="19971"/>
                                <a:pt x="2748" y="19971"/>
                                <a:pt x="2696" y="19919"/>
                              </a:cubicBezTo>
                              <a:cubicBezTo>
                                <a:pt x="2764" y="19919"/>
                                <a:pt x="2819" y="19891"/>
                                <a:pt x="2852" y="19838"/>
                              </a:cubicBezTo>
                              <a:cubicBezTo>
                                <a:pt x="2912" y="19737"/>
                                <a:pt x="2876" y="19565"/>
                                <a:pt x="2773" y="19383"/>
                              </a:cubicBezTo>
                              <a:cubicBezTo>
                                <a:pt x="2944" y="19337"/>
                                <a:pt x="3062" y="19239"/>
                                <a:pt x="3070" y="19113"/>
                              </a:cubicBezTo>
                              <a:cubicBezTo>
                                <a:pt x="3083" y="18945"/>
                                <a:pt x="2895" y="18781"/>
                                <a:pt x="2634" y="18707"/>
                              </a:cubicBezTo>
                              <a:cubicBezTo>
                                <a:pt x="2653" y="18686"/>
                                <a:pt x="2669" y="18665"/>
                                <a:pt x="2683" y="18644"/>
                              </a:cubicBezTo>
                              <a:cubicBezTo>
                                <a:pt x="2884" y="18479"/>
                                <a:pt x="3002" y="18273"/>
                                <a:pt x="2953" y="18129"/>
                              </a:cubicBezTo>
                              <a:cubicBezTo>
                                <a:pt x="2914" y="18014"/>
                                <a:pt x="2781" y="17964"/>
                                <a:pt x="2606" y="17986"/>
                              </a:cubicBezTo>
                              <a:cubicBezTo>
                                <a:pt x="2664" y="17775"/>
                                <a:pt x="2658" y="17593"/>
                                <a:pt x="2576" y="17520"/>
                              </a:cubicBezTo>
                              <a:cubicBezTo>
                                <a:pt x="2516" y="17464"/>
                                <a:pt x="2426" y="17478"/>
                                <a:pt x="2328" y="17544"/>
                              </a:cubicBezTo>
                              <a:cubicBezTo>
                                <a:pt x="2328" y="17544"/>
                                <a:pt x="2328" y="17544"/>
                                <a:pt x="2328" y="17544"/>
                              </a:cubicBezTo>
                              <a:cubicBezTo>
                                <a:pt x="2216" y="17551"/>
                                <a:pt x="2126" y="17586"/>
                                <a:pt x="2056" y="17639"/>
                              </a:cubicBezTo>
                              <a:cubicBezTo>
                                <a:pt x="2045" y="17481"/>
                                <a:pt x="2015" y="17352"/>
                                <a:pt x="1971" y="17260"/>
                              </a:cubicBezTo>
                              <a:cubicBezTo>
                                <a:pt x="2413" y="16998"/>
                                <a:pt x="2399" y="16507"/>
                                <a:pt x="2399" y="16507"/>
                              </a:cubicBezTo>
                              <a:cubicBezTo>
                                <a:pt x="2208" y="16546"/>
                                <a:pt x="2088" y="16662"/>
                                <a:pt x="2017" y="16795"/>
                              </a:cubicBezTo>
                              <a:cubicBezTo>
                                <a:pt x="2047" y="16648"/>
                                <a:pt x="2080" y="16500"/>
                                <a:pt x="2113" y="16353"/>
                              </a:cubicBezTo>
                              <a:cubicBezTo>
                                <a:pt x="2361" y="16280"/>
                                <a:pt x="2497" y="16119"/>
                                <a:pt x="2574" y="15975"/>
                              </a:cubicBezTo>
                              <a:cubicBezTo>
                                <a:pt x="2614" y="16133"/>
                                <a:pt x="2658" y="16234"/>
                                <a:pt x="2658" y="16234"/>
                              </a:cubicBezTo>
                              <a:cubicBezTo>
                                <a:pt x="2658" y="16234"/>
                                <a:pt x="2751" y="15909"/>
                                <a:pt x="2726" y="15520"/>
                              </a:cubicBezTo>
                              <a:cubicBezTo>
                                <a:pt x="2726" y="15513"/>
                                <a:pt x="2726" y="15509"/>
                                <a:pt x="2726" y="15502"/>
                              </a:cubicBezTo>
                              <a:cubicBezTo>
                                <a:pt x="2813" y="15677"/>
                                <a:pt x="2909" y="15782"/>
                                <a:pt x="2909" y="15782"/>
                              </a:cubicBezTo>
                              <a:cubicBezTo>
                                <a:pt x="2909" y="15782"/>
                                <a:pt x="2909" y="15551"/>
                                <a:pt x="2830" y="15303"/>
                              </a:cubicBezTo>
                              <a:cubicBezTo>
                                <a:pt x="2854" y="15334"/>
                                <a:pt x="2882" y="15369"/>
                                <a:pt x="2912" y="15401"/>
                              </a:cubicBezTo>
                              <a:cubicBezTo>
                                <a:pt x="3042" y="15544"/>
                                <a:pt x="3182" y="15635"/>
                                <a:pt x="3277" y="15688"/>
                              </a:cubicBezTo>
                              <a:cubicBezTo>
                                <a:pt x="3271" y="15716"/>
                                <a:pt x="3269" y="15744"/>
                                <a:pt x="3269" y="15775"/>
                              </a:cubicBezTo>
                              <a:cubicBezTo>
                                <a:pt x="3269" y="15817"/>
                                <a:pt x="3280" y="15859"/>
                                <a:pt x="3296" y="15902"/>
                              </a:cubicBezTo>
                              <a:cubicBezTo>
                                <a:pt x="3263" y="15880"/>
                                <a:pt x="3228" y="15870"/>
                                <a:pt x="3198" y="15870"/>
                              </a:cubicBezTo>
                              <a:cubicBezTo>
                                <a:pt x="3113" y="15873"/>
                                <a:pt x="3048" y="15905"/>
                                <a:pt x="3051" y="16070"/>
                              </a:cubicBezTo>
                              <a:cubicBezTo>
                                <a:pt x="3053" y="16234"/>
                                <a:pt x="3122" y="16262"/>
                                <a:pt x="3206" y="16259"/>
                              </a:cubicBezTo>
                              <a:cubicBezTo>
                                <a:pt x="3239" y="16259"/>
                                <a:pt x="3271" y="16245"/>
                                <a:pt x="3304" y="16224"/>
                              </a:cubicBezTo>
                              <a:cubicBezTo>
                                <a:pt x="3288" y="16266"/>
                                <a:pt x="3280" y="16311"/>
                                <a:pt x="3280" y="16350"/>
                              </a:cubicBezTo>
                              <a:cubicBezTo>
                                <a:pt x="3282" y="16458"/>
                                <a:pt x="3307" y="16542"/>
                                <a:pt x="3435" y="16539"/>
                              </a:cubicBezTo>
                              <a:cubicBezTo>
                                <a:pt x="3563" y="16535"/>
                                <a:pt x="3585" y="16448"/>
                                <a:pt x="3582" y="16339"/>
                              </a:cubicBezTo>
                              <a:cubicBezTo>
                                <a:pt x="3582" y="16297"/>
                                <a:pt x="3571" y="16255"/>
                                <a:pt x="3555" y="16213"/>
                              </a:cubicBezTo>
                              <a:cubicBezTo>
                                <a:pt x="3588" y="16234"/>
                                <a:pt x="3623" y="16245"/>
                                <a:pt x="3653" y="16245"/>
                              </a:cubicBezTo>
                              <a:cubicBezTo>
                                <a:pt x="3738" y="16241"/>
                                <a:pt x="3803" y="16210"/>
                                <a:pt x="3800" y="16045"/>
                              </a:cubicBezTo>
                              <a:cubicBezTo>
                                <a:pt x="3798" y="15880"/>
                                <a:pt x="3729" y="15852"/>
                                <a:pt x="3645" y="15856"/>
                              </a:cubicBezTo>
                              <a:cubicBezTo>
                                <a:pt x="3612" y="15856"/>
                                <a:pt x="3580" y="15870"/>
                                <a:pt x="3547" y="15891"/>
                              </a:cubicBezTo>
                              <a:cubicBezTo>
                                <a:pt x="3563" y="15849"/>
                                <a:pt x="3571" y="15803"/>
                                <a:pt x="3571" y="15765"/>
                              </a:cubicBezTo>
                              <a:cubicBezTo>
                                <a:pt x="3569" y="15656"/>
                                <a:pt x="3544" y="15572"/>
                                <a:pt x="3416" y="15576"/>
                              </a:cubicBezTo>
                              <a:cubicBezTo>
                                <a:pt x="3381" y="15576"/>
                                <a:pt x="3356" y="15583"/>
                                <a:pt x="3334" y="15597"/>
                              </a:cubicBezTo>
                              <a:cubicBezTo>
                                <a:pt x="3277" y="15481"/>
                                <a:pt x="3184" y="15320"/>
                                <a:pt x="3056" y="15180"/>
                              </a:cubicBezTo>
                              <a:cubicBezTo>
                                <a:pt x="3053" y="15176"/>
                                <a:pt x="3051" y="15173"/>
                                <a:pt x="3045" y="15169"/>
                              </a:cubicBezTo>
                              <a:cubicBezTo>
                                <a:pt x="3203" y="15215"/>
                                <a:pt x="3329" y="15205"/>
                                <a:pt x="3329" y="15205"/>
                              </a:cubicBezTo>
                              <a:cubicBezTo>
                                <a:pt x="3329" y="15205"/>
                                <a:pt x="3201" y="15040"/>
                                <a:pt x="3007" y="14938"/>
                              </a:cubicBezTo>
                              <a:cubicBezTo>
                                <a:pt x="3042" y="14938"/>
                                <a:pt x="3081" y="14938"/>
                                <a:pt x="3119" y="14935"/>
                              </a:cubicBezTo>
                              <a:cubicBezTo>
                                <a:pt x="3212" y="14924"/>
                                <a:pt x="3301" y="14903"/>
                                <a:pt x="3378" y="14875"/>
                              </a:cubicBezTo>
                              <a:cubicBezTo>
                                <a:pt x="3479" y="14896"/>
                                <a:pt x="3852" y="14959"/>
                                <a:pt x="3988" y="14616"/>
                              </a:cubicBezTo>
                              <a:cubicBezTo>
                                <a:pt x="4040" y="14662"/>
                                <a:pt x="4089" y="14707"/>
                                <a:pt x="4136" y="14753"/>
                              </a:cubicBezTo>
                              <a:cubicBezTo>
                                <a:pt x="4163" y="14788"/>
                                <a:pt x="4193" y="14823"/>
                                <a:pt x="4228" y="14847"/>
                              </a:cubicBezTo>
                              <a:cubicBezTo>
                                <a:pt x="4302" y="14924"/>
                                <a:pt x="4370" y="15005"/>
                                <a:pt x="4436" y="15085"/>
                              </a:cubicBezTo>
                              <a:cubicBezTo>
                                <a:pt x="4321" y="15001"/>
                                <a:pt x="4098" y="14896"/>
                                <a:pt x="3787" y="15033"/>
                              </a:cubicBezTo>
                              <a:cubicBezTo>
                                <a:pt x="3680" y="15075"/>
                                <a:pt x="3680" y="15075"/>
                                <a:pt x="3680" y="15075"/>
                              </a:cubicBezTo>
                              <a:cubicBezTo>
                                <a:pt x="3680" y="15075"/>
                                <a:pt x="3724" y="15096"/>
                                <a:pt x="3819" y="15162"/>
                              </a:cubicBezTo>
                              <a:cubicBezTo>
                                <a:pt x="3912" y="15226"/>
                                <a:pt x="4275" y="15467"/>
                                <a:pt x="4509" y="15183"/>
                              </a:cubicBezTo>
                              <a:cubicBezTo>
                                <a:pt x="4558" y="15250"/>
                                <a:pt x="4605" y="15317"/>
                                <a:pt x="4648" y="15383"/>
                              </a:cubicBezTo>
                              <a:cubicBezTo>
                                <a:pt x="4673" y="15446"/>
                                <a:pt x="4708" y="15506"/>
                                <a:pt x="4755" y="15555"/>
                              </a:cubicBezTo>
                              <a:cubicBezTo>
                                <a:pt x="4793" y="15621"/>
                                <a:pt x="4831" y="15688"/>
                                <a:pt x="4866" y="15758"/>
                              </a:cubicBezTo>
                              <a:cubicBezTo>
                                <a:pt x="4765" y="15656"/>
                                <a:pt x="4545" y="15495"/>
                                <a:pt x="4196" y="15597"/>
                              </a:cubicBezTo>
                              <a:cubicBezTo>
                                <a:pt x="4084" y="15625"/>
                                <a:pt x="4084" y="15625"/>
                                <a:pt x="4084" y="15625"/>
                              </a:cubicBezTo>
                              <a:cubicBezTo>
                                <a:pt x="4084" y="15625"/>
                                <a:pt x="4128" y="15649"/>
                                <a:pt x="4217" y="15730"/>
                              </a:cubicBezTo>
                              <a:cubicBezTo>
                                <a:pt x="4305" y="15807"/>
                                <a:pt x="4651" y="16098"/>
                                <a:pt x="4910" y="15845"/>
                              </a:cubicBezTo>
                              <a:cubicBezTo>
                                <a:pt x="5030" y="16087"/>
                                <a:pt x="5125" y="16322"/>
                                <a:pt x="5196" y="16539"/>
                              </a:cubicBezTo>
                              <a:cubicBezTo>
                                <a:pt x="5112" y="16413"/>
                                <a:pt x="4918" y="16210"/>
                                <a:pt x="4572" y="16220"/>
                              </a:cubicBezTo>
                              <a:cubicBezTo>
                                <a:pt x="4460" y="16220"/>
                                <a:pt x="4460" y="16220"/>
                                <a:pt x="4460" y="16220"/>
                              </a:cubicBezTo>
                              <a:cubicBezTo>
                                <a:pt x="4460" y="16220"/>
                                <a:pt x="4498" y="16255"/>
                                <a:pt x="4575" y="16357"/>
                              </a:cubicBezTo>
                              <a:cubicBezTo>
                                <a:pt x="4610" y="16402"/>
                                <a:pt x="4695" y="16511"/>
                                <a:pt x="4804" y="16595"/>
                              </a:cubicBezTo>
                              <a:cubicBezTo>
                                <a:pt x="4809" y="16609"/>
                                <a:pt x="4834" y="16669"/>
                                <a:pt x="4872" y="16788"/>
                              </a:cubicBezTo>
                              <a:cubicBezTo>
                                <a:pt x="4896" y="16868"/>
                                <a:pt x="4970" y="17092"/>
                                <a:pt x="5101" y="17246"/>
                              </a:cubicBezTo>
                              <a:cubicBezTo>
                                <a:pt x="5104" y="17257"/>
                                <a:pt x="5104" y="17271"/>
                                <a:pt x="5106" y="17281"/>
                              </a:cubicBezTo>
                              <a:cubicBezTo>
                                <a:pt x="4855" y="17183"/>
                                <a:pt x="4670" y="17285"/>
                                <a:pt x="4594" y="17495"/>
                              </a:cubicBezTo>
                              <a:cubicBezTo>
                                <a:pt x="4523" y="17688"/>
                                <a:pt x="4561" y="17912"/>
                                <a:pt x="4738" y="18094"/>
                              </a:cubicBezTo>
                              <a:cubicBezTo>
                                <a:pt x="4613" y="18056"/>
                                <a:pt x="4479" y="18028"/>
                                <a:pt x="4337" y="18014"/>
                              </a:cubicBezTo>
                              <a:cubicBezTo>
                                <a:pt x="4239" y="17933"/>
                                <a:pt x="4081" y="17782"/>
                                <a:pt x="3939" y="17621"/>
                              </a:cubicBezTo>
                              <a:cubicBezTo>
                                <a:pt x="3967" y="17586"/>
                                <a:pt x="4029" y="17506"/>
                                <a:pt x="4078" y="17408"/>
                              </a:cubicBezTo>
                              <a:cubicBezTo>
                                <a:pt x="4128" y="17310"/>
                                <a:pt x="4163" y="17197"/>
                                <a:pt x="4141" y="17092"/>
                              </a:cubicBezTo>
                              <a:cubicBezTo>
                                <a:pt x="4158" y="17078"/>
                                <a:pt x="4171" y="17064"/>
                                <a:pt x="4182" y="17040"/>
                              </a:cubicBezTo>
                              <a:cubicBezTo>
                                <a:pt x="4220" y="16963"/>
                                <a:pt x="4204" y="16861"/>
                                <a:pt x="4144" y="16812"/>
                              </a:cubicBezTo>
                              <a:cubicBezTo>
                                <a:pt x="4084" y="16763"/>
                                <a:pt x="4005" y="16784"/>
                                <a:pt x="3967" y="16861"/>
                              </a:cubicBezTo>
                              <a:cubicBezTo>
                                <a:pt x="3929" y="16938"/>
                                <a:pt x="3945" y="17040"/>
                                <a:pt x="4005" y="17089"/>
                              </a:cubicBezTo>
                              <a:cubicBezTo>
                                <a:pt x="4038" y="17113"/>
                                <a:pt x="4073" y="17120"/>
                                <a:pt x="4106" y="17110"/>
                              </a:cubicBezTo>
                              <a:cubicBezTo>
                                <a:pt x="4138" y="17296"/>
                                <a:pt x="3961" y="17527"/>
                                <a:pt x="3912" y="17590"/>
                              </a:cubicBezTo>
                              <a:cubicBezTo>
                                <a:pt x="3806" y="17464"/>
                                <a:pt x="3713" y="17331"/>
                                <a:pt x="3670" y="17211"/>
                              </a:cubicBezTo>
                              <a:cubicBezTo>
                                <a:pt x="3689" y="17197"/>
                                <a:pt x="3705" y="17180"/>
                                <a:pt x="3719" y="17155"/>
                              </a:cubicBezTo>
                              <a:cubicBezTo>
                                <a:pt x="3757" y="17078"/>
                                <a:pt x="3740" y="16977"/>
                                <a:pt x="3680" y="16928"/>
                              </a:cubicBezTo>
                              <a:cubicBezTo>
                                <a:pt x="3620" y="16879"/>
                                <a:pt x="3541" y="16900"/>
                                <a:pt x="3503" y="16977"/>
                              </a:cubicBezTo>
                              <a:cubicBezTo>
                                <a:pt x="3465" y="17054"/>
                                <a:pt x="3481" y="17155"/>
                                <a:pt x="3541" y="17204"/>
                              </a:cubicBezTo>
                              <a:cubicBezTo>
                                <a:pt x="3571" y="17229"/>
                                <a:pt x="3604" y="17236"/>
                                <a:pt x="3634" y="17225"/>
                              </a:cubicBezTo>
                              <a:cubicBezTo>
                                <a:pt x="3689" y="17380"/>
                                <a:pt x="3819" y="17555"/>
                                <a:pt x="3953" y="17702"/>
                              </a:cubicBezTo>
                              <a:cubicBezTo>
                                <a:pt x="3828" y="17684"/>
                                <a:pt x="3536" y="17625"/>
                                <a:pt x="3430" y="17492"/>
                              </a:cubicBezTo>
                              <a:cubicBezTo>
                                <a:pt x="3435" y="17485"/>
                                <a:pt x="3438" y="17478"/>
                                <a:pt x="3441" y="17471"/>
                              </a:cubicBezTo>
                              <a:cubicBezTo>
                                <a:pt x="3479" y="17394"/>
                                <a:pt x="3462" y="17292"/>
                                <a:pt x="3402" y="17243"/>
                              </a:cubicBezTo>
                              <a:cubicBezTo>
                                <a:pt x="3342" y="17194"/>
                                <a:pt x="3263" y="17215"/>
                                <a:pt x="3225" y="17292"/>
                              </a:cubicBezTo>
                              <a:cubicBezTo>
                                <a:pt x="3187" y="17369"/>
                                <a:pt x="3203" y="17471"/>
                                <a:pt x="3263" y="17520"/>
                              </a:cubicBezTo>
                              <a:cubicBezTo>
                                <a:pt x="3307" y="17555"/>
                                <a:pt x="3359" y="17551"/>
                                <a:pt x="3400" y="17520"/>
                              </a:cubicBezTo>
                              <a:cubicBezTo>
                                <a:pt x="3539" y="17695"/>
                                <a:pt x="3948" y="17747"/>
                                <a:pt x="4002" y="17751"/>
                              </a:cubicBezTo>
                              <a:cubicBezTo>
                                <a:pt x="4106" y="17859"/>
                                <a:pt x="4201" y="17950"/>
                                <a:pt x="4261" y="18000"/>
                              </a:cubicBezTo>
                              <a:cubicBezTo>
                                <a:pt x="4128" y="17993"/>
                                <a:pt x="3991" y="18000"/>
                                <a:pt x="3855" y="18031"/>
                              </a:cubicBezTo>
                              <a:cubicBezTo>
                                <a:pt x="3811" y="17975"/>
                                <a:pt x="3566" y="17674"/>
                                <a:pt x="3321" y="17744"/>
                              </a:cubicBezTo>
                              <a:cubicBezTo>
                                <a:pt x="3321" y="17740"/>
                                <a:pt x="3321" y="17737"/>
                                <a:pt x="3321" y="17733"/>
                              </a:cubicBezTo>
                              <a:cubicBezTo>
                                <a:pt x="3304" y="17646"/>
                                <a:pt x="3233" y="17593"/>
                                <a:pt x="3165" y="17614"/>
                              </a:cubicBezTo>
                              <a:cubicBezTo>
                                <a:pt x="3097" y="17635"/>
                                <a:pt x="3056" y="17726"/>
                                <a:pt x="3072" y="17814"/>
                              </a:cubicBezTo>
                              <a:cubicBezTo>
                                <a:pt x="3089" y="17901"/>
                                <a:pt x="3160" y="17954"/>
                                <a:pt x="3228" y="17933"/>
                              </a:cubicBezTo>
                              <a:cubicBezTo>
                                <a:pt x="3282" y="17915"/>
                                <a:pt x="3318" y="17856"/>
                                <a:pt x="3323" y="17789"/>
                              </a:cubicBezTo>
                              <a:cubicBezTo>
                                <a:pt x="3525" y="17726"/>
                                <a:pt x="3740" y="17954"/>
                                <a:pt x="3811" y="18038"/>
                              </a:cubicBezTo>
                              <a:cubicBezTo>
                                <a:pt x="3697" y="18066"/>
                                <a:pt x="3585" y="18112"/>
                                <a:pt x="3476" y="18175"/>
                              </a:cubicBezTo>
                              <a:cubicBezTo>
                                <a:pt x="3471" y="18164"/>
                                <a:pt x="3465" y="18154"/>
                                <a:pt x="3460" y="18143"/>
                              </a:cubicBezTo>
                              <a:cubicBezTo>
                                <a:pt x="3413" y="18077"/>
                                <a:pt x="3331" y="18070"/>
                                <a:pt x="3280" y="18129"/>
                              </a:cubicBezTo>
                              <a:cubicBezTo>
                                <a:pt x="3228" y="18189"/>
                                <a:pt x="3222" y="18294"/>
                                <a:pt x="3269" y="18360"/>
                              </a:cubicBezTo>
                              <a:cubicBezTo>
                                <a:pt x="3315" y="18427"/>
                                <a:pt x="3397" y="18434"/>
                                <a:pt x="3449" y="18374"/>
                              </a:cubicBezTo>
                              <a:cubicBezTo>
                                <a:pt x="3484" y="18336"/>
                                <a:pt x="3498" y="18276"/>
                                <a:pt x="3490" y="18220"/>
                              </a:cubicBezTo>
                              <a:cubicBezTo>
                                <a:pt x="3612" y="18147"/>
                                <a:pt x="3740" y="18101"/>
                                <a:pt x="3869" y="18073"/>
                              </a:cubicBezTo>
                              <a:cubicBezTo>
                                <a:pt x="3869" y="18129"/>
                                <a:pt x="3841" y="18283"/>
                                <a:pt x="3607" y="18430"/>
                              </a:cubicBezTo>
                              <a:cubicBezTo>
                                <a:pt x="3566" y="18367"/>
                                <a:pt x="3495" y="18353"/>
                                <a:pt x="3441" y="18399"/>
                              </a:cubicBezTo>
                              <a:cubicBezTo>
                                <a:pt x="3381" y="18448"/>
                                <a:pt x="3364" y="18549"/>
                                <a:pt x="3402" y="18626"/>
                              </a:cubicBezTo>
                              <a:cubicBezTo>
                                <a:pt x="3441" y="18704"/>
                                <a:pt x="3520" y="18725"/>
                                <a:pt x="3580" y="18675"/>
                              </a:cubicBezTo>
                              <a:cubicBezTo>
                                <a:pt x="3631" y="18630"/>
                                <a:pt x="3650" y="18546"/>
                                <a:pt x="3626" y="18472"/>
                              </a:cubicBezTo>
                              <a:cubicBezTo>
                                <a:pt x="3759" y="18388"/>
                                <a:pt x="3828" y="18301"/>
                                <a:pt x="3866" y="18227"/>
                              </a:cubicBezTo>
                              <a:cubicBezTo>
                                <a:pt x="3901" y="18157"/>
                                <a:pt x="3904" y="18101"/>
                                <a:pt x="3904" y="18066"/>
                              </a:cubicBezTo>
                              <a:cubicBezTo>
                                <a:pt x="4095" y="18031"/>
                                <a:pt x="4286" y="18038"/>
                                <a:pt x="4471" y="18070"/>
                              </a:cubicBezTo>
                              <a:cubicBezTo>
                                <a:pt x="4395" y="18129"/>
                                <a:pt x="4242" y="18259"/>
                                <a:pt x="4084" y="18472"/>
                              </a:cubicBezTo>
                              <a:cubicBezTo>
                                <a:pt x="4029" y="18472"/>
                                <a:pt x="3716" y="18479"/>
                                <a:pt x="3520" y="18854"/>
                              </a:cubicBezTo>
                              <a:cubicBezTo>
                                <a:pt x="3460" y="18812"/>
                                <a:pt x="3383" y="18840"/>
                                <a:pt x="3351" y="18914"/>
                              </a:cubicBezTo>
                              <a:cubicBezTo>
                                <a:pt x="3315" y="18991"/>
                                <a:pt x="3334" y="19092"/>
                                <a:pt x="3394" y="19138"/>
                              </a:cubicBezTo>
                              <a:cubicBezTo>
                                <a:pt x="3454" y="19183"/>
                                <a:pt x="3533" y="19159"/>
                                <a:pt x="3569" y="19082"/>
                              </a:cubicBezTo>
                              <a:cubicBezTo>
                                <a:pt x="3599" y="19015"/>
                                <a:pt x="3590" y="18931"/>
                                <a:pt x="3550" y="18882"/>
                              </a:cubicBezTo>
                              <a:cubicBezTo>
                                <a:pt x="3710" y="18574"/>
                                <a:pt x="3956" y="18525"/>
                                <a:pt x="4051" y="18521"/>
                              </a:cubicBezTo>
                              <a:cubicBezTo>
                                <a:pt x="3950" y="18665"/>
                                <a:pt x="3852" y="18840"/>
                                <a:pt x="3770" y="19050"/>
                              </a:cubicBezTo>
                              <a:cubicBezTo>
                                <a:pt x="3770" y="19050"/>
                                <a:pt x="3768" y="19050"/>
                                <a:pt x="3768" y="19047"/>
                              </a:cubicBezTo>
                              <a:cubicBezTo>
                                <a:pt x="3702" y="19012"/>
                                <a:pt x="3629" y="19050"/>
                                <a:pt x="3601" y="19134"/>
                              </a:cubicBezTo>
                              <a:cubicBezTo>
                                <a:pt x="3574" y="19218"/>
                                <a:pt x="3604" y="19313"/>
                                <a:pt x="3670" y="19348"/>
                              </a:cubicBezTo>
                              <a:cubicBezTo>
                                <a:pt x="3735" y="19383"/>
                                <a:pt x="3809" y="19344"/>
                                <a:pt x="3836" y="19260"/>
                              </a:cubicBezTo>
                              <a:cubicBezTo>
                                <a:pt x="3858" y="19194"/>
                                <a:pt x="3841" y="19117"/>
                                <a:pt x="3800" y="19071"/>
                              </a:cubicBezTo>
                              <a:cubicBezTo>
                                <a:pt x="3877" y="18868"/>
                                <a:pt x="3972" y="18700"/>
                                <a:pt x="4068" y="18563"/>
                              </a:cubicBezTo>
                              <a:cubicBezTo>
                                <a:pt x="4103" y="18644"/>
                                <a:pt x="4215" y="18949"/>
                                <a:pt x="4133" y="19211"/>
                              </a:cubicBezTo>
                              <a:cubicBezTo>
                                <a:pt x="4130" y="19208"/>
                                <a:pt x="4125" y="19208"/>
                                <a:pt x="4122" y="19204"/>
                              </a:cubicBezTo>
                              <a:cubicBezTo>
                                <a:pt x="4054" y="19180"/>
                                <a:pt x="3983" y="19232"/>
                                <a:pt x="3964" y="19320"/>
                              </a:cubicBezTo>
                              <a:cubicBezTo>
                                <a:pt x="3945" y="19408"/>
                                <a:pt x="3986" y="19499"/>
                                <a:pt x="4054" y="19523"/>
                              </a:cubicBezTo>
                              <a:cubicBezTo>
                                <a:pt x="4100" y="19527"/>
                                <a:pt x="4171" y="19474"/>
                                <a:pt x="4190" y="19386"/>
                              </a:cubicBezTo>
                              <a:close/>
                              <a:moveTo>
                                <a:pt x="9408" y="15954"/>
                              </a:moveTo>
                              <a:cubicBezTo>
                                <a:pt x="9389" y="15961"/>
                                <a:pt x="9367" y="15972"/>
                                <a:pt x="9346" y="15982"/>
                              </a:cubicBezTo>
                              <a:cubicBezTo>
                                <a:pt x="9376" y="15958"/>
                                <a:pt x="9406" y="15933"/>
                                <a:pt x="9436" y="15908"/>
                              </a:cubicBezTo>
                              <a:cubicBezTo>
                                <a:pt x="9427" y="15926"/>
                                <a:pt x="9416" y="15940"/>
                                <a:pt x="9408" y="15954"/>
                              </a:cubicBezTo>
                              <a:close/>
                              <a:moveTo>
                                <a:pt x="9226" y="15653"/>
                              </a:moveTo>
                              <a:cubicBezTo>
                                <a:pt x="9269" y="15656"/>
                                <a:pt x="9316" y="15653"/>
                                <a:pt x="9362" y="15649"/>
                              </a:cubicBezTo>
                              <a:cubicBezTo>
                                <a:pt x="9400" y="15646"/>
                                <a:pt x="9436" y="15639"/>
                                <a:pt x="9471" y="15632"/>
                              </a:cubicBezTo>
                              <a:cubicBezTo>
                                <a:pt x="9291" y="15772"/>
                                <a:pt x="9185" y="15961"/>
                                <a:pt x="9185" y="15961"/>
                              </a:cubicBezTo>
                              <a:cubicBezTo>
                                <a:pt x="9185" y="15961"/>
                                <a:pt x="9212" y="15958"/>
                                <a:pt x="9258" y="15947"/>
                              </a:cubicBezTo>
                              <a:cubicBezTo>
                                <a:pt x="9196" y="15996"/>
                                <a:pt x="9133" y="16042"/>
                                <a:pt x="9070" y="16087"/>
                              </a:cubicBezTo>
                              <a:cubicBezTo>
                                <a:pt x="9149" y="15986"/>
                                <a:pt x="9215" y="15845"/>
                                <a:pt x="9226" y="15653"/>
                              </a:cubicBezTo>
                              <a:close/>
                              <a:moveTo>
                                <a:pt x="9247" y="16059"/>
                              </a:moveTo>
                              <a:cubicBezTo>
                                <a:pt x="9261" y="16073"/>
                                <a:pt x="9283" y="16098"/>
                                <a:pt x="9318" y="16126"/>
                              </a:cubicBezTo>
                              <a:cubicBezTo>
                                <a:pt x="9231" y="16315"/>
                                <a:pt x="9190" y="16476"/>
                                <a:pt x="9182" y="16507"/>
                              </a:cubicBezTo>
                              <a:cubicBezTo>
                                <a:pt x="9087" y="16437"/>
                                <a:pt x="8926" y="16367"/>
                                <a:pt x="8713" y="16416"/>
                              </a:cubicBezTo>
                              <a:cubicBezTo>
                                <a:pt x="8896" y="16304"/>
                                <a:pt x="9076" y="16185"/>
                                <a:pt x="9247" y="16059"/>
                              </a:cubicBezTo>
                              <a:close/>
                              <a:moveTo>
                                <a:pt x="5515" y="8686"/>
                              </a:moveTo>
                              <a:cubicBezTo>
                                <a:pt x="5518" y="8690"/>
                                <a:pt x="5523" y="8693"/>
                                <a:pt x="5526" y="8697"/>
                              </a:cubicBezTo>
                              <a:cubicBezTo>
                                <a:pt x="5529" y="8704"/>
                                <a:pt x="5556" y="8763"/>
                                <a:pt x="5583" y="8781"/>
                              </a:cubicBezTo>
                              <a:cubicBezTo>
                                <a:pt x="5594" y="8823"/>
                                <a:pt x="5589" y="8872"/>
                                <a:pt x="5581" y="8910"/>
                              </a:cubicBezTo>
                              <a:cubicBezTo>
                                <a:pt x="5450" y="9068"/>
                                <a:pt x="5308" y="9198"/>
                                <a:pt x="5180" y="9303"/>
                              </a:cubicBezTo>
                              <a:cubicBezTo>
                                <a:pt x="5264" y="9159"/>
                                <a:pt x="5403" y="8917"/>
                                <a:pt x="5515" y="8686"/>
                              </a:cubicBezTo>
                              <a:close/>
                              <a:moveTo>
                                <a:pt x="5433" y="7457"/>
                              </a:moveTo>
                              <a:cubicBezTo>
                                <a:pt x="5428" y="7457"/>
                                <a:pt x="5422" y="7457"/>
                                <a:pt x="5417" y="7457"/>
                              </a:cubicBezTo>
                              <a:cubicBezTo>
                                <a:pt x="5425" y="7450"/>
                                <a:pt x="5431" y="7443"/>
                                <a:pt x="5439" y="7436"/>
                              </a:cubicBezTo>
                              <a:cubicBezTo>
                                <a:pt x="5436" y="7443"/>
                                <a:pt x="5433" y="7450"/>
                                <a:pt x="5433" y="7457"/>
                              </a:cubicBezTo>
                              <a:close/>
                              <a:moveTo>
                                <a:pt x="5044" y="6907"/>
                              </a:moveTo>
                              <a:cubicBezTo>
                                <a:pt x="5076" y="6876"/>
                                <a:pt x="5104" y="6812"/>
                                <a:pt x="5106" y="6805"/>
                              </a:cubicBezTo>
                              <a:cubicBezTo>
                                <a:pt x="5161" y="6753"/>
                                <a:pt x="5226" y="6683"/>
                                <a:pt x="5270" y="6613"/>
                              </a:cubicBezTo>
                              <a:cubicBezTo>
                                <a:pt x="5286" y="6609"/>
                                <a:pt x="5303" y="6606"/>
                                <a:pt x="5316" y="6602"/>
                              </a:cubicBezTo>
                              <a:cubicBezTo>
                                <a:pt x="5322" y="6602"/>
                                <a:pt x="5373" y="6623"/>
                                <a:pt x="5403" y="6606"/>
                              </a:cubicBezTo>
                              <a:cubicBezTo>
                                <a:pt x="5444" y="6634"/>
                                <a:pt x="5474" y="6693"/>
                                <a:pt x="5488" y="6732"/>
                              </a:cubicBezTo>
                              <a:cubicBezTo>
                                <a:pt x="5485" y="6872"/>
                                <a:pt x="5477" y="7012"/>
                                <a:pt x="5466" y="7145"/>
                              </a:cubicBezTo>
                              <a:cubicBezTo>
                                <a:pt x="5458" y="7131"/>
                                <a:pt x="5442" y="7117"/>
                                <a:pt x="5414" y="7103"/>
                              </a:cubicBezTo>
                              <a:cubicBezTo>
                                <a:pt x="5433" y="7096"/>
                                <a:pt x="5447" y="7089"/>
                                <a:pt x="5458" y="7079"/>
                              </a:cubicBezTo>
                              <a:cubicBezTo>
                                <a:pt x="5485" y="7051"/>
                                <a:pt x="5461" y="7030"/>
                                <a:pt x="5414" y="7019"/>
                              </a:cubicBezTo>
                              <a:cubicBezTo>
                                <a:pt x="5428" y="7009"/>
                                <a:pt x="5436" y="6998"/>
                                <a:pt x="5444" y="6988"/>
                              </a:cubicBezTo>
                              <a:cubicBezTo>
                                <a:pt x="5466" y="6953"/>
                                <a:pt x="5439" y="6939"/>
                                <a:pt x="5393" y="6942"/>
                              </a:cubicBezTo>
                              <a:cubicBezTo>
                                <a:pt x="5403" y="6928"/>
                                <a:pt x="5412" y="6914"/>
                                <a:pt x="5417" y="6904"/>
                              </a:cubicBezTo>
                              <a:cubicBezTo>
                                <a:pt x="5431" y="6862"/>
                                <a:pt x="5398" y="6858"/>
                                <a:pt x="5352" y="6879"/>
                              </a:cubicBezTo>
                              <a:cubicBezTo>
                                <a:pt x="5360" y="6862"/>
                                <a:pt x="5368" y="6844"/>
                                <a:pt x="5368" y="6830"/>
                              </a:cubicBezTo>
                              <a:cubicBezTo>
                                <a:pt x="5382" y="6739"/>
                                <a:pt x="5232" y="6858"/>
                                <a:pt x="5166" y="7005"/>
                              </a:cubicBezTo>
                              <a:cubicBezTo>
                                <a:pt x="5134" y="7047"/>
                                <a:pt x="5120" y="7079"/>
                                <a:pt x="5117" y="7100"/>
                              </a:cubicBezTo>
                              <a:cubicBezTo>
                                <a:pt x="5074" y="7121"/>
                                <a:pt x="5041" y="7166"/>
                                <a:pt x="5016" y="7201"/>
                              </a:cubicBezTo>
                              <a:cubicBezTo>
                                <a:pt x="5016" y="7093"/>
                                <a:pt x="5024" y="6991"/>
                                <a:pt x="5044" y="6907"/>
                              </a:cubicBezTo>
                              <a:close/>
                              <a:moveTo>
                                <a:pt x="5022" y="7271"/>
                              </a:moveTo>
                              <a:cubicBezTo>
                                <a:pt x="5033" y="7247"/>
                                <a:pt x="5076" y="7159"/>
                                <a:pt x="5134" y="7135"/>
                              </a:cubicBezTo>
                              <a:cubicBezTo>
                                <a:pt x="5161" y="7156"/>
                                <a:pt x="5215" y="7145"/>
                                <a:pt x="5221" y="7145"/>
                              </a:cubicBezTo>
                              <a:cubicBezTo>
                                <a:pt x="5297" y="7177"/>
                                <a:pt x="5406" y="7208"/>
                                <a:pt x="5455" y="7177"/>
                              </a:cubicBezTo>
                              <a:cubicBezTo>
                                <a:pt x="5461" y="7173"/>
                                <a:pt x="5463" y="7170"/>
                                <a:pt x="5466" y="7170"/>
                              </a:cubicBezTo>
                              <a:cubicBezTo>
                                <a:pt x="5461" y="7240"/>
                                <a:pt x="5452" y="7306"/>
                                <a:pt x="5444" y="7376"/>
                              </a:cubicBezTo>
                              <a:cubicBezTo>
                                <a:pt x="5433" y="7373"/>
                                <a:pt x="5414" y="7373"/>
                                <a:pt x="5393" y="7376"/>
                              </a:cubicBezTo>
                              <a:cubicBezTo>
                                <a:pt x="5401" y="7362"/>
                                <a:pt x="5409" y="7348"/>
                                <a:pt x="5412" y="7334"/>
                              </a:cubicBezTo>
                              <a:cubicBezTo>
                                <a:pt x="5422" y="7292"/>
                                <a:pt x="5393" y="7292"/>
                                <a:pt x="5352" y="7313"/>
                              </a:cubicBezTo>
                              <a:cubicBezTo>
                                <a:pt x="5357" y="7296"/>
                                <a:pt x="5363" y="7282"/>
                                <a:pt x="5363" y="7264"/>
                              </a:cubicBezTo>
                              <a:cubicBezTo>
                                <a:pt x="5365" y="7219"/>
                                <a:pt x="5333" y="7229"/>
                                <a:pt x="5294" y="7268"/>
                              </a:cubicBezTo>
                              <a:cubicBezTo>
                                <a:pt x="5297" y="7247"/>
                                <a:pt x="5300" y="7229"/>
                                <a:pt x="5297" y="7212"/>
                              </a:cubicBezTo>
                              <a:cubicBezTo>
                                <a:pt x="5286" y="7117"/>
                                <a:pt x="5174" y="7296"/>
                                <a:pt x="5153" y="7464"/>
                              </a:cubicBezTo>
                              <a:cubicBezTo>
                                <a:pt x="5134" y="7516"/>
                                <a:pt x="5128" y="7551"/>
                                <a:pt x="5131" y="7573"/>
                              </a:cubicBezTo>
                              <a:cubicBezTo>
                                <a:pt x="5106" y="7601"/>
                                <a:pt x="5087" y="7639"/>
                                <a:pt x="5076" y="7674"/>
                              </a:cubicBezTo>
                              <a:cubicBezTo>
                                <a:pt x="5052" y="7544"/>
                                <a:pt x="5030" y="7404"/>
                                <a:pt x="5022" y="7271"/>
                              </a:cubicBezTo>
                              <a:close/>
                              <a:moveTo>
                                <a:pt x="5093" y="7758"/>
                              </a:moveTo>
                              <a:cubicBezTo>
                                <a:pt x="5101" y="7716"/>
                                <a:pt x="5120" y="7650"/>
                                <a:pt x="5155" y="7611"/>
                              </a:cubicBezTo>
                              <a:cubicBezTo>
                                <a:pt x="5188" y="7618"/>
                                <a:pt x="5237" y="7587"/>
                                <a:pt x="5240" y="7583"/>
                              </a:cubicBezTo>
                              <a:cubicBezTo>
                                <a:pt x="5294" y="7580"/>
                                <a:pt x="5368" y="7569"/>
                                <a:pt x="5420" y="7548"/>
                              </a:cubicBezTo>
                              <a:cubicBezTo>
                                <a:pt x="5376" y="7825"/>
                                <a:pt x="5316" y="8087"/>
                                <a:pt x="5248" y="8333"/>
                              </a:cubicBezTo>
                              <a:cubicBezTo>
                                <a:pt x="5213" y="8224"/>
                                <a:pt x="5144" y="8007"/>
                                <a:pt x="5093" y="7758"/>
                              </a:cubicBezTo>
                              <a:close/>
                              <a:moveTo>
                                <a:pt x="3590" y="6182"/>
                              </a:moveTo>
                              <a:cubicBezTo>
                                <a:pt x="3571" y="6196"/>
                                <a:pt x="3555" y="6214"/>
                                <a:pt x="3536" y="6231"/>
                              </a:cubicBezTo>
                              <a:cubicBezTo>
                                <a:pt x="3560" y="6196"/>
                                <a:pt x="3582" y="6164"/>
                                <a:pt x="3607" y="6129"/>
                              </a:cubicBezTo>
                              <a:cubicBezTo>
                                <a:pt x="3601" y="6150"/>
                                <a:pt x="3596" y="6164"/>
                                <a:pt x="3590" y="6182"/>
                              </a:cubicBezTo>
                              <a:close/>
                              <a:moveTo>
                                <a:pt x="3348" y="5958"/>
                              </a:moveTo>
                              <a:cubicBezTo>
                                <a:pt x="3391" y="5944"/>
                                <a:pt x="3435" y="5926"/>
                                <a:pt x="3479" y="5905"/>
                              </a:cubicBezTo>
                              <a:cubicBezTo>
                                <a:pt x="3514" y="5888"/>
                                <a:pt x="3550" y="5870"/>
                                <a:pt x="3580" y="5849"/>
                              </a:cubicBezTo>
                              <a:cubicBezTo>
                                <a:pt x="3438" y="6049"/>
                                <a:pt x="3378" y="6266"/>
                                <a:pt x="3378" y="6266"/>
                              </a:cubicBezTo>
                              <a:cubicBezTo>
                                <a:pt x="3378" y="6266"/>
                                <a:pt x="3405" y="6252"/>
                                <a:pt x="3446" y="6224"/>
                              </a:cubicBezTo>
                              <a:cubicBezTo>
                                <a:pt x="3397" y="6291"/>
                                <a:pt x="3348" y="6361"/>
                                <a:pt x="3296" y="6424"/>
                              </a:cubicBezTo>
                              <a:cubicBezTo>
                                <a:pt x="3348" y="6308"/>
                                <a:pt x="3381" y="6150"/>
                                <a:pt x="3348" y="5958"/>
                              </a:cubicBezTo>
                              <a:close/>
                              <a:moveTo>
                                <a:pt x="3460" y="6340"/>
                              </a:moveTo>
                              <a:cubicBezTo>
                                <a:pt x="3473" y="6350"/>
                                <a:pt x="3503" y="6364"/>
                                <a:pt x="3541" y="6378"/>
                              </a:cubicBezTo>
                              <a:cubicBezTo>
                                <a:pt x="3498" y="6592"/>
                                <a:pt x="3495" y="6760"/>
                                <a:pt x="3492" y="6791"/>
                              </a:cubicBezTo>
                              <a:cubicBezTo>
                                <a:pt x="3386" y="6760"/>
                                <a:pt x="3217" y="6749"/>
                                <a:pt x="3021" y="6876"/>
                              </a:cubicBezTo>
                              <a:cubicBezTo>
                                <a:pt x="3176" y="6707"/>
                                <a:pt x="3323" y="6525"/>
                                <a:pt x="3460" y="6340"/>
                              </a:cubicBezTo>
                              <a:close/>
                              <a:moveTo>
                                <a:pt x="1279" y="4595"/>
                              </a:moveTo>
                              <a:cubicBezTo>
                                <a:pt x="1281" y="4592"/>
                                <a:pt x="1287" y="4585"/>
                                <a:pt x="1290" y="4578"/>
                              </a:cubicBezTo>
                              <a:cubicBezTo>
                                <a:pt x="1290" y="4592"/>
                                <a:pt x="1290" y="4602"/>
                                <a:pt x="1290" y="4613"/>
                              </a:cubicBezTo>
                              <a:cubicBezTo>
                                <a:pt x="1287" y="4606"/>
                                <a:pt x="1281" y="4602"/>
                                <a:pt x="1279" y="4595"/>
                              </a:cubicBezTo>
                              <a:close/>
                              <a:moveTo>
                                <a:pt x="1720" y="4616"/>
                              </a:moveTo>
                              <a:cubicBezTo>
                                <a:pt x="1715" y="4557"/>
                                <a:pt x="1707" y="4525"/>
                                <a:pt x="1696" y="4508"/>
                              </a:cubicBezTo>
                              <a:cubicBezTo>
                                <a:pt x="1709" y="4452"/>
                                <a:pt x="1704" y="4389"/>
                                <a:pt x="1696" y="4343"/>
                              </a:cubicBezTo>
                              <a:cubicBezTo>
                                <a:pt x="1761" y="4406"/>
                                <a:pt x="1816" y="4476"/>
                                <a:pt x="1857" y="4550"/>
                              </a:cubicBezTo>
                              <a:cubicBezTo>
                                <a:pt x="1854" y="4602"/>
                                <a:pt x="1876" y="4672"/>
                                <a:pt x="1878" y="4679"/>
                              </a:cubicBezTo>
                              <a:cubicBezTo>
                                <a:pt x="1876" y="4767"/>
                                <a:pt x="1878" y="4876"/>
                                <a:pt x="1892" y="4963"/>
                              </a:cubicBezTo>
                              <a:cubicBezTo>
                                <a:pt x="1884" y="4981"/>
                                <a:pt x="1876" y="4998"/>
                                <a:pt x="1867" y="5016"/>
                              </a:cubicBezTo>
                              <a:cubicBezTo>
                                <a:pt x="1865" y="5019"/>
                                <a:pt x="1818" y="5061"/>
                                <a:pt x="1810" y="5100"/>
                              </a:cubicBezTo>
                              <a:cubicBezTo>
                                <a:pt x="1769" y="5124"/>
                                <a:pt x="1715" y="5117"/>
                                <a:pt x="1682" y="5107"/>
                              </a:cubicBezTo>
                              <a:cubicBezTo>
                                <a:pt x="1598" y="5016"/>
                                <a:pt x="1519" y="4921"/>
                                <a:pt x="1445" y="4823"/>
                              </a:cubicBezTo>
                              <a:cubicBezTo>
                                <a:pt x="1459" y="4827"/>
                                <a:pt x="1478" y="4816"/>
                                <a:pt x="1502" y="4799"/>
                              </a:cubicBezTo>
                              <a:cubicBezTo>
                                <a:pt x="1494" y="4820"/>
                                <a:pt x="1491" y="4841"/>
                                <a:pt x="1491" y="4858"/>
                              </a:cubicBezTo>
                              <a:cubicBezTo>
                                <a:pt x="1491" y="4904"/>
                                <a:pt x="1521" y="4890"/>
                                <a:pt x="1554" y="4851"/>
                              </a:cubicBezTo>
                              <a:cubicBezTo>
                                <a:pt x="1551" y="4869"/>
                                <a:pt x="1551" y="4886"/>
                                <a:pt x="1554" y="4900"/>
                              </a:cubicBezTo>
                              <a:cubicBezTo>
                                <a:pt x="1562" y="4942"/>
                                <a:pt x="1587" y="4925"/>
                                <a:pt x="1614" y="4876"/>
                              </a:cubicBezTo>
                              <a:cubicBezTo>
                                <a:pt x="1617" y="4893"/>
                                <a:pt x="1619" y="4911"/>
                                <a:pt x="1625" y="4925"/>
                              </a:cubicBezTo>
                              <a:cubicBezTo>
                                <a:pt x="1641" y="4967"/>
                                <a:pt x="1663" y="4935"/>
                                <a:pt x="1682" y="4876"/>
                              </a:cubicBezTo>
                              <a:cubicBezTo>
                                <a:pt x="1688" y="4897"/>
                                <a:pt x="1693" y="4911"/>
                                <a:pt x="1701" y="4925"/>
                              </a:cubicBezTo>
                              <a:cubicBezTo>
                                <a:pt x="1748" y="5002"/>
                                <a:pt x="1769" y="4774"/>
                                <a:pt x="1720" y="4616"/>
                              </a:cubicBezTo>
                              <a:close/>
                              <a:moveTo>
                                <a:pt x="1448" y="4312"/>
                              </a:moveTo>
                              <a:cubicBezTo>
                                <a:pt x="1429" y="4259"/>
                                <a:pt x="1409" y="4231"/>
                                <a:pt x="1396" y="4221"/>
                              </a:cubicBezTo>
                              <a:cubicBezTo>
                                <a:pt x="1396" y="4179"/>
                                <a:pt x="1382" y="4137"/>
                                <a:pt x="1369" y="4102"/>
                              </a:cubicBezTo>
                              <a:cubicBezTo>
                                <a:pt x="1467" y="4161"/>
                                <a:pt x="1565" y="4228"/>
                                <a:pt x="1649" y="4301"/>
                              </a:cubicBezTo>
                              <a:cubicBezTo>
                                <a:pt x="1658" y="4329"/>
                                <a:pt x="1682" y="4424"/>
                                <a:pt x="1663" y="4497"/>
                              </a:cubicBezTo>
                              <a:cubicBezTo>
                                <a:pt x="1633" y="4511"/>
                                <a:pt x="1603" y="4571"/>
                                <a:pt x="1603" y="4578"/>
                              </a:cubicBezTo>
                              <a:cubicBezTo>
                                <a:pt x="1538" y="4634"/>
                                <a:pt x="1448" y="4721"/>
                                <a:pt x="1437" y="4792"/>
                              </a:cubicBezTo>
                              <a:cubicBezTo>
                                <a:pt x="1437" y="4799"/>
                                <a:pt x="1437" y="4802"/>
                                <a:pt x="1437" y="4806"/>
                              </a:cubicBezTo>
                              <a:cubicBezTo>
                                <a:pt x="1399" y="4756"/>
                                <a:pt x="1363" y="4704"/>
                                <a:pt x="1328" y="4655"/>
                              </a:cubicBezTo>
                              <a:cubicBezTo>
                                <a:pt x="1339" y="4648"/>
                                <a:pt x="1349" y="4627"/>
                                <a:pt x="1360" y="4602"/>
                              </a:cubicBezTo>
                              <a:cubicBezTo>
                                <a:pt x="1363" y="4620"/>
                                <a:pt x="1369" y="4637"/>
                                <a:pt x="1374" y="4648"/>
                              </a:cubicBezTo>
                              <a:cubicBezTo>
                                <a:pt x="1393" y="4683"/>
                                <a:pt x="1412" y="4655"/>
                                <a:pt x="1423" y="4599"/>
                              </a:cubicBezTo>
                              <a:cubicBezTo>
                                <a:pt x="1429" y="4616"/>
                                <a:pt x="1437" y="4630"/>
                                <a:pt x="1445" y="4641"/>
                              </a:cubicBezTo>
                              <a:cubicBezTo>
                                <a:pt x="1472" y="4672"/>
                                <a:pt x="1486" y="4634"/>
                                <a:pt x="1486" y="4571"/>
                              </a:cubicBezTo>
                              <a:cubicBezTo>
                                <a:pt x="1497" y="4588"/>
                                <a:pt x="1505" y="4599"/>
                                <a:pt x="1516" y="4609"/>
                              </a:cubicBezTo>
                              <a:cubicBezTo>
                                <a:pt x="1573" y="4658"/>
                                <a:pt x="1535" y="4438"/>
                                <a:pt x="1448" y="4312"/>
                              </a:cubicBezTo>
                              <a:close/>
                              <a:moveTo>
                                <a:pt x="1309" y="4066"/>
                              </a:moveTo>
                              <a:cubicBezTo>
                                <a:pt x="1328" y="4102"/>
                                <a:pt x="1358" y="4161"/>
                                <a:pt x="1358" y="4224"/>
                              </a:cubicBezTo>
                              <a:cubicBezTo>
                                <a:pt x="1333" y="4252"/>
                                <a:pt x="1322" y="4319"/>
                                <a:pt x="1322" y="4326"/>
                              </a:cubicBezTo>
                              <a:cubicBezTo>
                                <a:pt x="1290" y="4385"/>
                                <a:pt x="1251" y="4462"/>
                                <a:pt x="1232" y="4525"/>
                              </a:cubicBezTo>
                              <a:cubicBezTo>
                                <a:pt x="1090" y="4308"/>
                                <a:pt x="968" y="4084"/>
                                <a:pt x="861" y="3860"/>
                              </a:cubicBezTo>
                              <a:cubicBezTo>
                                <a:pt x="949" y="3895"/>
                                <a:pt x="1126" y="3965"/>
                                <a:pt x="1309" y="4066"/>
                              </a:cubicBezTo>
                              <a:close/>
                              <a:moveTo>
                                <a:pt x="4414" y="2956"/>
                              </a:moveTo>
                              <a:cubicBezTo>
                                <a:pt x="4381" y="2970"/>
                                <a:pt x="4348" y="2988"/>
                                <a:pt x="4318" y="3012"/>
                              </a:cubicBezTo>
                              <a:cubicBezTo>
                                <a:pt x="4313" y="2995"/>
                                <a:pt x="4307" y="2981"/>
                                <a:pt x="4302" y="2963"/>
                              </a:cubicBezTo>
                              <a:cubicBezTo>
                                <a:pt x="4337" y="2960"/>
                                <a:pt x="4373" y="2960"/>
                                <a:pt x="4414" y="2956"/>
                              </a:cubicBezTo>
                              <a:close/>
                              <a:moveTo>
                                <a:pt x="316" y="3187"/>
                              </a:moveTo>
                              <a:cubicBezTo>
                                <a:pt x="352" y="3359"/>
                                <a:pt x="412" y="3653"/>
                                <a:pt x="483" y="3905"/>
                              </a:cubicBezTo>
                              <a:cubicBezTo>
                                <a:pt x="477" y="3905"/>
                                <a:pt x="474" y="3909"/>
                                <a:pt x="469" y="3909"/>
                              </a:cubicBezTo>
                              <a:cubicBezTo>
                                <a:pt x="463" y="3909"/>
                                <a:pt x="409" y="3895"/>
                                <a:pt x="382" y="3916"/>
                              </a:cubicBezTo>
                              <a:cubicBezTo>
                                <a:pt x="349" y="3898"/>
                                <a:pt x="322" y="3863"/>
                                <a:pt x="303" y="3832"/>
                              </a:cubicBezTo>
                              <a:cubicBezTo>
                                <a:pt x="289" y="3604"/>
                                <a:pt x="300" y="3380"/>
                                <a:pt x="316" y="3187"/>
                              </a:cubicBezTo>
                              <a:close/>
                              <a:moveTo>
                                <a:pt x="463" y="4942"/>
                              </a:moveTo>
                              <a:cubicBezTo>
                                <a:pt x="466" y="4953"/>
                                <a:pt x="466" y="4960"/>
                                <a:pt x="469" y="4970"/>
                              </a:cubicBezTo>
                              <a:cubicBezTo>
                                <a:pt x="466" y="4970"/>
                                <a:pt x="463" y="4970"/>
                                <a:pt x="461" y="4974"/>
                              </a:cubicBezTo>
                              <a:cubicBezTo>
                                <a:pt x="461" y="4963"/>
                                <a:pt x="461" y="4953"/>
                                <a:pt x="463" y="4942"/>
                              </a:cubicBezTo>
                              <a:close/>
                              <a:moveTo>
                                <a:pt x="270" y="7793"/>
                              </a:moveTo>
                              <a:cubicBezTo>
                                <a:pt x="218" y="7671"/>
                                <a:pt x="166" y="7544"/>
                                <a:pt x="115" y="7422"/>
                              </a:cubicBezTo>
                              <a:cubicBezTo>
                                <a:pt x="128" y="7394"/>
                                <a:pt x="164" y="7317"/>
                                <a:pt x="150" y="7219"/>
                              </a:cubicBezTo>
                              <a:cubicBezTo>
                                <a:pt x="188" y="7296"/>
                                <a:pt x="248" y="7324"/>
                                <a:pt x="273" y="7334"/>
                              </a:cubicBezTo>
                              <a:cubicBezTo>
                                <a:pt x="281" y="7408"/>
                                <a:pt x="292" y="7481"/>
                                <a:pt x="300" y="7555"/>
                              </a:cubicBezTo>
                              <a:cubicBezTo>
                                <a:pt x="245" y="7474"/>
                                <a:pt x="169" y="7404"/>
                                <a:pt x="169" y="7404"/>
                              </a:cubicBezTo>
                              <a:cubicBezTo>
                                <a:pt x="158" y="7650"/>
                                <a:pt x="286" y="7716"/>
                                <a:pt x="330" y="7730"/>
                              </a:cubicBezTo>
                              <a:cubicBezTo>
                                <a:pt x="341" y="7783"/>
                                <a:pt x="349" y="7839"/>
                                <a:pt x="360" y="7888"/>
                              </a:cubicBezTo>
                              <a:cubicBezTo>
                                <a:pt x="330" y="7846"/>
                                <a:pt x="300" y="7818"/>
                                <a:pt x="270" y="7793"/>
                              </a:cubicBezTo>
                              <a:close/>
                              <a:moveTo>
                                <a:pt x="308" y="11499"/>
                              </a:moveTo>
                              <a:cubicBezTo>
                                <a:pt x="278" y="11488"/>
                                <a:pt x="245" y="11492"/>
                                <a:pt x="215" y="11509"/>
                              </a:cubicBezTo>
                              <a:cubicBezTo>
                                <a:pt x="44" y="11212"/>
                                <a:pt x="93" y="10900"/>
                                <a:pt x="120" y="10781"/>
                              </a:cubicBezTo>
                              <a:cubicBezTo>
                                <a:pt x="188" y="10942"/>
                                <a:pt x="278" y="11114"/>
                                <a:pt x="398" y="11278"/>
                              </a:cubicBezTo>
                              <a:cubicBezTo>
                                <a:pt x="365" y="11341"/>
                                <a:pt x="335" y="11415"/>
                                <a:pt x="308" y="11499"/>
                              </a:cubicBezTo>
                              <a:close/>
                              <a:moveTo>
                                <a:pt x="420" y="11236"/>
                              </a:moveTo>
                              <a:cubicBezTo>
                                <a:pt x="311" y="11086"/>
                                <a:pt x="226" y="10928"/>
                                <a:pt x="164" y="10777"/>
                              </a:cubicBezTo>
                              <a:cubicBezTo>
                                <a:pt x="234" y="10763"/>
                                <a:pt x="493" y="10728"/>
                                <a:pt x="660" y="10914"/>
                              </a:cubicBezTo>
                              <a:cubicBezTo>
                                <a:pt x="575" y="10991"/>
                                <a:pt x="493" y="11093"/>
                                <a:pt x="420" y="11236"/>
                              </a:cubicBezTo>
                              <a:close/>
                              <a:moveTo>
                                <a:pt x="687" y="10886"/>
                              </a:moveTo>
                              <a:cubicBezTo>
                                <a:pt x="548" y="10721"/>
                                <a:pt x="352" y="10707"/>
                                <a:pt x="234" y="10718"/>
                              </a:cubicBezTo>
                              <a:cubicBezTo>
                                <a:pt x="428" y="10637"/>
                                <a:pt x="722" y="10452"/>
                                <a:pt x="763" y="10070"/>
                              </a:cubicBezTo>
                              <a:cubicBezTo>
                                <a:pt x="772" y="10038"/>
                                <a:pt x="780" y="10007"/>
                                <a:pt x="785" y="9975"/>
                              </a:cubicBezTo>
                              <a:cubicBezTo>
                                <a:pt x="796" y="9937"/>
                                <a:pt x="804" y="9898"/>
                                <a:pt x="810" y="9860"/>
                              </a:cubicBezTo>
                              <a:cubicBezTo>
                                <a:pt x="815" y="9867"/>
                                <a:pt x="818" y="9870"/>
                                <a:pt x="823" y="9874"/>
                              </a:cubicBezTo>
                              <a:cubicBezTo>
                                <a:pt x="848" y="9972"/>
                                <a:pt x="883" y="10073"/>
                                <a:pt x="930" y="10182"/>
                              </a:cubicBezTo>
                              <a:cubicBezTo>
                                <a:pt x="930" y="10185"/>
                                <a:pt x="932" y="10185"/>
                                <a:pt x="932" y="10189"/>
                              </a:cubicBezTo>
                              <a:cubicBezTo>
                                <a:pt x="968" y="10269"/>
                                <a:pt x="1009" y="10354"/>
                                <a:pt x="1058" y="10438"/>
                              </a:cubicBezTo>
                              <a:cubicBezTo>
                                <a:pt x="1058" y="10438"/>
                                <a:pt x="1058" y="10441"/>
                                <a:pt x="1058" y="10445"/>
                              </a:cubicBezTo>
                              <a:cubicBezTo>
                                <a:pt x="1052" y="10501"/>
                                <a:pt x="1036" y="10630"/>
                                <a:pt x="1011" y="10721"/>
                              </a:cubicBezTo>
                              <a:cubicBezTo>
                                <a:pt x="965" y="10732"/>
                                <a:pt x="840" y="10763"/>
                                <a:pt x="703" y="10879"/>
                              </a:cubicBezTo>
                              <a:cubicBezTo>
                                <a:pt x="692" y="10882"/>
                                <a:pt x="690" y="10882"/>
                                <a:pt x="687" y="10886"/>
                              </a:cubicBezTo>
                              <a:close/>
                              <a:moveTo>
                                <a:pt x="1238" y="11233"/>
                              </a:moveTo>
                              <a:cubicBezTo>
                                <a:pt x="1186" y="11219"/>
                                <a:pt x="1044" y="11187"/>
                                <a:pt x="861" y="11243"/>
                              </a:cubicBezTo>
                              <a:cubicBezTo>
                                <a:pt x="957" y="11121"/>
                                <a:pt x="1025" y="10966"/>
                                <a:pt x="1025" y="10767"/>
                              </a:cubicBezTo>
                              <a:cubicBezTo>
                                <a:pt x="1055" y="10683"/>
                                <a:pt x="1071" y="10550"/>
                                <a:pt x="1080" y="10487"/>
                              </a:cubicBezTo>
                              <a:cubicBezTo>
                                <a:pt x="1115" y="10546"/>
                                <a:pt x="1153" y="10602"/>
                                <a:pt x="1194" y="10662"/>
                              </a:cubicBezTo>
                              <a:cubicBezTo>
                                <a:pt x="1249" y="10746"/>
                                <a:pt x="1292" y="10840"/>
                                <a:pt x="1333" y="10938"/>
                              </a:cubicBezTo>
                              <a:cubicBezTo>
                                <a:pt x="1333" y="10973"/>
                                <a:pt x="1306" y="11142"/>
                                <a:pt x="1238" y="11233"/>
                              </a:cubicBezTo>
                              <a:close/>
                              <a:moveTo>
                                <a:pt x="1884" y="20245"/>
                              </a:moveTo>
                              <a:cubicBezTo>
                                <a:pt x="1884" y="20245"/>
                                <a:pt x="1884" y="20241"/>
                                <a:pt x="1884" y="20241"/>
                              </a:cubicBezTo>
                              <a:cubicBezTo>
                                <a:pt x="1884" y="20241"/>
                                <a:pt x="1887" y="20241"/>
                                <a:pt x="1884" y="20245"/>
                              </a:cubicBezTo>
                              <a:cubicBezTo>
                                <a:pt x="1887" y="20241"/>
                                <a:pt x="1884" y="20245"/>
                                <a:pt x="1884" y="20245"/>
                              </a:cubicBezTo>
                              <a:close/>
                              <a:moveTo>
                                <a:pt x="6011" y="16528"/>
                              </a:moveTo>
                              <a:cubicBezTo>
                                <a:pt x="6009" y="16532"/>
                                <a:pt x="5965" y="16581"/>
                                <a:pt x="5864" y="16672"/>
                              </a:cubicBezTo>
                              <a:cubicBezTo>
                                <a:pt x="5834" y="16697"/>
                                <a:pt x="5785" y="16742"/>
                                <a:pt x="5728" y="16809"/>
                              </a:cubicBezTo>
                              <a:cubicBezTo>
                                <a:pt x="5722" y="16798"/>
                                <a:pt x="5717" y="16791"/>
                                <a:pt x="5711" y="16781"/>
                              </a:cubicBezTo>
                              <a:cubicBezTo>
                                <a:pt x="5711" y="16781"/>
                                <a:pt x="5711" y="16777"/>
                                <a:pt x="5711" y="16777"/>
                              </a:cubicBezTo>
                              <a:cubicBezTo>
                                <a:pt x="5744" y="16704"/>
                                <a:pt x="5785" y="16616"/>
                                <a:pt x="5834" y="16518"/>
                              </a:cubicBezTo>
                              <a:cubicBezTo>
                                <a:pt x="5867" y="16563"/>
                                <a:pt x="5946" y="16549"/>
                                <a:pt x="6011" y="16528"/>
                              </a:cubicBezTo>
                              <a:close/>
                              <a:moveTo>
                                <a:pt x="5766" y="16577"/>
                              </a:moveTo>
                              <a:cubicBezTo>
                                <a:pt x="5782" y="16518"/>
                                <a:pt x="5799" y="16458"/>
                                <a:pt x="5818" y="16399"/>
                              </a:cubicBezTo>
                              <a:cubicBezTo>
                                <a:pt x="5826" y="16420"/>
                                <a:pt x="5831" y="16430"/>
                                <a:pt x="5837" y="16437"/>
                              </a:cubicBezTo>
                              <a:cubicBezTo>
                                <a:pt x="5810" y="16486"/>
                                <a:pt x="5788" y="16535"/>
                                <a:pt x="5766" y="16577"/>
                              </a:cubicBezTo>
                              <a:close/>
                              <a:moveTo>
                                <a:pt x="5872" y="15972"/>
                              </a:moveTo>
                              <a:cubicBezTo>
                                <a:pt x="5878" y="15933"/>
                                <a:pt x="5886" y="15894"/>
                                <a:pt x="5891" y="15856"/>
                              </a:cubicBezTo>
                              <a:cubicBezTo>
                                <a:pt x="5894" y="15856"/>
                                <a:pt x="5902" y="15852"/>
                                <a:pt x="5908" y="15852"/>
                              </a:cubicBezTo>
                              <a:cubicBezTo>
                                <a:pt x="5897" y="15891"/>
                                <a:pt x="5886" y="15930"/>
                                <a:pt x="5872" y="15972"/>
                              </a:cubicBezTo>
                              <a:close/>
                              <a:moveTo>
                                <a:pt x="5968" y="15667"/>
                              </a:moveTo>
                              <a:cubicBezTo>
                                <a:pt x="5946" y="15688"/>
                                <a:pt x="5927" y="15712"/>
                                <a:pt x="5910" y="15740"/>
                              </a:cubicBezTo>
                              <a:cubicBezTo>
                                <a:pt x="5919" y="15677"/>
                                <a:pt x="5927" y="15614"/>
                                <a:pt x="5935" y="15544"/>
                              </a:cubicBezTo>
                              <a:cubicBezTo>
                                <a:pt x="5973" y="15527"/>
                                <a:pt x="6085" y="15453"/>
                                <a:pt x="6058" y="15233"/>
                              </a:cubicBezTo>
                              <a:cubicBezTo>
                                <a:pt x="6058" y="15233"/>
                                <a:pt x="5992" y="15303"/>
                                <a:pt x="5949" y="15383"/>
                              </a:cubicBezTo>
                              <a:cubicBezTo>
                                <a:pt x="5954" y="15317"/>
                                <a:pt x="5957" y="15250"/>
                                <a:pt x="5960" y="15183"/>
                              </a:cubicBezTo>
                              <a:cubicBezTo>
                                <a:pt x="5981" y="15173"/>
                                <a:pt x="6033" y="15141"/>
                                <a:pt x="6063" y="15068"/>
                              </a:cubicBezTo>
                              <a:cubicBezTo>
                                <a:pt x="6058" y="15159"/>
                                <a:pt x="6093" y="15226"/>
                                <a:pt x="6107" y="15250"/>
                              </a:cubicBezTo>
                              <a:cubicBezTo>
                                <a:pt x="6058" y="15387"/>
                                <a:pt x="6011" y="15527"/>
                                <a:pt x="5968" y="15667"/>
                              </a:cubicBezTo>
                              <a:close/>
                              <a:moveTo>
                                <a:pt x="7350" y="12851"/>
                              </a:moveTo>
                              <a:cubicBezTo>
                                <a:pt x="7331" y="12858"/>
                                <a:pt x="7312" y="12872"/>
                                <a:pt x="7290" y="12893"/>
                              </a:cubicBezTo>
                              <a:cubicBezTo>
                                <a:pt x="7290" y="12893"/>
                                <a:pt x="7287" y="12889"/>
                                <a:pt x="7287" y="12889"/>
                              </a:cubicBezTo>
                              <a:cubicBezTo>
                                <a:pt x="7301" y="12868"/>
                                <a:pt x="7317" y="12844"/>
                                <a:pt x="7331" y="12826"/>
                              </a:cubicBezTo>
                              <a:cubicBezTo>
                                <a:pt x="7336" y="12837"/>
                                <a:pt x="7344" y="12844"/>
                                <a:pt x="7350" y="12851"/>
                              </a:cubicBezTo>
                              <a:close/>
                              <a:moveTo>
                                <a:pt x="5905" y="11026"/>
                              </a:moveTo>
                              <a:cubicBezTo>
                                <a:pt x="6058" y="11001"/>
                                <a:pt x="6169" y="10889"/>
                                <a:pt x="6251" y="10753"/>
                              </a:cubicBezTo>
                              <a:cubicBezTo>
                                <a:pt x="6232" y="10991"/>
                                <a:pt x="6273" y="11170"/>
                                <a:pt x="6292" y="11233"/>
                              </a:cubicBezTo>
                              <a:cubicBezTo>
                                <a:pt x="6229" y="11331"/>
                                <a:pt x="6104" y="11387"/>
                                <a:pt x="6077" y="11397"/>
                              </a:cubicBezTo>
                              <a:cubicBezTo>
                                <a:pt x="5995" y="11359"/>
                                <a:pt x="5916" y="11313"/>
                                <a:pt x="5845" y="11257"/>
                              </a:cubicBezTo>
                              <a:cubicBezTo>
                                <a:pt x="5793" y="11212"/>
                                <a:pt x="5744" y="11170"/>
                                <a:pt x="5695" y="11135"/>
                              </a:cubicBezTo>
                              <a:cubicBezTo>
                                <a:pt x="5741" y="11117"/>
                                <a:pt x="5842" y="11075"/>
                                <a:pt x="5905" y="11026"/>
                              </a:cubicBezTo>
                              <a:close/>
                              <a:moveTo>
                                <a:pt x="5422" y="11012"/>
                              </a:moveTo>
                              <a:cubicBezTo>
                                <a:pt x="5433" y="11051"/>
                                <a:pt x="5466" y="11194"/>
                                <a:pt x="5463" y="11334"/>
                              </a:cubicBezTo>
                              <a:cubicBezTo>
                                <a:pt x="5409" y="11394"/>
                                <a:pt x="5226" y="11621"/>
                                <a:pt x="5185" y="12042"/>
                              </a:cubicBezTo>
                              <a:cubicBezTo>
                                <a:pt x="5153" y="11989"/>
                                <a:pt x="5095" y="11968"/>
                                <a:pt x="5044" y="11993"/>
                              </a:cubicBezTo>
                              <a:cubicBezTo>
                                <a:pt x="4989" y="12017"/>
                                <a:pt x="4959" y="12084"/>
                                <a:pt x="4962" y="12154"/>
                              </a:cubicBezTo>
                              <a:cubicBezTo>
                                <a:pt x="4943" y="12161"/>
                                <a:pt x="4926" y="12168"/>
                                <a:pt x="4907" y="12175"/>
                              </a:cubicBezTo>
                              <a:cubicBezTo>
                                <a:pt x="4910" y="12171"/>
                                <a:pt x="4910" y="12168"/>
                                <a:pt x="4913" y="12164"/>
                              </a:cubicBezTo>
                              <a:cubicBezTo>
                                <a:pt x="4975" y="12024"/>
                                <a:pt x="5204" y="11509"/>
                                <a:pt x="5011" y="11117"/>
                              </a:cubicBezTo>
                              <a:cubicBezTo>
                                <a:pt x="5011" y="11040"/>
                                <a:pt x="4967" y="10963"/>
                                <a:pt x="4896" y="10896"/>
                              </a:cubicBezTo>
                              <a:cubicBezTo>
                                <a:pt x="5041" y="10886"/>
                                <a:pt x="5218" y="10910"/>
                                <a:pt x="5422" y="11012"/>
                              </a:cubicBezTo>
                              <a:close/>
                              <a:moveTo>
                                <a:pt x="4817" y="12388"/>
                              </a:moveTo>
                              <a:cubicBezTo>
                                <a:pt x="4817" y="12388"/>
                                <a:pt x="4834" y="12336"/>
                                <a:pt x="4880" y="12231"/>
                              </a:cubicBezTo>
                              <a:cubicBezTo>
                                <a:pt x="4907" y="12220"/>
                                <a:pt x="4937" y="12213"/>
                                <a:pt x="4967" y="12199"/>
                              </a:cubicBezTo>
                              <a:cubicBezTo>
                                <a:pt x="4967" y="12199"/>
                                <a:pt x="4967" y="12203"/>
                                <a:pt x="4967" y="12203"/>
                              </a:cubicBezTo>
                              <a:cubicBezTo>
                                <a:pt x="4992" y="12287"/>
                                <a:pt x="5065" y="12332"/>
                                <a:pt x="5131" y="12301"/>
                              </a:cubicBezTo>
                              <a:cubicBezTo>
                                <a:pt x="5147" y="12294"/>
                                <a:pt x="5163" y="12280"/>
                                <a:pt x="5174" y="12262"/>
                              </a:cubicBezTo>
                              <a:cubicBezTo>
                                <a:pt x="5174" y="12297"/>
                                <a:pt x="5177" y="12329"/>
                                <a:pt x="5180" y="12364"/>
                              </a:cubicBezTo>
                              <a:cubicBezTo>
                                <a:pt x="5161" y="12357"/>
                                <a:pt x="5139" y="12357"/>
                                <a:pt x="5120" y="12360"/>
                              </a:cubicBezTo>
                              <a:cubicBezTo>
                                <a:pt x="5060" y="12378"/>
                                <a:pt x="5022" y="12445"/>
                                <a:pt x="5019" y="12518"/>
                              </a:cubicBezTo>
                              <a:cubicBezTo>
                                <a:pt x="4733" y="12578"/>
                                <a:pt x="4539" y="12381"/>
                                <a:pt x="4471" y="12294"/>
                              </a:cubicBezTo>
                              <a:cubicBezTo>
                                <a:pt x="4569" y="12290"/>
                                <a:pt x="4676" y="12280"/>
                                <a:pt x="4790" y="12252"/>
                              </a:cubicBezTo>
                              <a:cubicBezTo>
                                <a:pt x="4817" y="12385"/>
                                <a:pt x="4817" y="12388"/>
                                <a:pt x="4817" y="12388"/>
                              </a:cubicBezTo>
                              <a:close/>
                              <a:moveTo>
                                <a:pt x="4490" y="12252"/>
                              </a:moveTo>
                              <a:cubicBezTo>
                                <a:pt x="4498" y="12224"/>
                                <a:pt x="4512" y="12168"/>
                                <a:pt x="4536" y="12105"/>
                              </a:cubicBezTo>
                              <a:cubicBezTo>
                                <a:pt x="4624" y="12115"/>
                                <a:pt x="4692" y="12091"/>
                                <a:pt x="4727" y="12028"/>
                              </a:cubicBezTo>
                              <a:cubicBezTo>
                                <a:pt x="4733" y="12017"/>
                                <a:pt x="4738" y="12007"/>
                                <a:pt x="4741" y="11993"/>
                              </a:cubicBezTo>
                              <a:cubicBezTo>
                                <a:pt x="4749" y="12063"/>
                                <a:pt x="4763" y="12133"/>
                                <a:pt x="4779" y="12210"/>
                              </a:cubicBezTo>
                              <a:cubicBezTo>
                                <a:pt x="4678" y="12234"/>
                                <a:pt x="4580" y="12248"/>
                                <a:pt x="4490" y="12252"/>
                              </a:cubicBezTo>
                              <a:close/>
                              <a:moveTo>
                                <a:pt x="4782" y="11362"/>
                              </a:moveTo>
                              <a:cubicBezTo>
                                <a:pt x="4752" y="11467"/>
                                <a:pt x="4730" y="11597"/>
                                <a:pt x="4727" y="11748"/>
                              </a:cubicBezTo>
                              <a:cubicBezTo>
                                <a:pt x="4725" y="11751"/>
                                <a:pt x="4722" y="11751"/>
                                <a:pt x="4719" y="11755"/>
                              </a:cubicBezTo>
                              <a:cubicBezTo>
                                <a:pt x="4684" y="11649"/>
                                <a:pt x="4616" y="11534"/>
                                <a:pt x="4526" y="11425"/>
                              </a:cubicBezTo>
                              <a:cubicBezTo>
                                <a:pt x="4526" y="11422"/>
                                <a:pt x="4523" y="11422"/>
                                <a:pt x="4523" y="11418"/>
                              </a:cubicBezTo>
                              <a:cubicBezTo>
                                <a:pt x="4547" y="11411"/>
                                <a:pt x="4572" y="11404"/>
                                <a:pt x="4594" y="11397"/>
                              </a:cubicBezTo>
                              <a:cubicBezTo>
                                <a:pt x="4662" y="11394"/>
                                <a:pt x="4727" y="11383"/>
                                <a:pt x="4782" y="11362"/>
                              </a:cubicBezTo>
                              <a:close/>
                              <a:moveTo>
                                <a:pt x="4812" y="9664"/>
                              </a:moveTo>
                              <a:cubicBezTo>
                                <a:pt x="4820" y="9660"/>
                                <a:pt x="4853" y="9639"/>
                                <a:pt x="4905" y="9607"/>
                              </a:cubicBezTo>
                              <a:cubicBezTo>
                                <a:pt x="4926" y="9618"/>
                                <a:pt x="4945" y="9628"/>
                                <a:pt x="4967" y="9635"/>
                              </a:cubicBezTo>
                              <a:cubicBezTo>
                                <a:pt x="4776" y="9860"/>
                                <a:pt x="4686" y="10087"/>
                                <a:pt x="4646" y="10283"/>
                              </a:cubicBezTo>
                              <a:cubicBezTo>
                                <a:pt x="4583" y="10287"/>
                                <a:pt x="4517" y="10301"/>
                                <a:pt x="4446" y="10329"/>
                              </a:cubicBezTo>
                              <a:cubicBezTo>
                                <a:pt x="4561" y="10140"/>
                                <a:pt x="4689" y="9916"/>
                                <a:pt x="4812" y="9664"/>
                              </a:cubicBezTo>
                              <a:close/>
                              <a:moveTo>
                                <a:pt x="4384" y="12059"/>
                              </a:moveTo>
                              <a:cubicBezTo>
                                <a:pt x="4422" y="12077"/>
                                <a:pt x="4460" y="12091"/>
                                <a:pt x="4496" y="12098"/>
                              </a:cubicBezTo>
                              <a:cubicBezTo>
                                <a:pt x="4468" y="12168"/>
                                <a:pt x="4455" y="12227"/>
                                <a:pt x="4449" y="12252"/>
                              </a:cubicBezTo>
                              <a:cubicBezTo>
                                <a:pt x="4425" y="12252"/>
                                <a:pt x="4403" y="12252"/>
                                <a:pt x="4381" y="12252"/>
                              </a:cubicBezTo>
                              <a:cubicBezTo>
                                <a:pt x="4389" y="12196"/>
                                <a:pt x="4389" y="12129"/>
                                <a:pt x="4384" y="12059"/>
                              </a:cubicBezTo>
                              <a:close/>
                              <a:moveTo>
                                <a:pt x="3899" y="12147"/>
                              </a:moveTo>
                              <a:cubicBezTo>
                                <a:pt x="3899" y="12147"/>
                                <a:pt x="3901" y="12150"/>
                                <a:pt x="3901" y="12150"/>
                              </a:cubicBezTo>
                              <a:cubicBezTo>
                                <a:pt x="3899" y="12150"/>
                                <a:pt x="3896" y="12147"/>
                                <a:pt x="3896" y="12147"/>
                              </a:cubicBezTo>
                              <a:cubicBezTo>
                                <a:pt x="3893" y="12140"/>
                                <a:pt x="3888" y="12133"/>
                                <a:pt x="3885" y="12126"/>
                              </a:cubicBezTo>
                              <a:cubicBezTo>
                                <a:pt x="3888" y="12136"/>
                                <a:pt x="3893" y="12140"/>
                                <a:pt x="3899" y="12147"/>
                              </a:cubicBezTo>
                              <a:close/>
                              <a:moveTo>
                                <a:pt x="2241" y="15495"/>
                              </a:moveTo>
                              <a:cubicBezTo>
                                <a:pt x="2252" y="15481"/>
                                <a:pt x="2260" y="15467"/>
                                <a:pt x="2271" y="15453"/>
                              </a:cubicBezTo>
                              <a:cubicBezTo>
                                <a:pt x="2257" y="15495"/>
                                <a:pt x="2244" y="15537"/>
                                <a:pt x="2230" y="15579"/>
                              </a:cubicBezTo>
                              <a:cubicBezTo>
                                <a:pt x="2236" y="15551"/>
                                <a:pt x="2238" y="15523"/>
                                <a:pt x="2241" y="15495"/>
                              </a:cubicBezTo>
                              <a:close/>
                              <a:moveTo>
                                <a:pt x="1993" y="16451"/>
                              </a:moveTo>
                              <a:cubicBezTo>
                                <a:pt x="1998" y="16171"/>
                                <a:pt x="1919" y="15979"/>
                                <a:pt x="1851" y="15870"/>
                              </a:cubicBezTo>
                              <a:cubicBezTo>
                                <a:pt x="1873" y="15856"/>
                                <a:pt x="1993" y="15779"/>
                                <a:pt x="2124" y="15639"/>
                              </a:cubicBezTo>
                              <a:cubicBezTo>
                                <a:pt x="2151" y="15677"/>
                                <a:pt x="2173" y="15702"/>
                                <a:pt x="2186" y="15716"/>
                              </a:cubicBezTo>
                              <a:cubicBezTo>
                                <a:pt x="2113" y="15954"/>
                                <a:pt x="2050" y="16199"/>
                                <a:pt x="1993" y="16451"/>
                              </a:cubicBezTo>
                              <a:close/>
                              <a:moveTo>
                                <a:pt x="2195" y="15944"/>
                              </a:moveTo>
                              <a:cubicBezTo>
                                <a:pt x="2219" y="15856"/>
                                <a:pt x="2246" y="15768"/>
                                <a:pt x="2274" y="15684"/>
                              </a:cubicBezTo>
                              <a:cubicBezTo>
                                <a:pt x="2271" y="15744"/>
                                <a:pt x="2274" y="15782"/>
                                <a:pt x="2274" y="15782"/>
                              </a:cubicBezTo>
                              <a:cubicBezTo>
                                <a:pt x="2274" y="15782"/>
                                <a:pt x="2402" y="15618"/>
                                <a:pt x="2481" y="15369"/>
                              </a:cubicBezTo>
                              <a:cubicBezTo>
                                <a:pt x="2481" y="15415"/>
                                <a:pt x="2481" y="15464"/>
                                <a:pt x="2484" y="15513"/>
                              </a:cubicBezTo>
                              <a:cubicBezTo>
                                <a:pt x="2486" y="15572"/>
                                <a:pt x="2495" y="15632"/>
                                <a:pt x="2503" y="15688"/>
                              </a:cubicBezTo>
                              <a:cubicBezTo>
                                <a:pt x="2355" y="15726"/>
                                <a:pt x="2257" y="15831"/>
                                <a:pt x="2195" y="15944"/>
                              </a:cubicBezTo>
                              <a:close/>
                              <a:moveTo>
                                <a:pt x="3424" y="14627"/>
                              </a:moveTo>
                              <a:cubicBezTo>
                                <a:pt x="3329" y="14606"/>
                                <a:pt x="3212" y="14592"/>
                                <a:pt x="3083" y="14606"/>
                              </a:cubicBezTo>
                              <a:cubicBezTo>
                                <a:pt x="3078" y="14606"/>
                                <a:pt x="3075" y="14606"/>
                                <a:pt x="3072" y="14606"/>
                              </a:cubicBezTo>
                              <a:cubicBezTo>
                                <a:pt x="3209" y="14493"/>
                                <a:pt x="3291" y="14374"/>
                                <a:pt x="3291" y="14374"/>
                              </a:cubicBezTo>
                              <a:cubicBezTo>
                                <a:pt x="3291" y="14374"/>
                                <a:pt x="3111" y="14374"/>
                                <a:pt x="2917" y="14476"/>
                              </a:cubicBezTo>
                              <a:cubicBezTo>
                                <a:pt x="2942" y="14444"/>
                                <a:pt x="2969" y="14409"/>
                                <a:pt x="2993" y="14371"/>
                              </a:cubicBezTo>
                              <a:cubicBezTo>
                                <a:pt x="3124" y="14171"/>
                                <a:pt x="3201" y="13958"/>
                                <a:pt x="3239" y="13839"/>
                              </a:cubicBezTo>
                              <a:cubicBezTo>
                                <a:pt x="3250" y="13863"/>
                                <a:pt x="3263" y="13898"/>
                                <a:pt x="3280" y="13940"/>
                              </a:cubicBezTo>
                              <a:cubicBezTo>
                                <a:pt x="3326" y="14059"/>
                                <a:pt x="3511" y="14521"/>
                                <a:pt x="3828" y="14458"/>
                              </a:cubicBezTo>
                              <a:cubicBezTo>
                                <a:pt x="3860" y="14483"/>
                                <a:pt x="3890" y="14507"/>
                                <a:pt x="3923" y="14536"/>
                              </a:cubicBezTo>
                              <a:cubicBezTo>
                                <a:pt x="3830" y="14504"/>
                                <a:pt x="3642" y="14476"/>
                                <a:pt x="3424" y="14627"/>
                              </a:cubicBezTo>
                              <a:close/>
                              <a:moveTo>
                                <a:pt x="3830" y="14413"/>
                              </a:moveTo>
                              <a:cubicBezTo>
                                <a:pt x="3800" y="14294"/>
                                <a:pt x="3686" y="13958"/>
                                <a:pt x="3307" y="13814"/>
                              </a:cubicBezTo>
                              <a:cubicBezTo>
                                <a:pt x="3282" y="13803"/>
                                <a:pt x="3263" y="13796"/>
                                <a:pt x="3250" y="13789"/>
                              </a:cubicBezTo>
                              <a:cubicBezTo>
                                <a:pt x="3258" y="13758"/>
                                <a:pt x="3263" y="13740"/>
                                <a:pt x="3263" y="13740"/>
                              </a:cubicBezTo>
                              <a:cubicBezTo>
                                <a:pt x="3263" y="13740"/>
                                <a:pt x="3244" y="13751"/>
                                <a:pt x="3214" y="13772"/>
                              </a:cubicBezTo>
                              <a:cubicBezTo>
                                <a:pt x="3203" y="13768"/>
                                <a:pt x="3203" y="13768"/>
                                <a:pt x="3203" y="13768"/>
                              </a:cubicBezTo>
                              <a:cubicBezTo>
                                <a:pt x="3203" y="13768"/>
                                <a:pt x="3206" y="13772"/>
                                <a:pt x="3209" y="13775"/>
                              </a:cubicBezTo>
                              <a:cubicBezTo>
                                <a:pt x="3124" y="13835"/>
                                <a:pt x="2961" y="13972"/>
                                <a:pt x="2822" y="14182"/>
                              </a:cubicBezTo>
                              <a:cubicBezTo>
                                <a:pt x="2819" y="14185"/>
                                <a:pt x="2816" y="14189"/>
                                <a:pt x="2813" y="14196"/>
                              </a:cubicBezTo>
                              <a:cubicBezTo>
                                <a:pt x="2849" y="13993"/>
                                <a:pt x="2841" y="13832"/>
                                <a:pt x="2841" y="13832"/>
                              </a:cubicBezTo>
                              <a:cubicBezTo>
                                <a:pt x="2841" y="13832"/>
                                <a:pt x="2713" y="13996"/>
                                <a:pt x="2631" y="14245"/>
                              </a:cubicBezTo>
                              <a:cubicBezTo>
                                <a:pt x="2631" y="14199"/>
                                <a:pt x="2631" y="14150"/>
                                <a:pt x="2628" y="14101"/>
                              </a:cubicBezTo>
                              <a:cubicBezTo>
                                <a:pt x="2614" y="13891"/>
                                <a:pt x="2571" y="13705"/>
                                <a:pt x="2533" y="13579"/>
                              </a:cubicBezTo>
                              <a:cubicBezTo>
                                <a:pt x="2538" y="13583"/>
                                <a:pt x="2541" y="13583"/>
                                <a:pt x="2541" y="13583"/>
                              </a:cubicBezTo>
                              <a:cubicBezTo>
                                <a:pt x="2541" y="13583"/>
                                <a:pt x="2541" y="13583"/>
                                <a:pt x="2516" y="13530"/>
                              </a:cubicBezTo>
                              <a:cubicBezTo>
                                <a:pt x="2492" y="13453"/>
                                <a:pt x="2470" y="13408"/>
                                <a:pt x="2470" y="13408"/>
                              </a:cubicBezTo>
                              <a:cubicBezTo>
                                <a:pt x="2470" y="13408"/>
                                <a:pt x="2467" y="13415"/>
                                <a:pt x="2467" y="13422"/>
                              </a:cubicBezTo>
                              <a:cubicBezTo>
                                <a:pt x="2208" y="12823"/>
                                <a:pt x="1824" y="12749"/>
                                <a:pt x="1715" y="12742"/>
                              </a:cubicBezTo>
                              <a:cubicBezTo>
                                <a:pt x="1652" y="12669"/>
                                <a:pt x="1606" y="12581"/>
                                <a:pt x="1595" y="12564"/>
                              </a:cubicBezTo>
                              <a:cubicBezTo>
                                <a:pt x="1598" y="12473"/>
                                <a:pt x="1598" y="12374"/>
                                <a:pt x="1595" y="12273"/>
                              </a:cubicBezTo>
                              <a:cubicBezTo>
                                <a:pt x="1598" y="12269"/>
                                <a:pt x="1595" y="12262"/>
                                <a:pt x="1595" y="12259"/>
                              </a:cubicBezTo>
                              <a:cubicBezTo>
                                <a:pt x="1592" y="12171"/>
                                <a:pt x="1589" y="12077"/>
                                <a:pt x="1581" y="11982"/>
                              </a:cubicBezTo>
                              <a:cubicBezTo>
                                <a:pt x="1614" y="12024"/>
                                <a:pt x="1671" y="12084"/>
                                <a:pt x="1734" y="12122"/>
                              </a:cubicBezTo>
                              <a:cubicBezTo>
                                <a:pt x="1908" y="12602"/>
                                <a:pt x="2424" y="12536"/>
                                <a:pt x="2557" y="12515"/>
                              </a:cubicBezTo>
                              <a:cubicBezTo>
                                <a:pt x="2694" y="12494"/>
                                <a:pt x="2754" y="12497"/>
                                <a:pt x="2754" y="12497"/>
                              </a:cubicBezTo>
                              <a:cubicBezTo>
                                <a:pt x="2754" y="12497"/>
                                <a:pt x="2754" y="12497"/>
                                <a:pt x="2642" y="12381"/>
                              </a:cubicBezTo>
                              <a:cubicBezTo>
                                <a:pt x="2230" y="11930"/>
                                <a:pt x="1846" y="12042"/>
                                <a:pt x="1748" y="12084"/>
                              </a:cubicBezTo>
                              <a:cubicBezTo>
                                <a:pt x="1663" y="12035"/>
                                <a:pt x="1589" y="11933"/>
                                <a:pt x="1576" y="11916"/>
                              </a:cubicBezTo>
                              <a:cubicBezTo>
                                <a:pt x="1559" y="11709"/>
                                <a:pt x="1529" y="11495"/>
                                <a:pt x="1483" y="11292"/>
                              </a:cubicBezTo>
                              <a:cubicBezTo>
                                <a:pt x="1519" y="11317"/>
                                <a:pt x="1573" y="11352"/>
                                <a:pt x="1628" y="11373"/>
                              </a:cubicBezTo>
                              <a:cubicBezTo>
                                <a:pt x="1851" y="11832"/>
                                <a:pt x="2364" y="11663"/>
                                <a:pt x="2495" y="11618"/>
                              </a:cubicBezTo>
                              <a:cubicBezTo>
                                <a:pt x="2519" y="11611"/>
                                <a:pt x="2541" y="11604"/>
                                <a:pt x="2560" y="11597"/>
                              </a:cubicBezTo>
                              <a:cubicBezTo>
                                <a:pt x="2617" y="11730"/>
                                <a:pt x="2813" y="11755"/>
                                <a:pt x="3042" y="11670"/>
                              </a:cubicBezTo>
                              <a:cubicBezTo>
                                <a:pt x="3051" y="11670"/>
                                <a:pt x="3062" y="11670"/>
                                <a:pt x="3070" y="11667"/>
                              </a:cubicBezTo>
                              <a:cubicBezTo>
                                <a:pt x="3062" y="11698"/>
                                <a:pt x="3056" y="11726"/>
                                <a:pt x="3051" y="11755"/>
                              </a:cubicBezTo>
                              <a:cubicBezTo>
                                <a:pt x="2944" y="12014"/>
                                <a:pt x="2925" y="12252"/>
                                <a:pt x="3018" y="12343"/>
                              </a:cubicBezTo>
                              <a:cubicBezTo>
                                <a:pt x="3092" y="12416"/>
                                <a:pt x="3220" y="12374"/>
                                <a:pt x="3353" y="12248"/>
                              </a:cubicBezTo>
                              <a:cubicBezTo>
                                <a:pt x="3386" y="12455"/>
                                <a:pt x="3457" y="12599"/>
                                <a:pt x="3550" y="12613"/>
                              </a:cubicBezTo>
                              <a:cubicBezTo>
                                <a:pt x="3667" y="12627"/>
                                <a:pt x="3784" y="12427"/>
                                <a:pt x="3841" y="12136"/>
                              </a:cubicBezTo>
                              <a:cubicBezTo>
                                <a:pt x="3885" y="12220"/>
                                <a:pt x="3931" y="12301"/>
                                <a:pt x="3980" y="12385"/>
                              </a:cubicBezTo>
                              <a:cubicBezTo>
                                <a:pt x="3999" y="12532"/>
                                <a:pt x="4024" y="12781"/>
                                <a:pt x="4029" y="13026"/>
                              </a:cubicBezTo>
                              <a:cubicBezTo>
                                <a:pt x="3991" y="13022"/>
                                <a:pt x="3901" y="13019"/>
                                <a:pt x="3814" y="13040"/>
                              </a:cubicBezTo>
                              <a:cubicBezTo>
                                <a:pt x="3727" y="13061"/>
                                <a:pt x="3637" y="13106"/>
                                <a:pt x="3593" y="13198"/>
                              </a:cubicBezTo>
                              <a:cubicBezTo>
                                <a:pt x="3574" y="13191"/>
                                <a:pt x="3555" y="13191"/>
                                <a:pt x="3536" y="13194"/>
                              </a:cubicBezTo>
                              <a:cubicBezTo>
                                <a:pt x="3465" y="13212"/>
                                <a:pt x="3421" y="13296"/>
                                <a:pt x="3432" y="13387"/>
                              </a:cubicBezTo>
                              <a:cubicBezTo>
                                <a:pt x="3446" y="13478"/>
                                <a:pt x="3511" y="13534"/>
                                <a:pt x="3582" y="13520"/>
                              </a:cubicBezTo>
                              <a:cubicBezTo>
                                <a:pt x="3653" y="13502"/>
                                <a:pt x="3697" y="13418"/>
                                <a:pt x="3686" y="13327"/>
                              </a:cubicBezTo>
                              <a:cubicBezTo>
                                <a:pt x="3678" y="13282"/>
                                <a:pt x="3656" y="13243"/>
                                <a:pt x="3629" y="13219"/>
                              </a:cubicBezTo>
                              <a:cubicBezTo>
                                <a:pt x="3710" y="13061"/>
                                <a:pt x="3964" y="13068"/>
                                <a:pt x="4032" y="13075"/>
                              </a:cubicBezTo>
                              <a:cubicBezTo>
                                <a:pt x="4032" y="13264"/>
                                <a:pt x="4021" y="13443"/>
                                <a:pt x="3983" y="13558"/>
                              </a:cubicBezTo>
                              <a:cubicBezTo>
                                <a:pt x="3961" y="13548"/>
                                <a:pt x="3939" y="13544"/>
                                <a:pt x="3918" y="13551"/>
                              </a:cubicBezTo>
                              <a:cubicBezTo>
                                <a:pt x="3847" y="13569"/>
                                <a:pt x="3803" y="13653"/>
                                <a:pt x="3814" y="13744"/>
                              </a:cubicBezTo>
                              <a:cubicBezTo>
                                <a:pt x="3825" y="13828"/>
                                <a:pt x="3885" y="13881"/>
                                <a:pt x="3948" y="13877"/>
                              </a:cubicBezTo>
                              <a:cubicBezTo>
                                <a:pt x="3950" y="13909"/>
                                <a:pt x="3953" y="13965"/>
                                <a:pt x="3953" y="14045"/>
                              </a:cubicBezTo>
                              <a:cubicBezTo>
                                <a:pt x="3953" y="14136"/>
                                <a:pt x="3959" y="14392"/>
                                <a:pt x="4048" y="14599"/>
                              </a:cubicBezTo>
                              <a:cubicBezTo>
                                <a:pt x="3980" y="14532"/>
                                <a:pt x="3907" y="14472"/>
                                <a:pt x="3830" y="14413"/>
                              </a:cubicBezTo>
                              <a:close/>
                              <a:moveTo>
                                <a:pt x="5090" y="16161"/>
                              </a:moveTo>
                              <a:cubicBezTo>
                                <a:pt x="5123" y="16112"/>
                                <a:pt x="5349" y="15730"/>
                                <a:pt x="5169" y="15120"/>
                              </a:cubicBezTo>
                              <a:cubicBezTo>
                                <a:pt x="5128" y="14970"/>
                                <a:pt x="5128" y="14970"/>
                                <a:pt x="5128" y="14970"/>
                              </a:cubicBezTo>
                              <a:cubicBezTo>
                                <a:pt x="5128" y="14970"/>
                                <a:pt x="5112" y="15033"/>
                                <a:pt x="5060" y="15169"/>
                              </a:cubicBezTo>
                              <a:cubicBezTo>
                                <a:pt x="5022" y="15268"/>
                                <a:pt x="4913" y="15565"/>
                                <a:pt x="4951" y="15842"/>
                              </a:cubicBezTo>
                              <a:cubicBezTo>
                                <a:pt x="4907" y="15751"/>
                                <a:pt x="4858" y="15660"/>
                                <a:pt x="4806" y="15565"/>
                              </a:cubicBezTo>
                              <a:cubicBezTo>
                                <a:pt x="4825" y="15509"/>
                                <a:pt x="4962" y="15096"/>
                                <a:pt x="4684" y="14599"/>
                              </a:cubicBezTo>
                              <a:cubicBezTo>
                                <a:pt x="4618" y="14476"/>
                                <a:pt x="4618" y="14476"/>
                                <a:pt x="4618" y="14476"/>
                              </a:cubicBezTo>
                              <a:cubicBezTo>
                                <a:pt x="4618" y="14476"/>
                                <a:pt x="4616" y="14539"/>
                                <a:pt x="4594" y="14679"/>
                              </a:cubicBezTo>
                              <a:cubicBezTo>
                                <a:pt x="4580" y="14763"/>
                                <a:pt x="4545" y="15005"/>
                                <a:pt x="4591" y="15226"/>
                              </a:cubicBezTo>
                              <a:cubicBezTo>
                                <a:pt x="4504" y="15099"/>
                                <a:pt x="4408" y="14973"/>
                                <a:pt x="4302" y="14854"/>
                              </a:cubicBezTo>
                              <a:cubicBezTo>
                                <a:pt x="4310" y="14819"/>
                                <a:pt x="4387" y="14360"/>
                                <a:pt x="4027" y="13944"/>
                              </a:cubicBezTo>
                              <a:cubicBezTo>
                                <a:pt x="3999" y="13909"/>
                                <a:pt x="3980" y="13888"/>
                                <a:pt x="3969" y="13874"/>
                              </a:cubicBezTo>
                              <a:cubicBezTo>
                                <a:pt x="4035" y="13853"/>
                                <a:pt x="4078" y="13772"/>
                                <a:pt x="4065" y="13684"/>
                              </a:cubicBezTo>
                              <a:cubicBezTo>
                                <a:pt x="4059" y="13642"/>
                                <a:pt x="4040" y="13604"/>
                                <a:pt x="4013" y="13579"/>
                              </a:cubicBezTo>
                              <a:cubicBezTo>
                                <a:pt x="4065" y="13422"/>
                                <a:pt x="4073" y="13180"/>
                                <a:pt x="4065" y="12952"/>
                              </a:cubicBezTo>
                              <a:cubicBezTo>
                                <a:pt x="4141" y="13082"/>
                                <a:pt x="4307" y="13397"/>
                                <a:pt x="4305" y="13586"/>
                              </a:cubicBezTo>
                              <a:cubicBezTo>
                                <a:pt x="4299" y="13586"/>
                                <a:pt x="4291" y="13586"/>
                                <a:pt x="4286" y="13590"/>
                              </a:cubicBezTo>
                              <a:cubicBezTo>
                                <a:pt x="4215" y="13607"/>
                                <a:pt x="4171" y="13691"/>
                                <a:pt x="4182" y="13782"/>
                              </a:cubicBezTo>
                              <a:cubicBezTo>
                                <a:pt x="4196" y="13874"/>
                                <a:pt x="4261" y="13930"/>
                                <a:pt x="4332" y="13916"/>
                              </a:cubicBezTo>
                              <a:cubicBezTo>
                                <a:pt x="4403" y="13898"/>
                                <a:pt x="4446" y="13814"/>
                                <a:pt x="4436" y="13723"/>
                              </a:cubicBezTo>
                              <a:cubicBezTo>
                                <a:pt x="4427" y="13660"/>
                                <a:pt x="4389" y="13611"/>
                                <a:pt x="4343" y="13593"/>
                              </a:cubicBezTo>
                              <a:cubicBezTo>
                                <a:pt x="4348" y="13345"/>
                                <a:pt x="4098" y="12928"/>
                                <a:pt x="4062" y="12868"/>
                              </a:cubicBezTo>
                              <a:cubicBezTo>
                                <a:pt x="4054" y="12697"/>
                                <a:pt x="4038" y="12546"/>
                                <a:pt x="4027" y="12455"/>
                              </a:cubicBezTo>
                              <a:cubicBezTo>
                                <a:pt x="4114" y="12585"/>
                                <a:pt x="4212" y="12707"/>
                                <a:pt x="4321" y="12816"/>
                              </a:cubicBezTo>
                              <a:cubicBezTo>
                                <a:pt x="4318" y="12896"/>
                                <a:pt x="4316" y="13331"/>
                                <a:pt x="4523" y="13513"/>
                              </a:cubicBezTo>
                              <a:cubicBezTo>
                                <a:pt x="4520" y="13516"/>
                                <a:pt x="4520" y="13516"/>
                                <a:pt x="4517" y="13520"/>
                              </a:cubicBezTo>
                              <a:cubicBezTo>
                                <a:pt x="4479" y="13597"/>
                                <a:pt x="4496" y="13698"/>
                                <a:pt x="4556" y="13747"/>
                              </a:cubicBezTo>
                              <a:cubicBezTo>
                                <a:pt x="4616" y="13796"/>
                                <a:pt x="4695" y="13775"/>
                                <a:pt x="4733" y="13698"/>
                              </a:cubicBezTo>
                              <a:cubicBezTo>
                                <a:pt x="4771" y="13621"/>
                                <a:pt x="4755" y="13520"/>
                                <a:pt x="4695" y="13471"/>
                              </a:cubicBezTo>
                              <a:cubicBezTo>
                                <a:pt x="4648" y="13432"/>
                                <a:pt x="4591" y="13439"/>
                                <a:pt x="4547" y="13478"/>
                              </a:cubicBezTo>
                              <a:cubicBezTo>
                                <a:pt x="4373" y="13331"/>
                                <a:pt x="4357" y="12973"/>
                                <a:pt x="4357" y="12851"/>
                              </a:cubicBezTo>
                              <a:cubicBezTo>
                                <a:pt x="4449" y="12938"/>
                                <a:pt x="4553" y="13012"/>
                                <a:pt x="4665" y="13071"/>
                              </a:cubicBezTo>
                              <a:cubicBezTo>
                                <a:pt x="4662" y="13082"/>
                                <a:pt x="4659" y="13096"/>
                                <a:pt x="4656" y="13110"/>
                              </a:cubicBezTo>
                              <a:cubicBezTo>
                                <a:pt x="4651" y="13201"/>
                                <a:pt x="4700" y="13282"/>
                                <a:pt x="4771" y="13289"/>
                              </a:cubicBezTo>
                              <a:cubicBezTo>
                                <a:pt x="4842" y="13296"/>
                                <a:pt x="4905" y="13233"/>
                                <a:pt x="4910" y="13142"/>
                              </a:cubicBezTo>
                              <a:cubicBezTo>
                                <a:pt x="4915" y="13050"/>
                                <a:pt x="4866" y="12970"/>
                                <a:pt x="4795" y="12963"/>
                              </a:cubicBezTo>
                              <a:cubicBezTo>
                                <a:pt x="4749" y="12956"/>
                                <a:pt x="4705" y="12984"/>
                                <a:pt x="4681" y="13029"/>
                              </a:cubicBezTo>
                              <a:cubicBezTo>
                                <a:pt x="4556" y="12963"/>
                                <a:pt x="4441" y="12875"/>
                                <a:pt x="4337" y="12774"/>
                              </a:cubicBezTo>
                              <a:cubicBezTo>
                                <a:pt x="4370" y="12735"/>
                                <a:pt x="4476" y="12655"/>
                                <a:pt x="4719" y="12774"/>
                              </a:cubicBezTo>
                              <a:cubicBezTo>
                                <a:pt x="4711" y="12854"/>
                                <a:pt x="4752" y="12935"/>
                                <a:pt x="4815" y="12952"/>
                              </a:cubicBezTo>
                              <a:cubicBezTo>
                                <a:pt x="4883" y="12973"/>
                                <a:pt x="4954" y="12921"/>
                                <a:pt x="4970" y="12833"/>
                              </a:cubicBezTo>
                              <a:cubicBezTo>
                                <a:pt x="4986" y="12746"/>
                                <a:pt x="4945" y="12655"/>
                                <a:pt x="4877" y="12634"/>
                              </a:cubicBezTo>
                              <a:cubicBezTo>
                                <a:pt x="4815" y="12613"/>
                                <a:pt x="4755" y="12655"/>
                                <a:pt x="4730" y="12728"/>
                              </a:cubicBezTo>
                              <a:cubicBezTo>
                                <a:pt x="4591" y="12662"/>
                                <a:pt x="4496" y="12655"/>
                                <a:pt x="4427" y="12669"/>
                              </a:cubicBezTo>
                              <a:cubicBezTo>
                                <a:pt x="4365" y="12683"/>
                                <a:pt x="4327" y="12718"/>
                                <a:pt x="4310" y="12742"/>
                              </a:cubicBezTo>
                              <a:cubicBezTo>
                                <a:pt x="4160" y="12588"/>
                                <a:pt x="4032" y="12402"/>
                                <a:pt x="3926" y="12206"/>
                              </a:cubicBezTo>
                              <a:cubicBezTo>
                                <a:pt x="3929" y="12206"/>
                                <a:pt x="3929" y="12206"/>
                                <a:pt x="3931" y="12206"/>
                              </a:cubicBezTo>
                              <a:cubicBezTo>
                                <a:pt x="4046" y="12413"/>
                                <a:pt x="4177" y="12525"/>
                                <a:pt x="4275" y="12473"/>
                              </a:cubicBezTo>
                              <a:cubicBezTo>
                                <a:pt x="4324" y="12448"/>
                                <a:pt x="4357" y="12381"/>
                                <a:pt x="4373" y="12290"/>
                              </a:cubicBezTo>
                              <a:cubicBezTo>
                                <a:pt x="4389" y="12290"/>
                                <a:pt x="4403" y="12290"/>
                                <a:pt x="4419" y="12290"/>
                              </a:cubicBezTo>
                              <a:cubicBezTo>
                                <a:pt x="4455" y="12343"/>
                                <a:pt x="4676" y="12630"/>
                                <a:pt x="5022" y="12560"/>
                              </a:cubicBezTo>
                              <a:cubicBezTo>
                                <a:pt x="5038" y="12644"/>
                                <a:pt x="5106" y="12697"/>
                                <a:pt x="5172" y="12679"/>
                              </a:cubicBezTo>
                              <a:cubicBezTo>
                                <a:pt x="5229" y="12662"/>
                                <a:pt x="5270" y="12599"/>
                                <a:pt x="5273" y="12525"/>
                              </a:cubicBezTo>
                              <a:cubicBezTo>
                                <a:pt x="5286" y="12501"/>
                                <a:pt x="5303" y="12473"/>
                                <a:pt x="5322" y="12441"/>
                              </a:cubicBezTo>
                              <a:cubicBezTo>
                                <a:pt x="5403" y="12304"/>
                                <a:pt x="5714" y="11783"/>
                                <a:pt x="5496" y="11345"/>
                              </a:cubicBezTo>
                              <a:cubicBezTo>
                                <a:pt x="5499" y="11219"/>
                                <a:pt x="5477" y="11093"/>
                                <a:pt x="5461" y="11026"/>
                              </a:cubicBezTo>
                              <a:cubicBezTo>
                                <a:pt x="5575" y="11086"/>
                                <a:pt x="5695" y="11173"/>
                                <a:pt x="5826" y="11285"/>
                              </a:cubicBezTo>
                              <a:cubicBezTo>
                                <a:pt x="5831" y="11289"/>
                                <a:pt x="5840" y="11296"/>
                                <a:pt x="5845" y="11299"/>
                              </a:cubicBezTo>
                              <a:cubicBezTo>
                                <a:pt x="5853" y="11331"/>
                                <a:pt x="5878" y="11457"/>
                                <a:pt x="5875" y="11558"/>
                              </a:cubicBezTo>
                              <a:cubicBezTo>
                                <a:pt x="5791" y="11674"/>
                                <a:pt x="5562" y="12052"/>
                                <a:pt x="5676" y="12700"/>
                              </a:cubicBezTo>
                              <a:cubicBezTo>
                                <a:pt x="5703" y="12879"/>
                                <a:pt x="5703" y="12879"/>
                                <a:pt x="5703" y="12879"/>
                              </a:cubicBezTo>
                              <a:cubicBezTo>
                                <a:pt x="5703" y="12879"/>
                                <a:pt x="5728" y="12809"/>
                                <a:pt x="5807" y="12665"/>
                              </a:cubicBezTo>
                              <a:cubicBezTo>
                                <a:pt x="5883" y="12522"/>
                                <a:pt x="6178" y="11951"/>
                                <a:pt x="5908" y="11527"/>
                              </a:cubicBezTo>
                              <a:cubicBezTo>
                                <a:pt x="5908" y="11453"/>
                                <a:pt x="5894" y="11376"/>
                                <a:pt x="5886" y="11327"/>
                              </a:cubicBezTo>
                              <a:cubicBezTo>
                                <a:pt x="5943" y="11366"/>
                                <a:pt x="6003" y="11401"/>
                                <a:pt x="6066" y="11429"/>
                              </a:cubicBezTo>
                              <a:cubicBezTo>
                                <a:pt x="6069" y="11429"/>
                                <a:pt x="6069" y="11432"/>
                                <a:pt x="6071" y="11432"/>
                              </a:cubicBezTo>
                              <a:cubicBezTo>
                                <a:pt x="6150" y="11467"/>
                                <a:pt x="6232" y="11495"/>
                                <a:pt x="6317" y="11516"/>
                              </a:cubicBezTo>
                              <a:cubicBezTo>
                                <a:pt x="6347" y="11562"/>
                                <a:pt x="6401" y="11660"/>
                                <a:pt x="6426" y="11744"/>
                              </a:cubicBezTo>
                              <a:cubicBezTo>
                                <a:pt x="6390" y="11895"/>
                                <a:pt x="6317" y="12364"/>
                                <a:pt x="6647" y="12879"/>
                              </a:cubicBezTo>
                              <a:cubicBezTo>
                                <a:pt x="6734" y="13022"/>
                                <a:pt x="6734" y="13022"/>
                                <a:pt x="6734" y="13022"/>
                              </a:cubicBezTo>
                              <a:cubicBezTo>
                                <a:pt x="6734" y="13022"/>
                                <a:pt x="6734" y="12945"/>
                                <a:pt x="6750" y="12770"/>
                              </a:cubicBezTo>
                              <a:cubicBezTo>
                                <a:pt x="6769" y="12599"/>
                                <a:pt x="6832" y="11923"/>
                                <a:pt x="6448" y="11698"/>
                              </a:cubicBezTo>
                              <a:cubicBezTo>
                                <a:pt x="6423" y="11632"/>
                                <a:pt x="6390" y="11565"/>
                                <a:pt x="6366" y="11523"/>
                              </a:cubicBezTo>
                              <a:cubicBezTo>
                                <a:pt x="6529" y="11558"/>
                                <a:pt x="6696" y="11565"/>
                                <a:pt x="6859" y="11558"/>
                              </a:cubicBezTo>
                              <a:cubicBezTo>
                                <a:pt x="6876" y="11572"/>
                                <a:pt x="6963" y="11653"/>
                                <a:pt x="7012" y="11755"/>
                              </a:cubicBezTo>
                              <a:cubicBezTo>
                                <a:pt x="6996" y="11881"/>
                                <a:pt x="6960" y="12350"/>
                                <a:pt x="7317" y="12802"/>
                              </a:cubicBezTo>
                              <a:cubicBezTo>
                                <a:pt x="7304" y="12819"/>
                                <a:pt x="7287" y="12847"/>
                                <a:pt x="7271" y="12868"/>
                              </a:cubicBezTo>
                              <a:cubicBezTo>
                                <a:pt x="7255" y="12858"/>
                                <a:pt x="7235" y="12851"/>
                                <a:pt x="7216" y="12847"/>
                              </a:cubicBezTo>
                              <a:cubicBezTo>
                                <a:pt x="7145" y="12830"/>
                                <a:pt x="7094" y="12910"/>
                                <a:pt x="7056" y="13019"/>
                              </a:cubicBezTo>
                              <a:cubicBezTo>
                                <a:pt x="7004" y="13134"/>
                                <a:pt x="6971" y="13296"/>
                                <a:pt x="6955" y="13401"/>
                              </a:cubicBezTo>
                              <a:cubicBezTo>
                                <a:pt x="6955" y="13401"/>
                                <a:pt x="6955" y="13401"/>
                                <a:pt x="6955" y="13401"/>
                              </a:cubicBezTo>
                              <a:cubicBezTo>
                                <a:pt x="6946" y="13415"/>
                                <a:pt x="6925" y="13460"/>
                                <a:pt x="6927" y="13499"/>
                              </a:cubicBezTo>
                              <a:cubicBezTo>
                                <a:pt x="6900" y="13530"/>
                                <a:pt x="6876" y="13565"/>
                                <a:pt x="6851" y="13600"/>
                              </a:cubicBezTo>
                              <a:cubicBezTo>
                                <a:pt x="6856" y="13506"/>
                                <a:pt x="6846" y="13404"/>
                                <a:pt x="6846" y="13404"/>
                              </a:cubicBezTo>
                              <a:cubicBezTo>
                                <a:pt x="6731" y="13527"/>
                                <a:pt x="6750" y="13660"/>
                                <a:pt x="6772" y="13719"/>
                              </a:cubicBezTo>
                              <a:cubicBezTo>
                                <a:pt x="6742" y="13765"/>
                                <a:pt x="6715" y="13814"/>
                                <a:pt x="6685" y="13867"/>
                              </a:cubicBezTo>
                              <a:cubicBezTo>
                                <a:pt x="6679" y="13768"/>
                                <a:pt x="6647" y="13660"/>
                                <a:pt x="6647" y="13660"/>
                              </a:cubicBezTo>
                              <a:cubicBezTo>
                                <a:pt x="6557" y="13807"/>
                                <a:pt x="6595" y="13930"/>
                                <a:pt x="6622" y="13986"/>
                              </a:cubicBezTo>
                              <a:cubicBezTo>
                                <a:pt x="6592" y="14045"/>
                                <a:pt x="6562" y="14105"/>
                                <a:pt x="6532" y="14168"/>
                              </a:cubicBezTo>
                              <a:cubicBezTo>
                                <a:pt x="6527" y="14059"/>
                                <a:pt x="6480" y="13926"/>
                                <a:pt x="6480" y="13926"/>
                              </a:cubicBezTo>
                              <a:cubicBezTo>
                                <a:pt x="6388" y="14105"/>
                                <a:pt x="6456" y="14231"/>
                                <a:pt x="6486" y="14269"/>
                              </a:cubicBezTo>
                              <a:cubicBezTo>
                                <a:pt x="6456" y="14332"/>
                                <a:pt x="6428" y="14399"/>
                                <a:pt x="6401" y="14465"/>
                              </a:cubicBezTo>
                              <a:cubicBezTo>
                                <a:pt x="6396" y="14367"/>
                                <a:pt x="6366" y="14255"/>
                                <a:pt x="6366" y="14255"/>
                              </a:cubicBezTo>
                              <a:cubicBezTo>
                                <a:pt x="6262" y="14420"/>
                                <a:pt x="6319" y="14553"/>
                                <a:pt x="6347" y="14599"/>
                              </a:cubicBezTo>
                              <a:cubicBezTo>
                                <a:pt x="6325" y="14651"/>
                                <a:pt x="6306" y="14704"/>
                                <a:pt x="6284" y="14756"/>
                              </a:cubicBezTo>
                              <a:cubicBezTo>
                                <a:pt x="6276" y="14665"/>
                                <a:pt x="6249" y="14578"/>
                                <a:pt x="6249" y="14578"/>
                              </a:cubicBezTo>
                              <a:cubicBezTo>
                                <a:pt x="6153" y="14732"/>
                                <a:pt x="6197" y="14854"/>
                                <a:pt x="6227" y="14910"/>
                              </a:cubicBezTo>
                              <a:cubicBezTo>
                                <a:pt x="6205" y="14970"/>
                                <a:pt x="6183" y="15033"/>
                                <a:pt x="6161" y="15096"/>
                              </a:cubicBezTo>
                              <a:cubicBezTo>
                                <a:pt x="6156" y="14998"/>
                                <a:pt x="6126" y="14886"/>
                                <a:pt x="6126" y="14886"/>
                              </a:cubicBezTo>
                              <a:cubicBezTo>
                                <a:pt x="6110" y="14910"/>
                                <a:pt x="6099" y="14935"/>
                                <a:pt x="6088" y="14959"/>
                              </a:cubicBezTo>
                              <a:cubicBezTo>
                                <a:pt x="6090" y="14931"/>
                                <a:pt x="6090" y="14896"/>
                                <a:pt x="6085" y="14861"/>
                              </a:cubicBezTo>
                              <a:cubicBezTo>
                                <a:pt x="6085" y="14861"/>
                                <a:pt x="6009" y="14945"/>
                                <a:pt x="5968" y="15033"/>
                              </a:cubicBezTo>
                              <a:cubicBezTo>
                                <a:pt x="5968" y="14963"/>
                                <a:pt x="5968" y="14889"/>
                                <a:pt x="5965" y="14816"/>
                              </a:cubicBezTo>
                              <a:cubicBezTo>
                                <a:pt x="5998" y="14805"/>
                                <a:pt x="6123" y="14746"/>
                                <a:pt x="6112" y="14518"/>
                              </a:cubicBezTo>
                              <a:cubicBezTo>
                                <a:pt x="6112" y="14518"/>
                                <a:pt x="5998" y="14623"/>
                                <a:pt x="5962" y="14721"/>
                              </a:cubicBezTo>
                              <a:cubicBezTo>
                                <a:pt x="5957" y="14648"/>
                                <a:pt x="5951" y="14574"/>
                                <a:pt x="5940" y="14497"/>
                              </a:cubicBezTo>
                              <a:cubicBezTo>
                                <a:pt x="5976" y="14472"/>
                                <a:pt x="6080" y="14381"/>
                                <a:pt x="6033" y="14171"/>
                              </a:cubicBezTo>
                              <a:cubicBezTo>
                                <a:pt x="6033" y="14171"/>
                                <a:pt x="5954" y="14280"/>
                                <a:pt x="5921" y="14381"/>
                              </a:cubicBezTo>
                              <a:cubicBezTo>
                                <a:pt x="5910" y="14318"/>
                                <a:pt x="5900" y="14255"/>
                                <a:pt x="5883" y="14192"/>
                              </a:cubicBezTo>
                              <a:cubicBezTo>
                                <a:pt x="5913" y="14164"/>
                                <a:pt x="6009" y="14049"/>
                                <a:pt x="5930" y="13846"/>
                              </a:cubicBezTo>
                              <a:cubicBezTo>
                                <a:pt x="5930" y="13846"/>
                                <a:pt x="5867" y="13972"/>
                                <a:pt x="5851" y="14077"/>
                              </a:cubicBezTo>
                              <a:cubicBezTo>
                                <a:pt x="5829" y="14000"/>
                                <a:pt x="5801" y="13923"/>
                                <a:pt x="5771" y="13849"/>
                              </a:cubicBezTo>
                              <a:cubicBezTo>
                                <a:pt x="5793" y="13821"/>
                                <a:pt x="5793" y="13768"/>
                                <a:pt x="5791" y="13747"/>
                              </a:cubicBezTo>
                              <a:cubicBezTo>
                                <a:pt x="5791" y="13747"/>
                                <a:pt x="5791" y="13747"/>
                                <a:pt x="5791" y="13747"/>
                              </a:cubicBezTo>
                              <a:cubicBezTo>
                                <a:pt x="5812" y="13660"/>
                                <a:pt x="5845" y="13516"/>
                                <a:pt x="5845" y="13401"/>
                              </a:cubicBezTo>
                              <a:cubicBezTo>
                                <a:pt x="5853" y="13299"/>
                                <a:pt x="5842" y="13208"/>
                                <a:pt x="5782" y="13180"/>
                              </a:cubicBezTo>
                              <a:cubicBezTo>
                                <a:pt x="5766" y="13173"/>
                                <a:pt x="5750" y="13166"/>
                                <a:pt x="5733" y="13166"/>
                              </a:cubicBezTo>
                              <a:cubicBezTo>
                                <a:pt x="5731" y="13131"/>
                                <a:pt x="5725" y="13092"/>
                                <a:pt x="5717" y="13068"/>
                              </a:cubicBezTo>
                              <a:cubicBezTo>
                                <a:pt x="5717" y="13064"/>
                                <a:pt x="5717" y="13061"/>
                                <a:pt x="5717" y="13061"/>
                              </a:cubicBezTo>
                              <a:cubicBezTo>
                                <a:pt x="5717" y="13054"/>
                                <a:pt x="5709" y="13047"/>
                                <a:pt x="5703" y="13050"/>
                              </a:cubicBezTo>
                              <a:cubicBezTo>
                                <a:pt x="5698" y="13050"/>
                                <a:pt x="5692" y="13061"/>
                                <a:pt x="5695" y="13068"/>
                              </a:cubicBezTo>
                              <a:cubicBezTo>
                                <a:pt x="5695" y="13075"/>
                                <a:pt x="5698" y="13078"/>
                                <a:pt x="5703" y="13078"/>
                              </a:cubicBezTo>
                              <a:cubicBezTo>
                                <a:pt x="5709" y="13099"/>
                                <a:pt x="5714" y="13135"/>
                                <a:pt x="5717" y="13166"/>
                              </a:cubicBezTo>
                              <a:cubicBezTo>
                                <a:pt x="5717" y="13166"/>
                                <a:pt x="5714" y="13166"/>
                                <a:pt x="5714" y="13166"/>
                              </a:cubicBezTo>
                              <a:cubicBezTo>
                                <a:pt x="5701" y="13120"/>
                                <a:pt x="5681" y="13089"/>
                                <a:pt x="5660" y="13078"/>
                              </a:cubicBezTo>
                              <a:cubicBezTo>
                                <a:pt x="5657" y="13061"/>
                                <a:pt x="5654" y="13047"/>
                                <a:pt x="5651" y="13036"/>
                              </a:cubicBezTo>
                              <a:cubicBezTo>
                                <a:pt x="5651" y="13033"/>
                                <a:pt x="5651" y="13033"/>
                                <a:pt x="5651" y="13029"/>
                              </a:cubicBezTo>
                              <a:cubicBezTo>
                                <a:pt x="5651" y="13022"/>
                                <a:pt x="5643" y="13015"/>
                                <a:pt x="5638" y="13015"/>
                              </a:cubicBezTo>
                              <a:cubicBezTo>
                                <a:pt x="5632" y="13015"/>
                                <a:pt x="5627" y="13026"/>
                                <a:pt x="5627" y="13033"/>
                              </a:cubicBezTo>
                              <a:cubicBezTo>
                                <a:pt x="5627" y="13040"/>
                                <a:pt x="5630" y="13043"/>
                                <a:pt x="5635" y="13043"/>
                              </a:cubicBezTo>
                              <a:cubicBezTo>
                                <a:pt x="5638" y="13050"/>
                                <a:pt x="5638" y="13064"/>
                                <a:pt x="5641" y="13075"/>
                              </a:cubicBezTo>
                              <a:cubicBezTo>
                                <a:pt x="5627" y="13071"/>
                                <a:pt x="5616" y="13071"/>
                                <a:pt x="5602" y="13071"/>
                              </a:cubicBezTo>
                              <a:cubicBezTo>
                                <a:pt x="5597" y="13047"/>
                                <a:pt x="5589" y="13019"/>
                                <a:pt x="5581" y="13005"/>
                              </a:cubicBezTo>
                              <a:cubicBezTo>
                                <a:pt x="5581" y="13001"/>
                                <a:pt x="5581" y="12998"/>
                                <a:pt x="5581" y="12998"/>
                              </a:cubicBezTo>
                              <a:cubicBezTo>
                                <a:pt x="5578" y="12991"/>
                                <a:pt x="5572" y="12987"/>
                                <a:pt x="5567" y="12991"/>
                              </a:cubicBezTo>
                              <a:cubicBezTo>
                                <a:pt x="5562" y="12994"/>
                                <a:pt x="5559" y="13001"/>
                                <a:pt x="5562" y="13008"/>
                              </a:cubicBezTo>
                              <a:cubicBezTo>
                                <a:pt x="5564" y="13012"/>
                                <a:pt x="5567" y="13015"/>
                                <a:pt x="5570" y="13019"/>
                              </a:cubicBezTo>
                              <a:cubicBezTo>
                                <a:pt x="5575" y="13033"/>
                                <a:pt x="5581" y="13054"/>
                                <a:pt x="5586" y="13075"/>
                              </a:cubicBezTo>
                              <a:cubicBezTo>
                                <a:pt x="5575" y="13075"/>
                                <a:pt x="5567" y="13078"/>
                                <a:pt x="5556" y="13078"/>
                              </a:cubicBezTo>
                              <a:cubicBezTo>
                                <a:pt x="5548" y="13036"/>
                                <a:pt x="5537" y="12987"/>
                                <a:pt x="5526" y="12966"/>
                              </a:cubicBezTo>
                              <a:cubicBezTo>
                                <a:pt x="5526" y="12963"/>
                                <a:pt x="5526" y="12959"/>
                                <a:pt x="5526" y="12959"/>
                              </a:cubicBezTo>
                              <a:cubicBezTo>
                                <a:pt x="5523" y="12952"/>
                                <a:pt x="5518" y="12949"/>
                                <a:pt x="5512" y="12949"/>
                              </a:cubicBezTo>
                              <a:cubicBezTo>
                                <a:pt x="5507" y="12952"/>
                                <a:pt x="5504" y="12959"/>
                                <a:pt x="5504" y="12966"/>
                              </a:cubicBezTo>
                              <a:cubicBezTo>
                                <a:pt x="5507" y="12970"/>
                                <a:pt x="5510" y="12973"/>
                                <a:pt x="5512" y="12977"/>
                              </a:cubicBezTo>
                              <a:cubicBezTo>
                                <a:pt x="5521" y="12998"/>
                                <a:pt x="5532" y="13043"/>
                                <a:pt x="5540" y="13082"/>
                              </a:cubicBezTo>
                              <a:cubicBezTo>
                                <a:pt x="5529" y="13085"/>
                                <a:pt x="5518" y="13092"/>
                                <a:pt x="5507" y="13096"/>
                              </a:cubicBezTo>
                              <a:cubicBezTo>
                                <a:pt x="5502" y="13075"/>
                                <a:pt x="5499" y="13057"/>
                                <a:pt x="5499" y="13047"/>
                              </a:cubicBezTo>
                              <a:cubicBezTo>
                                <a:pt x="5499" y="13043"/>
                                <a:pt x="5502" y="13040"/>
                                <a:pt x="5499" y="13036"/>
                              </a:cubicBezTo>
                              <a:cubicBezTo>
                                <a:pt x="5499" y="13029"/>
                                <a:pt x="5491" y="13022"/>
                                <a:pt x="5485" y="13022"/>
                              </a:cubicBezTo>
                              <a:cubicBezTo>
                                <a:pt x="5480" y="13022"/>
                                <a:pt x="5474" y="13033"/>
                                <a:pt x="5474" y="13040"/>
                              </a:cubicBezTo>
                              <a:cubicBezTo>
                                <a:pt x="5474" y="13043"/>
                                <a:pt x="5477" y="13047"/>
                                <a:pt x="5480" y="13050"/>
                              </a:cubicBezTo>
                              <a:cubicBezTo>
                                <a:pt x="5482" y="13064"/>
                                <a:pt x="5485" y="13085"/>
                                <a:pt x="5491" y="13106"/>
                              </a:cubicBezTo>
                              <a:cubicBezTo>
                                <a:pt x="5480" y="13117"/>
                                <a:pt x="5472" y="13127"/>
                                <a:pt x="5466" y="13138"/>
                              </a:cubicBezTo>
                              <a:cubicBezTo>
                                <a:pt x="5463" y="13127"/>
                                <a:pt x="5461" y="13117"/>
                                <a:pt x="5458" y="13110"/>
                              </a:cubicBezTo>
                              <a:cubicBezTo>
                                <a:pt x="5458" y="13106"/>
                                <a:pt x="5458" y="13106"/>
                                <a:pt x="5458" y="13103"/>
                              </a:cubicBezTo>
                              <a:cubicBezTo>
                                <a:pt x="5458" y="13096"/>
                                <a:pt x="5450" y="13089"/>
                                <a:pt x="5444" y="13089"/>
                              </a:cubicBezTo>
                              <a:cubicBezTo>
                                <a:pt x="5439" y="13089"/>
                                <a:pt x="5433" y="13099"/>
                                <a:pt x="5433" y="13106"/>
                              </a:cubicBezTo>
                              <a:cubicBezTo>
                                <a:pt x="5433" y="13113"/>
                                <a:pt x="5436" y="13117"/>
                                <a:pt x="5442" y="13117"/>
                              </a:cubicBezTo>
                              <a:cubicBezTo>
                                <a:pt x="5444" y="13127"/>
                                <a:pt x="5450" y="13145"/>
                                <a:pt x="5455" y="13159"/>
                              </a:cubicBezTo>
                              <a:cubicBezTo>
                                <a:pt x="5450" y="13180"/>
                                <a:pt x="5450" y="13201"/>
                                <a:pt x="5452" y="13226"/>
                              </a:cubicBezTo>
                              <a:cubicBezTo>
                                <a:pt x="5455" y="13236"/>
                                <a:pt x="5458" y="13250"/>
                                <a:pt x="5463" y="13264"/>
                              </a:cubicBezTo>
                              <a:cubicBezTo>
                                <a:pt x="5463" y="13264"/>
                                <a:pt x="5463" y="13268"/>
                                <a:pt x="5463" y="13268"/>
                              </a:cubicBezTo>
                              <a:cubicBezTo>
                                <a:pt x="5461" y="13268"/>
                                <a:pt x="5458" y="13271"/>
                                <a:pt x="5455" y="13271"/>
                              </a:cubicBezTo>
                              <a:cubicBezTo>
                                <a:pt x="5442" y="13243"/>
                                <a:pt x="5425" y="13215"/>
                                <a:pt x="5420" y="13198"/>
                              </a:cubicBezTo>
                              <a:cubicBezTo>
                                <a:pt x="5420" y="13194"/>
                                <a:pt x="5420" y="13191"/>
                                <a:pt x="5420" y="13191"/>
                              </a:cubicBezTo>
                              <a:cubicBezTo>
                                <a:pt x="5417" y="13184"/>
                                <a:pt x="5412" y="13180"/>
                                <a:pt x="5406" y="13180"/>
                              </a:cubicBezTo>
                              <a:cubicBezTo>
                                <a:pt x="5401" y="13184"/>
                                <a:pt x="5398" y="13191"/>
                                <a:pt x="5398" y="13198"/>
                              </a:cubicBezTo>
                              <a:cubicBezTo>
                                <a:pt x="5398" y="13205"/>
                                <a:pt x="5403" y="13208"/>
                                <a:pt x="5406" y="13208"/>
                              </a:cubicBezTo>
                              <a:cubicBezTo>
                                <a:pt x="5414" y="13226"/>
                                <a:pt x="5428" y="13254"/>
                                <a:pt x="5442" y="13282"/>
                              </a:cubicBezTo>
                              <a:cubicBezTo>
                                <a:pt x="5425" y="13296"/>
                                <a:pt x="5409" y="13320"/>
                                <a:pt x="5395" y="13352"/>
                              </a:cubicBezTo>
                              <a:cubicBezTo>
                                <a:pt x="5357" y="13436"/>
                                <a:pt x="5414" y="13530"/>
                                <a:pt x="5491" y="13614"/>
                              </a:cubicBezTo>
                              <a:cubicBezTo>
                                <a:pt x="5542" y="13684"/>
                                <a:pt x="5611" y="13744"/>
                                <a:pt x="5660" y="13786"/>
                              </a:cubicBezTo>
                              <a:cubicBezTo>
                                <a:pt x="5660" y="13786"/>
                                <a:pt x="5660" y="13786"/>
                                <a:pt x="5660" y="13786"/>
                              </a:cubicBezTo>
                              <a:cubicBezTo>
                                <a:pt x="5660" y="13786"/>
                                <a:pt x="5695" y="13856"/>
                                <a:pt x="5731" y="13860"/>
                              </a:cubicBezTo>
                              <a:cubicBezTo>
                                <a:pt x="5739" y="13881"/>
                                <a:pt x="5747" y="13902"/>
                                <a:pt x="5755" y="13923"/>
                              </a:cubicBezTo>
                              <a:cubicBezTo>
                                <a:pt x="5717" y="13877"/>
                                <a:pt x="5651" y="13839"/>
                                <a:pt x="5551" y="13874"/>
                              </a:cubicBezTo>
                              <a:cubicBezTo>
                                <a:pt x="5551" y="13874"/>
                                <a:pt x="5711" y="14077"/>
                                <a:pt x="5793" y="14028"/>
                              </a:cubicBezTo>
                              <a:cubicBezTo>
                                <a:pt x="5818" y="14101"/>
                                <a:pt x="5837" y="14178"/>
                                <a:pt x="5853" y="14255"/>
                              </a:cubicBezTo>
                              <a:cubicBezTo>
                                <a:pt x="5823" y="14199"/>
                                <a:pt x="5763" y="14140"/>
                                <a:pt x="5651" y="14150"/>
                              </a:cubicBezTo>
                              <a:cubicBezTo>
                                <a:pt x="5651" y="14150"/>
                                <a:pt x="5785" y="14392"/>
                                <a:pt x="5872" y="14353"/>
                              </a:cubicBezTo>
                              <a:cubicBezTo>
                                <a:pt x="5883" y="14420"/>
                                <a:pt x="5894" y="14486"/>
                                <a:pt x="5902" y="14553"/>
                              </a:cubicBezTo>
                              <a:cubicBezTo>
                                <a:pt x="5875" y="14500"/>
                                <a:pt x="5826" y="14451"/>
                                <a:pt x="5736" y="14437"/>
                              </a:cubicBezTo>
                              <a:cubicBezTo>
                                <a:pt x="5736" y="14437"/>
                                <a:pt x="5826" y="14693"/>
                                <a:pt x="5916" y="14693"/>
                              </a:cubicBezTo>
                              <a:cubicBezTo>
                                <a:pt x="5921" y="14753"/>
                                <a:pt x="5924" y="14812"/>
                                <a:pt x="5924" y="14868"/>
                              </a:cubicBezTo>
                              <a:cubicBezTo>
                                <a:pt x="5902" y="14812"/>
                                <a:pt x="5856" y="14749"/>
                                <a:pt x="5763" y="14725"/>
                              </a:cubicBezTo>
                              <a:cubicBezTo>
                                <a:pt x="5763" y="14725"/>
                                <a:pt x="5837" y="14994"/>
                                <a:pt x="5924" y="15001"/>
                              </a:cubicBezTo>
                              <a:cubicBezTo>
                                <a:pt x="5924" y="15082"/>
                                <a:pt x="5921" y="15162"/>
                                <a:pt x="5919" y="15240"/>
                              </a:cubicBezTo>
                              <a:cubicBezTo>
                                <a:pt x="5902" y="15173"/>
                                <a:pt x="5856" y="15089"/>
                                <a:pt x="5739" y="15061"/>
                              </a:cubicBezTo>
                              <a:cubicBezTo>
                                <a:pt x="5739" y="15061"/>
                                <a:pt x="5821" y="15334"/>
                                <a:pt x="5913" y="15331"/>
                              </a:cubicBezTo>
                              <a:cubicBezTo>
                                <a:pt x="5908" y="15422"/>
                                <a:pt x="5900" y="15509"/>
                                <a:pt x="5889" y="15590"/>
                              </a:cubicBezTo>
                              <a:cubicBezTo>
                                <a:pt x="5880" y="15523"/>
                                <a:pt x="5848" y="15446"/>
                                <a:pt x="5755" y="15390"/>
                              </a:cubicBezTo>
                              <a:cubicBezTo>
                                <a:pt x="5755" y="15390"/>
                                <a:pt x="5780" y="15695"/>
                                <a:pt x="5872" y="15709"/>
                              </a:cubicBezTo>
                              <a:cubicBezTo>
                                <a:pt x="5867" y="15751"/>
                                <a:pt x="5861" y="15793"/>
                                <a:pt x="5853" y="15835"/>
                              </a:cubicBezTo>
                              <a:cubicBezTo>
                                <a:pt x="5842" y="15765"/>
                                <a:pt x="5804" y="15656"/>
                                <a:pt x="5668" y="15625"/>
                              </a:cubicBezTo>
                              <a:cubicBezTo>
                                <a:pt x="5668" y="15625"/>
                                <a:pt x="5752" y="15901"/>
                                <a:pt x="5845" y="15894"/>
                              </a:cubicBezTo>
                              <a:cubicBezTo>
                                <a:pt x="5807" y="16126"/>
                                <a:pt x="5763" y="16297"/>
                                <a:pt x="5744" y="16367"/>
                              </a:cubicBezTo>
                              <a:cubicBezTo>
                                <a:pt x="5711" y="16483"/>
                                <a:pt x="5681" y="16591"/>
                                <a:pt x="5651" y="16697"/>
                              </a:cubicBezTo>
                              <a:cubicBezTo>
                                <a:pt x="5619" y="16658"/>
                                <a:pt x="5583" y="16627"/>
                                <a:pt x="5545" y="16605"/>
                              </a:cubicBezTo>
                              <a:cubicBezTo>
                                <a:pt x="5597" y="16462"/>
                                <a:pt x="5635" y="16262"/>
                                <a:pt x="5608" y="16007"/>
                              </a:cubicBezTo>
                              <a:cubicBezTo>
                                <a:pt x="5597" y="15863"/>
                                <a:pt x="5597" y="15863"/>
                                <a:pt x="5597" y="15863"/>
                              </a:cubicBezTo>
                              <a:cubicBezTo>
                                <a:pt x="5597" y="15863"/>
                                <a:pt x="5572" y="15915"/>
                                <a:pt x="5502" y="16021"/>
                              </a:cubicBezTo>
                              <a:cubicBezTo>
                                <a:pt x="5452" y="16098"/>
                                <a:pt x="5303" y="16336"/>
                                <a:pt x="5289" y="16595"/>
                              </a:cubicBezTo>
                              <a:cubicBezTo>
                                <a:pt x="5275" y="16602"/>
                                <a:pt x="5262" y="16609"/>
                                <a:pt x="5248" y="16619"/>
                              </a:cubicBezTo>
                              <a:cubicBezTo>
                                <a:pt x="5237" y="16584"/>
                                <a:pt x="5226" y="16546"/>
                                <a:pt x="5213" y="16511"/>
                              </a:cubicBezTo>
                              <a:cubicBezTo>
                                <a:pt x="5185" y="16409"/>
                                <a:pt x="5142" y="16287"/>
                                <a:pt x="5090" y="16161"/>
                              </a:cubicBezTo>
                              <a:close/>
                              <a:moveTo>
                                <a:pt x="4956" y="16644"/>
                              </a:moveTo>
                              <a:cubicBezTo>
                                <a:pt x="5038" y="16665"/>
                                <a:pt x="5125" y="16662"/>
                                <a:pt x="5213" y="16605"/>
                              </a:cubicBezTo>
                              <a:cubicBezTo>
                                <a:pt x="5218" y="16623"/>
                                <a:pt x="5223" y="16641"/>
                                <a:pt x="5229" y="16658"/>
                              </a:cubicBezTo>
                              <a:cubicBezTo>
                                <a:pt x="5193" y="16690"/>
                                <a:pt x="5161" y="16728"/>
                                <a:pt x="5136" y="16777"/>
                              </a:cubicBezTo>
                              <a:cubicBezTo>
                                <a:pt x="5087" y="16728"/>
                                <a:pt x="5027" y="16683"/>
                                <a:pt x="4956" y="16644"/>
                              </a:cubicBezTo>
                              <a:close/>
                              <a:moveTo>
                                <a:pt x="5537" y="14903"/>
                              </a:moveTo>
                              <a:cubicBezTo>
                                <a:pt x="5638" y="14903"/>
                                <a:pt x="5638" y="14700"/>
                                <a:pt x="5537" y="14700"/>
                              </a:cubicBezTo>
                              <a:cubicBezTo>
                                <a:pt x="5436" y="14700"/>
                                <a:pt x="5436" y="14903"/>
                                <a:pt x="5537" y="14903"/>
                              </a:cubicBezTo>
                              <a:close/>
                              <a:moveTo>
                                <a:pt x="5537" y="15345"/>
                              </a:moveTo>
                              <a:cubicBezTo>
                                <a:pt x="5436" y="15345"/>
                                <a:pt x="5436" y="15548"/>
                                <a:pt x="5537" y="15548"/>
                              </a:cubicBezTo>
                              <a:cubicBezTo>
                                <a:pt x="5638" y="15548"/>
                                <a:pt x="5638" y="15345"/>
                                <a:pt x="5537" y="15345"/>
                              </a:cubicBezTo>
                              <a:close/>
                              <a:moveTo>
                                <a:pt x="5264" y="13019"/>
                              </a:moveTo>
                              <a:cubicBezTo>
                                <a:pt x="5365" y="13019"/>
                                <a:pt x="5365" y="12816"/>
                                <a:pt x="5264" y="12816"/>
                              </a:cubicBezTo>
                              <a:cubicBezTo>
                                <a:pt x="5163" y="12816"/>
                                <a:pt x="5163" y="13019"/>
                                <a:pt x="5264" y="13019"/>
                              </a:cubicBezTo>
                              <a:close/>
                              <a:moveTo>
                                <a:pt x="5472" y="14539"/>
                              </a:moveTo>
                              <a:cubicBezTo>
                                <a:pt x="5526" y="14392"/>
                                <a:pt x="5474" y="14325"/>
                                <a:pt x="5398" y="14280"/>
                              </a:cubicBezTo>
                              <a:cubicBezTo>
                                <a:pt x="5371" y="14262"/>
                                <a:pt x="5333" y="14255"/>
                                <a:pt x="5297" y="14255"/>
                              </a:cubicBezTo>
                              <a:cubicBezTo>
                                <a:pt x="5324" y="14227"/>
                                <a:pt x="5349" y="14192"/>
                                <a:pt x="5363" y="14157"/>
                              </a:cubicBezTo>
                              <a:cubicBezTo>
                                <a:pt x="5398" y="14059"/>
                                <a:pt x="5406" y="13968"/>
                                <a:pt x="5289" y="13898"/>
                              </a:cubicBezTo>
                              <a:cubicBezTo>
                                <a:pt x="5174" y="13828"/>
                                <a:pt x="5123" y="13895"/>
                                <a:pt x="5087" y="13993"/>
                              </a:cubicBezTo>
                              <a:cubicBezTo>
                                <a:pt x="5074" y="14028"/>
                                <a:pt x="5068" y="14077"/>
                                <a:pt x="5068" y="14122"/>
                              </a:cubicBezTo>
                              <a:cubicBezTo>
                                <a:pt x="5046" y="14087"/>
                                <a:pt x="5019" y="14056"/>
                                <a:pt x="4992" y="14038"/>
                              </a:cubicBezTo>
                              <a:cubicBezTo>
                                <a:pt x="4915" y="13993"/>
                                <a:pt x="4845" y="13982"/>
                                <a:pt x="4790" y="14133"/>
                              </a:cubicBezTo>
                              <a:cubicBezTo>
                                <a:pt x="4735" y="14280"/>
                                <a:pt x="4787" y="14346"/>
                                <a:pt x="4864" y="14392"/>
                              </a:cubicBezTo>
                              <a:cubicBezTo>
                                <a:pt x="4891" y="14409"/>
                                <a:pt x="4929" y="14416"/>
                                <a:pt x="4964" y="14416"/>
                              </a:cubicBezTo>
                              <a:cubicBezTo>
                                <a:pt x="4937" y="14444"/>
                                <a:pt x="4913" y="14479"/>
                                <a:pt x="4899" y="14514"/>
                              </a:cubicBezTo>
                              <a:cubicBezTo>
                                <a:pt x="4864" y="14613"/>
                                <a:pt x="4855" y="14704"/>
                                <a:pt x="4973" y="14774"/>
                              </a:cubicBezTo>
                              <a:cubicBezTo>
                                <a:pt x="5087" y="14844"/>
                                <a:pt x="5139" y="14777"/>
                                <a:pt x="5174" y="14679"/>
                              </a:cubicBezTo>
                              <a:cubicBezTo>
                                <a:pt x="5188" y="14644"/>
                                <a:pt x="5193" y="14595"/>
                                <a:pt x="5193" y="14550"/>
                              </a:cubicBezTo>
                              <a:cubicBezTo>
                                <a:pt x="5215" y="14585"/>
                                <a:pt x="5243" y="14616"/>
                                <a:pt x="5270" y="14634"/>
                              </a:cubicBezTo>
                              <a:cubicBezTo>
                                <a:pt x="5346" y="14679"/>
                                <a:pt x="5417" y="14686"/>
                                <a:pt x="5472" y="14539"/>
                              </a:cubicBezTo>
                              <a:close/>
                              <a:moveTo>
                                <a:pt x="9370" y="17646"/>
                              </a:moveTo>
                              <a:cubicBezTo>
                                <a:pt x="9471" y="17646"/>
                                <a:pt x="9471" y="17443"/>
                                <a:pt x="9370" y="17443"/>
                              </a:cubicBezTo>
                              <a:cubicBezTo>
                                <a:pt x="9269" y="17446"/>
                                <a:pt x="9269" y="17646"/>
                                <a:pt x="9370" y="17646"/>
                              </a:cubicBezTo>
                              <a:close/>
                              <a:moveTo>
                                <a:pt x="731" y="17418"/>
                              </a:moveTo>
                              <a:cubicBezTo>
                                <a:pt x="630" y="17418"/>
                                <a:pt x="630" y="17621"/>
                                <a:pt x="731" y="17621"/>
                              </a:cubicBezTo>
                              <a:cubicBezTo>
                                <a:pt x="832" y="17621"/>
                                <a:pt x="832" y="17418"/>
                                <a:pt x="731" y="17418"/>
                              </a:cubicBezTo>
                              <a:close/>
                              <a:moveTo>
                                <a:pt x="248" y="12560"/>
                              </a:moveTo>
                              <a:cubicBezTo>
                                <a:pt x="349" y="12560"/>
                                <a:pt x="349" y="12357"/>
                                <a:pt x="248" y="12357"/>
                              </a:cubicBezTo>
                              <a:cubicBezTo>
                                <a:pt x="147" y="12360"/>
                                <a:pt x="147" y="12560"/>
                                <a:pt x="248" y="12560"/>
                              </a:cubicBezTo>
                              <a:close/>
                              <a:moveTo>
                                <a:pt x="668" y="14028"/>
                              </a:moveTo>
                              <a:cubicBezTo>
                                <a:pt x="567" y="14028"/>
                                <a:pt x="567" y="14231"/>
                                <a:pt x="668" y="14231"/>
                              </a:cubicBezTo>
                              <a:cubicBezTo>
                                <a:pt x="769" y="14231"/>
                                <a:pt x="769" y="14028"/>
                                <a:pt x="668" y="14028"/>
                              </a:cubicBezTo>
                              <a:close/>
                              <a:moveTo>
                                <a:pt x="3421" y="15415"/>
                              </a:moveTo>
                              <a:cubicBezTo>
                                <a:pt x="3522" y="15415"/>
                                <a:pt x="3522" y="15211"/>
                                <a:pt x="3421" y="15211"/>
                              </a:cubicBezTo>
                              <a:cubicBezTo>
                                <a:pt x="3321" y="15211"/>
                                <a:pt x="3321" y="15415"/>
                                <a:pt x="3421" y="15415"/>
                              </a:cubicBezTo>
                              <a:close/>
                              <a:moveTo>
                                <a:pt x="1044" y="14203"/>
                              </a:moveTo>
                              <a:cubicBezTo>
                                <a:pt x="1145" y="14203"/>
                                <a:pt x="1145" y="14000"/>
                                <a:pt x="1044" y="14000"/>
                              </a:cubicBezTo>
                              <a:cubicBezTo>
                                <a:pt x="943" y="14000"/>
                                <a:pt x="943" y="14203"/>
                                <a:pt x="1044" y="14203"/>
                              </a:cubicBezTo>
                              <a:close/>
                              <a:moveTo>
                                <a:pt x="981" y="13033"/>
                              </a:moveTo>
                              <a:cubicBezTo>
                                <a:pt x="881" y="13033"/>
                                <a:pt x="881" y="13236"/>
                                <a:pt x="981" y="13236"/>
                              </a:cubicBezTo>
                              <a:cubicBezTo>
                                <a:pt x="1082" y="13233"/>
                                <a:pt x="1082" y="13033"/>
                                <a:pt x="981" y="13033"/>
                              </a:cubicBezTo>
                              <a:close/>
                              <a:moveTo>
                                <a:pt x="1066" y="13327"/>
                              </a:moveTo>
                              <a:cubicBezTo>
                                <a:pt x="965" y="13327"/>
                                <a:pt x="965" y="13530"/>
                                <a:pt x="1066" y="13530"/>
                              </a:cubicBezTo>
                              <a:cubicBezTo>
                                <a:pt x="1167" y="13530"/>
                                <a:pt x="1167" y="13327"/>
                                <a:pt x="1066" y="13327"/>
                              </a:cubicBezTo>
                              <a:close/>
                              <a:moveTo>
                                <a:pt x="6101" y="12977"/>
                              </a:moveTo>
                              <a:cubicBezTo>
                                <a:pt x="6202" y="12977"/>
                                <a:pt x="6202" y="12774"/>
                                <a:pt x="6101" y="12774"/>
                              </a:cubicBezTo>
                              <a:cubicBezTo>
                                <a:pt x="6000" y="12777"/>
                                <a:pt x="6000" y="12977"/>
                                <a:pt x="6101" y="12977"/>
                              </a:cubicBezTo>
                              <a:close/>
                              <a:moveTo>
                                <a:pt x="2868" y="17593"/>
                              </a:moveTo>
                              <a:cubicBezTo>
                                <a:pt x="2969" y="17593"/>
                                <a:pt x="2969" y="17390"/>
                                <a:pt x="2868" y="17390"/>
                              </a:cubicBezTo>
                              <a:cubicBezTo>
                                <a:pt x="2767" y="17390"/>
                                <a:pt x="2764" y="17593"/>
                                <a:pt x="2868" y="17593"/>
                              </a:cubicBezTo>
                              <a:close/>
                              <a:moveTo>
                                <a:pt x="7985" y="17982"/>
                              </a:moveTo>
                              <a:cubicBezTo>
                                <a:pt x="7914" y="17845"/>
                                <a:pt x="7846" y="17866"/>
                                <a:pt x="7775" y="17926"/>
                              </a:cubicBezTo>
                              <a:cubicBezTo>
                                <a:pt x="7748" y="17947"/>
                                <a:pt x="7723" y="17982"/>
                                <a:pt x="7707" y="18024"/>
                              </a:cubicBezTo>
                              <a:cubicBezTo>
                                <a:pt x="7704" y="17978"/>
                                <a:pt x="7693" y="17933"/>
                                <a:pt x="7674" y="17901"/>
                              </a:cubicBezTo>
                              <a:cubicBezTo>
                                <a:pt x="7628" y="17810"/>
                                <a:pt x="7571" y="17754"/>
                                <a:pt x="7464" y="17845"/>
                              </a:cubicBezTo>
                              <a:cubicBezTo>
                                <a:pt x="7358" y="17936"/>
                                <a:pt x="7374" y="18024"/>
                                <a:pt x="7421" y="18115"/>
                              </a:cubicBezTo>
                              <a:cubicBezTo>
                                <a:pt x="7437" y="18150"/>
                                <a:pt x="7464" y="18182"/>
                                <a:pt x="7497" y="18203"/>
                              </a:cubicBezTo>
                              <a:cubicBezTo>
                                <a:pt x="7462" y="18206"/>
                                <a:pt x="7426" y="18220"/>
                                <a:pt x="7402" y="18245"/>
                              </a:cubicBezTo>
                              <a:cubicBezTo>
                                <a:pt x="7331" y="18304"/>
                                <a:pt x="7287" y="18378"/>
                                <a:pt x="7358" y="18514"/>
                              </a:cubicBezTo>
                              <a:cubicBezTo>
                                <a:pt x="7429" y="18651"/>
                                <a:pt x="7497" y="18630"/>
                                <a:pt x="7568" y="18570"/>
                              </a:cubicBezTo>
                              <a:cubicBezTo>
                                <a:pt x="7595" y="18549"/>
                                <a:pt x="7620" y="18514"/>
                                <a:pt x="7636" y="18472"/>
                              </a:cubicBezTo>
                              <a:cubicBezTo>
                                <a:pt x="7639" y="18518"/>
                                <a:pt x="7650" y="18563"/>
                                <a:pt x="7669" y="18595"/>
                              </a:cubicBezTo>
                              <a:cubicBezTo>
                                <a:pt x="7715" y="18686"/>
                                <a:pt x="7773" y="18742"/>
                                <a:pt x="7879" y="18651"/>
                              </a:cubicBezTo>
                              <a:cubicBezTo>
                                <a:pt x="7985" y="18560"/>
                                <a:pt x="7969" y="18472"/>
                                <a:pt x="7922" y="18381"/>
                              </a:cubicBezTo>
                              <a:cubicBezTo>
                                <a:pt x="7906" y="18346"/>
                                <a:pt x="7879" y="18315"/>
                                <a:pt x="7846" y="18294"/>
                              </a:cubicBezTo>
                              <a:cubicBezTo>
                                <a:pt x="7882" y="18290"/>
                                <a:pt x="7917" y="18276"/>
                                <a:pt x="7942" y="18252"/>
                              </a:cubicBezTo>
                              <a:cubicBezTo>
                                <a:pt x="8012" y="18192"/>
                                <a:pt x="8056" y="18119"/>
                                <a:pt x="7985" y="17982"/>
                              </a:cubicBezTo>
                              <a:close/>
                              <a:moveTo>
                                <a:pt x="2614" y="17162"/>
                              </a:moveTo>
                              <a:cubicBezTo>
                                <a:pt x="2715" y="17162"/>
                                <a:pt x="2715" y="16959"/>
                                <a:pt x="2614" y="16959"/>
                              </a:cubicBezTo>
                              <a:cubicBezTo>
                                <a:pt x="2514" y="16959"/>
                                <a:pt x="2514" y="17162"/>
                                <a:pt x="2614" y="17162"/>
                              </a:cubicBezTo>
                              <a:close/>
                              <a:moveTo>
                                <a:pt x="2846" y="20283"/>
                              </a:moveTo>
                              <a:cubicBezTo>
                                <a:pt x="2947" y="20283"/>
                                <a:pt x="2947" y="20080"/>
                                <a:pt x="2846" y="20080"/>
                              </a:cubicBezTo>
                              <a:cubicBezTo>
                                <a:pt x="2745" y="20080"/>
                                <a:pt x="2745" y="20283"/>
                                <a:pt x="2846" y="20283"/>
                              </a:cubicBezTo>
                              <a:close/>
                              <a:moveTo>
                                <a:pt x="4449" y="16865"/>
                              </a:moveTo>
                              <a:cubicBezTo>
                                <a:pt x="4550" y="16865"/>
                                <a:pt x="4550" y="16662"/>
                                <a:pt x="4449" y="16662"/>
                              </a:cubicBezTo>
                              <a:cubicBezTo>
                                <a:pt x="4346" y="16665"/>
                                <a:pt x="4346" y="16865"/>
                                <a:pt x="4449" y="16865"/>
                              </a:cubicBezTo>
                              <a:close/>
                              <a:moveTo>
                                <a:pt x="4155" y="19961"/>
                              </a:moveTo>
                              <a:cubicBezTo>
                                <a:pt x="4256" y="19961"/>
                                <a:pt x="4256" y="19758"/>
                                <a:pt x="4155" y="19758"/>
                              </a:cubicBezTo>
                              <a:cubicBezTo>
                                <a:pt x="4054" y="19758"/>
                                <a:pt x="4054" y="19961"/>
                                <a:pt x="4155" y="19961"/>
                              </a:cubicBezTo>
                              <a:close/>
                              <a:moveTo>
                                <a:pt x="6197" y="13744"/>
                              </a:moveTo>
                              <a:cubicBezTo>
                                <a:pt x="6298" y="13744"/>
                                <a:pt x="6298" y="13541"/>
                                <a:pt x="6197" y="13541"/>
                              </a:cubicBezTo>
                              <a:cubicBezTo>
                                <a:pt x="6096" y="13544"/>
                                <a:pt x="6096" y="13744"/>
                                <a:pt x="6197" y="13744"/>
                              </a:cubicBezTo>
                              <a:close/>
                              <a:moveTo>
                                <a:pt x="4201" y="21089"/>
                              </a:moveTo>
                              <a:cubicBezTo>
                                <a:pt x="4198" y="21106"/>
                                <a:pt x="4168" y="21264"/>
                                <a:pt x="4168" y="21453"/>
                              </a:cubicBezTo>
                              <a:lnTo>
                                <a:pt x="4253" y="21453"/>
                              </a:lnTo>
                              <a:cubicBezTo>
                                <a:pt x="4237" y="21330"/>
                                <a:pt x="4220" y="21204"/>
                                <a:pt x="4201" y="21089"/>
                              </a:cubicBezTo>
                              <a:cubicBezTo>
                                <a:pt x="4201" y="21089"/>
                                <a:pt x="4201" y="21089"/>
                                <a:pt x="4201" y="21089"/>
                              </a:cubicBezTo>
                              <a:close/>
                              <a:moveTo>
                                <a:pt x="4575" y="19961"/>
                              </a:moveTo>
                              <a:cubicBezTo>
                                <a:pt x="4676" y="19961"/>
                                <a:pt x="4676" y="19758"/>
                                <a:pt x="4575" y="19758"/>
                              </a:cubicBezTo>
                              <a:cubicBezTo>
                                <a:pt x="4474" y="19758"/>
                                <a:pt x="4474" y="19961"/>
                                <a:pt x="4575" y="19961"/>
                              </a:cubicBezTo>
                              <a:close/>
                              <a:moveTo>
                                <a:pt x="4512" y="19166"/>
                              </a:moveTo>
                              <a:cubicBezTo>
                                <a:pt x="4411" y="19166"/>
                                <a:pt x="4411" y="19369"/>
                                <a:pt x="4512" y="19369"/>
                              </a:cubicBezTo>
                              <a:cubicBezTo>
                                <a:pt x="4613" y="19369"/>
                                <a:pt x="4613" y="19166"/>
                                <a:pt x="4512" y="19166"/>
                              </a:cubicBezTo>
                              <a:close/>
                              <a:moveTo>
                                <a:pt x="4782" y="19478"/>
                              </a:moveTo>
                              <a:cubicBezTo>
                                <a:pt x="4883" y="19478"/>
                                <a:pt x="4883" y="19274"/>
                                <a:pt x="4782" y="19274"/>
                              </a:cubicBezTo>
                              <a:cubicBezTo>
                                <a:pt x="4681" y="19274"/>
                                <a:pt x="4681" y="19478"/>
                                <a:pt x="4782" y="19478"/>
                              </a:cubicBezTo>
                              <a:close/>
                              <a:moveTo>
                                <a:pt x="7385" y="19684"/>
                              </a:moveTo>
                              <a:cubicBezTo>
                                <a:pt x="7429" y="19667"/>
                                <a:pt x="7475" y="19614"/>
                                <a:pt x="7481" y="19611"/>
                              </a:cubicBezTo>
                              <a:cubicBezTo>
                                <a:pt x="7593" y="19569"/>
                                <a:pt x="7751" y="19492"/>
                                <a:pt x="7794" y="19400"/>
                              </a:cubicBezTo>
                              <a:cubicBezTo>
                                <a:pt x="7822" y="19341"/>
                                <a:pt x="7773" y="19327"/>
                                <a:pt x="7699" y="19348"/>
                              </a:cubicBezTo>
                              <a:cubicBezTo>
                                <a:pt x="7718" y="19320"/>
                                <a:pt x="7729" y="19295"/>
                                <a:pt x="7737" y="19267"/>
                              </a:cubicBezTo>
                              <a:cubicBezTo>
                                <a:pt x="7751" y="19204"/>
                                <a:pt x="7707" y="19204"/>
                                <a:pt x="7644" y="19243"/>
                              </a:cubicBezTo>
                              <a:cubicBezTo>
                                <a:pt x="7653" y="19218"/>
                                <a:pt x="7661" y="19194"/>
                                <a:pt x="7661" y="19169"/>
                              </a:cubicBezTo>
                              <a:cubicBezTo>
                                <a:pt x="7663" y="19103"/>
                                <a:pt x="7623" y="19117"/>
                                <a:pt x="7568" y="19169"/>
                              </a:cubicBezTo>
                              <a:cubicBezTo>
                                <a:pt x="7573" y="19141"/>
                                <a:pt x="7573" y="19117"/>
                                <a:pt x="7571" y="19096"/>
                              </a:cubicBezTo>
                              <a:cubicBezTo>
                                <a:pt x="7563" y="19029"/>
                                <a:pt x="7519" y="19057"/>
                                <a:pt x="7473" y="19134"/>
                              </a:cubicBezTo>
                              <a:cubicBezTo>
                                <a:pt x="7473" y="19103"/>
                                <a:pt x="7470" y="19075"/>
                                <a:pt x="7462" y="19054"/>
                              </a:cubicBezTo>
                              <a:cubicBezTo>
                                <a:pt x="7418" y="18924"/>
                                <a:pt x="7309" y="19232"/>
                                <a:pt x="7325" y="19485"/>
                              </a:cubicBezTo>
                              <a:cubicBezTo>
                                <a:pt x="7312" y="19569"/>
                                <a:pt x="7315" y="19621"/>
                                <a:pt x="7323" y="19653"/>
                              </a:cubicBezTo>
                              <a:cubicBezTo>
                                <a:pt x="7285" y="19747"/>
                                <a:pt x="7241" y="19838"/>
                                <a:pt x="7200" y="19926"/>
                              </a:cubicBezTo>
                              <a:cubicBezTo>
                                <a:pt x="7195" y="19880"/>
                                <a:pt x="7186" y="19828"/>
                                <a:pt x="7162" y="19786"/>
                              </a:cubicBezTo>
                              <a:cubicBezTo>
                                <a:pt x="7167" y="19765"/>
                                <a:pt x="7170" y="19730"/>
                                <a:pt x="7159" y="19674"/>
                              </a:cubicBezTo>
                              <a:cubicBezTo>
                                <a:pt x="7167" y="19506"/>
                                <a:pt x="7091" y="19299"/>
                                <a:pt x="7064" y="19386"/>
                              </a:cubicBezTo>
                              <a:cubicBezTo>
                                <a:pt x="7058" y="19400"/>
                                <a:pt x="7058" y="19422"/>
                                <a:pt x="7058" y="19443"/>
                              </a:cubicBezTo>
                              <a:cubicBezTo>
                                <a:pt x="7028" y="19390"/>
                                <a:pt x="6998" y="19372"/>
                                <a:pt x="6993" y="19418"/>
                              </a:cubicBezTo>
                              <a:cubicBezTo>
                                <a:pt x="6990" y="19432"/>
                                <a:pt x="6993" y="19450"/>
                                <a:pt x="6996" y="19467"/>
                              </a:cubicBezTo>
                              <a:cubicBezTo>
                                <a:pt x="6957" y="19432"/>
                                <a:pt x="6930" y="19425"/>
                                <a:pt x="6933" y="19467"/>
                              </a:cubicBezTo>
                              <a:cubicBezTo>
                                <a:pt x="6933" y="19481"/>
                                <a:pt x="6938" y="19499"/>
                                <a:pt x="6944" y="19516"/>
                              </a:cubicBezTo>
                              <a:cubicBezTo>
                                <a:pt x="6900" y="19492"/>
                                <a:pt x="6870" y="19492"/>
                                <a:pt x="6881" y="19534"/>
                              </a:cubicBezTo>
                              <a:cubicBezTo>
                                <a:pt x="6886" y="19551"/>
                                <a:pt x="6895" y="19569"/>
                                <a:pt x="6906" y="19586"/>
                              </a:cubicBezTo>
                              <a:cubicBezTo>
                                <a:pt x="6856" y="19572"/>
                                <a:pt x="6824" y="19583"/>
                                <a:pt x="6843" y="19621"/>
                              </a:cubicBezTo>
                              <a:cubicBezTo>
                                <a:pt x="6873" y="19684"/>
                                <a:pt x="6979" y="19730"/>
                                <a:pt x="7053" y="19758"/>
                              </a:cubicBezTo>
                              <a:cubicBezTo>
                                <a:pt x="7056" y="19761"/>
                                <a:pt x="7099" y="19807"/>
                                <a:pt x="7129" y="19810"/>
                              </a:cubicBezTo>
                              <a:cubicBezTo>
                                <a:pt x="7165" y="19866"/>
                                <a:pt x="7165" y="19954"/>
                                <a:pt x="7165" y="19992"/>
                              </a:cubicBezTo>
                              <a:cubicBezTo>
                                <a:pt x="7085" y="20150"/>
                                <a:pt x="6998" y="20297"/>
                                <a:pt x="6906" y="20434"/>
                              </a:cubicBezTo>
                              <a:cubicBezTo>
                                <a:pt x="6908" y="20395"/>
                                <a:pt x="6906" y="20353"/>
                                <a:pt x="6892" y="20315"/>
                              </a:cubicBezTo>
                              <a:cubicBezTo>
                                <a:pt x="6903" y="20297"/>
                                <a:pt x="6911" y="20262"/>
                                <a:pt x="6914" y="20203"/>
                              </a:cubicBezTo>
                              <a:cubicBezTo>
                                <a:pt x="6955" y="20041"/>
                                <a:pt x="6925" y="19817"/>
                                <a:pt x="6878" y="19894"/>
                              </a:cubicBezTo>
                              <a:cubicBezTo>
                                <a:pt x="6870" y="19908"/>
                                <a:pt x="6865" y="19926"/>
                                <a:pt x="6862" y="19943"/>
                              </a:cubicBezTo>
                              <a:cubicBezTo>
                                <a:pt x="6843" y="19884"/>
                                <a:pt x="6818" y="19856"/>
                                <a:pt x="6802" y="19898"/>
                              </a:cubicBezTo>
                              <a:cubicBezTo>
                                <a:pt x="6797" y="19912"/>
                                <a:pt x="6794" y="19929"/>
                                <a:pt x="6794" y="19947"/>
                              </a:cubicBezTo>
                              <a:cubicBezTo>
                                <a:pt x="6791" y="19940"/>
                                <a:pt x="6786" y="19936"/>
                                <a:pt x="6783" y="19933"/>
                              </a:cubicBezTo>
                              <a:cubicBezTo>
                                <a:pt x="6783" y="19933"/>
                                <a:pt x="6786" y="19929"/>
                                <a:pt x="6786" y="19929"/>
                              </a:cubicBezTo>
                              <a:cubicBezTo>
                                <a:pt x="6805" y="19877"/>
                                <a:pt x="6764" y="19870"/>
                                <a:pt x="6707" y="19894"/>
                              </a:cubicBezTo>
                              <a:cubicBezTo>
                                <a:pt x="6717" y="19873"/>
                                <a:pt x="6723" y="19852"/>
                                <a:pt x="6726" y="19831"/>
                              </a:cubicBezTo>
                              <a:cubicBezTo>
                                <a:pt x="6734" y="19772"/>
                                <a:pt x="6690" y="19779"/>
                                <a:pt x="6633" y="19824"/>
                              </a:cubicBezTo>
                              <a:cubicBezTo>
                                <a:pt x="6641" y="19796"/>
                                <a:pt x="6644" y="19772"/>
                                <a:pt x="6644" y="19751"/>
                              </a:cubicBezTo>
                              <a:cubicBezTo>
                                <a:pt x="6638" y="19625"/>
                                <a:pt x="6472" y="19845"/>
                                <a:pt x="6426" y="20062"/>
                              </a:cubicBezTo>
                              <a:cubicBezTo>
                                <a:pt x="6401" y="20119"/>
                                <a:pt x="6388" y="20157"/>
                                <a:pt x="6385" y="20185"/>
                              </a:cubicBezTo>
                              <a:cubicBezTo>
                                <a:pt x="6292" y="20266"/>
                                <a:pt x="6210" y="20388"/>
                                <a:pt x="6139" y="20525"/>
                              </a:cubicBezTo>
                              <a:cubicBezTo>
                                <a:pt x="6134" y="20483"/>
                                <a:pt x="6123" y="20434"/>
                                <a:pt x="6101" y="20395"/>
                              </a:cubicBezTo>
                              <a:cubicBezTo>
                                <a:pt x="6107" y="20374"/>
                                <a:pt x="6110" y="20339"/>
                                <a:pt x="6099" y="20283"/>
                              </a:cubicBezTo>
                              <a:cubicBezTo>
                                <a:pt x="6107" y="20115"/>
                                <a:pt x="6030" y="19908"/>
                                <a:pt x="6003" y="19996"/>
                              </a:cubicBezTo>
                              <a:cubicBezTo>
                                <a:pt x="5998" y="20010"/>
                                <a:pt x="5998" y="20031"/>
                                <a:pt x="5998" y="20052"/>
                              </a:cubicBezTo>
                              <a:cubicBezTo>
                                <a:pt x="5968" y="19999"/>
                                <a:pt x="5938" y="19982"/>
                                <a:pt x="5932" y="20027"/>
                              </a:cubicBezTo>
                              <a:cubicBezTo>
                                <a:pt x="5930" y="20041"/>
                                <a:pt x="5932" y="20059"/>
                                <a:pt x="5935" y="20076"/>
                              </a:cubicBezTo>
                              <a:cubicBezTo>
                                <a:pt x="5897" y="20041"/>
                                <a:pt x="5870" y="20034"/>
                                <a:pt x="5872" y="20076"/>
                              </a:cubicBezTo>
                              <a:cubicBezTo>
                                <a:pt x="5872" y="20090"/>
                                <a:pt x="5878" y="20108"/>
                                <a:pt x="5883" y="20126"/>
                              </a:cubicBezTo>
                              <a:cubicBezTo>
                                <a:pt x="5840" y="20101"/>
                                <a:pt x="5810" y="20101"/>
                                <a:pt x="5821" y="20143"/>
                              </a:cubicBezTo>
                              <a:cubicBezTo>
                                <a:pt x="5826" y="20161"/>
                                <a:pt x="5834" y="20178"/>
                                <a:pt x="5845" y="20196"/>
                              </a:cubicBezTo>
                              <a:cubicBezTo>
                                <a:pt x="5796" y="20182"/>
                                <a:pt x="5763" y="20192"/>
                                <a:pt x="5782" y="20231"/>
                              </a:cubicBezTo>
                              <a:cubicBezTo>
                                <a:pt x="5812" y="20294"/>
                                <a:pt x="5919" y="20339"/>
                                <a:pt x="5992" y="20367"/>
                              </a:cubicBezTo>
                              <a:cubicBezTo>
                                <a:pt x="5995" y="20371"/>
                                <a:pt x="6039" y="20416"/>
                                <a:pt x="6069" y="20420"/>
                              </a:cubicBezTo>
                              <a:cubicBezTo>
                                <a:pt x="6099" y="20469"/>
                                <a:pt x="6104" y="20546"/>
                                <a:pt x="6104" y="20588"/>
                              </a:cubicBezTo>
                              <a:cubicBezTo>
                                <a:pt x="6055" y="20689"/>
                                <a:pt x="6011" y="20798"/>
                                <a:pt x="5973" y="20903"/>
                              </a:cubicBezTo>
                              <a:cubicBezTo>
                                <a:pt x="5962" y="20865"/>
                                <a:pt x="5946" y="20823"/>
                                <a:pt x="5921" y="20791"/>
                              </a:cubicBezTo>
                              <a:cubicBezTo>
                                <a:pt x="5924" y="20770"/>
                                <a:pt x="5921" y="20735"/>
                                <a:pt x="5905" y="20679"/>
                              </a:cubicBezTo>
                              <a:cubicBezTo>
                                <a:pt x="5891" y="20511"/>
                                <a:pt x="5791" y="20322"/>
                                <a:pt x="5774" y="20413"/>
                              </a:cubicBezTo>
                              <a:cubicBezTo>
                                <a:pt x="5771" y="20430"/>
                                <a:pt x="5771" y="20448"/>
                                <a:pt x="5774" y="20469"/>
                              </a:cubicBezTo>
                              <a:cubicBezTo>
                                <a:pt x="5736" y="20427"/>
                                <a:pt x="5706" y="20413"/>
                                <a:pt x="5706" y="20458"/>
                              </a:cubicBezTo>
                              <a:cubicBezTo>
                                <a:pt x="5706" y="20472"/>
                                <a:pt x="5709" y="20490"/>
                                <a:pt x="5714" y="20507"/>
                              </a:cubicBezTo>
                              <a:cubicBezTo>
                                <a:pt x="5673" y="20479"/>
                                <a:pt x="5643" y="20479"/>
                                <a:pt x="5651" y="20521"/>
                              </a:cubicBezTo>
                              <a:cubicBezTo>
                                <a:pt x="5654" y="20535"/>
                                <a:pt x="5660" y="20549"/>
                                <a:pt x="5668" y="20567"/>
                              </a:cubicBezTo>
                              <a:cubicBezTo>
                                <a:pt x="5622" y="20553"/>
                                <a:pt x="5594" y="20560"/>
                                <a:pt x="5608" y="20598"/>
                              </a:cubicBezTo>
                              <a:cubicBezTo>
                                <a:pt x="5613" y="20616"/>
                                <a:pt x="5627" y="20630"/>
                                <a:pt x="5641" y="20644"/>
                              </a:cubicBezTo>
                              <a:cubicBezTo>
                                <a:pt x="5589" y="20640"/>
                                <a:pt x="5559" y="20658"/>
                                <a:pt x="5583" y="20693"/>
                              </a:cubicBezTo>
                              <a:cubicBezTo>
                                <a:pt x="5622" y="20749"/>
                                <a:pt x="5731" y="20773"/>
                                <a:pt x="5810" y="20784"/>
                              </a:cubicBezTo>
                              <a:cubicBezTo>
                                <a:pt x="5812" y="20787"/>
                                <a:pt x="5861" y="20823"/>
                                <a:pt x="5891" y="20819"/>
                              </a:cubicBezTo>
                              <a:cubicBezTo>
                                <a:pt x="5924" y="20858"/>
                                <a:pt x="5940" y="20924"/>
                                <a:pt x="5946" y="20966"/>
                              </a:cubicBezTo>
                              <a:cubicBezTo>
                                <a:pt x="5889" y="21131"/>
                                <a:pt x="5845" y="21288"/>
                                <a:pt x="5818" y="21397"/>
                              </a:cubicBezTo>
                              <a:cubicBezTo>
                                <a:pt x="5758" y="21232"/>
                                <a:pt x="5643" y="20938"/>
                                <a:pt x="5532" y="20693"/>
                              </a:cubicBezTo>
                              <a:cubicBezTo>
                                <a:pt x="5532" y="20693"/>
                                <a:pt x="5532" y="20693"/>
                                <a:pt x="5532" y="20696"/>
                              </a:cubicBezTo>
                              <a:cubicBezTo>
                                <a:pt x="5534" y="20728"/>
                                <a:pt x="5570" y="21208"/>
                                <a:pt x="5780" y="21449"/>
                              </a:cubicBezTo>
                              <a:lnTo>
                                <a:pt x="5878" y="21449"/>
                              </a:lnTo>
                              <a:cubicBezTo>
                                <a:pt x="5908" y="21327"/>
                                <a:pt x="5962" y="21141"/>
                                <a:pt x="6030" y="20945"/>
                              </a:cubicBezTo>
                              <a:cubicBezTo>
                                <a:pt x="6058" y="20921"/>
                                <a:pt x="6107" y="20882"/>
                                <a:pt x="6153" y="20886"/>
                              </a:cubicBezTo>
                              <a:cubicBezTo>
                                <a:pt x="6172" y="20917"/>
                                <a:pt x="6227" y="20935"/>
                                <a:pt x="6232" y="20935"/>
                              </a:cubicBezTo>
                              <a:cubicBezTo>
                                <a:pt x="6276" y="20977"/>
                                <a:pt x="6336" y="21029"/>
                                <a:pt x="6388" y="21054"/>
                              </a:cubicBezTo>
                              <a:cubicBezTo>
                                <a:pt x="6243" y="21201"/>
                                <a:pt x="6096" y="21334"/>
                                <a:pt x="5946" y="21449"/>
                              </a:cubicBezTo>
                              <a:lnTo>
                                <a:pt x="6077" y="21449"/>
                              </a:lnTo>
                              <a:cubicBezTo>
                                <a:pt x="6110" y="21425"/>
                                <a:pt x="6139" y="21397"/>
                                <a:pt x="6172" y="21369"/>
                              </a:cubicBezTo>
                              <a:cubicBezTo>
                                <a:pt x="6617" y="21481"/>
                                <a:pt x="7099" y="20959"/>
                                <a:pt x="7129" y="20928"/>
                              </a:cubicBezTo>
                              <a:cubicBezTo>
                                <a:pt x="7129" y="20928"/>
                                <a:pt x="7129" y="20928"/>
                                <a:pt x="7132" y="20928"/>
                              </a:cubicBezTo>
                              <a:cubicBezTo>
                                <a:pt x="6829" y="21026"/>
                                <a:pt x="6488" y="21176"/>
                                <a:pt x="6287" y="21267"/>
                              </a:cubicBezTo>
                              <a:cubicBezTo>
                                <a:pt x="6562" y="21008"/>
                                <a:pt x="6829" y="20693"/>
                                <a:pt x="7058" y="20311"/>
                              </a:cubicBezTo>
                              <a:cubicBezTo>
                                <a:pt x="7085" y="20304"/>
                                <a:pt x="7156" y="20287"/>
                                <a:pt x="7205" y="20318"/>
                              </a:cubicBezTo>
                              <a:cubicBezTo>
                                <a:pt x="7214" y="20357"/>
                                <a:pt x="7257" y="20402"/>
                                <a:pt x="7260" y="20406"/>
                              </a:cubicBezTo>
                              <a:cubicBezTo>
                                <a:pt x="7295" y="20497"/>
                                <a:pt x="7355" y="20619"/>
                                <a:pt x="7407" y="20644"/>
                              </a:cubicBezTo>
                              <a:cubicBezTo>
                                <a:pt x="7440" y="20658"/>
                                <a:pt x="7443" y="20616"/>
                                <a:pt x="7421" y="20556"/>
                              </a:cubicBezTo>
                              <a:cubicBezTo>
                                <a:pt x="7437" y="20567"/>
                                <a:pt x="7454" y="20577"/>
                                <a:pt x="7467" y="20577"/>
                              </a:cubicBezTo>
                              <a:cubicBezTo>
                                <a:pt x="7503" y="20581"/>
                                <a:pt x="7497" y="20542"/>
                                <a:pt x="7467" y="20497"/>
                              </a:cubicBezTo>
                              <a:cubicBezTo>
                                <a:pt x="7481" y="20500"/>
                                <a:pt x="7494" y="20504"/>
                                <a:pt x="7505" y="20500"/>
                              </a:cubicBezTo>
                              <a:cubicBezTo>
                                <a:pt x="7538" y="20497"/>
                                <a:pt x="7527" y="20462"/>
                                <a:pt x="7494" y="20420"/>
                              </a:cubicBezTo>
                              <a:cubicBezTo>
                                <a:pt x="7508" y="20420"/>
                                <a:pt x="7522" y="20416"/>
                                <a:pt x="7533" y="20413"/>
                              </a:cubicBezTo>
                              <a:cubicBezTo>
                                <a:pt x="7565" y="20395"/>
                                <a:pt x="7546" y="20364"/>
                                <a:pt x="7500" y="20336"/>
                              </a:cubicBezTo>
                              <a:cubicBezTo>
                                <a:pt x="7516" y="20332"/>
                                <a:pt x="7530" y="20325"/>
                                <a:pt x="7541" y="20315"/>
                              </a:cubicBezTo>
                              <a:cubicBezTo>
                                <a:pt x="7601" y="20262"/>
                                <a:pt x="7429" y="20210"/>
                                <a:pt x="7304" y="20255"/>
                              </a:cubicBezTo>
                              <a:cubicBezTo>
                                <a:pt x="7257" y="20255"/>
                                <a:pt x="7230" y="20262"/>
                                <a:pt x="7216" y="20276"/>
                              </a:cubicBezTo>
                              <a:cubicBezTo>
                                <a:pt x="7175" y="20252"/>
                                <a:pt x="7126" y="20252"/>
                                <a:pt x="7088" y="20259"/>
                              </a:cubicBezTo>
                              <a:cubicBezTo>
                                <a:pt x="7143" y="20164"/>
                                <a:pt x="7197" y="20062"/>
                                <a:pt x="7246" y="19961"/>
                              </a:cubicBezTo>
                              <a:cubicBezTo>
                                <a:pt x="7274" y="19940"/>
                                <a:pt x="7328" y="19905"/>
                                <a:pt x="7380" y="19912"/>
                              </a:cubicBezTo>
                              <a:cubicBezTo>
                                <a:pt x="7396" y="19947"/>
                                <a:pt x="7451" y="19968"/>
                                <a:pt x="7454" y="19971"/>
                              </a:cubicBezTo>
                              <a:cubicBezTo>
                                <a:pt x="7511" y="20041"/>
                                <a:pt x="7598" y="20133"/>
                                <a:pt x="7655" y="20133"/>
                              </a:cubicBezTo>
                              <a:cubicBezTo>
                                <a:pt x="7691" y="20133"/>
                                <a:pt x="7680" y="20090"/>
                                <a:pt x="7644" y="20045"/>
                              </a:cubicBezTo>
                              <a:cubicBezTo>
                                <a:pt x="7663" y="20048"/>
                                <a:pt x="7680" y="20052"/>
                                <a:pt x="7693" y="20045"/>
                              </a:cubicBezTo>
                              <a:cubicBezTo>
                                <a:pt x="7726" y="20034"/>
                                <a:pt x="7713" y="19999"/>
                                <a:pt x="7674" y="19968"/>
                              </a:cubicBezTo>
                              <a:cubicBezTo>
                                <a:pt x="7688" y="19964"/>
                                <a:pt x="7702" y="19961"/>
                                <a:pt x="7713" y="19954"/>
                              </a:cubicBezTo>
                              <a:cubicBezTo>
                                <a:pt x="7743" y="19933"/>
                                <a:pt x="7723" y="19905"/>
                                <a:pt x="7680" y="19884"/>
                              </a:cubicBezTo>
                              <a:cubicBezTo>
                                <a:pt x="7693" y="19877"/>
                                <a:pt x="7704" y="19870"/>
                                <a:pt x="7715" y="19859"/>
                              </a:cubicBezTo>
                              <a:cubicBezTo>
                                <a:pt x="7743" y="19831"/>
                                <a:pt x="7715" y="19807"/>
                                <a:pt x="7663" y="19800"/>
                              </a:cubicBezTo>
                              <a:cubicBezTo>
                                <a:pt x="7677" y="19789"/>
                                <a:pt x="7688" y="19779"/>
                                <a:pt x="7696" y="19765"/>
                              </a:cubicBezTo>
                              <a:cubicBezTo>
                                <a:pt x="7740" y="19688"/>
                                <a:pt x="7565" y="19712"/>
                                <a:pt x="7456" y="19810"/>
                              </a:cubicBezTo>
                              <a:cubicBezTo>
                                <a:pt x="7413" y="19831"/>
                                <a:pt x="7391" y="19849"/>
                                <a:pt x="7380" y="19866"/>
                              </a:cubicBezTo>
                              <a:cubicBezTo>
                                <a:pt x="7344" y="19863"/>
                                <a:pt x="7309" y="19873"/>
                                <a:pt x="7282" y="19887"/>
                              </a:cubicBezTo>
                              <a:cubicBezTo>
                                <a:pt x="7328" y="19821"/>
                                <a:pt x="7358" y="19754"/>
                                <a:pt x="7385" y="19684"/>
                              </a:cubicBezTo>
                              <a:cubicBezTo>
                                <a:pt x="7385" y="19684"/>
                                <a:pt x="7385" y="19684"/>
                                <a:pt x="7385" y="19684"/>
                              </a:cubicBezTo>
                              <a:close/>
                              <a:moveTo>
                                <a:pt x="6456" y="21001"/>
                              </a:moveTo>
                              <a:cubicBezTo>
                                <a:pt x="6453" y="20998"/>
                                <a:pt x="6448" y="20991"/>
                                <a:pt x="6442" y="20987"/>
                              </a:cubicBezTo>
                              <a:cubicBezTo>
                                <a:pt x="6453" y="20987"/>
                                <a:pt x="6461" y="20987"/>
                                <a:pt x="6469" y="20987"/>
                              </a:cubicBezTo>
                              <a:cubicBezTo>
                                <a:pt x="6464" y="20991"/>
                                <a:pt x="6461" y="20994"/>
                                <a:pt x="6456" y="21001"/>
                              </a:cubicBezTo>
                              <a:close/>
                              <a:moveTo>
                                <a:pt x="6505" y="20949"/>
                              </a:moveTo>
                              <a:cubicBezTo>
                                <a:pt x="6499" y="20935"/>
                                <a:pt x="6486" y="20921"/>
                                <a:pt x="6464" y="20907"/>
                              </a:cubicBezTo>
                              <a:cubicBezTo>
                                <a:pt x="6478" y="20903"/>
                                <a:pt x="6491" y="20896"/>
                                <a:pt x="6502" y="20889"/>
                              </a:cubicBezTo>
                              <a:cubicBezTo>
                                <a:pt x="6532" y="20865"/>
                                <a:pt x="6510" y="20840"/>
                                <a:pt x="6467" y="20823"/>
                              </a:cubicBezTo>
                              <a:cubicBezTo>
                                <a:pt x="6480" y="20816"/>
                                <a:pt x="6491" y="20805"/>
                                <a:pt x="6499" y="20794"/>
                              </a:cubicBezTo>
                              <a:cubicBezTo>
                                <a:pt x="6524" y="20763"/>
                                <a:pt x="6494" y="20742"/>
                                <a:pt x="6445" y="20742"/>
                              </a:cubicBezTo>
                              <a:cubicBezTo>
                                <a:pt x="6458" y="20728"/>
                                <a:pt x="6469" y="20717"/>
                                <a:pt x="6475" y="20703"/>
                              </a:cubicBezTo>
                              <a:cubicBezTo>
                                <a:pt x="6513" y="20623"/>
                                <a:pt x="6339" y="20668"/>
                                <a:pt x="6238" y="20777"/>
                              </a:cubicBezTo>
                              <a:cubicBezTo>
                                <a:pt x="6197" y="20801"/>
                                <a:pt x="6175" y="20823"/>
                                <a:pt x="6167" y="20844"/>
                              </a:cubicBezTo>
                              <a:cubicBezTo>
                                <a:pt x="6134" y="20844"/>
                                <a:pt x="6101" y="20858"/>
                                <a:pt x="6074" y="20875"/>
                              </a:cubicBezTo>
                              <a:cubicBezTo>
                                <a:pt x="6120" y="20752"/>
                                <a:pt x="6175" y="20626"/>
                                <a:pt x="6238" y="20518"/>
                              </a:cubicBezTo>
                              <a:cubicBezTo>
                                <a:pt x="6259" y="20507"/>
                                <a:pt x="6336" y="20476"/>
                                <a:pt x="6390" y="20507"/>
                              </a:cubicBezTo>
                              <a:cubicBezTo>
                                <a:pt x="6401" y="20546"/>
                                <a:pt x="6448" y="20584"/>
                                <a:pt x="6450" y="20588"/>
                              </a:cubicBezTo>
                              <a:cubicBezTo>
                                <a:pt x="6494" y="20672"/>
                                <a:pt x="6559" y="20787"/>
                                <a:pt x="6614" y="20809"/>
                              </a:cubicBezTo>
                              <a:cubicBezTo>
                                <a:pt x="6619" y="20809"/>
                                <a:pt x="6622" y="20812"/>
                                <a:pt x="6625" y="20809"/>
                              </a:cubicBezTo>
                              <a:cubicBezTo>
                                <a:pt x="6587" y="20858"/>
                                <a:pt x="6546" y="20903"/>
                                <a:pt x="6505" y="20949"/>
                              </a:cubicBezTo>
                              <a:close/>
                              <a:moveTo>
                                <a:pt x="6865" y="20493"/>
                              </a:moveTo>
                              <a:cubicBezTo>
                                <a:pt x="6791" y="20598"/>
                                <a:pt x="6717" y="20700"/>
                                <a:pt x="6638" y="20791"/>
                              </a:cubicBezTo>
                              <a:cubicBezTo>
                                <a:pt x="6641" y="20773"/>
                                <a:pt x="6633" y="20749"/>
                                <a:pt x="6619" y="20717"/>
                              </a:cubicBezTo>
                              <a:cubicBezTo>
                                <a:pt x="6636" y="20728"/>
                                <a:pt x="6652" y="20735"/>
                                <a:pt x="6666" y="20735"/>
                              </a:cubicBezTo>
                              <a:cubicBezTo>
                                <a:pt x="6701" y="20735"/>
                                <a:pt x="6693" y="20700"/>
                                <a:pt x="6660" y="20654"/>
                              </a:cubicBezTo>
                              <a:cubicBezTo>
                                <a:pt x="6674" y="20658"/>
                                <a:pt x="6687" y="20658"/>
                                <a:pt x="6698" y="20654"/>
                              </a:cubicBezTo>
                              <a:cubicBezTo>
                                <a:pt x="6731" y="20644"/>
                                <a:pt x="6717" y="20612"/>
                                <a:pt x="6682" y="20577"/>
                              </a:cubicBezTo>
                              <a:cubicBezTo>
                                <a:pt x="6696" y="20577"/>
                                <a:pt x="6709" y="20574"/>
                                <a:pt x="6720" y="20567"/>
                              </a:cubicBezTo>
                              <a:cubicBezTo>
                                <a:pt x="6753" y="20546"/>
                                <a:pt x="6731" y="20518"/>
                                <a:pt x="6682" y="20493"/>
                              </a:cubicBezTo>
                              <a:cubicBezTo>
                                <a:pt x="6698" y="20486"/>
                                <a:pt x="6712" y="20479"/>
                                <a:pt x="6720" y="20469"/>
                              </a:cubicBezTo>
                              <a:cubicBezTo>
                                <a:pt x="6777" y="20409"/>
                                <a:pt x="6603" y="20378"/>
                                <a:pt x="6478" y="20434"/>
                              </a:cubicBezTo>
                              <a:cubicBezTo>
                                <a:pt x="6431" y="20441"/>
                                <a:pt x="6407" y="20451"/>
                                <a:pt x="6393" y="20465"/>
                              </a:cubicBezTo>
                              <a:cubicBezTo>
                                <a:pt x="6349" y="20444"/>
                                <a:pt x="6300" y="20451"/>
                                <a:pt x="6265" y="20462"/>
                              </a:cubicBezTo>
                              <a:cubicBezTo>
                                <a:pt x="6317" y="20378"/>
                                <a:pt x="6371" y="20308"/>
                                <a:pt x="6431" y="20259"/>
                              </a:cubicBezTo>
                              <a:cubicBezTo>
                                <a:pt x="6472" y="20262"/>
                                <a:pt x="6527" y="20234"/>
                                <a:pt x="6532" y="20234"/>
                              </a:cubicBezTo>
                              <a:cubicBezTo>
                                <a:pt x="6600" y="20238"/>
                                <a:pt x="6685" y="20238"/>
                                <a:pt x="6753" y="20224"/>
                              </a:cubicBezTo>
                              <a:cubicBezTo>
                                <a:pt x="6767" y="20234"/>
                                <a:pt x="6780" y="20245"/>
                                <a:pt x="6794" y="20255"/>
                              </a:cubicBezTo>
                              <a:cubicBezTo>
                                <a:pt x="6797" y="20262"/>
                                <a:pt x="6829" y="20318"/>
                                <a:pt x="6859" y="20332"/>
                              </a:cubicBezTo>
                              <a:cubicBezTo>
                                <a:pt x="6881" y="20381"/>
                                <a:pt x="6873" y="20451"/>
                                <a:pt x="6865" y="20493"/>
                              </a:cubicBezTo>
                              <a:close/>
                              <a:moveTo>
                                <a:pt x="7862" y="20189"/>
                              </a:moveTo>
                              <a:cubicBezTo>
                                <a:pt x="7762" y="20189"/>
                                <a:pt x="7762" y="20392"/>
                                <a:pt x="7862" y="20392"/>
                              </a:cubicBezTo>
                              <a:cubicBezTo>
                                <a:pt x="7963" y="20392"/>
                                <a:pt x="7963" y="20189"/>
                                <a:pt x="7862" y="20189"/>
                              </a:cubicBezTo>
                              <a:close/>
                              <a:moveTo>
                                <a:pt x="5384" y="20367"/>
                              </a:moveTo>
                              <a:cubicBezTo>
                                <a:pt x="5403" y="20350"/>
                                <a:pt x="5420" y="20329"/>
                                <a:pt x="5431" y="20311"/>
                              </a:cubicBezTo>
                              <a:cubicBezTo>
                                <a:pt x="5455" y="20262"/>
                                <a:pt x="5417" y="20248"/>
                                <a:pt x="5354" y="20262"/>
                              </a:cubicBezTo>
                              <a:cubicBezTo>
                                <a:pt x="5368" y="20241"/>
                                <a:pt x="5376" y="20224"/>
                                <a:pt x="5382" y="20203"/>
                              </a:cubicBezTo>
                              <a:cubicBezTo>
                                <a:pt x="5395" y="20147"/>
                                <a:pt x="5357" y="20143"/>
                                <a:pt x="5300" y="20175"/>
                              </a:cubicBezTo>
                              <a:cubicBezTo>
                                <a:pt x="5308" y="20154"/>
                                <a:pt x="5313" y="20129"/>
                                <a:pt x="5316" y="20112"/>
                              </a:cubicBezTo>
                              <a:cubicBezTo>
                                <a:pt x="5322" y="20048"/>
                                <a:pt x="5278" y="20062"/>
                                <a:pt x="5223" y="20115"/>
                              </a:cubicBezTo>
                              <a:cubicBezTo>
                                <a:pt x="5229" y="20087"/>
                                <a:pt x="5232" y="20062"/>
                                <a:pt x="5229" y="20041"/>
                              </a:cubicBezTo>
                              <a:cubicBezTo>
                                <a:pt x="5215" y="19915"/>
                                <a:pt x="5065" y="20154"/>
                                <a:pt x="5033" y="20378"/>
                              </a:cubicBezTo>
                              <a:cubicBezTo>
                                <a:pt x="5011" y="20437"/>
                                <a:pt x="5003" y="20476"/>
                                <a:pt x="5000" y="20507"/>
                              </a:cubicBezTo>
                              <a:cubicBezTo>
                                <a:pt x="4921" y="20591"/>
                                <a:pt x="4850" y="20686"/>
                                <a:pt x="4785" y="20780"/>
                              </a:cubicBezTo>
                              <a:cubicBezTo>
                                <a:pt x="4787" y="20724"/>
                                <a:pt x="4779" y="20654"/>
                                <a:pt x="4741" y="20588"/>
                              </a:cubicBezTo>
                              <a:cubicBezTo>
                                <a:pt x="4749" y="20546"/>
                                <a:pt x="4716" y="20479"/>
                                <a:pt x="4716" y="20476"/>
                              </a:cubicBezTo>
                              <a:cubicBezTo>
                                <a:pt x="4708" y="20374"/>
                                <a:pt x="4689" y="20234"/>
                                <a:pt x="4648" y="20185"/>
                              </a:cubicBezTo>
                              <a:cubicBezTo>
                                <a:pt x="4621" y="20154"/>
                                <a:pt x="4607" y="20196"/>
                                <a:pt x="4610" y="20259"/>
                              </a:cubicBezTo>
                              <a:cubicBezTo>
                                <a:pt x="4599" y="20241"/>
                                <a:pt x="4586" y="20224"/>
                                <a:pt x="4575" y="20217"/>
                              </a:cubicBezTo>
                              <a:cubicBezTo>
                                <a:pt x="4545" y="20196"/>
                                <a:pt x="4539" y="20234"/>
                                <a:pt x="4550" y="20294"/>
                              </a:cubicBezTo>
                              <a:cubicBezTo>
                                <a:pt x="4539" y="20283"/>
                                <a:pt x="4526" y="20276"/>
                                <a:pt x="4515" y="20269"/>
                              </a:cubicBezTo>
                              <a:cubicBezTo>
                                <a:pt x="4482" y="20259"/>
                                <a:pt x="4482" y="20297"/>
                                <a:pt x="4504" y="20350"/>
                              </a:cubicBezTo>
                              <a:cubicBezTo>
                                <a:pt x="4490" y="20343"/>
                                <a:pt x="4476" y="20339"/>
                                <a:pt x="4466" y="20339"/>
                              </a:cubicBezTo>
                              <a:cubicBezTo>
                                <a:pt x="4430" y="20339"/>
                                <a:pt x="4438" y="20378"/>
                                <a:pt x="4474" y="20427"/>
                              </a:cubicBezTo>
                              <a:cubicBezTo>
                                <a:pt x="4457" y="20423"/>
                                <a:pt x="4444" y="20423"/>
                                <a:pt x="4430" y="20427"/>
                              </a:cubicBezTo>
                              <a:cubicBezTo>
                                <a:pt x="4359" y="20448"/>
                                <a:pt x="4504" y="20577"/>
                                <a:pt x="4635" y="20595"/>
                              </a:cubicBezTo>
                              <a:cubicBezTo>
                                <a:pt x="4673" y="20616"/>
                                <a:pt x="4700" y="20619"/>
                                <a:pt x="4716" y="20616"/>
                              </a:cubicBezTo>
                              <a:cubicBezTo>
                                <a:pt x="4765" y="20703"/>
                                <a:pt x="4755" y="20798"/>
                                <a:pt x="4741" y="20851"/>
                              </a:cubicBezTo>
                              <a:cubicBezTo>
                                <a:pt x="4665" y="20970"/>
                                <a:pt x="4599" y="21096"/>
                                <a:pt x="4539" y="21222"/>
                              </a:cubicBezTo>
                              <a:cubicBezTo>
                                <a:pt x="4531" y="21127"/>
                                <a:pt x="4509" y="20991"/>
                                <a:pt x="4438" y="20924"/>
                              </a:cubicBezTo>
                              <a:cubicBezTo>
                                <a:pt x="4438" y="20879"/>
                                <a:pt x="4381" y="20823"/>
                                <a:pt x="4376" y="20816"/>
                              </a:cubicBezTo>
                              <a:cubicBezTo>
                                <a:pt x="4335" y="20717"/>
                                <a:pt x="4272" y="20581"/>
                                <a:pt x="4212" y="20553"/>
                              </a:cubicBezTo>
                              <a:cubicBezTo>
                                <a:pt x="4174" y="20535"/>
                                <a:pt x="4174" y="20584"/>
                                <a:pt x="4196" y="20651"/>
                              </a:cubicBezTo>
                              <a:cubicBezTo>
                                <a:pt x="4179" y="20637"/>
                                <a:pt x="4160" y="20630"/>
                                <a:pt x="4147" y="20626"/>
                              </a:cubicBezTo>
                              <a:cubicBezTo>
                                <a:pt x="4108" y="20619"/>
                                <a:pt x="4114" y="20661"/>
                                <a:pt x="4144" y="20717"/>
                              </a:cubicBezTo>
                              <a:cubicBezTo>
                                <a:pt x="4128" y="20714"/>
                                <a:pt x="4114" y="20710"/>
                                <a:pt x="4100" y="20710"/>
                              </a:cubicBezTo>
                              <a:cubicBezTo>
                                <a:pt x="4062" y="20717"/>
                                <a:pt x="4076" y="20756"/>
                                <a:pt x="4114" y="20798"/>
                              </a:cubicBezTo>
                              <a:cubicBezTo>
                                <a:pt x="4098" y="20798"/>
                                <a:pt x="4084" y="20801"/>
                                <a:pt x="4070" y="20805"/>
                              </a:cubicBezTo>
                              <a:cubicBezTo>
                                <a:pt x="4032" y="20823"/>
                                <a:pt x="4057" y="20858"/>
                                <a:pt x="4106" y="20893"/>
                              </a:cubicBezTo>
                              <a:cubicBezTo>
                                <a:pt x="4089" y="20896"/>
                                <a:pt x="4073" y="20903"/>
                                <a:pt x="4062" y="20914"/>
                              </a:cubicBezTo>
                              <a:cubicBezTo>
                                <a:pt x="3994" y="20970"/>
                                <a:pt x="4185" y="21033"/>
                                <a:pt x="4327" y="20984"/>
                              </a:cubicBezTo>
                              <a:cubicBezTo>
                                <a:pt x="4373" y="20984"/>
                                <a:pt x="4403" y="20977"/>
                                <a:pt x="4419" y="20963"/>
                              </a:cubicBezTo>
                              <a:cubicBezTo>
                                <a:pt x="4498" y="21040"/>
                                <a:pt x="4506" y="21222"/>
                                <a:pt x="4506" y="21295"/>
                              </a:cubicBezTo>
                              <a:cubicBezTo>
                                <a:pt x="4482" y="21351"/>
                                <a:pt x="4460" y="21407"/>
                                <a:pt x="4438" y="21463"/>
                              </a:cubicBezTo>
                              <a:lnTo>
                                <a:pt x="4517" y="21463"/>
                              </a:lnTo>
                              <a:cubicBezTo>
                                <a:pt x="4556" y="21369"/>
                                <a:pt x="4596" y="21274"/>
                                <a:pt x="4646" y="21180"/>
                              </a:cubicBezTo>
                              <a:cubicBezTo>
                                <a:pt x="4700" y="21162"/>
                                <a:pt x="4771" y="21148"/>
                                <a:pt x="4815" y="21159"/>
                              </a:cubicBezTo>
                              <a:cubicBezTo>
                                <a:pt x="4820" y="21201"/>
                                <a:pt x="4861" y="21253"/>
                                <a:pt x="4864" y="21260"/>
                              </a:cubicBezTo>
                              <a:cubicBezTo>
                                <a:pt x="4883" y="21323"/>
                                <a:pt x="4907" y="21404"/>
                                <a:pt x="4937" y="21463"/>
                              </a:cubicBezTo>
                              <a:lnTo>
                                <a:pt x="5022" y="21463"/>
                              </a:lnTo>
                              <a:cubicBezTo>
                                <a:pt x="5022" y="21460"/>
                                <a:pt x="5019" y="21453"/>
                                <a:pt x="5019" y="21449"/>
                              </a:cubicBezTo>
                              <a:cubicBezTo>
                                <a:pt x="5024" y="21453"/>
                                <a:pt x="5030" y="21460"/>
                                <a:pt x="5035" y="21463"/>
                              </a:cubicBezTo>
                              <a:lnTo>
                                <a:pt x="5093" y="21463"/>
                              </a:lnTo>
                              <a:cubicBezTo>
                                <a:pt x="5095" y="21446"/>
                                <a:pt x="5087" y="21421"/>
                                <a:pt x="5076" y="21393"/>
                              </a:cubicBezTo>
                              <a:cubicBezTo>
                                <a:pt x="5090" y="21400"/>
                                <a:pt x="5106" y="21404"/>
                                <a:pt x="5117" y="21407"/>
                              </a:cubicBezTo>
                              <a:cubicBezTo>
                                <a:pt x="5153" y="21407"/>
                                <a:pt x="5147" y="21369"/>
                                <a:pt x="5114" y="21320"/>
                              </a:cubicBezTo>
                              <a:cubicBezTo>
                                <a:pt x="5131" y="21323"/>
                                <a:pt x="5144" y="21323"/>
                                <a:pt x="5158" y="21320"/>
                              </a:cubicBezTo>
                              <a:cubicBezTo>
                                <a:pt x="5196" y="21309"/>
                                <a:pt x="5177" y="21271"/>
                                <a:pt x="5134" y="21232"/>
                              </a:cubicBezTo>
                              <a:cubicBezTo>
                                <a:pt x="5150" y="21232"/>
                                <a:pt x="5166" y="21225"/>
                                <a:pt x="5180" y="21218"/>
                              </a:cubicBezTo>
                              <a:cubicBezTo>
                                <a:pt x="5251" y="21173"/>
                                <a:pt x="5074" y="21085"/>
                                <a:pt x="4932" y="21110"/>
                              </a:cubicBezTo>
                              <a:cubicBezTo>
                                <a:pt x="4877" y="21099"/>
                                <a:pt x="4847" y="21106"/>
                                <a:pt x="4831" y="21120"/>
                              </a:cubicBezTo>
                              <a:cubicBezTo>
                                <a:pt x="4787" y="21106"/>
                                <a:pt x="4725" y="21117"/>
                                <a:pt x="4676" y="21127"/>
                              </a:cubicBezTo>
                              <a:cubicBezTo>
                                <a:pt x="4749" y="20987"/>
                                <a:pt x="4834" y="20851"/>
                                <a:pt x="4932" y="20721"/>
                              </a:cubicBezTo>
                              <a:cubicBezTo>
                                <a:pt x="4964" y="20717"/>
                                <a:pt x="5019" y="20721"/>
                                <a:pt x="5057" y="20756"/>
                              </a:cubicBezTo>
                              <a:cubicBezTo>
                                <a:pt x="5060" y="20794"/>
                                <a:pt x="5098" y="20847"/>
                                <a:pt x="5104" y="20851"/>
                              </a:cubicBezTo>
                              <a:cubicBezTo>
                                <a:pt x="5131" y="20945"/>
                                <a:pt x="5177" y="21078"/>
                                <a:pt x="5226" y="21110"/>
                              </a:cubicBezTo>
                              <a:cubicBezTo>
                                <a:pt x="5259" y="21131"/>
                                <a:pt x="5264" y="21089"/>
                                <a:pt x="5248" y="21026"/>
                              </a:cubicBezTo>
                              <a:cubicBezTo>
                                <a:pt x="5262" y="21040"/>
                                <a:pt x="5278" y="21050"/>
                                <a:pt x="5292" y="21054"/>
                              </a:cubicBezTo>
                              <a:cubicBezTo>
                                <a:pt x="5324" y="21064"/>
                                <a:pt x="5324" y="21026"/>
                                <a:pt x="5303" y="20973"/>
                              </a:cubicBezTo>
                              <a:cubicBezTo>
                                <a:pt x="5316" y="20980"/>
                                <a:pt x="5330" y="20984"/>
                                <a:pt x="5341" y="20984"/>
                              </a:cubicBezTo>
                              <a:cubicBezTo>
                                <a:pt x="5373" y="20984"/>
                                <a:pt x="5368" y="20949"/>
                                <a:pt x="5338" y="20903"/>
                              </a:cubicBezTo>
                              <a:cubicBezTo>
                                <a:pt x="5352" y="20907"/>
                                <a:pt x="5365" y="20907"/>
                                <a:pt x="5376" y="20903"/>
                              </a:cubicBezTo>
                              <a:cubicBezTo>
                                <a:pt x="5412" y="20893"/>
                                <a:pt x="5395" y="20858"/>
                                <a:pt x="5352" y="20819"/>
                              </a:cubicBezTo>
                              <a:cubicBezTo>
                                <a:pt x="5368" y="20819"/>
                                <a:pt x="5382" y="20812"/>
                                <a:pt x="5393" y="20805"/>
                              </a:cubicBezTo>
                              <a:cubicBezTo>
                                <a:pt x="5458" y="20763"/>
                                <a:pt x="5294" y="20682"/>
                                <a:pt x="5163" y="20703"/>
                              </a:cubicBezTo>
                              <a:cubicBezTo>
                                <a:pt x="5117" y="20696"/>
                                <a:pt x="5090" y="20700"/>
                                <a:pt x="5076" y="20710"/>
                              </a:cubicBezTo>
                              <a:cubicBezTo>
                                <a:pt x="5044" y="20682"/>
                                <a:pt x="5003" y="20672"/>
                                <a:pt x="4970" y="20672"/>
                              </a:cubicBezTo>
                              <a:cubicBezTo>
                                <a:pt x="4997" y="20637"/>
                                <a:pt x="5024" y="20605"/>
                                <a:pt x="5054" y="20574"/>
                              </a:cubicBezTo>
                              <a:cubicBezTo>
                                <a:pt x="5054" y="20574"/>
                                <a:pt x="5054" y="20574"/>
                                <a:pt x="5054" y="20574"/>
                              </a:cubicBezTo>
                              <a:cubicBezTo>
                                <a:pt x="5095" y="20574"/>
                                <a:pt x="5147" y="20542"/>
                                <a:pt x="5153" y="20539"/>
                              </a:cubicBezTo>
                              <a:cubicBezTo>
                                <a:pt x="5259" y="20535"/>
                                <a:pt x="5409" y="20514"/>
                                <a:pt x="5463" y="20448"/>
                              </a:cubicBezTo>
                              <a:cubicBezTo>
                                <a:pt x="5493" y="20395"/>
                                <a:pt x="5452" y="20371"/>
                                <a:pt x="5384" y="20367"/>
                              </a:cubicBezTo>
                              <a:close/>
                              <a:moveTo>
                                <a:pt x="5578" y="19947"/>
                              </a:moveTo>
                              <a:cubicBezTo>
                                <a:pt x="5477" y="19947"/>
                                <a:pt x="5477" y="20150"/>
                                <a:pt x="5578" y="20150"/>
                              </a:cubicBezTo>
                              <a:cubicBezTo>
                                <a:pt x="5679" y="20150"/>
                                <a:pt x="5679" y="19947"/>
                                <a:pt x="5578" y="19947"/>
                              </a:cubicBezTo>
                              <a:close/>
                              <a:moveTo>
                                <a:pt x="7653" y="20672"/>
                              </a:moveTo>
                              <a:cubicBezTo>
                                <a:pt x="7552" y="20672"/>
                                <a:pt x="7552" y="20875"/>
                                <a:pt x="7653" y="20875"/>
                              </a:cubicBezTo>
                              <a:cubicBezTo>
                                <a:pt x="7753" y="20875"/>
                                <a:pt x="7753" y="20672"/>
                                <a:pt x="7653" y="20672"/>
                              </a:cubicBezTo>
                              <a:close/>
                              <a:moveTo>
                                <a:pt x="4831" y="21453"/>
                              </a:moveTo>
                              <a:cubicBezTo>
                                <a:pt x="4853" y="21390"/>
                                <a:pt x="4864" y="21348"/>
                                <a:pt x="4866" y="21337"/>
                              </a:cubicBezTo>
                              <a:cubicBezTo>
                                <a:pt x="4866" y="21337"/>
                                <a:pt x="4866" y="21337"/>
                                <a:pt x="4866" y="21334"/>
                              </a:cubicBezTo>
                              <a:cubicBezTo>
                                <a:pt x="4836" y="21372"/>
                                <a:pt x="4806" y="21411"/>
                                <a:pt x="4776" y="21449"/>
                              </a:cubicBezTo>
                              <a:lnTo>
                                <a:pt x="4831" y="21449"/>
                              </a:lnTo>
                              <a:close/>
                              <a:moveTo>
                                <a:pt x="2887" y="13383"/>
                              </a:moveTo>
                              <a:cubicBezTo>
                                <a:pt x="2786" y="13383"/>
                                <a:pt x="2786" y="13586"/>
                                <a:pt x="2887" y="13586"/>
                              </a:cubicBezTo>
                              <a:cubicBezTo>
                                <a:pt x="2988" y="13583"/>
                                <a:pt x="2988" y="13383"/>
                                <a:pt x="2887" y="13383"/>
                              </a:cubicBezTo>
                              <a:close/>
                              <a:moveTo>
                                <a:pt x="3212" y="13085"/>
                              </a:moveTo>
                              <a:cubicBezTo>
                                <a:pt x="3111" y="13085"/>
                                <a:pt x="3111" y="13289"/>
                                <a:pt x="3212" y="13289"/>
                              </a:cubicBezTo>
                              <a:cubicBezTo>
                                <a:pt x="3312" y="13289"/>
                                <a:pt x="3312" y="13085"/>
                                <a:pt x="3212" y="13085"/>
                              </a:cubicBezTo>
                              <a:close/>
                              <a:moveTo>
                                <a:pt x="2950" y="12711"/>
                              </a:moveTo>
                              <a:cubicBezTo>
                                <a:pt x="2849" y="12711"/>
                                <a:pt x="2849" y="12914"/>
                                <a:pt x="2950" y="12914"/>
                              </a:cubicBezTo>
                              <a:cubicBezTo>
                                <a:pt x="3051" y="12910"/>
                                <a:pt x="3051" y="12711"/>
                                <a:pt x="2950" y="12711"/>
                              </a:cubicBezTo>
                              <a:close/>
                              <a:moveTo>
                                <a:pt x="8699" y="17352"/>
                              </a:moveTo>
                              <a:cubicBezTo>
                                <a:pt x="8800" y="17352"/>
                                <a:pt x="8800" y="17148"/>
                                <a:pt x="8699" y="17148"/>
                              </a:cubicBezTo>
                              <a:cubicBezTo>
                                <a:pt x="8599" y="17148"/>
                                <a:pt x="8599" y="17352"/>
                                <a:pt x="8699" y="17352"/>
                              </a:cubicBezTo>
                              <a:close/>
                              <a:moveTo>
                                <a:pt x="7148" y="18938"/>
                              </a:moveTo>
                              <a:cubicBezTo>
                                <a:pt x="7249" y="18938"/>
                                <a:pt x="7249" y="18735"/>
                                <a:pt x="7148" y="18735"/>
                              </a:cubicBezTo>
                              <a:cubicBezTo>
                                <a:pt x="7047" y="18735"/>
                                <a:pt x="7047" y="18938"/>
                                <a:pt x="7148" y="18938"/>
                              </a:cubicBezTo>
                              <a:close/>
                              <a:moveTo>
                                <a:pt x="6949" y="12858"/>
                              </a:moveTo>
                              <a:cubicBezTo>
                                <a:pt x="7050" y="12858"/>
                                <a:pt x="7050" y="12655"/>
                                <a:pt x="6949" y="12655"/>
                              </a:cubicBezTo>
                              <a:cubicBezTo>
                                <a:pt x="6848" y="12655"/>
                                <a:pt x="6848" y="12858"/>
                                <a:pt x="6949" y="12858"/>
                              </a:cubicBezTo>
                              <a:close/>
                              <a:moveTo>
                                <a:pt x="8198" y="17551"/>
                              </a:moveTo>
                              <a:cubicBezTo>
                                <a:pt x="8097" y="17551"/>
                                <a:pt x="8097" y="17754"/>
                                <a:pt x="8198" y="17754"/>
                              </a:cubicBezTo>
                              <a:cubicBezTo>
                                <a:pt x="8299" y="17754"/>
                                <a:pt x="8299" y="17551"/>
                                <a:pt x="8198" y="17551"/>
                              </a:cubicBezTo>
                              <a:close/>
                              <a:moveTo>
                                <a:pt x="8176" y="18318"/>
                              </a:moveTo>
                              <a:cubicBezTo>
                                <a:pt x="8277" y="18318"/>
                                <a:pt x="8277" y="18115"/>
                                <a:pt x="8176" y="18115"/>
                              </a:cubicBezTo>
                              <a:cubicBezTo>
                                <a:pt x="8075" y="18119"/>
                                <a:pt x="8075" y="18318"/>
                                <a:pt x="8176" y="18318"/>
                              </a:cubicBezTo>
                              <a:close/>
                              <a:moveTo>
                                <a:pt x="2470" y="12711"/>
                              </a:moveTo>
                              <a:cubicBezTo>
                                <a:pt x="2369" y="12711"/>
                                <a:pt x="2369" y="12914"/>
                                <a:pt x="2470" y="12914"/>
                              </a:cubicBezTo>
                              <a:cubicBezTo>
                                <a:pt x="2571" y="12910"/>
                                <a:pt x="2571" y="12711"/>
                                <a:pt x="2470" y="12711"/>
                              </a:cubicBezTo>
                              <a:close/>
                              <a:moveTo>
                                <a:pt x="3653" y="13047"/>
                              </a:moveTo>
                              <a:cubicBezTo>
                                <a:pt x="3754" y="13047"/>
                                <a:pt x="3754" y="12844"/>
                                <a:pt x="3653" y="12844"/>
                              </a:cubicBezTo>
                              <a:cubicBezTo>
                                <a:pt x="3552" y="12844"/>
                                <a:pt x="3552" y="13047"/>
                                <a:pt x="3653" y="13047"/>
                              </a:cubicBezTo>
                              <a:close/>
                              <a:moveTo>
                                <a:pt x="8511" y="17915"/>
                              </a:moveTo>
                              <a:cubicBezTo>
                                <a:pt x="8612" y="17915"/>
                                <a:pt x="8612" y="17712"/>
                                <a:pt x="8511" y="17712"/>
                              </a:cubicBezTo>
                              <a:cubicBezTo>
                                <a:pt x="8410" y="17712"/>
                                <a:pt x="8410" y="17915"/>
                                <a:pt x="8511" y="17915"/>
                              </a:cubicBezTo>
                              <a:close/>
                              <a:moveTo>
                                <a:pt x="2773" y="16203"/>
                              </a:moveTo>
                              <a:cubicBezTo>
                                <a:pt x="2672" y="16203"/>
                                <a:pt x="2672" y="16406"/>
                                <a:pt x="2773" y="16406"/>
                              </a:cubicBezTo>
                              <a:cubicBezTo>
                                <a:pt x="2873" y="16406"/>
                                <a:pt x="2876" y="16203"/>
                                <a:pt x="2773" y="16203"/>
                              </a:cubicBezTo>
                              <a:close/>
                              <a:moveTo>
                                <a:pt x="2574" y="9751"/>
                              </a:moveTo>
                              <a:cubicBezTo>
                                <a:pt x="2473" y="9751"/>
                                <a:pt x="2473" y="9954"/>
                                <a:pt x="2574" y="9954"/>
                              </a:cubicBezTo>
                              <a:cubicBezTo>
                                <a:pt x="2674" y="9951"/>
                                <a:pt x="2674" y="9751"/>
                                <a:pt x="2574" y="9751"/>
                              </a:cubicBezTo>
                              <a:close/>
                              <a:moveTo>
                                <a:pt x="2993" y="9467"/>
                              </a:moveTo>
                              <a:cubicBezTo>
                                <a:pt x="3094" y="9467"/>
                                <a:pt x="3094" y="9264"/>
                                <a:pt x="2993" y="9264"/>
                              </a:cubicBezTo>
                              <a:cubicBezTo>
                                <a:pt x="2893" y="9264"/>
                                <a:pt x="2893" y="9467"/>
                                <a:pt x="2993" y="9467"/>
                              </a:cubicBezTo>
                              <a:close/>
                              <a:moveTo>
                                <a:pt x="2595" y="10623"/>
                              </a:moveTo>
                              <a:cubicBezTo>
                                <a:pt x="2696" y="10623"/>
                                <a:pt x="2696" y="10420"/>
                                <a:pt x="2595" y="10420"/>
                              </a:cubicBezTo>
                              <a:cubicBezTo>
                                <a:pt x="2495" y="10424"/>
                                <a:pt x="2495" y="10623"/>
                                <a:pt x="2595" y="10623"/>
                              </a:cubicBezTo>
                              <a:close/>
                              <a:moveTo>
                                <a:pt x="2426" y="8056"/>
                              </a:moveTo>
                              <a:cubicBezTo>
                                <a:pt x="2325" y="8056"/>
                                <a:pt x="2325" y="8259"/>
                                <a:pt x="2426" y="8259"/>
                              </a:cubicBezTo>
                              <a:cubicBezTo>
                                <a:pt x="2527" y="8255"/>
                                <a:pt x="2527" y="8056"/>
                                <a:pt x="2426" y="8056"/>
                              </a:cubicBezTo>
                              <a:close/>
                              <a:moveTo>
                                <a:pt x="2323" y="9870"/>
                              </a:moveTo>
                              <a:cubicBezTo>
                                <a:pt x="2424" y="9870"/>
                                <a:pt x="2424" y="9667"/>
                                <a:pt x="2323" y="9667"/>
                              </a:cubicBezTo>
                              <a:cubicBezTo>
                                <a:pt x="2222" y="9671"/>
                                <a:pt x="2222" y="9870"/>
                                <a:pt x="2323" y="9870"/>
                              </a:cubicBezTo>
                              <a:close/>
                              <a:moveTo>
                                <a:pt x="3871" y="6805"/>
                              </a:moveTo>
                              <a:cubicBezTo>
                                <a:pt x="3770" y="6805"/>
                                <a:pt x="3770" y="7009"/>
                                <a:pt x="3871" y="7009"/>
                              </a:cubicBezTo>
                              <a:cubicBezTo>
                                <a:pt x="3972" y="7005"/>
                                <a:pt x="3972" y="6805"/>
                                <a:pt x="3871" y="6805"/>
                              </a:cubicBezTo>
                              <a:close/>
                              <a:moveTo>
                                <a:pt x="1379" y="6143"/>
                              </a:moveTo>
                              <a:cubicBezTo>
                                <a:pt x="1279" y="6143"/>
                                <a:pt x="1279" y="6347"/>
                                <a:pt x="1379" y="6347"/>
                              </a:cubicBezTo>
                              <a:cubicBezTo>
                                <a:pt x="1480" y="6347"/>
                                <a:pt x="1480" y="6143"/>
                                <a:pt x="1379" y="6143"/>
                              </a:cubicBezTo>
                              <a:close/>
                              <a:moveTo>
                                <a:pt x="2028" y="9037"/>
                              </a:moveTo>
                              <a:cubicBezTo>
                                <a:pt x="2129" y="9037"/>
                                <a:pt x="2129" y="8833"/>
                                <a:pt x="2028" y="8833"/>
                              </a:cubicBezTo>
                              <a:cubicBezTo>
                                <a:pt x="1927" y="8837"/>
                                <a:pt x="1927" y="9037"/>
                                <a:pt x="2028" y="9037"/>
                              </a:cubicBezTo>
                              <a:close/>
                              <a:moveTo>
                                <a:pt x="3370" y="7408"/>
                              </a:moveTo>
                              <a:cubicBezTo>
                                <a:pt x="3269" y="7408"/>
                                <a:pt x="3269" y="7611"/>
                                <a:pt x="3370" y="7611"/>
                              </a:cubicBezTo>
                              <a:cubicBezTo>
                                <a:pt x="3471" y="7611"/>
                                <a:pt x="3471" y="7408"/>
                                <a:pt x="3370" y="7408"/>
                              </a:cubicBezTo>
                              <a:close/>
                              <a:moveTo>
                                <a:pt x="3400" y="8094"/>
                              </a:moveTo>
                              <a:cubicBezTo>
                                <a:pt x="3500" y="8094"/>
                                <a:pt x="3500" y="7891"/>
                                <a:pt x="3400" y="7891"/>
                              </a:cubicBezTo>
                              <a:cubicBezTo>
                                <a:pt x="3299" y="7895"/>
                                <a:pt x="3299" y="8094"/>
                                <a:pt x="3400" y="8094"/>
                              </a:cubicBezTo>
                              <a:close/>
                              <a:moveTo>
                                <a:pt x="3149" y="8795"/>
                              </a:moveTo>
                              <a:cubicBezTo>
                                <a:pt x="3146" y="8630"/>
                                <a:pt x="3078" y="8602"/>
                                <a:pt x="2993" y="8606"/>
                              </a:cubicBezTo>
                              <a:cubicBezTo>
                                <a:pt x="2961" y="8606"/>
                                <a:pt x="2928" y="8620"/>
                                <a:pt x="2895" y="8641"/>
                              </a:cubicBezTo>
                              <a:cubicBezTo>
                                <a:pt x="2912" y="8599"/>
                                <a:pt x="2920" y="8553"/>
                                <a:pt x="2920" y="8515"/>
                              </a:cubicBezTo>
                              <a:cubicBezTo>
                                <a:pt x="2917" y="8406"/>
                                <a:pt x="2893" y="8322"/>
                                <a:pt x="2764" y="8326"/>
                              </a:cubicBezTo>
                              <a:cubicBezTo>
                                <a:pt x="2636" y="8329"/>
                                <a:pt x="2614" y="8417"/>
                                <a:pt x="2617" y="8525"/>
                              </a:cubicBezTo>
                              <a:cubicBezTo>
                                <a:pt x="2617" y="8567"/>
                                <a:pt x="2628" y="8609"/>
                                <a:pt x="2644" y="8651"/>
                              </a:cubicBezTo>
                              <a:cubicBezTo>
                                <a:pt x="2612" y="8630"/>
                                <a:pt x="2576" y="8620"/>
                                <a:pt x="2546" y="8620"/>
                              </a:cubicBezTo>
                              <a:cubicBezTo>
                                <a:pt x="2462" y="8623"/>
                                <a:pt x="2396" y="8655"/>
                                <a:pt x="2399" y="8819"/>
                              </a:cubicBezTo>
                              <a:cubicBezTo>
                                <a:pt x="2402" y="8984"/>
                                <a:pt x="2470" y="9012"/>
                                <a:pt x="2554" y="9009"/>
                              </a:cubicBezTo>
                              <a:cubicBezTo>
                                <a:pt x="2587" y="9009"/>
                                <a:pt x="2620" y="8995"/>
                                <a:pt x="2653" y="8974"/>
                              </a:cubicBezTo>
                              <a:cubicBezTo>
                                <a:pt x="2636" y="9016"/>
                                <a:pt x="2628" y="9061"/>
                                <a:pt x="2628" y="9100"/>
                              </a:cubicBezTo>
                              <a:cubicBezTo>
                                <a:pt x="2631" y="9208"/>
                                <a:pt x="2655" y="9292"/>
                                <a:pt x="2783" y="9289"/>
                              </a:cubicBezTo>
                              <a:cubicBezTo>
                                <a:pt x="2912" y="9285"/>
                                <a:pt x="2933" y="9198"/>
                                <a:pt x="2931" y="9089"/>
                              </a:cubicBezTo>
                              <a:cubicBezTo>
                                <a:pt x="2931" y="9047"/>
                                <a:pt x="2920" y="9005"/>
                                <a:pt x="2903" y="8963"/>
                              </a:cubicBezTo>
                              <a:cubicBezTo>
                                <a:pt x="2936" y="8984"/>
                                <a:pt x="2972" y="8995"/>
                                <a:pt x="3002" y="8995"/>
                              </a:cubicBezTo>
                              <a:cubicBezTo>
                                <a:pt x="3086" y="8991"/>
                                <a:pt x="3152" y="8960"/>
                                <a:pt x="3149" y="8795"/>
                              </a:cubicBezTo>
                              <a:close/>
                              <a:moveTo>
                                <a:pt x="3967" y="7369"/>
                              </a:moveTo>
                              <a:cubicBezTo>
                                <a:pt x="4068" y="7369"/>
                                <a:pt x="4068" y="7166"/>
                                <a:pt x="3967" y="7166"/>
                              </a:cubicBezTo>
                              <a:cubicBezTo>
                                <a:pt x="3866" y="7166"/>
                                <a:pt x="3866" y="7369"/>
                                <a:pt x="3967" y="7369"/>
                              </a:cubicBezTo>
                              <a:close/>
                              <a:moveTo>
                                <a:pt x="7203" y="15761"/>
                              </a:moveTo>
                              <a:cubicBezTo>
                                <a:pt x="7102" y="15761"/>
                                <a:pt x="7102" y="15965"/>
                                <a:pt x="7203" y="15965"/>
                              </a:cubicBezTo>
                              <a:cubicBezTo>
                                <a:pt x="7304" y="15965"/>
                                <a:pt x="7304" y="15761"/>
                                <a:pt x="7203" y="15761"/>
                              </a:cubicBezTo>
                              <a:close/>
                              <a:moveTo>
                                <a:pt x="7203" y="16490"/>
                              </a:moveTo>
                              <a:cubicBezTo>
                                <a:pt x="7304" y="16490"/>
                                <a:pt x="7304" y="16287"/>
                                <a:pt x="7203" y="16287"/>
                              </a:cubicBezTo>
                              <a:cubicBezTo>
                                <a:pt x="7102" y="16287"/>
                                <a:pt x="7102" y="16490"/>
                                <a:pt x="7203" y="16490"/>
                              </a:cubicBezTo>
                              <a:close/>
                              <a:moveTo>
                                <a:pt x="10834" y="16168"/>
                              </a:moveTo>
                              <a:cubicBezTo>
                                <a:pt x="10935" y="16168"/>
                                <a:pt x="10935" y="15965"/>
                                <a:pt x="10834" y="15965"/>
                              </a:cubicBezTo>
                              <a:cubicBezTo>
                                <a:pt x="10733" y="15965"/>
                                <a:pt x="10733" y="16168"/>
                                <a:pt x="10834" y="16168"/>
                              </a:cubicBezTo>
                              <a:close/>
                              <a:moveTo>
                                <a:pt x="7590" y="15912"/>
                              </a:moveTo>
                              <a:cubicBezTo>
                                <a:pt x="7489" y="15912"/>
                                <a:pt x="7489" y="16115"/>
                                <a:pt x="7590" y="16115"/>
                              </a:cubicBezTo>
                              <a:cubicBezTo>
                                <a:pt x="7691" y="16112"/>
                                <a:pt x="7691" y="15912"/>
                                <a:pt x="7590" y="15912"/>
                              </a:cubicBezTo>
                              <a:close/>
                              <a:moveTo>
                                <a:pt x="6510" y="16570"/>
                              </a:moveTo>
                              <a:cubicBezTo>
                                <a:pt x="6611" y="16570"/>
                                <a:pt x="6611" y="16367"/>
                                <a:pt x="6510" y="16367"/>
                              </a:cubicBezTo>
                              <a:cubicBezTo>
                                <a:pt x="6409" y="16367"/>
                                <a:pt x="6409" y="16570"/>
                                <a:pt x="6510" y="16570"/>
                              </a:cubicBezTo>
                              <a:close/>
                              <a:moveTo>
                                <a:pt x="7391" y="14350"/>
                              </a:moveTo>
                              <a:cubicBezTo>
                                <a:pt x="7492" y="14350"/>
                                <a:pt x="7492" y="14147"/>
                                <a:pt x="7391" y="14147"/>
                              </a:cubicBezTo>
                              <a:cubicBezTo>
                                <a:pt x="7290" y="14150"/>
                                <a:pt x="7290" y="14350"/>
                                <a:pt x="7391" y="14350"/>
                              </a:cubicBezTo>
                              <a:close/>
                              <a:moveTo>
                                <a:pt x="5913" y="6763"/>
                              </a:moveTo>
                              <a:cubicBezTo>
                                <a:pt x="6014" y="6763"/>
                                <a:pt x="6014" y="6560"/>
                                <a:pt x="5913" y="6560"/>
                              </a:cubicBezTo>
                              <a:cubicBezTo>
                                <a:pt x="5812" y="6560"/>
                                <a:pt x="5812" y="6763"/>
                                <a:pt x="5913" y="6763"/>
                              </a:cubicBezTo>
                              <a:close/>
                              <a:moveTo>
                                <a:pt x="5946" y="9912"/>
                              </a:moveTo>
                              <a:cubicBezTo>
                                <a:pt x="6047" y="9912"/>
                                <a:pt x="6047" y="9709"/>
                                <a:pt x="5946" y="9709"/>
                              </a:cubicBezTo>
                              <a:cubicBezTo>
                                <a:pt x="5845" y="9709"/>
                                <a:pt x="5845" y="9912"/>
                                <a:pt x="5946" y="9912"/>
                              </a:cubicBezTo>
                              <a:close/>
                              <a:moveTo>
                                <a:pt x="6856" y="14672"/>
                              </a:moveTo>
                              <a:cubicBezTo>
                                <a:pt x="6957" y="14672"/>
                                <a:pt x="6957" y="14469"/>
                                <a:pt x="6856" y="14469"/>
                              </a:cubicBezTo>
                              <a:cubicBezTo>
                                <a:pt x="6756" y="14472"/>
                                <a:pt x="6756" y="14672"/>
                                <a:pt x="6856" y="14672"/>
                              </a:cubicBezTo>
                              <a:close/>
                              <a:moveTo>
                                <a:pt x="2176" y="11054"/>
                              </a:moveTo>
                              <a:cubicBezTo>
                                <a:pt x="2276" y="11054"/>
                                <a:pt x="2276" y="10851"/>
                                <a:pt x="2176" y="10851"/>
                              </a:cubicBezTo>
                              <a:cubicBezTo>
                                <a:pt x="2075" y="10854"/>
                                <a:pt x="2075" y="11054"/>
                                <a:pt x="2176" y="11054"/>
                              </a:cubicBezTo>
                              <a:close/>
                              <a:moveTo>
                                <a:pt x="7443" y="13839"/>
                              </a:moveTo>
                              <a:cubicBezTo>
                                <a:pt x="7342" y="13839"/>
                                <a:pt x="7342" y="14042"/>
                                <a:pt x="7443" y="14042"/>
                              </a:cubicBezTo>
                              <a:cubicBezTo>
                                <a:pt x="7544" y="14042"/>
                                <a:pt x="7544" y="13839"/>
                                <a:pt x="7443" y="13839"/>
                              </a:cubicBezTo>
                              <a:close/>
                              <a:moveTo>
                                <a:pt x="837" y="3079"/>
                              </a:moveTo>
                              <a:cubicBezTo>
                                <a:pt x="736" y="3079"/>
                                <a:pt x="736" y="3282"/>
                                <a:pt x="837" y="3282"/>
                              </a:cubicBezTo>
                              <a:cubicBezTo>
                                <a:pt x="938" y="3278"/>
                                <a:pt x="938" y="3079"/>
                                <a:pt x="837" y="3079"/>
                              </a:cubicBezTo>
                              <a:close/>
                              <a:moveTo>
                                <a:pt x="4847" y="4921"/>
                              </a:moveTo>
                              <a:cubicBezTo>
                                <a:pt x="4948" y="4921"/>
                                <a:pt x="4948" y="4718"/>
                                <a:pt x="4847" y="4718"/>
                              </a:cubicBezTo>
                              <a:cubicBezTo>
                                <a:pt x="4744" y="4718"/>
                                <a:pt x="4744" y="4921"/>
                                <a:pt x="4847" y="4921"/>
                              </a:cubicBezTo>
                              <a:close/>
                              <a:moveTo>
                                <a:pt x="3716" y="4140"/>
                              </a:moveTo>
                              <a:cubicBezTo>
                                <a:pt x="3817" y="4140"/>
                                <a:pt x="3817" y="3937"/>
                                <a:pt x="3716" y="3937"/>
                              </a:cubicBezTo>
                              <a:cubicBezTo>
                                <a:pt x="3615" y="3940"/>
                                <a:pt x="3615" y="4140"/>
                                <a:pt x="3716" y="4140"/>
                              </a:cubicBezTo>
                              <a:close/>
                              <a:moveTo>
                                <a:pt x="2783" y="5082"/>
                              </a:moveTo>
                              <a:cubicBezTo>
                                <a:pt x="2884" y="5082"/>
                                <a:pt x="2884" y="4879"/>
                                <a:pt x="2783" y="4879"/>
                              </a:cubicBezTo>
                              <a:cubicBezTo>
                                <a:pt x="2683" y="4879"/>
                                <a:pt x="2683" y="5082"/>
                                <a:pt x="2783" y="5082"/>
                              </a:cubicBezTo>
                              <a:close/>
                              <a:moveTo>
                                <a:pt x="1150" y="5996"/>
                              </a:moveTo>
                              <a:cubicBezTo>
                                <a:pt x="1251" y="5996"/>
                                <a:pt x="1251" y="5793"/>
                                <a:pt x="1150" y="5793"/>
                              </a:cubicBezTo>
                              <a:cubicBezTo>
                                <a:pt x="1050" y="5797"/>
                                <a:pt x="1050" y="5996"/>
                                <a:pt x="1150" y="5996"/>
                              </a:cubicBezTo>
                              <a:close/>
                              <a:moveTo>
                                <a:pt x="3318" y="4277"/>
                              </a:moveTo>
                              <a:cubicBezTo>
                                <a:pt x="3419" y="4277"/>
                                <a:pt x="3419" y="4073"/>
                                <a:pt x="3318" y="4073"/>
                              </a:cubicBezTo>
                              <a:cubicBezTo>
                                <a:pt x="3217" y="4074"/>
                                <a:pt x="3217" y="4277"/>
                                <a:pt x="3318" y="4277"/>
                              </a:cubicBezTo>
                              <a:close/>
                              <a:moveTo>
                                <a:pt x="5632" y="4949"/>
                              </a:moveTo>
                              <a:cubicBezTo>
                                <a:pt x="5733" y="4949"/>
                                <a:pt x="5733" y="4746"/>
                                <a:pt x="5632" y="4746"/>
                              </a:cubicBezTo>
                              <a:cubicBezTo>
                                <a:pt x="5529" y="4746"/>
                                <a:pt x="5529" y="4949"/>
                                <a:pt x="5632" y="4949"/>
                              </a:cubicBezTo>
                              <a:close/>
                              <a:moveTo>
                                <a:pt x="6020" y="5432"/>
                              </a:moveTo>
                              <a:cubicBezTo>
                                <a:pt x="6120" y="5432"/>
                                <a:pt x="6120" y="5229"/>
                                <a:pt x="6020" y="5229"/>
                              </a:cubicBezTo>
                              <a:cubicBezTo>
                                <a:pt x="5919" y="5229"/>
                                <a:pt x="5919" y="5432"/>
                                <a:pt x="6020" y="5432"/>
                              </a:cubicBezTo>
                              <a:close/>
                              <a:moveTo>
                                <a:pt x="1549" y="15387"/>
                              </a:moveTo>
                              <a:cubicBezTo>
                                <a:pt x="1649" y="15387"/>
                                <a:pt x="1649" y="15183"/>
                                <a:pt x="1549" y="15183"/>
                              </a:cubicBezTo>
                              <a:cubicBezTo>
                                <a:pt x="1448" y="15183"/>
                                <a:pt x="1448" y="15387"/>
                                <a:pt x="1549" y="15387"/>
                              </a:cubicBezTo>
                              <a:close/>
                              <a:moveTo>
                                <a:pt x="6082" y="2757"/>
                              </a:moveTo>
                              <a:cubicBezTo>
                                <a:pt x="5981" y="2757"/>
                                <a:pt x="5981" y="2960"/>
                                <a:pt x="6082" y="2960"/>
                              </a:cubicBezTo>
                              <a:cubicBezTo>
                                <a:pt x="6183" y="2956"/>
                                <a:pt x="6183" y="2757"/>
                                <a:pt x="6082" y="2757"/>
                              </a:cubicBezTo>
                              <a:close/>
                              <a:moveTo>
                                <a:pt x="4973" y="2473"/>
                              </a:moveTo>
                              <a:cubicBezTo>
                                <a:pt x="5074" y="2473"/>
                                <a:pt x="5074" y="2270"/>
                                <a:pt x="4973" y="2270"/>
                              </a:cubicBezTo>
                              <a:cubicBezTo>
                                <a:pt x="4872" y="2270"/>
                                <a:pt x="4869" y="2473"/>
                                <a:pt x="4973" y="2473"/>
                              </a:cubicBezTo>
                              <a:close/>
                              <a:moveTo>
                                <a:pt x="5788" y="3103"/>
                              </a:moveTo>
                              <a:cubicBezTo>
                                <a:pt x="5687" y="3103"/>
                                <a:pt x="5687" y="3306"/>
                                <a:pt x="5788" y="3306"/>
                              </a:cubicBezTo>
                              <a:cubicBezTo>
                                <a:pt x="5889" y="3306"/>
                                <a:pt x="5889" y="3103"/>
                                <a:pt x="5788" y="3103"/>
                              </a:cubicBezTo>
                              <a:close/>
                              <a:moveTo>
                                <a:pt x="2939" y="4378"/>
                              </a:moveTo>
                              <a:cubicBezTo>
                                <a:pt x="2993" y="4231"/>
                                <a:pt x="2942" y="4165"/>
                                <a:pt x="2865" y="4119"/>
                              </a:cubicBezTo>
                              <a:cubicBezTo>
                                <a:pt x="2838" y="4102"/>
                                <a:pt x="2800" y="4095"/>
                                <a:pt x="2764" y="4095"/>
                              </a:cubicBezTo>
                              <a:cubicBezTo>
                                <a:pt x="2792" y="4066"/>
                                <a:pt x="2816" y="4031"/>
                                <a:pt x="2830" y="3996"/>
                              </a:cubicBezTo>
                              <a:cubicBezTo>
                                <a:pt x="2865" y="3898"/>
                                <a:pt x="2873" y="3807"/>
                                <a:pt x="2756" y="3737"/>
                              </a:cubicBezTo>
                              <a:cubicBezTo>
                                <a:pt x="2642" y="3667"/>
                                <a:pt x="2590" y="3734"/>
                                <a:pt x="2554" y="3832"/>
                              </a:cubicBezTo>
                              <a:cubicBezTo>
                                <a:pt x="2541" y="3867"/>
                                <a:pt x="2535" y="3916"/>
                                <a:pt x="2535" y="3961"/>
                              </a:cubicBezTo>
                              <a:cubicBezTo>
                                <a:pt x="2514" y="3926"/>
                                <a:pt x="2486" y="3895"/>
                                <a:pt x="2459" y="3877"/>
                              </a:cubicBezTo>
                              <a:cubicBezTo>
                                <a:pt x="2383" y="3832"/>
                                <a:pt x="2312" y="3821"/>
                                <a:pt x="2257" y="3972"/>
                              </a:cubicBezTo>
                              <a:cubicBezTo>
                                <a:pt x="2203" y="4119"/>
                                <a:pt x="2255" y="4186"/>
                                <a:pt x="2331" y="4231"/>
                              </a:cubicBezTo>
                              <a:cubicBezTo>
                                <a:pt x="2358" y="4249"/>
                                <a:pt x="2396" y="4256"/>
                                <a:pt x="2432" y="4256"/>
                              </a:cubicBezTo>
                              <a:cubicBezTo>
                                <a:pt x="2405" y="4284"/>
                                <a:pt x="2380" y="4319"/>
                                <a:pt x="2366" y="4354"/>
                              </a:cubicBezTo>
                              <a:cubicBezTo>
                                <a:pt x="2331" y="4452"/>
                                <a:pt x="2323" y="4543"/>
                                <a:pt x="2440" y="4613"/>
                              </a:cubicBezTo>
                              <a:cubicBezTo>
                                <a:pt x="2554" y="4683"/>
                                <a:pt x="2606" y="4616"/>
                                <a:pt x="2642" y="4518"/>
                              </a:cubicBezTo>
                              <a:cubicBezTo>
                                <a:pt x="2655" y="4483"/>
                                <a:pt x="2661" y="4434"/>
                                <a:pt x="2661" y="4389"/>
                              </a:cubicBezTo>
                              <a:cubicBezTo>
                                <a:pt x="2683" y="4424"/>
                                <a:pt x="2710" y="4455"/>
                                <a:pt x="2737" y="4473"/>
                              </a:cubicBezTo>
                              <a:cubicBezTo>
                                <a:pt x="2811" y="4518"/>
                                <a:pt x="2884" y="4525"/>
                                <a:pt x="2939" y="4378"/>
                              </a:cubicBezTo>
                              <a:close/>
                              <a:moveTo>
                                <a:pt x="1778" y="7100"/>
                              </a:moveTo>
                              <a:cubicBezTo>
                                <a:pt x="1878" y="7100"/>
                                <a:pt x="1878" y="6897"/>
                                <a:pt x="1778" y="6897"/>
                              </a:cubicBezTo>
                              <a:cubicBezTo>
                                <a:pt x="1677" y="6897"/>
                                <a:pt x="1677" y="7100"/>
                                <a:pt x="1778" y="7100"/>
                              </a:cubicBezTo>
                              <a:close/>
                              <a:moveTo>
                                <a:pt x="1737" y="6441"/>
                              </a:moveTo>
                              <a:cubicBezTo>
                                <a:pt x="1636" y="6441"/>
                                <a:pt x="1636" y="6644"/>
                                <a:pt x="1737" y="6644"/>
                              </a:cubicBezTo>
                              <a:cubicBezTo>
                                <a:pt x="1837" y="6644"/>
                                <a:pt x="1837" y="6441"/>
                                <a:pt x="1737" y="6441"/>
                              </a:cubicBezTo>
                              <a:close/>
                              <a:moveTo>
                                <a:pt x="900" y="7173"/>
                              </a:moveTo>
                              <a:cubicBezTo>
                                <a:pt x="864" y="7271"/>
                                <a:pt x="856" y="7362"/>
                                <a:pt x="973" y="7432"/>
                              </a:cubicBezTo>
                              <a:cubicBezTo>
                                <a:pt x="1088" y="7502"/>
                                <a:pt x="1140" y="7436"/>
                                <a:pt x="1175" y="7338"/>
                              </a:cubicBezTo>
                              <a:cubicBezTo>
                                <a:pt x="1189" y="7303"/>
                                <a:pt x="1194" y="7254"/>
                                <a:pt x="1194" y="7208"/>
                              </a:cubicBezTo>
                              <a:cubicBezTo>
                                <a:pt x="1216" y="7243"/>
                                <a:pt x="1243" y="7275"/>
                                <a:pt x="1270" y="7292"/>
                              </a:cubicBezTo>
                              <a:cubicBezTo>
                                <a:pt x="1347" y="7338"/>
                                <a:pt x="1418" y="7348"/>
                                <a:pt x="1472" y="7198"/>
                              </a:cubicBezTo>
                              <a:cubicBezTo>
                                <a:pt x="1527" y="7051"/>
                                <a:pt x="1475" y="6984"/>
                                <a:pt x="1399" y="6939"/>
                              </a:cubicBezTo>
                              <a:cubicBezTo>
                                <a:pt x="1371" y="6921"/>
                                <a:pt x="1333" y="6914"/>
                                <a:pt x="1298" y="6914"/>
                              </a:cubicBezTo>
                              <a:cubicBezTo>
                                <a:pt x="1325" y="6886"/>
                                <a:pt x="1349" y="6851"/>
                                <a:pt x="1363" y="6816"/>
                              </a:cubicBezTo>
                              <a:cubicBezTo>
                                <a:pt x="1399" y="6718"/>
                                <a:pt x="1407" y="6627"/>
                                <a:pt x="1290" y="6557"/>
                              </a:cubicBezTo>
                              <a:cubicBezTo>
                                <a:pt x="1175" y="6487"/>
                                <a:pt x="1123" y="6553"/>
                                <a:pt x="1088" y="6651"/>
                              </a:cubicBezTo>
                              <a:cubicBezTo>
                                <a:pt x="1074" y="6686"/>
                                <a:pt x="1069" y="6735"/>
                                <a:pt x="1069" y="6781"/>
                              </a:cubicBezTo>
                              <a:cubicBezTo>
                                <a:pt x="1047" y="6746"/>
                                <a:pt x="1020" y="6714"/>
                                <a:pt x="992" y="6697"/>
                              </a:cubicBezTo>
                              <a:cubicBezTo>
                                <a:pt x="916" y="6651"/>
                                <a:pt x="845" y="6641"/>
                                <a:pt x="791" y="6791"/>
                              </a:cubicBezTo>
                              <a:cubicBezTo>
                                <a:pt x="736" y="6939"/>
                                <a:pt x="788" y="7005"/>
                                <a:pt x="864" y="7051"/>
                              </a:cubicBezTo>
                              <a:cubicBezTo>
                                <a:pt x="891" y="7068"/>
                                <a:pt x="930" y="7075"/>
                                <a:pt x="965" y="7075"/>
                              </a:cubicBezTo>
                              <a:cubicBezTo>
                                <a:pt x="938" y="7103"/>
                                <a:pt x="913" y="7138"/>
                                <a:pt x="900" y="7173"/>
                              </a:cubicBezTo>
                              <a:close/>
                              <a:moveTo>
                                <a:pt x="856" y="5674"/>
                              </a:moveTo>
                              <a:cubicBezTo>
                                <a:pt x="957" y="5674"/>
                                <a:pt x="957" y="5471"/>
                                <a:pt x="856" y="5471"/>
                              </a:cubicBezTo>
                              <a:cubicBezTo>
                                <a:pt x="755" y="5471"/>
                                <a:pt x="755" y="5674"/>
                                <a:pt x="856" y="5674"/>
                              </a:cubicBezTo>
                              <a:close/>
                              <a:moveTo>
                                <a:pt x="793" y="6427"/>
                              </a:moveTo>
                              <a:cubicBezTo>
                                <a:pt x="894" y="6427"/>
                                <a:pt x="894" y="6224"/>
                                <a:pt x="793" y="6224"/>
                              </a:cubicBezTo>
                              <a:cubicBezTo>
                                <a:pt x="692" y="6224"/>
                                <a:pt x="692" y="6427"/>
                                <a:pt x="793" y="6427"/>
                              </a:cubicBezTo>
                              <a:close/>
                              <a:moveTo>
                                <a:pt x="1947" y="1961"/>
                              </a:moveTo>
                              <a:cubicBezTo>
                                <a:pt x="2047" y="1961"/>
                                <a:pt x="2047" y="1758"/>
                                <a:pt x="1947" y="1758"/>
                              </a:cubicBezTo>
                              <a:cubicBezTo>
                                <a:pt x="1846" y="1758"/>
                                <a:pt x="1846" y="1961"/>
                                <a:pt x="1947" y="1961"/>
                              </a:cubicBezTo>
                              <a:close/>
                              <a:moveTo>
                                <a:pt x="2345" y="3292"/>
                              </a:moveTo>
                              <a:cubicBezTo>
                                <a:pt x="2244" y="3292"/>
                                <a:pt x="2244" y="3496"/>
                                <a:pt x="2345" y="3496"/>
                              </a:cubicBezTo>
                              <a:cubicBezTo>
                                <a:pt x="2445" y="3496"/>
                                <a:pt x="2445" y="3292"/>
                                <a:pt x="2345" y="3292"/>
                              </a:cubicBezTo>
                              <a:close/>
                              <a:moveTo>
                                <a:pt x="2197" y="6711"/>
                              </a:moveTo>
                              <a:cubicBezTo>
                                <a:pt x="2096" y="6711"/>
                                <a:pt x="2096" y="6914"/>
                                <a:pt x="2197" y="6914"/>
                              </a:cubicBezTo>
                              <a:cubicBezTo>
                                <a:pt x="2298" y="6911"/>
                                <a:pt x="2298" y="6711"/>
                                <a:pt x="2197" y="6711"/>
                              </a:cubicBezTo>
                              <a:close/>
                              <a:moveTo>
                                <a:pt x="1903" y="1356"/>
                              </a:moveTo>
                              <a:cubicBezTo>
                                <a:pt x="1802" y="1356"/>
                                <a:pt x="1802" y="1559"/>
                                <a:pt x="1903" y="1559"/>
                              </a:cubicBezTo>
                              <a:cubicBezTo>
                                <a:pt x="2004" y="1559"/>
                                <a:pt x="2004" y="1356"/>
                                <a:pt x="1903" y="1356"/>
                              </a:cubicBezTo>
                              <a:close/>
                              <a:moveTo>
                                <a:pt x="1379" y="15628"/>
                              </a:moveTo>
                              <a:cubicBezTo>
                                <a:pt x="1480" y="15628"/>
                                <a:pt x="1480" y="15425"/>
                                <a:pt x="1379" y="15425"/>
                              </a:cubicBezTo>
                              <a:cubicBezTo>
                                <a:pt x="1279" y="15425"/>
                                <a:pt x="1279" y="15628"/>
                                <a:pt x="1379" y="15628"/>
                              </a:cubicBezTo>
                              <a:close/>
                              <a:moveTo>
                                <a:pt x="13454" y="18332"/>
                              </a:moveTo>
                              <a:cubicBezTo>
                                <a:pt x="13353" y="18332"/>
                                <a:pt x="13353" y="18535"/>
                                <a:pt x="13454" y="18535"/>
                              </a:cubicBezTo>
                              <a:cubicBezTo>
                                <a:pt x="13555" y="18535"/>
                                <a:pt x="13555" y="18332"/>
                                <a:pt x="13454" y="18332"/>
                              </a:cubicBezTo>
                              <a:close/>
                              <a:moveTo>
                                <a:pt x="7903" y="14136"/>
                              </a:moveTo>
                              <a:cubicBezTo>
                                <a:pt x="7802" y="14136"/>
                                <a:pt x="7802" y="14339"/>
                                <a:pt x="7903" y="14339"/>
                              </a:cubicBezTo>
                              <a:cubicBezTo>
                                <a:pt x="8004" y="14336"/>
                                <a:pt x="8004" y="14136"/>
                                <a:pt x="7903" y="14136"/>
                              </a:cubicBezTo>
                              <a:close/>
                              <a:moveTo>
                                <a:pt x="8124" y="13775"/>
                              </a:moveTo>
                              <a:cubicBezTo>
                                <a:pt x="8116" y="13821"/>
                                <a:pt x="8116" y="13867"/>
                                <a:pt x="8124" y="13905"/>
                              </a:cubicBezTo>
                              <a:cubicBezTo>
                                <a:pt x="8146" y="14010"/>
                                <a:pt x="8187" y="14084"/>
                                <a:pt x="8310" y="14042"/>
                              </a:cubicBezTo>
                              <a:cubicBezTo>
                                <a:pt x="8432" y="14000"/>
                                <a:pt x="8438" y="13905"/>
                                <a:pt x="8416" y="13803"/>
                              </a:cubicBezTo>
                              <a:cubicBezTo>
                                <a:pt x="8408" y="13765"/>
                                <a:pt x="8389" y="13723"/>
                                <a:pt x="8364" y="13691"/>
                              </a:cubicBezTo>
                              <a:cubicBezTo>
                                <a:pt x="8400" y="13702"/>
                                <a:pt x="8435" y="13702"/>
                                <a:pt x="8465" y="13691"/>
                              </a:cubicBezTo>
                              <a:cubicBezTo>
                                <a:pt x="8547" y="13663"/>
                                <a:pt x="8604" y="13611"/>
                                <a:pt x="8571" y="13453"/>
                              </a:cubicBezTo>
                              <a:cubicBezTo>
                                <a:pt x="8539" y="13296"/>
                                <a:pt x="8465" y="13289"/>
                                <a:pt x="8386" y="13317"/>
                              </a:cubicBezTo>
                              <a:cubicBezTo>
                                <a:pt x="8356" y="13327"/>
                                <a:pt x="8323" y="13352"/>
                                <a:pt x="8299" y="13383"/>
                              </a:cubicBezTo>
                              <a:cubicBezTo>
                                <a:pt x="8307" y="13338"/>
                                <a:pt x="8307" y="13292"/>
                                <a:pt x="8299" y="13254"/>
                              </a:cubicBezTo>
                              <a:cubicBezTo>
                                <a:pt x="8277" y="13149"/>
                                <a:pt x="8236" y="13075"/>
                                <a:pt x="8113" y="13117"/>
                              </a:cubicBezTo>
                              <a:cubicBezTo>
                                <a:pt x="7991" y="13159"/>
                                <a:pt x="7985" y="13254"/>
                                <a:pt x="8007" y="13355"/>
                              </a:cubicBezTo>
                              <a:cubicBezTo>
                                <a:pt x="8015" y="13394"/>
                                <a:pt x="8034" y="13436"/>
                                <a:pt x="8059" y="13467"/>
                              </a:cubicBezTo>
                              <a:cubicBezTo>
                                <a:pt x="8023" y="13457"/>
                                <a:pt x="7988" y="13457"/>
                                <a:pt x="7958" y="13467"/>
                              </a:cubicBezTo>
                              <a:cubicBezTo>
                                <a:pt x="7876" y="13495"/>
                                <a:pt x="7819" y="13548"/>
                                <a:pt x="7852" y="13705"/>
                              </a:cubicBezTo>
                              <a:cubicBezTo>
                                <a:pt x="7884" y="13863"/>
                                <a:pt x="7958" y="13870"/>
                                <a:pt x="8037" y="13842"/>
                              </a:cubicBezTo>
                              <a:cubicBezTo>
                                <a:pt x="8067" y="13828"/>
                                <a:pt x="8097" y="13803"/>
                                <a:pt x="8124" y="13775"/>
                              </a:cubicBezTo>
                              <a:close/>
                              <a:moveTo>
                                <a:pt x="8773" y="13663"/>
                              </a:moveTo>
                              <a:cubicBezTo>
                                <a:pt x="8672" y="13663"/>
                                <a:pt x="8672" y="13867"/>
                                <a:pt x="8773" y="13867"/>
                              </a:cubicBezTo>
                              <a:cubicBezTo>
                                <a:pt x="8874" y="13867"/>
                                <a:pt x="8874" y="13663"/>
                                <a:pt x="8773" y="13663"/>
                              </a:cubicBezTo>
                              <a:close/>
                              <a:moveTo>
                                <a:pt x="8574" y="9614"/>
                              </a:moveTo>
                              <a:cubicBezTo>
                                <a:pt x="8473" y="9614"/>
                                <a:pt x="8473" y="9818"/>
                                <a:pt x="8574" y="9818"/>
                              </a:cubicBezTo>
                              <a:cubicBezTo>
                                <a:pt x="8675" y="9818"/>
                                <a:pt x="8675" y="9614"/>
                                <a:pt x="8574" y="9614"/>
                              </a:cubicBezTo>
                              <a:close/>
                              <a:moveTo>
                                <a:pt x="8710" y="14189"/>
                              </a:moveTo>
                              <a:cubicBezTo>
                                <a:pt x="8609" y="14189"/>
                                <a:pt x="8609" y="14392"/>
                                <a:pt x="8710" y="14392"/>
                              </a:cubicBezTo>
                              <a:cubicBezTo>
                                <a:pt x="8811" y="14392"/>
                                <a:pt x="8811" y="14189"/>
                                <a:pt x="8710" y="14189"/>
                              </a:cubicBezTo>
                              <a:close/>
                              <a:moveTo>
                                <a:pt x="7767" y="12655"/>
                              </a:moveTo>
                              <a:cubicBezTo>
                                <a:pt x="7666" y="12655"/>
                                <a:pt x="7666" y="12858"/>
                                <a:pt x="7767" y="12858"/>
                              </a:cubicBezTo>
                              <a:cubicBezTo>
                                <a:pt x="7868" y="12858"/>
                                <a:pt x="7868" y="12655"/>
                                <a:pt x="7767" y="12655"/>
                              </a:cubicBezTo>
                              <a:close/>
                              <a:moveTo>
                                <a:pt x="10185" y="14108"/>
                              </a:moveTo>
                              <a:cubicBezTo>
                                <a:pt x="10286" y="14108"/>
                                <a:pt x="10286" y="13905"/>
                                <a:pt x="10185" y="13905"/>
                              </a:cubicBezTo>
                              <a:cubicBezTo>
                                <a:pt x="10084" y="13905"/>
                                <a:pt x="10084" y="14108"/>
                                <a:pt x="10185" y="14108"/>
                              </a:cubicBezTo>
                              <a:close/>
                              <a:moveTo>
                                <a:pt x="10123" y="13625"/>
                              </a:moveTo>
                              <a:cubicBezTo>
                                <a:pt x="10022" y="13625"/>
                                <a:pt x="10022" y="13828"/>
                                <a:pt x="10123" y="13828"/>
                              </a:cubicBezTo>
                              <a:cubicBezTo>
                                <a:pt x="10223" y="13824"/>
                                <a:pt x="10223" y="13625"/>
                                <a:pt x="10123" y="13625"/>
                              </a:cubicBezTo>
                              <a:close/>
                              <a:moveTo>
                                <a:pt x="7830" y="15600"/>
                              </a:moveTo>
                              <a:cubicBezTo>
                                <a:pt x="7931" y="15600"/>
                                <a:pt x="7931" y="15397"/>
                                <a:pt x="7830" y="15397"/>
                              </a:cubicBezTo>
                              <a:cubicBezTo>
                                <a:pt x="7729" y="15401"/>
                                <a:pt x="7729" y="15600"/>
                                <a:pt x="7830" y="15600"/>
                              </a:cubicBezTo>
                              <a:close/>
                              <a:moveTo>
                                <a:pt x="8070" y="15590"/>
                              </a:moveTo>
                              <a:cubicBezTo>
                                <a:pt x="7969" y="15590"/>
                                <a:pt x="7969" y="15793"/>
                                <a:pt x="8070" y="15793"/>
                              </a:cubicBezTo>
                              <a:cubicBezTo>
                                <a:pt x="8173" y="15789"/>
                                <a:pt x="8173" y="15590"/>
                                <a:pt x="8070" y="15590"/>
                              </a:cubicBezTo>
                              <a:close/>
                              <a:moveTo>
                                <a:pt x="8740" y="15005"/>
                              </a:moveTo>
                              <a:cubicBezTo>
                                <a:pt x="8738" y="14840"/>
                                <a:pt x="8669" y="14812"/>
                                <a:pt x="8585" y="14816"/>
                              </a:cubicBezTo>
                              <a:cubicBezTo>
                                <a:pt x="8552" y="14816"/>
                                <a:pt x="8519" y="14830"/>
                                <a:pt x="8487" y="14851"/>
                              </a:cubicBezTo>
                              <a:cubicBezTo>
                                <a:pt x="8503" y="14809"/>
                                <a:pt x="8511" y="14763"/>
                                <a:pt x="8511" y="14725"/>
                              </a:cubicBezTo>
                              <a:cubicBezTo>
                                <a:pt x="8509" y="14616"/>
                                <a:pt x="8484" y="14532"/>
                                <a:pt x="8356" y="14536"/>
                              </a:cubicBezTo>
                              <a:cubicBezTo>
                                <a:pt x="8228" y="14539"/>
                                <a:pt x="8206" y="14627"/>
                                <a:pt x="8209" y="14735"/>
                              </a:cubicBezTo>
                              <a:cubicBezTo>
                                <a:pt x="8209" y="14777"/>
                                <a:pt x="8220" y="14819"/>
                                <a:pt x="8236" y="14861"/>
                              </a:cubicBezTo>
                              <a:cubicBezTo>
                                <a:pt x="8203" y="14840"/>
                                <a:pt x="8168" y="14830"/>
                                <a:pt x="8138" y="14830"/>
                              </a:cubicBezTo>
                              <a:cubicBezTo>
                                <a:pt x="8053" y="14833"/>
                                <a:pt x="7988" y="14865"/>
                                <a:pt x="7991" y="15029"/>
                              </a:cubicBezTo>
                              <a:cubicBezTo>
                                <a:pt x="7993" y="15194"/>
                                <a:pt x="8061" y="15222"/>
                                <a:pt x="8146" y="15218"/>
                              </a:cubicBezTo>
                              <a:cubicBezTo>
                                <a:pt x="8179" y="15218"/>
                                <a:pt x="8211" y="15204"/>
                                <a:pt x="8244" y="15183"/>
                              </a:cubicBezTo>
                              <a:cubicBezTo>
                                <a:pt x="8228" y="15226"/>
                                <a:pt x="8220" y="15271"/>
                                <a:pt x="8220" y="15310"/>
                              </a:cubicBezTo>
                              <a:cubicBezTo>
                                <a:pt x="8222" y="15418"/>
                                <a:pt x="8247" y="15502"/>
                                <a:pt x="8375" y="15499"/>
                              </a:cubicBezTo>
                              <a:cubicBezTo>
                                <a:pt x="8503" y="15495"/>
                                <a:pt x="8525" y="15408"/>
                                <a:pt x="8522" y="15299"/>
                              </a:cubicBezTo>
                              <a:cubicBezTo>
                                <a:pt x="8522" y="15257"/>
                                <a:pt x="8511" y="15215"/>
                                <a:pt x="8495" y="15173"/>
                              </a:cubicBezTo>
                              <a:cubicBezTo>
                                <a:pt x="8528" y="15194"/>
                                <a:pt x="8563" y="15204"/>
                                <a:pt x="8593" y="15204"/>
                              </a:cubicBezTo>
                              <a:cubicBezTo>
                                <a:pt x="8675" y="15201"/>
                                <a:pt x="8743" y="15169"/>
                                <a:pt x="8740" y="15005"/>
                              </a:cubicBezTo>
                              <a:close/>
                              <a:moveTo>
                                <a:pt x="9245" y="14392"/>
                              </a:moveTo>
                              <a:cubicBezTo>
                                <a:pt x="9346" y="14392"/>
                                <a:pt x="9346" y="14189"/>
                                <a:pt x="9245" y="14189"/>
                              </a:cubicBezTo>
                              <a:cubicBezTo>
                                <a:pt x="9144" y="14189"/>
                                <a:pt x="9141" y="14392"/>
                                <a:pt x="9245" y="14392"/>
                              </a:cubicBezTo>
                              <a:close/>
                              <a:moveTo>
                                <a:pt x="7647" y="8406"/>
                              </a:moveTo>
                              <a:cubicBezTo>
                                <a:pt x="7644" y="8241"/>
                                <a:pt x="7576" y="8213"/>
                                <a:pt x="7492" y="8217"/>
                              </a:cubicBezTo>
                              <a:cubicBezTo>
                                <a:pt x="7459" y="8217"/>
                                <a:pt x="7426" y="8231"/>
                                <a:pt x="7394" y="8252"/>
                              </a:cubicBezTo>
                              <a:cubicBezTo>
                                <a:pt x="7410" y="8210"/>
                                <a:pt x="7418" y="8164"/>
                                <a:pt x="7418" y="8126"/>
                              </a:cubicBezTo>
                              <a:cubicBezTo>
                                <a:pt x="7415" y="8017"/>
                                <a:pt x="7391" y="7933"/>
                                <a:pt x="7263" y="7937"/>
                              </a:cubicBezTo>
                              <a:cubicBezTo>
                                <a:pt x="7135" y="7940"/>
                                <a:pt x="7113" y="8028"/>
                                <a:pt x="7115" y="8136"/>
                              </a:cubicBezTo>
                              <a:cubicBezTo>
                                <a:pt x="7115" y="8178"/>
                                <a:pt x="7126" y="8220"/>
                                <a:pt x="7143" y="8263"/>
                              </a:cubicBezTo>
                              <a:cubicBezTo>
                                <a:pt x="7110" y="8241"/>
                                <a:pt x="7075" y="8231"/>
                                <a:pt x="7045" y="8231"/>
                              </a:cubicBezTo>
                              <a:cubicBezTo>
                                <a:pt x="6960" y="8234"/>
                                <a:pt x="6895" y="8266"/>
                                <a:pt x="6897" y="8431"/>
                              </a:cubicBezTo>
                              <a:cubicBezTo>
                                <a:pt x="6900" y="8595"/>
                                <a:pt x="6968" y="8623"/>
                                <a:pt x="7053" y="8620"/>
                              </a:cubicBezTo>
                              <a:cubicBezTo>
                                <a:pt x="7085" y="8620"/>
                                <a:pt x="7118" y="8606"/>
                                <a:pt x="7151" y="8585"/>
                              </a:cubicBezTo>
                              <a:cubicBezTo>
                                <a:pt x="7135" y="8627"/>
                                <a:pt x="7126" y="8672"/>
                                <a:pt x="7126" y="8711"/>
                              </a:cubicBezTo>
                              <a:cubicBezTo>
                                <a:pt x="7129" y="8819"/>
                                <a:pt x="7154" y="8903"/>
                                <a:pt x="7282" y="8900"/>
                              </a:cubicBezTo>
                              <a:cubicBezTo>
                                <a:pt x="7410" y="8896"/>
                                <a:pt x="7432" y="8809"/>
                                <a:pt x="7429" y="8700"/>
                              </a:cubicBezTo>
                              <a:cubicBezTo>
                                <a:pt x="7429" y="8658"/>
                                <a:pt x="7418" y="8616"/>
                                <a:pt x="7402" y="8574"/>
                              </a:cubicBezTo>
                              <a:cubicBezTo>
                                <a:pt x="7434" y="8595"/>
                                <a:pt x="7470" y="8606"/>
                                <a:pt x="7500" y="8606"/>
                              </a:cubicBezTo>
                              <a:cubicBezTo>
                                <a:pt x="7582" y="8602"/>
                                <a:pt x="7650" y="8571"/>
                                <a:pt x="7647" y="8406"/>
                              </a:cubicBezTo>
                              <a:close/>
                              <a:moveTo>
                                <a:pt x="7737" y="10760"/>
                              </a:moveTo>
                              <a:cubicBezTo>
                                <a:pt x="7636" y="10760"/>
                                <a:pt x="7636" y="10963"/>
                                <a:pt x="7737" y="10963"/>
                              </a:cubicBezTo>
                              <a:cubicBezTo>
                                <a:pt x="7838" y="10959"/>
                                <a:pt x="7838" y="10760"/>
                                <a:pt x="7737" y="10760"/>
                              </a:cubicBezTo>
                              <a:close/>
                              <a:moveTo>
                                <a:pt x="6606" y="7488"/>
                              </a:moveTo>
                              <a:cubicBezTo>
                                <a:pt x="6505" y="7488"/>
                                <a:pt x="6505" y="7692"/>
                                <a:pt x="6606" y="7692"/>
                              </a:cubicBezTo>
                              <a:cubicBezTo>
                                <a:pt x="6707" y="7692"/>
                                <a:pt x="6707" y="7488"/>
                                <a:pt x="6606" y="7488"/>
                              </a:cubicBezTo>
                              <a:close/>
                              <a:moveTo>
                                <a:pt x="7099" y="9121"/>
                              </a:moveTo>
                              <a:cubicBezTo>
                                <a:pt x="7028" y="8984"/>
                                <a:pt x="6960" y="9005"/>
                                <a:pt x="6889" y="9065"/>
                              </a:cubicBezTo>
                              <a:cubicBezTo>
                                <a:pt x="6862" y="9086"/>
                                <a:pt x="6837" y="9121"/>
                                <a:pt x="6821" y="9163"/>
                              </a:cubicBezTo>
                              <a:cubicBezTo>
                                <a:pt x="6818" y="9117"/>
                                <a:pt x="6807" y="9072"/>
                                <a:pt x="6788" y="9040"/>
                              </a:cubicBezTo>
                              <a:cubicBezTo>
                                <a:pt x="6742" y="8949"/>
                                <a:pt x="6685" y="8893"/>
                                <a:pt x="6578" y="8984"/>
                              </a:cubicBezTo>
                              <a:cubicBezTo>
                                <a:pt x="6472" y="9075"/>
                                <a:pt x="6488" y="9163"/>
                                <a:pt x="6535" y="9254"/>
                              </a:cubicBezTo>
                              <a:cubicBezTo>
                                <a:pt x="6551" y="9289"/>
                                <a:pt x="6578" y="9320"/>
                                <a:pt x="6611" y="9341"/>
                              </a:cubicBezTo>
                              <a:cubicBezTo>
                                <a:pt x="6576" y="9345"/>
                                <a:pt x="6540" y="9359"/>
                                <a:pt x="6516" y="9383"/>
                              </a:cubicBezTo>
                              <a:cubicBezTo>
                                <a:pt x="6445" y="9443"/>
                                <a:pt x="6401" y="9516"/>
                                <a:pt x="6472" y="9653"/>
                              </a:cubicBezTo>
                              <a:cubicBezTo>
                                <a:pt x="6543" y="9790"/>
                                <a:pt x="6611" y="9769"/>
                                <a:pt x="6682" y="9709"/>
                              </a:cubicBezTo>
                              <a:cubicBezTo>
                                <a:pt x="6709" y="9688"/>
                                <a:pt x="6734" y="9653"/>
                                <a:pt x="6750" y="9611"/>
                              </a:cubicBezTo>
                              <a:cubicBezTo>
                                <a:pt x="6753" y="9657"/>
                                <a:pt x="6764" y="9702"/>
                                <a:pt x="6783" y="9734"/>
                              </a:cubicBezTo>
                              <a:cubicBezTo>
                                <a:pt x="6829" y="9825"/>
                                <a:pt x="6886" y="9881"/>
                                <a:pt x="6993" y="9790"/>
                              </a:cubicBezTo>
                              <a:cubicBezTo>
                                <a:pt x="7099" y="9699"/>
                                <a:pt x="7083" y="9611"/>
                                <a:pt x="7036" y="9520"/>
                              </a:cubicBezTo>
                              <a:cubicBezTo>
                                <a:pt x="7020" y="9485"/>
                                <a:pt x="6993" y="9453"/>
                                <a:pt x="6960" y="9432"/>
                              </a:cubicBezTo>
                              <a:cubicBezTo>
                                <a:pt x="6996" y="9429"/>
                                <a:pt x="7031" y="9415"/>
                                <a:pt x="7056" y="9390"/>
                              </a:cubicBezTo>
                              <a:cubicBezTo>
                                <a:pt x="7124" y="9331"/>
                                <a:pt x="7167" y="9257"/>
                                <a:pt x="7099" y="9121"/>
                              </a:cubicBezTo>
                              <a:close/>
                              <a:moveTo>
                                <a:pt x="7862" y="10154"/>
                              </a:moveTo>
                              <a:cubicBezTo>
                                <a:pt x="7762" y="10154"/>
                                <a:pt x="7762" y="10357"/>
                                <a:pt x="7862" y="10357"/>
                              </a:cubicBezTo>
                              <a:cubicBezTo>
                                <a:pt x="7963" y="10357"/>
                                <a:pt x="7963" y="10154"/>
                                <a:pt x="7862" y="10154"/>
                              </a:cubicBezTo>
                              <a:close/>
                              <a:moveTo>
                                <a:pt x="9117" y="8581"/>
                              </a:moveTo>
                              <a:cubicBezTo>
                                <a:pt x="9217" y="8581"/>
                                <a:pt x="9217" y="8378"/>
                                <a:pt x="9117" y="8378"/>
                              </a:cubicBezTo>
                              <a:cubicBezTo>
                                <a:pt x="9016" y="8378"/>
                                <a:pt x="9016" y="8581"/>
                                <a:pt x="9117" y="8581"/>
                              </a:cubicBezTo>
                              <a:close/>
                              <a:moveTo>
                                <a:pt x="8615" y="8217"/>
                              </a:moveTo>
                              <a:cubicBezTo>
                                <a:pt x="8514" y="8217"/>
                                <a:pt x="8514" y="8420"/>
                                <a:pt x="8615" y="8420"/>
                              </a:cubicBezTo>
                              <a:cubicBezTo>
                                <a:pt x="8716" y="8417"/>
                                <a:pt x="8716" y="8217"/>
                                <a:pt x="8615" y="8217"/>
                              </a:cubicBezTo>
                              <a:close/>
                              <a:moveTo>
                                <a:pt x="8490" y="8662"/>
                              </a:moveTo>
                              <a:cubicBezTo>
                                <a:pt x="8389" y="8662"/>
                                <a:pt x="8389" y="8865"/>
                                <a:pt x="8490" y="8865"/>
                              </a:cubicBezTo>
                              <a:cubicBezTo>
                                <a:pt x="8590" y="8861"/>
                                <a:pt x="8590" y="8662"/>
                                <a:pt x="8490" y="8662"/>
                              </a:cubicBezTo>
                              <a:close/>
                              <a:moveTo>
                                <a:pt x="8176" y="10476"/>
                              </a:moveTo>
                              <a:cubicBezTo>
                                <a:pt x="8277" y="10476"/>
                                <a:pt x="8277" y="10273"/>
                                <a:pt x="8176" y="10273"/>
                              </a:cubicBezTo>
                              <a:cubicBezTo>
                                <a:pt x="8075" y="10273"/>
                                <a:pt x="8075" y="10476"/>
                                <a:pt x="8176" y="10476"/>
                              </a:cubicBezTo>
                              <a:close/>
                              <a:moveTo>
                                <a:pt x="8192" y="9292"/>
                              </a:moveTo>
                              <a:cubicBezTo>
                                <a:pt x="8165" y="9275"/>
                                <a:pt x="8127" y="9268"/>
                                <a:pt x="8091" y="9268"/>
                              </a:cubicBezTo>
                              <a:cubicBezTo>
                                <a:pt x="8119" y="9240"/>
                                <a:pt x="8143" y="9205"/>
                                <a:pt x="8157" y="9170"/>
                              </a:cubicBezTo>
                              <a:cubicBezTo>
                                <a:pt x="8192" y="9072"/>
                                <a:pt x="8201" y="8981"/>
                                <a:pt x="8083" y="8910"/>
                              </a:cubicBezTo>
                              <a:cubicBezTo>
                                <a:pt x="7969" y="8840"/>
                                <a:pt x="7917" y="8907"/>
                                <a:pt x="7882" y="9005"/>
                              </a:cubicBezTo>
                              <a:cubicBezTo>
                                <a:pt x="7868" y="9040"/>
                                <a:pt x="7862" y="9089"/>
                                <a:pt x="7862" y="9135"/>
                              </a:cubicBezTo>
                              <a:cubicBezTo>
                                <a:pt x="7841" y="9100"/>
                                <a:pt x="7813" y="9068"/>
                                <a:pt x="7786" y="9051"/>
                              </a:cubicBezTo>
                              <a:cubicBezTo>
                                <a:pt x="7710" y="9005"/>
                                <a:pt x="7639" y="8995"/>
                                <a:pt x="7584" y="9145"/>
                              </a:cubicBezTo>
                              <a:cubicBezTo>
                                <a:pt x="7530" y="9292"/>
                                <a:pt x="7582" y="9359"/>
                                <a:pt x="7658" y="9404"/>
                              </a:cubicBezTo>
                              <a:cubicBezTo>
                                <a:pt x="7685" y="9422"/>
                                <a:pt x="7723" y="9429"/>
                                <a:pt x="7759" y="9429"/>
                              </a:cubicBezTo>
                              <a:cubicBezTo>
                                <a:pt x="7732" y="9457"/>
                                <a:pt x="7707" y="9492"/>
                                <a:pt x="7693" y="9527"/>
                              </a:cubicBezTo>
                              <a:cubicBezTo>
                                <a:pt x="7658" y="9625"/>
                                <a:pt x="7650" y="9716"/>
                                <a:pt x="7767" y="9786"/>
                              </a:cubicBezTo>
                              <a:cubicBezTo>
                                <a:pt x="7882" y="9856"/>
                                <a:pt x="7933" y="9790"/>
                                <a:pt x="7969" y="9692"/>
                              </a:cubicBezTo>
                              <a:cubicBezTo>
                                <a:pt x="7982" y="9657"/>
                                <a:pt x="7988" y="9607"/>
                                <a:pt x="7988" y="9562"/>
                              </a:cubicBezTo>
                              <a:cubicBezTo>
                                <a:pt x="8010" y="9597"/>
                                <a:pt x="8037" y="9628"/>
                                <a:pt x="8064" y="9646"/>
                              </a:cubicBezTo>
                              <a:cubicBezTo>
                                <a:pt x="8141" y="9692"/>
                                <a:pt x="8211" y="9702"/>
                                <a:pt x="8266" y="9551"/>
                              </a:cubicBezTo>
                              <a:cubicBezTo>
                                <a:pt x="8320" y="9404"/>
                                <a:pt x="8269" y="9338"/>
                                <a:pt x="8192" y="9292"/>
                              </a:cubicBezTo>
                              <a:close/>
                              <a:moveTo>
                                <a:pt x="8574" y="10273"/>
                              </a:moveTo>
                              <a:cubicBezTo>
                                <a:pt x="8675" y="10273"/>
                                <a:pt x="8675" y="10070"/>
                                <a:pt x="8574" y="10070"/>
                              </a:cubicBezTo>
                              <a:cubicBezTo>
                                <a:pt x="8473" y="10073"/>
                                <a:pt x="8473" y="10273"/>
                                <a:pt x="8574" y="10273"/>
                              </a:cubicBezTo>
                              <a:close/>
                              <a:moveTo>
                                <a:pt x="14899" y="17015"/>
                              </a:moveTo>
                              <a:cubicBezTo>
                                <a:pt x="15000" y="17015"/>
                                <a:pt x="15000" y="16812"/>
                                <a:pt x="14899" y="16812"/>
                              </a:cubicBezTo>
                              <a:cubicBezTo>
                                <a:pt x="14795" y="16812"/>
                                <a:pt x="14795" y="17015"/>
                                <a:pt x="14899" y="17015"/>
                              </a:cubicBezTo>
                              <a:close/>
                              <a:moveTo>
                                <a:pt x="14877" y="16301"/>
                              </a:moveTo>
                              <a:cubicBezTo>
                                <a:pt x="14978" y="16301"/>
                                <a:pt x="14978" y="16098"/>
                                <a:pt x="14877" y="16098"/>
                              </a:cubicBezTo>
                              <a:cubicBezTo>
                                <a:pt x="14776" y="16101"/>
                                <a:pt x="14776" y="16301"/>
                                <a:pt x="14877" y="16301"/>
                              </a:cubicBezTo>
                              <a:close/>
                              <a:moveTo>
                                <a:pt x="13222" y="19663"/>
                              </a:moveTo>
                              <a:cubicBezTo>
                                <a:pt x="13323" y="19663"/>
                                <a:pt x="13323" y="19460"/>
                                <a:pt x="13222" y="19460"/>
                              </a:cubicBezTo>
                              <a:cubicBezTo>
                                <a:pt x="13121" y="19464"/>
                                <a:pt x="13121" y="19663"/>
                                <a:pt x="13222" y="19663"/>
                              </a:cubicBezTo>
                              <a:close/>
                              <a:moveTo>
                                <a:pt x="13012" y="15159"/>
                              </a:moveTo>
                              <a:cubicBezTo>
                                <a:pt x="12911" y="15159"/>
                                <a:pt x="12911" y="15362"/>
                                <a:pt x="13012" y="15362"/>
                              </a:cubicBezTo>
                              <a:cubicBezTo>
                                <a:pt x="13113" y="15359"/>
                                <a:pt x="13113" y="15159"/>
                                <a:pt x="13012" y="15159"/>
                              </a:cubicBezTo>
                              <a:close/>
                              <a:moveTo>
                                <a:pt x="13479" y="17208"/>
                              </a:moveTo>
                              <a:cubicBezTo>
                                <a:pt x="13449" y="17218"/>
                                <a:pt x="13416" y="17243"/>
                                <a:pt x="13391" y="17274"/>
                              </a:cubicBezTo>
                              <a:cubicBezTo>
                                <a:pt x="13399" y="17229"/>
                                <a:pt x="13399" y="17183"/>
                                <a:pt x="13391" y="17145"/>
                              </a:cubicBezTo>
                              <a:cubicBezTo>
                                <a:pt x="13369" y="17040"/>
                                <a:pt x="13329" y="16966"/>
                                <a:pt x="13206" y="17008"/>
                              </a:cubicBezTo>
                              <a:cubicBezTo>
                                <a:pt x="13083" y="17050"/>
                                <a:pt x="13078" y="17145"/>
                                <a:pt x="13100" y="17246"/>
                              </a:cubicBezTo>
                              <a:cubicBezTo>
                                <a:pt x="13108" y="17285"/>
                                <a:pt x="13127" y="17327"/>
                                <a:pt x="13151" y="17359"/>
                              </a:cubicBezTo>
                              <a:cubicBezTo>
                                <a:pt x="13116" y="17348"/>
                                <a:pt x="13080" y="17348"/>
                                <a:pt x="13051" y="17359"/>
                              </a:cubicBezTo>
                              <a:cubicBezTo>
                                <a:pt x="12969" y="17387"/>
                                <a:pt x="12911" y="17439"/>
                                <a:pt x="12944" y="17597"/>
                              </a:cubicBezTo>
                              <a:cubicBezTo>
                                <a:pt x="12977" y="17754"/>
                                <a:pt x="13051" y="17761"/>
                                <a:pt x="13130" y="17733"/>
                              </a:cubicBezTo>
                              <a:cubicBezTo>
                                <a:pt x="13160" y="17723"/>
                                <a:pt x="13192" y="17698"/>
                                <a:pt x="13217" y="17667"/>
                              </a:cubicBezTo>
                              <a:cubicBezTo>
                                <a:pt x="13209" y="17712"/>
                                <a:pt x="13209" y="17758"/>
                                <a:pt x="13217" y="17796"/>
                              </a:cubicBezTo>
                              <a:cubicBezTo>
                                <a:pt x="13239" y="17901"/>
                                <a:pt x="13280" y="17975"/>
                                <a:pt x="13402" y="17933"/>
                              </a:cubicBezTo>
                              <a:cubicBezTo>
                                <a:pt x="13525" y="17891"/>
                                <a:pt x="13530" y="17796"/>
                                <a:pt x="13509" y="17695"/>
                              </a:cubicBezTo>
                              <a:cubicBezTo>
                                <a:pt x="13500" y="17656"/>
                                <a:pt x="13481" y="17614"/>
                                <a:pt x="13457" y="17583"/>
                              </a:cubicBezTo>
                              <a:cubicBezTo>
                                <a:pt x="13492" y="17593"/>
                                <a:pt x="13528" y="17593"/>
                                <a:pt x="13558" y="17583"/>
                              </a:cubicBezTo>
                              <a:cubicBezTo>
                                <a:pt x="13639" y="17555"/>
                                <a:pt x="13697" y="17502"/>
                                <a:pt x="13664" y="17345"/>
                              </a:cubicBezTo>
                              <a:cubicBezTo>
                                <a:pt x="13631" y="17187"/>
                                <a:pt x="13560" y="17180"/>
                                <a:pt x="13479" y="17208"/>
                              </a:cubicBezTo>
                              <a:close/>
                              <a:moveTo>
                                <a:pt x="12568" y="16217"/>
                              </a:moveTo>
                              <a:cubicBezTo>
                                <a:pt x="12652" y="16339"/>
                                <a:pt x="12718" y="16304"/>
                                <a:pt x="12781" y="16234"/>
                              </a:cubicBezTo>
                              <a:cubicBezTo>
                                <a:pt x="12805" y="16206"/>
                                <a:pt x="12824" y="16168"/>
                                <a:pt x="12838" y="16126"/>
                              </a:cubicBezTo>
                              <a:cubicBezTo>
                                <a:pt x="12846" y="16171"/>
                                <a:pt x="12862" y="16213"/>
                                <a:pt x="12881" y="16241"/>
                              </a:cubicBezTo>
                              <a:cubicBezTo>
                                <a:pt x="12936" y="16322"/>
                                <a:pt x="12999" y="16367"/>
                                <a:pt x="13094" y="16259"/>
                              </a:cubicBezTo>
                              <a:cubicBezTo>
                                <a:pt x="13190" y="16150"/>
                                <a:pt x="13162" y="16066"/>
                                <a:pt x="13108" y="15986"/>
                              </a:cubicBezTo>
                              <a:cubicBezTo>
                                <a:pt x="13086" y="15954"/>
                                <a:pt x="13056" y="15930"/>
                                <a:pt x="13023" y="15912"/>
                              </a:cubicBezTo>
                              <a:cubicBezTo>
                                <a:pt x="13059" y="15901"/>
                                <a:pt x="13091" y="15880"/>
                                <a:pt x="13113" y="15856"/>
                              </a:cubicBezTo>
                              <a:cubicBezTo>
                                <a:pt x="13176" y="15786"/>
                                <a:pt x="13211" y="15705"/>
                                <a:pt x="13127" y="15583"/>
                              </a:cubicBezTo>
                              <a:cubicBezTo>
                                <a:pt x="13042" y="15460"/>
                                <a:pt x="12977" y="15495"/>
                                <a:pt x="12914" y="15565"/>
                              </a:cubicBezTo>
                              <a:cubicBezTo>
                                <a:pt x="12890" y="15593"/>
                                <a:pt x="12871" y="15632"/>
                                <a:pt x="12857" y="15674"/>
                              </a:cubicBezTo>
                              <a:cubicBezTo>
                                <a:pt x="12849" y="15628"/>
                                <a:pt x="12832" y="15586"/>
                                <a:pt x="12813" y="15558"/>
                              </a:cubicBezTo>
                              <a:cubicBezTo>
                                <a:pt x="12759" y="15478"/>
                                <a:pt x="12696" y="15432"/>
                                <a:pt x="12601" y="15541"/>
                              </a:cubicBezTo>
                              <a:cubicBezTo>
                                <a:pt x="12505" y="15649"/>
                                <a:pt x="12533" y="15733"/>
                                <a:pt x="12587" y="15814"/>
                              </a:cubicBezTo>
                              <a:cubicBezTo>
                                <a:pt x="12609" y="15845"/>
                                <a:pt x="12639" y="15870"/>
                                <a:pt x="12672" y="15887"/>
                              </a:cubicBezTo>
                              <a:cubicBezTo>
                                <a:pt x="12636" y="15898"/>
                                <a:pt x="12603" y="15919"/>
                                <a:pt x="12582" y="15944"/>
                              </a:cubicBezTo>
                              <a:cubicBezTo>
                                <a:pt x="12519" y="16014"/>
                                <a:pt x="12483" y="16094"/>
                                <a:pt x="12568" y="16217"/>
                              </a:cubicBezTo>
                              <a:close/>
                              <a:moveTo>
                                <a:pt x="6668" y="8501"/>
                              </a:moveTo>
                              <a:cubicBezTo>
                                <a:pt x="6769" y="8501"/>
                                <a:pt x="6769" y="8298"/>
                                <a:pt x="6668" y="8298"/>
                              </a:cubicBezTo>
                              <a:cubicBezTo>
                                <a:pt x="6568" y="8298"/>
                                <a:pt x="6568" y="8501"/>
                                <a:pt x="6668" y="8501"/>
                              </a:cubicBezTo>
                              <a:close/>
                              <a:moveTo>
                                <a:pt x="11475" y="14753"/>
                              </a:moveTo>
                              <a:cubicBezTo>
                                <a:pt x="11374" y="14753"/>
                                <a:pt x="11374" y="14956"/>
                                <a:pt x="11475" y="14956"/>
                              </a:cubicBezTo>
                              <a:cubicBezTo>
                                <a:pt x="11576" y="14956"/>
                                <a:pt x="11576" y="14753"/>
                                <a:pt x="11475" y="14753"/>
                              </a:cubicBezTo>
                              <a:close/>
                              <a:moveTo>
                                <a:pt x="13285" y="16732"/>
                              </a:moveTo>
                              <a:cubicBezTo>
                                <a:pt x="13386" y="16732"/>
                                <a:pt x="13386" y="16528"/>
                                <a:pt x="13285" y="16528"/>
                              </a:cubicBezTo>
                              <a:cubicBezTo>
                                <a:pt x="13184" y="16528"/>
                                <a:pt x="13184" y="16732"/>
                                <a:pt x="13285" y="16732"/>
                              </a:cubicBezTo>
                              <a:close/>
                              <a:moveTo>
                                <a:pt x="13768" y="18535"/>
                              </a:moveTo>
                              <a:cubicBezTo>
                                <a:pt x="13868" y="18535"/>
                                <a:pt x="13868" y="18332"/>
                                <a:pt x="13768" y="18332"/>
                              </a:cubicBezTo>
                              <a:cubicBezTo>
                                <a:pt x="13667" y="18332"/>
                                <a:pt x="13667" y="18535"/>
                                <a:pt x="13768" y="18535"/>
                              </a:cubicBezTo>
                              <a:close/>
                              <a:moveTo>
                                <a:pt x="13798" y="15642"/>
                              </a:moveTo>
                              <a:cubicBezTo>
                                <a:pt x="13898" y="15642"/>
                                <a:pt x="13898" y="15439"/>
                                <a:pt x="13798" y="15439"/>
                              </a:cubicBezTo>
                              <a:cubicBezTo>
                                <a:pt x="13697" y="15439"/>
                                <a:pt x="13697" y="15642"/>
                                <a:pt x="13798" y="15642"/>
                              </a:cubicBezTo>
                              <a:close/>
                              <a:moveTo>
                                <a:pt x="13705" y="19288"/>
                              </a:moveTo>
                              <a:cubicBezTo>
                                <a:pt x="13806" y="19288"/>
                                <a:pt x="13806" y="19085"/>
                                <a:pt x="13705" y="19085"/>
                              </a:cubicBezTo>
                              <a:cubicBezTo>
                                <a:pt x="13604" y="19085"/>
                                <a:pt x="13604" y="19288"/>
                                <a:pt x="13705" y="19288"/>
                              </a:cubicBezTo>
                              <a:close/>
                              <a:moveTo>
                                <a:pt x="13956" y="15334"/>
                              </a:moveTo>
                              <a:cubicBezTo>
                                <a:pt x="14056" y="15334"/>
                                <a:pt x="14056" y="15131"/>
                                <a:pt x="13956" y="15131"/>
                              </a:cubicBezTo>
                              <a:cubicBezTo>
                                <a:pt x="13855" y="15131"/>
                                <a:pt x="13855" y="15334"/>
                                <a:pt x="13956" y="15334"/>
                              </a:cubicBezTo>
                              <a:close/>
                              <a:moveTo>
                                <a:pt x="13410" y="15306"/>
                              </a:moveTo>
                              <a:cubicBezTo>
                                <a:pt x="13511" y="15306"/>
                                <a:pt x="13511" y="15103"/>
                                <a:pt x="13410" y="15103"/>
                              </a:cubicBezTo>
                              <a:cubicBezTo>
                                <a:pt x="13310" y="15103"/>
                                <a:pt x="13310" y="15306"/>
                                <a:pt x="13410" y="15306"/>
                              </a:cubicBezTo>
                              <a:close/>
                              <a:moveTo>
                                <a:pt x="11129" y="15761"/>
                              </a:moveTo>
                              <a:cubicBezTo>
                                <a:pt x="11229" y="15761"/>
                                <a:pt x="11229" y="15558"/>
                                <a:pt x="11129" y="15558"/>
                              </a:cubicBezTo>
                              <a:cubicBezTo>
                                <a:pt x="11028" y="15562"/>
                                <a:pt x="11028" y="15761"/>
                                <a:pt x="11129" y="15761"/>
                              </a:cubicBezTo>
                              <a:close/>
                              <a:moveTo>
                                <a:pt x="11317" y="16301"/>
                              </a:moveTo>
                              <a:cubicBezTo>
                                <a:pt x="11417" y="16301"/>
                                <a:pt x="11417" y="16098"/>
                                <a:pt x="11317" y="16098"/>
                              </a:cubicBezTo>
                              <a:cubicBezTo>
                                <a:pt x="11216" y="16101"/>
                                <a:pt x="11216" y="16301"/>
                                <a:pt x="11317" y="16301"/>
                              </a:cubicBezTo>
                              <a:close/>
                              <a:moveTo>
                                <a:pt x="11379" y="15240"/>
                              </a:moveTo>
                              <a:cubicBezTo>
                                <a:pt x="11278" y="15240"/>
                                <a:pt x="11278" y="15443"/>
                                <a:pt x="11379" y="15443"/>
                              </a:cubicBezTo>
                              <a:cubicBezTo>
                                <a:pt x="11480" y="15439"/>
                                <a:pt x="11480" y="15240"/>
                                <a:pt x="11379" y="15240"/>
                              </a:cubicBezTo>
                              <a:close/>
                              <a:moveTo>
                                <a:pt x="11420" y="14287"/>
                              </a:moveTo>
                              <a:cubicBezTo>
                                <a:pt x="11475" y="14140"/>
                                <a:pt x="11423" y="14073"/>
                                <a:pt x="11347" y="14028"/>
                              </a:cubicBezTo>
                              <a:cubicBezTo>
                                <a:pt x="11319" y="14010"/>
                                <a:pt x="11281" y="14003"/>
                                <a:pt x="11246" y="14003"/>
                              </a:cubicBezTo>
                              <a:cubicBezTo>
                                <a:pt x="11273" y="13975"/>
                                <a:pt x="11298" y="13940"/>
                                <a:pt x="11311" y="13905"/>
                              </a:cubicBezTo>
                              <a:cubicBezTo>
                                <a:pt x="11347" y="13807"/>
                                <a:pt x="11355" y="13716"/>
                                <a:pt x="11238" y="13646"/>
                              </a:cubicBezTo>
                              <a:cubicBezTo>
                                <a:pt x="11123" y="13576"/>
                                <a:pt x="11071" y="13642"/>
                                <a:pt x="11036" y="13740"/>
                              </a:cubicBezTo>
                              <a:cubicBezTo>
                                <a:pt x="11022" y="13775"/>
                                <a:pt x="11017" y="13824"/>
                                <a:pt x="11017" y="13870"/>
                              </a:cubicBezTo>
                              <a:cubicBezTo>
                                <a:pt x="10995" y="13835"/>
                                <a:pt x="10968" y="13803"/>
                                <a:pt x="10940" y="13786"/>
                              </a:cubicBezTo>
                              <a:cubicBezTo>
                                <a:pt x="10864" y="13740"/>
                                <a:pt x="10793" y="13730"/>
                                <a:pt x="10739" y="13881"/>
                              </a:cubicBezTo>
                              <a:cubicBezTo>
                                <a:pt x="10684" y="14028"/>
                                <a:pt x="10736" y="14094"/>
                                <a:pt x="10812" y="14140"/>
                              </a:cubicBezTo>
                              <a:cubicBezTo>
                                <a:pt x="10840" y="14157"/>
                                <a:pt x="10878" y="14164"/>
                                <a:pt x="10913" y="14164"/>
                              </a:cubicBezTo>
                              <a:cubicBezTo>
                                <a:pt x="10886" y="14192"/>
                                <a:pt x="10861" y="14227"/>
                                <a:pt x="10848" y="14262"/>
                              </a:cubicBezTo>
                              <a:cubicBezTo>
                                <a:pt x="10812" y="14360"/>
                                <a:pt x="10804" y="14451"/>
                                <a:pt x="10921" y="14521"/>
                              </a:cubicBezTo>
                              <a:cubicBezTo>
                                <a:pt x="11036" y="14592"/>
                                <a:pt x="11088" y="14525"/>
                                <a:pt x="11123" y="14427"/>
                              </a:cubicBezTo>
                              <a:cubicBezTo>
                                <a:pt x="11137" y="14392"/>
                                <a:pt x="11142" y="14343"/>
                                <a:pt x="11142" y="14297"/>
                              </a:cubicBezTo>
                              <a:cubicBezTo>
                                <a:pt x="11164" y="14332"/>
                                <a:pt x="11191" y="14364"/>
                                <a:pt x="11218" y="14381"/>
                              </a:cubicBezTo>
                              <a:cubicBezTo>
                                <a:pt x="11295" y="14427"/>
                                <a:pt x="11366" y="14434"/>
                                <a:pt x="11420" y="14287"/>
                              </a:cubicBezTo>
                              <a:close/>
                              <a:moveTo>
                                <a:pt x="10908" y="15117"/>
                              </a:moveTo>
                              <a:cubicBezTo>
                                <a:pt x="11009" y="15117"/>
                                <a:pt x="11009" y="14914"/>
                                <a:pt x="10908" y="14914"/>
                              </a:cubicBezTo>
                              <a:cubicBezTo>
                                <a:pt x="10807" y="14917"/>
                                <a:pt x="10807" y="15117"/>
                                <a:pt x="10908" y="15117"/>
                              </a:cubicBezTo>
                              <a:close/>
                              <a:moveTo>
                                <a:pt x="11881" y="15131"/>
                              </a:moveTo>
                              <a:cubicBezTo>
                                <a:pt x="11780" y="15131"/>
                                <a:pt x="11780" y="15334"/>
                                <a:pt x="11881" y="15334"/>
                              </a:cubicBezTo>
                              <a:cubicBezTo>
                                <a:pt x="11985" y="15334"/>
                                <a:pt x="11985" y="15131"/>
                                <a:pt x="11881" y="15131"/>
                              </a:cubicBezTo>
                              <a:close/>
                              <a:moveTo>
                                <a:pt x="12214" y="15744"/>
                              </a:moveTo>
                              <a:cubicBezTo>
                                <a:pt x="12143" y="15607"/>
                                <a:pt x="12075" y="15628"/>
                                <a:pt x="12004" y="15688"/>
                              </a:cubicBezTo>
                              <a:cubicBezTo>
                                <a:pt x="11976" y="15709"/>
                                <a:pt x="11952" y="15744"/>
                                <a:pt x="11935" y="15786"/>
                              </a:cubicBezTo>
                              <a:cubicBezTo>
                                <a:pt x="11933" y="15740"/>
                                <a:pt x="11922" y="15695"/>
                                <a:pt x="11903" y="15663"/>
                              </a:cubicBezTo>
                              <a:cubicBezTo>
                                <a:pt x="11856" y="15572"/>
                                <a:pt x="11799" y="15516"/>
                                <a:pt x="11693" y="15607"/>
                              </a:cubicBezTo>
                              <a:cubicBezTo>
                                <a:pt x="11587" y="15698"/>
                                <a:pt x="11603" y="15786"/>
                                <a:pt x="11649" y="15877"/>
                              </a:cubicBezTo>
                              <a:cubicBezTo>
                                <a:pt x="11666" y="15912"/>
                                <a:pt x="11693" y="15944"/>
                                <a:pt x="11726" y="15965"/>
                              </a:cubicBezTo>
                              <a:cubicBezTo>
                                <a:pt x="11690" y="15968"/>
                                <a:pt x="11655" y="15982"/>
                                <a:pt x="11630" y="16007"/>
                              </a:cubicBezTo>
                              <a:cubicBezTo>
                                <a:pt x="11559" y="16066"/>
                                <a:pt x="11516" y="16140"/>
                                <a:pt x="11587" y="16276"/>
                              </a:cubicBezTo>
                              <a:cubicBezTo>
                                <a:pt x="11657" y="16413"/>
                                <a:pt x="11726" y="16392"/>
                                <a:pt x="11796" y="16332"/>
                              </a:cubicBezTo>
                              <a:cubicBezTo>
                                <a:pt x="11824" y="16311"/>
                                <a:pt x="11848" y="16276"/>
                                <a:pt x="11865" y="16234"/>
                              </a:cubicBezTo>
                              <a:cubicBezTo>
                                <a:pt x="11867" y="16280"/>
                                <a:pt x="11878" y="16325"/>
                                <a:pt x="11897" y="16357"/>
                              </a:cubicBezTo>
                              <a:cubicBezTo>
                                <a:pt x="11944" y="16448"/>
                                <a:pt x="12001" y="16504"/>
                                <a:pt x="12107" y="16413"/>
                              </a:cubicBezTo>
                              <a:cubicBezTo>
                                <a:pt x="12214" y="16322"/>
                                <a:pt x="12197" y="16234"/>
                                <a:pt x="12151" y="16143"/>
                              </a:cubicBezTo>
                              <a:cubicBezTo>
                                <a:pt x="12134" y="16108"/>
                                <a:pt x="12107" y="16077"/>
                                <a:pt x="12075" y="16056"/>
                              </a:cubicBezTo>
                              <a:cubicBezTo>
                                <a:pt x="12110" y="16052"/>
                                <a:pt x="12145" y="16038"/>
                                <a:pt x="12170" y="16014"/>
                              </a:cubicBezTo>
                              <a:cubicBezTo>
                                <a:pt x="12238" y="15954"/>
                                <a:pt x="12282" y="15880"/>
                                <a:pt x="12214" y="15744"/>
                              </a:cubicBezTo>
                              <a:close/>
                              <a:moveTo>
                                <a:pt x="8261" y="20591"/>
                              </a:moveTo>
                              <a:cubicBezTo>
                                <a:pt x="8160" y="20591"/>
                                <a:pt x="8160" y="20794"/>
                                <a:pt x="8261" y="20794"/>
                              </a:cubicBezTo>
                              <a:cubicBezTo>
                                <a:pt x="8361" y="20794"/>
                                <a:pt x="8361" y="20591"/>
                                <a:pt x="8261" y="20591"/>
                              </a:cubicBezTo>
                              <a:close/>
                              <a:moveTo>
                                <a:pt x="12028" y="16826"/>
                              </a:moveTo>
                              <a:cubicBezTo>
                                <a:pt x="11927" y="16826"/>
                                <a:pt x="11927" y="17029"/>
                                <a:pt x="12028" y="17029"/>
                              </a:cubicBezTo>
                              <a:cubicBezTo>
                                <a:pt x="12129" y="17029"/>
                                <a:pt x="12129" y="16826"/>
                                <a:pt x="12028" y="16826"/>
                              </a:cubicBezTo>
                              <a:close/>
                              <a:moveTo>
                                <a:pt x="13495" y="15803"/>
                              </a:moveTo>
                              <a:cubicBezTo>
                                <a:pt x="13394" y="15803"/>
                                <a:pt x="13394" y="16007"/>
                                <a:pt x="13495" y="16007"/>
                              </a:cubicBezTo>
                              <a:cubicBezTo>
                                <a:pt x="13596" y="16007"/>
                                <a:pt x="13596" y="15803"/>
                                <a:pt x="13495" y="15803"/>
                              </a:cubicBezTo>
                              <a:close/>
                              <a:moveTo>
                                <a:pt x="3727" y="20619"/>
                              </a:moveTo>
                              <a:cubicBezTo>
                                <a:pt x="3626" y="20619"/>
                                <a:pt x="3626" y="20823"/>
                                <a:pt x="3727" y="20823"/>
                              </a:cubicBezTo>
                              <a:cubicBezTo>
                                <a:pt x="3828" y="20823"/>
                                <a:pt x="3828" y="20619"/>
                                <a:pt x="3727" y="20619"/>
                              </a:cubicBezTo>
                              <a:close/>
                              <a:moveTo>
                                <a:pt x="3056" y="16637"/>
                              </a:moveTo>
                              <a:cubicBezTo>
                                <a:pt x="2955" y="16637"/>
                                <a:pt x="2955" y="16840"/>
                                <a:pt x="3056" y="16840"/>
                              </a:cubicBezTo>
                              <a:cubicBezTo>
                                <a:pt x="3157" y="16840"/>
                                <a:pt x="3157" y="16637"/>
                                <a:pt x="3056" y="16637"/>
                              </a:cubicBezTo>
                              <a:close/>
                              <a:moveTo>
                                <a:pt x="3034" y="18749"/>
                              </a:moveTo>
                              <a:cubicBezTo>
                                <a:pt x="3135" y="18749"/>
                                <a:pt x="3135" y="18546"/>
                                <a:pt x="3034" y="18546"/>
                              </a:cubicBezTo>
                              <a:cubicBezTo>
                                <a:pt x="2933" y="18549"/>
                                <a:pt x="2933" y="18749"/>
                                <a:pt x="3034" y="18749"/>
                              </a:cubicBezTo>
                              <a:close/>
                              <a:moveTo>
                                <a:pt x="3836" y="20119"/>
                              </a:moveTo>
                              <a:cubicBezTo>
                                <a:pt x="3809" y="20101"/>
                                <a:pt x="3770" y="20094"/>
                                <a:pt x="3735" y="20094"/>
                              </a:cubicBezTo>
                              <a:cubicBezTo>
                                <a:pt x="3762" y="20066"/>
                                <a:pt x="3787" y="20031"/>
                                <a:pt x="3800" y="19996"/>
                              </a:cubicBezTo>
                              <a:cubicBezTo>
                                <a:pt x="3836" y="19898"/>
                                <a:pt x="3844" y="19807"/>
                                <a:pt x="3727" y="19737"/>
                              </a:cubicBezTo>
                              <a:cubicBezTo>
                                <a:pt x="3612" y="19667"/>
                                <a:pt x="3560" y="19733"/>
                                <a:pt x="3525" y="19831"/>
                              </a:cubicBezTo>
                              <a:cubicBezTo>
                                <a:pt x="3511" y="19866"/>
                                <a:pt x="3506" y="19915"/>
                                <a:pt x="3506" y="19961"/>
                              </a:cubicBezTo>
                              <a:cubicBezTo>
                                <a:pt x="3484" y="19926"/>
                                <a:pt x="3457" y="19894"/>
                                <a:pt x="3430" y="19877"/>
                              </a:cubicBezTo>
                              <a:cubicBezTo>
                                <a:pt x="3353" y="19831"/>
                                <a:pt x="3282" y="19821"/>
                                <a:pt x="3228" y="19971"/>
                              </a:cubicBezTo>
                              <a:cubicBezTo>
                                <a:pt x="3173" y="20119"/>
                                <a:pt x="3225" y="20185"/>
                                <a:pt x="3301" y="20231"/>
                              </a:cubicBezTo>
                              <a:cubicBezTo>
                                <a:pt x="3329" y="20248"/>
                                <a:pt x="3367" y="20255"/>
                                <a:pt x="3402" y="20255"/>
                              </a:cubicBezTo>
                              <a:cubicBezTo>
                                <a:pt x="3375" y="20283"/>
                                <a:pt x="3351" y="20318"/>
                                <a:pt x="3337" y="20353"/>
                              </a:cubicBezTo>
                              <a:cubicBezTo>
                                <a:pt x="3301" y="20451"/>
                                <a:pt x="3293" y="20542"/>
                                <a:pt x="3411" y="20612"/>
                              </a:cubicBezTo>
                              <a:cubicBezTo>
                                <a:pt x="3528" y="20682"/>
                                <a:pt x="3577" y="20616"/>
                                <a:pt x="3612" y="20518"/>
                              </a:cubicBezTo>
                              <a:cubicBezTo>
                                <a:pt x="3626" y="20483"/>
                                <a:pt x="3631" y="20434"/>
                                <a:pt x="3631" y="20388"/>
                              </a:cubicBezTo>
                              <a:cubicBezTo>
                                <a:pt x="3653" y="20423"/>
                                <a:pt x="3680" y="20455"/>
                                <a:pt x="3708" y="20472"/>
                              </a:cubicBezTo>
                              <a:cubicBezTo>
                                <a:pt x="3784" y="20518"/>
                                <a:pt x="3855" y="20528"/>
                                <a:pt x="3909" y="20378"/>
                              </a:cubicBezTo>
                              <a:cubicBezTo>
                                <a:pt x="3964" y="20231"/>
                                <a:pt x="3912" y="20164"/>
                                <a:pt x="3836" y="20119"/>
                              </a:cubicBezTo>
                              <a:close/>
                              <a:moveTo>
                                <a:pt x="21567" y="19929"/>
                              </a:moveTo>
                              <a:cubicBezTo>
                                <a:pt x="21567" y="19947"/>
                                <a:pt x="21573" y="19968"/>
                                <a:pt x="21581" y="19989"/>
                              </a:cubicBezTo>
                              <a:cubicBezTo>
                                <a:pt x="21535" y="19957"/>
                                <a:pt x="21502" y="19957"/>
                                <a:pt x="21513" y="19999"/>
                              </a:cubicBezTo>
                              <a:cubicBezTo>
                                <a:pt x="21521" y="20038"/>
                                <a:pt x="21556" y="20083"/>
                                <a:pt x="21595" y="20122"/>
                              </a:cubicBezTo>
                              <a:lnTo>
                                <a:pt x="21595" y="19901"/>
                              </a:lnTo>
                              <a:cubicBezTo>
                                <a:pt x="21578" y="19894"/>
                                <a:pt x="21567" y="19901"/>
                                <a:pt x="21567" y="19929"/>
                              </a:cubicBezTo>
                              <a:close/>
                              <a:moveTo>
                                <a:pt x="25" y="19793"/>
                              </a:moveTo>
                              <a:cubicBezTo>
                                <a:pt x="19" y="19782"/>
                                <a:pt x="11" y="19772"/>
                                <a:pt x="5" y="19761"/>
                              </a:cubicBezTo>
                              <a:lnTo>
                                <a:pt x="5" y="20038"/>
                              </a:lnTo>
                              <a:cubicBezTo>
                                <a:pt x="85" y="19957"/>
                                <a:pt x="65" y="19877"/>
                                <a:pt x="25" y="19793"/>
                              </a:cubicBezTo>
                              <a:close/>
                              <a:moveTo>
                                <a:pt x="90" y="19397"/>
                              </a:moveTo>
                              <a:cubicBezTo>
                                <a:pt x="63" y="19341"/>
                                <a:pt x="33" y="19313"/>
                                <a:pt x="5" y="19302"/>
                              </a:cubicBezTo>
                              <a:lnTo>
                                <a:pt x="5" y="19691"/>
                              </a:lnTo>
                              <a:cubicBezTo>
                                <a:pt x="19" y="19684"/>
                                <a:pt x="35" y="19677"/>
                                <a:pt x="46" y="19667"/>
                              </a:cubicBezTo>
                              <a:cubicBezTo>
                                <a:pt x="115" y="19607"/>
                                <a:pt x="158" y="19534"/>
                                <a:pt x="90" y="19397"/>
                              </a:cubicBezTo>
                              <a:close/>
                              <a:moveTo>
                                <a:pt x="14662" y="20647"/>
                              </a:moveTo>
                              <a:cubicBezTo>
                                <a:pt x="14771" y="20553"/>
                                <a:pt x="14825" y="20441"/>
                                <a:pt x="14833" y="20329"/>
                              </a:cubicBezTo>
                              <a:cubicBezTo>
                                <a:pt x="14874" y="20287"/>
                                <a:pt x="14915" y="20241"/>
                                <a:pt x="14959" y="20189"/>
                              </a:cubicBezTo>
                              <a:cubicBezTo>
                                <a:pt x="15054" y="20069"/>
                                <a:pt x="15054" y="20069"/>
                                <a:pt x="15054" y="20069"/>
                              </a:cubicBezTo>
                              <a:cubicBezTo>
                                <a:pt x="15054" y="20069"/>
                                <a:pt x="14997" y="20080"/>
                                <a:pt x="14869" y="20073"/>
                              </a:cubicBezTo>
                              <a:cubicBezTo>
                                <a:pt x="14844" y="20073"/>
                                <a:pt x="14803" y="20069"/>
                                <a:pt x="14754" y="20073"/>
                              </a:cubicBezTo>
                              <a:cubicBezTo>
                                <a:pt x="14684" y="19989"/>
                                <a:pt x="14574" y="19957"/>
                                <a:pt x="14433" y="20010"/>
                              </a:cubicBezTo>
                              <a:cubicBezTo>
                                <a:pt x="14438" y="19968"/>
                                <a:pt x="14444" y="19929"/>
                                <a:pt x="14444" y="19891"/>
                              </a:cubicBezTo>
                              <a:cubicBezTo>
                                <a:pt x="14572" y="19859"/>
                                <a:pt x="14803" y="19751"/>
                                <a:pt x="14970" y="19362"/>
                              </a:cubicBezTo>
                              <a:cubicBezTo>
                                <a:pt x="15027" y="19236"/>
                                <a:pt x="15027" y="19236"/>
                                <a:pt x="15027" y="19236"/>
                              </a:cubicBezTo>
                              <a:cubicBezTo>
                                <a:pt x="15027" y="19236"/>
                                <a:pt x="14983" y="19260"/>
                                <a:pt x="14877" y="19292"/>
                              </a:cubicBezTo>
                              <a:cubicBezTo>
                                <a:pt x="14793" y="19316"/>
                                <a:pt x="14517" y="19411"/>
                                <a:pt x="14400" y="19667"/>
                              </a:cubicBezTo>
                              <a:cubicBezTo>
                                <a:pt x="14395" y="19656"/>
                                <a:pt x="14389" y="19646"/>
                                <a:pt x="14384" y="19639"/>
                              </a:cubicBezTo>
                              <a:cubicBezTo>
                                <a:pt x="14395" y="19583"/>
                                <a:pt x="14405" y="19527"/>
                                <a:pt x="14416" y="19467"/>
                              </a:cubicBezTo>
                              <a:cubicBezTo>
                                <a:pt x="14438" y="19344"/>
                                <a:pt x="14460" y="19211"/>
                                <a:pt x="14476" y="19068"/>
                              </a:cubicBezTo>
                              <a:cubicBezTo>
                                <a:pt x="14525" y="19054"/>
                                <a:pt x="14885" y="18917"/>
                                <a:pt x="15019" y="18290"/>
                              </a:cubicBezTo>
                              <a:cubicBezTo>
                                <a:pt x="15054" y="18140"/>
                                <a:pt x="15054" y="18140"/>
                                <a:pt x="15054" y="18140"/>
                              </a:cubicBezTo>
                              <a:cubicBezTo>
                                <a:pt x="15054" y="18140"/>
                                <a:pt x="15013" y="18178"/>
                                <a:pt x="14907" y="18248"/>
                              </a:cubicBezTo>
                              <a:cubicBezTo>
                                <a:pt x="14833" y="18297"/>
                                <a:pt x="14607" y="18455"/>
                                <a:pt x="14509" y="18707"/>
                              </a:cubicBezTo>
                              <a:cubicBezTo>
                                <a:pt x="14515" y="18598"/>
                                <a:pt x="14520" y="18490"/>
                                <a:pt x="14520" y="18374"/>
                              </a:cubicBezTo>
                              <a:cubicBezTo>
                                <a:pt x="14561" y="18346"/>
                                <a:pt x="14861" y="18112"/>
                                <a:pt x="14866" y="17502"/>
                              </a:cubicBezTo>
                              <a:cubicBezTo>
                                <a:pt x="14872" y="17355"/>
                                <a:pt x="14872" y="17355"/>
                                <a:pt x="14872" y="17355"/>
                              </a:cubicBezTo>
                              <a:cubicBezTo>
                                <a:pt x="14872" y="17355"/>
                                <a:pt x="14842" y="17404"/>
                                <a:pt x="14760" y="17499"/>
                              </a:cubicBezTo>
                              <a:cubicBezTo>
                                <a:pt x="14708" y="17558"/>
                                <a:pt x="14572" y="17723"/>
                                <a:pt x="14506" y="17936"/>
                              </a:cubicBezTo>
                              <a:cubicBezTo>
                                <a:pt x="14495" y="17768"/>
                                <a:pt x="14474" y="17593"/>
                                <a:pt x="14444" y="17418"/>
                              </a:cubicBezTo>
                              <a:cubicBezTo>
                                <a:pt x="14465" y="17394"/>
                                <a:pt x="14738" y="17085"/>
                                <a:pt x="14643" y="16472"/>
                              </a:cubicBezTo>
                              <a:cubicBezTo>
                                <a:pt x="14624" y="16325"/>
                                <a:pt x="14624" y="16325"/>
                                <a:pt x="14624" y="16325"/>
                              </a:cubicBezTo>
                              <a:cubicBezTo>
                                <a:pt x="14624" y="16325"/>
                                <a:pt x="14602" y="16381"/>
                                <a:pt x="14536" y="16497"/>
                              </a:cubicBezTo>
                              <a:cubicBezTo>
                                <a:pt x="14495" y="16570"/>
                                <a:pt x="14381" y="16781"/>
                                <a:pt x="14359" y="17015"/>
                              </a:cubicBezTo>
                              <a:cubicBezTo>
                                <a:pt x="14332" y="16910"/>
                                <a:pt x="14302" y="16805"/>
                                <a:pt x="14266" y="16700"/>
                              </a:cubicBezTo>
                              <a:cubicBezTo>
                                <a:pt x="14296" y="16581"/>
                                <a:pt x="14359" y="16224"/>
                                <a:pt x="14119" y="15817"/>
                              </a:cubicBezTo>
                              <a:cubicBezTo>
                                <a:pt x="14054" y="15702"/>
                                <a:pt x="14054" y="15702"/>
                                <a:pt x="14054" y="15702"/>
                              </a:cubicBezTo>
                              <a:cubicBezTo>
                                <a:pt x="14054" y="15702"/>
                                <a:pt x="14054" y="15761"/>
                                <a:pt x="14035" y="15894"/>
                              </a:cubicBezTo>
                              <a:cubicBezTo>
                                <a:pt x="14016" y="16028"/>
                                <a:pt x="13956" y="16539"/>
                                <a:pt x="14236" y="16728"/>
                              </a:cubicBezTo>
                              <a:cubicBezTo>
                                <a:pt x="14250" y="16774"/>
                                <a:pt x="14264" y="16816"/>
                                <a:pt x="14277" y="16861"/>
                              </a:cubicBezTo>
                              <a:cubicBezTo>
                                <a:pt x="14209" y="16753"/>
                                <a:pt x="14027" y="16535"/>
                                <a:pt x="13683" y="16549"/>
                              </a:cubicBezTo>
                              <a:cubicBezTo>
                                <a:pt x="13579" y="16549"/>
                                <a:pt x="13579" y="16549"/>
                                <a:pt x="13579" y="16549"/>
                              </a:cubicBezTo>
                              <a:cubicBezTo>
                                <a:pt x="13579" y="16549"/>
                                <a:pt x="13615" y="16581"/>
                                <a:pt x="13686" y="16676"/>
                              </a:cubicBezTo>
                              <a:cubicBezTo>
                                <a:pt x="13754" y="16767"/>
                                <a:pt x="14029" y="17106"/>
                                <a:pt x="14299" y="16931"/>
                              </a:cubicBezTo>
                              <a:cubicBezTo>
                                <a:pt x="14321" y="17005"/>
                                <a:pt x="14340" y="17082"/>
                                <a:pt x="14356" y="17155"/>
                              </a:cubicBezTo>
                              <a:cubicBezTo>
                                <a:pt x="14362" y="17204"/>
                                <a:pt x="14370" y="17253"/>
                                <a:pt x="14386" y="17302"/>
                              </a:cubicBezTo>
                              <a:cubicBezTo>
                                <a:pt x="14408" y="17422"/>
                                <a:pt x="14427" y="17537"/>
                                <a:pt x="14441" y="17653"/>
                              </a:cubicBezTo>
                              <a:cubicBezTo>
                                <a:pt x="14389" y="17499"/>
                                <a:pt x="14256" y="17243"/>
                                <a:pt x="13942" y="17117"/>
                              </a:cubicBezTo>
                              <a:cubicBezTo>
                                <a:pt x="13836" y="17071"/>
                                <a:pt x="13836" y="17071"/>
                                <a:pt x="13836" y="17071"/>
                              </a:cubicBezTo>
                              <a:cubicBezTo>
                                <a:pt x="13836" y="17071"/>
                                <a:pt x="13863" y="17120"/>
                                <a:pt x="13909" y="17246"/>
                              </a:cubicBezTo>
                              <a:cubicBezTo>
                                <a:pt x="13956" y="17369"/>
                                <a:pt x="14136" y="17838"/>
                                <a:pt x="14457" y="17789"/>
                              </a:cubicBezTo>
                              <a:cubicBezTo>
                                <a:pt x="14465" y="17880"/>
                                <a:pt x="14474" y="17968"/>
                                <a:pt x="14476" y="18056"/>
                              </a:cubicBezTo>
                              <a:cubicBezTo>
                                <a:pt x="14468" y="18126"/>
                                <a:pt x="14468" y="18199"/>
                                <a:pt x="14482" y="18273"/>
                              </a:cubicBezTo>
                              <a:cubicBezTo>
                                <a:pt x="14482" y="18357"/>
                                <a:pt x="14482" y="18441"/>
                                <a:pt x="14479" y="18521"/>
                              </a:cubicBezTo>
                              <a:cubicBezTo>
                                <a:pt x="14446" y="18364"/>
                                <a:pt x="14340" y="18066"/>
                                <a:pt x="14013" y="17884"/>
                              </a:cubicBezTo>
                              <a:cubicBezTo>
                                <a:pt x="13909" y="17821"/>
                                <a:pt x="13909" y="17821"/>
                                <a:pt x="13909" y="17821"/>
                              </a:cubicBezTo>
                              <a:cubicBezTo>
                                <a:pt x="13909" y="17821"/>
                                <a:pt x="13931" y="17873"/>
                                <a:pt x="13969" y="18006"/>
                              </a:cubicBezTo>
                              <a:cubicBezTo>
                                <a:pt x="14005" y="18136"/>
                                <a:pt x="14149" y="18633"/>
                                <a:pt x="14474" y="18626"/>
                              </a:cubicBezTo>
                              <a:cubicBezTo>
                                <a:pt x="14460" y="18910"/>
                                <a:pt x="14427" y="19173"/>
                                <a:pt x="14386" y="19404"/>
                              </a:cubicBezTo>
                              <a:cubicBezTo>
                                <a:pt x="14375" y="19239"/>
                                <a:pt x="14313" y="18928"/>
                                <a:pt x="14029" y="18672"/>
                              </a:cubicBezTo>
                              <a:cubicBezTo>
                                <a:pt x="13939" y="18584"/>
                                <a:pt x="13939" y="18584"/>
                                <a:pt x="13939" y="18584"/>
                              </a:cubicBezTo>
                              <a:cubicBezTo>
                                <a:pt x="13939" y="18584"/>
                                <a:pt x="13953" y="18644"/>
                                <a:pt x="13969" y="18781"/>
                              </a:cubicBezTo>
                              <a:cubicBezTo>
                                <a:pt x="13977" y="18844"/>
                                <a:pt x="13994" y="18998"/>
                                <a:pt x="14046" y="19145"/>
                              </a:cubicBezTo>
                              <a:cubicBezTo>
                                <a:pt x="14043" y="19162"/>
                                <a:pt x="14037" y="19225"/>
                                <a:pt x="14013" y="19351"/>
                              </a:cubicBezTo>
                              <a:cubicBezTo>
                                <a:pt x="14002" y="19404"/>
                                <a:pt x="13983" y="19509"/>
                                <a:pt x="13975" y="19635"/>
                              </a:cubicBezTo>
                              <a:cubicBezTo>
                                <a:pt x="13950" y="19667"/>
                                <a:pt x="13928" y="19709"/>
                                <a:pt x="13909" y="19754"/>
                              </a:cubicBezTo>
                              <a:cubicBezTo>
                                <a:pt x="13803" y="19548"/>
                                <a:pt x="13661" y="19492"/>
                                <a:pt x="13539" y="19565"/>
                              </a:cubicBezTo>
                              <a:cubicBezTo>
                                <a:pt x="13419" y="19635"/>
                                <a:pt x="13356" y="19810"/>
                                <a:pt x="13410" y="20052"/>
                              </a:cubicBezTo>
                              <a:cubicBezTo>
                                <a:pt x="13220" y="20003"/>
                                <a:pt x="13089" y="20094"/>
                                <a:pt x="13045" y="20255"/>
                              </a:cubicBezTo>
                              <a:cubicBezTo>
                                <a:pt x="12999" y="20416"/>
                                <a:pt x="13053" y="20595"/>
                                <a:pt x="13222" y="20714"/>
                              </a:cubicBezTo>
                              <a:cubicBezTo>
                                <a:pt x="13094" y="20823"/>
                                <a:pt x="13042" y="20959"/>
                                <a:pt x="13053" y="21089"/>
                              </a:cubicBezTo>
                              <a:cubicBezTo>
                                <a:pt x="13040" y="21103"/>
                                <a:pt x="13023" y="21120"/>
                                <a:pt x="13010" y="21134"/>
                              </a:cubicBezTo>
                              <a:cubicBezTo>
                                <a:pt x="13037" y="21022"/>
                                <a:pt x="13029" y="20858"/>
                                <a:pt x="13029" y="20858"/>
                              </a:cubicBezTo>
                              <a:cubicBezTo>
                                <a:pt x="12871" y="21001"/>
                                <a:pt x="12917" y="21180"/>
                                <a:pt x="12933" y="21225"/>
                              </a:cubicBezTo>
                              <a:cubicBezTo>
                                <a:pt x="12892" y="21274"/>
                                <a:pt x="12854" y="21330"/>
                                <a:pt x="12819" y="21383"/>
                              </a:cubicBezTo>
                              <a:cubicBezTo>
                                <a:pt x="12830" y="21264"/>
                                <a:pt x="12797" y="21106"/>
                                <a:pt x="12797" y="21106"/>
                              </a:cubicBezTo>
                              <a:cubicBezTo>
                                <a:pt x="12691" y="21246"/>
                                <a:pt x="12712" y="21379"/>
                                <a:pt x="12737" y="21449"/>
                              </a:cubicBezTo>
                              <a:lnTo>
                                <a:pt x="12822" y="21449"/>
                              </a:lnTo>
                              <a:cubicBezTo>
                                <a:pt x="12835" y="21428"/>
                                <a:pt x="12849" y="21404"/>
                                <a:pt x="12865" y="21383"/>
                              </a:cubicBezTo>
                              <a:cubicBezTo>
                                <a:pt x="12933" y="21481"/>
                                <a:pt x="13165" y="21337"/>
                                <a:pt x="13165" y="21337"/>
                              </a:cubicBezTo>
                              <a:cubicBezTo>
                                <a:pt x="13059" y="21250"/>
                                <a:pt x="12977" y="21267"/>
                                <a:pt x="12922" y="21302"/>
                              </a:cubicBezTo>
                              <a:cubicBezTo>
                                <a:pt x="12966" y="21243"/>
                                <a:pt x="13012" y="21190"/>
                                <a:pt x="13061" y="21138"/>
                              </a:cubicBezTo>
                              <a:cubicBezTo>
                                <a:pt x="13064" y="21155"/>
                                <a:pt x="13070" y="21173"/>
                                <a:pt x="13075" y="21190"/>
                              </a:cubicBezTo>
                              <a:cubicBezTo>
                                <a:pt x="13130" y="21344"/>
                                <a:pt x="13266" y="21425"/>
                                <a:pt x="13454" y="21355"/>
                              </a:cubicBezTo>
                              <a:cubicBezTo>
                                <a:pt x="13449" y="21386"/>
                                <a:pt x="13446" y="21421"/>
                                <a:pt x="13443" y="21449"/>
                              </a:cubicBezTo>
                              <a:lnTo>
                                <a:pt x="14493" y="21449"/>
                              </a:lnTo>
                              <a:cubicBezTo>
                                <a:pt x="14490" y="21404"/>
                                <a:pt x="14485" y="21355"/>
                                <a:pt x="14474" y="21302"/>
                              </a:cubicBezTo>
                              <a:cubicBezTo>
                                <a:pt x="14664" y="21351"/>
                                <a:pt x="14795" y="21260"/>
                                <a:pt x="14839" y="21099"/>
                              </a:cubicBezTo>
                              <a:cubicBezTo>
                                <a:pt x="14885" y="20945"/>
                                <a:pt x="14833" y="20766"/>
                                <a:pt x="14662" y="20647"/>
                              </a:cubicBezTo>
                              <a:close/>
                              <a:moveTo>
                                <a:pt x="14359" y="19600"/>
                              </a:moveTo>
                              <a:cubicBezTo>
                                <a:pt x="14335" y="19572"/>
                                <a:pt x="14307" y="19551"/>
                                <a:pt x="14275" y="19534"/>
                              </a:cubicBezTo>
                              <a:cubicBezTo>
                                <a:pt x="14253" y="19523"/>
                                <a:pt x="14231" y="19516"/>
                                <a:pt x="14209" y="19516"/>
                              </a:cubicBezTo>
                              <a:cubicBezTo>
                                <a:pt x="14193" y="19464"/>
                                <a:pt x="14174" y="19411"/>
                                <a:pt x="14149" y="19358"/>
                              </a:cubicBezTo>
                              <a:cubicBezTo>
                                <a:pt x="14204" y="19439"/>
                                <a:pt x="14277" y="19499"/>
                                <a:pt x="14373" y="19523"/>
                              </a:cubicBezTo>
                              <a:cubicBezTo>
                                <a:pt x="14370" y="19548"/>
                                <a:pt x="14365" y="19576"/>
                                <a:pt x="14359" y="19600"/>
                              </a:cubicBezTo>
                              <a:close/>
                              <a:moveTo>
                                <a:pt x="3" y="21169"/>
                              </a:moveTo>
                              <a:cubicBezTo>
                                <a:pt x="8" y="21169"/>
                                <a:pt x="11" y="21166"/>
                                <a:pt x="16" y="21166"/>
                              </a:cubicBezTo>
                              <a:cubicBezTo>
                                <a:pt x="128" y="21138"/>
                                <a:pt x="128" y="21138"/>
                                <a:pt x="128" y="21138"/>
                              </a:cubicBezTo>
                              <a:cubicBezTo>
                                <a:pt x="128" y="21138"/>
                                <a:pt x="87" y="21113"/>
                                <a:pt x="5" y="21040"/>
                              </a:cubicBezTo>
                              <a:lnTo>
                                <a:pt x="5" y="21169"/>
                              </a:lnTo>
                              <a:close/>
                              <a:moveTo>
                                <a:pt x="3149" y="19488"/>
                              </a:moveTo>
                              <a:cubicBezTo>
                                <a:pt x="3048" y="19488"/>
                                <a:pt x="3048" y="19691"/>
                                <a:pt x="3149" y="19691"/>
                              </a:cubicBezTo>
                              <a:cubicBezTo>
                                <a:pt x="3250" y="19691"/>
                                <a:pt x="3250" y="19488"/>
                                <a:pt x="3149" y="19488"/>
                              </a:cubicBezTo>
                              <a:close/>
                              <a:moveTo>
                                <a:pt x="3" y="21453"/>
                              </a:moveTo>
                              <a:lnTo>
                                <a:pt x="85" y="21453"/>
                              </a:lnTo>
                              <a:cubicBezTo>
                                <a:pt x="57" y="21446"/>
                                <a:pt x="30" y="21442"/>
                                <a:pt x="3" y="21442"/>
                              </a:cubicBezTo>
                              <a:lnTo>
                                <a:pt x="3" y="21453"/>
                              </a:lnTo>
                              <a:close/>
                              <a:moveTo>
                                <a:pt x="123" y="18413"/>
                              </a:moveTo>
                              <a:cubicBezTo>
                                <a:pt x="22" y="18413"/>
                                <a:pt x="22" y="18616"/>
                                <a:pt x="123" y="18616"/>
                              </a:cubicBezTo>
                              <a:cubicBezTo>
                                <a:pt x="224" y="18616"/>
                                <a:pt x="224" y="18413"/>
                                <a:pt x="123" y="18413"/>
                              </a:cubicBezTo>
                              <a:close/>
                              <a:moveTo>
                                <a:pt x="12072" y="20311"/>
                              </a:moveTo>
                              <a:cubicBezTo>
                                <a:pt x="12173" y="20311"/>
                                <a:pt x="12173" y="20108"/>
                                <a:pt x="12072" y="20108"/>
                              </a:cubicBezTo>
                              <a:cubicBezTo>
                                <a:pt x="11968" y="20108"/>
                                <a:pt x="11968" y="20311"/>
                                <a:pt x="12072" y="20311"/>
                              </a:cubicBezTo>
                              <a:close/>
                              <a:moveTo>
                                <a:pt x="12279" y="18479"/>
                              </a:moveTo>
                              <a:cubicBezTo>
                                <a:pt x="12380" y="18479"/>
                                <a:pt x="12380" y="18276"/>
                                <a:pt x="12279" y="18276"/>
                              </a:cubicBezTo>
                              <a:cubicBezTo>
                                <a:pt x="12178" y="18280"/>
                                <a:pt x="12178" y="18479"/>
                                <a:pt x="12279" y="18479"/>
                              </a:cubicBezTo>
                              <a:close/>
                              <a:moveTo>
                                <a:pt x="12091" y="19246"/>
                              </a:moveTo>
                              <a:cubicBezTo>
                                <a:pt x="11990" y="19246"/>
                                <a:pt x="11990" y="19450"/>
                                <a:pt x="12091" y="19450"/>
                              </a:cubicBezTo>
                              <a:cubicBezTo>
                                <a:pt x="12192" y="19450"/>
                                <a:pt x="12192" y="19246"/>
                                <a:pt x="12091" y="19246"/>
                              </a:cubicBezTo>
                              <a:close/>
                              <a:moveTo>
                                <a:pt x="10651" y="18448"/>
                              </a:moveTo>
                              <a:cubicBezTo>
                                <a:pt x="10733" y="18430"/>
                                <a:pt x="10815" y="18406"/>
                                <a:pt x="10897" y="18374"/>
                              </a:cubicBezTo>
                              <a:cubicBezTo>
                                <a:pt x="10940" y="18399"/>
                                <a:pt x="11022" y="18451"/>
                                <a:pt x="11077" y="18511"/>
                              </a:cubicBezTo>
                              <a:cubicBezTo>
                                <a:pt x="11099" y="18665"/>
                                <a:pt x="11208" y="19124"/>
                                <a:pt x="11685" y="19383"/>
                              </a:cubicBezTo>
                              <a:cubicBezTo>
                                <a:pt x="11816" y="19457"/>
                                <a:pt x="11816" y="19457"/>
                                <a:pt x="11816" y="19457"/>
                              </a:cubicBezTo>
                              <a:cubicBezTo>
                                <a:pt x="11816" y="19457"/>
                                <a:pt x="11786" y="19390"/>
                                <a:pt x="11739" y="19225"/>
                              </a:cubicBezTo>
                              <a:cubicBezTo>
                                <a:pt x="11693" y="19061"/>
                                <a:pt x="11502" y="18427"/>
                                <a:pt x="11082" y="18458"/>
                              </a:cubicBezTo>
                              <a:cubicBezTo>
                                <a:pt x="11036" y="18413"/>
                                <a:pt x="10981" y="18374"/>
                                <a:pt x="10946" y="18353"/>
                              </a:cubicBezTo>
                              <a:cubicBezTo>
                                <a:pt x="11101" y="18283"/>
                                <a:pt x="11254" y="18192"/>
                                <a:pt x="11396" y="18091"/>
                              </a:cubicBezTo>
                              <a:cubicBezTo>
                                <a:pt x="11415" y="18094"/>
                                <a:pt x="11521" y="18112"/>
                                <a:pt x="11603" y="18171"/>
                              </a:cubicBezTo>
                              <a:cubicBezTo>
                                <a:pt x="11636" y="18297"/>
                                <a:pt x="11786" y="18763"/>
                                <a:pt x="12312" y="18935"/>
                              </a:cubicBezTo>
                              <a:cubicBezTo>
                                <a:pt x="12448" y="18984"/>
                                <a:pt x="12448" y="18984"/>
                                <a:pt x="12448" y="18984"/>
                              </a:cubicBezTo>
                              <a:cubicBezTo>
                                <a:pt x="12448" y="18984"/>
                                <a:pt x="12413" y="18924"/>
                                <a:pt x="12344" y="18770"/>
                              </a:cubicBezTo>
                              <a:cubicBezTo>
                                <a:pt x="12279" y="18619"/>
                                <a:pt x="12023" y="18042"/>
                                <a:pt x="11619" y="18136"/>
                              </a:cubicBezTo>
                              <a:cubicBezTo>
                                <a:pt x="11559" y="18094"/>
                                <a:pt x="11488" y="18070"/>
                                <a:pt x="11442" y="18059"/>
                              </a:cubicBezTo>
                              <a:cubicBezTo>
                                <a:pt x="11505" y="18010"/>
                                <a:pt x="11567" y="17961"/>
                                <a:pt x="11625" y="17912"/>
                              </a:cubicBezTo>
                              <a:cubicBezTo>
                                <a:pt x="11630" y="17912"/>
                                <a:pt x="11633" y="17908"/>
                                <a:pt x="11636" y="17901"/>
                              </a:cubicBezTo>
                              <a:cubicBezTo>
                                <a:pt x="11701" y="17845"/>
                                <a:pt x="11764" y="17789"/>
                                <a:pt x="11821" y="17733"/>
                              </a:cubicBezTo>
                              <a:cubicBezTo>
                                <a:pt x="11837" y="17733"/>
                                <a:pt x="11919" y="17730"/>
                                <a:pt x="12004" y="17754"/>
                              </a:cubicBezTo>
                              <a:cubicBezTo>
                                <a:pt x="12072" y="17863"/>
                                <a:pt x="12342" y="18224"/>
                                <a:pt x="12873" y="18147"/>
                              </a:cubicBezTo>
                              <a:cubicBezTo>
                                <a:pt x="13015" y="18133"/>
                                <a:pt x="13015" y="18133"/>
                                <a:pt x="13015" y="18133"/>
                              </a:cubicBezTo>
                              <a:cubicBezTo>
                                <a:pt x="13015" y="18133"/>
                                <a:pt x="12963" y="18091"/>
                                <a:pt x="12860" y="17978"/>
                              </a:cubicBezTo>
                              <a:cubicBezTo>
                                <a:pt x="12759" y="17866"/>
                                <a:pt x="12358" y="17436"/>
                                <a:pt x="12004" y="17712"/>
                              </a:cubicBezTo>
                              <a:cubicBezTo>
                                <a:pt x="11952" y="17698"/>
                                <a:pt x="11903" y="17695"/>
                                <a:pt x="11867" y="17691"/>
                              </a:cubicBezTo>
                              <a:cubicBezTo>
                                <a:pt x="11993" y="17569"/>
                                <a:pt x="12091" y="17460"/>
                                <a:pt x="12148" y="17390"/>
                              </a:cubicBezTo>
                              <a:cubicBezTo>
                                <a:pt x="12546" y="17418"/>
                                <a:pt x="12753" y="16823"/>
                                <a:pt x="12805" y="16665"/>
                              </a:cubicBezTo>
                              <a:cubicBezTo>
                                <a:pt x="12860" y="16504"/>
                                <a:pt x="12890" y="16437"/>
                                <a:pt x="12890" y="16437"/>
                              </a:cubicBezTo>
                              <a:cubicBezTo>
                                <a:pt x="12890" y="16437"/>
                                <a:pt x="12890" y="16437"/>
                                <a:pt x="12756" y="16504"/>
                              </a:cubicBezTo>
                              <a:cubicBezTo>
                                <a:pt x="12203" y="16760"/>
                                <a:pt x="12115" y="17306"/>
                                <a:pt x="12105" y="17376"/>
                              </a:cubicBezTo>
                              <a:cubicBezTo>
                                <a:pt x="12015" y="17481"/>
                                <a:pt x="11854" y="17656"/>
                                <a:pt x="11649" y="17835"/>
                              </a:cubicBezTo>
                              <a:cubicBezTo>
                                <a:pt x="11660" y="17779"/>
                                <a:pt x="11671" y="17684"/>
                                <a:pt x="11668" y="17572"/>
                              </a:cubicBezTo>
                              <a:cubicBezTo>
                                <a:pt x="11848" y="17099"/>
                                <a:pt x="11486" y="16627"/>
                                <a:pt x="11390" y="16504"/>
                              </a:cubicBezTo>
                              <a:cubicBezTo>
                                <a:pt x="11292" y="16381"/>
                                <a:pt x="11257" y="16318"/>
                                <a:pt x="11257" y="16318"/>
                              </a:cubicBezTo>
                              <a:cubicBezTo>
                                <a:pt x="11257" y="16318"/>
                                <a:pt x="11257" y="16318"/>
                                <a:pt x="11257" y="16500"/>
                              </a:cubicBezTo>
                              <a:cubicBezTo>
                                <a:pt x="11240" y="17197"/>
                                <a:pt x="11551" y="17513"/>
                                <a:pt x="11636" y="17586"/>
                              </a:cubicBezTo>
                              <a:cubicBezTo>
                                <a:pt x="11638" y="17733"/>
                                <a:pt x="11617" y="17842"/>
                                <a:pt x="11608" y="17873"/>
                              </a:cubicBezTo>
                              <a:cubicBezTo>
                                <a:pt x="11464" y="17996"/>
                                <a:pt x="11300" y="18119"/>
                                <a:pt x="11126" y="18220"/>
                              </a:cubicBezTo>
                              <a:cubicBezTo>
                                <a:pt x="11145" y="18168"/>
                                <a:pt x="11175" y="18077"/>
                                <a:pt x="11183" y="17992"/>
                              </a:cubicBezTo>
                              <a:cubicBezTo>
                                <a:pt x="11404" y="17551"/>
                                <a:pt x="11088" y="17026"/>
                                <a:pt x="11003" y="16889"/>
                              </a:cubicBezTo>
                              <a:cubicBezTo>
                                <a:pt x="10916" y="16753"/>
                                <a:pt x="10889" y="16686"/>
                                <a:pt x="10889" y="16686"/>
                              </a:cubicBezTo>
                              <a:cubicBezTo>
                                <a:pt x="10889" y="16686"/>
                                <a:pt x="10889" y="16686"/>
                                <a:pt x="10872" y="16868"/>
                              </a:cubicBezTo>
                              <a:cubicBezTo>
                                <a:pt x="10793" y="17555"/>
                                <a:pt x="11071" y="17915"/>
                                <a:pt x="11150" y="17999"/>
                              </a:cubicBezTo>
                              <a:cubicBezTo>
                                <a:pt x="11137" y="18115"/>
                                <a:pt x="11079" y="18245"/>
                                <a:pt x="11079" y="18248"/>
                              </a:cubicBezTo>
                              <a:cubicBezTo>
                                <a:pt x="11079" y="18248"/>
                                <a:pt x="11079" y="18248"/>
                                <a:pt x="11079" y="18248"/>
                              </a:cubicBezTo>
                              <a:cubicBezTo>
                                <a:pt x="10954" y="18315"/>
                                <a:pt x="10826" y="18371"/>
                                <a:pt x="10695" y="18399"/>
                              </a:cubicBezTo>
                              <a:cubicBezTo>
                                <a:pt x="10736" y="18339"/>
                                <a:pt x="10799" y="18227"/>
                                <a:pt x="10807" y="18119"/>
                              </a:cubicBezTo>
                              <a:cubicBezTo>
                                <a:pt x="11028" y="17684"/>
                                <a:pt x="10722" y="17155"/>
                                <a:pt x="10641" y="17019"/>
                              </a:cubicBezTo>
                              <a:cubicBezTo>
                                <a:pt x="10556" y="16879"/>
                                <a:pt x="10529" y="16812"/>
                                <a:pt x="10529" y="16812"/>
                              </a:cubicBezTo>
                              <a:cubicBezTo>
                                <a:pt x="10529" y="16812"/>
                                <a:pt x="10529" y="16812"/>
                                <a:pt x="10510" y="16994"/>
                              </a:cubicBezTo>
                              <a:cubicBezTo>
                                <a:pt x="10507" y="17008"/>
                                <a:pt x="10507" y="17019"/>
                                <a:pt x="10504" y="17033"/>
                              </a:cubicBezTo>
                              <a:cubicBezTo>
                                <a:pt x="10480" y="16903"/>
                                <a:pt x="10474" y="16847"/>
                                <a:pt x="10474" y="16847"/>
                              </a:cubicBezTo>
                              <a:cubicBezTo>
                                <a:pt x="10474" y="16847"/>
                                <a:pt x="10474" y="16847"/>
                                <a:pt x="10403" y="17005"/>
                              </a:cubicBezTo>
                              <a:cubicBezTo>
                                <a:pt x="10114" y="17607"/>
                                <a:pt x="10270" y="18084"/>
                                <a:pt x="10311" y="18192"/>
                              </a:cubicBezTo>
                              <a:cubicBezTo>
                                <a:pt x="10267" y="18269"/>
                                <a:pt x="10196" y="18364"/>
                                <a:pt x="10163" y="18402"/>
                              </a:cubicBezTo>
                              <a:cubicBezTo>
                                <a:pt x="10163" y="18402"/>
                                <a:pt x="10163" y="18406"/>
                                <a:pt x="10161" y="18406"/>
                              </a:cubicBezTo>
                              <a:cubicBezTo>
                                <a:pt x="10079" y="18402"/>
                                <a:pt x="10003" y="18409"/>
                                <a:pt x="9932" y="18420"/>
                              </a:cubicBezTo>
                              <a:cubicBezTo>
                                <a:pt x="9929" y="18420"/>
                                <a:pt x="9924" y="18420"/>
                                <a:pt x="9921" y="18420"/>
                              </a:cubicBezTo>
                              <a:cubicBezTo>
                                <a:pt x="9861" y="18430"/>
                                <a:pt x="9806" y="18441"/>
                                <a:pt x="9752" y="18458"/>
                              </a:cubicBezTo>
                              <a:cubicBezTo>
                                <a:pt x="9749" y="18416"/>
                                <a:pt x="9741" y="18381"/>
                                <a:pt x="9724" y="18353"/>
                              </a:cubicBezTo>
                              <a:cubicBezTo>
                                <a:pt x="9724" y="18350"/>
                                <a:pt x="9727" y="18346"/>
                                <a:pt x="9727" y="18343"/>
                              </a:cubicBezTo>
                              <a:cubicBezTo>
                                <a:pt x="10052" y="18003"/>
                                <a:pt x="9864" y="17373"/>
                                <a:pt x="9814" y="17211"/>
                              </a:cubicBezTo>
                              <a:cubicBezTo>
                                <a:pt x="9763" y="17047"/>
                                <a:pt x="9749" y="16973"/>
                                <a:pt x="9749" y="16973"/>
                              </a:cubicBezTo>
                              <a:cubicBezTo>
                                <a:pt x="9749" y="16973"/>
                                <a:pt x="9749" y="16973"/>
                                <a:pt x="9692" y="17141"/>
                              </a:cubicBezTo>
                              <a:cubicBezTo>
                                <a:pt x="9466" y="17758"/>
                                <a:pt x="9637" y="18196"/>
                                <a:pt x="9697" y="18322"/>
                              </a:cubicBezTo>
                              <a:cubicBezTo>
                                <a:pt x="9697" y="18322"/>
                                <a:pt x="9697" y="18325"/>
                                <a:pt x="9697" y="18325"/>
                              </a:cubicBezTo>
                              <a:cubicBezTo>
                                <a:pt x="9615" y="18259"/>
                                <a:pt x="9466" y="18343"/>
                                <a:pt x="9326" y="18521"/>
                              </a:cubicBezTo>
                              <a:cubicBezTo>
                                <a:pt x="9321" y="18525"/>
                                <a:pt x="9313" y="18532"/>
                                <a:pt x="9307" y="18539"/>
                              </a:cubicBezTo>
                              <a:cubicBezTo>
                                <a:pt x="9305" y="18514"/>
                                <a:pt x="9299" y="18490"/>
                                <a:pt x="9294" y="18465"/>
                              </a:cubicBezTo>
                              <a:cubicBezTo>
                                <a:pt x="9294" y="18420"/>
                                <a:pt x="9291" y="18378"/>
                                <a:pt x="9286" y="18339"/>
                              </a:cubicBezTo>
                              <a:cubicBezTo>
                                <a:pt x="9321" y="18017"/>
                                <a:pt x="9193" y="17681"/>
                                <a:pt x="9149" y="17569"/>
                              </a:cubicBezTo>
                              <a:cubicBezTo>
                                <a:pt x="9087" y="17411"/>
                                <a:pt x="9067" y="17338"/>
                                <a:pt x="9067" y="17338"/>
                              </a:cubicBezTo>
                              <a:cubicBezTo>
                                <a:pt x="9067" y="17338"/>
                                <a:pt x="9067" y="17338"/>
                                <a:pt x="9021" y="17513"/>
                              </a:cubicBezTo>
                              <a:cubicBezTo>
                                <a:pt x="8948" y="17775"/>
                                <a:pt x="8937" y="17999"/>
                                <a:pt x="8956" y="18182"/>
                              </a:cubicBezTo>
                              <a:cubicBezTo>
                                <a:pt x="8942" y="18206"/>
                                <a:pt x="8931" y="18234"/>
                                <a:pt x="8920" y="18266"/>
                              </a:cubicBezTo>
                              <a:cubicBezTo>
                                <a:pt x="8833" y="18133"/>
                                <a:pt x="8738" y="18066"/>
                                <a:pt x="8667" y="18105"/>
                              </a:cubicBezTo>
                              <a:cubicBezTo>
                                <a:pt x="8571" y="18157"/>
                                <a:pt x="8555" y="18381"/>
                                <a:pt x="8612" y="18640"/>
                              </a:cubicBezTo>
                              <a:cubicBezTo>
                                <a:pt x="8596" y="18633"/>
                                <a:pt x="8579" y="18626"/>
                                <a:pt x="8563" y="18619"/>
                              </a:cubicBezTo>
                              <a:cubicBezTo>
                                <a:pt x="8400" y="18504"/>
                                <a:pt x="8247" y="18476"/>
                                <a:pt x="8187" y="18574"/>
                              </a:cubicBezTo>
                              <a:cubicBezTo>
                                <a:pt x="8138" y="18651"/>
                                <a:pt x="8162" y="18788"/>
                                <a:pt x="8239" y="18931"/>
                              </a:cubicBezTo>
                              <a:cubicBezTo>
                                <a:pt x="8105" y="18959"/>
                                <a:pt x="8012" y="19033"/>
                                <a:pt x="8002" y="19131"/>
                              </a:cubicBezTo>
                              <a:cubicBezTo>
                                <a:pt x="7988" y="19260"/>
                                <a:pt x="8130" y="19397"/>
                                <a:pt x="8334" y="19464"/>
                              </a:cubicBezTo>
                              <a:cubicBezTo>
                                <a:pt x="8337" y="19464"/>
                                <a:pt x="8337" y="19467"/>
                                <a:pt x="8340" y="19467"/>
                              </a:cubicBezTo>
                              <a:cubicBezTo>
                                <a:pt x="8323" y="19485"/>
                                <a:pt x="8310" y="19502"/>
                                <a:pt x="8296" y="19520"/>
                              </a:cubicBezTo>
                              <a:cubicBezTo>
                                <a:pt x="8135" y="19642"/>
                                <a:pt x="8042" y="19800"/>
                                <a:pt x="8078" y="19915"/>
                              </a:cubicBezTo>
                              <a:cubicBezTo>
                                <a:pt x="8105" y="20006"/>
                                <a:pt x="8209" y="20048"/>
                                <a:pt x="8345" y="20034"/>
                              </a:cubicBezTo>
                              <a:cubicBezTo>
                                <a:pt x="8299" y="20199"/>
                                <a:pt x="8301" y="20339"/>
                                <a:pt x="8361" y="20399"/>
                              </a:cubicBezTo>
                              <a:cubicBezTo>
                                <a:pt x="8440" y="20476"/>
                                <a:pt x="8596" y="20392"/>
                                <a:pt x="8740" y="20210"/>
                              </a:cubicBezTo>
                              <a:cubicBezTo>
                                <a:pt x="8746" y="20206"/>
                                <a:pt x="8754" y="20199"/>
                                <a:pt x="8759" y="20192"/>
                              </a:cubicBezTo>
                              <a:cubicBezTo>
                                <a:pt x="8762" y="20217"/>
                                <a:pt x="8768" y="20241"/>
                                <a:pt x="8773" y="20266"/>
                              </a:cubicBezTo>
                              <a:cubicBezTo>
                                <a:pt x="8778" y="20507"/>
                                <a:pt x="8838" y="20689"/>
                                <a:pt x="8934" y="20707"/>
                              </a:cubicBezTo>
                              <a:cubicBezTo>
                                <a:pt x="9010" y="20721"/>
                                <a:pt x="9089" y="20626"/>
                                <a:pt x="9147" y="20469"/>
                              </a:cubicBezTo>
                              <a:cubicBezTo>
                                <a:pt x="9234" y="20602"/>
                                <a:pt x="9329" y="20668"/>
                                <a:pt x="9400" y="20630"/>
                              </a:cubicBezTo>
                              <a:cubicBezTo>
                                <a:pt x="9438" y="20609"/>
                                <a:pt x="9463" y="20560"/>
                                <a:pt x="9476" y="20493"/>
                              </a:cubicBezTo>
                              <a:cubicBezTo>
                                <a:pt x="9490" y="20507"/>
                                <a:pt x="9504" y="20521"/>
                                <a:pt x="9517" y="20535"/>
                              </a:cubicBezTo>
                              <a:cubicBezTo>
                                <a:pt x="9561" y="20675"/>
                                <a:pt x="9624" y="20914"/>
                                <a:pt x="9665" y="21152"/>
                              </a:cubicBezTo>
                              <a:cubicBezTo>
                                <a:pt x="9626" y="21159"/>
                                <a:pt x="9539" y="21180"/>
                                <a:pt x="9455" y="21222"/>
                              </a:cubicBezTo>
                              <a:cubicBezTo>
                                <a:pt x="9373" y="21264"/>
                                <a:pt x="9291" y="21330"/>
                                <a:pt x="9261" y="21432"/>
                              </a:cubicBezTo>
                              <a:cubicBezTo>
                                <a:pt x="9242" y="21432"/>
                                <a:pt x="9223" y="21432"/>
                                <a:pt x="9204" y="21442"/>
                              </a:cubicBezTo>
                              <a:cubicBezTo>
                                <a:pt x="9193" y="21449"/>
                                <a:pt x="9182" y="21456"/>
                                <a:pt x="9174" y="21467"/>
                              </a:cubicBezTo>
                              <a:lnTo>
                                <a:pt x="9332" y="21467"/>
                              </a:lnTo>
                              <a:cubicBezTo>
                                <a:pt x="9321" y="21456"/>
                                <a:pt x="9310" y="21446"/>
                                <a:pt x="9296" y="21442"/>
                              </a:cubicBezTo>
                              <a:cubicBezTo>
                                <a:pt x="9354" y="21267"/>
                                <a:pt x="9602" y="21208"/>
                                <a:pt x="9670" y="21197"/>
                              </a:cubicBezTo>
                              <a:cubicBezTo>
                                <a:pt x="9686" y="21292"/>
                                <a:pt x="9697" y="21383"/>
                                <a:pt x="9703" y="21470"/>
                              </a:cubicBezTo>
                              <a:lnTo>
                                <a:pt x="9738" y="21470"/>
                              </a:lnTo>
                              <a:cubicBezTo>
                                <a:pt x="9730" y="21344"/>
                                <a:pt x="9711" y="21204"/>
                                <a:pt x="9684" y="21071"/>
                              </a:cubicBezTo>
                              <a:cubicBezTo>
                                <a:pt x="9752" y="21152"/>
                                <a:pt x="9885" y="21313"/>
                                <a:pt x="9962" y="21470"/>
                              </a:cubicBezTo>
                              <a:lnTo>
                                <a:pt x="10005" y="21470"/>
                              </a:lnTo>
                              <a:cubicBezTo>
                                <a:pt x="9907" y="21257"/>
                                <a:pt x="9703" y="21029"/>
                                <a:pt x="9667" y="20991"/>
                              </a:cubicBezTo>
                              <a:cubicBezTo>
                                <a:pt x="9632" y="20826"/>
                                <a:pt x="9594" y="20682"/>
                                <a:pt x="9569" y="20595"/>
                              </a:cubicBezTo>
                              <a:cubicBezTo>
                                <a:pt x="9675" y="20700"/>
                                <a:pt x="9790" y="20794"/>
                                <a:pt x="9913" y="20872"/>
                              </a:cubicBezTo>
                              <a:cubicBezTo>
                                <a:pt x="9921" y="20945"/>
                                <a:pt x="9978" y="21320"/>
                                <a:pt x="10172" y="21470"/>
                              </a:cubicBezTo>
                              <a:lnTo>
                                <a:pt x="10436" y="21470"/>
                              </a:lnTo>
                              <a:cubicBezTo>
                                <a:pt x="10422" y="21446"/>
                                <a:pt x="10403" y="21428"/>
                                <a:pt x="10382" y="21414"/>
                              </a:cubicBezTo>
                              <a:cubicBezTo>
                                <a:pt x="10330" y="21390"/>
                                <a:pt x="10275" y="21411"/>
                                <a:pt x="10240" y="21460"/>
                              </a:cubicBezTo>
                              <a:cubicBezTo>
                                <a:pt x="10046" y="21362"/>
                                <a:pt x="9973" y="21015"/>
                                <a:pt x="9954" y="20896"/>
                              </a:cubicBezTo>
                              <a:cubicBezTo>
                                <a:pt x="10060" y="20956"/>
                                <a:pt x="10172" y="21005"/>
                                <a:pt x="10289" y="21033"/>
                              </a:cubicBezTo>
                              <a:cubicBezTo>
                                <a:pt x="10289" y="21047"/>
                                <a:pt x="10286" y="21057"/>
                                <a:pt x="10289" y="21071"/>
                              </a:cubicBezTo>
                              <a:cubicBezTo>
                                <a:pt x="10297" y="21162"/>
                                <a:pt x="10360" y="21225"/>
                                <a:pt x="10431" y="21218"/>
                              </a:cubicBezTo>
                              <a:cubicBezTo>
                                <a:pt x="10501" y="21208"/>
                                <a:pt x="10551" y="21127"/>
                                <a:pt x="10545" y="21036"/>
                              </a:cubicBezTo>
                              <a:cubicBezTo>
                                <a:pt x="10537" y="20945"/>
                                <a:pt x="10474" y="20882"/>
                                <a:pt x="10403" y="20889"/>
                              </a:cubicBezTo>
                              <a:cubicBezTo>
                                <a:pt x="10357" y="20896"/>
                                <a:pt x="10319" y="20935"/>
                                <a:pt x="10300" y="20984"/>
                              </a:cubicBezTo>
                              <a:cubicBezTo>
                                <a:pt x="10166" y="20952"/>
                                <a:pt x="10041" y="20896"/>
                                <a:pt x="9924" y="20823"/>
                              </a:cubicBezTo>
                              <a:cubicBezTo>
                                <a:pt x="9951" y="20777"/>
                                <a:pt x="10041" y="20672"/>
                                <a:pt x="10297" y="20724"/>
                              </a:cubicBezTo>
                              <a:cubicBezTo>
                                <a:pt x="10302" y="20805"/>
                                <a:pt x="10354" y="20872"/>
                                <a:pt x="10420" y="20875"/>
                              </a:cubicBezTo>
                              <a:cubicBezTo>
                                <a:pt x="10491" y="20879"/>
                                <a:pt x="10551" y="20809"/>
                                <a:pt x="10553" y="20717"/>
                              </a:cubicBezTo>
                              <a:cubicBezTo>
                                <a:pt x="10556" y="20626"/>
                                <a:pt x="10501" y="20549"/>
                                <a:pt x="10431" y="20546"/>
                              </a:cubicBezTo>
                              <a:cubicBezTo>
                                <a:pt x="10368" y="20542"/>
                                <a:pt x="10313" y="20598"/>
                                <a:pt x="10300" y="20675"/>
                              </a:cubicBezTo>
                              <a:cubicBezTo>
                                <a:pt x="10155" y="20644"/>
                                <a:pt x="10057" y="20665"/>
                                <a:pt x="9994" y="20696"/>
                              </a:cubicBezTo>
                              <a:cubicBezTo>
                                <a:pt x="9934" y="20728"/>
                                <a:pt x="9904" y="20770"/>
                                <a:pt x="9891" y="20798"/>
                              </a:cubicBezTo>
                              <a:cubicBezTo>
                                <a:pt x="9741" y="20700"/>
                                <a:pt x="9605" y="20574"/>
                                <a:pt x="9482" y="20434"/>
                              </a:cubicBezTo>
                              <a:cubicBezTo>
                                <a:pt x="9485" y="20416"/>
                                <a:pt x="9485" y="20399"/>
                                <a:pt x="9485" y="20378"/>
                              </a:cubicBezTo>
                              <a:cubicBezTo>
                                <a:pt x="9583" y="20385"/>
                                <a:pt x="9741" y="20381"/>
                                <a:pt x="9929" y="20332"/>
                              </a:cubicBezTo>
                              <a:cubicBezTo>
                                <a:pt x="9973" y="20374"/>
                                <a:pt x="10232" y="20598"/>
                                <a:pt x="10561" y="20441"/>
                              </a:cubicBezTo>
                              <a:cubicBezTo>
                                <a:pt x="10591" y="20518"/>
                                <a:pt x="10665" y="20553"/>
                                <a:pt x="10728" y="20518"/>
                              </a:cubicBezTo>
                              <a:cubicBezTo>
                                <a:pt x="10793" y="20483"/>
                                <a:pt x="10820" y="20385"/>
                                <a:pt x="10793" y="20301"/>
                              </a:cubicBezTo>
                              <a:cubicBezTo>
                                <a:pt x="10766" y="20217"/>
                                <a:pt x="10690" y="20182"/>
                                <a:pt x="10624" y="20217"/>
                              </a:cubicBezTo>
                              <a:cubicBezTo>
                                <a:pt x="10570" y="20248"/>
                                <a:pt x="10540" y="20322"/>
                                <a:pt x="10551" y="20395"/>
                              </a:cubicBezTo>
                              <a:cubicBezTo>
                                <a:pt x="10281" y="20528"/>
                                <a:pt x="10060" y="20385"/>
                                <a:pt x="9978" y="20318"/>
                              </a:cubicBezTo>
                              <a:cubicBezTo>
                                <a:pt x="10123" y="20276"/>
                                <a:pt x="10283" y="20206"/>
                                <a:pt x="10447" y="20094"/>
                              </a:cubicBezTo>
                              <a:cubicBezTo>
                                <a:pt x="10447" y="20094"/>
                                <a:pt x="10447" y="20097"/>
                                <a:pt x="10450" y="20097"/>
                              </a:cubicBezTo>
                              <a:cubicBezTo>
                                <a:pt x="10488" y="20175"/>
                                <a:pt x="10567" y="20199"/>
                                <a:pt x="10627" y="20150"/>
                              </a:cubicBezTo>
                              <a:cubicBezTo>
                                <a:pt x="10687" y="20101"/>
                                <a:pt x="10706" y="19999"/>
                                <a:pt x="10668" y="19922"/>
                              </a:cubicBezTo>
                              <a:cubicBezTo>
                                <a:pt x="10630" y="19845"/>
                                <a:pt x="10551" y="19821"/>
                                <a:pt x="10491" y="19870"/>
                              </a:cubicBezTo>
                              <a:cubicBezTo>
                                <a:pt x="10442" y="19908"/>
                                <a:pt x="10422" y="19982"/>
                                <a:pt x="10433" y="20048"/>
                              </a:cubicBezTo>
                              <a:cubicBezTo>
                                <a:pt x="10281" y="20157"/>
                                <a:pt x="10128" y="20224"/>
                                <a:pt x="9989" y="20266"/>
                              </a:cubicBezTo>
                              <a:cubicBezTo>
                                <a:pt x="9997" y="20185"/>
                                <a:pt x="10033" y="19912"/>
                                <a:pt x="10172" y="19744"/>
                              </a:cubicBezTo>
                              <a:cubicBezTo>
                                <a:pt x="10196" y="19793"/>
                                <a:pt x="10221" y="19845"/>
                                <a:pt x="10251" y="19898"/>
                              </a:cubicBezTo>
                              <a:cubicBezTo>
                                <a:pt x="10332" y="20048"/>
                                <a:pt x="10332" y="20048"/>
                                <a:pt x="10332" y="20048"/>
                              </a:cubicBezTo>
                              <a:cubicBezTo>
                                <a:pt x="10332" y="20048"/>
                                <a:pt x="10332" y="19971"/>
                                <a:pt x="10357" y="19800"/>
                              </a:cubicBezTo>
                              <a:cubicBezTo>
                                <a:pt x="10360" y="19789"/>
                                <a:pt x="10360" y="19775"/>
                                <a:pt x="10362" y="19758"/>
                              </a:cubicBezTo>
                              <a:cubicBezTo>
                                <a:pt x="10382" y="19751"/>
                                <a:pt x="10398" y="19744"/>
                                <a:pt x="10412" y="19726"/>
                              </a:cubicBezTo>
                              <a:cubicBezTo>
                                <a:pt x="10466" y="19670"/>
                                <a:pt x="10474" y="19565"/>
                                <a:pt x="10431" y="19495"/>
                              </a:cubicBezTo>
                              <a:cubicBezTo>
                                <a:pt x="10417" y="19474"/>
                                <a:pt x="10401" y="19457"/>
                                <a:pt x="10382" y="19450"/>
                              </a:cubicBezTo>
                              <a:cubicBezTo>
                                <a:pt x="10379" y="19197"/>
                                <a:pt x="10330" y="18886"/>
                                <a:pt x="10109" y="18728"/>
                              </a:cubicBezTo>
                              <a:cubicBezTo>
                                <a:pt x="10065" y="18616"/>
                                <a:pt x="10000" y="18518"/>
                                <a:pt x="9962" y="18465"/>
                              </a:cubicBezTo>
                              <a:cubicBezTo>
                                <a:pt x="10084" y="18451"/>
                                <a:pt x="10223" y="18451"/>
                                <a:pt x="10379" y="18476"/>
                              </a:cubicBezTo>
                              <a:cubicBezTo>
                                <a:pt x="10387" y="18476"/>
                                <a:pt x="10395" y="18476"/>
                                <a:pt x="10401" y="18476"/>
                              </a:cubicBezTo>
                              <a:cubicBezTo>
                                <a:pt x="10417" y="18497"/>
                                <a:pt x="10485" y="18595"/>
                                <a:pt x="10521" y="18686"/>
                              </a:cubicBezTo>
                              <a:cubicBezTo>
                                <a:pt x="10488" y="18837"/>
                                <a:pt x="10425" y="19309"/>
                                <a:pt x="10760" y="19814"/>
                              </a:cubicBezTo>
                              <a:cubicBezTo>
                                <a:pt x="10850" y="19957"/>
                                <a:pt x="10850" y="19957"/>
                                <a:pt x="10850" y="19957"/>
                              </a:cubicBezTo>
                              <a:cubicBezTo>
                                <a:pt x="10850" y="19957"/>
                                <a:pt x="10848" y="19880"/>
                                <a:pt x="10864" y="19705"/>
                              </a:cubicBezTo>
                              <a:cubicBezTo>
                                <a:pt x="10880" y="19530"/>
                                <a:pt x="10929" y="18851"/>
                                <a:pt x="10540" y="18640"/>
                              </a:cubicBezTo>
                              <a:cubicBezTo>
                                <a:pt x="10512" y="18577"/>
                                <a:pt x="10474" y="18514"/>
                                <a:pt x="10447" y="18479"/>
                              </a:cubicBezTo>
                              <a:cubicBezTo>
                                <a:pt x="10512" y="18479"/>
                                <a:pt x="10578" y="18472"/>
                                <a:pt x="10643" y="18458"/>
                              </a:cubicBezTo>
                              <a:cubicBezTo>
                                <a:pt x="10646" y="18448"/>
                                <a:pt x="10649" y="18448"/>
                                <a:pt x="10651" y="18448"/>
                              </a:cubicBezTo>
                              <a:close/>
                              <a:moveTo>
                                <a:pt x="10071" y="18718"/>
                              </a:moveTo>
                              <a:cubicBezTo>
                                <a:pt x="10041" y="18816"/>
                                <a:pt x="9943" y="19211"/>
                                <a:pt x="10147" y="19695"/>
                              </a:cubicBezTo>
                              <a:cubicBezTo>
                                <a:pt x="9981" y="19887"/>
                                <a:pt x="9951" y="20206"/>
                                <a:pt x="9945" y="20269"/>
                              </a:cubicBezTo>
                              <a:cubicBezTo>
                                <a:pt x="9749" y="20322"/>
                                <a:pt x="9583" y="20325"/>
                                <a:pt x="9479" y="20322"/>
                              </a:cubicBezTo>
                              <a:cubicBezTo>
                                <a:pt x="9476" y="20248"/>
                                <a:pt x="9466" y="20168"/>
                                <a:pt x="9446" y="20083"/>
                              </a:cubicBezTo>
                              <a:cubicBezTo>
                                <a:pt x="9463" y="20090"/>
                                <a:pt x="9479" y="20097"/>
                                <a:pt x="9495" y="20105"/>
                              </a:cubicBezTo>
                              <a:cubicBezTo>
                                <a:pt x="9659" y="20220"/>
                                <a:pt x="9812" y="20248"/>
                                <a:pt x="9872" y="20150"/>
                              </a:cubicBezTo>
                              <a:cubicBezTo>
                                <a:pt x="9904" y="20101"/>
                                <a:pt x="9904" y="20024"/>
                                <a:pt x="9877" y="19936"/>
                              </a:cubicBezTo>
                              <a:cubicBezTo>
                                <a:pt x="9877" y="19898"/>
                                <a:pt x="9877" y="19849"/>
                                <a:pt x="9880" y="19789"/>
                              </a:cubicBezTo>
                              <a:cubicBezTo>
                                <a:pt x="9880" y="19786"/>
                                <a:pt x="9880" y="19779"/>
                                <a:pt x="9880" y="19775"/>
                              </a:cubicBezTo>
                              <a:cubicBezTo>
                                <a:pt x="9981" y="19740"/>
                                <a:pt x="10046" y="19674"/>
                                <a:pt x="10054" y="19593"/>
                              </a:cubicBezTo>
                              <a:cubicBezTo>
                                <a:pt x="10065" y="19492"/>
                                <a:pt x="9981" y="19390"/>
                                <a:pt x="9850" y="19316"/>
                              </a:cubicBezTo>
                              <a:cubicBezTo>
                                <a:pt x="9842" y="19264"/>
                                <a:pt x="9828" y="19215"/>
                                <a:pt x="9814" y="19162"/>
                              </a:cubicBezTo>
                              <a:cubicBezTo>
                                <a:pt x="9943" y="19047"/>
                                <a:pt x="10011" y="18910"/>
                                <a:pt x="9981" y="18812"/>
                              </a:cubicBezTo>
                              <a:cubicBezTo>
                                <a:pt x="9954" y="18721"/>
                                <a:pt x="9850" y="18679"/>
                                <a:pt x="9714" y="18693"/>
                              </a:cubicBezTo>
                              <a:cubicBezTo>
                                <a:pt x="9733" y="18623"/>
                                <a:pt x="9744" y="18560"/>
                                <a:pt x="9746" y="18504"/>
                              </a:cubicBezTo>
                              <a:cubicBezTo>
                                <a:pt x="9798" y="18486"/>
                                <a:pt x="9855" y="18476"/>
                                <a:pt x="9915" y="18465"/>
                              </a:cubicBezTo>
                              <a:cubicBezTo>
                                <a:pt x="9940" y="18490"/>
                                <a:pt x="10022" y="18595"/>
                                <a:pt x="10071" y="18718"/>
                              </a:cubicBezTo>
                              <a:close/>
                              <a:moveTo>
                                <a:pt x="10382" y="18423"/>
                              </a:moveTo>
                              <a:cubicBezTo>
                                <a:pt x="10319" y="18413"/>
                                <a:pt x="10259" y="18409"/>
                                <a:pt x="10202" y="18406"/>
                              </a:cubicBezTo>
                              <a:cubicBezTo>
                                <a:pt x="10237" y="18360"/>
                                <a:pt x="10311" y="18266"/>
                                <a:pt x="10349" y="18185"/>
                              </a:cubicBezTo>
                              <a:cubicBezTo>
                                <a:pt x="10474" y="18070"/>
                                <a:pt x="10534" y="17905"/>
                                <a:pt x="10556" y="17737"/>
                              </a:cubicBezTo>
                              <a:cubicBezTo>
                                <a:pt x="10624" y="17961"/>
                                <a:pt x="10728" y="18091"/>
                                <a:pt x="10766" y="18136"/>
                              </a:cubicBezTo>
                              <a:cubicBezTo>
                                <a:pt x="10747" y="18259"/>
                                <a:pt x="10657" y="18385"/>
                                <a:pt x="10635" y="18409"/>
                              </a:cubicBezTo>
                              <a:cubicBezTo>
                                <a:pt x="10551" y="18423"/>
                                <a:pt x="10466" y="18430"/>
                                <a:pt x="10382" y="18423"/>
                              </a:cubicBezTo>
                              <a:close/>
                              <a:moveTo>
                                <a:pt x="12737" y="19926"/>
                              </a:moveTo>
                              <a:cubicBezTo>
                                <a:pt x="12628" y="19908"/>
                                <a:pt x="12563" y="19957"/>
                                <a:pt x="12524" y="20010"/>
                              </a:cubicBezTo>
                              <a:cubicBezTo>
                                <a:pt x="12541" y="19936"/>
                                <a:pt x="12557" y="19866"/>
                                <a:pt x="12576" y="19796"/>
                              </a:cubicBezTo>
                              <a:cubicBezTo>
                                <a:pt x="12669" y="19835"/>
                                <a:pt x="12841" y="19639"/>
                                <a:pt x="12841" y="19639"/>
                              </a:cubicBezTo>
                              <a:cubicBezTo>
                                <a:pt x="12726" y="19593"/>
                                <a:pt x="12652" y="19632"/>
                                <a:pt x="12609" y="19681"/>
                              </a:cubicBezTo>
                              <a:cubicBezTo>
                                <a:pt x="12633" y="19597"/>
                                <a:pt x="12658" y="19520"/>
                                <a:pt x="12685" y="19446"/>
                              </a:cubicBezTo>
                              <a:cubicBezTo>
                                <a:pt x="12767" y="19520"/>
                                <a:pt x="12974" y="19355"/>
                                <a:pt x="12974" y="19355"/>
                              </a:cubicBezTo>
                              <a:cubicBezTo>
                                <a:pt x="12851" y="19274"/>
                                <a:pt x="12767" y="19316"/>
                                <a:pt x="12718" y="19362"/>
                              </a:cubicBezTo>
                              <a:cubicBezTo>
                                <a:pt x="12723" y="19344"/>
                                <a:pt x="12732" y="19330"/>
                                <a:pt x="12737" y="19316"/>
                              </a:cubicBezTo>
                              <a:cubicBezTo>
                                <a:pt x="12778" y="19306"/>
                                <a:pt x="12822" y="19253"/>
                                <a:pt x="12822" y="19253"/>
                              </a:cubicBezTo>
                              <a:cubicBezTo>
                                <a:pt x="12822" y="19253"/>
                                <a:pt x="12822" y="19253"/>
                                <a:pt x="12822" y="19253"/>
                              </a:cubicBezTo>
                              <a:cubicBezTo>
                                <a:pt x="12892" y="19222"/>
                                <a:pt x="12988" y="19169"/>
                                <a:pt x="13070" y="19106"/>
                              </a:cubicBezTo>
                              <a:cubicBezTo>
                                <a:pt x="13181" y="19036"/>
                                <a:pt x="13274" y="18938"/>
                                <a:pt x="13247" y="18823"/>
                              </a:cubicBezTo>
                              <a:cubicBezTo>
                                <a:pt x="13236" y="18781"/>
                                <a:pt x="13222" y="18742"/>
                                <a:pt x="13206" y="18718"/>
                              </a:cubicBezTo>
                              <a:cubicBezTo>
                                <a:pt x="13228" y="18689"/>
                                <a:pt x="13252" y="18661"/>
                                <a:pt x="13266" y="18644"/>
                              </a:cubicBezTo>
                              <a:cubicBezTo>
                                <a:pt x="13271" y="18644"/>
                                <a:pt x="13277" y="18640"/>
                                <a:pt x="13280" y="18637"/>
                              </a:cubicBezTo>
                              <a:cubicBezTo>
                                <a:pt x="13285" y="18626"/>
                                <a:pt x="13282" y="18616"/>
                                <a:pt x="13274" y="18612"/>
                              </a:cubicBezTo>
                              <a:cubicBezTo>
                                <a:pt x="13266" y="18605"/>
                                <a:pt x="13258" y="18609"/>
                                <a:pt x="13255" y="18619"/>
                              </a:cubicBezTo>
                              <a:cubicBezTo>
                                <a:pt x="13252" y="18623"/>
                                <a:pt x="13252" y="18626"/>
                                <a:pt x="13252" y="18630"/>
                              </a:cubicBezTo>
                              <a:cubicBezTo>
                                <a:pt x="13241" y="18647"/>
                                <a:pt x="13217" y="18679"/>
                                <a:pt x="13192" y="18704"/>
                              </a:cubicBezTo>
                              <a:cubicBezTo>
                                <a:pt x="13190" y="18700"/>
                                <a:pt x="13187" y="18696"/>
                                <a:pt x="13184" y="18696"/>
                              </a:cubicBezTo>
                              <a:cubicBezTo>
                                <a:pt x="13184" y="18696"/>
                                <a:pt x="13184" y="18693"/>
                                <a:pt x="13187" y="18693"/>
                              </a:cubicBezTo>
                              <a:cubicBezTo>
                                <a:pt x="13198" y="18675"/>
                                <a:pt x="13206" y="18661"/>
                                <a:pt x="13211" y="18647"/>
                              </a:cubicBezTo>
                              <a:cubicBezTo>
                                <a:pt x="13222" y="18619"/>
                                <a:pt x="13228" y="18591"/>
                                <a:pt x="13225" y="18563"/>
                              </a:cubicBezTo>
                              <a:cubicBezTo>
                                <a:pt x="13236" y="18546"/>
                                <a:pt x="13244" y="18532"/>
                                <a:pt x="13250" y="18518"/>
                              </a:cubicBezTo>
                              <a:cubicBezTo>
                                <a:pt x="13255" y="18518"/>
                                <a:pt x="13260" y="18514"/>
                                <a:pt x="13263" y="18507"/>
                              </a:cubicBezTo>
                              <a:cubicBezTo>
                                <a:pt x="13266" y="18497"/>
                                <a:pt x="13263" y="18486"/>
                                <a:pt x="13255" y="18483"/>
                              </a:cubicBezTo>
                              <a:cubicBezTo>
                                <a:pt x="13247" y="18479"/>
                                <a:pt x="13239" y="18483"/>
                                <a:pt x="13236" y="18493"/>
                              </a:cubicBezTo>
                              <a:cubicBezTo>
                                <a:pt x="13236" y="18497"/>
                                <a:pt x="13236" y="18500"/>
                                <a:pt x="13236" y="18507"/>
                              </a:cubicBezTo>
                              <a:cubicBezTo>
                                <a:pt x="13233" y="18514"/>
                                <a:pt x="13225" y="18525"/>
                                <a:pt x="13220" y="18539"/>
                              </a:cubicBezTo>
                              <a:cubicBezTo>
                                <a:pt x="13214" y="18521"/>
                                <a:pt x="13206" y="18504"/>
                                <a:pt x="13195" y="18486"/>
                              </a:cubicBezTo>
                              <a:cubicBezTo>
                                <a:pt x="13206" y="18462"/>
                                <a:pt x="13214" y="18441"/>
                                <a:pt x="13220" y="18423"/>
                              </a:cubicBezTo>
                              <a:cubicBezTo>
                                <a:pt x="13225" y="18423"/>
                                <a:pt x="13230" y="18420"/>
                                <a:pt x="13230" y="18413"/>
                              </a:cubicBezTo>
                              <a:cubicBezTo>
                                <a:pt x="13233" y="18402"/>
                                <a:pt x="13230" y="18392"/>
                                <a:pt x="13222" y="18388"/>
                              </a:cubicBezTo>
                              <a:cubicBezTo>
                                <a:pt x="13214" y="18385"/>
                                <a:pt x="13206" y="18388"/>
                                <a:pt x="13203" y="18399"/>
                              </a:cubicBezTo>
                              <a:cubicBezTo>
                                <a:pt x="13200" y="18402"/>
                                <a:pt x="13200" y="18409"/>
                                <a:pt x="13203" y="18413"/>
                              </a:cubicBezTo>
                              <a:cubicBezTo>
                                <a:pt x="13198" y="18427"/>
                                <a:pt x="13190" y="18448"/>
                                <a:pt x="13181" y="18469"/>
                              </a:cubicBezTo>
                              <a:cubicBezTo>
                                <a:pt x="13170" y="18458"/>
                                <a:pt x="13160" y="18444"/>
                                <a:pt x="13143" y="18437"/>
                              </a:cubicBezTo>
                              <a:cubicBezTo>
                                <a:pt x="13162" y="18392"/>
                                <a:pt x="13187" y="18339"/>
                                <a:pt x="13200" y="18318"/>
                              </a:cubicBezTo>
                              <a:cubicBezTo>
                                <a:pt x="13206" y="18318"/>
                                <a:pt x="13211" y="18315"/>
                                <a:pt x="13214" y="18311"/>
                              </a:cubicBezTo>
                              <a:cubicBezTo>
                                <a:pt x="13220" y="18304"/>
                                <a:pt x="13217" y="18290"/>
                                <a:pt x="13209" y="18287"/>
                              </a:cubicBezTo>
                              <a:cubicBezTo>
                                <a:pt x="13203" y="18280"/>
                                <a:pt x="13192" y="18283"/>
                                <a:pt x="13190" y="18294"/>
                              </a:cubicBezTo>
                              <a:cubicBezTo>
                                <a:pt x="13187" y="18297"/>
                                <a:pt x="13187" y="18301"/>
                                <a:pt x="13187" y="18308"/>
                              </a:cubicBezTo>
                              <a:cubicBezTo>
                                <a:pt x="13170" y="18332"/>
                                <a:pt x="13146" y="18385"/>
                                <a:pt x="13127" y="18434"/>
                              </a:cubicBezTo>
                              <a:cubicBezTo>
                                <a:pt x="13116" y="18427"/>
                                <a:pt x="13102" y="18420"/>
                                <a:pt x="13089" y="18416"/>
                              </a:cubicBezTo>
                              <a:cubicBezTo>
                                <a:pt x="13100" y="18392"/>
                                <a:pt x="13113" y="18367"/>
                                <a:pt x="13124" y="18353"/>
                              </a:cubicBezTo>
                              <a:cubicBezTo>
                                <a:pt x="13130" y="18353"/>
                                <a:pt x="13135" y="18353"/>
                                <a:pt x="13138" y="18346"/>
                              </a:cubicBezTo>
                              <a:cubicBezTo>
                                <a:pt x="13143" y="18339"/>
                                <a:pt x="13140" y="18325"/>
                                <a:pt x="13135" y="18322"/>
                              </a:cubicBezTo>
                              <a:cubicBezTo>
                                <a:pt x="13130" y="18315"/>
                                <a:pt x="13119" y="18318"/>
                                <a:pt x="13116" y="18325"/>
                              </a:cubicBezTo>
                              <a:cubicBezTo>
                                <a:pt x="13113" y="18329"/>
                                <a:pt x="13113" y="18332"/>
                                <a:pt x="13113" y="18336"/>
                              </a:cubicBezTo>
                              <a:cubicBezTo>
                                <a:pt x="13102" y="18353"/>
                                <a:pt x="13086" y="18381"/>
                                <a:pt x="13072" y="18409"/>
                              </a:cubicBezTo>
                              <a:cubicBezTo>
                                <a:pt x="13056" y="18406"/>
                                <a:pt x="13040" y="18402"/>
                                <a:pt x="13023" y="18399"/>
                              </a:cubicBezTo>
                              <a:cubicBezTo>
                                <a:pt x="13029" y="18385"/>
                                <a:pt x="13031" y="18371"/>
                                <a:pt x="13037" y="18364"/>
                              </a:cubicBezTo>
                              <a:cubicBezTo>
                                <a:pt x="13042" y="18364"/>
                                <a:pt x="13048" y="18360"/>
                                <a:pt x="13051" y="18353"/>
                              </a:cubicBezTo>
                              <a:cubicBezTo>
                                <a:pt x="13053" y="18343"/>
                                <a:pt x="13051" y="18332"/>
                                <a:pt x="13042" y="18329"/>
                              </a:cubicBezTo>
                              <a:cubicBezTo>
                                <a:pt x="13034" y="18325"/>
                                <a:pt x="13026" y="18329"/>
                                <a:pt x="13023" y="18339"/>
                              </a:cubicBezTo>
                              <a:cubicBezTo>
                                <a:pt x="13023" y="18343"/>
                                <a:pt x="13023" y="18346"/>
                                <a:pt x="13023" y="18353"/>
                              </a:cubicBezTo>
                              <a:cubicBezTo>
                                <a:pt x="13018" y="18367"/>
                                <a:pt x="13012" y="18381"/>
                                <a:pt x="13004" y="18402"/>
                              </a:cubicBezTo>
                              <a:cubicBezTo>
                                <a:pt x="12974" y="18402"/>
                                <a:pt x="12944" y="18434"/>
                                <a:pt x="12914" y="18486"/>
                              </a:cubicBezTo>
                              <a:cubicBezTo>
                                <a:pt x="12911" y="18486"/>
                                <a:pt x="12911" y="18486"/>
                                <a:pt x="12909" y="18486"/>
                              </a:cubicBezTo>
                              <a:cubicBezTo>
                                <a:pt x="12920" y="18451"/>
                                <a:pt x="12933" y="18409"/>
                                <a:pt x="12944" y="18385"/>
                              </a:cubicBezTo>
                              <a:cubicBezTo>
                                <a:pt x="12950" y="18385"/>
                                <a:pt x="12955" y="18381"/>
                                <a:pt x="12958" y="18374"/>
                              </a:cubicBezTo>
                              <a:cubicBezTo>
                                <a:pt x="12961" y="18364"/>
                                <a:pt x="12958" y="18353"/>
                                <a:pt x="12950" y="18350"/>
                              </a:cubicBezTo>
                              <a:cubicBezTo>
                                <a:pt x="12941" y="18346"/>
                                <a:pt x="12933" y="18350"/>
                                <a:pt x="12931" y="18360"/>
                              </a:cubicBezTo>
                              <a:cubicBezTo>
                                <a:pt x="12928" y="18364"/>
                                <a:pt x="12928" y="18367"/>
                                <a:pt x="12931" y="18374"/>
                              </a:cubicBezTo>
                              <a:cubicBezTo>
                                <a:pt x="12917" y="18399"/>
                                <a:pt x="12901" y="18448"/>
                                <a:pt x="12890" y="18486"/>
                              </a:cubicBezTo>
                              <a:cubicBezTo>
                                <a:pt x="12871" y="18483"/>
                                <a:pt x="12849" y="18483"/>
                                <a:pt x="12824" y="18486"/>
                              </a:cubicBezTo>
                              <a:cubicBezTo>
                                <a:pt x="12745" y="18497"/>
                                <a:pt x="12710" y="18605"/>
                                <a:pt x="12696" y="18735"/>
                              </a:cubicBezTo>
                              <a:cubicBezTo>
                                <a:pt x="12669" y="18879"/>
                                <a:pt x="12677" y="19064"/>
                                <a:pt x="12682" y="19180"/>
                              </a:cubicBezTo>
                              <a:cubicBezTo>
                                <a:pt x="12682" y="19180"/>
                                <a:pt x="12682" y="19180"/>
                                <a:pt x="12682" y="19180"/>
                              </a:cubicBezTo>
                              <a:cubicBezTo>
                                <a:pt x="12677" y="19201"/>
                                <a:pt x="12666" y="19253"/>
                                <a:pt x="12677" y="19295"/>
                              </a:cubicBezTo>
                              <a:cubicBezTo>
                                <a:pt x="12658" y="19337"/>
                                <a:pt x="12639" y="19386"/>
                                <a:pt x="12620" y="19436"/>
                              </a:cubicBezTo>
                              <a:cubicBezTo>
                                <a:pt x="12603" y="19334"/>
                                <a:pt x="12565" y="19232"/>
                                <a:pt x="12565" y="19232"/>
                              </a:cubicBezTo>
                              <a:cubicBezTo>
                                <a:pt x="12473" y="19411"/>
                                <a:pt x="12527" y="19541"/>
                                <a:pt x="12563" y="19597"/>
                              </a:cubicBezTo>
                              <a:cubicBezTo>
                                <a:pt x="12543" y="19660"/>
                                <a:pt x="12524" y="19723"/>
                                <a:pt x="12505" y="19789"/>
                              </a:cubicBezTo>
                              <a:cubicBezTo>
                                <a:pt x="12475" y="19688"/>
                                <a:pt x="12413" y="19583"/>
                                <a:pt x="12413" y="19583"/>
                              </a:cubicBezTo>
                              <a:cubicBezTo>
                                <a:pt x="12353" y="19775"/>
                                <a:pt x="12423" y="19887"/>
                                <a:pt x="12467" y="19936"/>
                              </a:cubicBezTo>
                              <a:cubicBezTo>
                                <a:pt x="12451" y="20010"/>
                                <a:pt x="12432" y="20087"/>
                                <a:pt x="12415" y="20168"/>
                              </a:cubicBezTo>
                              <a:cubicBezTo>
                                <a:pt x="12385" y="20055"/>
                                <a:pt x="12301" y="19933"/>
                                <a:pt x="12301" y="19933"/>
                              </a:cubicBezTo>
                              <a:cubicBezTo>
                                <a:pt x="12246" y="20161"/>
                                <a:pt x="12350" y="20266"/>
                                <a:pt x="12391" y="20297"/>
                              </a:cubicBezTo>
                              <a:cubicBezTo>
                                <a:pt x="12377" y="20378"/>
                                <a:pt x="12361" y="20458"/>
                                <a:pt x="12347" y="20542"/>
                              </a:cubicBezTo>
                              <a:cubicBezTo>
                                <a:pt x="12317" y="20437"/>
                                <a:pt x="12257" y="20332"/>
                                <a:pt x="12257" y="20332"/>
                              </a:cubicBezTo>
                              <a:cubicBezTo>
                                <a:pt x="12186" y="20549"/>
                                <a:pt x="12282" y="20665"/>
                                <a:pt x="12320" y="20703"/>
                              </a:cubicBezTo>
                              <a:cubicBezTo>
                                <a:pt x="12312" y="20766"/>
                                <a:pt x="12301" y="20833"/>
                                <a:pt x="12293" y="20896"/>
                              </a:cubicBezTo>
                              <a:cubicBezTo>
                                <a:pt x="12260" y="20805"/>
                                <a:pt x="12211" y="20721"/>
                                <a:pt x="12211" y="20721"/>
                              </a:cubicBezTo>
                              <a:cubicBezTo>
                                <a:pt x="12148" y="20924"/>
                                <a:pt x="12224" y="21036"/>
                                <a:pt x="12268" y="21082"/>
                              </a:cubicBezTo>
                              <a:cubicBezTo>
                                <a:pt x="12260" y="21155"/>
                                <a:pt x="12252" y="21229"/>
                                <a:pt x="12244" y="21306"/>
                              </a:cubicBezTo>
                              <a:cubicBezTo>
                                <a:pt x="12214" y="21201"/>
                                <a:pt x="12154" y="21096"/>
                                <a:pt x="12154" y="21096"/>
                              </a:cubicBezTo>
                              <a:cubicBezTo>
                                <a:pt x="12143" y="21127"/>
                                <a:pt x="12137" y="21159"/>
                                <a:pt x="12132" y="21187"/>
                              </a:cubicBezTo>
                              <a:cubicBezTo>
                                <a:pt x="12126" y="21155"/>
                                <a:pt x="12118" y="21120"/>
                                <a:pt x="12105" y="21082"/>
                              </a:cubicBezTo>
                              <a:cubicBezTo>
                                <a:pt x="12105" y="21082"/>
                                <a:pt x="12045" y="21201"/>
                                <a:pt x="12023" y="21313"/>
                              </a:cubicBezTo>
                              <a:cubicBezTo>
                                <a:pt x="12006" y="21236"/>
                                <a:pt x="11987" y="21162"/>
                                <a:pt x="11965" y="21085"/>
                              </a:cubicBezTo>
                              <a:cubicBezTo>
                                <a:pt x="11998" y="21061"/>
                                <a:pt x="12118" y="20945"/>
                                <a:pt x="12047" y="20710"/>
                              </a:cubicBezTo>
                              <a:cubicBezTo>
                                <a:pt x="12047" y="20710"/>
                                <a:pt x="11952" y="20868"/>
                                <a:pt x="11938" y="20987"/>
                              </a:cubicBezTo>
                              <a:cubicBezTo>
                                <a:pt x="11914" y="20910"/>
                                <a:pt x="11889" y="20833"/>
                                <a:pt x="11862" y="20759"/>
                              </a:cubicBezTo>
                              <a:cubicBezTo>
                                <a:pt x="11895" y="20717"/>
                                <a:pt x="11979" y="20581"/>
                                <a:pt x="11881" y="20374"/>
                              </a:cubicBezTo>
                              <a:cubicBezTo>
                                <a:pt x="11881" y="20374"/>
                                <a:pt x="11824" y="20521"/>
                                <a:pt x="11816" y="20640"/>
                              </a:cubicBezTo>
                              <a:cubicBezTo>
                                <a:pt x="11788" y="20577"/>
                                <a:pt x="11758" y="20514"/>
                                <a:pt x="11728" y="20455"/>
                              </a:cubicBezTo>
                              <a:cubicBezTo>
                                <a:pt x="11753" y="20413"/>
                                <a:pt x="11826" y="20252"/>
                                <a:pt x="11693" y="20069"/>
                              </a:cubicBezTo>
                              <a:cubicBezTo>
                                <a:pt x="11693" y="20069"/>
                                <a:pt x="11657" y="20227"/>
                                <a:pt x="11666" y="20346"/>
                              </a:cubicBezTo>
                              <a:cubicBezTo>
                                <a:pt x="11622" y="20273"/>
                                <a:pt x="11576" y="20203"/>
                                <a:pt x="11524" y="20136"/>
                              </a:cubicBezTo>
                              <a:cubicBezTo>
                                <a:pt x="11540" y="20097"/>
                                <a:pt x="11527" y="20041"/>
                                <a:pt x="11518" y="20020"/>
                              </a:cubicBezTo>
                              <a:cubicBezTo>
                                <a:pt x="11518" y="20020"/>
                                <a:pt x="11518" y="20020"/>
                                <a:pt x="11518" y="20020"/>
                              </a:cubicBezTo>
                              <a:cubicBezTo>
                                <a:pt x="11521" y="19919"/>
                                <a:pt x="11518" y="19754"/>
                                <a:pt x="11491" y="19632"/>
                              </a:cubicBezTo>
                              <a:cubicBezTo>
                                <a:pt x="11475" y="19520"/>
                                <a:pt x="11439" y="19429"/>
                                <a:pt x="11368" y="19422"/>
                              </a:cubicBezTo>
                              <a:cubicBezTo>
                                <a:pt x="11349" y="19418"/>
                                <a:pt x="11330" y="19422"/>
                                <a:pt x="11314" y="19425"/>
                              </a:cubicBezTo>
                              <a:cubicBezTo>
                                <a:pt x="11303" y="19390"/>
                                <a:pt x="11287" y="19348"/>
                                <a:pt x="11273" y="19327"/>
                              </a:cubicBezTo>
                              <a:cubicBezTo>
                                <a:pt x="11273" y="19323"/>
                                <a:pt x="11273" y="19320"/>
                                <a:pt x="11273" y="19316"/>
                              </a:cubicBezTo>
                              <a:cubicBezTo>
                                <a:pt x="11270" y="19309"/>
                                <a:pt x="11262" y="19306"/>
                                <a:pt x="11257" y="19309"/>
                              </a:cubicBezTo>
                              <a:cubicBezTo>
                                <a:pt x="11251" y="19313"/>
                                <a:pt x="11248" y="19323"/>
                                <a:pt x="11251" y="19330"/>
                              </a:cubicBezTo>
                              <a:cubicBezTo>
                                <a:pt x="11254" y="19337"/>
                                <a:pt x="11257" y="19337"/>
                                <a:pt x="11262" y="19337"/>
                              </a:cubicBezTo>
                              <a:cubicBezTo>
                                <a:pt x="11273" y="19355"/>
                                <a:pt x="11287" y="19393"/>
                                <a:pt x="11298" y="19425"/>
                              </a:cubicBezTo>
                              <a:cubicBezTo>
                                <a:pt x="11298" y="19425"/>
                                <a:pt x="11295" y="19425"/>
                                <a:pt x="11295" y="19425"/>
                              </a:cubicBezTo>
                              <a:cubicBezTo>
                                <a:pt x="11270" y="19383"/>
                                <a:pt x="11243" y="19355"/>
                                <a:pt x="11216" y="19358"/>
                              </a:cubicBezTo>
                              <a:cubicBezTo>
                                <a:pt x="11210" y="19341"/>
                                <a:pt x="11202" y="19327"/>
                                <a:pt x="11197" y="19316"/>
                              </a:cubicBezTo>
                              <a:cubicBezTo>
                                <a:pt x="11197" y="19313"/>
                                <a:pt x="11197" y="19309"/>
                                <a:pt x="11197" y="19306"/>
                              </a:cubicBezTo>
                              <a:cubicBezTo>
                                <a:pt x="11194" y="19299"/>
                                <a:pt x="11186" y="19295"/>
                                <a:pt x="11180" y="19299"/>
                              </a:cubicBezTo>
                              <a:cubicBezTo>
                                <a:pt x="11175" y="19302"/>
                                <a:pt x="11172" y="19313"/>
                                <a:pt x="11175" y="19320"/>
                              </a:cubicBezTo>
                              <a:cubicBezTo>
                                <a:pt x="11178" y="19327"/>
                                <a:pt x="11180" y="19327"/>
                                <a:pt x="11186" y="19330"/>
                              </a:cubicBezTo>
                              <a:cubicBezTo>
                                <a:pt x="11191" y="19337"/>
                                <a:pt x="11194" y="19348"/>
                                <a:pt x="11199" y="19362"/>
                              </a:cubicBezTo>
                              <a:cubicBezTo>
                                <a:pt x="11186" y="19365"/>
                                <a:pt x="11172" y="19369"/>
                                <a:pt x="11158" y="19372"/>
                              </a:cubicBezTo>
                              <a:cubicBezTo>
                                <a:pt x="11145" y="19348"/>
                                <a:pt x="11131" y="19323"/>
                                <a:pt x="11120" y="19309"/>
                              </a:cubicBezTo>
                              <a:cubicBezTo>
                                <a:pt x="11120" y="19306"/>
                                <a:pt x="11120" y="19302"/>
                                <a:pt x="11118" y="19302"/>
                              </a:cubicBezTo>
                              <a:cubicBezTo>
                                <a:pt x="11112" y="19295"/>
                                <a:pt x="11104" y="19295"/>
                                <a:pt x="11099" y="19299"/>
                              </a:cubicBezTo>
                              <a:cubicBezTo>
                                <a:pt x="11093" y="19306"/>
                                <a:pt x="11093" y="19316"/>
                                <a:pt x="11096" y="19323"/>
                              </a:cubicBezTo>
                              <a:cubicBezTo>
                                <a:pt x="11099" y="19327"/>
                                <a:pt x="11104" y="19330"/>
                                <a:pt x="11107" y="19330"/>
                              </a:cubicBezTo>
                              <a:cubicBezTo>
                                <a:pt x="11115" y="19341"/>
                                <a:pt x="11129" y="19362"/>
                                <a:pt x="11139" y="19383"/>
                              </a:cubicBezTo>
                              <a:cubicBezTo>
                                <a:pt x="11129" y="19386"/>
                                <a:pt x="11118" y="19393"/>
                                <a:pt x="11109" y="19400"/>
                              </a:cubicBezTo>
                              <a:cubicBezTo>
                                <a:pt x="11090" y="19358"/>
                                <a:pt x="11066" y="19313"/>
                                <a:pt x="11049" y="19292"/>
                              </a:cubicBezTo>
                              <a:cubicBezTo>
                                <a:pt x="11049" y="19288"/>
                                <a:pt x="11049" y="19285"/>
                                <a:pt x="11047" y="19281"/>
                              </a:cubicBezTo>
                              <a:cubicBezTo>
                                <a:pt x="11041" y="19274"/>
                                <a:pt x="11036" y="19271"/>
                                <a:pt x="11028" y="19278"/>
                              </a:cubicBezTo>
                              <a:cubicBezTo>
                                <a:pt x="11022" y="19285"/>
                                <a:pt x="11019" y="19292"/>
                                <a:pt x="11025" y="19302"/>
                              </a:cubicBezTo>
                              <a:cubicBezTo>
                                <a:pt x="11028" y="19306"/>
                                <a:pt x="11033" y="19309"/>
                                <a:pt x="11036" y="19309"/>
                              </a:cubicBezTo>
                              <a:cubicBezTo>
                                <a:pt x="11049" y="19327"/>
                                <a:pt x="11071" y="19372"/>
                                <a:pt x="11090" y="19411"/>
                              </a:cubicBezTo>
                              <a:cubicBezTo>
                                <a:pt x="11079" y="19422"/>
                                <a:pt x="11069" y="19429"/>
                                <a:pt x="11060" y="19439"/>
                              </a:cubicBezTo>
                              <a:cubicBezTo>
                                <a:pt x="11049" y="19418"/>
                                <a:pt x="11041" y="19401"/>
                                <a:pt x="11039" y="19390"/>
                              </a:cubicBezTo>
                              <a:cubicBezTo>
                                <a:pt x="11039" y="19386"/>
                                <a:pt x="11039" y="19383"/>
                                <a:pt x="11039" y="19379"/>
                              </a:cubicBezTo>
                              <a:cubicBezTo>
                                <a:pt x="11036" y="19372"/>
                                <a:pt x="11028" y="19369"/>
                                <a:pt x="11022" y="19372"/>
                              </a:cubicBezTo>
                              <a:cubicBezTo>
                                <a:pt x="11017" y="19376"/>
                                <a:pt x="11014" y="19386"/>
                                <a:pt x="11017" y="19393"/>
                              </a:cubicBezTo>
                              <a:cubicBezTo>
                                <a:pt x="11019" y="19397"/>
                                <a:pt x="11022" y="19400"/>
                                <a:pt x="11025" y="19404"/>
                              </a:cubicBezTo>
                              <a:cubicBezTo>
                                <a:pt x="11030" y="19418"/>
                                <a:pt x="11039" y="19436"/>
                                <a:pt x="11049" y="19457"/>
                              </a:cubicBezTo>
                              <a:cubicBezTo>
                                <a:pt x="11041" y="19471"/>
                                <a:pt x="11033" y="19485"/>
                                <a:pt x="11030" y="19499"/>
                              </a:cubicBezTo>
                              <a:cubicBezTo>
                                <a:pt x="11025" y="19488"/>
                                <a:pt x="11019" y="19481"/>
                                <a:pt x="11014" y="19474"/>
                              </a:cubicBezTo>
                              <a:cubicBezTo>
                                <a:pt x="11014" y="19471"/>
                                <a:pt x="11014" y="19467"/>
                                <a:pt x="11014" y="19464"/>
                              </a:cubicBezTo>
                              <a:cubicBezTo>
                                <a:pt x="11011" y="19457"/>
                                <a:pt x="11003" y="19453"/>
                                <a:pt x="10998" y="19457"/>
                              </a:cubicBezTo>
                              <a:cubicBezTo>
                                <a:pt x="10992" y="19460"/>
                                <a:pt x="10989" y="19471"/>
                                <a:pt x="10992" y="19478"/>
                              </a:cubicBezTo>
                              <a:cubicBezTo>
                                <a:pt x="10995" y="19485"/>
                                <a:pt x="10998" y="19485"/>
                                <a:pt x="11003" y="19488"/>
                              </a:cubicBezTo>
                              <a:cubicBezTo>
                                <a:pt x="11009" y="19499"/>
                                <a:pt x="11017" y="19513"/>
                                <a:pt x="11028" y="19527"/>
                              </a:cubicBezTo>
                              <a:cubicBezTo>
                                <a:pt x="11028" y="19551"/>
                                <a:pt x="11030" y="19572"/>
                                <a:pt x="11041" y="19597"/>
                              </a:cubicBezTo>
                              <a:cubicBezTo>
                                <a:pt x="11047" y="19607"/>
                                <a:pt x="11055" y="19621"/>
                                <a:pt x="11063" y="19635"/>
                              </a:cubicBezTo>
                              <a:cubicBezTo>
                                <a:pt x="11063" y="19635"/>
                                <a:pt x="11063" y="19639"/>
                                <a:pt x="11066" y="19639"/>
                              </a:cubicBezTo>
                              <a:cubicBezTo>
                                <a:pt x="11063" y="19642"/>
                                <a:pt x="11060" y="19642"/>
                                <a:pt x="11060" y="19646"/>
                              </a:cubicBezTo>
                              <a:cubicBezTo>
                                <a:pt x="11039" y="19621"/>
                                <a:pt x="11017" y="19597"/>
                                <a:pt x="11006" y="19583"/>
                              </a:cubicBezTo>
                              <a:cubicBezTo>
                                <a:pt x="11006" y="19579"/>
                                <a:pt x="11006" y="19576"/>
                                <a:pt x="11003" y="19576"/>
                              </a:cubicBezTo>
                              <a:cubicBezTo>
                                <a:pt x="11000" y="19569"/>
                                <a:pt x="10992" y="19565"/>
                                <a:pt x="10984" y="19572"/>
                              </a:cubicBezTo>
                              <a:cubicBezTo>
                                <a:pt x="10979" y="19576"/>
                                <a:pt x="10976" y="19586"/>
                                <a:pt x="10981" y="19597"/>
                              </a:cubicBezTo>
                              <a:cubicBezTo>
                                <a:pt x="10984" y="19600"/>
                                <a:pt x="10989" y="19604"/>
                                <a:pt x="10992" y="19604"/>
                              </a:cubicBezTo>
                              <a:cubicBezTo>
                                <a:pt x="11003" y="19621"/>
                                <a:pt x="11028" y="19642"/>
                                <a:pt x="11047" y="19667"/>
                              </a:cubicBezTo>
                              <a:cubicBezTo>
                                <a:pt x="11033" y="19691"/>
                                <a:pt x="11022" y="19723"/>
                                <a:pt x="11014" y="19761"/>
                              </a:cubicBezTo>
                              <a:cubicBezTo>
                                <a:pt x="10995" y="19866"/>
                                <a:pt x="11079" y="19943"/>
                                <a:pt x="11180" y="19999"/>
                              </a:cubicBezTo>
                              <a:cubicBezTo>
                                <a:pt x="11254" y="20052"/>
                                <a:pt x="11338" y="20090"/>
                                <a:pt x="11401" y="20115"/>
                              </a:cubicBezTo>
                              <a:cubicBezTo>
                                <a:pt x="11401" y="20115"/>
                                <a:pt x="11401" y="20115"/>
                                <a:pt x="11401" y="20115"/>
                              </a:cubicBezTo>
                              <a:cubicBezTo>
                                <a:pt x="11401" y="20115"/>
                                <a:pt x="11458" y="20175"/>
                                <a:pt x="11497" y="20164"/>
                              </a:cubicBezTo>
                              <a:cubicBezTo>
                                <a:pt x="11510" y="20182"/>
                                <a:pt x="11524" y="20203"/>
                                <a:pt x="11537" y="20220"/>
                              </a:cubicBezTo>
                              <a:cubicBezTo>
                                <a:pt x="11486" y="20189"/>
                                <a:pt x="11407" y="20175"/>
                                <a:pt x="11306" y="20252"/>
                              </a:cubicBezTo>
                              <a:cubicBezTo>
                                <a:pt x="11306" y="20252"/>
                                <a:pt x="11527" y="20402"/>
                                <a:pt x="11600" y="20318"/>
                              </a:cubicBezTo>
                              <a:cubicBezTo>
                                <a:pt x="11644" y="20388"/>
                                <a:pt x="11685" y="20462"/>
                                <a:pt x="11720" y="20535"/>
                              </a:cubicBezTo>
                              <a:cubicBezTo>
                                <a:pt x="11674" y="20486"/>
                                <a:pt x="11595" y="20448"/>
                                <a:pt x="11477" y="20504"/>
                              </a:cubicBezTo>
                              <a:cubicBezTo>
                                <a:pt x="11477" y="20504"/>
                                <a:pt x="11682" y="20707"/>
                                <a:pt x="11764" y="20630"/>
                              </a:cubicBezTo>
                              <a:cubicBezTo>
                                <a:pt x="11794" y="20696"/>
                                <a:pt x="11818" y="20763"/>
                                <a:pt x="11846" y="20830"/>
                              </a:cubicBezTo>
                              <a:cubicBezTo>
                                <a:pt x="11805" y="20784"/>
                                <a:pt x="11739" y="20752"/>
                                <a:pt x="11641" y="20773"/>
                              </a:cubicBezTo>
                              <a:cubicBezTo>
                                <a:pt x="11641" y="20773"/>
                                <a:pt x="11802" y="21008"/>
                                <a:pt x="11895" y="20970"/>
                              </a:cubicBezTo>
                              <a:cubicBezTo>
                                <a:pt x="11914" y="21029"/>
                                <a:pt x="11930" y="21092"/>
                                <a:pt x="11946" y="21152"/>
                              </a:cubicBezTo>
                              <a:cubicBezTo>
                                <a:pt x="11908" y="21099"/>
                                <a:pt x="11846" y="21054"/>
                                <a:pt x="11742" y="21064"/>
                              </a:cubicBezTo>
                              <a:cubicBezTo>
                                <a:pt x="11742" y="21064"/>
                                <a:pt x="11886" y="21320"/>
                                <a:pt x="11982" y="21292"/>
                              </a:cubicBezTo>
                              <a:cubicBezTo>
                                <a:pt x="11995" y="21351"/>
                                <a:pt x="12006" y="21411"/>
                                <a:pt x="12020" y="21470"/>
                              </a:cubicBezTo>
                              <a:lnTo>
                                <a:pt x="12055" y="21470"/>
                              </a:lnTo>
                              <a:cubicBezTo>
                                <a:pt x="12055" y="21467"/>
                                <a:pt x="12055" y="21463"/>
                                <a:pt x="12053" y="21460"/>
                              </a:cubicBezTo>
                              <a:cubicBezTo>
                                <a:pt x="12075" y="21439"/>
                                <a:pt x="12118" y="21386"/>
                                <a:pt x="12132" y="21295"/>
                              </a:cubicBezTo>
                              <a:cubicBezTo>
                                <a:pt x="12148" y="21393"/>
                                <a:pt x="12203" y="21449"/>
                                <a:pt x="12224" y="21467"/>
                              </a:cubicBezTo>
                              <a:cubicBezTo>
                                <a:pt x="12224" y="21467"/>
                                <a:pt x="12224" y="21467"/>
                                <a:pt x="12224" y="21470"/>
                              </a:cubicBezTo>
                              <a:lnTo>
                                <a:pt x="12429" y="21470"/>
                              </a:lnTo>
                              <a:cubicBezTo>
                                <a:pt x="12470" y="21411"/>
                                <a:pt x="12500" y="21351"/>
                                <a:pt x="12500" y="21351"/>
                              </a:cubicBezTo>
                              <a:cubicBezTo>
                                <a:pt x="12396" y="21348"/>
                                <a:pt x="12336" y="21397"/>
                                <a:pt x="12301" y="21449"/>
                              </a:cubicBezTo>
                              <a:cubicBezTo>
                                <a:pt x="12309" y="21372"/>
                                <a:pt x="12317" y="21295"/>
                                <a:pt x="12325" y="21218"/>
                              </a:cubicBezTo>
                              <a:cubicBezTo>
                                <a:pt x="12423" y="21246"/>
                                <a:pt x="12557" y="20973"/>
                                <a:pt x="12557" y="20973"/>
                              </a:cubicBezTo>
                              <a:cubicBezTo>
                                <a:pt x="12432" y="20970"/>
                                <a:pt x="12369" y="21043"/>
                                <a:pt x="12336" y="21110"/>
                              </a:cubicBezTo>
                              <a:cubicBezTo>
                                <a:pt x="12344" y="21036"/>
                                <a:pt x="12355" y="20963"/>
                                <a:pt x="12363" y="20889"/>
                              </a:cubicBezTo>
                              <a:cubicBezTo>
                                <a:pt x="12459" y="20893"/>
                                <a:pt x="12587" y="20654"/>
                                <a:pt x="12587" y="20654"/>
                              </a:cubicBezTo>
                              <a:cubicBezTo>
                                <a:pt x="12483" y="20647"/>
                                <a:pt x="12421" y="20693"/>
                                <a:pt x="12383" y="20745"/>
                              </a:cubicBezTo>
                              <a:cubicBezTo>
                                <a:pt x="12393" y="20672"/>
                                <a:pt x="12404" y="20602"/>
                                <a:pt x="12415" y="20532"/>
                              </a:cubicBezTo>
                              <a:cubicBezTo>
                                <a:pt x="12513" y="20546"/>
                                <a:pt x="12642" y="20287"/>
                                <a:pt x="12642" y="20287"/>
                              </a:cubicBezTo>
                              <a:cubicBezTo>
                                <a:pt x="12535" y="20283"/>
                                <a:pt x="12475" y="20336"/>
                                <a:pt x="12440" y="20392"/>
                              </a:cubicBezTo>
                              <a:cubicBezTo>
                                <a:pt x="12453" y="20311"/>
                                <a:pt x="12467" y="20234"/>
                                <a:pt x="12483" y="20161"/>
                              </a:cubicBezTo>
                              <a:cubicBezTo>
                                <a:pt x="12590" y="20164"/>
                                <a:pt x="12737" y="19926"/>
                                <a:pt x="12737" y="19926"/>
                              </a:cubicBezTo>
                              <a:close/>
                              <a:moveTo>
                                <a:pt x="12699" y="17324"/>
                              </a:moveTo>
                              <a:cubicBezTo>
                                <a:pt x="12800" y="17324"/>
                                <a:pt x="12800" y="17120"/>
                                <a:pt x="12699" y="17120"/>
                              </a:cubicBezTo>
                              <a:cubicBezTo>
                                <a:pt x="12598" y="17120"/>
                                <a:pt x="12598" y="17324"/>
                                <a:pt x="12699" y="17324"/>
                              </a:cubicBezTo>
                              <a:close/>
                              <a:moveTo>
                                <a:pt x="11810" y="21414"/>
                              </a:moveTo>
                              <a:cubicBezTo>
                                <a:pt x="11810" y="21414"/>
                                <a:pt x="11818" y="21428"/>
                                <a:pt x="11835" y="21453"/>
                              </a:cubicBezTo>
                              <a:lnTo>
                                <a:pt x="11979" y="21453"/>
                              </a:lnTo>
                              <a:cubicBezTo>
                                <a:pt x="11938" y="21421"/>
                                <a:pt x="11884" y="21404"/>
                                <a:pt x="11810" y="21414"/>
                              </a:cubicBezTo>
                              <a:close/>
                              <a:moveTo>
                                <a:pt x="12557" y="21453"/>
                              </a:moveTo>
                              <a:lnTo>
                                <a:pt x="12603" y="21453"/>
                              </a:lnTo>
                              <a:cubicBezTo>
                                <a:pt x="12593" y="21418"/>
                                <a:pt x="12584" y="21393"/>
                                <a:pt x="12584" y="21393"/>
                              </a:cubicBezTo>
                              <a:cubicBezTo>
                                <a:pt x="12573" y="21414"/>
                                <a:pt x="12565" y="21432"/>
                                <a:pt x="12557" y="21453"/>
                              </a:cubicBezTo>
                              <a:close/>
                              <a:moveTo>
                                <a:pt x="11191" y="20322"/>
                              </a:moveTo>
                              <a:cubicBezTo>
                                <a:pt x="11090" y="20322"/>
                                <a:pt x="11090" y="20525"/>
                                <a:pt x="11191" y="20525"/>
                              </a:cubicBezTo>
                              <a:cubicBezTo>
                                <a:pt x="11292" y="20525"/>
                                <a:pt x="11292" y="20322"/>
                                <a:pt x="11191" y="20322"/>
                              </a:cubicBezTo>
                              <a:close/>
                              <a:moveTo>
                                <a:pt x="11903" y="19772"/>
                              </a:moveTo>
                              <a:cubicBezTo>
                                <a:pt x="12004" y="19772"/>
                                <a:pt x="12004" y="19569"/>
                                <a:pt x="11903" y="19569"/>
                              </a:cubicBezTo>
                              <a:cubicBezTo>
                                <a:pt x="11802" y="19569"/>
                                <a:pt x="11802" y="19772"/>
                                <a:pt x="11903" y="19772"/>
                              </a:cubicBezTo>
                              <a:close/>
                              <a:moveTo>
                                <a:pt x="11066" y="20567"/>
                              </a:moveTo>
                              <a:cubicBezTo>
                                <a:pt x="10965" y="20567"/>
                                <a:pt x="10965" y="20770"/>
                                <a:pt x="11066" y="20770"/>
                              </a:cubicBezTo>
                              <a:cubicBezTo>
                                <a:pt x="11167" y="20766"/>
                                <a:pt x="11167" y="20567"/>
                                <a:pt x="11066" y="20567"/>
                              </a:cubicBezTo>
                              <a:close/>
                              <a:moveTo>
                                <a:pt x="4719" y="1236"/>
                              </a:moveTo>
                              <a:cubicBezTo>
                                <a:pt x="4820" y="1236"/>
                                <a:pt x="4820" y="1033"/>
                                <a:pt x="4719" y="1033"/>
                              </a:cubicBezTo>
                              <a:cubicBezTo>
                                <a:pt x="4618" y="1033"/>
                                <a:pt x="4618" y="1236"/>
                                <a:pt x="4719" y="1236"/>
                              </a:cubicBezTo>
                              <a:close/>
                              <a:moveTo>
                                <a:pt x="7077" y="3884"/>
                              </a:moveTo>
                              <a:cubicBezTo>
                                <a:pt x="7110" y="3884"/>
                                <a:pt x="7143" y="3870"/>
                                <a:pt x="7175" y="3849"/>
                              </a:cubicBezTo>
                              <a:cubicBezTo>
                                <a:pt x="7159" y="3891"/>
                                <a:pt x="7151" y="3937"/>
                                <a:pt x="7151" y="3975"/>
                              </a:cubicBezTo>
                              <a:cubicBezTo>
                                <a:pt x="7154" y="4084"/>
                                <a:pt x="7178" y="4168"/>
                                <a:pt x="7306" y="4165"/>
                              </a:cubicBezTo>
                              <a:cubicBezTo>
                                <a:pt x="7434" y="4161"/>
                                <a:pt x="7456" y="4074"/>
                                <a:pt x="7454" y="3965"/>
                              </a:cubicBezTo>
                              <a:cubicBezTo>
                                <a:pt x="7454" y="3923"/>
                                <a:pt x="7443" y="3881"/>
                                <a:pt x="7426" y="3839"/>
                              </a:cubicBezTo>
                              <a:cubicBezTo>
                                <a:pt x="7459" y="3860"/>
                                <a:pt x="7494" y="3870"/>
                                <a:pt x="7524" y="3870"/>
                              </a:cubicBezTo>
                              <a:cubicBezTo>
                                <a:pt x="7609" y="3867"/>
                                <a:pt x="7674" y="3835"/>
                                <a:pt x="7672" y="3671"/>
                              </a:cubicBezTo>
                              <a:cubicBezTo>
                                <a:pt x="7669" y="3506"/>
                                <a:pt x="7601" y="3478"/>
                                <a:pt x="7516" y="3482"/>
                              </a:cubicBezTo>
                              <a:cubicBezTo>
                                <a:pt x="7484" y="3482"/>
                                <a:pt x="7451" y="3496"/>
                                <a:pt x="7418" y="3517"/>
                              </a:cubicBezTo>
                              <a:cubicBezTo>
                                <a:pt x="7434" y="3475"/>
                                <a:pt x="7443" y="3429"/>
                                <a:pt x="7443" y="3391"/>
                              </a:cubicBezTo>
                              <a:cubicBezTo>
                                <a:pt x="7440" y="3282"/>
                                <a:pt x="7415" y="3198"/>
                                <a:pt x="7287" y="3201"/>
                              </a:cubicBezTo>
                              <a:cubicBezTo>
                                <a:pt x="7159" y="3205"/>
                                <a:pt x="7137" y="3292"/>
                                <a:pt x="7140" y="3401"/>
                              </a:cubicBezTo>
                              <a:cubicBezTo>
                                <a:pt x="7140" y="3443"/>
                                <a:pt x="7151" y="3485"/>
                                <a:pt x="7167" y="3527"/>
                              </a:cubicBezTo>
                              <a:cubicBezTo>
                                <a:pt x="7135" y="3506"/>
                                <a:pt x="7099" y="3496"/>
                                <a:pt x="7069" y="3496"/>
                              </a:cubicBezTo>
                              <a:cubicBezTo>
                                <a:pt x="6985" y="3499"/>
                                <a:pt x="6919" y="3531"/>
                                <a:pt x="6922" y="3695"/>
                              </a:cubicBezTo>
                              <a:cubicBezTo>
                                <a:pt x="6925" y="3856"/>
                                <a:pt x="6993" y="3884"/>
                                <a:pt x="7077" y="3884"/>
                              </a:cubicBezTo>
                              <a:close/>
                              <a:moveTo>
                                <a:pt x="7505" y="2581"/>
                              </a:moveTo>
                              <a:cubicBezTo>
                                <a:pt x="7606" y="2581"/>
                                <a:pt x="7606" y="2378"/>
                                <a:pt x="7505" y="2378"/>
                              </a:cubicBezTo>
                              <a:cubicBezTo>
                                <a:pt x="7404" y="2378"/>
                                <a:pt x="7404" y="2581"/>
                                <a:pt x="7505" y="2581"/>
                              </a:cubicBezTo>
                              <a:close/>
                              <a:moveTo>
                                <a:pt x="7045" y="2000"/>
                              </a:moveTo>
                              <a:cubicBezTo>
                                <a:pt x="7145" y="2000"/>
                                <a:pt x="7145" y="1797"/>
                                <a:pt x="7045" y="1797"/>
                              </a:cubicBezTo>
                              <a:cubicBezTo>
                                <a:pt x="6944" y="1800"/>
                                <a:pt x="6944" y="2000"/>
                                <a:pt x="7045" y="2000"/>
                              </a:cubicBezTo>
                              <a:close/>
                              <a:moveTo>
                                <a:pt x="7903" y="2203"/>
                              </a:moveTo>
                              <a:cubicBezTo>
                                <a:pt x="8004" y="2203"/>
                                <a:pt x="8004" y="2000"/>
                                <a:pt x="7903" y="2000"/>
                              </a:cubicBezTo>
                              <a:cubicBezTo>
                                <a:pt x="7802" y="2000"/>
                                <a:pt x="7802" y="2203"/>
                                <a:pt x="7903" y="2203"/>
                              </a:cubicBezTo>
                              <a:close/>
                              <a:moveTo>
                                <a:pt x="7672" y="2970"/>
                              </a:moveTo>
                              <a:cubicBezTo>
                                <a:pt x="7571" y="2970"/>
                                <a:pt x="7571" y="3173"/>
                                <a:pt x="7672" y="3173"/>
                              </a:cubicBezTo>
                              <a:cubicBezTo>
                                <a:pt x="7775" y="3173"/>
                                <a:pt x="7775" y="2970"/>
                                <a:pt x="7672" y="2970"/>
                              </a:cubicBezTo>
                              <a:close/>
                              <a:moveTo>
                                <a:pt x="6227" y="7488"/>
                              </a:moveTo>
                              <a:cubicBezTo>
                                <a:pt x="6328" y="7488"/>
                                <a:pt x="6328" y="7285"/>
                                <a:pt x="6227" y="7285"/>
                              </a:cubicBezTo>
                              <a:cubicBezTo>
                                <a:pt x="6126" y="7289"/>
                                <a:pt x="6126" y="7488"/>
                                <a:pt x="6227" y="7488"/>
                              </a:cubicBezTo>
                              <a:close/>
                              <a:moveTo>
                                <a:pt x="144" y="19127"/>
                              </a:moveTo>
                              <a:cubicBezTo>
                                <a:pt x="245" y="19127"/>
                                <a:pt x="245" y="18924"/>
                                <a:pt x="144" y="18924"/>
                              </a:cubicBezTo>
                              <a:cubicBezTo>
                                <a:pt x="44" y="18924"/>
                                <a:pt x="44" y="19127"/>
                                <a:pt x="144" y="19127"/>
                              </a:cubicBezTo>
                              <a:close/>
                              <a:moveTo>
                                <a:pt x="8323" y="2406"/>
                              </a:moveTo>
                              <a:cubicBezTo>
                                <a:pt x="8222" y="2406"/>
                                <a:pt x="8222" y="2609"/>
                                <a:pt x="8323" y="2609"/>
                              </a:cubicBezTo>
                              <a:cubicBezTo>
                                <a:pt x="8424" y="2606"/>
                                <a:pt x="8424" y="2406"/>
                                <a:pt x="8323" y="2406"/>
                              </a:cubicBezTo>
                              <a:close/>
                              <a:moveTo>
                                <a:pt x="6355" y="5191"/>
                              </a:moveTo>
                              <a:cubicBezTo>
                                <a:pt x="6456" y="5191"/>
                                <a:pt x="6456" y="4988"/>
                                <a:pt x="6355" y="4988"/>
                              </a:cubicBezTo>
                              <a:cubicBezTo>
                                <a:pt x="6251" y="4988"/>
                                <a:pt x="6251" y="5191"/>
                                <a:pt x="6355" y="5191"/>
                              </a:cubicBezTo>
                              <a:close/>
                              <a:moveTo>
                                <a:pt x="6805" y="3387"/>
                              </a:moveTo>
                              <a:cubicBezTo>
                                <a:pt x="6906" y="3387"/>
                                <a:pt x="6906" y="3184"/>
                                <a:pt x="6805" y="3184"/>
                              </a:cubicBezTo>
                              <a:cubicBezTo>
                                <a:pt x="6704" y="3184"/>
                                <a:pt x="6704" y="3387"/>
                                <a:pt x="6805" y="3387"/>
                              </a:cubicBezTo>
                              <a:close/>
                              <a:moveTo>
                                <a:pt x="7053" y="2687"/>
                              </a:moveTo>
                              <a:cubicBezTo>
                                <a:pt x="7107" y="2539"/>
                                <a:pt x="7056" y="2473"/>
                                <a:pt x="6979" y="2427"/>
                              </a:cubicBezTo>
                              <a:cubicBezTo>
                                <a:pt x="6952" y="2410"/>
                                <a:pt x="6914" y="2403"/>
                                <a:pt x="6878" y="2403"/>
                              </a:cubicBezTo>
                              <a:cubicBezTo>
                                <a:pt x="6906" y="2375"/>
                                <a:pt x="6930" y="2340"/>
                                <a:pt x="6944" y="2305"/>
                              </a:cubicBezTo>
                              <a:cubicBezTo>
                                <a:pt x="6979" y="2207"/>
                                <a:pt x="6987" y="2116"/>
                                <a:pt x="6870" y="2046"/>
                              </a:cubicBezTo>
                              <a:cubicBezTo>
                                <a:pt x="6756" y="1975"/>
                                <a:pt x="6704" y="2042"/>
                                <a:pt x="6668" y="2137"/>
                              </a:cubicBezTo>
                              <a:cubicBezTo>
                                <a:pt x="6655" y="2172"/>
                                <a:pt x="6649" y="2221"/>
                                <a:pt x="6649" y="2266"/>
                              </a:cubicBezTo>
                              <a:cubicBezTo>
                                <a:pt x="6627" y="2231"/>
                                <a:pt x="6600" y="2200"/>
                                <a:pt x="6573" y="2182"/>
                              </a:cubicBezTo>
                              <a:cubicBezTo>
                                <a:pt x="6497" y="2137"/>
                                <a:pt x="6426" y="2126"/>
                                <a:pt x="6371" y="2277"/>
                              </a:cubicBezTo>
                              <a:cubicBezTo>
                                <a:pt x="6317" y="2424"/>
                                <a:pt x="6368" y="2490"/>
                                <a:pt x="6445" y="2536"/>
                              </a:cubicBezTo>
                              <a:cubicBezTo>
                                <a:pt x="6472" y="2553"/>
                                <a:pt x="6510" y="2560"/>
                                <a:pt x="6546" y="2560"/>
                              </a:cubicBezTo>
                              <a:cubicBezTo>
                                <a:pt x="6518" y="2588"/>
                                <a:pt x="6494" y="2623"/>
                                <a:pt x="6480" y="2658"/>
                              </a:cubicBezTo>
                              <a:cubicBezTo>
                                <a:pt x="6445" y="2757"/>
                                <a:pt x="6437" y="2848"/>
                                <a:pt x="6554" y="2918"/>
                              </a:cubicBezTo>
                              <a:cubicBezTo>
                                <a:pt x="6668" y="2988"/>
                                <a:pt x="6720" y="2921"/>
                                <a:pt x="6756" y="2823"/>
                              </a:cubicBezTo>
                              <a:cubicBezTo>
                                <a:pt x="6769" y="2788"/>
                                <a:pt x="6775" y="2739"/>
                                <a:pt x="6775" y="2694"/>
                              </a:cubicBezTo>
                              <a:cubicBezTo>
                                <a:pt x="6797" y="2729"/>
                                <a:pt x="6824" y="2760"/>
                                <a:pt x="6851" y="2778"/>
                              </a:cubicBezTo>
                              <a:cubicBezTo>
                                <a:pt x="6927" y="2823"/>
                                <a:pt x="7001" y="2834"/>
                                <a:pt x="7053" y="2687"/>
                              </a:cubicBezTo>
                              <a:close/>
                              <a:moveTo>
                                <a:pt x="8051" y="8417"/>
                              </a:moveTo>
                              <a:cubicBezTo>
                                <a:pt x="7950" y="8417"/>
                                <a:pt x="7950" y="8620"/>
                                <a:pt x="8051" y="8620"/>
                              </a:cubicBezTo>
                              <a:cubicBezTo>
                                <a:pt x="8151" y="8620"/>
                                <a:pt x="8151" y="8417"/>
                                <a:pt x="8051" y="8417"/>
                              </a:cubicBezTo>
                              <a:close/>
                              <a:moveTo>
                                <a:pt x="74" y="11401"/>
                              </a:moveTo>
                              <a:cubicBezTo>
                                <a:pt x="65" y="11352"/>
                                <a:pt x="38" y="11313"/>
                                <a:pt x="5" y="11292"/>
                              </a:cubicBezTo>
                              <a:lnTo>
                                <a:pt x="5" y="11586"/>
                              </a:lnTo>
                              <a:cubicBezTo>
                                <a:pt x="57" y="11551"/>
                                <a:pt x="87" y="11474"/>
                                <a:pt x="74" y="11401"/>
                              </a:cubicBezTo>
                              <a:close/>
                              <a:moveTo>
                                <a:pt x="38" y="17849"/>
                              </a:moveTo>
                              <a:cubicBezTo>
                                <a:pt x="41" y="17957"/>
                                <a:pt x="65" y="18042"/>
                                <a:pt x="194" y="18038"/>
                              </a:cubicBezTo>
                              <a:cubicBezTo>
                                <a:pt x="322" y="18035"/>
                                <a:pt x="344" y="17947"/>
                                <a:pt x="341" y="17838"/>
                              </a:cubicBezTo>
                              <a:cubicBezTo>
                                <a:pt x="341" y="17796"/>
                                <a:pt x="330" y="17754"/>
                                <a:pt x="314" y="17712"/>
                              </a:cubicBezTo>
                              <a:cubicBezTo>
                                <a:pt x="346" y="17733"/>
                                <a:pt x="382" y="17744"/>
                                <a:pt x="412" y="17744"/>
                              </a:cubicBezTo>
                              <a:cubicBezTo>
                                <a:pt x="496" y="17740"/>
                                <a:pt x="562" y="17709"/>
                                <a:pt x="559" y="17544"/>
                              </a:cubicBezTo>
                              <a:cubicBezTo>
                                <a:pt x="556" y="17380"/>
                                <a:pt x="488" y="17352"/>
                                <a:pt x="403" y="17355"/>
                              </a:cubicBezTo>
                              <a:cubicBezTo>
                                <a:pt x="371" y="17355"/>
                                <a:pt x="338" y="17369"/>
                                <a:pt x="305" y="17390"/>
                              </a:cubicBezTo>
                              <a:cubicBezTo>
                                <a:pt x="322" y="17348"/>
                                <a:pt x="330" y="17302"/>
                                <a:pt x="330" y="17264"/>
                              </a:cubicBezTo>
                              <a:cubicBezTo>
                                <a:pt x="327" y="17155"/>
                                <a:pt x="303" y="17071"/>
                                <a:pt x="174" y="17075"/>
                              </a:cubicBezTo>
                              <a:cubicBezTo>
                                <a:pt x="46" y="17078"/>
                                <a:pt x="25" y="17166"/>
                                <a:pt x="27" y="17274"/>
                              </a:cubicBezTo>
                              <a:cubicBezTo>
                                <a:pt x="27" y="17317"/>
                                <a:pt x="38" y="17359"/>
                                <a:pt x="55" y="17401"/>
                              </a:cubicBezTo>
                              <a:cubicBezTo>
                                <a:pt x="38" y="17390"/>
                                <a:pt x="19" y="17383"/>
                                <a:pt x="3" y="17376"/>
                              </a:cubicBezTo>
                              <a:lnTo>
                                <a:pt x="3" y="17751"/>
                              </a:lnTo>
                              <a:cubicBezTo>
                                <a:pt x="22" y="17744"/>
                                <a:pt x="41" y="17737"/>
                                <a:pt x="60" y="17723"/>
                              </a:cubicBezTo>
                              <a:cubicBezTo>
                                <a:pt x="46" y="17765"/>
                                <a:pt x="35" y="17810"/>
                                <a:pt x="38" y="17849"/>
                              </a:cubicBezTo>
                              <a:close/>
                              <a:moveTo>
                                <a:pt x="3" y="16213"/>
                              </a:moveTo>
                              <a:lnTo>
                                <a:pt x="3" y="16476"/>
                              </a:lnTo>
                              <a:cubicBezTo>
                                <a:pt x="8" y="16462"/>
                                <a:pt x="16" y="16448"/>
                                <a:pt x="22" y="16430"/>
                              </a:cubicBezTo>
                              <a:cubicBezTo>
                                <a:pt x="63" y="16322"/>
                                <a:pt x="46" y="16259"/>
                                <a:pt x="3" y="16213"/>
                              </a:cubicBezTo>
                              <a:close/>
                              <a:moveTo>
                                <a:pt x="8634" y="1625"/>
                              </a:moveTo>
                              <a:cubicBezTo>
                                <a:pt x="8667" y="1625"/>
                                <a:pt x="8699" y="1611"/>
                                <a:pt x="8732" y="1590"/>
                              </a:cubicBezTo>
                              <a:cubicBezTo>
                                <a:pt x="8716" y="1632"/>
                                <a:pt x="8708" y="1678"/>
                                <a:pt x="8708" y="1716"/>
                              </a:cubicBezTo>
                              <a:cubicBezTo>
                                <a:pt x="8710" y="1825"/>
                                <a:pt x="8735" y="1909"/>
                                <a:pt x="8863" y="1905"/>
                              </a:cubicBezTo>
                              <a:cubicBezTo>
                                <a:pt x="8991" y="1902"/>
                                <a:pt x="9013" y="1814"/>
                                <a:pt x="9010" y="1706"/>
                              </a:cubicBezTo>
                              <a:cubicBezTo>
                                <a:pt x="9010" y="1664"/>
                                <a:pt x="8999" y="1622"/>
                                <a:pt x="8983" y="1580"/>
                              </a:cubicBezTo>
                              <a:cubicBezTo>
                                <a:pt x="9016" y="1601"/>
                                <a:pt x="9051" y="1611"/>
                                <a:pt x="9081" y="1611"/>
                              </a:cubicBezTo>
                              <a:cubicBezTo>
                                <a:pt x="9166" y="1608"/>
                                <a:pt x="9231" y="1576"/>
                                <a:pt x="9228" y="1412"/>
                              </a:cubicBezTo>
                              <a:cubicBezTo>
                                <a:pt x="9226" y="1247"/>
                                <a:pt x="9157" y="1219"/>
                                <a:pt x="9073" y="1222"/>
                              </a:cubicBezTo>
                              <a:cubicBezTo>
                                <a:pt x="9040" y="1222"/>
                                <a:pt x="9007" y="1236"/>
                                <a:pt x="8975" y="1257"/>
                              </a:cubicBezTo>
                              <a:cubicBezTo>
                                <a:pt x="8991" y="1215"/>
                                <a:pt x="8999" y="1170"/>
                                <a:pt x="8999" y="1131"/>
                              </a:cubicBezTo>
                              <a:cubicBezTo>
                                <a:pt x="8997" y="1023"/>
                                <a:pt x="8972" y="939"/>
                                <a:pt x="8844" y="942"/>
                              </a:cubicBezTo>
                              <a:cubicBezTo>
                                <a:pt x="8716" y="946"/>
                                <a:pt x="8694" y="1033"/>
                                <a:pt x="8697" y="1142"/>
                              </a:cubicBezTo>
                              <a:cubicBezTo>
                                <a:pt x="8697" y="1184"/>
                                <a:pt x="8708" y="1226"/>
                                <a:pt x="8724" y="1268"/>
                              </a:cubicBezTo>
                              <a:cubicBezTo>
                                <a:pt x="8691" y="1247"/>
                                <a:pt x="8656" y="1236"/>
                                <a:pt x="8626" y="1236"/>
                              </a:cubicBezTo>
                              <a:cubicBezTo>
                                <a:pt x="8541" y="1240"/>
                                <a:pt x="8476" y="1271"/>
                                <a:pt x="8479" y="1436"/>
                              </a:cubicBezTo>
                              <a:cubicBezTo>
                                <a:pt x="8481" y="1601"/>
                                <a:pt x="8549" y="1629"/>
                                <a:pt x="8634" y="1625"/>
                              </a:cubicBezTo>
                              <a:close/>
                              <a:moveTo>
                                <a:pt x="185" y="16840"/>
                              </a:moveTo>
                              <a:cubicBezTo>
                                <a:pt x="286" y="16840"/>
                                <a:pt x="286" y="16637"/>
                                <a:pt x="185" y="16637"/>
                              </a:cubicBezTo>
                              <a:cubicBezTo>
                                <a:pt x="85" y="16637"/>
                                <a:pt x="85" y="16840"/>
                                <a:pt x="185" y="16840"/>
                              </a:cubicBezTo>
                              <a:close/>
                              <a:moveTo>
                                <a:pt x="207" y="16045"/>
                              </a:moveTo>
                              <a:cubicBezTo>
                                <a:pt x="106" y="16045"/>
                                <a:pt x="106" y="16248"/>
                                <a:pt x="207" y="16248"/>
                              </a:cubicBezTo>
                              <a:cubicBezTo>
                                <a:pt x="308" y="16248"/>
                                <a:pt x="308" y="16045"/>
                                <a:pt x="207" y="16045"/>
                              </a:cubicBezTo>
                              <a:close/>
                              <a:moveTo>
                                <a:pt x="6870" y="851"/>
                              </a:moveTo>
                              <a:cubicBezTo>
                                <a:pt x="6908" y="848"/>
                                <a:pt x="6944" y="844"/>
                                <a:pt x="6982" y="837"/>
                              </a:cubicBezTo>
                              <a:cubicBezTo>
                                <a:pt x="6799" y="970"/>
                                <a:pt x="6690" y="1156"/>
                                <a:pt x="6690" y="1156"/>
                              </a:cubicBezTo>
                              <a:cubicBezTo>
                                <a:pt x="6690" y="1156"/>
                                <a:pt x="6816" y="1145"/>
                                <a:pt x="6968" y="1075"/>
                              </a:cubicBezTo>
                              <a:cubicBezTo>
                                <a:pt x="6966" y="1079"/>
                                <a:pt x="6963" y="1082"/>
                                <a:pt x="6960" y="1086"/>
                              </a:cubicBezTo>
                              <a:cubicBezTo>
                                <a:pt x="6756" y="1373"/>
                                <a:pt x="6674" y="1706"/>
                                <a:pt x="6674" y="1706"/>
                              </a:cubicBezTo>
                              <a:cubicBezTo>
                                <a:pt x="6674" y="1706"/>
                                <a:pt x="6922" y="1569"/>
                                <a:pt x="7126" y="1278"/>
                              </a:cubicBezTo>
                              <a:cubicBezTo>
                                <a:pt x="7151" y="1243"/>
                                <a:pt x="7175" y="1205"/>
                                <a:pt x="7197" y="1170"/>
                              </a:cubicBezTo>
                              <a:cubicBezTo>
                                <a:pt x="7143" y="1429"/>
                                <a:pt x="7165" y="1660"/>
                                <a:pt x="7165" y="1660"/>
                              </a:cubicBezTo>
                              <a:cubicBezTo>
                                <a:pt x="7165" y="1660"/>
                                <a:pt x="7249" y="1541"/>
                                <a:pt x="7317" y="1352"/>
                              </a:cubicBezTo>
                              <a:cubicBezTo>
                                <a:pt x="7317" y="1359"/>
                                <a:pt x="7317" y="1363"/>
                                <a:pt x="7317" y="1370"/>
                              </a:cubicBezTo>
                              <a:cubicBezTo>
                                <a:pt x="7331" y="1758"/>
                                <a:pt x="7456" y="2070"/>
                                <a:pt x="7456" y="2070"/>
                              </a:cubicBezTo>
                              <a:cubicBezTo>
                                <a:pt x="7456" y="2070"/>
                                <a:pt x="7557" y="1748"/>
                                <a:pt x="7544" y="1356"/>
                              </a:cubicBezTo>
                              <a:cubicBezTo>
                                <a:pt x="7541" y="1307"/>
                                <a:pt x="7538" y="1257"/>
                                <a:pt x="7533" y="1212"/>
                              </a:cubicBezTo>
                              <a:cubicBezTo>
                                <a:pt x="7636" y="1447"/>
                                <a:pt x="7781" y="1587"/>
                                <a:pt x="7781" y="1587"/>
                              </a:cubicBezTo>
                              <a:cubicBezTo>
                                <a:pt x="7781" y="1587"/>
                                <a:pt x="7773" y="1426"/>
                                <a:pt x="7718" y="1229"/>
                              </a:cubicBezTo>
                              <a:cubicBezTo>
                                <a:pt x="7721" y="1233"/>
                                <a:pt x="7723" y="1236"/>
                                <a:pt x="7726" y="1240"/>
                              </a:cubicBezTo>
                              <a:cubicBezTo>
                                <a:pt x="7950" y="1503"/>
                                <a:pt x="8209" y="1608"/>
                                <a:pt x="8209" y="1608"/>
                              </a:cubicBezTo>
                              <a:cubicBezTo>
                                <a:pt x="8209" y="1608"/>
                                <a:pt x="8102" y="1289"/>
                                <a:pt x="7876" y="1026"/>
                              </a:cubicBezTo>
                              <a:cubicBezTo>
                                <a:pt x="7849" y="995"/>
                                <a:pt x="7819" y="963"/>
                                <a:pt x="7792" y="935"/>
                              </a:cubicBezTo>
                              <a:cubicBezTo>
                                <a:pt x="7993" y="1005"/>
                                <a:pt x="8173" y="974"/>
                                <a:pt x="8173" y="974"/>
                              </a:cubicBezTo>
                              <a:cubicBezTo>
                                <a:pt x="8173" y="974"/>
                                <a:pt x="8078" y="865"/>
                                <a:pt x="7933" y="778"/>
                              </a:cubicBezTo>
                              <a:cubicBezTo>
                                <a:pt x="7939" y="778"/>
                                <a:pt x="7942" y="778"/>
                                <a:pt x="7947" y="778"/>
                              </a:cubicBezTo>
                              <a:cubicBezTo>
                                <a:pt x="8250" y="760"/>
                                <a:pt x="8492" y="599"/>
                                <a:pt x="8492" y="599"/>
                              </a:cubicBezTo>
                              <a:cubicBezTo>
                                <a:pt x="8492" y="599"/>
                                <a:pt x="8241" y="469"/>
                                <a:pt x="7936" y="487"/>
                              </a:cubicBezTo>
                              <a:cubicBezTo>
                                <a:pt x="7898" y="490"/>
                                <a:pt x="7860" y="494"/>
                                <a:pt x="7824" y="501"/>
                              </a:cubicBezTo>
                              <a:cubicBezTo>
                                <a:pt x="8007" y="368"/>
                                <a:pt x="8116" y="182"/>
                                <a:pt x="8116" y="182"/>
                              </a:cubicBezTo>
                              <a:cubicBezTo>
                                <a:pt x="8116" y="182"/>
                                <a:pt x="7991" y="193"/>
                                <a:pt x="7838" y="263"/>
                              </a:cubicBezTo>
                              <a:cubicBezTo>
                                <a:pt x="7841" y="259"/>
                                <a:pt x="7843" y="256"/>
                                <a:pt x="7846" y="252"/>
                              </a:cubicBezTo>
                              <a:cubicBezTo>
                                <a:pt x="7901" y="172"/>
                                <a:pt x="7947" y="91"/>
                                <a:pt x="7988" y="14"/>
                              </a:cubicBezTo>
                              <a:lnTo>
                                <a:pt x="7713" y="14"/>
                              </a:lnTo>
                              <a:cubicBezTo>
                                <a:pt x="7702" y="28"/>
                                <a:pt x="7691" y="42"/>
                                <a:pt x="7680" y="56"/>
                              </a:cubicBezTo>
                              <a:cubicBezTo>
                                <a:pt x="7655" y="91"/>
                                <a:pt x="7631" y="130"/>
                                <a:pt x="7609" y="165"/>
                              </a:cubicBezTo>
                              <a:cubicBezTo>
                                <a:pt x="7620" y="112"/>
                                <a:pt x="7628" y="60"/>
                                <a:pt x="7633" y="11"/>
                              </a:cubicBezTo>
                              <a:lnTo>
                                <a:pt x="7268" y="11"/>
                              </a:lnTo>
                              <a:cubicBezTo>
                                <a:pt x="7271" y="49"/>
                                <a:pt x="7274" y="84"/>
                                <a:pt x="7276" y="123"/>
                              </a:cubicBezTo>
                              <a:cubicBezTo>
                                <a:pt x="7257" y="84"/>
                                <a:pt x="7241" y="46"/>
                                <a:pt x="7222" y="11"/>
                              </a:cubicBezTo>
                              <a:lnTo>
                                <a:pt x="7036" y="11"/>
                              </a:lnTo>
                              <a:cubicBezTo>
                                <a:pt x="7045" y="28"/>
                                <a:pt x="7053" y="49"/>
                                <a:pt x="7064" y="67"/>
                              </a:cubicBezTo>
                              <a:cubicBezTo>
                                <a:pt x="7053" y="56"/>
                                <a:pt x="7042" y="42"/>
                                <a:pt x="7031" y="32"/>
                              </a:cubicBezTo>
                              <a:cubicBezTo>
                                <a:pt x="7028" y="25"/>
                                <a:pt x="7028" y="18"/>
                                <a:pt x="7026" y="11"/>
                              </a:cubicBezTo>
                              <a:lnTo>
                                <a:pt x="6731" y="11"/>
                              </a:lnTo>
                              <a:cubicBezTo>
                                <a:pt x="6753" y="53"/>
                                <a:pt x="6780" y="95"/>
                                <a:pt x="6807" y="140"/>
                              </a:cubicBezTo>
                              <a:cubicBezTo>
                                <a:pt x="6791" y="203"/>
                                <a:pt x="6780" y="277"/>
                                <a:pt x="6777" y="354"/>
                              </a:cubicBezTo>
                              <a:cubicBezTo>
                                <a:pt x="6690" y="350"/>
                                <a:pt x="6633" y="357"/>
                                <a:pt x="6633" y="357"/>
                              </a:cubicBezTo>
                              <a:cubicBezTo>
                                <a:pt x="6633" y="357"/>
                                <a:pt x="6690" y="424"/>
                                <a:pt x="6786" y="494"/>
                              </a:cubicBezTo>
                              <a:cubicBezTo>
                                <a:pt x="6788" y="515"/>
                                <a:pt x="6794" y="536"/>
                                <a:pt x="6799" y="557"/>
                              </a:cubicBezTo>
                              <a:cubicBezTo>
                                <a:pt x="6527" y="592"/>
                                <a:pt x="6317" y="732"/>
                                <a:pt x="6317" y="732"/>
                              </a:cubicBezTo>
                              <a:cubicBezTo>
                                <a:pt x="6317" y="732"/>
                                <a:pt x="6568" y="869"/>
                                <a:pt x="6870" y="851"/>
                              </a:cubicBezTo>
                              <a:close/>
                              <a:moveTo>
                                <a:pt x="7203" y="10073"/>
                              </a:moveTo>
                              <a:cubicBezTo>
                                <a:pt x="7304" y="10073"/>
                                <a:pt x="7304" y="9870"/>
                                <a:pt x="7203" y="9870"/>
                              </a:cubicBezTo>
                              <a:cubicBezTo>
                                <a:pt x="7102" y="9870"/>
                                <a:pt x="7102" y="10073"/>
                                <a:pt x="7203" y="10073"/>
                              </a:cubicBezTo>
                              <a:close/>
                              <a:moveTo>
                                <a:pt x="10144" y="16945"/>
                              </a:moveTo>
                              <a:cubicBezTo>
                                <a:pt x="10245" y="16945"/>
                                <a:pt x="10245" y="16742"/>
                                <a:pt x="10144" y="16742"/>
                              </a:cubicBezTo>
                              <a:cubicBezTo>
                                <a:pt x="10043" y="16746"/>
                                <a:pt x="10043" y="16945"/>
                                <a:pt x="10144" y="16945"/>
                              </a:cubicBezTo>
                              <a:close/>
                              <a:moveTo>
                                <a:pt x="6249" y="3387"/>
                              </a:moveTo>
                              <a:cubicBezTo>
                                <a:pt x="6349" y="3387"/>
                                <a:pt x="6349" y="3184"/>
                                <a:pt x="6249" y="3184"/>
                              </a:cubicBezTo>
                              <a:cubicBezTo>
                                <a:pt x="6148" y="3184"/>
                                <a:pt x="6148" y="3387"/>
                                <a:pt x="6249" y="3387"/>
                              </a:cubicBez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accent2"/>
                          </a:solidFill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8" name="Shape"/>
                      <wps:cNvSpPr/>
                      <wps:spPr>
                        <a:xfrm>
                          <a:off x="5834743" y="5823857"/>
                          <a:ext cx="3580131" cy="129921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5938" y="0"/>
                              </a:moveTo>
                              <a:lnTo>
                                <a:pt x="3042" y="0"/>
                              </a:lnTo>
                              <a:cubicBezTo>
                                <a:pt x="3042" y="127"/>
                                <a:pt x="3050" y="274"/>
                                <a:pt x="3050" y="422"/>
                              </a:cubicBezTo>
                              <a:cubicBezTo>
                                <a:pt x="3050" y="3948"/>
                                <a:pt x="1280" y="6820"/>
                                <a:pt x="0" y="6820"/>
                              </a:cubicBezTo>
                              <a:lnTo>
                                <a:pt x="46" y="15202"/>
                              </a:lnTo>
                              <a:cubicBezTo>
                                <a:pt x="1326" y="15202"/>
                                <a:pt x="3050" y="18053"/>
                                <a:pt x="3050" y="21600"/>
                              </a:cubicBezTo>
                              <a:lnTo>
                                <a:pt x="6000" y="21600"/>
                              </a:lnTo>
                              <a:lnTo>
                                <a:pt x="15761" y="21600"/>
                              </a:lnTo>
                              <a:lnTo>
                                <a:pt x="18711" y="21600"/>
                              </a:lnTo>
                              <a:cubicBezTo>
                                <a:pt x="18711" y="18074"/>
                                <a:pt x="20320" y="15202"/>
                                <a:pt x="21600" y="15202"/>
                              </a:cubicBezTo>
                              <a:lnTo>
                                <a:pt x="21600" y="6820"/>
                              </a:lnTo>
                              <a:cubicBezTo>
                                <a:pt x="20320" y="6820"/>
                                <a:pt x="18711" y="3948"/>
                                <a:pt x="18711" y="422"/>
                              </a:cubicBezTo>
                              <a:cubicBezTo>
                                <a:pt x="18711" y="274"/>
                                <a:pt x="18711" y="148"/>
                                <a:pt x="18719" y="0"/>
                              </a:cubicBezTo>
                              <a:lnTo>
                                <a:pt x="15830" y="0"/>
                              </a:lnTo>
                              <a:lnTo>
                                <a:pt x="593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38100">
                          <a:solidFill>
                            <a:schemeClr val="accent2"/>
                          </a:solidFill>
                          <a:miter lim="400000"/>
                        </a:ln>
                      </wps:spPr>
                      <wps:bodyPr lIns="38100" tIns="38100" rIns="38100" bIns="38100" anchor="ctr"/>
                    </wps:wsp>
                    <wpg:grpSp>
                      <wpg:cNvPr id="9" name="Group 5"/>
                      <wpg:cNvGrpSpPr/>
                      <wpg:grpSpPr>
                        <a:xfrm>
                          <a:off x="5595258" y="1066800"/>
                          <a:ext cx="4056380" cy="4611370"/>
                          <a:chOff x="5595258" y="1066800"/>
                          <a:chExt cx="4056381" cy="4611371"/>
                        </a:xfrm>
                      </wpg:grpSpPr>
                      <wps:wsp>
                        <wps:cNvPr id="10" name="Shape"/>
                        <wps:cNvSpPr/>
                        <wps:spPr>
                          <a:xfrm>
                            <a:off x="5617601" y="1092200"/>
                            <a:ext cx="4011695" cy="45605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21600"/>
                                </a:moveTo>
                                <a:cubicBezTo>
                                  <a:pt x="8785" y="21600"/>
                                  <a:pt x="6898" y="20821"/>
                                  <a:pt x="5606" y="19458"/>
                                </a:cubicBezTo>
                                <a:lnTo>
                                  <a:pt x="2435" y="19458"/>
                                </a:lnTo>
                                <a:lnTo>
                                  <a:pt x="2435" y="19334"/>
                                </a:lnTo>
                                <a:cubicBezTo>
                                  <a:pt x="2435" y="18221"/>
                                  <a:pt x="1407" y="17317"/>
                                  <a:pt x="142" y="17317"/>
                                </a:cubicBezTo>
                                <a:lnTo>
                                  <a:pt x="0" y="17317"/>
                                </a:lnTo>
                                <a:lnTo>
                                  <a:pt x="0" y="4497"/>
                                </a:lnTo>
                                <a:lnTo>
                                  <a:pt x="95" y="4497"/>
                                </a:lnTo>
                                <a:cubicBezTo>
                                  <a:pt x="1325" y="4497"/>
                                  <a:pt x="2347" y="3664"/>
                                  <a:pt x="2428" y="2582"/>
                                </a:cubicBezTo>
                                <a:cubicBezTo>
                                  <a:pt x="2435" y="2510"/>
                                  <a:pt x="2435" y="2451"/>
                                  <a:pt x="2428" y="2350"/>
                                </a:cubicBezTo>
                                <a:lnTo>
                                  <a:pt x="2421" y="2219"/>
                                </a:lnTo>
                                <a:lnTo>
                                  <a:pt x="5539" y="2219"/>
                                </a:lnTo>
                                <a:cubicBezTo>
                                  <a:pt x="6830" y="809"/>
                                  <a:pt x="8744" y="0"/>
                                  <a:pt x="10800" y="0"/>
                                </a:cubicBezTo>
                                <a:cubicBezTo>
                                  <a:pt x="12856" y="0"/>
                                  <a:pt x="14770" y="809"/>
                                  <a:pt x="16061" y="2219"/>
                                </a:cubicBezTo>
                                <a:lnTo>
                                  <a:pt x="19179" y="2219"/>
                                </a:lnTo>
                                <a:lnTo>
                                  <a:pt x="19172" y="2350"/>
                                </a:lnTo>
                                <a:cubicBezTo>
                                  <a:pt x="19165" y="2433"/>
                                  <a:pt x="19165" y="2487"/>
                                  <a:pt x="19165" y="2552"/>
                                </a:cubicBezTo>
                                <a:cubicBezTo>
                                  <a:pt x="19220" y="3641"/>
                                  <a:pt x="20247" y="4497"/>
                                  <a:pt x="21492" y="4497"/>
                                </a:cubicBezTo>
                                <a:lnTo>
                                  <a:pt x="21600" y="4497"/>
                                </a:lnTo>
                                <a:lnTo>
                                  <a:pt x="21600" y="17317"/>
                                </a:lnTo>
                                <a:lnTo>
                                  <a:pt x="21458" y="17317"/>
                                </a:lnTo>
                                <a:cubicBezTo>
                                  <a:pt x="20193" y="17317"/>
                                  <a:pt x="19165" y="18221"/>
                                  <a:pt x="19165" y="19334"/>
                                </a:cubicBezTo>
                                <a:lnTo>
                                  <a:pt x="19165" y="19458"/>
                                </a:lnTo>
                                <a:lnTo>
                                  <a:pt x="15994" y="19458"/>
                                </a:lnTo>
                                <a:cubicBezTo>
                                  <a:pt x="14702" y="20821"/>
                                  <a:pt x="12815" y="21600"/>
                                  <a:pt x="10800" y="216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Shape"/>
                        <wps:cNvSpPr/>
                        <wps:spPr>
                          <a:xfrm>
                            <a:off x="5823858" y="1371599"/>
                            <a:ext cx="3580131" cy="39789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8727" y="2303"/>
                                </a:moveTo>
                                <a:cubicBezTo>
                                  <a:pt x="18727" y="2254"/>
                                  <a:pt x="18727" y="2213"/>
                                  <a:pt x="18734" y="2165"/>
                                </a:cubicBezTo>
                                <a:lnTo>
                                  <a:pt x="15838" y="2165"/>
                                </a:lnTo>
                                <a:cubicBezTo>
                                  <a:pt x="14689" y="848"/>
                                  <a:pt x="12896" y="0"/>
                                  <a:pt x="10888" y="0"/>
                                </a:cubicBezTo>
                                <a:cubicBezTo>
                                  <a:pt x="8881" y="0"/>
                                  <a:pt x="7095" y="848"/>
                                  <a:pt x="5938" y="2165"/>
                                </a:cubicBezTo>
                                <a:lnTo>
                                  <a:pt x="3042" y="2165"/>
                                </a:lnTo>
                                <a:cubicBezTo>
                                  <a:pt x="3042" y="2206"/>
                                  <a:pt x="3050" y="2254"/>
                                  <a:pt x="3050" y="2303"/>
                                </a:cubicBezTo>
                                <a:cubicBezTo>
                                  <a:pt x="3050" y="3454"/>
                                  <a:pt x="1280" y="4392"/>
                                  <a:pt x="0" y="4392"/>
                                </a:cubicBezTo>
                                <a:lnTo>
                                  <a:pt x="46" y="17422"/>
                                </a:lnTo>
                                <a:cubicBezTo>
                                  <a:pt x="1326" y="17422"/>
                                  <a:pt x="3050" y="18353"/>
                                  <a:pt x="3050" y="19511"/>
                                </a:cubicBezTo>
                                <a:lnTo>
                                  <a:pt x="6000" y="19511"/>
                                </a:lnTo>
                                <a:cubicBezTo>
                                  <a:pt x="7157" y="20786"/>
                                  <a:pt x="8911" y="21600"/>
                                  <a:pt x="10880" y="21600"/>
                                </a:cubicBezTo>
                                <a:cubicBezTo>
                                  <a:pt x="12850" y="21600"/>
                                  <a:pt x="14604" y="20786"/>
                                  <a:pt x="15761" y="19511"/>
                                </a:cubicBezTo>
                                <a:lnTo>
                                  <a:pt x="18711" y="19511"/>
                                </a:lnTo>
                                <a:cubicBezTo>
                                  <a:pt x="18711" y="18360"/>
                                  <a:pt x="20320" y="17422"/>
                                  <a:pt x="21600" y="17422"/>
                                </a:cubicBezTo>
                                <a:lnTo>
                                  <a:pt x="21600" y="4392"/>
                                </a:lnTo>
                                <a:cubicBezTo>
                                  <a:pt x="20336" y="4385"/>
                                  <a:pt x="18727" y="3454"/>
                                  <a:pt x="18727" y="230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" name="Shape"/>
                        <wps:cNvSpPr/>
                        <wps:spPr>
                          <a:xfrm>
                            <a:off x="5595258" y="1066800"/>
                            <a:ext cx="4056381" cy="461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21600"/>
                                </a:moveTo>
                                <a:cubicBezTo>
                                  <a:pt x="8785" y="21600"/>
                                  <a:pt x="6898" y="20821"/>
                                  <a:pt x="5606" y="19458"/>
                                </a:cubicBezTo>
                                <a:lnTo>
                                  <a:pt x="2435" y="19458"/>
                                </a:lnTo>
                                <a:lnTo>
                                  <a:pt x="2435" y="19334"/>
                                </a:lnTo>
                                <a:cubicBezTo>
                                  <a:pt x="2435" y="18221"/>
                                  <a:pt x="1407" y="17317"/>
                                  <a:pt x="142" y="17317"/>
                                </a:cubicBezTo>
                                <a:lnTo>
                                  <a:pt x="0" y="17317"/>
                                </a:lnTo>
                                <a:lnTo>
                                  <a:pt x="0" y="4497"/>
                                </a:lnTo>
                                <a:lnTo>
                                  <a:pt x="95" y="4497"/>
                                </a:lnTo>
                                <a:cubicBezTo>
                                  <a:pt x="1325" y="4497"/>
                                  <a:pt x="2347" y="3664"/>
                                  <a:pt x="2428" y="2582"/>
                                </a:cubicBezTo>
                                <a:cubicBezTo>
                                  <a:pt x="2435" y="2510"/>
                                  <a:pt x="2435" y="2451"/>
                                  <a:pt x="2428" y="2350"/>
                                </a:cubicBezTo>
                                <a:lnTo>
                                  <a:pt x="2421" y="2219"/>
                                </a:lnTo>
                                <a:lnTo>
                                  <a:pt x="5539" y="2219"/>
                                </a:lnTo>
                                <a:cubicBezTo>
                                  <a:pt x="6830" y="809"/>
                                  <a:pt x="8744" y="0"/>
                                  <a:pt x="10800" y="0"/>
                                </a:cubicBezTo>
                                <a:cubicBezTo>
                                  <a:pt x="12856" y="0"/>
                                  <a:pt x="14770" y="809"/>
                                  <a:pt x="16061" y="2219"/>
                                </a:cubicBezTo>
                                <a:lnTo>
                                  <a:pt x="19179" y="2219"/>
                                </a:lnTo>
                                <a:lnTo>
                                  <a:pt x="19172" y="2350"/>
                                </a:lnTo>
                                <a:cubicBezTo>
                                  <a:pt x="19165" y="2433"/>
                                  <a:pt x="19165" y="2487"/>
                                  <a:pt x="19165" y="2552"/>
                                </a:cubicBezTo>
                                <a:cubicBezTo>
                                  <a:pt x="19220" y="3641"/>
                                  <a:pt x="20247" y="4497"/>
                                  <a:pt x="21492" y="4497"/>
                                </a:cubicBezTo>
                                <a:lnTo>
                                  <a:pt x="21600" y="4497"/>
                                </a:lnTo>
                                <a:lnTo>
                                  <a:pt x="21600" y="17317"/>
                                </a:lnTo>
                                <a:lnTo>
                                  <a:pt x="21458" y="17317"/>
                                </a:lnTo>
                                <a:cubicBezTo>
                                  <a:pt x="20193" y="17317"/>
                                  <a:pt x="19165" y="18221"/>
                                  <a:pt x="19165" y="19334"/>
                                </a:cubicBezTo>
                                <a:lnTo>
                                  <a:pt x="19165" y="19458"/>
                                </a:lnTo>
                                <a:lnTo>
                                  <a:pt x="15994" y="19458"/>
                                </a:lnTo>
                                <a:cubicBezTo>
                                  <a:pt x="14702" y="20821"/>
                                  <a:pt x="12815" y="21600"/>
                                  <a:pt x="10800" y="21600"/>
                                </a:cubicBezTo>
                                <a:close/>
                                <a:moveTo>
                                  <a:pt x="2719" y="19203"/>
                                </a:moveTo>
                                <a:lnTo>
                                  <a:pt x="5748" y="19203"/>
                                </a:lnTo>
                                <a:lnTo>
                                  <a:pt x="5789" y="19250"/>
                                </a:lnTo>
                                <a:cubicBezTo>
                                  <a:pt x="7026" y="20583"/>
                                  <a:pt x="8852" y="21344"/>
                                  <a:pt x="10800" y="21344"/>
                                </a:cubicBezTo>
                                <a:cubicBezTo>
                                  <a:pt x="12748" y="21344"/>
                                  <a:pt x="14580" y="20583"/>
                                  <a:pt x="15811" y="19250"/>
                                </a:cubicBezTo>
                                <a:lnTo>
                                  <a:pt x="15852" y="19203"/>
                                </a:lnTo>
                                <a:lnTo>
                                  <a:pt x="18888" y="19203"/>
                                </a:lnTo>
                                <a:cubicBezTo>
                                  <a:pt x="18963" y="18055"/>
                                  <a:pt x="20011" y="17127"/>
                                  <a:pt x="21316" y="17067"/>
                                </a:cubicBezTo>
                                <a:lnTo>
                                  <a:pt x="21316" y="4741"/>
                                </a:lnTo>
                                <a:cubicBezTo>
                                  <a:pt x="19963" y="4676"/>
                                  <a:pt x="18881" y="3688"/>
                                  <a:pt x="18881" y="2481"/>
                                </a:cubicBezTo>
                                <a:cubicBezTo>
                                  <a:pt x="18881" y="2475"/>
                                  <a:pt x="18881" y="2469"/>
                                  <a:pt x="18881" y="2469"/>
                                </a:cubicBezTo>
                                <a:lnTo>
                                  <a:pt x="15926" y="2469"/>
                                </a:lnTo>
                                <a:lnTo>
                                  <a:pt x="15886" y="2421"/>
                                </a:lnTo>
                                <a:cubicBezTo>
                                  <a:pt x="14648" y="1041"/>
                                  <a:pt x="12795" y="250"/>
                                  <a:pt x="10807" y="250"/>
                                </a:cubicBezTo>
                                <a:cubicBezTo>
                                  <a:pt x="8812" y="250"/>
                                  <a:pt x="6966" y="1041"/>
                                  <a:pt x="5728" y="2421"/>
                                </a:cubicBezTo>
                                <a:lnTo>
                                  <a:pt x="5687" y="2469"/>
                                </a:lnTo>
                                <a:lnTo>
                                  <a:pt x="2732" y="2469"/>
                                </a:lnTo>
                                <a:cubicBezTo>
                                  <a:pt x="2732" y="2475"/>
                                  <a:pt x="2732" y="2481"/>
                                  <a:pt x="2732" y="2481"/>
                                </a:cubicBezTo>
                                <a:cubicBezTo>
                                  <a:pt x="2732" y="3688"/>
                                  <a:pt x="1650" y="4676"/>
                                  <a:pt x="298" y="4741"/>
                                </a:cubicBezTo>
                                <a:lnTo>
                                  <a:pt x="298" y="17067"/>
                                </a:lnTo>
                                <a:cubicBezTo>
                                  <a:pt x="1596" y="17132"/>
                                  <a:pt x="2644" y="18055"/>
                                  <a:pt x="2719" y="1920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" name="Shape"/>
                        <wps:cNvSpPr/>
                        <wps:spPr>
                          <a:xfrm>
                            <a:off x="5811158" y="1206500"/>
                            <a:ext cx="3615691" cy="8839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350" y="21569"/>
                                </a:lnTo>
                                <a:lnTo>
                                  <a:pt x="21099" y="21414"/>
                                </a:lnTo>
                                <a:cubicBezTo>
                                  <a:pt x="21016" y="21321"/>
                                  <a:pt x="20932" y="21259"/>
                                  <a:pt x="20856" y="21166"/>
                                </a:cubicBezTo>
                                <a:cubicBezTo>
                                  <a:pt x="20781" y="21041"/>
                                  <a:pt x="20697" y="20948"/>
                                  <a:pt x="20621" y="20824"/>
                                </a:cubicBezTo>
                                <a:cubicBezTo>
                                  <a:pt x="20545" y="20669"/>
                                  <a:pt x="20470" y="20545"/>
                                  <a:pt x="20394" y="20359"/>
                                </a:cubicBezTo>
                                <a:cubicBezTo>
                                  <a:pt x="20325" y="20172"/>
                                  <a:pt x="20242" y="20017"/>
                                  <a:pt x="20181" y="19800"/>
                                </a:cubicBezTo>
                                <a:lnTo>
                                  <a:pt x="20075" y="19490"/>
                                </a:lnTo>
                                <a:lnTo>
                                  <a:pt x="20022" y="19334"/>
                                </a:lnTo>
                                <a:lnTo>
                                  <a:pt x="19976" y="19148"/>
                                </a:lnTo>
                                <a:cubicBezTo>
                                  <a:pt x="19916" y="18900"/>
                                  <a:pt x="19847" y="18714"/>
                                  <a:pt x="19794" y="18434"/>
                                </a:cubicBezTo>
                                <a:cubicBezTo>
                                  <a:pt x="19734" y="18186"/>
                                  <a:pt x="19681" y="17938"/>
                                  <a:pt x="19627" y="17659"/>
                                </a:cubicBezTo>
                                <a:lnTo>
                                  <a:pt x="19552" y="17255"/>
                                </a:lnTo>
                                <a:cubicBezTo>
                                  <a:pt x="19529" y="17100"/>
                                  <a:pt x="19506" y="16976"/>
                                  <a:pt x="19483" y="16821"/>
                                </a:cubicBezTo>
                                <a:lnTo>
                                  <a:pt x="19415" y="16386"/>
                                </a:lnTo>
                                <a:lnTo>
                                  <a:pt x="19354" y="15921"/>
                                </a:lnTo>
                                <a:cubicBezTo>
                                  <a:pt x="19339" y="15766"/>
                                  <a:pt x="19316" y="15610"/>
                                  <a:pt x="19301" y="15455"/>
                                </a:cubicBezTo>
                                <a:lnTo>
                                  <a:pt x="19256" y="14959"/>
                                </a:lnTo>
                                <a:cubicBezTo>
                                  <a:pt x="19240" y="14803"/>
                                  <a:pt x="19225" y="14648"/>
                                  <a:pt x="19210" y="14462"/>
                                </a:cubicBezTo>
                                <a:lnTo>
                                  <a:pt x="19180" y="13966"/>
                                </a:lnTo>
                                <a:cubicBezTo>
                                  <a:pt x="19157" y="13624"/>
                                  <a:pt x="19142" y="13283"/>
                                  <a:pt x="19127" y="12941"/>
                                </a:cubicBezTo>
                                <a:cubicBezTo>
                                  <a:pt x="19111" y="12600"/>
                                  <a:pt x="19111" y="12259"/>
                                  <a:pt x="19104" y="11886"/>
                                </a:cubicBezTo>
                                <a:lnTo>
                                  <a:pt x="19104" y="11638"/>
                                </a:lnTo>
                                <a:cubicBezTo>
                                  <a:pt x="19104" y="11576"/>
                                  <a:pt x="19104" y="11545"/>
                                  <a:pt x="19104" y="11514"/>
                                </a:cubicBezTo>
                                <a:lnTo>
                                  <a:pt x="19104" y="11390"/>
                                </a:lnTo>
                                <a:lnTo>
                                  <a:pt x="19104" y="10862"/>
                                </a:lnTo>
                                <a:lnTo>
                                  <a:pt x="19149" y="11048"/>
                                </a:lnTo>
                                <a:lnTo>
                                  <a:pt x="16069" y="11141"/>
                                </a:lnTo>
                                <a:lnTo>
                                  <a:pt x="16039" y="11141"/>
                                </a:lnTo>
                                <a:lnTo>
                                  <a:pt x="16016" y="11017"/>
                                </a:lnTo>
                                <a:lnTo>
                                  <a:pt x="15773" y="9838"/>
                                </a:lnTo>
                                <a:lnTo>
                                  <a:pt x="15515" y="8721"/>
                                </a:lnTo>
                                <a:cubicBezTo>
                                  <a:pt x="15424" y="8379"/>
                                  <a:pt x="15333" y="8007"/>
                                  <a:pt x="15242" y="7666"/>
                                </a:cubicBezTo>
                                <a:cubicBezTo>
                                  <a:pt x="15144" y="7324"/>
                                  <a:pt x="15052" y="6983"/>
                                  <a:pt x="14954" y="6672"/>
                                </a:cubicBezTo>
                                <a:cubicBezTo>
                                  <a:pt x="14855" y="6362"/>
                                  <a:pt x="14757" y="6052"/>
                                  <a:pt x="14658" y="5741"/>
                                </a:cubicBezTo>
                                <a:cubicBezTo>
                                  <a:pt x="14552" y="5462"/>
                                  <a:pt x="14453" y="5152"/>
                                  <a:pt x="14347" y="4872"/>
                                </a:cubicBezTo>
                                <a:cubicBezTo>
                                  <a:pt x="14241" y="4624"/>
                                  <a:pt x="14134" y="4345"/>
                                  <a:pt x="14028" y="4097"/>
                                </a:cubicBezTo>
                                <a:cubicBezTo>
                                  <a:pt x="13914" y="3848"/>
                                  <a:pt x="13808" y="3600"/>
                                  <a:pt x="13694" y="3383"/>
                                </a:cubicBezTo>
                                <a:cubicBezTo>
                                  <a:pt x="13581" y="3166"/>
                                  <a:pt x="13467" y="2948"/>
                                  <a:pt x="13353" y="2762"/>
                                </a:cubicBezTo>
                                <a:cubicBezTo>
                                  <a:pt x="13239" y="2576"/>
                                  <a:pt x="13125" y="2390"/>
                                  <a:pt x="13004" y="2203"/>
                                </a:cubicBezTo>
                                <a:cubicBezTo>
                                  <a:pt x="12883" y="2048"/>
                                  <a:pt x="12769" y="1862"/>
                                  <a:pt x="12647" y="1738"/>
                                </a:cubicBezTo>
                                <a:cubicBezTo>
                                  <a:pt x="12526" y="1614"/>
                                  <a:pt x="12405" y="1459"/>
                                  <a:pt x="12283" y="1366"/>
                                </a:cubicBezTo>
                                <a:cubicBezTo>
                                  <a:pt x="12162" y="1272"/>
                                  <a:pt x="12040" y="1148"/>
                                  <a:pt x="11919" y="1055"/>
                                </a:cubicBezTo>
                                <a:cubicBezTo>
                                  <a:pt x="11798" y="993"/>
                                  <a:pt x="11676" y="900"/>
                                  <a:pt x="11547" y="838"/>
                                </a:cubicBezTo>
                                <a:cubicBezTo>
                                  <a:pt x="11426" y="807"/>
                                  <a:pt x="11297" y="745"/>
                                  <a:pt x="11176" y="714"/>
                                </a:cubicBezTo>
                                <a:lnTo>
                                  <a:pt x="10804" y="683"/>
                                </a:lnTo>
                                <a:lnTo>
                                  <a:pt x="10424" y="714"/>
                                </a:lnTo>
                                <a:cubicBezTo>
                                  <a:pt x="10303" y="745"/>
                                  <a:pt x="10174" y="807"/>
                                  <a:pt x="10053" y="838"/>
                                </a:cubicBezTo>
                                <a:cubicBezTo>
                                  <a:pt x="9931" y="900"/>
                                  <a:pt x="9802" y="993"/>
                                  <a:pt x="9681" y="1055"/>
                                </a:cubicBezTo>
                                <a:cubicBezTo>
                                  <a:pt x="9560" y="1148"/>
                                  <a:pt x="9438" y="1241"/>
                                  <a:pt x="9317" y="1366"/>
                                </a:cubicBezTo>
                                <a:cubicBezTo>
                                  <a:pt x="9195" y="1459"/>
                                  <a:pt x="9074" y="1614"/>
                                  <a:pt x="8953" y="1738"/>
                                </a:cubicBezTo>
                                <a:cubicBezTo>
                                  <a:pt x="8831" y="1862"/>
                                  <a:pt x="8717" y="2048"/>
                                  <a:pt x="8596" y="2203"/>
                                </a:cubicBezTo>
                                <a:cubicBezTo>
                                  <a:pt x="8475" y="2359"/>
                                  <a:pt x="8361" y="2576"/>
                                  <a:pt x="8247" y="2762"/>
                                </a:cubicBezTo>
                                <a:cubicBezTo>
                                  <a:pt x="8133" y="2948"/>
                                  <a:pt x="8019" y="3197"/>
                                  <a:pt x="7906" y="3383"/>
                                </a:cubicBezTo>
                                <a:cubicBezTo>
                                  <a:pt x="7792" y="3600"/>
                                  <a:pt x="7686" y="3848"/>
                                  <a:pt x="7572" y="4097"/>
                                </a:cubicBezTo>
                                <a:cubicBezTo>
                                  <a:pt x="7466" y="4345"/>
                                  <a:pt x="7359" y="4624"/>
                                  <a:pt x="7253" y="4872"/>
                                </a:cubicBezTo>
                                <a:cubicBezTo>
                                  <a:pt x="7147" y="5152"/>
                                  <a:pt x="7048" y="5431"/>
                                  <a:pt x="6942" y="5741"/>
                                </a:cubicBezTo>
                                <a:cubicBezTo>
                                  <a:pt x="6843" y="6052"/>
                                  <a:pt x="6745" y="6362"/>
                                  <a:pt x="6646" y="6672"/>
                                </a:cubicBezTo>
                                <a:cubicBezTo>
                                  <a:pt x="6548" y="6983"/>
                                  <a:pt x="6456" y="7324"/>
                                  <a:pt x="6358" y="7666"/>
                                </a:cubicBezTo>
                                <a:cubicBezTo>
                                  <a:pt x="6267" y="8007"/>
                                  <a:pt x="6176" y="8379"/>
                                  <a:pt x="6085" y="8721"/>
                                </a:cubicBezTo>
                                <a:lnTo>
                                  <a:pt x="5827" y="9838"/>
                                </a:lnTo>
                                <a:lnTo>
                                  <a:pt x="5584" y="11017"/>
                                </a:lnTo>
                                <a:lnTo>
                                  <a:pt x="5561" y="11141"/>
                                </a:lnTo>
                                <a:lnTo>
                                  <a:pt x="5531" y="11141"/>
                                </a:lnTo>
                                <a:lnTo>
                                  <a:pt x="2451" y="11048"/>
                                </a:lnTo>
                                <a:lnTo>
                                  <a:pt x="2496" y="10831"/>
                                </a:lnTo>
                                <a:lnTo>
                                  <a:pt x="2496" y="11359"/>
                                </a:lnTo>
                                <a:lnTo>
                                  <a:pt x="2496" y="11483"/>
                                </a:lnTo>
                                <a:lnTo>
                                  <a:pt x="2496" y="11607"/>
                                </a:lnTo>
                                <a:lnTo>
                                  <a:pt x="2496" y="11855"/>
                                </a:lnTo>
                                <a:cubicBezTo>
                                  <a:pt x="2489" y="12197"/>
                                  <a:pt x="2489" y="12538"/>
                                  <a:pt x="2473" y="12879"/>
                                </a:cubicBezTo>
                                <a:cubicBezTo>
                                  <a:pt x="2458" y="13221"/>
                                  <a:pt x="2451" y="13593"/>
                                  <a:pt x="2420" y="13903"/>
                                </a:cubicBezTo>
                                <a:lnTo>
                                  <a:pt x="2390" y="14400"/>
                                </a:lnTo>
                                <a:cubicBezTo>
                                  <a:pt x="2382" y="14555"/>
                                  <a:pt x="2360" y="14741"/>
                                  <a:pt x="2344" y="14897"/>
                                </a:cubicBezTo>
                                <a:lnTo>
                                  <a:pt x="2299" y="15393"/>
                                </a:lnTo>
                                <a:cubicBezTo>
                                  <a:pt x="2284" y="15548"/>
                                  <a:pt x="2261" y="15703"/>
                                  <a:pt x="2246" y="15859"/>
                                </a:cubicBezTo>
                                <a:lnTo>
                                  <a:pt x="2185" y="16324"/>
                                </a:lnTo>
                                <a:lnTo>
                                  <a:pt x="2117" y="16759"/>
                                </a:lnTo>
                                <a:cubicBezTo>
                                  <a:pt x="2094" y="16914"/>
                                  <a:pt x="2071" y="17069"/>
                                  <a:pt x="2048" y="17193"/>
                                </a:cubicBezTo>
                                <a:lnTo>
                                  <a:pt x="1973" y="17597"/>
                                </a:lnTo>
                                <a:cubicBezTo>
                                  <a:pt x="1927" y="17876"/>
                                  <a:pt x="1866" y="18124"/>
                                  <a:pt x="1806" y="18372"/>
                                </a:cubicBezTo>
                                <a:cubicBezTo>
                                  <a:pt x="1753" y="18652"/>
                                  <a:pt x="1684" y="18838"/>
                                  <a:pt x="1624" y="19086"/>
                                </a:cubicBezTo>
                                <a:lnTo>
                                  <a:pt x="1578" y="19272"/>
                                </a:lnTo>
                                <a:lnTo>
                                  <a:pt x="1525" y="19428"/>
                                </a:lnTo>
                                <a:lnTo>
                                  <a:pt x="1419" y="19738"/>
                                </a:lnTo>
                                <a:cubicBezTo>
                                  <a:pt x="1350" y="19955"/>
                                  <a:pt x="1275" y="20110"/>
                                  <a:pt x="1206" y="20297"/>
                                </a:cubicBezTo>
                                <a:cubicBezTo>
                                  <a:pt x="1130" y="20483"/>
                                  <a:pt x="1055" y="20607"/>
                                  <a:pt x="979" y="20762"/>
                                </a:cubicBezTo>
                                <a:cubicBezTo>
                                  <a:pt x="903" y="20886"/>
                                  <a:pt x="819" y="21010"/>
                                  <a:pt x="744" y="21103"/>
                                </a:cubicBezTo>
                                <a:cubicBezTo>
                                  <a:pt x="660" y="21197"/>
                                  <a:pt x="577" y="21259"/>
                                  <a:pt x="501" y="21352"/>
                                </a:cubicBezTo>
                                <a:lnTo>
                                  <a:pt x="250" y="21507"/>
                                </a:lnTo>
                                <a:lnTo>
                                  <a:pt x="0" y="21538"/>
                                </a:lnTo>
                                <a:lnTo>
                                  <a:pt x="250" y="21476"/>
                                </a:lnTo>
                                <a:lnTo>
                                  <a:pt x="501" y="21290"/>
                                </a:lnTo>
                                <a:cubicBezTo>
                                  <a:pt x="584" y="21197"/>
                                  <a:pt x="660" y="21103"/>
                                  <a:pt x="744" y="21010"/>
                                </a:cubicBezTo>
                                <a:cubicBezTo>
                                  <a:pt x="819" y="20886"/>
                                  <a:pt x="903" y="20762"/>
                                  <a:pt x="979" y="20638"/>
                                </a:cubicBezTo>
                                <a:cubicBezTo>
                                  <a:pt x="1055" y="20483"/>
                                  <a:pt x="1130" y="20359"/>
                                  <a:pt x="1199" y="20172"/>
                                </a:cubicBezTo>
                                <a:cubicBezTo>
                                  <a:pt x="1267" y="19986"/>
                                  <a:pt x="1343" y="19831"/>
                                  <a:pt x="1411" y="19614"/>
                                </a:cubicBezTo>
                                <a:lnTo>
                                  <a:pt x="1510" y="19303"/>
                                </a:lnTo>
                                <a:lnTo>
                                  <a:pt x="1563" y="19148"/>
                                </a:lnTo>
                                <a:lnTo>
                                  <a:pt x="1608" y="18962"/>
                                </a:lnTo>
                                <a:cubicBezTo>
                                  <a:pt x="1669" y="18714"/>
                                  <a:pt x="1730" y="18497"/>
                                  <a:pt x="1783" y="18248"/>
                                </a:cubicBezTo>
                                <a:cubicBezTo>
                                  <a:pt x="1836" y="18000"/>
                                  <a:pt x="1897" y="17752"/>
                                  <a:pt x="1942" y="17472"/>
                                </a:cubicBezTo>
                                <a:lnTo>
                                  <a:pt x="2018" y="17069"/>
                                </a:lnTo>
                                <a:cubicBezTo>
                                  <a:pt x="2041" y="16945"/>
                                  <a:pt x="2064" y="16790"/>
                                  <a:pt x="2086" y="16634"/>
                                </a:cubicBezTo>
                                <a:lnTo>
                                  <a:pt x="2147" y="16200"/>
                                </a:lnTo>
                                <a:lnTo>
                                  <a:pt x="2200" y="15734"/>
                                </a:lnTo>
                                <a:cubicBezTo>
                                  <a:pt x="2215" y="15579"/>
                                  <a:pt x="2238" y="15424"/>
                                  <a:pt x="2253" y="15269"/>
                                </a:cubicBezTo>
                                <a:lnTo>
                                  <a:pt x="2291" y="14803"/>
                                </a:lnTo>
                                <a:cubicBezTo>
                                  <a:pt x="2306" y="14648"/>
                                  <a:pt x="2322" y="14493"/>
                                  <a:pt x="2329" y="14338"/>
                                </a:cubicBezTo>
                                <a:lnTo>
                                  <a:pt x="2360" y="13841"/>
                                </a:lnTo>
                                <a:cubicBezTo>
                                  <a:pt x="2382" y="13500"/>
                                  <a:pt x="2390" y="13190"/>
                                  <a:pt x="2405" y="12848"/>
                                </a:cubicBezTo>
                                <a:cubicBezTo>
                                  <a:pt x="2420" y="12538"/>
                                  <a:pt x="2420" y="12166"/>
                                  <a:pt x="2428" y="11824"/>
                                </a:cubicBezTo>
                                <a:lnTo>
                                  <a:pt x="2428" y="11576"/>
                                </a:lnTo>
                                <a:lnTo>
                                  <a:pt x="2428" y="11452"/>
                                </a:lnTo>
                                <a:lnTo>
                                  <a:pt x="2428" y="11328"/>
                                </a:lnTo>
                                <a:lnTo>
                                  <a:pt x="2420" y="10831"/>
                                </a:lnTo>
                                <a:lnTo>
                                  <a:pt x="2420" y="10614"/>
                                </a:lnTo>
                                <a:lnTo>
                                  <a:pt x="2473" y="10614"/>
                                </a:lnTo>
                                <a:lnTo>
                                  <a:pt x="5554" y="10521"/>
                                </a:lnTo>
                                <a:lnTo>
                                  <a:pt x="5501" y="10645"/>
                                </a:lnTo>
                                <a:lnTo>
                                  <a:pt x="5743" y="9434"/>
                                </a:lnTo>
                                <a:lnTo>
                                  <a:pt x="6001" y="8286"/>
                                </a:lnTo>
                                <a:cubicBezTo>
                                  <a:pt x="6092" y="7914"/>
                                  <a:pt x="6183" y="7572"/>
                                  <a:pt x="6274" y="7200"/>
                                </a:cubicBezTo>
                                <a:cubicBezTo>
                                  <a:pt x="6373" y="6859"/>
                                  <a:pt x="6464" y="6517"/>
                                  <a:pt x="6563" y="6176"/>
                                </a:cubicBezTo>
                                <a:cubicBezTo>
                                  <a:pt x="6661" y="5866"/>
                                  <a:pt x="6760" y="5524"/>
                                  <a:pt x="6866" y="5214"/>
                                </a:cubicBezTo>
                                <a:cubicBezTo>
                                  <a:pt x="6972" y="4934"/>
                                  <a:pt x="7079" y="4624"/>
                                  <a:pt x="7185" y="4345"/>
                                </a:cubicBezTo>
                                <a:cubicBezTo>
                                  <a:pt x="7291" y="4066"/>
                                  <a:pt x="7405" y="3786"/>
                                  <a:pt x="7511" y="3538"/>
                                </a:cubicBezTo>
                                <a:cubicBezTo>
                                  <a:pt x="7625" y="3290"/>
                                  <a:pt x="7731" y="3041"/>
                                  <a:pt x="7852" y="2824"/>
                                </a:cubicBezTo>
                                <a:cubicBezTo>
                                  <a:pt x="7966" y="2607"/>
                                  <a:pt x="8080" y="2359"/>
                                  <a:pt x="8201" y="2172"/>
                                </a:cubicBezTo>
                                <a:cubicBezTo>
                                  <a:pt x="8323" y="1986"/>
                                  <a:pt x="8437" y="1769"/>
                                  <a:pt x="8558" y="1614"/>
                                </a:cubicBezTo>
                                <a:cubicBezTo>
                                  <a:pt x="8679" y="1459"/>
                                  <a:pt x="8801" y="1272"/>
                                  <a:pt x="8922" y="1117"/>
                                </a:cubicBezTo>
                                <a:cubicBezTo>
                                  <a:pt x="9044" y="993"/>
                                  <a:pt x="9165" y="838"/>
                                  <a:pt x="9294" y="714"/>
                                </a:cubicBezTo>
                                <a:cubicBezTo>
                                  <a:pt x="9423" y="621"/>
                                  <a:pt x="9544" y="497"/>
                                  <a:pt x="9673" y="403"/>
                                </a:cubicBezTo>
                                <a:cubicBezTo>
                                  <a:pt x="9802" y="341"/>
                                  <a:pt x="9924" y="248"/>
                                  <a:pt x="10053" y="186"/>
                                </a:cubicBezTo>
                                <a:cubicBezTo>
                                  <a:pt x="10182" y="155"/>
                                  <a:pt x="10311" y="93"/>
                                  <a:pt x="10440" y="62"/>
                                </a:cubicBezTo>
                                <a:lnTo>
                                  <a:pt x="10819" y="0"/>
                                </a:lnTo>
                                <a:lnTo>
                                  <a:pt x="11206" y="62"/>
                                </a:lnTo>
                                <a:cubicBezTo>
                                  <a:pt x="11335" y="93"/>
                                  <a:pt x="11464" y="155"/>
                                  <a:pt x="11585" y="186"/>
                                </a:cubicBezTo>
                                <a:cubicBezTo>
                                  <a:pt x="11714" y="248"/>
                                  <a:pt x="11836" y="341"/>
                                  <a:pt x="11965" y="403"/>
                                </a:cubicBezTo>
                                <a:cubicBezTo>
                                  <a:pt x="12094" y="497"/>
                                  <a:pt x="12215" y="621"/>
                                  <a:pt x="12344" y="714"/>
                                </a:cubicBezTo>
                                <a:cubicBezTo>
                                  <a:pt x="12465" y="838"/>
                                  <a:pt x="12594" y="993"/>
                                  <a:pt x="12716" y="1117"/>
                                </a:cubicBezTo>
                                <a:cubicBezTo>
                                  <a:pt x="12837" y="1272"/>
                                  <a:pt x="12958" y="1428"/>
                                  <a:pt x="13080" y="1614"/>
                                </a:cubicBezTo>
                                <a:cubicBezTo>
                                  <a:pt x="13201" y="1769"/>
                                  <a:pt x="13315" y="1986"/>
                                  <a:pt x="13436" y="2172"/>
                                </a:cubicBezTo>
                                <a:cubicBezTo>
                                  <a:pt x="13558" y="2359"/>
                                  <a:pt x="13672" y="2607"/>
                                  <a:pt x="13785" y="2824"/>
                                </a:cubicBezTo>
                                <a:cubicBezTo>
                                  <a:pt x="13899" y="3041"/>
                                  <a:pt x="14013" y="3321"/>
                                  <a:pt x="14127" y="3538"/>
                                </a:cubicBezTo>
                                <a:cubicBezTo>
                                  <a:pt x="14241" y="3786"/>
                                  <a:pt x="14347" y="4066"/>
                                  <a:pt x="14453" y="4345"/>
                                </a:cubicBezTo>
                                <a:cubicBezTo>
                                  <a:pt x="14559" y="4624"/>
                                  <a:pt x="14666" y="4934"/>
                                  <a:pt x="14772" y="5214"/>
                                </a:cubicBezTo>
                                <a:cubicBezTo>
                                  <a:pt x="14878" y="5524"/>
                                  <a:pt x="14977" y="5834"/>
                                  <a:pt x="15075" y="6176"/>
                                </a:cubicBezTo>
                                <a:cubicBezTo>
                                  <a:pt x="15174" y="6517"/>
                                  <a:pt x="15272" y="6859"/>
                                  <a:pt x="15364" y="7200"/>
                                </a:cubicBezTo>
                                <a:cubicBezTo>
                                  <a:pt x="15455" y="7541"/>
                                  <a:pt x="15546" y="7914"/>
                                  <a:pt x="15637" y="8286"/>
                                </a:cubicBezTo>
                                <a:lnTo>
                                  <a:pt x="15895" y="9434"/>
                                </a:lnTo>
                                <a:lnTo>
                                  <a:pt x="16137" y="10645"/>
                                </a:lnTo>
                                <a:lnTo>
                                  <a:pt x="16084" y="10521"/>
                                </a:lnTo>
                                <a:lnTo>
                                  <a:pt x="19165" y="10614"/>
                                </a:lnTo>
                                <a:lnTo>
                                  <a:pt x="19218" y="10614"/>
                                </a:lnTo>
                                <a:lnTo>
                                  <a:pt x="19218" y="10800"/>
                                </a:lnTo>
                                <a:lnTo>
                                  <a:pt x="19210" y="11328"/>
                                </a:lnTo>
                                <a:lnTo>
                                  <a:pt x="19210" y="11452"/>
                                </a:lnTo>
                                <a:lnTo>
                                  <a:pt x="19210" y="11576"/>
                                </a:lnTo>
                                <a:lnTo>
                                  <a:pt x="19210" y="11824"/>
                                </a:lnTo>
                                <a:cubicBezTo>
                                  <a:pt x="19218" y="12166"/>
                                  <a:pt x="19218" y="12507"/>
                                  <a:pt x="19233" y="12817"/>
                                </a:cubicBezTo>
                                <a:cubicBezTo>
                                  <a:pt x="19248" y="13159"/>
                                  <a:pt x="19256" y="13500"/>
                                  <a:pt x="19278" y="13810"/>
                                </a:cubicBezTo>
                                <a:lnTo>
                                  <a:pt x="19309" y="14307"/>
                                </a:lnTo>
                                <a:cubicBezTo>
                                  <a:pt x="19316" y="14462"/>
                                  <a:pt x="19332" y="14617"/>
                                  <a:pt x="19347" y="14772"/>
                                </a:cubicBezTo>
                                <a:lnTo>
                                  <a:pt x="19385" y="15238"/>
                                </a:lnTo>
                                <a:cubicBezTo>
                                  <a:pt x="19400" y="15393"/>
                                  <a:pt x="19423" y="15548"/>
                                  <a:pt x="19438" y="15703"/>
                                </a:cubicBezTo>
                                <a:lnTo>
                                  <a:pt x="19491" y="16169"/>
                                </a:lnTo>
                                <a:lnTo>
                                  <a:pt x="19552" y="16603"/>
                                </a:lnTo>
                                <a:cubicBezTo>
                                  <a:pt x="19574" y="16759"/>
                                  <a:pt x="19589" y="16914"/>
                                  <a:pt x="19620" y="17038"/>
                                </a:cubicBezTo>
                                <a:lnTo>
                                  <a:pt x="19696" y="17441"/>
                                </a:lnTo>
                                <a:cubicBezTo>
                                  <a:pt x="19741" y="17721"/>
                                  <a:pt x="19802" y="17969"/>
                                  <a:pt x="19855" y="18217"/>
                                </a:cubicBezTo>
                                <a:cubicBezTo>
                                  <a:pt x="19908" y="18497"/>
                                  <a:pt x="19969" y="18714"/>
                                  <a:pt x="20029" y="18931"/>
                                </a:cubicBezTo>
                                <a:lnTo>
                                  <a:pt x="20075" y="19117"/>
                                </a:lnTo>
                                <a:lnTo>
                                  <a:pt x="20128" y="19272"/>
                                </a:lnTo>
                                <a:lnTo>
                                  <a:pt x="20227" y="19583"/>
                                </a:lnTo>
                                <a:cubicBezTo>
                                  <a:pt x="20295" y="19800"/>
                                  <a:pt x="20363" y="19955"/>
                                  <a:pt x="20439" y="20141"/>
                                </a:cubicBezTo>
                                <a:cubicBezTo>
                                  <a:pt x="20507" y="20328"/>
                                  <a:pt x="20591" y="20452"/>
                                  <a:pt x="20659" y="20607"/>
                                </a:cubicBezTo>
                                <a:cubicBezTo>
                                  <a:pt x="20735" y="20731"/>
                                  <a:pt x="20819" y="20855"/>
                                  <a:pt x="20894" y="20979"/>
                                </a:cubicBezTo>
                                <a:cubicBezTo>
                                  <a:pt x="20978" y="21072"/>
                                  <a:pt x="21054" y="21166"/>
                                  <a:pt x="21137" y="21259"/>
                                </a:cubicBezTo>
                                <a:lnTo>
                                  <a:pt x="21388" y="21445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" name="Shape"/>
                        <wps:cNvSpPr/>
                        <wps:spPr>
                          <a:xfrm>
                            <a:off x="5798459" y="4648200"/>
                            <a:ext cx="3620769" cy="8890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370"/>
                                </a:moveTo>
                                <a:lnTo>
                                  <a:pt x="21350" y="432"/>
                                </a:lnTo>
                                <a:lnTo>
                                  <a:pt x="21100" y="586"/>
                                </a:lnTo>
                                <a:cubicBezTo>
                                  <a:pt x="21017" y="679"/>
                                  <a:pt x="20941" y="771"/>
                                  <a:pt x="20858" y="864"/>
                                </a:cubicBezTo>
                                <a:cubicBezTo>
                                  <a:pt x="20782" y="987"/>
                                  <a:pt x="20698" y="1111"/>
                                  <a:pt x="20623" y="1234"/>
                                </a:cubicBezTo>
                                <a:cubicBezTo>
                                  <a:pt x="20547" y="1389"/>
                                  <a:pt x="20471" y="1512"/>
                                  <a:pt x="20403" y="1697"/>
                                </a:cubicBezTo>
                                <a:cubicBezTo>
                                  <a:pt x="20335" y="1882"/>
                                  <a:pt x="20259" y="2037"/>
                                  <a:pt x="20191" y="2253"/>
                                </a:cubicBezTo>
                                <a:lnTo>
                                  <a:pt x="20092" y="2561"/>
                                </a:lnTo>
                                <a:lnTo>
                                  <a:pt x="20039" y="2715"/>
                                </a:lnTo>
                                <a:lnTo>
                                  <a:pt x="19994" y="2901"/>
                                </a:lnTo>
                                <a:cubicBezTo>
                                  <a:pt x="19933" y="3147"/>
                                  <a:pt x="19865" y="3363"/>
                                  <a:pt x="19820" y="3610"/>
                                </a:cubicBezTo>
                                <a:cubicBezTo>
                                  <a:pt x="19767" y="3857"/>
                                  <a:pt x="19706" y="4104"/>
                                  <a:pt x="19660" y="4382"/>
                                </a:cubicBezTo>
                                <a:lnTo>
                                  <a:pt x="19585" y="4783"/>
                                </a:lnTo>
                                <a:cubicBezTo>
                                  <a:pt x="19562" y="4906"/>
                                  <a:pt x="19539" y="5061"/>
                                  <a:pt x="19517" y="5215"/>
                                </a:cubicBezTo>
                                <a:lnTo>
                                  <a:pt x="19456" y="5647"/>
                                </a:lnTo>
                                <a:lnTo>
                                  <a:pt x="19403" y="6110"/>
                                </a:lnTo>
                                <a:cubicBezTo>
                                  <a:pt x="19388" y="6264"/>
                                  <a:pt x="19365" y="6418"/>
                                  <a:pt x="19350" y="6573"/>
                                </a:cubicBezTo>
                                <a:lnTo>
                                  <a:pt x="19304" y="7035"/>
                                </a:lnTo>
                                <a:cubicBezTo>
                                  <a:pt x="19289" y="7190"/>
                                  <a:pt x="19274" y="7344"/>
                                  <a:pt x="19267" y="7498"/>
                                </a:cubicBezTo>
                                <a:lnTo>
                                  <a:pt x="19236" y="7992"/>
                                </a:lnTo>
                                <a:cubicBezTo>
                                  <a:pt x="19213" y="8301"/>
                                  <a:pt x="19206" y="8640"/>
                                  <a:pt x="19191" y="8979"/>
                                </a:cubicBezTo>
                                <a:cubicBezTo>
                                  <a:pt x="19176" y="9319"/>
                                  <a:pt x="19176" y="9658"/>
                                  <a:pt x="19168" y="9967"/>
                                </a:cubicBezTo>
                                <a:lnTo>
                                  <a:pt x="19168" y="10214"/>
                                </a:lnTo>
                                <a:lnTo>
                                  <a:pt x="19168" y="10337"/>
                                </a:lnTo>
                                <a:lnTo>
                                  <a:pt x="19168" y="10461"/>
                                </a:lnTo>
                                <a:lnTo>
                                  <a:pt x="19176" y="10985"/>
                                </a:lnTo>
                                <a:lnTo>
                                  <a:pt x="19176" y="11170"/>
                                </a:lnTo>
                                <a:lnTo>
                                  <a:pt x="19123" y="11170"/>
                                </a:lnTo>
                                <a:lnTo>
                                  <a:pt x="16047" y="11201"/>
                                </a:lnTo>
                                <a:lnTo>
                                  <a:pt x="16100" y="11109"/>
                                </a:lnTo>
                                <a:lnTo>
                                  <a:pt x="15857" y="12312"/>
                                </a:lnTo>
                                <a:lnTo>
                                  <a:pt x="15592" y="13454"/>
                                </a:lnTo>
                                <a:cubicBezTo>
                                  <a:pt x="15501" y="13824"/>
                                  <a:pt x="15410" y="14163"/>
                                  <a:pt x="15312" y="14534"/>
                                </a:cubicBezTo>
                                <a:cubicBezTo>
                                  <a:pt x="15213" y="14873"/>
                                  <a:pt x="15122" y="15213"/>
                                  <a:pt x="15024" y="15552"/>
                                </a:cubicBezTo>
                                <a:cubicBezTo>
                                  <a:pt x="14925" y="15861"/>
                                  <a:pt x="14819" y="16200"/>
                                  <a:pt x="14721" y="16478"/>
                                </a:cubicBezTo>
                                <a:cubicBezTo>
                                  <a:pt x="14615" y="16755"/>
                                  <a:pt x="14509" y="17064"/>
                                  <a:pt x="14403" y="17342"/>
                                </a:cubicBezTo>
                                <a:cubicBezTo>
                                  <a:pt x="14296" y="17619"/>
                                  <a:pt x="14183" y="17897"/>
                                  <a:pt x="14077" y="18144"/>
                                </a:cubicBezTo>
                                <a:cubicBezTo>
                                  <a:pt x="13963" y="18391"/>
                                  <a:pt x="13849" y="18638"/>
                                  <a:pt x="13736" y="18854"/>
                                </a:cubicBezTo>
                                <a:cubicBezTo>
                                  <a:pt x="13622" y="19070"/>
                                  <a:pt x="13509" y="19286"/>
                                  <a:pt x="13387" y="19502"/>
                                </a:cubicBezTo>
                                <a:cubicBezTo>
                                  <a:pt x="13266" y="19687"/>
                                  <a:pt x="13152" y="19903"/>
                                  <a:pt x="13031" y="20057"/>
                                </a:cubicBezTo>
                                <a:cubicBezTo>
                                  <a:pt x="12910" y="20211"/>
                                  <a:pt x="12789" y="20397"/>
                                  <a:pt x="12668" y="20520"/>
                                </a:cubicBezTo>
                                <a:cubicBezTo>
                                  <a:pt x="12546" y="20643"/>
                                  <a:pt x="12425" y="20798"/>
                                  <a:pt x="12296" y="20921"/>
                                </a:cubicBezTo>
                                <a:cubicBezTo>
                                  <a:pt x="12168" y="21014"/>
                                  <a:pt x="12046" y="21137"/>
                                  <a:pt x="11918" y="21230"/>
                                </a:cubicBezTo>
                                <a:cubicBezTo>
                                  <a:pt x="11789" y="21291"/>
                                  <a:pt x="11667" y="21384"/>
                                  <a:pt x="11539" y="21446"/>
                                </a:cubicBezTo>
                                <a:cubicBezTo>
                                  <a:pt x="11410" y="21477"/>
                                  <a:pt x="11281" y="21538"/>
                                  <a:pt x="11160" y="21569"/>
                                </a:cubicBezTo>
                                <a:lnTo>
                                  <a:pt x="10773" y="21600"/>
                                </a:lnTo>
                                <a:lnTo>
                                  <a:pt x="10395" y="21538"/>
                                </a:lnTo>
                                <a:cubicBezTo>
                                  <a:pt x="10266" y="21507"/>
                                  <a:pt x="10137" y="21446"/>
                                  <a:pt x="10008" y="21384"/>
                                </a:cubicBezTo>
                                <a:cubicBezTo>
                                  <a:pt x="9879" y="21322"/>
                                  <a:pt x="9758" y="21230"/>
                                  <a:pt x="9629" y="21168"/>
                                </a:cubicBezTo>
                                <a:cubicBezTo>
                                  <a:pt x="9501" y="21075"/>
                                  <a:pt x="9379" y="20952"/>
                                  <a:pt x="9258" y="20859"/>
                                </a:cubicBezTo>
                                <a:cubicBezTo>
                                  <a:pt x="9137" y="20736"/>
                                  <a:pt x="9008" y="20582"/>
                                  <a:pt x="8887" y="20458"/>
                                </a:cubicBezTo>
                                <a:cubicBezTo>
                                  <a:pt x="8766" y="20304"/>
                                  <a:pt x="8645" y="20119"/>
                                  <a:pt x="8523" y="19965"/>
                                </a:cubicBezTo>
                                <a:cubicBezTo>
                                  <a:pt x="8402" y="19810"/>
                                  <a:pt x="8288" y="19594"/>
                                  <a:pt x="8167" y="19409"/>
                                </a:cubicBezTo>
                                <a:cubicBezTo>
                                  <a:pt x="8046" y="19224"/>
                                  <a:pt x="7932" y="18977"/>
                                  <a:pt x="7819" y="18761"/>
                                </a:cubicBezTo>
                                <a:cubicBezTo>
                                  <a:pt x="7705" y="18545"/>
                                  <a:pt x="7591" y="18267"/>
                                  <a:pt x="7478" y="18021"/>
                                </a:cubicBezTo>
                                <a:cubicBezTo>
                                  <a:pt x="7364" y="17774"/>
                                  <a:pt x="7258" y="17496"/>
                                  <a:pt x="7152" y="17218"/>
                                </a:cubicBezTo>
                                <a:cubicBezTo>
                                  <a:pt x="7046" y="16941"/>
                                  <a:pt x="6940" y="16632"/>
                                  <a:pt x="6834" y="16323"/>
                                </a:cubicBezTo>
                                <a:cubicBezTo>
                                  <a:pt x="6728" y="16015"/>
                                  <a:pt x="6629" y="15675"/>
                                  <a:pt x="6531" y="15367"/>
                                </a:cubicBezTo>
                                <a:cubicBezTo>
                                  <a:pt x="6432" y="15027"/>
                                  <a:pt x="6341" y="14688"/>
                                  <a:pt x="6243" y="14349"/>
                                </a:cubicBezTo>
                                <a:cubicBezTo>
                                  <a:pt x="6152" y="13978"/>
                                  <a:pt x="6061" y="13639"/>
                                  <a:pt x="5970" y="13269"/>
                                </a:cubicBezTo>
                                <a:lnTo>
                                  <a:pt x="5713" y="12127"/>
                                </a:lnTo>
                                <a:lnTo>
                                  <a:pt x="5470" y="10923"/>
                                </a:lnTo>
                                <a:lnTo>
                                  <a:pt x="5523" y="11047"/>
                                </a:lnTo>
                                <a:lnTo>
                                  <a:pt x="2447" y="10893"/>
                                </a:lnTo>
                                <a:lnTo>
                                  <a:pt x="2394" y="10893"/>
                                </a:lnTo>
                                <a:lnTo>
                                  <a:pt x="2394" y="10677"/>
                                </a:lnTo>
                                <a:lnTo>
                                  <a:pt x="2402" y="10183"/>
                                </a:lnTo>
                                <a:lnTo>
                                  <a:pt x="2402" y="10059"/>
                                </a:lnTo>
                                <a:lnTo>
                                  <a:pt x="2402" y="9936"/>
                                </a:lnTo>
                                <a:lnTo>
                                  <a:pt x="2402" y="9689"/>
                                </a:lnTo>
                                <a:cubicBezTo>
                                  <a:pt x="2402" y="9350"/>
                                  <a:pt x="2402" y="9010"/>
                                  <a:pt x="2387" y="8671"/>
                                </a:cubicBezTo>
                                <a:cubicBezTo>
                                  <a:pt x="2379" y="8331"/>
                                  <a:pt x="2364" y="8023"/>
                                  <a:pt x="2341" y="7683"/>
                                </a:cubicBezTo>
                                <a:lnTo>
                                  <a:pt x="2311" y="7190"/>
                                </a:lnTo>
                                <a:cubicBezTo>
                                  <a:pt x="2303" y="7035"/>
                                  <a:pt x="2288" y="6881"/>
                                  <a:pt x="2273" y="6696"/>
                                </a:cubicBezTo>
                                <a:lnTo>
                                  <a:pt x="2235" y="6233"/>
                                </a:lnTo>
                                <a:cubicBezTo>
                                  <a:pt x="2220" y="6079"/>
                                  <a:pt x="2197" y="5925"/>
                                  <a:pt x="2182" y="5770"/>
                                </a:cubicBezTo>
                                <a:lnTo>
                                  <a:pt x="2129" y="5307"/>
                                </a:lnTo>
                                <a:lnTo>
                                  <a:pt x="2068" y="4875"/>
                                </a:lnTo>
                                <a:cubicBezTo>
                                  <a:pt x="2046" y="4721"/>
                                  <a:pt x="2030" y="4567"/>
                                  <a:pt x="2008" y="4443"/>
                                </a:cubicBezTo>
                                <a:lnTo>
                                  <a:pt x="1932" y="4042"/>
                                </a:lnTo>
                                <a:cubicBezTo>
                                  <a:pt x="1886" y="3765"/>
                                  <a:pt x="1826" y="3518"/>
                                  <a:pt x="1773" y="3271"/>
                                </a:cubicBezTo>
                                <a:cubicBezTo>
                                  <a:pt x="1720" y="2993"/>
                                  <a:pt x="1659" y="2777"/>
                                  <a:pt x="1599" y="2561"/>
                                </a:cubicBezTo>
                                <a:lnTo>
                                  <a:pt x="1553" y="2376"/>
                                </a:lnTo>
                                <a:lnTo>
                                  <a:pt x="1508" y="2222"/>
                                </a:lnTo>
                                <a:lnTo>
                                  <a:pt x="1409" y="1913"/>
                                </a:lnTo>
                                <a:cubicBezTo>
                                  <a:pt x="1341" y="1697"/>
                                  <a:pt x="1273" y="1543"/>
                                  <a:pt x="1197" y="1358"/>
                                </a:cubicBezTo>
                                <a:cubicBezTo>
                                  <a:pt x="1129" y="1173"/>
                                  <a:pt x="1046" y="1049"/>
                                  <a:pt x="977" y="895"/>
                                </a:cubicBezTo>
                                <a:cubicBezTo>
                                  <a:pt x="902" y="771"/>
                                  <a:pt x="826" y="648"/>
                                  <a:pt x="742" y="525"/>
                                </a:cubicBezTo>
                                <a:cubicBezTo>
                                  <a:pt x="659" y="432"/>
                                  <a:pt x="583" y="339"/>
                                  <a:pt x="500" y="247"/>
                                </a:cubicBezTo>
                                <a:lnTo>
                                  <a:pt x="250" y="62"/>
                                </a:lnTo>
                                <a:lnTo>
                                  <a:pt x="0" y="0"/>
                                </a:lnTo>
                                <a:lnTo>
                                  <a:pt x="250" y="31"/>
                                </a:lnTo>
                                <a:lnTo>
                                  <a:pt x="500" y="185"/>
                                </a:lnTo>
                                <a:cubicBezTo>
                                  <a:pt x="583" y="278"/>
                                  <a:pt x="667" y="339"/>
                                  <a:pt x="742" y="432"/>
                                </a:cubicBezTo>
                                <a:cubicBezTo>
                                  <a:pt x="818" y="555"/>
                                  <a:pt x="902" y="648"/>
                                  <a:pt x="977" y="771"/>
                                </a:cubicBezTo>
                                <a:cubicBezTo>
                                  <a:pt x="1053" y="926"/>
                                  <a:pt x="1129" y="1049"/>
                                  <a:pt x="1205" y="1234"/>
                                </a:cubicBezTo>
                                <a:cubicBezTo>
                                  <a:pt x="1273" y="1419"/>
                                  <a:pt x="1356" y="1574"/>
                                  <a:pt x="1417" y="1790"/>
                                </a:cubicBezTo>
                                <a:lnTo>
                                  <a:pt x="1523" y="2098"/>
                                </a:lnTo>
                                <a:lnTo>
                                  <a:pt x="1576" y="2253"/>
                                </a:lnTo>
                                <a:lnTo>
                                  <a:pt x="1621" y="2438"/>
                                </a:lnTo>
                                <a:cubicBezTo>
                                  <a:pt x="1682" y="2685"/>
                                  <a:pt x="1750" y="2901"/>
                                  <a:pt x="1803" y="3147"/>
                                </a:cubicBezTo>
                                <a:cubicBezTo>
                                  <a:pt x="1864" y="3394"/>
                                  <a:pt x="1917" y="3641"/>
                                  <a:pt x="1970" y="3950"/>
                                </a:cubicBezTo>
                                <a:lnTo>
                                  <a:pt x="2046" y="4351"/>
                                </a:lnTo>
                                <a:cubicBezTo>
                                  <a:pt x="2068" y="4505"/>
                                  <a:pt x="2091" y="4629"/>
                                  <a:pt x="2114" y="4783"/>
                                </a:cubicBezTo>
                                <a:lnTo>
                                  <a:pt x="2182" y="5215"/>
                                </a:lnTo>
                                <a:lnTo>
                                  <a:pt x="2235" y="5678"/>
                                </a:lnTo>
                                <a:cubicBezTo>
                                  <a:pt x="2250" y="5832"/>
                                  <a:pt x="2273" y="5986"/>
                                  <a:pt x="2288" y="6141"/>
                                </a:cubicBezTo>
                                <a:lnTo>
                                  <a:pt x="2333" y="6634"/>
                                </a:lnTo>
                                <a:cubicBezTo>
                                  <a:pt x="2349" y="6789"/>
                                  <a:pt x="2364" y="6943"/>
                                  <a:pt x="2379" y="7128"/>
                                </a:cubicBezTo>
                                <a:lnTo>
                                  <a:pt x="2409" y="7622"/>
                                </a:lnTo>
                                <a:cubicBezTo>
                                  <a:pt x="2432" y="7961"/>
                                  <a:pt x="2447" y="8301"/>
                                  <a:pt x="2462" y="8640"/>
                                </a:cubicBezTo>
                                <a:cubicBezTo>
                                  <a:pt x="2477" y="8979"/>
                                  <a:pt x="2477" y="9319"/>
                                  <a:pt x="2485" y="9658"/>
                                </a:cubicBezTo>
                                <a:lnTo>
                                  <a:pt x="2485" y="9905"/>
                                </a:lnTo>
                                <a:lnTo>
                                  <a:pt x="2485" y="10029"/>
                                </a:lnTo>
                                <a:lnTo>
                                  <a:pt x="2485" y="10152"/>
                                </a:lnTo>
                                <a:lnTo>
                                  <a:pt x="2477" y="10677"/>
                                </a:lnTo>
                                <a:lnTo>
                                  <a:pt x="2432" y="10461"/>
                                </a:lnTo>
                                <a:lnTo>
                                  <a:pt x="5508" y="10430"/>
                                </a:lnTo>
                                <a:lnTo>
                                  <a:pt x="5538" y="10430"/>
                                </a:lnTo>
                                <a:lnTo>
                                  <a:pt x="5561" y="10553"/>
                                </a:lnTo>
                                <a:lnTo>
                                  <a:pt x="5803" y="11726"/>
                                </a:lnTo>
                                <a:lnTo>
                                  <a:pt x="6061" y="12837"/>
                                </a:lnTo>
                                <a:cubicBezTo>
                                  <a:pt x="6152" y="13176"/>
                                  <a:pt x="6243" y="13546"/>
                                  <a:pt x="6334" y="13886"/>
                                </a:cubicBezTo>
                                <a:cubicBezTo>
                                  <a:pt x="6432" y="14225"/>
                                  <a:pt x="6523" y="14565"/>
                                  <a:pt x="6614" y="14873"/>
                                </a:cubicBezTo>
                                <a:cubicBezTo>
                                  <a:pt x="6713" y="15182"/>
                                  <a:pt x="6811" y="15490"/>
                                  <a:pt x="6910" y="15799"/>
                                </a:cubicBezTo>
                                <a:cubicBezTo>
                                  <a:pt x="7016" y="16077"/>
                                  <a:pt x="7114" y="16385"/>
                                  <a:pt x="7220" y="16663"/>
                                </a:cubicBezTo>
                                <a:cubicBezTo>
                                  <a:pt x="7326" y="16910"/>
                                  <a:pt x="7432" y="17187"/>
                                  <a:pt x="7538" y="17434"/>
                                </a:cubicBezTo>
                                <a:cubicBezTo>
                                  <a:pt x="7652" y="17681"/>
                                  <a:pt x="7758" y="17928"/>
                                  <a:pt x="7872" y="18144"/>
                                </a:cubicBezTo>
                                <a:cubicBezTo>
                                  <a:pt x="7985" y="18360"/>
                                  <a:pt x="8099" y="18576"/>
                                  <a:pt x="8213" y="18761"/>
                                </a:cubicBezTo>
                                <a:cubicBezTo>
                                  <a:pt x="8326" y="18946"/>
                                  <a:pt x="8440" y="19162"/>
                                  <a:pt x="8561" y="19317"/>
                                </a:cubicBezTo>
                                <a:cubicBezTo>
                                  <a:pt x="8682" y="19471"/>
                                  <a:pt x="8796" y="19656"/>
                                  <a:pt x="8917" y="19779"/>
                                </a:cubicBezTo>
                                <a:cubicBezTo>
                                  <a:pt x="9039" y="19903"/>
                                  <a:pt x="9160" y="20057"/>
                                  <a:pt x="9281" y="20150"/>
                                </a:cubicBezTo>
                                <a:cubicBezTo>
                                  <a:pt x="9402" y="20242"/>
                                  <a:pt x="9523" y="20366"/>
                                  <a:pt x="9645" y="20458"/>
                                </a:cubicBezTo>
                                <a:cubicBezTo>
                                  <a:pt x="9766" y="20520"/>
                                  <a:pt x="9887" y="20613"/>
                                  <a:pt x="10016" y="20674"/>
                                </a:cubicBezTo>
                                <a:cubicBezTo>
                                  <a:pt x="10137" y="20705"/>
                                  <a:pt x="10258" y="20767"/>
                                  <a:pt x="10387" y="20798"/>
                                </a:cubicBezTo>
                                <a:lnTo>
                                  <a:pt x="10766" y="20859"/>
                                </a:lnTo>
                                <a:lnTo>
                                  <a:pt x="11137" y="20829"/>
                                </a:lnTo>
                                <a:cubicBezTo>
                                  <a:pt x="11258" y="20798"/>
                                  <a:pt x="11387" y="20736"/>
                                  <a:pt x="11508" y="20705"/>
                                </a:cubicBezTo>
                                <a:cubicBezTo>
                                  <a:pt x="11630" y="20643"/>
                                  <a:pt x="11758" y="20582"/>
                                  <a:pt x="11880" y="20489"/>
                                </a:cubicBezTo>
                                <a:cubicBezTo>
                                  <a:pt x="12001" y="20397"/>
                                  <a:pt x="12122" y="20304"/>
                                  <a:pt x="12243" y="20211"/>
                                </a:cubicBezTo>
                                <a:cubicBezTo>
                                  <a:pt x="12365" y="20119"/>
                                  <a:pt x="12486" y="19965"/>
                                  <a:pt x="12607" y="19841"/>
                                </a:cubicBezTo>
                                <a:cubicBezTo>
                                  <a:pt x="12728" y="19718"/>
                                  <a:pt x="12842" y="19533"/>
                                  <a:pt x="12963" y="19378"/>
                                </a:cubicBezTo>
                                <a:cubicBezTo>
                                  <a:pt x="13084" y="19224"/>
                                  <a:pt x="13198" y="19008"/>
                                  <a:pt x="13312" y="18854"/>
                                </a:cubicBezTo>
                                <a:cubicBezTo>
                                  <a:pt x="13425" y="18669"/>
                                  <a:pt x="13539" y="18453"/>
                                  <a:pt x="13652" y="18237"/>
                                </a:cubicBezTo>
                                <a:cubicBezTo>
                                  <a:pt x="13766" y="18021"/>
                                  <a:pt x="13872" y="17774"/>
                                  <a:pt x="13986" y="17527"/>
                                </a:cubicBezTo>
                                <a:cubicBezTo>
                                  <a:pt x="14092" y="17280"/>
                                  <a:pt x="14198" y="17002"/>
                                  <a:pt x="14312" y="16755"/>
                                </a:cubicBezTo>
                                <a:cubicBezTo>
                                  <a:pt x="14418" y="16478"/>
                                  <a:pt x="14516" y="16200"/>
                                  <a:pt x="14622" y="15922"/>
                                </a:cubicBezTo>
                                <a:cubicBezTo>
                                  <a:pt x="14721" y="15614"/>
                                  <a:pt x="14819" y="15305"/>
                                  <a:pt x="14918" y="14997"/>
                                </a:cubicBezTo>
                                <a:cubicBezTo>
                                  <a:pt x="15016" y="14688"/>
                                  <a:pt x="15107" y="14349"/>
                                  <a:pt x="15206" y="14009"/>
                                </a:cubicBezTo>
                                <a:cubicBezTo>
                                  <a:pt x="15297" y="13670"/>
                                  <a:pt x="15387" y="13299"/>
                                  <a:pt x="15478" y="12960"/>
                                </a:cubicBezTo>
                                <a:lnTo>
                                  <a:pt x="15736" y="11849"/>
                                </a:lnTo>
                                <a:lnTo>
                                  <a:pt x="15978" y="10677"/>
                                </a:lnTo>
                                <a:lnTo>
                                  <a:pt x="16001" y="10553"/>
                                </a:lnTo>
                                <a:lnTo>
                                  <a:pt x="16031" y="10553"/>
                                </a:lnTo>
                                <a:lnTo>
                                  <a:pt x="19107" y="10707"/>
                                </a:lnTo>
                                <a:lnTo>
                                  <a:pt x="19062" y="10893"/>
                                </a:lnTo>
                                <a:lnTo>
                                  <a:pt x="19062" y="10368"/>
                                </a:lnTo>
                                <a:lnTo>
                                  <a:pt x="19062" y="10245"/>
                                </a:lnTo>
                                <a:cubicBezTo>
                                  <a:pt x="19062" y="10183"/>
                                  <a:pt x="19062" y="10152"/>
                                  <a:pt x="19062" y="10121"/>
                                </a:cubicBezTo>
                                <a:lnTo>
                                  <a:pt x="19070" y="9874"/>
                                </a:lnTo>
                                <a:cubicBezTo>
                                  <a:pt x="19077" y="9535"/>
                                  <a:pt x="19077" y="9165"/>
                                  <a:pt x="19092" y="8825"/>
                                </a:cubicBezTo>
                                <a:cubicBezTo>
                                  <a:pt x="19107" y="8486"/>
                                  <a:pt x="19115" y="8146"/>
                                  <a:pt x="19145" y="7807"/>
                                </a:cubicBezTo>
                                <a:lnTo>
                                  <a:pt x="19176" y="7313"/>
                                </a:lnTo>
                                <a:cubicBezTo>
                                  <a:pt x="19183" y="7159"/>
                                  <a:pt x="19206" y="6974"/>
                                  <a:pt x="19221" y="6819"/>
                                </a:cubicBezTo>
                                <a:lnTo>
                                  <a:pt x="19267" y="6326"/>
                                </a:lnTo>
                                <a:cubicBezTo>
                                  <a:pt x="19282" y="6171"/>
                                  <a:pt x="19304" y="6017"/>
                                  <a:pt x="19320" y="5863"/>
                                </a:cubicBezTo>
                                <a:lnTo>
                                  <a:pt x="19380" y="5400"/>
                                </a:lnTo>
                                <a:lnTo>
                                  <a:pt x="19448" y="4968"/>
                                </a:lnTo>
                                <a:cubicBezTo>
                                  <a:pt x="19471" y="4814"/>
                                  <a:pt x="19494" y="4659"/>
                                  <a:pt x="19517" y="4536"/>
                                </a:cubicBezTo>
                                <a:lnTo>
                                  <a:pt x="19592" y="4135"/>
                                </a:lnTo>
                                <a:cubicBezTo>
                                  <a:pt x="19645" y="3857"/>
                                  <a:pt x="19698" y="3610"/>
                                  <a:pt x="19759" y="3363"/>
                                </a:cubicBezTo>
                                <a:cubicBezTo>
                                  <a:pt x="19812" y="3086"/>
                                  <a:pt x="19880" y="2901"/>
                                  <a:pt x="19948" y="2654"/>
                                </a:cubicBezTo>
                                <a:lnTo>
                                  <a:pt x="19994" y="2469"/>
                                </a:lnTo>
                                <a:lnTo>
                                  <a:pt x="20047" y="2314"/>
                                </a:lnTo>
                                <a:lnTo>
                                  <a:pt x="20153" y="2006"/>
                                </a:lnTo>
                                <a:cubicBezTo>
                                  <a:pt x="20221" y="1790"/>
                                  <a:pt x="20297" y="1635"/>
                                  <a:pt x="20373" y="1481"/>
                                </a:cubicBezTo>
                                <a:cubicBezTo>
                                  <a:pt x="20448" y="1327"/>
                                  <a:pt x="20524" y="1173"/>
                                  <a:pt x="20600" y="1049"/>
                                </a:cubicBezTo>
                                <a:cubicBezTo>
                                  <a:pt x="20676" y="926"/>
                                  <a:pt x="20759" y="833"/>
                                  <a:pt x="20835" y="710"/>
                                </a:cubicBezTo>
                                <a:cubicBezTo>
                                  <a:pt x="20918" y="617"/>
                                  <a:pt x="21001" y="555"/>
                                  <a:pt x="21077" y="463"/>
                                </a:cubicBezTo>
                                <a:lnTo>
                                  <a:pt x="21327" y="339"/>
                                </a:lnTo>
                                <a:lnTo>
                                  <a:pt x="21600" y="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s:wsp>
                      <wps:cNvPr id="15" name="Shape"/>
                      <wps:cNvSpPr/>
                      <wps:spPr>
                        <a:xfrm>
                          <a:off x="1023258" y="1317172"/>
                          <a:ext cx="3129280" cy="42748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9" y="0"/>
                              </a:moveTo>
                              <a:cubicBezTo>
                                <a:pt x="10809" y="0"/>
                                <a:pt x="12185" y="1213"/>
                                <a:pt x="18619" y="1508"/>
                              </a:cubicBezTo>
                              <a:cubicBezTo>
                                <a:pt x="18619" y="1508"/>
                                <a:pt x="20346" y="1636"/>
                                <a:pt x="19023" y="2856"/>
                              </a:cubicBezTo>
                              <a:cubicBezTo>
                                <a:pt x="20767" y="1899"/>
                                <a:pt x="20601" y="3106"/>
                                <a:pt x="20601" y="3106"/>
                              </a:cubicBezTo>
                              <a:cubicBezTo>
                                <a:pt x="20022" y="8169"/>
                                <a:pt x="21600" y="10800"/>
                                <a:pt x="21600" y="10800"/>
                              </a:cubicBezTo>
                              <a:cubicBezTo>
                                <a:pt x="21600" y="10800"/>
                                <a:pt x="20022" y="13431"/>
                                <a:pt x="20592" y="18494"/>
                              </a:cubicBezTo>
                              <a:cubicBezTo>
                                <a:pt x="20592" y="18494"/>
                                <a:pt x="20758" y="19701"/>
                                <a:pt x="19014" y="18744"/>
                              </a:cubicBezTo>
                              <a:cubicBezTo>
                                <a:pt x="20338" y="19964"/>
                                <a:pt x="18611" y="20092"/>
                                <a:pt x="18611" y="20092"/>
                              </a:cubicBezTo>
                              <a:cubicBezTo>
                                <a:pt x="12176" y="20387"/>
                                <a:pt x="10800" y="21600"/>
                                <a:pt x="10800" y="21600"/>
                              </a:cubicBezTo>
                              <a:cubicBezTo>
                                <a:pt x="10800" y="21600"/>
                                <a:pt x="9424" y="20381"/>
                                <a:pt x="2989" y="20092"/>
                              </a:cubicBezTo>
                              <a:cubicBezTo>
                                <a:pt x="2989" y="20092"/>
                                <a:pt x="1262" y="19964"/>
                                <a:pt x="2586" y="18744"/>
                              </a:cubicBezTo>
                              <a:cubicBezTo>
                                <a:pt x="842" y="19701"/>
                                <a:pt x="1008" y="18494"/>
                                <a:pt x="1008" y="18494"/>
                              </a:cubicBezTo>
                              <a:cubicBezTo>
                                <a:pt x="1587" y="13431"/>
                                <a:pt x="0" y="10800"/>
                                <a:pt x="0" y="10800"/>
                              </a:cubicBezTo>
                              <a:cubicBezTo>
                                <a:pt x="0" y="10800"/>
                                <a:pt x="1578" y="8169"/>
                                <a:pt x="1008" y="3106"/>
                              </a:cubicBezTo>
                              <a:cubicBezTo>
                                <a:pt x="1008" y="3106"/>
                                <a:pt x="842" y="1899"/>
                                <a:pt x="2586" y="2856"/>
                              </a:cubicBezTo>
                              <a:cubicBezTo>
                                <a:pt x="1262" y="1636"/>
                                <a:pt x="2989" y="1508"/>
                                <a:pt x="2989" y="1508"/>
                              </a:cubicBezTo>
                              <a:cubicBezTo>
                                <a:pt x="9432" y="1213"/>
                                <a:pt x="10809" y="0"/>
                                <a:pt x="108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wpg:wgp>
                </a:graphicData>
              </a:graphic>
              <wp14:sizeRelH relativeFrom="page">
                <wp14:pctWidth>101300</wp14:pctWidth>
              </wp14:sizeRelH>
              <wp14:sizeRelV relativeFrom="page">
                <wp14:pctHeight>100800</wp14:pctHeight>
              </wp14:sizeRelV>
            </wp:anchor>
          </w:drawing>
        </mc:Choice>
        <mc:Fallback>
          <w:pict>
            <v:group w14:anchorId="2C8EB954" id="Group 6" o:spid="_x0000_s1026" style="position:absolute;margin-left:0;margin-top:0;width:802.1pt;height:617.7pt;z-index:251659264;mso-width-percent:1013;mso-height-percent:1008;mso-position-horizontal:center;mso-position-horizontal-relative:page;mso-position-vertical:center;mso-position-vertical-relative:page;mso-width-percent:1013;mso-height-percent:1008" coordsize="101854,78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">
              <v:rect id="Rectangle 2" o:spid="_x0000_s1027" style="position:absolute;width:101854;height:78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" fillcolor="#1d426f [3204]" stroked="f" strokeweight="2pt">
                <v:stroke miterlimit="4"/>
                <v:textbox inset="3pt,3pt,3pt,3pt"/>
              </v:rect>
              <v:shape id="Shape" o:spid="_x0000_s1028" style="position:absolute;left:544;top:217;width:100965;height:78180;visibility:visible;mso-wrap-style:square;v-text-anchor:middle" coordsize="21600,2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" path="m13432,11243v101,,101,-203,,-203c13331,11040,13331,11243,13432,11243xm17860,17971v100,,100,-203,,-203c17759,17768,17759,17971,17860,17971xm13263,10490v101,,101,-203,,-203c13162,10287,13162,10490,13263,10490xm18964,20157v101,,101,-203,,-203c18863,19954,18863,20157,18964,20157xm18890,18746v-101,,-101,203,,203c18991,18949,18991,18746,18890,18746xm15861,18924v-101,,-101,203,,203c15962,19127,15962,18924,15861,18924xm18135,17432v101,,101,-203,,-203c18034,17229,18034,17432,18135,17432xm15379,18802v101,,101,-204,,-204c15278,18602,15278,18802,15379,18802xm8866,4343v-101,,-101,203,,203c8967,4543,8967,4343,8866,4343xm21524,17327v-28,28,-47,70,-58,109c21450,17362,21434,17285,21415,17211v,,,,,c21434,17159,21439,17082,21439,17071v55,-133,123,-329,98,-434c21524,16570,21483,16605,21442,16690v-3,-35,-8,-67,-19,-88c21398,16546,21366,16584,21344,16669v-8,-28,-17,-49,-30,-67c21281,16553,21256,16602,21248,16686v-13,-24,-24,-42,-41,-56c21164,16591,21150,16651,21161,16746v-16,-21,-35,-39,-52,-46c21008,16651,21104,16966,21256,17127v39,70,69,105,93,119c21374,17348,21396,17450,21415,17551v-28,-28,-66,-56,-107,-63c21300,17467,21281,17443,21243,17411v-87,-126,-256,-200,-226,-112c21022,17313,21030,17327,21041,17345v-49,-7,-82,7,-60,42c20989,17397,20997,17408,21011,17418v-46,11,-68,32,-43,60c20976,17488,20989,17495,21003,17502v-44,21,-63,49,-33,70c20984,17579,21000,17583,21017,17586v-44,35,-60,74,-25,84c21047,17688,21147,17621,21216,17572v5,,60,-7,81,-35c21352,17544,21404,17604,21423,17632v33,182,54,364,68,546c21472,18150,21447,18122,21417,18108v-2,-21,-16,-52,-46,-98c21311,17859,21164,17733,21175,17828v2,17,8,35,16,52c21145,17856,21112,17859,21126,17901v5,14,11,28,21,42c21142,17943,21137,17943,21131,17943v,-3,,-3,-3,-7c21112,17880,21079,17912,21052,17985v-5,-24,-11,-45,-22,-63c21003,17873,20976,17919,20962,18003v-11,-25,-22,-46,-33,-60c20856,17859,20861,18164,20954,18360v14,60,27,102,41,123c20976,18623,20987,18784,21014,18949v-27,-25,-63,-49,-98,-56c20908,18872,20888,18847,20850,18816v-87,-127,-256,-200,-226,-113c20629,18718,20638,18732,20649,18749v-50,-7,-82,7,-60,42c20597,18802,20605,18812,20619,18823v-47,10,-69,31,-44,59c20583,18893,20597,18900,20610,18907v-43,21,-62,49,-32,70c20591,18984,20608,18987,20624,18991v-44,35,-60,73,-25,84c20654,19092,20755,19026,20823,18977v5,,60,-7,82,-35c20954,18949,21000,18998,21025,19026v22,115,52,231,84,339c21079,19348,21044,19334,21008,19334v-8,-18,-32,-39,-73,-63c20831,19166,20657,19127,20698,19208v8,14,16,24,30,38c20679,19250,20649,19271,20673,19302v8,11,19,18,33,25c20662,19344,20640,19372,20670,19393v11,8,22,15,39,15c20668,19439,20651,19471,20684,19485v14,7,30,7,49,3c20695,19534,20684,19572,20719,19576v58,3,148,-81,208,-144c20932,19432,20984,19411,21003,19379v46,-3,93,29,120,53c21175,19600,21232,19747,21273,19852v-136,-59,-379,-161,-592,-224c20681,19628,20681,19628,20681,19628v14,14,156,161,336,242c20924,19901,20831,19982,20749,20119v-16,-46,-32,-85,-51,-123c20706,19978,20698,19968,20679,19961v-6,-11,-11,-18,-17,-28c20665,19926,20670,19922,20673,19915v16,-35,-8,-45,-49,-38c20621,19873,20619,19870,20619,19870v8,-11,13,-25,16,-35c20646,19789,20613,19793,20567,19821v-55,-46,-112,-70,-172,-70c20441,19670,20482,19586,20482,19523v,-63,-43,-42,-92,18c20395,19509,20395,19481,20390,19457v-11,-56,-47,-32,-82,35c20305,19467,20302,19443,20294,19425v-22,-53,-49,-17,-73,56c20215,19457,20207,19436,20196,19422v-30,-46,-55,,-63,87c20122,19485,20109,19467,20095,19453v-79,-74,-52,228,49,413c20144,19866,20144,19866,20144,19870v-68,84,-112,213,-114,378c20008,20234,19981,20224,19978,20224v-63,-63,-156,-144,-210,-141c19733,20087,19746,20126,19784,20171v-19,-3,-35,,-49,4c19703,20189,19719,20220,19760,20252v-14,3,-27,7,-38,17c19692,20290,19713,20318,19757,20336v-3,,-3,3,-5,3c19645,20364,19563,20441,19512,20556v-49,116,-58,249,-17,382c19482,20917,19463,20893,19435,20854v-389,-567,-818,-469,-872,-452c18454,20332,18269,20206,18064,20027v46,-10,117,-28,196,-77c18669,19989,18876,19383,18928,19225v55,-161,85,-227,85,-227c19013,18998,19013,18998,18879,19064v-510,238,-621,725,-643,851c18132,19975,18042,19985,18018,19989v-145,-126,-292,-277,-428,-448c17636,19544,17712,19548,17778,19527v401,101,665,-473,730,-624c18577,18749,18612,18689,18612,18689v,,,,-139,46c17947,18896,17791,19358,17756,19485v-90,24,-204,7,-204,7c17552,19492,17552,19492,17552,19492v-96,-127,-183,-260,-254,-403c17358,19113,17459,19148,17543,19120v396,102,666,-455,734,-602c18348,18367,18386,18308,18386,18308v,,,,-139,42c18236,18353,18228,18357,18217,18360v82,-77,122,-105,122,-105c18339,18255,18339,18255,18198,18227v-543,-122,-832,238,-892,329c17235,18535,17140,18483,17099,18458v-3,,-3,,-5,c17064,18360,17034,18269,16998,18189v,-4,-3,-4,-3,-7c16957,18091,16914,18006,16873,17933v24,-4,49,-11,71,-18c16954,17919,16968,17919,16979,17919v365,263,752,-196,851,-315c17928,17481,17977,17439,17977,17439v,,,,-142,-7c17513,17408,17293,17534,17153,17663v3,-17,9,-31,9,-49c17178,17481,17140,17355,17047,17260v134,-112,235,-255,278,-318c17415,16809,17462,16760,17462,16760v,,,,-142,10c17208,16774,17110,16795,17025,16826v3,-49,,-94,-11,-136c17074,16634,17132,16574,17192,16507v111,-31,308,-73,496,-91c17688,16465,17691,16581,17710,16693v19,112,60,224,133,277c17838,16994,17838,17019,17843,17043v17,88,85,144,153,123c18064,17145,18108,17057,18091,16970v-16,-88,-84,-144,-152,-123c17903,16858,17873,16889,17857,16928v-126,-98,-131,-424,-131,-512c17870,16406,18012,16413,18105,16458v-5,28,-8,56,-3,84c18119,16630,18187,16686,18255,16665v68,-21,112,-109,95,-196c18334,16381,18266,16325,18198,16346v-33,11,-60,35,-79,70c17996,16357,17805,16357,17631,16378v98,-102,335,-329,482,-336c18113,16049,18113,16059,18116,16066v16,88,84,144,153,123c18337,16168,18380,16080,18364,15993v-16,-88,-85,-144,-153,-123c18162,15884,18127,15937,18116,15996v-194,4,-507,347,-551,392c17434,16406,17314,16434,17246,16451v98,-115,188,-248,267,-395c17576,16056,17914,16042,18045,15765v3,,3,3,5,7c18110,15817,18189,15789,18225,15712v35,-77,14,-178,-46,-224c18119,15443,18040,15471,18004,15548v-27,59,-22,136,14,185c17911,15965,17636,16003,17538,16007v63,-127,117,-260,158,-407c17707,15604,17715,15607,17726,15607v71,4,131,-66,134,-157c17862,15359,17808,15282,17737,15278v-71,-3,-131,67,-134,158c17601,15495,17625,15551,17661,15579v-47,165,-109,315,-183,452c17448,15989,17380,15859,17462,15541v62,7,122,-49,136,-133c17612,15320,17565,15233,17497,15215v-68,-18,-136,42,-150,130c17336,15425,17369,15502,17426,15530v-46,179,-46,305,-33,393c17407,16003,17437,16049,17456,16070v-114,199,-251,371,-398,518c17080,16476,17113,16245,17104,15951v39,-50,254,-344,183,-789c17353,15134,17391,15050,17372,14963v-19,-88,-88,-140,-156,-116c17148,14872,17107,14959,17126,15047v17,73,68,122,126,122c17312,15534,17167,15793,17104,15884v-10,-193,-38,-406,-98,-630c17006,15254,17009,15254,17009,15254v65,-36,95,-134,68,-218c17050,14952,16974,14914,16908,14949v-65,35,-95,133,-68,217c16862,15233,16916,15271,16968,15264v57,214,87,417,98,599c16995,15838,16750,15730,16660,15471v3,-4,8,-4,11,-7c16731,15418,16753,15317,16717,15240v-35,-78,-114,-106,-174,-60c16483,15226,16461,15327,16496,15404v28,60,80,88,129,81c16725,15789,17017,15898,17069,15915v16,382,-41,662,-55,719c17012,16637,17009,16641,17004,16644v-9,-21,-17,-42,-28,-60c16889,16427,16725,16378,16529,16507v3,-283,-106,-448,-253,-479c16126,15996,15984,16112,15916,16378v-156,-200,-322,-221,-445,-109c15349,16381,15311,16591,15411,16844v-220,-4,-349,136,-373,325c15013,17362,15103,17544,15311,17632v-156,199,-172,413,-85,571c15313,18360,15477,18409,15673,18280v,210,57,357,150,430c15812,18742,15812,18742,15812,18742v,,8,-7,30,-17c15869,18742,15897,18756,15929,18760v134,28,262,-60,336,-270c16284,18476,16300,18462,16319,18444v63,74,128,116,191,133c16363,18665,16197,18823,16055,19120v-77,154,-77,154,-77,154c15978,19274,16036,19246,16169,19211v131,-35,630,-175,685,-693c16919,18427,16965,18308,16987,18245v57,140,107,308,145,501c17134,18756,17137,18763,17140,18774v-11,28,-55,147,-106,220c16924,19008,16616,19092,16379,19541v27,-151,33,-260,33,-260c16412,19281,16197,19492,16052,19838v-19,42,-33,88,-49,130c16006,19698,15940,19481,15940,19481v,,-60,144,-90,347c15850,19824,15848,19817,15848,19814v-88,-375,-268,-634,-268,-634c15580,19180,15542,19523,15632,19898v11,45,25,91,38,133c15526,19838,15360,19744,15360,19744v,,38,154,128,325c15485,20066,15480,20062,15477,20062v-267,-182,-540,-203,-540,-203c14937,19859,15101,20136,15371,20322v32,24,68,42,100,63c15261,20381,15092,20465,15092,20465v,,112,74,270,116c15360,20581,15354,20584,15351,20584v-291,112,-493,344,-493,344c14858,20928,15125,20977,15417,20861v35,-14,71,-31,103,-49c15371,20998,15297,21211,15297,21211v,,120,-49,253,-164c15548,21050,15545,21057,15545,21061v-60,143,-98,287,-120,406l15605,21467v49,-77,98,-168,139,-270c15763,21155,15777,21110,15793,21068v-3,164,22,311,41,399l15886,21467v19,-63,43,-151,60,-259c15946,21211,15948,21218,15948,21222v22,87,47,171,74,245l16690,21467v-63,-95,-125,-186,-191,-277c16507,21173,16521,21138,16535,21089v163,70,294,84,319,87c16837,21250,16824,21348,16829,21467r289,c17096,21323,17036,21169,16905,21029v,,-27,53,-49,144c16837,21141,16739,20987,16581,20840v3,-67,3,-140,-11,-214c16655,20602,16709,20577,16709,20577v,,-68,-45,-174,-84c16526,20472,16518,20455,16510,20434v259,-119,436,-319,436,-319c16946,20115,16676,20069,16387,20182v-35,14,-70,31,-103,49c16434,20045,16507,19831,16507,19831v,,-120,49,-253,165c16257,19992,16259,19985,16259,19982v22,-49,38,-102,55,-151c16344,19821,16382,19803,16428,19786v131,-46,644,-238,652,-781c17115,18949,17145,18879,17162,18837v24,77,51,154,87,227c17249,19068,17252,19068,17252,19071v43,95,92,182,147,270c17399,19400,17391,19520,17366,19607v-103,84,-395,382,-406,1047c16954,20837,16954,20837,16954,20837v,,39,-60,140,-179c17194,20542,17584,20080,17404,19590v17,-70,22,-151,25,-204c17535,19548,17661,19695,17786,19824v5,25,30,158,19,277c17726,20185,17445,20539,17516,21229v16,182,16,182,16,182c17532,21411,17562,21344,17650,21208v84,-133,409,-655,191,-1100c17849,20020,17841,19926,17832,19870v58,59,118,112,175,164c18010,20038,18012,20041,18018,20041v65,56,128,113,191,158c18214,20220,18247,20315,18260,20423v-49,112,-190,512,-11,1051l18432,21474v55,-221,164,-774,-139,-1068c18285,20339,18269,20276,18258,20234v136,105,250,179,321,224c18707,20945,19215,20970,19345,20977v93,3,150,10,178,14c19555,21071,19610,21148,19683,21222v-111,66,-190,154,-234,248l21589,21470r,-882c21567,20584,21543,20581,21518,20577v22,-52,47,-108,71,-161l21589,20290v-57,70,-125,175,-183,294c21406,20584,21406,20584,21406,20584v58,-196,52,-367,,-494c21447,19905,21483,19709,21513,19506v27,-25,52,-53,76,-81l21589,19180v-19,52,-38,105,-54,147c21584,18893,21592,18427,21537,17947v8,-18,28,-53,49,-81l21586,17807v-24,21,-43,49,-57,73c21515,17761,21496,17646,21472,17527v8,-42,24,-116,65,-158c21551,17373,21570,17366,21586,17362r,-312c21562,17103,21543,17166,21535,17229v-9,42,-14,77,-11,98xm16859,18458v-16,,-41,,-74,7c16884,18346,16905,18154,16815,17922v14,,30,,44,c16905,17996,16949,18084,16990,18182v-14,35,-60,171,-131,276xm16407,20998v10,24,21,49,35,73c16417,21040,16393,21008,16368,20977v14,7,28,14,39,21xm16461,21278v,,-8,-35,-27,-91c16483,21253,16532,21323,16581,21393v-93,-73,-213,-126,-363,-98c16210,21239,16199,21183,16186,21124v-11,-46,-25,-91,-38,-133c16295,21183,16461,21278,16461,21278xm17186,18718v-16,-78,-33,-151,-52,-221c17181,18525,17276,18574,17347,18591v131,109,270,116,401,81c17612,18837,17554,19008,17538,19071v-96,21,-221,-38,-245,-52c17249,18921,17213,18823,17186,18718xm20024,20357v8,-7,17,-14,25,-18c20049,20350,20051,20360,20051,20371v-8,-4,-16,-11,-27,-14xm21295,19908v8,,16,-3,24,-3c21327,19922,21333,19936,21338,19947v-16,-14,-30,-25,-43,-39xm21385,19877v-44,-102,-129,-312,-199,-554c21191,19281,21205,19211,21237,19169v33,4,79,-35,82,-38c21374,19120,21445,19103,21494,19071v-19,284,-60,554,-109,806xm21502,18984v-6,,-11,,-17,c21494,18977,21499,18966,21505,18959v-3,7,-3,18,-3,25xm21505,18900v-11,-4,-30,,-52,7c21461,18889,21466,18875,21469,18861v8,-42,-22,-42,-63,-10c21412,18833,21415,18816,21415,18802v,-46,-33,-32,-69,14c21349,18795,21349,18777,21346,18760v-19,-92,-114,101,-122,269c21210,19085,21205,19120,21210,19141v-24,32,-38,70,-46,109c21128,19120,21096,18984,21079,18851v8,-25,44,-119,101,-151c21207,18718,21262,18700,21267,18700v77,21,189,39,238,3c21510,18700,21513,18696,21513,18693v-3,70,-3,140,-8,207xm21513,18668v-8,-14,-28,-24,-55,-35c21475,18626,21491,18616,21499,18602v25,-32,-3,-49,-49,-53c21461,18539,21472,18525,21477,18514v19,-38,-11,-49,-54,-38c21431,18462,21439,18448,21442,18434v11,-42,-22,-42,-68,-18c21382,18399,21387,18381,21387,18364v6,-95,-133,42,-185,199c21172,18609,21161,18640,21158,18665v-41,24,-71,74,-92,116c21055,18675,21055,18577,21068,18486v30,-35,55,-105,55,-112c21172,18315,21232,18238,21270,18164v16,-3,33,-10,46,-14c21322,18150,21376,18161,21404,18143v43,21,76,77,95,112c21510,18392,21513,18532,21513,18668xm8593,4368v-101,,-101,203,,203c8697,4571,8697,4368,8593,4368xm15316,19422v101,,101,-204,,-204c15215,19222,15215,19422,15316,19422xm15150,18896v-101,,-101,203,,203c15251,19099,15251,18896,15150,18896xm21562,16248v13,,24,-3,35,-10l21597,16056v-11,-7,-22,-11,-35,-11c21461,16045,21461,16248,21562,16248xm20373,18598v101,,101,-203,,-203c20272,18399,20272,18598,20373,18598xm20719,16777v-100,,-100,203,,203c20820,16977,20820,16777,20719,16777xm19978,18556v-101,,-101,204,,204c20079,18756,20079,18556,19978,18556xm13326,11793v-101,,-101,203,,203c13429,11996,13429,11793,13326,11793xm20417,17425v-14,35,-19,84,-19,130c20376,17520,20349,17488,20321,17471v-76,-46,-147,-56,-201,94c20065,17712,20117,17779,20193,17824v28,18,66,25,101,25c20267,17877,20242,17912,20229,17947v-36,98,-44,189,73,259c20417,18276,20469,18210,20504,18112v14,-35,19,-84,19,-130c20545,18017,20572,18049,20599,18066v77,46,148,56,202,-95c20856,17824,20804,17758,20728,17712v-28,-17,-66,-24,-101,-24c20654,17660,20679,17625,20692,17590v36,-98,44,-189,-73,-259c20504,17264,20452,17327,20417,17425xm11044,10693v-101,,-101,203,,203c11145,10893,11145,10693,11044,10693xm21303,15015v,,,,136,-49c21496,14949,21548,14928,21595,14903r,-452c21496,14588,21434,14732,21404,14798v-66,158,-101,217,-101,217xm11254,10182v-101,,-101,203,,203c11355,10382,11355,10182,11254,10182xm9577,4585v-101,,-101,203,,203c9681,4788,9681,4585,9577,4585xm12931,12872v-101,,-101,203,,203c13031,13071,13031,12872,12931,12872xm13642,10679v101,,101,-203,,-203c13541,10476,13541,10679,13642,10679xm19705,18907v-101,,-101,203,,203c19806,19106,19806,18907,19705,18907xm13326,12683v-101,,-101,203,,203c13429,12886,13429,12683,13326,12683xm13326,13275v-101,,-101,203,,203c13429,13478,13429,13275,13326,13275xm19195,19891v71,136,139,115,210,56c19433,19926,19457,19891,19474,19849v2,45,13,91,32,122c19553,20062,19610,20119,19716,20027v106,-91,90,-178,44,-269c19743,19723,19716,19691,19683,19670v36,-3,71,-17,96,-42c19850,19569,19893,19495,19822,19358v-70,-136,-139,-115,-209,-56c19585,19323,19561,19358,19544,19400v-2,-45,-13,-91,-32,-122c19465,19187,19408,19131,19302,19222v-107,91,-90,178,-44,270c19275,19527,19302,19558,19334,19579v-35,4,-70,18,-95,42c19171,19681,19127,19754,19195,19891xm12865,12655v-101,,-101,203,,203c12969,12858,12969,12655,12865,12655xm11965,11502v-100,,-100,203,,203c12066,11702,12066,11502,11965,11502xm16488,15951v101,,101,-204,,-204c16387,15751,16387,15951,16488,15951xm16047,5846v-101,,-101,203,,203c16148,6045,16148,5846,16047,5846xm16908,2445v101,,101,-203,,-203c16807,2245,16807,2445,16908,2445xm17012,1975v-101,,-101,204,,204c17113,2175,17113,1975,17012,1975xm16488,2014v101,,101,-203,,-203c16387,1814,16387,2014,16488,2014xm15820,1734v-101,,-101,203,,203c15921,1933,15921,1734,15820,1734xm16175,1772v101,,101,-203,,-203c16074,1573,16074,1772,16175,1772xm14918,5397v-55,148,-3,214,74,260c15019,5674,15057,5681,15092,5681v-27,28,-51,63,-65,98c14992,5877,14983,5968,15101,6038v114,70,166,4,201,-94c15316,5909,15321,5860,15321,5814v22,35,50,67,77,84c15474,5944,15545,5954,15600,5804v54,-147,2,-214,-74,-259c15499,5527,15461,5520,15425,5520v27,-28,52,-63,65,-98c15526,5324,15534,5233,15417,5163v-115,-70,-166,-4,-202,94c15202,5292,15196,5341,15196,5387v-22,-35,-49,-67,-76,-84c15043,5261,14973,5250,14918,5397xm14918,9292v-101,,-101,203,,203c15019,9495,15019,9292,14918,9292xm14918,10168v101,,101,-203,,-203c14817,9965,14817,10168,14918,10168xm15823,5559v-101,,-101,203,,203c15924,5762,15924,5559,15823,5559xm15106,5002v101,,101,-203,,-203c15005,4799,15005,5002,15106,5002xm16551,14700v-101,,-101,203,,203c16652,14903,16655,14700,16551,14700xm15065,9818v101,,101,-204,,-204c14964,9614,14964,9818,15065,9818xm15106,16353v101,,101,-203,,-203c15005,16154,15005,16353,15106,16353xm14564,14781v-101,,-101,203,,203c14664,14984,14664,14781,14564,14781xm10815,10154v-101,,-101,203,,203c10916,10357,10916,10154,10815,10154xm15559,15250v81,-28,139,-81,106,-238c15632,14854,15559,14847,15480,14875v-30,11,-63,35,-88,67c15401,14896,15401,14851,15392,14812v-21,-105,-62,-178,-185,-136c15084,14718,15079,14812,15101,14914v8,38,27,80,51,112c15117,15015,15082,15015,15052,15026v-82,28,-139,80,-107,238c14978,15422,15052,15429,15131,15401v30,-11,62,-35,87,-67c15210,15380,15210,15425,15218,15464v22,105,63,178,185,136c15526,15558,15531,15464,15510,15362v-9,-38,-28,-80,-52,-112c15493,15261,15529,15261,15559,15250xm14645,15600v101,,101,-203,,-203c14544,15401,14544,15600,14645,15600xm14457,15681v101,,101,-203,,-203c14356,15481,14356,15681,14457,15681xm15106,15775v-101,,-101,204,,204c15207,15979,15207,15775,15106,15775xm16657,14325v-101,,-101,204,,204c16758,14525,16758,14325,16657,14325xm16259,14592v-101,,-101,203,,203c16360,14795,16360,14592,16259,14592xm15839,15614v-100,,-100,203,,203c15940,15817,15940,15614,15839,15614xm15902,14753v-101,,-101,203,,203c16003,14956,16003,14753,15902,14753xm16259,15359v101,,101,-204,,-204c16158,15159,16158,15359,16259,15359xm14375,3373v-100,,-100,203,,203c14476,3576,14476,3373,14375,3373xm10499,4921v101,,101,-203,,-203c10398,4718,10398,4921,10499,4921xm11715,6697v101,,101,-203,,-203c11614,6494,11614,6697,11715,6697xm11254,6455v101,,101,-203,,-203c11153,6252,11153,6455,11254,6455xm11505,5807v101,,101,-203,,-203c11404,5608,11404,5807,11505,5807xm10799,4844v16,35,43,67,76,88c10840,4935,10804,4949,10780,4974v-71,59,-115,133,-44,269c10807,5380,10875,5359,10946,5299v27,-21,52,-56,68,-98c11017,5247,11028,5292,11047,5324v46,91,103,147,210,56c11363,5289,11347,5201,11300,5110v-16,-35,-43,-66,-76,-87c11259,5019,11295,5005,11319,4981v71,-60,115,-133,44,-270c11292,4574,11224,4595,11153,4655v-27,21,-52,56,-68,98c11082,4707,11071,4662,11052,4630v-46,-91,-103,-147,-210,-56c10736,4665,10752,4756,10799,4844xm10730,4329v101,,101,-203,,-203c10630,4126,10630,4329,10730,4329xm11197,6988v-14,35,-19,84,-19,129c11156,7082,11129,7051,11101,7033v-76,-45,-147,-56,-201,95c10845,7275,10897,7341,10973,7387v27,17,66,24,101,24c11047,7439,11022,7474,11009,7509v-36,99,-44,190,73,260c11197,7839,11248,7772,11284,7674v14,-35,19,-84,19,-130c11325,7580,11352,7611,11379,7629v77,45,148,56,202,-95c11636,7387,11584,7320,11507,7275v-27,-18,-65,-25,-100,-25c11434,7222,11458,7187,11472,7152v35,-98,44,-189,-74,-259c11284,6823,11232,6890,11197,6988xm11840,6266v101,,101,-203,,-203c11739,6063,11739,6266,11840,6266xm10709,6441v-101,,-101,203,,203c10810,6644,10810,6441,10709,6441xm12909,7478v101,,101,-203,,-203c12808,7275,12808,7478,12909,7478xm12846,7961v101,,101,-203,,-203c12745,7758,12745,7961,12846,7961xm12025,7159v28,18,66,25,101,25c12099,7212,12075,7247,12061,7282v-36,98,-44,189,73,259c12249,7611,12301,7544,12336,7446v14,-35,19,-84,19,-129c12377,7352,12404,7383,12432,7401v76,45,147,56,201,-95c12688,7159,12636,7093,12560,7047v-27,-17,-66,-24,-101,-24c12486,6995,12511,6960,12524,6925v36,-99,44,-190,-73,-260c12336,6595,12284,6662,12249,6756v-14,35,-19,84,-19,130c12208,6851,12181,6819,12154,6802v-77,-46,-148,-56,-202,95c11897,7047,11949,7114,12025,7159xm10395,4651v101,,101,-203,,-203c10294,4448,10294,4651,10395,4651xm14645,6361v-101,,-101,203,,203c14746,6560,14749,6361,14645,6361xm14806,8441v-71,-136,-139,-115,-210,-56c14569,8406,14544,8441,14528,8483v-3,-45,-13,-91,-33,-122c14449,8270,14392,8213,14285,8305v-106,91,-89,178,-43,269c14258,8609,14285,8641,14318,8662v-35,3,-71,17,-95,42c14152,8763,14108,8837,14179,8974v71,136,139,115,210,56c14416,9009,14441,8974,14457,8931v3,46,14,92,33,123c14536,9145,14594,9201,14700,9110v106,-91,90,-179,44,-270c14727,8805,14700,8774,14667,8753v36,-4,71,-18,96,-42c14833,8651,14877,8578,14806,8441xm14708,4718v-101,,-101,203,,203c14809,4921,14812,4718,14708,4718xm14604,4182v-100,,-100,203,,203c14705,4382,14705,4182,14604,4182xm14542,7355v-101,,-101,204,,204c14643,7559,14643,7355,14542,7355xm14332,6389v-101,,-101,203,,203c14433,6588,14433,6389,14332,6389xm14438,8042v101,,101,-203,,-203c14335,7839,14335,8042,14438,8042xm10103,4869v101,,101,-204,,-204c10000,4665,10000,4869,10103,4869xm9237,1877v29,172,152,831,572,873c9850,2802,9899,2848,9934,2876v-160,42,-321,108,-471,185c9444,3054,9340,3016,9266,2946v-19,-130,-119,-620,-624,-876c8511,1997,8511,1997,8511,1997v,,30,66,79,231c8639,2389,8833,3005,9245,2981v54,52,122,87,166,108c9343,3124,9277,3163,9215,3201v-6,,-8,4,-11,7c9133,3254,9065,3299,9005,3341v-17,-3,-98,-14,-177,-52c8770,3170,8541,2767,8007,2753v-142,-7,-142,-7,-142,-7c7865,2746,7912,2795,8002,2928v89,130,441,624,820,410c8871,3359,8920,3373,8956,3380v-137,102,-246,193,-311,249c8252,3534,7985,4088,7917,4235v-41,91,-71,147,-90,178c7674,4396,7522,4515,7426,4785,7263,4518,7066,4466,6911,4581v-158,116,-224,358,-131,673c6518,5215,6352,5355,6303,5580v-49,224,38,455,278,595c6374,6385,6333,6637,6423,6837v90,203,278,287,523,168c6916,7341,7026,7555,7200,7618v174,63,354,-49,463,-357c7751,7404,7849,7485,7944,7509v-5,,-11,,-13,c7928,7506,7925,7506,7922,7506v-8,,-13,7,-16,17c7906,7534,7912,7541,7920,7544v5,,11,-3,13,-10c7955,7530,7991,7534,8021,7541v,3,,3,,7c7972,7555,7936,7573,7922,7608v-16,-4,-30,-4,-40,-4c7879,7601,7876,7601,7873,7597v-8,,-16,7,-16,18c7857,7625,7862,7636,7871,7636v5,,11,-4,13,-11c7892,7625,7903,7625,7917,7629v-5,21,-11,42,-16,59c7873,7692,7849,7692,7832,7699v-2,-4,-5,-4,-8,-4c7816,7695,7811,7706,7811,7716v,11,8,18,16,18c7832,7734,7838,7727,7841,7720v13,-4,35,-7,60,-11c7898,7727,7895,7744,7895,7762v-41,,-90,3,-114,10c7778,7769,7775,7769,7773,7769v-9,,-14,10,-14,21c7759,7800,7767,7807,7775,7807v6,,11,-7,14,-14c7811,7786,7857,7786,7898,7786v,21,3,39,5,56c7884,7842,7865,7842,7854,7842v-2,-3,-5,-7,-11,-7c7835,7835,7827,7842,7827,7853v,10,5,21,14,21c7846,7874,7852,7870,7854,7867v14,,33,,55,c7914,7888,7922,7905,7933,7919v-11,4,-21,4,-27,4c7903,7919,7901,7919,7898,7916v-8,,-16,7,-16,17c7882,7944,7887,7954,7895,7954v6,,11,-3,14,-10c7920,7944,7936,7940,7952,7937v17,14,39,24,63,24c8026,7961,8040,7958,8056,7954v,,3,,3,c8059,7958,8059,7965,8061,7968v-29,14,-59,28,-79,32c7980,7996,7977,7996,7974,7996v-8,,-13,11,-13,21c7961,8028,7969,8035,7977,8035v5,,11,-7,14,-14c8010,8014,8040,8003,8070,7989v8,32,27,67,51,98c8190,8171,8299,8115,8400,8021v81,-60,163,-147,218,-210c8618,7811,8618,7811,8618,7811v,,54,-25,81,-67c8713,7744,8727,7744,8740,7744v-54,35,-125,112,-125,287c8615,8031,8825,7870,8814,7744v63,4,128,11,196,21c8956,7793,8893,7860,8871,8010v,,216,-105,232,-227c9157,7793,9215,7807,9272,7825v-55,21,-117,70,-158,203c9114,8028,9348,7975,9376,7856v60,18,117,39,179,60c9501,7930,9436,7975,9389,8098v,,240,-25,276,-140c9719,7979,9774,8000,9828,8021v-54,17,-114,66,-158,189c9670,8210,9894,8178,9937,8066v55,25,109,49,164,74c10041,8143,9962,8182,9904,8326v,,251,-25,279,-148c10240,8206,10294,8231,10352,8259v-55,14,-115,60,-164,179c10188,8438,10409,8417,10458,8312v60,28,117,59,177,91c10635,8403,10632,8403,10632,8403v68,80,131,98,183,94c10875,8529,10935,8564,10992,8595v-8,14,-16,28,-24,42c10927,8609,10872,8595,10801,8609v,,60,91,128,151c10929,8760,10929,8760,10929,8763v-54,-7,-111,-10,-169,-14c10744,8700,10679,8536,10491,8578v,,73,108,150,168c10581,8746,10518,8749,10455,8753v-11,-46,-63,-224,-259,-203c10196,8550,10286,8711,10373,8763v-62,7,-128,18,-190,32c10161,8742,10082,8599,9902,8665v,,95,112,180,154c10027,8833,9973,8854,9918,8875v-24,-42,-123,-175,-297,-63c9621,8812,9730,8900,9820,8921v-68,32,-134,70,-196,116c9599,9005,9553,9009,9536,9009v,,,,,c9460,8977,9337,8931,9237,8931v-88,-10,-167,7,-191,92c9037,9047,9035,9072,9032,9093v-30,7,-65,14,-84,24c8945,9117,8942,9117,8939,9117v-8,4,-11,11,-11,21c8931,9149,8937,9152,8945,9152v5,,8,-7,8,-10c8969,9135,9002,9128,9029,9121v,,,3,,3c8991,9145,8964,9170,8956,9205v-14,3,-28,7,-38,10c8915,9215,8912,9212,8909,9215v-8,,-11,11,-11,18c8898,9243,8907,9247,8912,9247v6,,8,-7,11,-11c8931,9233,8939,9229,8950,9229v-2,18,-2,35,-2,53c8926,9292,8904,9303,8890,9313v-2,,-5,,-8,c8877,9317,8871,9327,8874,9334v3,7,11,14,16,11c8896,9341,8898,9338,8898,9331v11,-7,30,-18,50,-25c8948,9320,8950,9334,8953,9348v-35,14,-79,28,-98,42c8852,9390,8849,9390,8847,9390v-6,4,-11,14,-9,21c8841,9418,8849,9425,8855,9422v5,-4,8,-7,8,-14c8882,9397,8920,9380,8956,9369v2,18,8,32,13,46c8950,9422,8937,9425,8926,9429v-3,,-6,-4,-8,-4c8909,9425,8907,9436,8907,9443v,10,8,14,13,14c8926,9457,8928,9453,8928,9446v11,-3,30,-7,47,-14c8983,9446,8991,9460,9002,9467v-8,4,-16,11,-24,11c8975,9478,8972,9478,8969,9478v-8,,-11,10,-11,17c8958,9506,8967,9509,8972,9509v6,,8,-7,11,-10c8994,9495,9005,9488,9021,9478v16,7,36,7,57,3c9087,9478,9100,9471,9114,9464v,,3,,3,c9117,9467,9119,9471,9119,9474v-24,21,-49,42,-62,53c9054,9527,9051,9527,9048,9527v-5,3,-11,10,-8,21c9043,9555,9048,9562,9057,9558v5,-3,8,-7,8,-14c9081,9534,9103,9513,9127,9492v14,24,33,45,60,66c9204,9569,9220,9576,9237,9576v,84,16,186,40,291c9277,9870,9277,9870,9277,9874v-19,-7,-38,-14,-57,-21c9048,9741,8890,9723,8830,9825v-46,80,-16,220,66,364c8759,10227,8664,10308,8659,10406v-9,133,133,259,338,319c9005,10728,9010,10735,9018,10739v-16,17,-30,35,-40,56c8817,10931,8727,11100,8768,11215v32,95,141,130,280,105c9013,11464,9013,11586,9051,11656v-33,-21,-73,-17,-117,-3c8904,11663,8871,11688,8847,11719v8,-45,8,-91,,-129c8825,11485,8784,11411,8661,11453v-122,42,-128,137,-106,238c8563,11730,8582,11772,8607,11804v-36,-11,-71,-11,-101,c8424,11832,8367,11884,8400,12042v32,157,106,164,185,136c8615,12168,8648,12143,8672,12112v-8,45,-8,91,,129c8694,12346,8735,12420,8858,12378v122,-42,128,-137,106,-238c8956,12101,8937,12059,8912,12028v36,10,71,10,101,c9095,12000,9152,11947,9119,11790v-8,-39,-19,-67,-30,-92c9179,11758,9335,11656,9471,11457v3,24,8,45,14,66c9485,11537,9485,11548,9487,11562v-24,200,-41,424,-32,658c9403,12353,9305,12574,9193,12770v-30,-31,-98,-101,-180,-154c8934,12564,8841,12532,8762,12571v-11,-18,-27,-35,-43,-46c8656,12483,8579,12518,8547,12599v-33,80,-6,178,57,220c8667,12861,8743,12826,8776,12746v16,-42,16,-91,5,-133c8920,12553,9119,12753,9174,12809v-87,150,-180,283,-265,350c8898,13135,8882,13117,8860,13103v-62,-42,-139,-7,-171,74c8656,13257,8683,13355,8746,13397v62,42,139,7,172,-73c8934,13285,8934,13240,8926,13201v114,-84,234,-273,332,-459c9258,12907,9245,13285,9155,13436v-6,-4,-11,-11,-17,-14c9076,13380,8999,13415,8967,13495v-33,81,-6,179,57,221c9087,13758,9163,13723,9196,13642v21,-59,16,-126,-14,-175c9302,13271,9296,12746,9296,12672v74,-143,131,-277,167,-357c9471,12487,9493,12658,9531,12830v-38,63,-245,410,-164,711c9365,13541,9362,13541,9359,13544v-65,32,-101,126,-76,210c9307,13839,9381,13884,9446,13853v66,-32,101,-127,77,-211c9504,13576,9455,13534,9403,13537v-71,-252,82,-550,139,-648c9577,13029,9624,13170,9684,13303v-9,7,-17,14,-25,24c9613,13394,9615,13499,9667,13558v52,60,134,56,180,-10c9894,13481,9891,13376,9839,13317v-35,-42,-82,-53,-125,-35c9645,13131,9594,12973,9558,12812v44,-3,167,11,306,294c9820,13166,9814,13261,9855,13324v44,70,126,80,180,24c10090,13292,10098,13187,10054,13117v-41,-63,-109,-77,-160,-39c9814,12917,9741,12837,9678,12798v-57,-38,-103,-35,-128,-31c9504,12529,9487,12280,9493,12042v54,91,172,273,354,452c9853,12560,9894,12963,10204,13173v-24,81,3,175,66,210c10335,13422,10409,13383,10439,13303v30,-81,,-179,-63,-218c10322,13054,10259,13075,10223,13135v-256,-172,-319,-480,-335,-603c10008,12644,10155,12753,10330,12833v,,,4,,4c10311,12924,10349,13015,10417,13040v68,24,139,-25,158,-112c10594,12840,10556,12749,10488,12725v-55,-21,-112,7,-142,63c10183,12711,10041,12609,9924,12504v59,-52,280,-231,496,-154c10420,12353,10417,12360,10417,12364v-11,91,35,175,106,189c10575,12564,10624,12536,10651,12483v6,,9,,14,c10654,12497,10646,12511,10641,12522v-14,42,19,45,65,24c10698,12564,10690,12581,10690,12595v-14,91,136,-28,201,-175c10924,12378,10938,12346,10940,12325v36,-17,69,-52,90,-84c11017,12339,11009,12437,11006,12539v,,,,,c10992,12564,10981,12606,10973,12672v-73,207,-54,512,14,417c10998,13071,11009,13050,11014,13026v22,84,49,126,74,70c11096,13078,11101,13057,11104,13033v33,66,65,91,79,35c11188,13047,11188,13026,11186,13001v43,56,82,74,84,14c11270,12991,11265,12963,11257,12935v57,49,101,56,92,-7c11336,12833,11221,12707,11134,12627v-3,-7,-30,-67,-60,-98c11074,12423,11085,12315,11104,12213v16,35,38,74,71,98c11175,12332,11183,12367,11208,12416v40,162,169,319,169,225c11377,12623,11374,12606,11368,12588v44,32,77,39,69,-7c11434,12567,11428,12550,11420,12536v44,14,74,7,57,-32c11472,12490,11464,12476,11453,12466v46,3,74,-11,52,-46c11497,12406,11483,12395,11467,12381v49,-10,79,-35,49,-63c11472,12273,11358,12280,11281,12290v-3,,-57,-24,-87,-10c11156,12252,11129,12192,11115,12150v27,-133,65,-266,112,-392c11232,11786,11243,11814,11257,11839v-6,21,-9,56,,112c11248,12119,11322,12325,11349,12238v6,-14,6,-35,9,-53c11388,12238,11417,12255,11423,12210v3,-14,,-32,-3,-49c11456,12196,11486,12203,11483,12161v,-14,-6,-32,-11,-49c11516,12136,11546,12136,11535,12094v-6,-17,-14,-35,-25,-52c11559,12056,11592,12045,11573,12007v-27,-56,-115,-102,-185,-130c11445,11776,11630,11397,11570,11065v68,-109,128,-197,172,-260c11736,10840,11731,10879,11726,10914v-60,452,-99,1002,-60,1590c11374,12945,11488,13740,11497,13793v,,,3,,3c11578,13408,11644,12952,11679,12683v41,434,123,886,273,1334c11944,14052,11919,14136,11876,14178v-30,-10,-85,18,-88,18c11709,14192,11597,14199,11554,14245v-27,31,3,52,52,59c11589,14315,11576,14329,11567,14343v-19,35,9,49,55,42c11611,14399,11603,14413,11600,14427v-13,42,17,45,60,24c11652,14469,11647,14483,11647,14497v-6,46,27,39,68,3c11709,14521,11706,14539,11709,14557v6,94,126,-74,158,-239c11889,14269,11897,14234,11895,14213v38,-35,62,-91,76,-133c12009,14189,12050,14297,12096,14406v,42,-2,119,-32,172c12031,14581,11990,14627,11987,14634v-76,31,-180,84,-207,147c11761,14819,11796,14830,11846,14812v-11,18,-22,35,-25,53c11813,14907,11843,14907,11884,14879v-6,17,-11,35,-11,49c11870,14970,11900,14963,11935,14928v-2,17,-2,35,,49c11941,15022,11971,15001,12001,14949v,21,3,38,8,52c12039,15089,12110,14879,12096,14711v9,-60,6,-95,,-112c12115,14560,12126,14518,12129,14476v11,24,22,49,33,77c12145,14567,12137,14571,12137,14571v,,,,38,7c12192,14609,12205,14644,12224,14676v,,,,,c12214,14732,12227,14809,12227,14816v-24,147,-52,360,-11,452c12244,15327,12276,15278,12298,15187v8,31,22,60,36,81c12369,15317,12391,15264,12396,15176v14,25,27,42,41,53c12481,15264,12494,15211,12483,15124v17,17,33,31,50,38c12582,15187,12584,15124,12554,15033v22,14,41,24,60,28c12723,15075,12568,14802,12388,14697v-52,-56,-87,-81,-112,-84c12274,14606,12268,14599,12265,14588v377,84,592,-140,660,-224c13015,14357,13102,14346,13187,14332v-153,130,-251,354,-284,435c12852,14893,12822,14942,12822,14942v,,,,111,-42c13405,14742,13498,14290,13506,14255v136,-42,264,-98,390,-157c13776,14266,13721,14497,13702,14581v-30,137,-52,193,-52,193c13650,14774,13650,14774,13751,14704v423,-277,453,-725,455,-785c14286,13867,14362,13814,14433,13758v-134,224,-142,557,-145,662c14286,14571,14277,14637,14277,14637v,,,,90,-108c14730,14112,14686,13660,14673,13569v71,42,180,45,302,10c14973,13726,14994,13860,15005,13919v25,137,27,196,27,196c15032,14115,15032,14115,15068,14045v5,88,30,158,74,193c15223,14308,15357,14248,15490,14105v47,213,131,357,230,360c15850,14469,15965,14220,16003,13877v16,21,35,42,52,60c16197,14185,16366,14318,16475,14245v87,-56,117,-231,87,-452c16731,13849,16870,13828,16922,13723v68,-144,-41,-399,-251,-613c16668,13106,16668,13103,16666,13103v27,-11,49,-18,73,-32c16976,13036,17151,12917,17156,12760v6,-126,-98,-245,-261,-322c17017,12280,17072,12112,17025,12003v-60,-147,-278,-154,-520,-35c16494,11968,16486,11972,16475,11972v5,-32,11,-63,13,-95c16584,11593,16586,11338,16483,11254v-44,-35,-98,-35,-161,-11c16311,11166,16292,11124,16292,11124v-76,63,-134,137,-172,210c16071,11152,15992,11033,15905,11029v-6,,-14,,-19,4c16295,10599,16167,10101,16167,10101v-248,154,-328,396,-344,603c15785,10497,15749,10280,15720,10063v373,-477,207,-949,207,-949c15760,9243,15687,9408,15657,9565v-17,-150,-30,-304,-41,-455c15823,8921,15902,8707,15929,8536v85,126,156,196,156,196c16085,8732,16074,8385,15938,8035v-3,-4,-3,-11,-6,-14c16063,8140,16183,8192,16183,8192v,,-68,-217,-215,-406c16000,7804,16036,7821,16071,7835v289,123,559,81,559,81c16630,7916,16592,7870,16526,7811v279,-193,374,-463,407,-624c16933,7303,16930,7422,16922,7544v-11,53,-14,102,-11,151c16903,7772,16895,7849,16884,7926v-289,-115,-516,280,-573,382c16254,8413,16221,8455,16221,8455v,,,,104,-21c16666,8375,16815,8126,16870,8000v-8,45,-16,94,-25,140c16589,8389,16717,8879,16753,9005v35,130,43,186,43,186c16796,9191,16796,9191,16845,9065v183,-449,77,-788,30,-901c16897,8052,16914,7944,16927,7832v52,224,191,409,243,473c17249,8406,17276,8455,17276,8455v,,,,,-147c17293,7685,16984,7436,16960,7418v8,-178,5,-353,-6,-525c17044,7089,17203,7222,17260,7271v93,77,131,119,131,119c17391,7390,17391,7390,17369,7243v-85,-599,-409,-767,-455,-784c16897,6347,16881,6238,16859,6133v131,228,374,336,453,368c17423,6546,17470,6578,17470,6578v,,,,-55,-144c17203,5842,16829,5786,16780,5783v-35,-137,-74,-263,-112,-382c16636,5303,16603,5208,16567,5117v3,,6,-3,9,-3c16695,5425,17044,5468,17140,5478v109,11,155,25,155,25c17295,5503,17295,5503,17222,5390v-180,-290,-379,-378,-516,-402c16747,4925,16772,4844,16783,4746v112,-4,204,-25,251,-35c17159,4679,17216,4676,17216,4676v,,,,-112,-98c17055,4532,17009,4494,16963,4462v147,-24,248,-133,291,-287c17317,3958,17246,3716,17014,3555v219,-186,276,-434,199,-644c17137,2701,16954,2595,16704,2687v51,-330,-44,-557,-213,-638c16322,1968,16134,2060,16008,2357v-144,-280,-338,-353,-501,-255c15504,2105,15501,2105,15499,2109v-9,-11,-17,-21,-22,-32c15444,1933,15401,1688,15376,1447v38,-4,125,-11,213,-46c15676,1370,15760,1310,15796,1215v19,4,38,4,57,-3c15867,1208,15878,1198,15889,1187v57,91,141,172,261,228c16150,1415,16213,1051,15957,722v161,119,330,234,501,343c16456,1205,16475,1748,16941,1877v,,3,-63,-11,-154c16957,1737,17102,1818,17295,1849v22,63,49,126,90,183c17320,2102,17282,2158,17282,2158v,,79,,185,-32c17481,2140,17494,2151,17511,2161v-186,263,-268,547,-268,547c17243,2708,17497,2588,17712,2312v28,-35,52,-70,77,-105c17723,2462,17737,2694,17737,2694v,,87,-116,163,-298c17900,2403,17900,2406,17900,2413v,389,112,708,112,708c18012,3121,18127,2806,18127,2413v,-49,-3,-98,-6,-143c18217,2511,18353,2662,18353,2662v,,,-161,-46,-361c18309,2305,18312,2308,18315,2312v215,276,469,399,469,399c18784,2711,18691,2385,18476,2109v-28,-35,-55,-67,-82,-98c18593,2095,18773,2077,18773,2077v,,-90,-112,-232,-210c18547,1867,18549,1867,18555,1867v302,,550,-144,550,-144c19105,1723,18860,1576,18555,1576v-38,,-77,4,-112,7c18628,1461,18748,1286,18748,1286v,,-125,,-280,63c18470,1345,18473,1342,18476,1338v215,-277,311,-602,311,-602c18787,736,18533,855,18318,1131v-28,35,-52,70,-77,105c18307,981,18293,750,18293,750v,,-90,115,-164,297c18129,1040,18129,1037,18129,1030v,-392,-111,-708,-111,-708c18018,322,17903,638,17903,1030v,49,3,98,6,143c17813,935,17677,781,17677,781v,,,161,49,361c17723,1138,17721,1135,17718,1131,17502,855,17249,732,17249,732v,,30,109,98,252c17213,963,17028,995,16824,1187v-109,-59,-216,-126,-325,-192c16625,1009,16769,967,16916,806v,,-297,-351,-766,-46c15998,652,15850,543,15709,431v155,45,359,24,550,-231c16259,200,15929,-112,15482,249,15379,165,15281,81,15188,r-123,c15071,4,15076,11,15082,14v-9,81,-30,462,199,697c15275,739,15275,767,15281,795v10,42,32,77,60,95c15302,1051,15313,1293,15341,1520v-85,-119,-279,-410,-289,-599c15057,921,15065,918,15071,918v68,-25,106,-119,87,-203c15139,627,15065,578,15000,603v-68,24,-107,119,-87,203c14926,869,14970,911,15016,921v16,249,297,631,338,683c15376,1772,15403,1923,15422,2011v-95,-116,-204,-228,-321,-319c15098,1611,15065,1177,14844,1026v,-3,3,-3,3,-7c14880,939,14853,841,14790,799v-63,-42,-139,-7,-172,73c14585,953,14613,1051,14675,1093v49,31,107,17,145,-28c15005,1187,15052,1538,15062,1664v-100,-74,-207,-137,-324,-179c14741,1471,14741,1461,14741,1447v,-91,-57,-165,-128,-165c14542,1282,14485,1356,14485,1447v,91,57,164,128,164c14659,1611,14700,1576,14722,1527v131,49,251,123,362,210c15054,1779,14956,1874,14705,1786v,-80,-46,-154,-109,-164c14525,1608,14463,1671,14452,1762v-11,91,38,171,109,185c14624,1958,14681,1909,14700,1835v142,49,240,42,305,18c15068,1828,15101,1790,15117,1765v128,105,243,232,346,368c15433,2158,15409,2186,15387,2221v-93,-11,-207,-14,-341,3c15008,2179,14765,1919,14425,2039v-25,-81,-96,-127,-159,-99c14198,1968,14163,2063,14185,2147v21,88,95,133,160,105c14403,2228,14438,2158,14433,2084v278,-98,488,74,564,147c14850,2256,14684,2305,14515,2396v,,,-4,,-4c14482,2312,14405,2277,14343,2319v-63,42,-90,140,-58,220c14318,2620,14395,2655,14457,2613v52,-32,77,-102,68,-172c14686,2354,14844,2305,14986,2280v-16,91,-84,414,-281,547c14703,2823,14703,2816,14700,2813v-38,-77,-117,-98,-177,-46c14463,2816,14446,2918,14487,2995v38,77,117,98,177,45c14708,3002,14730,2935,14719,2872v232,-147,297,-529,308,-595c15158,2259,15275,2259,15368,2266v-60,123,-74,291,-27,494c15084,2694,14907,2816,14844,3033v-62,217,9,459,240,620c14866,3839,14809,4088,14885,4298v77,210,259,315,510,224c15343,4851,15439,5079,15608,5159v169,81,357,-10,482,-308c16123,4914,16158,4970,16197,5012v-14,245,65,491,95,578c16333,5706,16347,5769,16352,5786v-33,158,-30,312,-30,379c16325,6305,16319,6364,16319,6364v,,,,79,-105c16646,5947,16666,5629,16657,5464v68,217,137,469,186,746c16562,6263,16466,6662,16434,6854v-104,25,-256,71,-409,172c16022,7030,16017,7030,16014,7033v93,-168,134,-322,134,-322c16148,6711,15978,6798,15831,6988v14,-42,28,-88,38,-134c15965,6483,15932,6136,15932,6136v,,-185,256,-278,627c15654,6767,15651,6774,15651,6777v-27,-203,-84,-350,-84,-350c15567,6427,15496,6641,15496,6911v-14,-42,-30,-88,-46,-130c15313,6434,15101,6217,15101,6217v,,11,347,147,697c15251,6918,15251,6925,15253,6928v-131,-119,-250,-172,-250,-172c15003,6756,15071,6970,15218,7163v-33,-18,-68,-35,-104,-49c14825,6991,14555,7033,14555,7033v,,199,238,488,357c15046,7390,15052,7394,15054,7394v-158,35,-272,108,-272,108c14782,7502,14948,7594,15158,7594v-33,17,-68,38,-101,59c14787,7828,14618,8101,14618,8101v,,235,-10,488,-157c15109,7965,15114,7986,15120,8007v-55,122,-79,217,-79,217c15041,8224,15095,8196,15166,8136v30,67,68,120,106,165c15237,8550,15251,8749,15253,8788v-65,-46,-111,-60,-111,-60c15090,9338,15485,9534,15591,9572v28,242,60,484,99,718c15526,9877,15237,9839,15237,9839v11,567,384,693,496,718c15763,10725,15793,10889,15826,11047v-11,11,-22,21,-33,35c15643,10833,15450,10791,15450,10791v-11,312,92,505,207,620c15643,11471,15635,11534,15627,11600v-17,-21,-36,-42,-52,-59c15433,11292,15264,11159,15155,11233v-87,56,-117,231,-87,451c14899,11628,14760,11649,14708,11755v-8,14,-11,31,-14,45c14667,11698,14640,11590,14618,11481v38,-10,126,-31,207,-80c14907,11355,14986,11285,15013,11184v19,,39,-4,58,-14c15136,11135,15163,11036,15136,10952v-27,-84,-104,-119,-169,-84c14902,10903,14874,11001,14902,11086v16,45,43,73,76,87c14926,11348,14678,11418,14610,11432v-36,-182,-55,-360,-38,-487c14594,10949,14615,10945,14637,10931v66,-35,93,-133,66,-217c14675,10630,14599,10595,14534,10630v-66,35,-93,133,-66,217c14482,10889,14506,10917,14536,10931v-21,169,14,407,63,624c14504,11450,14283,11194,14253,11008v5,-3,13,-3,19,-7c14337,10966,14365,10868,14337,10784v-5,-17,-13,-31,-22,-42c14403,10361,14307,10098,14250,9986v30,28,57,59,85,91c14389,10483,14790,10560,14891,10581v103,18,150,35,150,35c15041,10616,15041,10616,14975,10504v-226,-417,-512,-448,-608,-448c14299,9982,14231,9912,14160,9846v180,42,371,-32,439,-60c14705,9744,14752,9734,14752,9734v,,,,-101,-70c14226,9359,13915,9597,13890,9618v-120,-91,-242,-168,-365,-235c13702,9369,13868,9250,13926,9208v95,-70,141,-94,141,-94c14067,9114,14067,9114,13956,9075v-456,-179,-717,119,-753,161c13149,9215,13097,9194,13042,9177v,-18,-2,-35,-2,-56c13220,9044,13364,8865,13416,8798v84,-108,125,-147,125,-147c13541,8651,13541,8651,13528,8651v8,-10,13,-24,19,-38c13560,8700,13588,8742,13618,8690v10,-18,19,-42,24,-70c13672,8700,13705,8739,13727,8679v8,-24,11,-56,11,-91c13784,8665,13825,8697,13836,8630v13,-105,-66,-294,-131,-420c13705,8203,13694,8122,13672,8073v,,,,,c13686,7996,13697,7919,13708,7842v13,35,35,74,65,102c13773,7965,13781,8000,13803,8049v33,164,155,329,161,235c13964,8266,13961,8248,13956,8227v41,36,73,43,68,-3c14021,8210,14016,8192,14010,8178v44,18,74,14,60,-28c14065,8136,14057,8122,14048,8108v47,7,77,-7,55,-42c14095,8052,14081,8038,14065,8028v51,-7,79,-28,51,-60c14073,7923,13961,7919,13882,7923v-3,,-55,-28,-87,-18c13754,7870,13729,7797,13718,7758v14,-122,25,-242,30,-361c13773,7432,13811,7474,13855,7488v5,21,22,49,54,88c13983,7716,14141,7821,14119,7730v-3,-14,-11,-31,-22,-49c14146,7699,14179,7688,14160,7650v-5,-14,-14,-25,-24,-39c14182,7611,14206,7594,14185,7562v-9,-11,-19,-21,-33,-28c14198,7520,14220,7495,14193,7471v-11,-11,-27,-18,-47,-21c14193,7422,14215,7390,14179,7373v-52,-25,-158,17,-232,56c13942,7429,13887,7425,13860,7450v-54,-18,-98,-88,-114,-116c13765,6851,13724,6389,13645,5961v106,239,289,638,469,967c14114,6928,14114,6925,14114,6925v-6,-53,-109,-852,-502,-1139c13492,5219,13310,4718,13132,4319v-13,-32,-30,-63,-43,-95c13146,4263,13228,4319,13320,4392v33,340,308,613,388,683c13648,5135,13577,5215,13566,5278v-8,46,27,39,68,4c13628,5303,13623,5324,13623,5341v3,46,30,32,63,-10c13683,5348,13686,5366,13688,5380v9,42,36,24,60,-28c13751,5369,13754,5387,13759,5401v17,42,41,10,55,-53c13819,5369,13827,5383,13836,5397v49,70,65,-157,11,-311c13838,5026,13830,4995,13817,4977v5,-28,8,-59,5,-87c13898,4988,13969,5093,14032,5208v-3,46,-11,112,-38,154c13961,5362,13920,5408,13915,5411v-77,25,-183,71,-213,130c13683,5580,13716,5590,13765,5580v-14,17,-22,35,-27,52c13727,5674,13757,5678,13800,5653v-5,18,-11,32,-13,49c13784,5744,13811,5741,13849,5706v-2,17,-5,35,-2,49c13852,5800,13882,5783,13912,5734v,21,,38,5,56c13942,5877,14024,5674,14018,5506v11,-56,11,-91,3,-112c14043,5359,14054,5313,14062,5271v44,91,82,186,112,284c14152,5597,14144,5667,14144,5674v-58,112,-134,280,-120,378c14032,6112,14070,6087,14111,6017v,32,3,60,11,81c14141,6154,14171,6119,14198,6045v6,25,11,46,22,63c14247,6157,14272,6115,14285,6038v9,21,20,42,33,53c14354,6133,14370,6080,14367,5993v14,21,30,38,44,49c14498,6098,14435,5807,14313,5643v-25,-60,-47,-95,-66,-112c14247,5531,14247,5531,14247,5531v-27,-95,-62,-183,-101,-270c14176,5282,14215,5303,14253,5303v8,17,30,42,71,66c14425,5482,14596,5527,14558,5446v-5,-14,-16,-28,-30,-38c14580,5408,14607,5387,14583,5355v-9,-10,-19,-21,-33,-28c14594,5310,14615,5285,14585,5261v-11,-7,-21,-14,-38,-18c14588,5215,14604,5184,14574,5170v-13,-7,-30,-7,-49,-4c14564,5124,14577,5086,14542,5079v-57,-7,-150,73,-213,133c14324,5212,14269,5229,14250,5261v-71,3,-144,-84,-144,-84c14103,5173,14100,5173,14097,5173v-35,-70,-76,-133,-117,-196c14013,4984,14054,4988,14092,4970v14,14,38,25,84,32c14299,5065,14474,5033,14419,4974v-11,-11,-22,-18,-38,-25c14427,4925,14452,4897,14419,4876v-11,-7,-24,-11,-38,-11c14419,4830,14433,4799,14400,4788v-11,-3,-25,-3,-38,c14395,4742,14403,4707,14367,4707v-13,,-30,7,-46,18c14345,4669,14348,4623,14315,4637v-54,18,-122,133,-166,218c14144,4858,14097,4897,14086,4935v-49,25,-111,4,-141,-10c13697,4578,13383,4329,13195,4200v177,45,526,126,832,164c14027,4364,14027,4364,14024,4364v-33,-24,-524,-406,-905,-213c13067,4116,13031,4098,13026,4095v-60,-127,-123,-246,-183,-354c12982,3800,13100,3797,13154,3709v60,-94,30,-262,-65,-438c13252,3236,13367,3145,13380,3026v17,-161,-158,-325,-406,-406c12971,2620,12969,2616,12969,2616v19,-21,38,-42,54,-63c13220,2403,13334,2207,13290,2070v-35,-112,-163,-165,-329,-147c13018,1723,13015,1548,12941,1478v-98,-94,-289,7,-463,235c12470,1720,12462,1727,12453,1734v-5,-32,-10,-63,-16,-91c12432,1349,12355,1124,12241,1103v-93,-17,-191,102,-262,295c11870,1233,11753,1152,11668,1201v-117,63,-139,340,-65,659c11597,1856,11589,1853,11584,1853v-107,-168,-235,-350,-387,-511c11156,1201,11090,963,11049,725v39,-7,126,-28,210,-70c11341,613,11423,546,11453,445v19,,38,,57,-11c11576,399,11608,305,11581,221v-27,-84,-101,-126,-166,-91c11349,165,11317,259,11344,343v14,46,41,77,73,91c11360,610,11109,666,11044,680v-30,-183,-46,-361,-27,-487c11039,196,11060,193,11082,182v52,-28,85,-94,79,-164l10908,18v-3,24,,49,8,73c10929,133,10954,161,10981,179v-27,164,3,406,47,627c10935,697,10722,431,10695,245v5,-3,14,-3,19,-7c10780,203,10812,109,10785,25v,-4,-3,-4,-3,-7l10551,18v-14,38,-17,87,-3,129c10567,207,10611,245,10660,249v32,245,343,592,387,637c11082,1051,11120,1194,11145,1282v-104,-105,-221,-200,-344,-277c10790,928,10728,497,10496,375v,-4,3,-4,3,-7c10523,284,10491,189,10425,154v-84,-31,-158,11,-185,95c10215,333,10248,427,10313,462v52,25,107,7,142,-45c10649,515,10720,862,10741,981v-106,-60,-218,-109,-335,-140c10409,827,10409,816,10406,802v-8,-91,-71,-157,-142,-147c10193,666,10142,746,10150,837v8,91,71,158,142,147c10338,977,10376,939,10395,890v134,31,259,91,376,164c10744,1100,10654,1205,10398,1149v-6,-81,-57,-147,-123,-151c10204,995,10144,1065,10142,1156v-3,91,51,168,122,172c10327,1331,10382,1275,10395,1198v145,31,243,14,305,-21c10760,1145,10790,1103,10804,1075v172,112,325,263,461,428c11251,1503,11238,1499,11221,1499v-57,-105,-57,-105,-57,-105c11164,1394,11164,1426,11156,1496v-90,,-207,7,-344,35c10804,1513,10799,1496,10790,1475v-65,-161,-65,-161,-65,-161c10725,1314,10720,1366,10692,1478v-95,-63,-259,-136,-458,-84c10196,1317,10196,1317,10196,1317v,,-3,32,-11,95c10169,1419,10155,1426,10139,1433v-30,-77,-104,-112,-166,-77c9907,1391,9877,1489,9907,1573v27,84,104,122,169,84c10131,1625,10161,1552,10150,1478v8,-3,19,-7,27,-10c10172,1496,10166,1531,10158,1566v-5,31,-14,77,-22,133c10114,1699,10095,1709,10076,1723v-60,49,-79,151,-41,228c10054,1990,10082,2014,10114,2025v3,238,58,504,257,655c10392,2750,10422,2813,10444,2855v-65,-11,-128,-14,-196,-14c10245,2841,10242,2841,10240,2841v-82,3,-167,14,-251,31c9948,2841,9872,2774,9825,2704v-8,-158,-65,-630,-512,-970c9193,1636,9193,1636,9193,1636v,,16,70,44,241xm17402,1597v-19,-14,-39,-28,-58,-42c17377,1569,17412,1583,17445,1594v-16,,-30,,-43,3xm17459,1219v27,45,57,88,90,133c17576,1387,17603,1419,17631,1450v-199,-84,-379,-66,-379,-66c17252,1384,17271,1408,17309,1447v-68,-28,-136,-60,-205,-95c17213,1363,17339,1338,17459,1219xm17235,1506v,21,,60,6,112c17072,1657,16949,1720,16927,1734v-22,-137,-82,-343,-251,-519c16859,1328,17047,1426,17235,1506xm15373,928v22,7,44,7,66,c15463,918,15485,900,15501,876v3,,3,,6,3c15507,879,15507,876,15507,869v22,-39,30,-91,19,-144c15520,697,15510,676,15493,659v-19,-120,-68,-274,-177,-417c15458,361,15610,483,15769,606v-6,60,-14,179,8,308c15777,914,15774,914,15774,914v-68,25,-106,119,-87,203c15698,1163,15722,1198,15755,1219v-71,165,-322,193,-390,200c15349,1229,15346,1051,15373,928xm16409,5580v44,-158,60,-298,60,-421c16488,5156,16510,5152,16529,5145v27,70,55,147,82,224c16518,5411,16456,5489,16409,5580xm16115,7299v112,-73,204,-161,278,-241c16382,7114,16377,7138,16377,7138v,,,,92,-84c16766,6805,16835,6487,16845,6326v14,80,25,161,36,245c16875,6648,16884,6721,16903,6788v8,88,11,175,16,266c16595,7072,16477,7573,16447,7706v-2,14,-5,28,-8,42c16357,7681,16254,7611,16131,7562v-3,,-8,-3,-11,-3c16278,7523,16393,7450,16393,7450v,,-166,-91,-376,-91c16047,7338,16082,7320,16115,7299xm15512,8220v,46,-2,92,-2,137c15507,8329,15501,8301,15496,8273v8,-18,14,-35,16,-53xm15248,8809v16,-25,103,-154,183,-347c15466,8483,15496,8497,15512,8504v3,256,17,515,38,774c15474,9016,15343,8879,15248,8809xm15580,8431v17,56,30,87,30,87c15610,8518,15681,8305,15681,8035v14,42,30,87,47,129c15749,8220,15771,8270,15796,8319v-123,112,-183,255,-210,392c15583,8616,15580,8522,15580,8431xm13781,4869v8,38,14,87,3,129c13754,5012,13727,5075,13724,5082v-3,4,-8,7,-11,11c13604,4862,13465,4616,13383,4473v126,105,267,238,398,396xm10095,8045v-11,-70,-52,-210,-221,-234c9874,7811,9910,7905,9956,7986v-49,-21,-98,-42,-144,-60c9804,7863,9768,7702,9585,7678v,,44,115,101,199c9624,7853,9561,7832,9498,7811v-3,-63,-24,-231,-207,-274c9291,7537,9337,7692,9397,7779v-62,-17,-122,-35,-182,-52c9204,7653,9157,7523,8997,7499v,,40,116,98,200c9040,7688,8988,7678,8937,7671v-22,-67,-88,-190,-251,-172c8686,7499,8738,7590,8800,7657v-43,-4,-84,-4,-122,c8656,7625,8612,7611,8596,7608v,,,,,c8520,7544,8394,7450,8285,7411v-14,-7,-27,-10,-38,-17c8353,7264,8386,7051,8310,6788v261,38,428,-102,477,-326c8806,6378,8803,6294,8784,6214v38,7,54,10,54,10c8838,6224,8838,6224,8765,6115v-76,-122,-158,-206,-237,-266c8612,5758,8667,5657,8691,5559v25,-4,49,-11,74,-14c8784,5965,9182,6108,9286,6143v57,21,95,36,120,46c9397,6203,9389,6221,9381,6242v-30,84,16,164,87,238c9539,6571,9651,6648,9724,6693v,,,,,c9735,6711,9768,6753,9801,6753v22,87,49,175,79,259c9804,6946,9678,6911,9678,6911v63,238,210,227,248,220c9954,7194,9981,7257,10013,7317v-84,-46,-212,-53,-212,-53c9894,7474,10030,7443,10073,7425v39,67,80,134,120,197c10103,7583,9951,7615,9951,7615v131,192,264,108,297,84c10289,7758,10332,7814,10376,7870v-87,-28,-199,-14,-199,-14c10196,7891,10215,7916,10234,7937v-22,-11,-46,-18,-73,-21c10161,7916,10204,8031,10262,8115v-58,-21,-112,-45,-167,-70xm9463,5800v-3,-7,-11,-10,-17,-7c9441,5797,9438,5807,9441,5814v,4,3,4,5,7c9455,5849,9474,5898,9493,5940v-8,7,-17,18,-25,25c9460,5940,9452,5919,9446,5902v3,-4,3,-11,,-18c9444,5877,9436,5874,9430,5877v-5,4,-8,14,-5,21c9425,5902,9427,5902,9430,5905v6,21,14,46,25,74c9446,5989,9436,6003,9427,6021v-5,-11,-11,-21,-16,-32c9414,5986,9414,5979,9411,5972v-5,-7,-11,-11,-19,-4c9386,5975,9384,5982,9389,5993v3,3,3,3,6,7c9400,6010,9406,6024,9416,6042v-13,31,-8,73,9,122c9425,6164,9422,6168,9422,6168v-6,-7,-11,-18,-14,-25c9400,6126,9392,6108,9381,6080v,-3,,-7,-3,-10c9376,6066,9376,6066,9373,6063,9207,5674,8972,5562,8849,5534v63,-10,126,-17,191,-21c9100,5527,9157,5524,9209,5506v68,,139,,210,4c9414,5646,9452,5762,9509,5853v,,,3,,3c9509,5856,9512,5860,9512,5860v3,7,8,10,11,17c9528,5888,9534,5898,9539,5909v-11,3,-22,10,-35,21c9485,5891,9466,5842,9460,5821v3,-10,6,-14,3,-21xm10750,8368v-120,-63,-243,-127,-366,-186c10382,8150,10371,8063,10308,7996v68,28,128,,150,-14c10501,8031,10545,8080,10589,8126v-82,-18,-177,-7,-177,-7c10526,8315,10657,8259,10698,8234v46,46,92,88,136,130c10810,8364,10780,8364,10750,8368xm10908,8455v8,-7,13,-10,16,-14c10954,8466,10981,8490,11009,8511v-33,-17,-69,-38,-101,-56xm11368,11874v-5,,-8,-4,-13,-4c11352,11867,11308,11821,11278,11818v-21,-35,-30,-85,-32,-123c11325,11488,11423,11303,11513,11149v-38,168,-101,458,-145,725xm11687,10739v-409,-14,-771,564,-793,599c10894,11338,10894,11338,10894,11341v275,-168,583,-403,736,-522c11486,11026,11259,11397,11118,11832v-25,24,-79,73,-131,70c10968,11870,10913,11856,10908,11853v-63,-60,-158,-141,-213,-130c10660,11726,10673,11769,10711,11811v-19,,-35,,-49,7c10630,11832,10649,11863,10690,11891v-14,4,-28,11,-39,18c10621,11933,10643,11958,10690,11972v-14,7,-25,17,-33,28c10632,12031,10662,12052,10711,12052v-13,14,-21,25,-30,39c10643,12171,10818,12122,10916,12010v41,-24,63,-49,71,-66c11025,11944,11063,11923,11093,11902v-22,77,-41,154,-57,234c11033,12140,11030,12140,11028,12147v,,-47,112,-115,143c10886,12269,10831,12280,10826,12280v-76,-32,-185,-63,-235,-32c10591,12248,10591,12248,10591,12248v-10,-7,-24,-14,-38,-17c10501,12220,10450,12252,10422,12308v-248,-95,-496,126,-542,168c9640,12248,9509,12014,9485,11965v2,-81,8,-158,16,-235c9531,11874,9585,11968,9654,11979v79,10,158,-91,212,-256c9959,11856,10060,11923,10133,11877v96,-56,109,-291,41,-553c10174,11320,10174,11320,10174,11317v19,7,38,14,58,21c10403,11450,10561,11467,10621,11366v47,-81,17,-221,-65,-365c10692,10963,10788,10882,10793,10784v8,-133,-133,-259,-338,-318c10447,10462,10442,10455,10433,10452v17,-18,30,-35,41,-56c10635,10259,10725,10091,10684,9975v-33,-94,-142,-129,-281,-105c10444,9699,10439,9555,10373,9495v-87,-77,-250,25,-392,235c9978,9706,9973,9685,9967,9664v-11,-249,-79,-435,-174,-449c9714,9205,9635,9306,9580,9471v-38,-56,-79,-98,-117,-126c9498,9289,9528,9233,9553,9187v,,,,,c9553,9187,9613,9135,9615,9082v20,-14,36,-24,55,-35c9632,9103,9599,9198,9629,9341v,,175,-231,131,-346c9825,8960,9891,8931,9956,8907v-49,46,-101,130,-90,291c9866,9198,10073,9002,10041,8879v57,-18,114,-32,171,-42c10169,8875,10125,8949,10114,9075v,,218,-133,218,-259c10384,8809,10433,8805,10485,8802v-49,31,-101,98,-123,231c10362,9033,10594,8928,10600,8798v71,,139,4,207,7c10750,8830,10676,8893,10654,9061v,,235,-119,229,-249c10891,8812,10900,8816,10910,8816v-5,70,9,140,36,203c10943,9026,10940,9030,10938,9037v,,5,,13,-4c10995,9121,11069,9194,11178,9243v-161,193,-180,407,-96,564c11167,9968,11330,10021,11527,9898v-9,280,95,449,245,487c11783,10389,11794,10389,11805,10392v-17,84,-33,172,-47,259c11756,10651,11728,10683,11687,10739xm11715,12084v62,84,185,259,302,469c12020,12595,12023,12669,11998,12721v-30,7,-68,60,-71,63c11876,12812,11813,12854,11769,12896v-35,-276,-52,-550,-54,-812xm11783,12987v5,-3,11,-3,16,-7c11794,12991,11788,13001,11786,13012v-3,-11,-3,-18,-3,-25xm11794,13068v11,,27,-7,49,-25c11837,13061,11835,13078,11837,13092v3,43,30,32,63,-10c11900,13099,11900,13117,11903,13131v11,46,38,21,62,-35c11968,13117,11971,13135,11976,13149v36,80,90,-134,66,-302c12045,12788,12042,12753,12034,12735v16,-38,21,-80,24,-119c12118,12728,12175,12851,12219,12973v-3,28,-19,130,-68,179c12118,13145,12069,13180,12066,13180v-79,7,-191,25,-229,77c11835,13261,11832,13264,11829,13271v-13,-66,-24,-133,-35,-203xm11832,13296v11,10,33,14,57,14c11876,13324,11862,13338,11854,13355v-17,39,11,49,57,35c11903,13404,11895,13418,11892,13436v-11,42,19,42,60,17c11946,13471,11941,13488,11941,13502v-3,46,30,35,68,-7c12006,13516,12004,13534,12006,13551v11,95,120,-87,142,-255c12167,13243,12173,13208,12170,13187v35,-38,54,-95,65,-140c12265,13145,12287,13240,12293,13331v-22,42,-30,119,-33,126c12224,13530,12181,13625,12159,13709v-14,10,-30,21,-41,28c12113,13737,12058,13744,12036,13772v-46,-7,-90,-49,-114,-77c11889,13562,11859,13429,11832,13296xm12260,14462v-16,14,-30,28,-44,38c12192,14448,12170,14399,12148,14346v33,18,74,32,115,25c12271,14385,12287,14399,12314,14413v-24,17,-40,35,-54,49xm12933,14325v-120,-112,-253,-108,-373,-63c12557,14262,12557,14262,12554,14262v39,-35,52,-70,19,-80c12560,14178,12543,14178,12524,14185v33,-49,44,-91,9,-87c12475,14101,12391,14196,12336,14266v-5,3,-57,28,-73,63c12208,14339,12148,14301,12121,14280v-68,-168,-126,-336,-175,-505c11971,13796,12001,13814,12034,13821v8,21,27,46,65,77c12186,14024,12355,14098,12325,14010v-5,-14,-13,-28,-24,-45c12350,13972,12383,13958,12361,13923v-8,-11,-17,-21,-30,-32c12336,13891,12342,13888,12347,13888v,,3,3,3,3c12377,13937,12402,13898,12413,13821v10,21,19,39,32,53c12483,13912,12497,13860,12494,13772v14,21,30,38,44,45c12563,13832,12573,13821,12576,13796v142,382,365,491,469,519c13007,14318,12969,14322,12933,14325xm14724,13061v,,-2,,,c14722,13061,14724,13061,14724,13061v,,,,,xm13293,10042v87,84,120,129,120,129c13413,10171,13413,10171,13399,10028v-35,-456,-226,-676,-332,-764c13127,9285,13190,9310,13252,9338v52,42,104,63,161,73c13476,9443,13541,9478,13604,9516v-136,379,158,743,234,834c13917,10445,13947,10494,13947,10494v,,,,-2,-144c13945,9926,13797,9688,13699,9576v82,52,161,112,243,175c13972,9786,14007,9814,14040,9835v49,42,98,88,147,137c14007,10206,14103,10560,14163,10728v-3,,-8,4,-11,4c14086,10767,14059,10865,14086,10949v22,59,66,95,115,98c14242,11292,14558,11625,14604,11667v39,161,82,308,107,392c14604,11958,14487,11867,14359,11797v-11,-78,-87,-505,-322,-617c14037,11177,14040,11173,14040,11173v25,-84,-11,-179,-79,-210c13896,10931,13822,10977,13797,11065v-24,87,11,178,80,210c13928,11299,13983,11275,14018,11226v197,91,276,430,300,553c14212,11723,14097,11681,13980,11653v,-14,,-25,,-39c13969,11523,13907,11460,13836,11474v-71,14,-120,95,-109,186c13738,11751,13800,11814,13871,11800v46,-7,85,-49,101,-102c14106,11726,14234,11779,14351,11846v-25,45,-115,157,-371,112c13972,11877,13920,11811,13855,11811v-71,,-128,73,-128,164c13727,12066,13784,12140,13855,12140v62,,114,-60,125,-137c14127,12028,14223,12007,14285,11972v60,-35,88,-77,101,-105c14536,11958,14675,12077,14798,12210v14,21,27,42,44,63c14749,12269,14572,12273,14359,12336v-44,-39,-311,-256,-635,-84c13691,12175,13618,12143,13555,12182v-63,38,-90,136,-60,220c13525,12483,13601,12518,13667,12480v54,-35,81,-109,71,-183c14005,12154,14228,12290,14310,12353v-144,49,-303,123,-463,242c13847,12595,13847,12592,13844,12592v-38,-77,-120,-95,-177,-46c13607,12595,13593,12700,13631,12774v38,77,120,94,177,45c13855,12777,13874,12704,13860,12637v150,-112,303,-185,439,-235c14294,12494,14258,12826,14073,12991v-3,-4,-6,-11,-8,-14c14018,12907,13937,12900,13885,12959v-55,60,-60,165,-14,232c13917,13261,13999,13268,14051,13208v41,-45,55,-116,38,-175c14305,12851,14332,12462,14335,12392v259,-81,468,-74,539,-67c14896,12350,14918,12374,14943,12399v2,3,2,7,5,7c14921,12416,14899,12423,14874,12438v-237,35,-411,154,-417,311c14455,12837,14504,12924,14591,12991v-33,31,-55,49,-60,56c14403,13054,14291,13099,14242,13120v-104,46,-150,53,-150,53c14092,13173,14092,13173,14193,13240v142,101,272,140,381,147c14569,13429,14574,13471,14588,13506v8,21,19,35,33,52c14539,13632,14449,13705,14354,13775v-139,-378,-551,-325,-657,-308c13588,13485,13541,13481,13541,13481v,,,,87,91c13901,13867,14155,13856,14280,13828v-54,39,-112,77,-172,112c14048,13954,13999,13986,13953,14028v-63,35,-128,66,-196,94c13650,13730,13241,13730,13138,13730v-109,3,-156,-7,-156,-7c12982,13723,12982,13723,13061,13824v229,305,464,347,595,337c13568,14196,13479,14227,13386,14252v-41,3,-79,14,-117,28c13209,14294,13149,14304,13089,14315v2,-389,-357,-554,-450,-592c12593,13702,12563,13688,12541,13677v-25,-80,-68,-175,-126,-245c12391,13376,12369,13345,12350,13327v-8,-140,-52,-294,-109,-441c12271,12900,12312,12914,12347,12907v11,17,36,35,79,52c12538,13050,12712,13068,12669,12994v-8,-14,-19,-24,-33,-35c12685,12949,12712,12924,12685,12896v-8,-10,-22,-17,-35,-21c12691,12851,12710,12823,12680,12805v-11,-7,-25,-10,-38,-10c12680,12760,12693,12725,12661,12714v-14,-3,-30,-3,-49,4c12644,12669,12655,12627,12620,12630v-57,4,-142,98,-197,168c12418,12802,12366,12826,12350,12861v-49,11,-104,-21,-131,-42c12175,12714,12124,12613,12069,12518v33,7,68,11,104,-3c12186,12529,12211,12543,12257,12550v120,70,297,49,243,-14c12492,12525,12478,12515,12462,12508v49,-21,71,-49,41,-70c12492,12430,12481,12427,12464,12423v39,-31,55,-63,19,-77c12473,12343,12459,12343,12445,12343v33,-42,44,-81,8,-81c12440,12262,12423,12266,12407,12276v27,-56,33,-98,-3,-87c12350,12203,12279,12315,12233,12395v-6,4,-52,39,-66,78c12124,12490,12072,12476,12039,12462v-84,-144,-169,-270,-229,-357c11952,12119,12208,12136,12426,12129v,,,,,c12402,12115,12039,11909,11769,12049v-27,-39,-46,-63,-52,-67c11715,11979,11712,11975,11709,11975v3,-375,33,-725,74,-1030c11810,10749,11840,10564,11873,10392v49,-14,98,-42,139,-95c12077,10690,12306,11026,12325,11054v,,,,,4c12257,10742,12162,10389,12094,10157v5,-14,11,-28,16,-42c12235,10287,12410,10557,12549,10893v-14,70,-41,158,-68,200c12448,11079,12393,11096,12388,11100v-84,-18,-204,-32,-256,10c12099,11138,12129,11166,12181,11184v-19,10,-33,21,-44,35c12113,11254,12140,11271,12192,11275v-14,14,-22,28,-28,42c12145,11359,12175,11369,12224,11355v-10,18,-16,32,-21,49c12192,11453,12227,11450,12276,11418v-8,21,-13,39,-13,56c12257,11576,12407,11418,12459,11250v33,-56,44,-94,44,-115c12535,11093,12557,11015,12573,10959v60,151,112,312,150,487c12707,11485,12680,11544,12639,11569v-30,-14,-82,3,-87,3c12473,11555,12363,11541,12314,11583v-30,24,-2,52,47,66c12344,11660,12331,11670,12320,11684v-25,32,3,49,49,49c12358,11744,12347,11758,12342,11772v-17,39,11,49,57,35c12391,11821,12383,11835,12380,11853v-11,45,22,42,68,14c12440,11884,12437,11905,12437,11919v-3,95,131,-49,180,-207c12644,11667,12655,11632,12658,11611v35,-25,60,-63,79,-102c12745,11558,12756,11604,12762,11653v,,,,,c12742,11698,12740,11772,12740,11779v-49,119,-109,298,-90,392c12663,12231,12699,12199,12734,12126v3,31,8,59,17,80c12772,12259,12802,12220,12822,12147v8,24,16,45,27,59c12879,12252,12901,12206,12909,12129v11,21,22,39,35,49c12982,12213,12996,12161,12985,12073v16,18,33,35,46,42c13124,12161,13037,11877,12901,11730v-30,-53,-52,-84,-71,-98c12811,11502,12783,11376,12751,11257v38,32,90,56,152,49c12928,11334,12988,11334,12993,11334v74,42,177,91,232,67c13258,11387,13239,11352,13192,11320v19,-3,36,-10,47,-21c13269,11275,13244,11250,13200,11233v14,-7,25,-18,33,-28c13258,11173,13230,11156,13187,11152v11,-10,22,-24,27,-35c13233,11079,13200,11068,13151,11082v11,-17,19,-31,22,-49c13195,10942,13037,11040,12958,11177v-33,35,-49,59,-57,80c12819,11268,12759,11208,12729,11173v-44,-144,-98,-280,-153,-406c12644,10805,12748,10847,12830,10798v32,21,98,-14,103,-17c13021,10784,13143,10781,13192,10728v30,-35,-2,-56,-57,-63c13151,10651,13168,10637,13176,10620v22,-39,-8,-53,-60,-46c13127,10560,13135,10543,13140,10529v14,-46,-16,-49,-65,-28c13083,10483,13089,10466,13091,10448v6,-49,-30,-42,-76,-3c13021,10424,13023,10403,13023,10385v-5,-105,-139,81,-174,263c12824,10700,12816,10735,12816,10760v-90,49,-218,-28,-270,-63c12451,10494,12347,10322,12254,10185v52,39,107,60,156,63c12535,10311,12691,10389,12832,10445v,,,,,c12822,10431,12712,10297,12563,10203v5,-4,13,-11,19,-14c12672,10112,12718,9979,12702,9818v8,3,16,10,21,14c12822,9891,12860,9926,12860,9926v,,,,-36,-136c12808,9723,12789,9664,12770,9607v92,-21,161,-73,204,-143c12991,9737,13222,9972,13293,10042xm13675,7047v-17,39,-44,98,-87,123c13558,7152,13506,7170,13500,7173v-13,-3,-30,-7,-46,-10c13410,7093,13345,7023,13293,6970v-3,-7,-30,-73,-63,-105c13211,6777,13206,6679,13209,6574v21,39,57,84,101,105c13312,6700,13326,6732,13359,6774v62,147,212,270,199,175c13555,6932,13549,6918,13541,6900v47,21,82,18,66,-24c13601,6862,13593,6847,13582,6833v46,4,74,-10,52,-45c13626,6777,13618,6767,13604,6756v46,-7,71,-31,44,-59c13637,6686,13620,6676,13604,6669v24,-11,44,-28,52,-39c13667,6770,13672,6907,13675,7047xm13653,6609v-3,-3,-5,-7,-11,-7c13590,6571,13481,6602,13408,6634v-6,,-60,-11,-88,10c13263,6620,13220,6532,13209,6508v8,-133,30,-273,57,-407c13277,6136,13296,6175,13320,6203v-2,21,3,56,22,109c13361,6480,13470,6658,13484,6567v3,-17,,-35,-3,-56c13519,6553,13552,6564,13549,6518v,-14,-5,-31,-10,-49c13579,6494,13609,6490,13598,6452v-2,-14,-10,-28,-19,-46c13601,6413,13620,6413,13631,6406v8,67,17,133,22,203xm13626,6343v-6,-7,-14,-14,-22,-21c13609,6322,13615,6322,13620,6322v3,7,3,14,6,21xm13609,6231v-51,-24,-122,-35,-177,-38c13429,6193,13380,6157,13348,6164v-36,-38,-55,-105,-63,-147c13339,5769,13408,5552,13443,5443v68,249,125,511,166,788xm11306,1552v68,84,131,175,188,266c11442,1783,11390,1755,11341,1737v-27,-63,-57,-126,-95,-192c11276,1548,11295,1548,11306,1552xm11246,2872v2,,5,4,5,4c11235,2893,11221,2907,11208,2925v-74,14,-156,24,-246,21c10943,2911,10875,2795,10837,2665v8,-14,16,-38,27,-70c10921,2711,11063,2813,11246,2872xm11259,3573v-11,38,-19,77,-27,115c11235,3650,11238,3611,11238,3576v8,-3,13,-3,21,-3xm11148,1541v-3,28,-9,63,-14,102c11131,1664,11126,1695,11123,1730v-24,11,-44,28,-60,53c11006,1877,11033,2042,11123,2214v,3,,3,,7c11041,2238,10973,2270,10921,2312v19,-193,8,-445,-101,-739c10954,1545,11063,1538,11148,1541xm10267,1471v-5,-14,-11,-24,-16,-35c10436,1391,10591,1464,10676,1524v-3,10,-5,21,-8,35c10668,1562,10665,1566,10665,1573v-95,31,-196,73,-300,133c10338,1629,10308,1548,10267,1471xm10651,1622v-21,91,-46,231,-51,385c10567,2074,10523,2133,10469,2179v-3,-4,-6,-11,-6,-14c10461,2158,10455,2154,10452,2151v-5,-123,-24,-260,-70,-407c10471,1692,10564,1650,10651,1622xm10387,2630v16,-45,38,-126,52,-227c10439,2403,10441,2403,10441,2399v41,-42,58,-112,41,-175c10529,2189,10567,2144,10597,2095v3,206,52,420,202,567c10829,2781,10886,2890,10916,2946v-123,-7,-259,-32,-412,-84c10496,2858,10491,2858,10482,2858v-11,-24,-70,-129,-95,-228xm10245,2879v87,,172,7,256,28c10561,2928,10621,2942,10676,2956v-41,39,-123,119,-169,193c10371,3240,10294,3394,10256,3559v-46,-232,-133,-379,-169,-431c10120,3009,10223,2900,10245,2879xm10191,2879v-47,53,-120,151,-139,259c9787,3531,10035,4109,10101,4256v68,154,90,224,90,224c10191,4480,10191,4480,10229,4305v3,-14,5,-25,8,-39c10248,4396,10248,4455,10248,4455v,,,,87,-143c10684,3765,10581,3264,10551,3152v49,-70,133,-150,169,-182c10720,2970,10722,2967,10722,2967v82,17,158,24,232,28c10957,2995,10957,2995,10959,2995v69,,131,-4,189,-11c10984,3128,10891,3299,10929,3429v,4,3,7,6,11c10853,3737,10919,4091,10940,4210v33,172,39,249,39,249c10979,4459,10979,4459,11052,4301v93,-182,142,-357,166,-511c11213,3891,11232,3975,11278,4021v77,74,208,28,344,-102c11627,3940,11633,3958,11636,3972v46,165,57,242,57,242c11693,4214,11693,4214,11756,4049v10,-28,21,-56,32,-84c11807,4207,11878,4378,11979,4399v93,18,191,-101,262,-294c12271,4154,12304,4193,12336,4224v-16,81,-32,168,-46,256c12252,4536,12154,4665,12055,4658v-5,-24,-24,-52,-60,-94c11914,4410,11739,4298,11761,4396v3,17,11,35,22,52c11728,4431,11693,4441,11712,4483v5,14,16,28,30,42c11690,4525,11663,4546,11687,4581v9,11,22,21,36,32c11671,4627,11646,4655,11679,4683v14,10,30,17,49,24c11676,4739,11655,4774,11690,4795v57,28,177,-21,256,-63c11952,4732,12023,4735,12047,4700v90,7,175,-73,229,-140c12257,4704,12244,4855,12241,5009v-17,45,-57,129,-136,154c12094,5145,12069,5128,12031,5110v-109,-94,-286,-115,-240,-42c11799,5082,11810,5093,11824,5103v-49,7,-79,32,-49,60c11783,5173,11796,5180,11810,5184v-44,21,-63,52,-30,70c11791,5261,11805,5264,11818,5264v-38,35,-52,70,-19,77c11813,5345,11829,5345,11848,5338v-35,49,-46,87,-8,87c11897,5425,11982,5331,12039,5261v6,-4,63,-28,76,-63c12178,5177,12219,5131,12246,5086v,126,8,255,25,389c12257,5499,12244,5538,12230,5601v-90,196,-96,500,-22,416c12222,6003,12233,5982,12241,5958v13,84,41,129,68,80c12317,6021,12325,6000,12328,5975v27,70,60,102,76,46c12410,6003,12413,5979,12413,5954v40,63,76,84,84,25c12500,5954,12497,5926,12492,5895v54,56,98,70,92,7c12579,5804,12473,5667,12396,5573v-3,-7,-24,-74,-54,-109c12342,5464,12342,5464,12342,5464v-6,-49,-11,-98,-14,-147c12355,5345,12391,5369,12429,5376v5,21,27,46,65,77c12582,5580,12748,5657,12721,5569v-6,-14,-14,-28,-25,-45c12745,5531,12778,5517,12756,5482v-8,-11,-16,-25,-30,-32c12772,5443,12794,5418,12770,5390v-8,-10,-22,-17,-36,-24c12778,5345,12800,5317,12767,5296v-14,-7,-30,-11,-46,-14c12764,5247,12781,5208,12745,5198v-54,-18,-155,45,-223,94c12516,5292,12462,5299,12437,5327v-46,-7,-87,-49,-112,-80c12314,5068,12320,4893,12336,4725v30,49,71,109,115,137c12456,4886,12475,4914,12522,4953v95,136,275,220,242,126c12759,5061,12748,5047,12737,5030v55,7,87,-7,65,-46c12794,4970,12783,4960,12770,4949v49,-10,76,-31,46,-63c12805,4876,12794,4869,12778,4862v46,-25,71,-53,35,-77c12800,4774,12783,4771,12762,4771v46,-39,65,-78,27,-92c12729,4662,12620,4728,12546,4781v-5,,-63,7,-87,35c12421,4788,12374,4718,12342,4658v16,-143,38,-280,65,-406c12464,4291,12519,4301,12563,4277v5,-4,8,-7,13,-11c12579,4413,12584,4567,12595,4714v,,,,,-3c12609,4669,12789,4063,12636,3618v19,7,38,14,55,21c12702,3646,12710,3653,12721,3660v117,203,240,442,357,708c13198,4637,13318,4953,13421,5303v-2,3,-5,7,-5,10c13413,5320,13402,5352,13386,5401v-292,-14,-578,340,-597,364c12789,5765,12789,5765,12789,5765v210,-91,444,-217,575,-294c13329,5580,13285,5734,13244,5905v-27,28,-71,63,-117,67c13105,5940,13051,5930,13045,5930v-65,-56,-161,-130,-218,-119c12792,5818,12808,5856,12846,5895v-19,,-35,,-49,7c12764,5919,12783,5947,12827,5975v-14,4,-27,11,-35,21c12764,6021,12786,6045,12830,6059v-14,7,-25,18,-33,28c12772,6122,12802,6140,12854,6136v-13,14,-22,29,-27,43c12792,6263,12963,6203,13059,6087v41,-28,60,-52,68,-70c13162,6014,13195,5996,13225,5975v-25,112,-46,232,-60,347c13143,6354,13100,6406,13053,6420v-24,-24,-79,-24,-84,-24c12898,6354,12792,6301,12740,6322v-36,14,-14,49,30,81c12751,6406,12734,6413,12723,6420v-30,25,-8,49,39,67c12748,6494,12737,6504,12729,6515v-25,31,,49,46,52c12764,6578,12753,6592,12748,6602v-19,39,14,49,63,35c12800,6651,12792,6669,12789,6683v-25,87,139,-4,218,-140c13042,6508,13061,6480,13067,6459v38,-11,71,-39,95,-67c13146,6557,13149,6718,13176,6858v-14,25,-25,67,-33,126c13067,7191,13080,7492,13149,7404v11,-14,21,-38,30,-63c13198,7425,13228,7467,13252,7415v8,-18,14,-39,17,-63c13301,7418,13334,7446,13348,7390v,,,-3,,-7c13353,7383,13359,7383,13364,7380v-8,14,-16,28,-19,42c13334,7467,13367,7464,13413,7436v-8,17,-11,35,-14,52c13394,7583,13533,7439,13582,7282v27,-46,38,-81,41,-102c13650,7163,13675,7131,13691,7100v,178,-8,364,-27,550c13645,7678,13598,7744,13544,7758v-25,-24,-79,-24,-85,-24c13389,7692,13282,7639,13230,7660v-35,14,-13,49,30,81c13241,7744,13225,7751,13214,7758v-30,25,-8,49,38,67c13239,7832,13228,7842,13220,7853v-25,31,,49,46,52c13255,7916,13244,7930,13239,7940v-19,39,13,49,62,35c13290,7989,13282,8007,13280,8021v-25,87,139,-4,218,-140c13533,7846,13552,7818,13558,7797v40,-11,76,-42,100,-74c13648,7825,13631,7930,13615,8035v-22,14,-49,52,-85,129c13391,8343,13318,8669,13416,8606v16,-11,33,-28,49,-53c13462,8588,13465,8620,13470,8641v-13,,-27,,-43,c13173,8627,12993,8721,12873,8826v-27,-21,-57,-38,-92,-52c12941,8581,12961,8368,12876,8210v-84,-161,-248,-214,-444,-91c12440,7839,12336,7671,12186,7632v-147,-35,-291,74,-365,340c11671,7765,11505,7741,11382,7849v-125,109,-166,319,-71,571c11224,8417,11148,8434,11090,8473v-27,-21,-54,-46,-84,-67c11082,8322,10979,8017,10979,8017v-88,161,-50,288,-17,351c10932,8343,10902,8315,10872,8291v63,-106,-103,-368,-103,-368c10730,8059,10755,8154,10788,8213v-60,-56,-120,-115,-180,-178c10681,7947,10581,7650,10581,7650v-77,140,-58,252,-30,322c10499,7916,10450,7856,10398,7793v65,-94,-44,-378,-44,-378c10297,7527,10300,7622,10316,7688v-35,-49,-68,-94,-101,-147c10283,7450,10199,7159,10199,7159v-63,102,-71,189,-60,259c10103,7359,10071,7296,10038,7233v93,-56,49,-386,49,-386c9992,6953,9983,7061,9994,7138v-35,-77,-65,-157,-92,-241c9994,6851,9997,6532,9997,6532v-101,77,-128,172,-131,249c9858,6756,9853,6732,9847,6707v25,-38,11,-129,11,-129c9858,6578,9858,6578,9858,6578v14,-84,27,-200,27,-305c9888,6221,9888,6172,9883,6129v5,4,11,7,16,7c10000,6186,10041,6217,10041,6217v,,,,-44,-133c9874,5692,9667,5541,9542,5485v90,11,182,25,275,46c9855,5548,9896,5559,9934,5559v60,17,118,35,178,56c9997,5975,10283,6298,10357,6378v76,84,106,126,106,126c10463,6504,10463,6504,10455,6371v-16,-441,-196,-658,-286,-735c10204,5650,10240,5664,10275,5678v169,346,562,227,663,196c11041,5839,11088,5835,11088,5835v,,,,-93,-73c10662,5485,10390,5594,10300,5643v-85,-35,-169,-67,-254,-95c10226,5503,10382,5338,10433,5282v85,-91,126,-123,126,-123c10559,5159,10559,5159,10444,5145v-482,-77,-700,298,-717,326c9588,5446,9452,5432,9321,5432v161,-98,278,-287,319,-357c9708,4963,9744,4921,9744,4921v,,,,-115,18c9157,4995,8999,5397,8980,5450v-87,10,-174,25,-256,39c8912,5341,9016,5040,9048,4942v47,-140,74,-196,74,-196c9122,4746,9122,4746,9007,4802v-169,77,-286,189,-370,298c8552,4981,8419,4928,8252,4977v11,-77,19,-108,19,-108c8271,4869,8271,4869,8179,4953v-6,3,-11,10,-17,14c8179,4658,8070,4462,7906,4403v-5,,-8,-4,-14,-4c7912,4392,7933,4385,7963,4378v576,-157,720,-686,736,-753c8800,3538,8978,3391,9198,3247v-16,56,-38,147,-46,259c8926,3944,9234,4476,9316,4609v84,140,111,207,111,207c9427,4816,9427,4816,9446,4634,9534,3944,9261,3580,9185,3496v11,-148,46,-249,57,-281c9397,3117,9575,3023,9754,2956v-24,49,-65,133,-81,217c9408,3573,9667,4151,9735,4298v71,150,93,220,93,220c9828,4518,9828,4518,9864,4340v149,-669,-88,-1072,-159,-1170c9733,3058,9801,2939,9804,2935v,,,,,c9924,2921,10060,2890,10191,2879xm10690,6791v-101,,-101,204,,204c10790,6991,10790,6791,10690,6791xm14689,6858v101,,101,-203,,-203c14588,6655,14588,6858,14689,6858xm14354,3951v101,,101,-203,,-203c14253,3751,14253,3951,14354,3951xm19675,4277v71,136,139,115,210,56c19912,4312,19937,4277,19953,4235v3,45,14,91,33,122c20032,4448,20090,4504,20196,4413v106,-91,90,-178,44,-269c20223,4109,20196,4077,20163,4056v36,-4,71,-18,96,-42c20330,3954,20373,3881,20302,3744v-71,-136,-139,-115,-210,-56c20065,3709,20041,3744,20024,3786v-2,-45,-13,-91,-32,-122c19945,3573,19888,3517,19782,3608v-107,91,-90,178,-44,269c19754,3912,19782,3944,19814,3965v-35,3,-71,17,-95,42c19648,4063,19604,4137,19675,4277xm18647,15534v-100,,-100,203,,203c18748,15737,18748,15534,18647,15534xm18634,16070v-101,,-101,203,,203c18735,16273,18735,16070,18634,16070xm19334,13534v-100,,-100,203,,203c19435,13737,19435,13534,19334,13534xm19334,14690v101,,101,-204,,-204c19234,14490,19234,14690,19334,14690xm17933,13814v-101,,-101,203,,203c18034,14014,18034,13814,17933,13814xm18975,14416v13,-35,19,-84,19,-129c19016,14322,19043,14353,19070,14371v76,45,147,56,202,-95c19326,14129,19275,14063,19198,14017v-27,-17,-65,-24,-101,-24c19125,13965,19149,13930,19163,13895v35,-99,43,-190,-74,-260c18975,13565,18923,13632,18887,13730v-13,35,-19,84,-19,130c18846,13824,18819,13793,18792,13775v-76,-45,-147,-56,-202,95c18536,14017,18588,14084,18664,14129v27,18,65,25,101,25c18737,14182,18713,14217,18699,14252v-35,98,-43,189,74,259c18890,14581,18939,14511,18975,14416xm20398,10879v101,,101,-203,,-203c20297,10676,20297,10879,20398,10879xm20695,11068v101,,101,-203,,-203c20594,10865,20594,11068,20695,11068xm18628,14721v,-164,-68,-192,-152,-192c18443,14529,18410,14543,18378,14564v16,-43,27,-88,24,-127c18402,14329,18378,14245,18249,14245v-128,,-149,87,-149,196c18100,14483,18110,14525,18127,14567v-33,-21,-68,-35,-98,-31c17944,14536,17879,14567,17879,14732v,164,68,192,152,192c18064,14924,18097,14910,18129,14889v-16,42,-27,88,-24,126c18105,15124,18129,15208,18258,15208v128,,150,-88,150,-196c18408,14970,18397,14928,18380,14886v33,21,68,35,98,31c18560,14914,18628,14882,18628,14721xm19613,15548v-3,-165,-71,-193,-156,-189c19424,15359,19392,15373,19359,15394v16,-42,25,-88,25,-126c19381,15159,19356,15075,19228,15078v-128,4,-150,91,-147,200c19081,15320,19092,15362,19108,15404v-32,-21,-68,-31,-98,-31c18926,15376,18860,15408,18863,15572v3,165,71,193,155,189c19051,15761,19084,15747,19116,15726v-16,42,-24,88,-24,126c19095,15961,19119,16045,19247,16042v128,-4,150,-91,147,-200c19394,15800,19384,15758,19367,15716v33,21,68,31,98,31c19547,15744,19615,15712,19613,15548xm20719,10073v-100,,-100,203,,203c20820,10273,20820,10073,20719,10073xm20027,12402v101,,101,-203,,-203c19926,12199,19926,12402,20027,12402xm16322,8620v-101,,-101,203,,203c16423,8823,16423,8620,16322,8620xm16488,10665v-101,,-101,203,,203c16589,10865,16589,10665,16488,10665xm16216,9306v101,,101,-203,,-203c16115,9103,16115,9306,16216,9306xm16447,9226v101,,101,-203,,-203c16347,9023,16347,9226,16447,9226xm16608,10220v47,91,104,148,210,56c16924,10185,16908,10098,16862,10007v-17,-35,-44,-67,-77,-88c16821,9916,16856,9902,16881,9877v71,-59,114,-133,43,-270c16854,9471,16785,9492,16715,9551v-28,21,-52,56,-69,98c16644,9604,16633,9558,16614,9527v-47,-91,-104,-147,-210,-56c16297,9562,16314,9649,16360,9741v17,35,44,66,76,87c16401,9832,16366,9846,16341,9870v-71,60,-114,133,-44,270c16368,10276,16436,10255,16507,10196v28,-21,52,-56,69,-98c16581,10143,16592,10189,16608,10220xm19583,13120v-101,,-101,204,,204c19683,13324,19683,13120,19583,13120xm10771,9292v-100,,-100,203,,203c10872,9495,10872,9292,10771,9292xm18817,15040v100,,100,-203,,-203c18716,14837,18716,15040,18817,15040xm16777,11415v-35,98,-43,189,74,259c16965,11744,17017,11677,17053,11579v13,-35,19,-84,19,-129c17094,11485,17121,11516,17148,11534v76,45,147,56,202,-95c17404,11292,17353,11226,17276,11180v-27,-17,-65,-24,-101,-24c17203,11128,17227,11093,17241,11058v35,-99,43,-190,-74,-260c17053,10728,17001,10795,16965,10893v-13,35,-19,84,-19,129c16924,10987,16897,10956,16870,10938v-76,-45,-147,-56,-202,95c16614,11180,16666,11247,16742,11292v27,18,65,25,101,25c16813,11341,16791,11376,16777,11415xm17603,13828v-71,-137,-139,-116,-210,-56c17366,13793,17342,13828,17325,13870v-2,-46,-13,-91,-32,-123c17246,13656,17189,13600,17083,13691v-107,91,-90,179,-44,270c17055,13996,17083,14028,17115,14049v-35,3,-71,17,-95,42c16949,14150,16905,14224,16976,14360v71,137,139,116,210,56c17213,14395,17238,14360,17254,14318v3,46,14,91,33,123c17333,14532,17391,14588,17497,14497v106,-91,90,-179,44,-270c17524,14192,17497,14161,17464,14140v36,-4,71,-18,96,-42c17628,14038,17671,13965,17603,13828xm19782,11821v-101,,-101,203,,203c19882,12021,19882,11821,19782,11821xm14793,14311v100,,100,-203,,-203c14692,14108,14692,14311,14793,14311xm19384,2616v100,,100,-203,,-203c19283,2413,19283,2616,19384,2616xm21562,1023v-57,52,-68,157,-27,231c21551,1282,21570,1300,21595,1310r,-308c21584,1005,21573,1012,21562,1023xm21265,1919v-118,67,-139,344,-68,662c21197,2595,21197,2609,21199,2623v-24,-10,-49,-17,-71,-24c21123,2595,21120,2592,21115,2592v-41,-119,-90,-210,-115,-256c20938,2221,20916,2168,20916,2168v,,,,-19,144c20886,2375,20880,2431,20878,2487v-107,-21,-191,,-235,73c20613,2609,20608,2680,20621,2757v-24,-28,-49,-56,-73,-85c20790,2389,20627,1902,20586,1776v-44,-130,-57,-186,-57,-186c20529,1590,20529,1590,20488,1727v-139,420,-58,728,2,875c20444,2546,20400,2487,20357,2424v-30,-67,-68,-123,-112,-165c20201,2193,20158,2123,20117,2049v262,-245,142,-746,109,-876c20193,1040,20185,981,20185,981v,,,,-52,126c19972,1468,20011,1769,20054,1930v-52,-98,-101,-196,-147,-305c19893,1576,19874,1531,19852,1492v-27,-70,-54,-140,-79,-214c20062,1170,20079,680,20081,553v3,-129,11,-185,11,-185c20092,368,20092,368,20016,459v-256,294,-273,609,-264,749c19738,1166,19724,1121,19711,1075v103,-388,-216,-707,-297,-788c19329,207,19296,165,19296,165v,,,,14,140c19351,809,19588,1016,19675,1075v30,109,66,210,101,312c19634,1236,19438,1184,19370,1166v-109,-28,-153,-49,-153,-49c19217,1117,19217,1117,19280,1240v256,532,619,515,649,511c20000,1905,20079,2049,20161,2182v-161,-98,-349,-98,-418,-94c19632,2091,19585,2081,19585,2081v,,,,82,105c19997,2623,20340,2529,20384,2515v60,80,123,157,185,231c20362,2648,20114,2736,20032,2764v-114,42,-166,49,-166,49c19866,2813,19866,2813,19972,2893v254,196,472,203,619,172c20493,3117,20430,3191,20425,3282v-5,91,44,179,131,252c20501,3573,20474,3583,20474,3583v,,,,109,39c20679,3660,20766,3678,20842,3678v6,3,14,3,19,3c20842,3702,20826,3723,20812,3744v-202,165,-319,372,-270,515c20580,4375,20714,4424,20888,4403v-57,210,-51,392,30,466c20978,4925,21068,4911,21167,4844v,,,,,c21278,4837,21368,4802,21439,4749v11,158,41,288,85,379c21082,5390,21096,5881,21096,5881v190,-39,310,-154,381,-287c21447,5741,21415,5888,21382,6035v-248,73,-384,235,-461,378c20880,6256,20837,6154,20837,6154v,,-93,326,-69,715c20768,6876,20768,6879,20768,6886v-87,-175,-182,-280,-182,-280c20586,6606,20586,6837,20665,7086v-25,-32,-52,-67,-82,-98c20351,6735,20090,6641,20090,6641v,,114,315,346,567c20439,7212,20441,7215,20447,7219v-158,-46,-284,-35,-284,-35c20163,7184,20291,7348,20485,7450v-35,,-74,,-112,3c20071,7485,19833,7653,19833,7653v,,254,119,557,88c20395,7741,20398,7741,20400,7741v-136,112,-218,231,-218,231c20182,7972,20362,7972,20556,7870v-25,32,-52,67,-76,105c20283,8273,20210,8606,20210,8606v,,245,-147,444,-445c20657,8157,20659,8154,20662,8147v-35,203,-27,364,-27,364c20635,8511,20763,8347,20845,8098v,45,,94,3,143c20872,8630,21003,8935,21003,8935v,,93,-326,68,-715c21071,8213,21071,8210,21071,8203v87,175,183,280,183,280c21254,8483,21254,8252,21175,8003v24,32,52,67,81,98c21374,8227,21496,8315,21592,8371r,-238c21540,8049,21480,7961,21404,7881v-3,-4,-6,-7,-11,-11c21469,7891,21540,7902,21589,7905r,-91c21532,7758,21453,7692,21352,7639v35,,74,,112,-3c21507,7632,21548,7625,21589,7615r,-274c21562,7341,21535,7341,21507,7341v3,-21,6,-45,6,-66c21543,7247,21567,7219,21589,7194r,-66c21567,7131,21540,7135,21510,7142v-8,-77,-27,-144,-49,-207c21521,6812,21565,6697,21589,6616r,-101c21540,6550,21447,6620,21346,6725v-27,-39,-49,-63,-62,-77c21357,6410,21420,6164,21477,5912v-5,238,52,414,112,526l21589,5657v-19,-25,-35,-42,-46,-53c21559,5520,21575,5439,21589,5355r,-3239c21589,2116,21589,2119,21586,2119v-106,-168,-231,-249,-321,-200xm21237,6865v-10,14,-19,28,-30,42c21221,6865,21235,6823,21248,6781v-5,28,-8,56,-11,84xm21207,6676v3,-60,,-98,,-98c21207,6578,21079,6742,21000,6991v,-45,,-94,-2,-144c20995,6788,20987,6728,20978,6672v148,-42,246,-147,308,-259c21259,6504,21235,6592,21207,6676xm19509,4679v101,,101,-203,,-203c19408,4480,19408,4679,19509,4679xm18994,2907v16,35,43,67,76,88c19035,2998,18999,3012,18975,3037v-69,56,-109,126,-52,252c18909,3317,18876,3376,18817,3475v-85,133,-396,644,-191,1085c18607,4658,18577,4823,18552,5023v-16,-39,-44,-95,-79,-147c18498,4347,18015,4091,17890,4028v-129,-63,-180,-102,-180,-102c17710,3926,17710,3926,17764,4095v196,637,570,774,676,802c18495,4981,18533,5075,18541,5093v-11,91,-22,185,-30,287c18508,5383,18508,5390,18511,5394v-8,88,-11,182,-16,277c18465,5625,18416,5555,18358,5506v-122,-504,-640,-525,-776,-525c17445,4977,17385,4967,17385,4967v,,,,98,133c17846,5618,18239,5569,18339,5545v77,63,142,175,153,196c18487,5951,18495,6165,18522,6375v-33,-32,-84,-77,-136,-105c18211,5779,17685,5860,17552,5884v-137,25,-197,21,-197,21c17355,5905,17355,5905,17467,6017v401,421,769,326,883,281c18418,6329,18492,6399,18530,6438v17,108,38,213,66,315c18596,6756,18596,6756,18598,6760v22,80,49,158,79,231c18639,6981,18579,6963,18522,6963v-330,-343,-771,32,-883,133c17527,7194,17472,7229,17472,7229v,,,,140,35c18116,7411,18410,7117,18500,7009v79,-4,177,28,202,38c18705,7054,18710,7065,18713,7072v90,164,155,322,204,465c18866,7520,18765,7488,18669,7492v-340,-280,-749,119,-853,224c17707,7825,17655,7863,17655,7863v,,,,142,25c18345,8000,18626,7629,18686,7537v109,,218,43,250,53c19021,7870,19037,8112,19024,8312v-19,-14,-36,-25,-58,-32c18953,8259,18939,8238,18923,8220v8,-7,11,-14,11,-14c18626,7825,18157,8164,18040,8252v-118,88,-175,119,-175,119c17865,8371,17865,8371,18001,8420v194,74,357,77,494,53c18440,8567,18399,8690,18380,8844v-251,-245,-490,-231,-646,-39c17579,8998,17557,9306,17737,9635v-311,53,-474,281,-480,561c17252,10473,17407,10711,17718,10781v-191,322,-180,630,-30,830c17832,11807,18064,11835,18312,11625v-11,144,-16,298,-13,452c18247,12210,18149,12430,18040,12627v-30,-32,-99,-102,-180,-154c17778,12420,17688,12388,17609,12427v-11,-18,-27,-35,-44,-46c17502,12343,17426,12374,17393,12455v-30,81,-5,179,58,221c17513,12714,17590,12683,17622,12602v17,-42,17,-91,6,-133c17767,12409,17966,12609,18020,12665v-87,151,-179,284,-264,350c17745,12991,17729,12973,17707,12959v-63,-38,-139,-7,-172,74c17505,13113,17530,13212,17592,13254v63,38,139,7,172,-74c17781,13142,17781,13096,17772,13057v115,-84,235,-273,333,-462c18105,12760,18091,13138,18001,13289v-5,-4,-11,-11,-16,-14c17922,13236,17846,13268,17813,13348v-30,81,-5,179,58,221c17933,13607,18010,13576,18042,13495v22,-59,14,-126,-13,-175c18149,13124,18143,12599,18143,12525v74,-144,131,-277,164,-357c18315,12339,18337,12511,18375,12683v-38,63,-246,409,-164,711c18209,13394,18206,13394,18203,13397v-65,32,-101,126,-76,210c18151,13691,18225,13737,18290,13705v66,-31,101,-126,77,-210c18348,13429,18299,13390,18247,13390v-74,-252,82,-550,139,-648c18421,12882,18468,13022,18528,13156v-9,7,-17,14,-25,24c18457,13247,18459,13352,18511,13411v52,60,134,56,180,-10c18737,13334,18735,13229,18683,13170v-36,-43,-82,-53,-125,-35c18489,12984,18438,12826,18402,12665v44,-3,166,11,305,294c18664,13019,18658,13113,18702,13177v44,70,125,80,180,21c18936,13142,18945,13036,18898,12966v-41,-63,-109,-77,-161,-38c18658,12767,18582,12686,18522,12648v-57,-39,-104,-35,-128,-32c18345,12378,18331,12129,18334,11891v54,91,172,270,354,448c18694,12406,18735,12809,19046,13019v-25,80,2,175,65,210c19176,13268,19250,13229,19280,13149v30,-85,,-179,-63,-218c19163,12900,19100,12921,19065,12980v-257,-171,-319,-479,-336,-599c18849,12494,18996,12602,19171,12683v,,,3,,3c19152,12774,19190,12865,19258,12889v68,25,139,-24,158,-112c19435,12690,19397,12599,19329,12574v-54,-21,-112,7,-142,67c19024,12564,18882,12462,18765,12357v60,-53,281,-231,496,-154c19261,12206,19258,12213,19258,12217v-11,91,36,175,106,189c19435,12420,19501,12360,19512,12269v11,-91,-36,-175,-107,-189c19354,12070,19302,12101,19275,12157v-249,-94,-497,126,-540,168c18667,12262,18607,12196,18555,12133v62,52,136,80,212,84c18983,12224,19168,12024,19223,11625v251,245,490,231,646,38c20024,11471,20046,11163,19866,10833v311,-52,474,-280,480,-560c20351,9996,20196,9758,19885,9688v191,-322,180,-630,30,-830c19765,8658,19525,8630,19269,8861v-8,-91,-24,-168,-46,-238c19378,8637,19705,8602,20011,8164v98,-133,98,-133,98,-133c20109,8031,20049,8045,19912,8049v-125,3,-586,21,-747,438c19133,8427,19095,8375,19054,8340v5,-74,8,-158,2,-246c19056,8094,19056,8091,19056,8091v,-4,9,-203,79,-312c19247,7790,19632,7779,19948,7233v87,-144,87,-144,87,-144c20035,7089,19978,7110,19842,7128v-134,17,-657,101,-739,630c19070,7811,19051,7877,19040,7937v-14,-116,-41,-238,-79,-368c18961,7566,18961,7566,18958,7562v-27,-88,-60,-175,-98,-270c18860,7292,18863,7289,18863,7289v11,-56,41,-182,73,-266c19029,7019,19430,6974,19711,6361v76,-154,76,-154,76,-154c19787,6207,19743,6228,19645,6259v8,-7,17,-14,25,-24c19784,6126,19784,6126,19784,6126v,,-60,,-196,-32c19457,6066,18950,5968,18754,6420v-71,63,-117,186,-142,259c18574,6518,18549,6347,18536,6172v,,,,,c18536,6172,18598,6045,18672,5975v95,49,472,197,908,-217c19697,5653,19697,5653,19697,5653v,,-60,-3,-193,-35c19373,5587,18863,5471,18661,5930v-54,49,-103,126,-131,175c18517,5863,18525,5618,18541,5397v17,-21,82,-101,186,-164c18817,5296,19176,5499,19648,5156v125,-88,125,-88,125,-88c19773,5068,19713,5058,19583,5005v-129,-52,-625,-238,-865,186c18639,5240,18579,5296,18544,5334v27,-315,73,-581,101,-732c18688,4560,19024,4203,18939,3454v-5,-67,-11,-109,-13,-134c18994,3443,19062,3422,19130,3366v27,-21,52,-56,68,-98c19201,3313,19212,3359,19231,3391v46,91,103,147,210,56c19547,3355,19531,3268,19484,3177v-16,-35,-43,-67,-76,-88c19444,3086,19479,3072,19504,3047v70,-59,114,-133,43,-269c19476,2641,19408,2662,19337,2722v-27,21,-52,56,-68,98c19266,2774,19255,2729,19236,2697v-46,-91,-103,-147,-210,-56c18931,2729,18947,2816,18994,2907xm18337,11811v2,-42,2,-85,5,-127c18358,11790,18388,11881,18424,11958v-49,-70,-76,-126,-87,-147xm18885,8252v2,-4,5,-4,8,-7c18896,8248,18898,8252,18901,8256v-5,-1,-11,-4,-16,-4xm18757,6473v49,24,188,77,373,52c19024,6630,18939,6774,18917,6970v-38,81,-68,207,-81,270c18806,7177,18776,7110,18740,7047v-43,-91,-79,-193,-109,-298c18637,6714,18680,6553,18757,6473xm19261,4203v101,,101,-203,,-203c19160,4003,19160,4203,19261,4203xm21289,1089v101,,101,-203,,-203c21188,890,21188,1089,21289,1089xm20128,9397v,165,68,193,152,193c20313,9590,20346,9576,20379,9555v-17,42,-28,87,-25,126c20354,9790,20379,9874,20507,9874v128,,150,-88,150,-196c20657,9635,20646,9593,20629,9551v33,21,69,35,99,32c20812,9583,20878,9551,20878,9387v,-165,-69,-193,-153,-193c20692,9194,20659,9208,20627,9229v16,-42,27,-87,24,-126c20651,8995,20627,8910,20499,8910v-129,,-150,88,-150,197c20349,9149,20360,9191,20376,9233v-33,-21,-68,-35,-98,-32c20193,9201,20128,9233,20128,9397xm20918,1758v101,,101,-203,,-203c20818,1555,20818,1758,20918,1758xm19261,1947v101,,101,-203,,-203c19160,1748,19160,1947,19261,1947xm20545,1163v27,17,65,24,101,24c20619,1215,20594,1250,20580,1285v-35,99,-43,190,74,260c20768,1615,20820,1548,20856,1450v13,-35,19,-84,19,-129c20897,1356,20924,1387,20951,1405v76,45,147,56,202,-95c21207,1163,21156,1096,21079,1051v-27,-18,-65,-25,-101,-25c21006,998,21030,963,21044,928v35,-98,43,-189,-74,-259c20856,599,20804,666,20768,764v-13,35,-19,84,-19,129c20728,858,20700,827,20673,809v-76,-45,-147,-56,-202,95c20417,1051,20469,1114,20545,1163xm21363,1758v101,,101,-203,,-203c21262,1555,21262,1758,21363,1758xm19831,6777v101,,101,-203,,-203c19730,6578,19730,6777,19831,6777xm20226,4711v101,,101,-203,,-203c20125,4511,20125,4711,20226,4711xm19880,5243v-101,,-101,203,,203c19981,5443,19981,5243,19880,5243xm19607,7986v101,,101,-203,,-203c19506,7783,19506,7986,19607,7986xm19904,8686v101,,101,-203,,-203c19803,8483,19803,8686,19904,8686xm20207,5247v-106,91,-90,178,-44,270c20180,5552,20207,5583,20240,5604v-36,4,-71,18,-96,42c20073,5706,20030,5779,20101,5916v70,136,139,115,209,56c20338,5951,20362,5916,20379,5874v2,45,13,91,32,122c20458,6087,20515,6143,20621,6052v107,-91,90,-178,44,-269c20649,5748,20621,5716,20589,5695v35,-3,70,-17,95,-42c20755,5594,20798,5520,20728,5383v-71,-136,-139,-115,-210,-56c20490,5348,20466,5383,20450,5425v-3,-45,-14,-91,-33,-122c20370,5212,20313,5156,20207,5247xm17096,9481v-101,,-101,204,,204c17197,9685,17197,9481,17096,9481xm20450,6259v-101,,-101,203,,203c20550,6459,20550,6259,20450,6259xm19730,3345v101,,101,-203,,-203c19629,3145,19629,3345,19730,3345xm19089,4679v101,,101,-203,,-203c18986,4480,18986,4679,19089,4679xm20523,4967v101,,101,-204,,-204c20422,4763,20422,4967,20523,4967xm19656,12676v-101,,-101,203,,203c19757,12879,19757,12676,19656,12676xm21401,8693v-106,91,-90,179,-44,270c21374,8998,21401,9030,21434,9051v-36,3,-71,17,-96,42c21267,9152,21224,9226,21295,9362v71,137,139,116,210,56c21532,9397,21556,9362,21573,9320v2,39,11,81,27,112l21600,8725v-46,-74,-104,-109,-199,-32xm9515,1503v100,,100,-203,,-203c9414,1303,9414,1503,9515,1503xm21515,10613v3,112,36,161,82,178l21597,10427v-52,18,-84,70,-82,186xm9787,1236v101,,101,-203,,-203c9686,1033,9686,1236,9787,1236xm21537,11341v-101,,-101,203,,203c21565,11544,21584,11530,21597,11509r,-129c21584,11359,21565,11341,21537,11341xm12721,1289v101,,101,-203,,-203c12620,1086,12620,1289,12721,1289xm13915,1839v-101,,-101,203,,203c14016,2042,14016,1839,13915,1839xm11736,1047v101,,101,-203,,-203c11636,844,11636,1047,11736,1047xm13449,1573v32,,65,-14,98,-35c13530,1580,13522,1625,13522,1664v3,108,27,192,156,189c13806,1849,13827,1762,13825,1653v,-42,-11,-84,-27,-126c13830,1548,13866,1559,13896,1559v84,-4,150,-35,147,-200c14040,1194,13972,1166,13887,1170v-32,,-65,14,-98,35c13806,1163,13814,1117,13814,1079v-3,-109,-27,-193,-156,-189c13530,893,13509,981,13511,1089v,42,11,84,28,126c13506,1194,13470,1184,13440,1184v-84,3,-150,35,-147,200c13299,1548,13367,1576,13449,1573xm13359,3737v-101,,-101,203,,203c13459,3940,13459,3737,13359,3737xm21363,9881v-101,,-101,203,,203c21464,10084,21464,9881,21363,9881xm9013,6602v-101,,-101,203,,203c9114,6805,9114,6602,9013,6602xm9643,7061v-101,,-101,203,,203c9744,7261,9744,7061,9643,7061xm21115,13800v101,,101,-203,,-203c21014,13600,21014,13800,21115,13800xm20676,13191v33,-78,13,-176,-47,-221c20569,12924,20490,12949,20452,13026v-35,77,-16,179,44,228c20515,13268,20537,13275,20559,13278v-82,60,-123,81,-123,81c20436,13359,20436,13359,20572,13408v6,3,11,3,17,7c20553,13562,20447,13712,20409,13758v-109,-123,-205,-256,-248,-371c20180,13373,20196,13355,20210,13327v35,-77,16,-178,-44,-228c20106,13054,20027,13078,19989,13156v-36,77,-17,178,43,227c20062,13408,20095,13411,20128,13404v57,154,191,322,327,466c20330,13856,20035,13807,19926,13677v6,-7,8,-14,11,-21c19972,13579,19953,13478,19893,13429v-60,-46,-139,-21,-177,56c19681,13562,19700,13663,19760,13712v43,35,98,32,136,-3c20038,13881,20447,13919,20504,13923v104,105,202,192,262,241c20632,14161,20496,14171,20360,14206v-44,-56,-295,-350,-538,-269c19822,13933,19822,13930,19822,13926v-19,-87,-89,-140,-158,-116c19596,13835,19555,13926,19574,14014v19,87,90,140,159,115c19787,14112,19822,14052,19825,13986v202,-70,420,150,491,234c20204,14252,20090,14301,19983,14367v-5,-10,-11,-21,-16,-31c19918,14269,19839,14266,19787,14325v-52,63,-54,165,-8,232c19828,14623,19907,14627,19959,14567v35,-42,46,-102,38,-154c20120,14336,20245,14287,20373,14255v,56,-24,210,-253,365c20079,14557,20005,14543,19951,14592v-58,52,-74,154,-33,227c19959,14893,20038,14914,20095,14861v52,-45,68,-133,44,-203c20270,14571,20338,14483,20373,14406v33,-70,38,-130,36,-161c20599,14203,20790,14206,20976,14234v-77,60,-227,196,-379,414c20542,14648,20229,14665,20038,15047v-60,-39,-136,-11,-169,66c19833,15194,19855,15292,19918,15338v63,45,139,17,174,-63c20122,15208,20111,15124,20068,15075v155,-312,401,-368,493,-375c20463,14844,20368,15022,20289,15240v,,-3,,-3,-4c20221,15204,20147,15243,20120,15331v-28,84,5,178,73,213c20259,15576,20332,15537,20360,15450v21,-67,2,-144,-39,-186c20395,15061,20485,14889,20578,14749v35,81,155,378,76,648c20651,15394,20646,15394,20643,15390v-68,-21,-139,32,-155,119c20488,15509,20488,15509,20488,15513v-52,28,-104,66,-156,119c20332,15632,20539,15894,20891,15789v-163,112,-330,235,-493,361c20305,16073,19940,15803,19604,16245v,,39,38,109,73c19689,16339,19561,16455,19435,16648v-51,-11,-109,-11,-166,c19258,16539,19242,16469,19242,16469v,,-41,84,-79,217c19146,16693,19133,16704,19116,16714v-73,-340,-215,-581,-215,-581c18901,16133,18844,16472,18912,16854v8,49,19,95,30,137c18808,16784,18647,16676,18647,16676v,,30,157,110,336c18754,17008,18751,17005,18746,17001v-257,-210,-527,-255,-527,-255c18219,16746,18367,17036,18623,17246v33,25,65,49,95,71c18508,17292,18337,17362,18337,17362v,,106,84,261,140c18596,17502,18590,17506,18587,17506v-297,84,-512,297,-512,297c18075,17803,18339,17877,18637,17789v38,-10,73,-24,106,-38c18582,17922,18498,18129,18498,18129v,,122,-38,261,-140c18757,17992,18754,17996,18751,18003v-164,329,-199,676,-199,676c18552,18679,18778,18490,18942,18161v19,-42,38,-84,54,-123c18977,18304,19032,18528,19032,18528v,,65,-136,109,-336c19141,18196,19144,18203,19144,18206v65,382,231,659,231,659c19375,18865,19433,18525,19364,18143v-8,-49,-19,-94,-30,-137c19468,18213,19629,18322,19629,18322v,,-27,-158,-109,-337c19523,17989,19525,17992,19531,17996v256,210,526,256,526,256c20057,18252,19910,17961,19653,17751v-32,-25,-65,-49,-95,-70c19765,17705,19940,17635,19940,17635v,,-107,-84,-262,-140c19681,17495,19686,17492,19689,17492v297,-84,512,-298,512,-298c20201,17194,20114,17169,19983,17166v85,-137,161,-350,145,-676c20226,16406,20327,16322,20428,16241v-77,130,-126,308,-98,554c20330,16795,20719,16658,20766,15986v152,-109,302,-211,452,-305c21107,15828,21011,16059,21077,16402v,,381,-189,381,-872c21505,15502,21548,15478,21592,15450r,-389c21442,15005,21243,15001,21044,15233v,,202,220,521,133c21409,15457,21248,15555,21082,15663v-52,-56,-185,-185,-360,-199c20714,15446,20703,15432,20689,15418v96,-308,-54,-648,-84,-707c20801,14423,20995,14276,21036,14248v16,4,32,7,49,11c21071,14283,21060,14308,21052,14325v-74,147,-114,207,-114,207c20938,14532,20938,14532,21077,14493v133,-31,242,-80,335,-143c21475,14371,21532,14395,21589,14420r,-53c21548,14350,21505,14332,21461,14315v49,-39,93,-77,128,-119l21589,13747v-221,60,-390,305,-480,466c21022,14196,20932,14182,20839,14175v-98,-81,-259,-224,-403,-382c20463,13758,20523,13674,20572,13576v22,-46,41,-95,52,-144c21090,13583,21382,13327,21472,13233v38,-4,82,3,120,14l21592,13201v-30,-7,-66,-14,-98,-14c21229,12861,20848,13071,20676,13191xm19563,16900v20,-11,39,-25,58,-42c19593,16886,19566,16917,19542,16945v8,-14,13,-31,21,-45xm19779,17162v-44,7,-90,14,-136,28c19604,17201,19569,17215,19536,17229v161,-172,246,-378,246,-378c19782,16851,19754,16858,19711,16879v54,-60,111,-116,171,-172c19817,16819,19768,16970,19779,17162xm19711,16763v-14,-10,-41,-31,-77,-52c19700,16507,19722,16339,19727,16308v104,49,270,91,474,c20030,16455,19866,16605,19711,16763xm9035,6981v-101,,-101,203,,203c9136,7180,9136,6981,9035,6981xm10332,9184v-100,,-100,203,,203c10433,9387,10433,9184,10332,9184xm20422,11916v-101,,-101,203,,203c20523,12115,20526,11916,20422,11916xm21366,12234v-71,-304,-110,-571,-129,-725c21265,11450,21466,10952,21164,10304v-71,-157,-71,-157,-71,-157c21093,10147,21085,10224,21047,10392v-36,165,-169,792,152,1096c21210,11590,21235,11755,21270,11951v-27,-28,-68,-63,-117,-95c21014,11355,20493,11362,20360,11366v-137,3,-197,-4,-197,-4c20163,11362,20163,11362,20267,11488v373,491,758,431,867,403c21210,11940,21273,12007,21286,12021v17,87,39,182,60,280c21346,12308,21346,12311,21349,12315v22,84,44,172,68,263c21376,12550,21311,12508,21243,12494v-267,-403,-750,-162,-875,-99c20240,12462,20182,12480,20182,12480v,,,,131,73c20804,12847,21150,12609,21237,12536v90,21,183,91,199,105c21483,12788,21535,12938,21595,13082r,-179c21589,12924,21586,12945,21584,12963v-85,-217,-153,-445,-205,-659c21387,12276,21426,12171,21499,12059v22,4,55,4,96,4l21595,11744v-52,74,-93,165,-115,277c21423,12098,21385,12182,21366,12234xm21142,8735v-101,,-101,203,,203c21243,8938,21243,8735,21142,8735xm8762,7086v-101,,-101,203,,203c8863,7289,8863,7086,8762,7086xm21017,14837v-101,,-101,203,,203c21117,15040,21117,14837,21017,14837xm13871,2634v101,,101,-203,,-203c13770,2431,13770,2634,13871,2634xm17726,12157v101,,101,-203,,-203c17622,11958,17622,12157,17726,12157xm17876,6609v-101,,-101,203,,203c17977,6809,17977,6609,17876,6609xm17432,4287v-101,,-101,203,,203c17532,4490,17532,4287,17432,4287xm17432,9415v100,,100,-203,,-203c17331,9212,17331,9415,17432,9415xm17579,4760v101,,101,-203,,-203c17478,4557,17478,4760,17579,4760xm13661,2137v-101,,-101,203,,203c13762,2336,13762,2137,13661,2137xm17494,8364v101,,101,-203,,-203c17393,8164,17393,8364,17494,8364xm16805,10448v-101,,-101,203,,203c16905,10651,16905,10448,16805,10448xm17243,8714v101,,101,-203,,-203c17143,8511,17143,8714,17243,8714xm17012,9079v-101,,-101,203,,203c17113,9278,17113,9079,17012,9079xm17137,12480v101,,101,-204,,-204c17036,12280,17036,12480,17137,12480xm17472,11793v-100,,-100,203,,203c17573,11996,17573,11793,17472,11793xm17876,3310v35,-98,44,-189,-74,-259c17688,2981,17636,3047,17601,3145v-14,35,-19,84,-19,130c17560,3240,17532,3208,17505,3191v-76,-46,-147,-56,-202,94c17249,3433,17301,3499,17377,3545v27,17,65,24,101,24c17451,3597,17426,3632,17412,3667v-35,98,-43,189,74,259c17601,3996,17652,3930,17688,3832v13,-35,19,-84,19,-130c17729,3737,17756,3769,17783,3786v77,46,147,56,202,-94c18040,3545,17988,3478,17911,3433v-27,-18,-65,-25,-100,-25c17841,3380,17865,3345,17876,3310xm14833,389v,,36,-158,-5,-371l14523,18v49,140,144,276,310,371xm19037,1152v101,,101,-203,,-203c18936,953,18936,1152,19037,1152xm14228,1261v101,,101,-203,,-203c14127,1061,14127,1261,14228,1261xm13849,3832v-101,,-101,203,,203c13953,4031,13953,3832,13849,3832xm13800,2799v-13,35,-19,84,-19,129c13759,2893,13732,2862,13705,2844v-77,-45,-147,-56,-202,95c13449,3086,13500,3152,13577,3198v27,17,65,24,101,24c13650,3250,13626,3285,13612,3320v-35,99,-44,190,74,260c13803,3650,13852,3583,13887,3485v14,-35,20,-84,20,-130c13928,3391,13956,3422,13983,3440v76,45,147,56,202,-95c14239,3198,14187,3131,14111,3086v-27,-18,-65,-25,-101,-25c14037,3033,14062,2998,14076,2963v35,-98,43,-189,-74,-259c13887,2634,13836,2701,13800,2799xm18964,2329v101,,101,-203,,-203c18863,2126,18863,2329,18964,2329xm18438,3065v100,,100,-203,,-203c18337,2862,18337,3065,18438,3065xm18290,3832v-101,,-101,203,,203c18391,4031,18391,3832,18290,3832xm17505,5590v-101,,-101,203,,203c17606,5793,17606,5590,17505,5590xm18206,3268v-101,,-101,203,,203c18307,3468,18307,3268,18206,3268xm6385,1342v101,,101,-204,,-204c6284,1142,6284,1342,6385,1342xm3653,16732v101,,101,-204,,-204c3552,16528,3552,16732,3653,16732xm1232,14728v-101,,-101,203,,203c1336,14928,1336,14728,1232,14728xm4029,16220v101,,101,-203,,-203c3929,16017,3929,16220,4029,16220xm4387,17376v100,,100,-203,,-203c4283,17176,4283,17376,4387,17376xm9389,16907v-101,,-101,203,,203c9490,17110,9490,16907,9389,16907xm4190,19386v14,-66,-5,-133,-43,-175c4247,18907,4103,18563,4076,18500v201,-280,398,-423,439,-451c4596,18066,4676,18087,4752,18112v-218,157,-286,392,-226,602c4586,18931,4760,19057,5019,18998v-76,322,3,560,166,658c5349,19758,5540,19688,5690,19408v122,297,310,392,479,315c6339,19646,6437,19422,6390,19089v251,98,437,-4,513,-214c6982,18665,6927,18420,6709,18227v202,-136,284,-336,262,-529c6990,17688,7012,17677,7031,17667v,,-35,-70,-112,-147c6859,17397,6753,17320,6608,17313v115,-35,240,-74,371,-119c7034,17271,7350,17670,7756,17327v,,-174,-259,-501,-231c7418,17036,7590,16966,7764,16893v74,108,352,455,736,171c8500,17064,8326,16767,7966,16802v175,-81,354,-168,529,-267c8577,16630,8909,16963,9291,16591v,,-35,-45,-98,-91c9220,16483,9359,16392,9506,16227v49,21,107,32,167,32c9673,16371,9681,16441,9681,16441v,,52,-77,103,-200c9801,16238,9817,16231,9834,16224v32,350,147,616,147,616c9981,16840,10076,16514,10052,16126v-3,-49,-9,-95,-14,-140c10147,16217,10294,16353,10294,16353v,,-11,-161,-68,-353c10229,16003,10232,16007,10234,16010v229,256,491,350,491,350c10725,16360,10613,16045,10382,15789v-30,-31,-58,-59,-88,-87c10499,15765,10676,15730,10676,15730v,,-95,-105,-243,-189c10439,15541,10441,15541,10447,15541v303,-28,540,-196,540,-196c10987,15345,10733,15222,10431,15250v-39,4,-74,11,-109,18c10501,15127,10608,14938,10608,14938v,,-126,14,-276,88c10335,15022,10338,15019,10341,15015v199,-294,272,-630,272,-630c10613,14385,10368,14529,10169,14826v-25,39,-49,74,-68,112c10150,14676,10123,14448,10123,14448v,,-82,123,-145,312c9978,14753,9978,14749,9978,14742v-22,-389,-153,-693,-153,-693c9825,14049,9730,14374,9752,14763v2,49,8,95,13,140c9656,14672,9509,14536,9509,14536v,,11,161,68,353c9575,14886,9572,14882,9569,14879v-232,-256,-491,-350,-491,-350c9078,14529,9190,14844,9422,15099v30,32,57,60,87,88c9305,15124,9127,15159,9127,15159v,,96,105,243,186c9365,15345,9362,15345,9356,15345v-302,28,-539,196,-539,196c8817,15541,8901,15579,9029,15607v-98,119,-201,316,-221,641c8702,16315,8593,16378,8484,16437v90,-112,161,-280,161,-529c8645,15908,8244,15972,8119,16627v-164,80,-325,150,-483,217c7764,16721,7884,16507,7860,16154v,,-398,115,-477,791c7200,17015,7028,17078,6867,17131v120,-102,235,-277,243,-585c7110,16546,6723,16595,6589,17222v-38,10,-73,21,-109,31c6529,16966,6450,16756,6300,16662v-95,-60,-199,-60,-300,3c6017,16535,6020,16514,6022,16511v52,-18,96,-42,96,-42c6003,16367,5916,16409,5872,16448v17,-35,36,-70,58,-105c6003,16416,6189,16227,6189,16227v-96,-45,-161,-17,-205,18c6022,16178,6066,16108,6112,16038v60,88,270,-31,270,-31c6284,15919,6205,15937,6159,15968v40,-60,81,-116,128,-175c6352,15870,6554,15747,6554,15747v-79,-66,-145,-66,-191,-45c6396,15663,6431,15625,6467,15586v62,81,267,-14,267,-14c6663,15499,6600,15488,6554,15502v44,-38,87,-77,131,-115c6726,15492,6955,15446,6955,15446v-74,-108,-148,-122,-202,-112c6807,15296,6862,15261,6922,15229v33,109,256,112,256,112c7126,15226,7058,15194,7006,15187v17,-7,36,-14,52,-21c7085,15194,7151,15180,7151,15180v,,,,,c7208,15194,7290,15211,7366,15211v98,11,191,-3,210,-98c7584,15078,7584,15047,7582,15022v24,-7,49,-14,65,-17c7650,15008,7655,15008,7658,15005v5,-4,8,-14,5,-21c7661,14977,7653,14973,7647,14977v-3,,-3,3,-5,7c7628,14991,7601,14998,7576,15001v,-3,-3,-7,-3,-10c7573,14991,7576,14991,7576,14987v14,-7,22,-10,30,-17c7623,14956,7633,14942,7642,14924v13,-7,24,-14,32,-17c7677,14910,7683,14910,7685,14907v6,-4,6,-14,3,-21c7685,14879,7677,14879,7672,14882v-3,,-3,4,-3,7c7663,14893,7655,14896,7647,14900v3,-14,3,-28,,-46c7663,14844,7677,14833,7685,14826v3,,8,,11,c7702,14823,7702,14812,7699,14805v-3,-7,-11,-7,-16,-3c7680,14805,7680,14805,7677,14809v-8,7,-19,17,-35,28c7639,14823,7633,14809,7628,14798v27,-21,60,-42,79,-49c7710,14753,7715,14753,7718,14749v5,-3,8,-14,5,-21c7721,14721,7713,14718,7707,14721v-3,,-3,4,-5,7c7683,14735,7647,14760,7620,14781v-6,-11,-11,-21,-19,-32c7617,14739,7633,14728,7644,14725v3,3,9,3,11,c7661,14721,7663,14714,7661,14704v-3,-7,-8,-11,-17,-7c7642,14697,7642,14700,7639,14704v-14,3,-33,17,-52,28c7579,14721,7568,14711,7560,14700v8,-7,16,-14,22,-17c7584,14686,7590,14686,7593,14683v5,-4,5,-14,2,-21c7593,14655,7584,14655,7579,14658v-3,4,-3,4,-3,7c7568,14672,7557,14679,7546,14690v-22,-14,-52,-11,-87,10c7459,14700,7459,14697,7456,14697v19,-21,44,-42,58,-49c7516,14651,7522,14651,7524,14648v6,-4,9,-14,3,-21c7524,14620,7516,14616,7511,14623v-3,,-3,4,-6,7c7489,14641,7462,14662,7440,14683v-11,-14,-27,-25,-44,-35c7339,14613,7279,14665,7230,14746v-63,84,-120,210,-153,294c7077,15040,7077,15040,7077,15040v-11,10,-43,49,-43,87c6971,15152,6911,15180,6851,15215v46,-88,71,-231,71,-231c6756,15057,6758,15226,6764,15271v-47,32,-90,63,-131,98c6666,15271,6671,15120,6671,15120v-147,109,-125,263,-114,316c6508,15478,6464,15527,6418,15572v27,-105,5,-280,5,-280c6287,15443,6344,15597,6360,15635v-41,49,-81,98,-122,151c6257,15684,6251,15555,6251,15555v-142,129,-103,287,-87,332c6129,15937,6093,15989,6060,16038v14,-94,6,-207,6,-207c5927,15961,5965,16115,5981,16164v-32,53,-62,109,-90,158c5897,16269,5891,16210,5883,16161v38,-126,77,-256,117,-389c6036,15733,6066,15667,6069,15562v,,,,-3,c6088,15495,6109,15425,6134,15359v85,24,234,-144,234,-144c6279,15180,6219,15201,6175,15236v22,-63,44,-126,68,-193c6322,15099,6494,14910,6494,14910v-109,-45,-177,-3,-218,46c6298,14893,6322,14833,6344,14774v82,35,240,-130,240,-130c6494,14602,6431,14623,6390,14655v25,-60,47,-119,71,-176c6543,14525,6707,14343,6707,14343v-90,-39,-156,-14,-197,21c6538,14301,6568,14238,6595,14178v79,53,253,-108,253,-108c6758,14021,6693,14038,6647,14070v30,-60,57,-112,87,-165c6805,13968,6996,13856,6996,13856v-90,-77,-161,-67,-210,-42c6824,13751,6862,13691,6900,13639v55,91,270,17,270,17c7080,13544,6998,13555,6946,13576v9,-11,20,-25,28,-35c7012,13544,7058,13516,7058,13516v,,,,,c7126,13513,7219,13499,7301,13471v112,-25,210,-77,210,-186c7511,13243,7505,13208,7494,13180v25,-14,52,-31,66,-46c7565,13138,7571,13138,7573,13131v6,-7,6,-18,,-25c7568,13099,7560,13099,7554,13106v-2,4,-2,7,-2,11c7538,13127,7511,13145,7486,13163v-2,-4,-2,-7,-5,-11c7481,13152,7484,13149,7484,13149v13,-11,21,-22,30,-32c7530,13096,7538,13075,7541,13050v11,-10,22,-21,30,-31c7576,13022,7582,13019,7584,13012v6,-7,3,-18,-2,-25c7576,12980,7568,12984,7563,12991v-3,3,-3,7,-3,10c7554,13008,7549,13015,7541,13022v,-17,-6,-35,-11,-52c7544,12952,7557,12938,7565,12924v6,,8,,14,-7c7584,12910,7582,12900,7576,12893v-5,-7,-13,-4,-19,3c7554,12900,7554,12903,7554,12910v-5,11,-19,25,-30,42c7519,12938,7508,12924,7500,12910v24,-31,57,-70,73,-84c7579,12830,7584,12830,7587,12823v6,-7,6,-18,3,-25c7584,12791,7576,12791,7571,12795v-3,3,-3,7,-6,10c7546,12823,7514,12861,7486,12893v-8,-7,-16,-18,-24,-25c7462,12865,7462,12865,7462,12861v13,-17,27,-31,38,-38c7505,12826,7511,12826,7514,12819v5,-7,5,-17,2,-24c7511,12788,7503,12788,7497,12791v-3,4,-3,7,-5,11c7484,12809,7470,12819,7459,12833v-3,-35,-3,-77,-3,-126c7454,12536,7437,11870,7045,11709v-36,-74,-90,-137,-129,-175c6990,11530,7061,11523,7132,11513v3,,8,,11,c7222,11502,7298,11488,7366,11474v14,11,88,56,153,130c7541,11740,7647,12220,8143,12473v131,70,131,70,131,70c8274,12543,8244,12476,8195,12311v-49,-161,-248,-781,-660,-749c7494,11520,7451,11485,7421,11460v155,-35,281,-70,360,-98c8124,11625,8522,11226,8626,11117v106,-112,158,-151,158,-151c8784,10966,8784,10966,8642,10945v-583,-108,-859,326,-894,382c7631,11366,7424,11422,7178,11460v30,-45,74,-119,112,-224c7620,10928,7473,10290,7432,10126v-41,-168,-49,-245,-49,-245c7383,9881,7383,9881,7314,10042v-267,606,-109,1072,-59,1184c7205,11359,7143,11439,7126,11464v-174,21,-362,31,-550,17c6614,11446,6671,11383,6712,11313v357,-259,267,-914,243,-1082c6927,10059,6927,9982,6927,9982v,,,,-81,151c6527,10693,6641,11177,6679,11299v-54,95,-152,175,-152,175c6527,11474,6527,11474,6527,11474v-137,-14,-270,-45,-396,-98c6189,11348,6284,11289,6333,11194v354,-252,275,-900,254,-1072c6565,9947,6562,9870,6562,9870v,,,,-84,147c6472,10028,6467,10038,6458,10049v25,-130,41,-182,41,-182c6499,9867,6499,9867,6379,9965v-474,357,-512,872,-512,994c5801,11001,5703,11040,5660,11054v-3,,-3,4,-3,4c5583,11005,5515,10963,5447,10931v-3,,-3,-3,-5,-3c5341,10879,5245,10844,5155,10826v47,-14,98,-42,139,-80c5706,10641,5769,9972,5782,9797v14,-176,30,-249,30,-249c5812,9548,5812,9548,5701,9660v-423,410,-431,900,-426,1047c5191,10795,5035,10809,5033,10809v,,-3,,-3,c4964,10802,4902,10805,4845,10812v-22,-17,-44,-31,-69,-45c4885,10648,4945,10515,4934,10413v120,-256,129,-588,129,-704c5063,9674,5063,9639,5065,9611v347,49,720,-235,747,-256c5812,9355,5812,9355,5815,9355v-259,28,-551,91,-741,133c5076,9467,5076,9453,5076,9453v,,,,-32,39c5022,9495,5000,9502,4984,9506v190,-130,504,-371,755,-718c5769,8777,5831,8756,5880,8781v11,38,58,77,60,80c5984,8945,6050,9061,6104,9079v35,10,33,-32,8,-88c6129,9002,6145,9009,6159,9009v35,,27,-35,-6,-81c6167,8931,6180,8931,6191,8928v33,-11,19,-42,-16,-77c6189,8851,6202,8847,6213,8840v33,-21,8,-49,-38,-73c6191,8760,6205,8753,6213,8742v57,-59,-117,-91,-243,-31c5924,8718,5900,8728,5886,8742v-35,-17,-76,-14,-112,-7c5815,8672,5856,8609,5891,8539v3,,6,-3,9,-3c5900,8536,5976,8452,6047,8452v19,31,73,49,79,49c6189,8564,6281,8644,6338,8637v36,-3,22,-42,-16,-87c6341,8553,6358,8550,6371,8546v33,-14,17,-45,-24,-77c6360,8466,6374,8459,6385,8452v30,-25,8,-49,-36,-67c6363,8378,6374,8368,6382,8357v25,-31,-3,-52,-54,-52c6341,8291,6352,8280,6358,8266v38,-81,-137,-35,-238,74c6080,8364,6058,8385,6047,8406v-38,,-77,18,-107,39c5981,8361,6017,8270,6044,8178v,,,,,c6063,8161,6085,8126,6112,8070v126,-161,191,-455,101,-399c6197,7681,6183,7695,6169,7716v3,-87,-13,-140,-49,-98c6109,7632,6099,7650,6088,7671v-14,-77,-38,-116,-66,-70c6014,7618,6006,7639,6000,7664v-27,-74,-57,-106,-76,-53c5916,7632,5913,7660,5913,7692v-41,-70,-79,-98,-87,-35c5812,7751,5886,7919,5943,8035v,7,8,77,30,119c5943,8252,5905,8347,5859,8438v-6,-42,-17,-88,-38,-123c5826,8294,5826,8259,5818,8203v5,-168,-71,-375,-98,-287c5714,7930,5714,7951,5714,7972v-33,-49,-63,-70,-65,-25c5646,7961,5649,7979,5651,7996v-38,-35,-65,-42,-62,4c5589,8014,5594,8031,5600,8049v-44,-25,-74,-21,-63,21c5542,8087,5551,8105,5564,8122v-49,-14,-82,-3,-62,35c5532,8217,5638,8266,5714,8291v3,3,47,49,79,49c5821,8385,5829,8452,5831,8494v-62,112,-133,220,-212,315c5621,8781,5619,8749,5613,8721v11,-17,22,-49,30,-108c5698,8459,5684,8231,5635,8301v-8,11,-16,28,-22,49c5597,8287,5575,8255,5559,8298v-6,14,-8,28,-11,49c5523,8298,5499,8277,5488,8319v-3,14,-3,31,-3,49c5452,8326,5422,8312,5422,8357v,18,3,39,11,63c5390,8385,5357,8378,5365,8424v8,63,79,147,139,206c5422,8700,5144,8970,5112,9310v-93,73,-175,126,-232,164c4894,9443,4910,9411,4924,9380v180,-396,365,-897,488,-1464c5807,7632,5916,6837,5921,6784v,,,-3,,-3c5739,7107,5553,7506,5447,7741v82,-428,125,-887,109,-1373c5572,6336,5619,6270,5673,6252v25,25,82,21,85,21c5831,6312,5938,6357,5990,6333v32,-18,13,-49,-33,-77c5976,6252,5990,6245,6003,6235v27,-25,6,-49,-41,-64c5976,6164,5987,6154,5995,6143v25,-31,-3,-49,-49,-52c5957,6080,5965,6066,5973,6052v19,-38,-13,-49,-63,-31c5921,6003,5927,5989,5932,5972v19,-91,-136,10,-212,150c5684,6161,5668,6189,5662,6210v-43,14,-81,56,-106,91c5551,6182,5542,6063,5529,5940v11,-38,35,-112,76,-147c5635,5804,5690,5779,5692,5776v79,3,191,3,235,-46c5954,5702,5927,5678,5875,5671v16,-11,30,-25,38,-39c5932,5597,5905,5583,5859,5590v11,-14,19,-28,21,-42c5894,5510,5864,5503,5821,5520v8,-17,13,-31,13,-46c5840,5429,5807,5436,5766,5471v5,-21,8,-39,8,-56c5769,5320,5646,5485,5613,5650v-21,49,-30,84,-30,105c5553,5779,5534,5818,5518,5853v-11,-77,-19,-154,-33,-231c5485,5622,5485,5622,5485,5622v25,-49,33,-126,36,-133c5586,5362,5668,5173,5654,5068v-8,-66,-52,-38,-98,39c5556,5072,5553,5040,5545,5016v-19,-60,-54,-25,-84,56c5455,5044,5447,5019,5436,5002v-30,-53,-57,-11,-71,77c5354,5054,5343,5033,5330,5019v-41,-45,-60,14,-55,109c5259,5103,5243,5086,5226,5075v-98,-63,-27,263,112,442c5371,5590,5398,5629,5420,5646v16,105,32,210,43,312c5439,5926,5403,5895,5363,5884v-6,-21,-22,-49,-60,-84c5223,5664,5063,5569,5087,5660v3,14,11,32,22,46c5060,5692,5027,5702,5046,5741v6,14,17,24,28,35c5027,5779,5003,5797,5027,5828v8,11,19,21,33,28c5014,5874,4992,5898,5022,5923v11,10,27,14,46,17c5024,5972,5003,6007,5038,6021v55,24,158,-28,232,-70c5275,5951,5330,5951,5354,5926v55,14,101,81,120,109c5491,6221,5499,6406,5499,6585v-17,-32,-41,-60,-68,-81c5431,6483,5420,6448,5390,6403v-49,-158,-186,-302,-180,-207c5210,6214,5215,6231,5221,6249v-47,-28,-79,-32,-68,14c5155,6277,5163,6291,5172,6308v-6,,-11,-3,-17,-3c5155,6301,5155,6301,5155,6298v-13,-56,-46,-32,-79,38c5074,6312,5068,6291,5060,6273v-25,-52,-55,-10,-74,70c4978,6319,4970,6294,4956,6280v-68,-91,-84,214,-8,420c4956,6763,4967,6802,4981,6826v-30,137,-33,298,-17,466c4940,7264,4907,7236,4869,7226v-5,-21,-22,-49,-60,-84c4730,7005,4569,6911,4594,7002v2,14,11,31,22,45c4566,7033,4534,7044,4553,7082v5,14,16,25,27,35c4534,7121,4509,7138,4534,7170v8,10,19,21,32,28c4520,7215,4498,7240,4528,7264v11,11,28,14,47,18c4531,7313,4509,7348,4545,7362v54,25,158,-28,229,-70c4779,7292,4834,7292,4858,7268v49,14,90,66,112,98c4984,7485,5003,7604,5027,7716v-27,-21,-60,-42,-98,-42c4921,7653,4902,7632,4861,7601v-96,-120,-265,-179,-232,-95c4635,7520,4646,7534,4656,7548v-49,-4,-81,14,-57,49c4607,7608,4618,7618,4632,7629v-44,14,-68,35,-41,63c4599,7699,4613,7706,4626,7713v-43,24,-62,56,-30,73c4610,7793,4626,7797,4646,7797v-41,38,-58,77,-22,84c4678,7891,4776,7821,4842,7765v5,,60,-14,82,-42c4970,7727,5014,7762,5041,7790v38,175,84,329,117,437c5027,8150,4795,8021,4586,7930v,,,,,c4605,7954,4885,8312,5180,8301v16,49,27,81,30,88c5213,8392,5213,8396,5215,8399v-103,350,-229,662,-349,932c4733,9625,4594,9884,4463,10105v68,-200,79,-378,22,-470c4482,9310,4397,9012,4387,8984v,,,,,-3c4373,9173,4365,9380,4362,9572v-38,4,-82,18,-128,46c4193,9446,4155,9250,4133,9037v33,-60,82,-130,120,-155c4277,8910,4335,8917,4340,8917v74,57,183,123,243,106c4621,9012,4602,8974,4556,8931v19,,38,-7,51,-14c4640,8896,4618,8865,4572,8840v16,-7,27,-14,38,-24c4637,8784,4613,8763,4564,8753v13,-11,24,-21,32,-35c4621,8679,4586,8665,4531,8672v14,-14,22,-31,27,-49c4591,8529,4408,8609,4313,8746v-46,38,-66,66,-71,91c4201,8861,4158,8921,4128,8970v-14,-168,-20,-343,-9,-522c4144,8420,4187,8378,4231,8371v22,28,79,35,82,35c4381,8455,4482,8518,4536,8504v36,-10,17,-45,-24,-84c4531,8420,4547,8417,4558,8406v30,-21,11,-49,-32,-70c4539,8329,4553,8322,4561,8312v27,-28,3,-50,-44,-60c4531,8241,4539,8231,4547,8220v22,-35,-8,-49,-60,-42c4498,8164,4509,8150,4512,8133v30,-88,-136,-14,-226,112c4247,8277,4228,8301,4220,8322v-38,7,-73,32,-101,60c4125,8333,4128,8284,4136,8234v,,,,,c4166,8199,4190,8133,4193,8126v79,-91,183,-228,191,-326c4389,7737,4346,7751,4291,7807v6,-31,11,-59,8,-84c4294,7664,4256,7685,4215,7748v,-25,-3,-49,-8,-67c4190,7625,4158,7657,4130,7727v-5,-25,-11,-46,-19,-63c4084,7611,4057,7657,4043,7744v-8,-24,-19,-45,-33,-59c3937,7601,3939,7905,4029,8101v14,63,28,102,41,126c4054,8357,4046,8487,4043,8616v-27,-45,-68,-94,-131,-112c3899,8469,3841,8441,3836,8438v-57,-70,-142,-165,-199,-165c3601,8273,3612,8312,3645,8361v-19,-4,-35,-7,-49,-4c3563,8368,3577,8399,3615,8434v-14,,-27,4,-38,11c3547,8462,3566,8490,3607,8515v-14,7,-27,14,-36,21c3544,8564,3571,8588,3620,8595v-13,11,-24,21,-32,35c3544,8704,3719,8686,3828,8592v41,-18,62,-35,73,-49c3980,8571,4021,8651,4038,8700v2,154,13,309,32,449c4018,9082,3931,8998,3844,9005v-25,-35,-95,-31,-101,-31c3661,8931,3544,8879,3487,8907v-38,17,-14,56,35,88c3503,8998,3484,9005,3470,9019v-32,28,-5,56,44,70c3500,9100,3487,9110,3479,9121v-25,35,2,56,54,56c3520,9191,3511,9205,3503,9219v-19,45,17,52,71,38c3563,9275,3555,9292,3550,9310v-22,98,152,-11,234,-165c3819,9107,3839,9075,3844,9054v98,-3,196,126,234,182c4100,9390,4130,9530,4163,9660v-16,11,-30,25,-46,39c4084,9492,4013,9348,3920,9334v-41,-7,-84,18,-122,63c3779,9380,3762,9359,3743,9341v,,,,,c3746,9348,3757,9376,3776,9422v-68,91,-126,249,-158,441c3604,9842,3588,9821,3574,9804,3454,9555,3304,9415,3198,9471v-87,45,-123,210,-109,420c2933,9821,2800,9828,2745,9923v-73,129,14,378,202,602c2947,10529,2950,10529,2950,10532v-25,7,-49,14,-71,21c2653,10564,2481,10662,2467,10805v-13,119,79,242,229,330c2614,11226,2560,11324,2541,11408v-434,-336,-783,-186,-892,-119c1578,11268,1497,11212,1459,11180v-28,-105,-58,-207,-96,-305c1363,10872,1360,10872,1360,10868v-30,-77,-62,-147,-100,-217c1298,10658,1358,10662,1415,10655v360,287,763,-161,864,-277c2380,10259,2432,10217,2432,10217v,,,,-142,-11c1775,10147,1513,10487,1434,10609v-79,18,-177,,-202,-3c1227,10599,1224,10592,1219,10581v-107,-147,-186,-291,-248,-431c1022,10161,1126,10175,1221,10154v366,221,731,-242,824,-364c2140,9664,2189,9618,2189,9618v,,,,-142,c1494,9600,1251,10014,1202,10115v-106,18,-221,-3,-253,-10c919,10035,894,9968,875,9905v109,165,229,245,308,193c1254,10052,1273,9909,1249,9734v136,42,248,24,289,-63c1559,9625,1557,9565,1538,9499v109,-70,193,-154,234,-193c1881,9198,1933,9159,1933,9159v,,,,-142,-24c1677,9110,1576,9110,1486,9121v139,-46,232,-133,234,-235c1723,8819,1685,8756,1622,8704v19,-18,36,-35,55,-56c1677,8648,1633,8599,1554,8557v60,-105,82,-207,49,-277c1600,8273,1595,8266,1592,8259v142,81,450,193,706,-200c2298,8059,2075,7874,1767,8017v144,-115,294,-245,444,-381c2306,7713,2647,7947,2955,7537v,,-234,-224,-570,-59c2535,7338,2688,7187,2835,7033v98,63,491,263,775,-231c3610,6802,3566,6770,3495,6749v22,-24,136,-164,240,-374c3787,6375,3844,6368,3901,6347v22,105,47,175,47,175c3948,6522,3980,6431,4002,6291v14,-11,30,-21,44,-35c4155,6581,4321,6795,4321,6795v,,19,-347,-87,-715c4220,6035,4207,5989,4190,5951v156,182,325,259,325,259c4515,6210,4468,6059,4370,5895v3,3,8,3,11,7c4656,6063,4929,6063,4929,6063v,,-177,-263,-455,-424c4438,5618,4406,5601,4370,5587v210,-14,374,-113,374,-113c4744,5474,4629,5408,4468,5383v3,-3,8,-3,11,-7c4763,5240,4954,4991,4954,4991v,,-270,-24,-557,112c4362,5121,4327,5138,4294,5159v142,-199,202,-417,202,-417c4496,4742,4378,4802,4250,4928v3,-3,3,-10,6,-14c4381,4560,4381,4210,4381,4210v,,-204,228,-330,585c4035,4841,4021,4883,4010,4928v-11,-270,-87,-480,-87,-480c3923,4448,3871,4595,3852,4802v-3,-3,-3,-10,-3,-14c3743,4424,3550,4179,3550,4179v,,-20,346,87,714c3650,4939,3664,4984,3680,5026,3525,4844,3356,4767,3356,4767v,,46,151,144,315c3498,5079,3492,5079,3490,5075,3212,4914,2942,4914,2942,4914v,,177,263,455,424c3432,5359,3465,5376,3500,5390v-209,14,-373,113,-373,113c3127,5503,3241,5569,3402,5594v-2,3,-8,3,-11,3c3108,5734,2917,5982,2917,5982v,,90,7,218,-10c3067,6122,3012,6347,3064,6665v-87,102,-177,204,-270,298c2854,6823,2887,6637,2833,6396v,,-371,203,-347,879c2347,7408,2208,7537,2072,7657v95,-165,166,-414,63,-743c2135,6914,1778,7170,1851,7846v-153,126,-300,245,-436,350c1412,8196,1409,8196,1407,8196v90,-140,155,-347,95,-638c1502,7558,1339,7643,1235,7895v,-88,-22,-154,-63,-189c1107,7650,1001,7699,894,7814,856,7643,788,7527,709,7523v-82,,-153,116,-196,295c469,7860,447,7912,439,7958v,,-3,-4,-3,-4c428,7940,420,7926,409,7912v-3,-14,-6,-24,-8,-38c502,7846,507,7506,507,7506v-98,74,-125,165,-131,238c360,7653,343,7558,330,7460v101,-7,172,-318,172,-318c373,7187,330,7285,319,7362v-11,-84,-19,-175,-27,-262c390,7082,450,6774,450,6774v-101,38,-145,112,-166,179c281,6890,278,6823,278,6756v98,-10,177,-304,177,-304c357,6480,305,6539,281,6599v3,-74,8,-151,16,-224c395,6406,526,6122,526,6122v-125,4,-185,78,-215,144c324,6179,338,6091,360,6007v95,42,256,-203,256,-203c502,5779,431,5832,393,5888v8,-25,13,-49,21,-74c453,5807,488,5723,488,5723v,,,,,c540,5671,608,5594,660,5510v76,-102,131,-214,84,-302c731,5184,717,5166,703,5152v11,,19,-14,19,-38c722,5100,720,5086,717,5072v3,-7,3,-11,5,-14c772,5086,804,5082,793,5030v-2,-21,-13,-39,-24,-60c829,4991,870,4981,848,4928v-8,-21,-25,-42,-44,-63c872,4869,913,4844,881,4799,831,4725,682,4693,578,4679v-5,-3,-52,-38,-90,-45c447,4543,414,4445,387,4343v27,21,63,39,98,39c493,4399,515,4424,556,4448v98,112,270,161,235,81c785,4515,774,4501,761,4490v51,,79,-17,54,-52c807,4427,796,4417,782,4410v44,-14,66,-42,39,-63c810,4340,799,4333,785,4329v41,-28,60,-59,27,-73c799,4249,782,4249,763,4249v39,-42,55,-81,17,-88c722,4154,630,4231,564,4291v-5,,-60,17,-79,45c439,4336,395,4301,368,4277,338,4144,319,4003,308,3867v16,21,35,38,57,49c368,3937,382,3968,412,4014v60,151,204,280,193,186c602,4182,597,4165,589,4147v46,25,79,21,65,-21c649,4112,643,4098,632,4084v47,7,74,-7,55,-42c682,4031,671,4017,657,4007v46,-7,74,-28,46,-56c692,3940,679,3930,660,3923v49,-21,73,-49,41,-70c657,3821,562,3842,488,3863v8,-126,19,-571,-166,-819c335,2907,354,2788,368,2708v11,35,19,70,30,105c526,3243,714,3737,979,4217v-77,575,340,1180,368,1219c1347,5436,1347,5436,1349,5439,1265,5054,1140,4620,1063,4361v207,346,458,683,764,966c1835,5362,1848,5450,1824,5517v-30,10,-63,66,-66,73c1690,5639,1595,5716,1578,5786v-10,46,22,42,69,14c1638,5821,1633,5842,1630,5860v-2,45,28,35,63,c1690,5877,1688,5895,1690,5909v6,42,33,28,60,-18c1750,5909,1753,5926,1756,5940v13,42,38,14,60,-42c1818,5919,1824,5937,1832,5951v41,77,79,-144,41,-308c1873,5583,1865,5548,1854,5531v19,-53,16,-116,11,-165c1941,5436,2020,5499,2102,5562v16,35,46,105,41,168c2118,5755,2099,5821,2099,5828v-52,77,-120,189,-120,263c1979,6136,2012,6122,2047,6077v-2,24,-2,45,,63c2056,6182,2083,6164,2107,6112v3,17,6,35,11,49c2135,6200,2156,6175,2173,6119v5,17,11,31,19,45c2216,6200,2233,6161,2238,6098v8,17,19,31,27,42c2325,6193,2304,5968,2225,5832v-17,-56,-33,-84,-47,-98c2181,5688,2170,5643,2159,5608v52,38,106,77,161,112c2320,5720,2320,5720,2320,5720v14,56,55,112,60,119c2415,5982,2478,6182,2552,6235v46,35,54,-28,38,-123c2612,6133,2634,6150,2653,6157v49,18,49,-38,19,-119c2691,6049,2710,6056,2729,6059v52,4,41,-52,-3,-119c2748,5944,2767,5947,2783,5944v52,-14,28,-67,-32,-126c2775,5818,2797,5811,2813,5800v99,-56,-141,-189,-338,-164c2410,5622,2369,5625,2345,5639v-74,-49,-148,-98,-216,-154c2165,5478,2206,5464,2238,5432v17,7,44,7,87,-3c2456,5436,2614,5334,2546,5299v-11,-7,-27,-7,-43,-7c2541,5250,2554,5212,2519,5208v-11,-3,-24,,-38,4c2508,5163,2511,5128,2478,5131v-11,,-24,7,-38,18c2459,5093,2456,5054,2424,5068v-14,7,-28,18,-41,35c2391,5040,2383,4998,2353,5023v-47,38,-82,175,-101,273c2249,5299,2214,5355,2214,5397v-44,46,-112,49,-142,49c1947,5348,1832,5240,1723,5128v30,,63,-4,93,-18c1829,5124,1857,5131,1903,5135v125,49,300,3,240,-53c2132,5072,2118,5065,2102,5061v46,-28,68,-59,33,-77c2124,4977,2110,4977,2096,4977v6,-3,9,-10,11,-14c2107,4963,2110,4967,2110,4967v41,21,46,-28,27,-102c2154,4879,2170,4886,2186,4890v47,10,41,-46,3,-120c2211,4778,2230,4785,2246,4781v99,-11,-76,-217,-248,-270c1955,4480,1925,4466,1900,4462v-65,-115,-161,-217,-270,-308c1663,4147,1701,4133,1731,4102v17,7,44,7,87,-4c1949,4105,2107,4003,2039,3968v-11,-7,-27,-7,-43,-7c2034,3919,2047,3881,2012,3877v-11,-3,-25,,-38,4c2001,3832,2004,3797,1971,3800v-11,,-24,7,-38,18c1952,3762,1949,3723,1917,3737v-14,7,-28,18,-41,35c1884,3709,1876,3667,1846,3692v-47,38,-82,175,-101,273c1742,3968,1707,4024,1707,4066v-39,43,-99,50,-131,50c1497,4056,1412,4000,1328,3954v30,-14,62,-35,87,-70c1431,3888,1459,3884,1499,3860v131,-21,276,-154,202,-172c1688,3685,1674,3685,1658,3692v32,-49,43,-91,5,-88c1652,3604,1638,3608,1625,3618v19,-52,19,-91,-14,-80c1600,3541,1589,3552,1576,3562v11,-59,5,-98,-25,-77c1538,3492,1527,3510,1516,3527v,-66,-11,-105,-38,-73c1437,3503,1418,3643,1412,3744v-3,4,-30,67,-24,109c1358,3898,1306,3919,1273,3926,1142,3856,1022,3804,935,3772v128,-84,355,-234,540,-385c1475,3387,1475,3387,1472,3387v-27,4,-420,63,-597,364c834,3737,810,3727,804,3727v-2,,-8,,-11,c646,3405,534,3082,447,2795,393,2609,343,2431,305,2259v38,-42,66,-101,82,-171c600,2382,930,2522,957,2532v,,,,3,c777,2305,553,2067,401,1912v,-14,-3,-31,-3,-45c575,1933,831,2053,1085,2249v14,70,27,161,19,217c1071,2473,1031,2525,1028,2532v-79,39,-188,105,-216,176c796,2753,831,2757,883,2736v-11,21,-19,42,-24,59c851,2841,883,2841,927,2806v-6,17,-8,38,-8,52c919,2904,949,2893,987,2851v-3,21,-3,39,,56c995,2956,1025,2932,1055,2872v3,21,6,42,11,56c1101,3019,1167,2788,1145,2606v5,-70,,-109,-11,-130c1145,2420,1134,2340,1123,2277v112,91,221,196,322,318c1448,2637,1445,2708,1420,2757v-30,7,-71,56,-73,59c1273,2855,1172,2914,1148,2981v-17,42,16,45,65,28c1202,3026,1194,3047,1191,3065v-8,42,22,42,63,10c1249,3093,1246,3110,1246,3124v,42,27,35,63,-7c1306,3135,1306,3152,1309,3166v8,46,35,21,62,-31c1374,3156,1377,3173,1382,3187v33,84,93,-129,74,-297c1461,2830,1459,2795,1450,2778v19,-42,28,-95,28,-137c1505,2676,1532,2711,1557,2750v,,,,,c1559,2802,1584,2865,1587,2876v5,136,24,329,79,395c1701,3313,1720,3264,1720,3177v14,24,30,45,47,59c1807,3268,1816,3215,1805,3138v16,18,30,28,46,35c1895,3191,1897,3142,1870,3068v19,11,36,18,49,18c1968,3089,1957,3037,1914,2967v22,7,41,7,57,3c2069,2949,1881,2764,1707,2725v-47,-28,-79,-38,-101,-38c1538,2588,1464,2497,1388,2417v43,3,98,-11,150,-60c1570,2368,1622,2326,1625,2322v79,-14,188,-38,223,-94c1873,2193,1840,2175,1788,2182v14,-14,25,-31,33,-45c1837,2098,1807,2091,1761,2105v8,-14,14,-31,17,-45c1786,2018,1756,2018,1715,2046v5,-18,8,-35,8,-49c1723,1951,1693,1965,1655,2007v3,-21,3,-39,,-56c1638,1860,1538,2049,1527,2217v-14,49,-19,84,-17,105c1442,2385,1369,2375,1330,2361v-95,-95,-196,-179,-294,-249c1110,2102,1213,2067,1265,1975v35,-3,79,-77,82,-80c1423,1842,1527,1755,1548,1681v14,-49,-24,-49,-76,-17c1483,1639,1489,1618,1491,1597v3,-49,-30,-42,-71,c1423,1576,1426,1559,1423,1541v-5,-49,-35,-31,-68,18c1355,1538,1352,1520,1349,1503v-13,-49,-43,-18,-65,45c1311,1559,1303,1538,1298,1524v-47,-84,-90,161,-47,339c1251,1923,1260,1961,1268,1982v-58,102,-199,120,-257,123c848,1993,692,1912,559,1856v60,,114,-17,158,-49c851,1779,1014,1744,1159,1699v,,,,-3,c1140,1695,995,1653,826,1667v3,-7,8,-17,11,-24c883,1517,870,1373,793,1247v9,,17,,25,-4c927,1229,973,1236,973,1236v,,,,-84,-94c848,1096,807,1054,769,1023,840,946,878,855,889,764v139,245,430,294,520,304c1519,1082,1565,1100,1565,1100v,,,,-71,-116c1281,617,1033,553,905,546v60,-21,123,-42,188,-59c1153,490,1208,473,1260,445v68,-14,136,-28,207,-35c1497,823,1892,946,1996,974v106,28,150,52,150,52c2146,1026,2146,1026,2086,904,1917,539,1696,431,1568,399v90,-7,182,-10,278,-10c1887,399,1925,399,1963,396v60,3,120,10,183,21c2072,795,2394,1061,2478,1128v85,66,117,105,117,105c2595,1233,2595,1233,2574,1103,2508,669,2304,490,2203,431v35,7,73,14,109,21c2522,764,2895,571,2991,518v73,-38,117,-59,133,-63c3070,522,3034,645,3018,795,2871,676,2734,641,2658,722v-101,108,-57,395,93,683c2726,1405,2704,1405,2683,1405v-235,-63,-428,-18,-475,126c2173,1650,2244,1804,2380,1944v-155,102,-248,235,-232,361c2170,2473,2385,2567,2653,2546v2,,5,,8,4c2647,2578,2634,2606,2623,2634v-161,231,-227,469,-150,592c2535,3324,2674,3324,2835,3240v-8,224,36,392,128,438c3083,3734,3250,3555,3370,3261v5,-11,13,-21,19,-32c3400,3261,3413,3289,3427,3313v3,14,8,28,11,42c3449,3419,3465,3482,3484,3552v44,161,44,161,44,161c3528,3713,3533,3685,3552,3629v63,101,131,154,199,140c3825,3755,3882,3664,3915,3524v24,119,68,248,147,385c4128,4028,4128,4028,4128,4028v,,2,-60,21,-196c4158,3772,4177,3639,4171,3489v52,7,98,-7,131,-42c4324,3422,4340,3391,4348,3348v41,39,85,78,128,113c4468,3524,4411,4000,4798,4420v93,105,93,105,93,105c4891,4525,4880,4459,4875,4308v-3,-108,-20,-438,-159,-658c4790,3702,4866,3755,4945,3800v3,60,41,508,472,771c5521,4637,5521,4637,5521,4637v,,-22,-56,-55,-192c5447,4361,5387,4130,5262,3968v125,56,256,105,392,144c5662,4147,5766,4595,6240,4739v112,39,112,39,112,39c6352,4778,6322,4728,6268,4606v-36,-77,-137,-301,-292,-424c6060,4196,6148,4203,6238,4207v71,87,297,308,684,199c7031,4378,7031,4378,7031,4378v,,-41,-24,-128,-101c6818,4200,6480,3912,6227,4165v-38,,-74,-4,-112,-7c6221,4123,6450,4000,6584,3594v43,-123,43,-123,43,-123c6627,3471,6589,3499,6494,3541v-93,42,-450,221,-436,610c5995,4144,5935,4133,5878,4123v-36,-14,-77,-25,-117,-25c5668,4077,5578,4049,5491,4017v131,4,365,-45,589,-357c6156,3555,6156,3555,6156,3555v,,-46,11,-156,11c5894,3566,5485,3583,5390,3979v-68,-28,-134,-56,-197,-88c5147,3849,5095,3821,5035,3807v-60,-35,-117,-70,-174,-108c4986,3727,5243,3727,5507,3422v87,-95,87,-95,87,-95c5594,3327,5548,3331,5439,3317v-106,-14,-518,-53,-649,329c4632,3538,4487,3419,4362,3299v,-17,3,-31,,-49c4496,3285,4700,3289,4940,3107v98,-70,98,-70,98,-70c5038,3037,4992,3030,4888,2988v-49,-18,-163,-60,-292,-63c4586,2918,4542,2879,4466,2799v-3,-4,-6,-7,-11,-11c4607,2795,4722,2743,4755,2634v35,-119,-36,-273,-172,-413c4738,2119,4831,1986,4815,1860v-9,-63,-47,-119,-104,-158c4790,1706,4872,1706,4954,1699v103,63,278,182,436,319c5365,2056,5313,2147,5275,2252v-38,105,-60,224,-27,326c5234,2592,5221,2613,5213,2634v-30,84,,179,62,217c5341,2890,5414,2851,5444,2771v30,-84,,-179,-62,-218c5349,2532,5311,2536,5278,2553v-52,-175,98,-441,139,-507c5537,2151,5643,2266,5698,2375v-17,17,-33,38,-44,66c5624,2525,5654,2620,5717,2658v65,39,139,,169,-80c5916,2494,5886,2399,5823,2361v-32,-18,-65,-18,-95,-4c5657,2214,5507,2067,5360,1944v125,-4,422,,542,112c5900,2063,5894,2070,5891,2077v-30,84,,179,63,217c6020,2333,6093,2294,6123,2214v30,-84,,-179,-63,-217c6014,1968,5962,1982,5924,2021,5769,1874,5357,1895,5303,1898v-112,-87,-219,-161,-284,-199c5153,1681,5286,1650,5417,1597v49,49,324,301,559,186c5976,1786,5976,1790,5979,1793v27,84,101,126,166,91c6210,1849,6243,1755,6216,1671v-27,-84,-101,-126,-166,-91c5998,1608,5968,1671,5970,1737v-193,102,-430,-87,-509,-157c5570,1531,5676,1468,5780,1384v5,10,13,21,21,28c5856,1471,5935,1464,5981,1394v47,-70,41,-172,-13,-231c5913,1103,5834,1110,5788,1180v-30,46,-38,109,-25,162c5649,1436,5529,1506,5403,1555v-5,-56,3,-213,221,-399c5671,1212,5744,1212,5793,1159v55,-59,60,-164,11,-231c5758,858,5676,851,5624,914v-46,53,-57,144,-24,210c5477,1229,5417,1331,5390,1408v-27,77,-25,133,-22,165c5183,1643,4992,1671,4806,1671v69,-70,208,-228,338,-470c5196,1194,5507,1128,5662,722v63,31,137,-11,161,-91c5851,546,5821,452,5755,417v-65,-35,-139,3,-166,87c5564,574,5583,655,5630,701v-126,332,-363,423,-458,448c5256,991,5335,799,5393,574v,,2,,2,c5463,599,5534,546,5551,455v19,-87,-22,-178,-93,-199c5390,231,5319,284,5303,375v-14,70,10,143,54,178c5303,767,5229,949,5150,1103,5106,1030,4962,750,5014,473v2,,8,3,10,3c5095,487,5158,424,5169,336v8,-91,-41,-171,-109,-185c4989,140,4926,203,4915,291v-8,66,19,133,63,164c4913,778,5093,1089,5125,1145v-169,316,-349,491,-384,526c4686,1671,4635,1667,4583,1660v-60,-17,-131,-28,-207,-28c4351,1629,4327,1622,4302,1618v11,-24,22,-45,30,-66c4493,1321,4558,1082,4482,960v-63,-98,-202,-98,-363,-14c4128,722,4084,553,3991,508,3871,452,3705,631,3585,925v-5,10,-14,21,-19,31c3555,925,3541,897,3528,872,3451,581,3323,389,3203,413v-30,7,-54,25,-79,53c3116,462,3094,448,3026,413,2672,182,2415,340,2334,406v-88,-21,-175,-35,-259,-45c2246,280,2380,91,2426,21v3,-3,3,-3,3,-7l2015,14c1832,144,1758,319,1750,343v-139,4,-275,18,-406,39c1467,277,1554,112,1598,14r-328,c1074,193,1017,420,1009,462v-55,18,-109,35,-161,56c840,504,832,487,823,473,924,326,979,130,1006,14r-256,c660,123,600,238,562,340v-33,,-66,7,-101,14c491,221,488,105,463,14l3,14r,2319c76,2382,155,2389,232,2354v11,-4,22,-11,32,-18c284,2420,305,2504,327,2588v-3,11,-11,56,-24,130c166,2816,71,2984,3,3156r,308c120,3215,224,2970,284,2827v-41,273,-90,739,-39,1204c234,4070,207,4144,161,4179v-30,-14,-82,10,-87,10c52,4186,27,4182,,4182r,385c41,4550,115,4438,144,4319v25,-49,36,-84,36,-105c213,4189,237,4147,254,4109v10,80,24,161,43,241c294,4354,294,4357,294,4364v,,6,130,-40,200c221,4564,177,4606,174,4613,117,4630,46,4658,,4693r,88c8,4781,14,4781,22,4778v-8,14,-17,24,-22,38l,4862v11,7,30,3,57,-11c49,4869,46,4883,44,4900v-6,42,24,39,62,4c104,4921,101,4939,101,4953v3,45,33,28,65,-21c166,4953,166,4970,172,4988v24,87,106,-112,103,-284c286,4648,286,4613,281,4592v24,-39,38,-88,43,-133c352,4553,382,4644,423,4728v,,,,,c420,4756,428,4802,447,4865v,14,3,28,6,42c447,4907,442,4914,442,4921v,4,,7,2,11c442,4946,442,4963,439,4981v-25,10,-44,49,-55,101c384,5082,382,5082,382,5082v,-35,2,-77,8,-98c395,4981,398,4977,398,4970v,-10,-5,-17,-11,-17c379,4953,373,4960,373,4967v,3,,7,3,10c371,5002,368,5047,368,5086v-16,3,-35,10,-52,24c254,5149,245,5250,264,5362v11,130,58,281,88,375c352,5737,352,5737,352,5737v,21,2,81,30,109c354,5933,330,6021,311,6108,284,5996,207,5867,207,5867v-68,234,47,347,79,375c275,6312,267,6385,259,6455,218,6350,120,6238,120,6238v-33,238,87,326,128,347c243,6669,243,6749,243,6833,194,6728,60,6630,60,6630v3,256,147,302,185,312c248,7023,254,7103,259,7180,207,7089,115,7005,115,7005v-3,42,,77,5,109c109,7089,93,7065,74,7037v,,-25,126,-22,234c38,7236,22,7205,5,7173r,186c16,7387,30,7415,41,7443,30,7436,16,7429,5,7425r,141c38,7580,71,7583,98,7573v25,56,49,112,71,168c142,7737,120,7741,98,7755v-27,17,-46,52,-60,94c27,7839,16,7828,5,7818r,178c8,8017,14,8035,19,8052v-5,-3,-8,-10,-14,-14l5,8098v6,7,14,14,20,21c19,8115,11,8115,5,8115r,1738c8,9853,8,9853,8,9853v,3,-3,7,-3,7l5,9954v17,-35,33,-70,52,-105c35,9993,52,10108,109,10157v65,56,172,7,278,-108c393,10077,401,10105,409,10129v-112,74,-235,196,-344,389c38,10434,19,10361,5,10294r,151c16,10483,27,10522,41,10564v-11,24,-25,49,-36,73l5,10802v22,-7,50,-18,80,-28c55,10903,11,11226,185,11534v-49,59,-57,157,-13,228c215,11832,297,11842,352,11783v11,-11,19,-25,24,-39c398,11744,423,11744,453,11748v133,7,646,21,793,-463c1311,11212,1344,11082,1358,11005v54,154,95,319,125,490c1483,11495,1483,11495,1483,11495v,4,-49,137,-114,217c1268,11681,881,11597,491,12080v-107,123,-107,123,-107,123c384,12203,444,12196,581,12206v133,11,651,39,804,-451c1434,11695,1475,11611,1497,11562v38,238,54,480,60,704c1543,12290,1486,12378,1390,12462v-95,-46,-474,-189,-907,231c368,12802,368,12802,368,12802v,,60,,194,31c692,12865,1202,12966,1399,12508v73,-63,128,-130,158,-172c1562,12651,1543,12924,1529,13078v-38,49,-335,459,-177,1188c1388,14444,1388,14444,1388,14444v,,21,-70,95,-220c1551,14080,1810,13516,1562,13117v8,-102,22,-266,27,-469c1611,12683,1644,12732,1682,12781v30,529,534,700,665,742c2383,13534,2413,13544,2437,13555v-24,129,-54,343,-38,581c2399,14143,2399,14147,2399,14154v-87,-175,-183,-280,-183,-280c2216,13874,2216,14105,2295,14353v-24,-31,-51,-66,-81,-98c1982,14003,1723,13909,1723,13909v,,114,315,346,570c2072,14483,2075,14486,2080,14490v-158,-46,-283,-35,-283,-35c1797,14455,1925,14620,2118,14725v-35,,-73,,-111,3c1704,14760,1467,14928,1467,14928v,,221,105,496,94c1960,15043,1957,15068,1957,15089v-87,87,-139,161,-139,161c1818,15250,1876,15250,1960,15233v8,77,27,143,49,206c1903,15649,1857,15842,1846,15880v-47,-73,-85,-112,-85,-112c1532,16308,1840,16679,1927,16770v-24,123,-46,245,-68,368c1848,17134,1840,17131,1829,17127v-30,-3,-62,4,-92,25c1652,16931,1521,16840,1521,16840v-65,217,-52,399,-5,540c1429,17271,1341,17215,1268,17229v-33,-396,-210,-592,-278,-659c971,16458,946,16350,921,16245v126,171,314,255,382,283c1409,16574,1450,16602,1450,16602v,,,,-49,-133c1200,15901,837,15856,810,15856v-58,-165,-120,-319,-188,-466c772,15513,960,15544,1025,15555v112,14,158,31,158,31c1183,15586,1183,15586,1112,15471,829,14980,480,15019,433,15029v-51,-91,-106,-178,-160,-259c469,14900,722,14858,807,14840v117,-21,169,-21,169,-21c976,14819,976,14819,878,14725,739,14581,602,14507,485,14476v36,-154,-2,-329,-120,-483c423,13965,450,13958,450,13958v,,,,-104,-56c341,13898,335,13895,330,13891v213,-144,286,-364,240,-574c521,13092,352,12956,90,12998v79,-277,38,-494,-79,-620l11,14777v84,28,161,28,226,7c254,14809,270,14833,284,14858v-268,241,-156,753,-126,882c191,15873,196,15937,196,15937v,,,,55,-127c431,15418,379,15096,335,14942v38,63,79,129,115,199c472,15215,504,15275,545,15324v36,73,74,150,107,231c368,15754,436,16273,455,16406v19,136,22,196,22,196c477,16602,477,16602,543,16483v196,-340,185,-645,158,-809c742,15779,780,15887,815,16000v8,52,22,98,41,143c875,16217,894,16290,913,16367v-300,63,-362,543,-379,669c518,17162,504,17218,504,17218v,,,,85,-77c875,16893,921,16581,927,16441v11,45,19,91,27,140c823,16921,1055,17260,1150,17383v-38,126,-32,322,17,536c1167,17933,1167,17947,1170,17961v-25,-11,-50,-18,-71,-25c886,17796,687,17772,613,17898v-60,102,-24,273,79,455c521,18399,403,18497,395,18623v-13,168,175,333,437,406c812,19050,796,19071,782,19092v-201,165,-319,372,-269,515c551,19723,684,19772,859,19751v-57,210,-52,392,30,466c900,20227,911,20234,924,20238v-79,28,-166,52,-253,73c668,20262,654,20150,624,20038v-30,-109,-79,-214,-155,-256c472,19758,469,19733,463,19709v-24,-84,-98,-130,-163,-98c234,19642,199,19737,224,19821v24,84,98,129,163,98c423,19901,447,19870,461,19828v133,80,169,403,174,490c491,20350,352,20360,256,20332v3,-28,3,-56,-5,-84c226,20164,153,20119,87,20150v-35,18,-62,53,-76,98l11,20367v24,84,95,126,163,95c207,20448,232,20416,245,20381v128,39,317,11,488,-35c643,20462,431,20724,284,20752v,-7,-3,-17,-6,-24c254,20644,180,20598,115,20630v-66,31,-101,126,-77,210c63,20924,136,20970,202,20938v49,-21,79,-77,84,-140c480,20766,761,20381,799,20329v128,-39,245,-81,311,-109c1025,20350,946,20493,881,20651v-60,10,-398,73,-502,368c376,21019,376,21015,373,21015v-65,-35,-139,,-169,84c177,21183,204,21278,270,21316v65,35,139,,169,-84c461,21166,447,21096,409,21047v84,-245,357,-323,450,-344c807,20837,766,20977,736,21127v-11,-3,-19,-3,-30,-3c635,21131,581,21208,586,21299v6,91,66,161,136,154c793,21446,848,21369,842,21278v-2,-60,-30,-112,-70,-137c802,20973,851,20812,913,20665v36,35,112,158,60,483c911,21152,856,21215,851,21299v-6,91,46,171,117,178c1039,21485,1101,21418,1107,21327v5,-81,-36,-154,-96,-172c1041,20970,1031,20844,1009,20763v-22,-77,-55,-119,-74,-137c1017,20441,1120,20273,1232,20122v17,-17,36,-32,52,-53c1273,20189,1262,20413,1298,20689v-33,53,-218,375,-115,799l1268,21488v-17,-4,-30,-7,-47,-4c1131,21131,1251,20854,1306,20752v27,190,73,400,153,610c1459,21362,1456,21362,1456,21362v-36,28,-57,73,-63,122l1647,21484v-3,-21,-9,-42,-17,-59c1603,21362,1546,21330,1494,21344v-76,-203,-123,-399,-150,-581c1415,20777,1671,20847,1783,21096v-3,3,-8,3,-11,7c1715,21155,1704,21260,1745,21334v41,73,122,87,180,35c1982,21316,1993,21211,1952,21138v-33,-56,-85,-77,-134,-63c1690,20784,1393,20721,1339,20714v-44,-340,-22,-606,-11,-697c1349,19992,1369,19964,1390,19936v3,-3,6,-3,6,-3c1401,19968,1407,19999,1415,20027v11,309,90,540,213,557c1696,20595,1767,20535,1827,20430v24,46,35,74,38,81c1862,20675,1889,20823,1900,20886v27,136,30,196,30,196c1930,21082,1930,21082,1990,20959v90,-175,128,-340,142,-480c2165,20486,2197,20486,2225,20469v16,-11,30,-25,43,-39c2320,20542,2369,20661,2415,20788v-245,122,-286,486,-289,697l2339,21485v120,-249,123,-473,112,-599c2478,20959,2503,21036,2524,21113v9,77,28,144,58,207c2595,21376,2609,21428,2623,21485r35,c2653,21463,2650,21439,2644,21418v17,24,36,45,55,67l3042,21485v-190,-414,-471,-473,-512,-477c2497,20903,2459,20802,2424,20707v166,186,419,224,504,235c3045,20956,3097,20973,3097,20973v,,,,-76,-122c2724,20353,2369,20381,2298,20392v38,-88,49,-224,30,-386c2443,20020,2546,20003,2593,19992v106,-21,155,-21,155,-21c2748,19971,2748,19971,2696,19919v68,,123,-28,156,-81c2912,19737,2876,19565,2773,19383v171,-46,289,-144,297,-270c3083,18945,2895,18781,2634,18707v19,-21,35,-42,49,-63c2884,18479,3002,18273,2953,18129v-39,-115,-172,-165,-347,-143c2664,17775,2658,17593,2576,17520v-60,-56,-150,-42,-248,24c2328,17544,2328,17544,2328,17544v-112,7,-202,42,-272,95c2045,17481,2015,17352,1971,17260v442,-262,428,-753,428,-753c2208,16546,2088,16662,2017,16795v30,-147,63,-295,96,-442c2361,16280,2497,16119,2574,15975v40,158,84,259,84,259c2658,16234,2751,15909,2726,15520v,-7,,-11,,-18c2813,15677,2909,15782,2909,15782v,,,-231,-79,-479c2854,15334,2882,15369,2912,15401v130,143,270,234,365,287c3271,15716,3269,15744,3269,15775v,42,11,84,27,127c3263,15880,3228,15870,3198,15870v-85,3,-150,35,-147,200c3053,16234,3122,16262,3206,16259v33,,65,-14,98,-35c3288,16266,3280,16311,3280,16350v2,108,27,192,155,189c3563,16535,3585,16448,3582,16339v,-42,-11,-84,-27,-126c3588,16234,3623,16245,3653,16245v85,-4,150,-35,147,-200c3798,15880,3729,15852,3645,15856v-33,,-65,14,-98,35c3563,15849,3571,15803,3571,15765v-2,-109,-27,-193,-155,-189c3381,15576,3356,15583,3334,15597v-57,-116,-150,-277,-278,-417c3053,15176,3051,15173,3045,15169v158,46,284,36,284,36c3329,15205,3201,15040,3007,14938v35,,74,,112,-3c3212,14924,3301,14903,3378,14875v101,21,474,84,610,-259c4040,14662,4089,14707,4136,14753v27,35,57,70,92,94c4302,14924,4370,15005,4436,15085v-115,-84,-338,-189,-649,-52c3680,15075,3680,15075,3680,15075v,,44,21,139,87c3912,15226,4275,15467,4509,15183v49,67,96,134,139,200c4673,15446,4708,15506,4755,15555v38,66,76,133,111,203c4765,15656,4545,15495,4196,15597v-112,28,-112,28,-112,28c4084,15625,4128,15649,4217,15730v88,77,434,368,693,115c5030,16087,5125,16322,5196,16539v-84,-126,-278,-329,-624,-319c4460,16220,4460,16220,4460,16220v,,38,35,115,137c4610,16402,4695,16511,4804,16595v5,14,30,74,68,193c4896,16868,4970,17092,5101,17246v3,11,3,25,5,35c4855,17183,4670,17285,4594,17495v-71,193,-33,417,144,599c4613,18056,4479,18028,4337,18014v-98,-81,-256,-232,-398,-393c3967,17586,4029,17506,4078,17408v50,-98,85,-211,63,-316c4158,17078,4171,17064,4182,17040v38,-77,22,-179,-38,-228c4084,16763,4005,16784,3967,16861v-38,77,-22,179,38,228c4038,17113,4073,17120,4106,17110v32,186,-145,417,-194,480c3806,17464,3713,17331,3670,17211v19,-14,35,-31,49,-56c3757,17078,3740,16977,3680,16928v-60,-49,-139,-28,-177,49c3465,17054,3481,17155,3541,17204v30,25,63,32,93,21c3689,17380,3819,17555,3953,17702v-125,-18,-417,-77,-523,-210c3435,17485,3438,17478,3441,17471v38,-77,21,-179,-39,-228c3342,17194,3263,17215,3225,17292v-38,77,-22,179,38,228c3307,17555,3359,17551,3400,17520v139,175,548,227,602,231c4106,17859,4201,17950,4261,18000v-133,-7,-270,,-406,31c3811,17975,3566,17674,3321,17744v,-4,,-7,,-11c3304,17646,3233,17593,3165,17614v-68,21,-109,112,-93,200c3089,17901,3160,17954,3228,17933v54,-18,90,-77,95,-144c3525,17726,3740,17954,3811,18038v-114,28,-226,74,-335,137c3471,18164,3465,18154,3460,18143v-47,-66,-129,-73,-180,-14c3228,18189,3222,18294,3269,18360v46,67,128,74,180,14c3484,18336,3498,18276,3490,18220v122,-73,250,-119,379,-147c3869,18129,3841,18283,3607,18430v-41,-63,-112,-77,-166,-31c3381,18448,3364,18549,3402,18626v39,78,118,99,178,49c3631,18630,3650,18546,3626,18472v133,-84,202,-171,240,-245c3901,18157,3904,18101,3904,18066v191,-35,382,-28,567,4c4395,18129,4242,18259,4084,18472v-55,,-368,7,-564,382c3460,18812,3383,18840,3351,18914v-36,77,-17,178,43,224c3454,19183,3533,19159,3569,19082v30,-67,21,-151,-19,-200c3710,18574,3956,18525,4051,18521v-101,144,-199,319,-281,529c3770,19050,3768,19050,3768,19047v-66,-35,-139,3,-167,87c3574,19218,3604,19313,3670,19348v65,35,139,-4,166,-88c3858,19194,3841,19117,3800,19071v77,-203,172,-371,268,-508c4103,18644,4215,18949,4133,19211v-3,-3,-8,-3,-11,-7c4054,19180,3983,19232,3964,19320v-19,88,22,179,90,203c4100,19527,4171,19474,4190,19386xm9408,15954v-19,7,-41,18,-62,28c9376,15958,9406,15933,9436,15908v-9,18,-20,32,-28,46xm9226,15653v43,3,90,,136,-4c9400,15646,9436,15639,9471,15632v-180,140,-286,329,-286,329c9185,15961,9212,15958,9258,15947v-62,49,-125,95,-188,140c9149,15986,9215,15845,9226,15653xm9247,16059v14,14,36,39,71,67c9231,16315,9190,16476,9182,16507v-95,-70,-256,-140,-469,-91c8896,16304,9076,16185,9247,16059xm5515,8686v3,4,8,7,11,11c5529,8704,5556,8763,5583,8781v11,42,6,91,-2,129c5450,9068,5308,9198,5180,9303v84,-144,223,-386,335,-617xm5433,7457v-5,,-11,,-16,c5425,7450,5431,7443,5439,7436v-3,7,-6,14,-6,21xm5044,6907v32,-31,60,-95,62,-102c5161,6753,5226,6683,5270,6613v16,-4,33,-7,46,-11c5322,6602,5373,6623,5403,6606v41,28,71,87,85,126c5485,6872,5477,7012,5466,7145v-8,-14,-24,-28,-52,-42c5433,7096,5447,7089,5458,7079v27,-28,3,-49,-44,-60c5428,7009,5436,6998,5444,6988v22,-35,-5,-49,-51,-46c5403,6928,5412,6914,5417,6904v14,-42,-19,-46,-65,-25c5360,6862,5368,6844,5368,6830v14,-91,-136,28,-202,175c5134,7047,5120,7079,5117,7100v-43,21,-76,66,-101,101c5016,7093,5024,6991,5044,6907xm5022,7271v11,-24,54,-112,112,-136c5161,7156,5215,7145,5221,7145v76,32,185,63,234,32c5461,7173,5463,7170,5466,7170v-5,70,-14,136,-22,206c5433,7373,5414,7373,5393,7376v8,-14,16,-28,19,-42c5422,7292,5393,7292,5352,7313v5,-17,11,-31,11,-49c5365,7219,5333,7229,5294,7268v3,-21,6,-39,3,-56c5286,7117,5174,7296,5153,7464v-19,52,-25,87,-22,109c5106,7601,5087,7639,5076,7674v-24,-130,-46,-270,-54,-403xm5093,7758v8,-42,27,-108,62,-147c5188,7618,5237,7587,5240,7583v54,-3,128,-14,180,-35c5376,7825,5316,8087,5248,8333v-35,-109,-104,-326,-155,-575xm3590,6182v-19,14,-35,32,-54,49c3560,6196,3582,6164,3607,6129v-6,21,-11,35,-17,53xm3348,5958v43,-14,87,-32,131,-53c3514,5888,3550,5870,3580,5849v-142,200,-202,417,-202,417c3378,6266,3405,6252,3446,6224v-49,67,-98,137,-150,200c3348,6308,3381,6150,3348,5958xm3460,6340v13,10,43,24,81,38c3498,6592,3495,6760,3492,6791v-106,-31,-275,-42,-471,85c3176,6707,3323,6525,3460,6340xm1279,4595v2,-3,8,-10,11,-17c1290,4592,1290,4602,1290,4613v-3,-7,-9,-11,-11,-18xm1720,4616v-5,-59,-13,-91,-24,-108c1709,4452,1704,4389,1696,4343v65,63,120,133,161,207c1854,4602,1876,4672,1878,4679v-2,88,,197,14,284c1884,4981,1876,4998,1867,5016v-2,3,-49,45,-57,84c1769,5124,1715,5117,1682,5107v-84,-91,-163,-186,-237,-284c1459,4827,1478,4816,1502,4799v-8,21,-11,42,-11,59c1491,4904,1521,4890,1554,4851v-3,18,-3,35,,49c1562,4942,1587,4925,1614,4876v3,17,5,35,11,49c1641,4967,1663,4935,1682,4876v6,21,11,35,19,49c1748,5002,1769,4774,1720,4616xm1448,4312v-19,-53,-39,-81,-52,-91c1396,4179,1382,4137,1369,4102v98,59,196,126,280,199c1658,4329,1682,4424,1663,4497v-30,14,-60,74,-60,81c1538,4634,1448,4721,1437,4792v,7,,10,,14c1399,4756,1363,4704,1328,4655v11,-7,21,-28,32,-53c1363,4620,1369,4637,1374,4648v19,35,38,7,49,-49c1429,4616,1437,4630,1445,4641v27,31,41,-7,41,-70c1497,4588,1505,4599,1516,4609v57,49,19,-171,-68,-297xm1309,4066v19,36,49,95,49,158c1333,4252,1322,4319,1322,4326v-32,59,-71,136,-90,199c1090,4308,968,4084,861,3860v88,35,265,105,448,206xm4414,2956v-33,14,-66,32,-96,56c4313,2995,4307,2981,4302,2963v35,-3,71,-3,112,-7xm316,3187v36,172,96,466,167,718c477,3905,474,3909,469,3909v-6,,-60,-14,-87,7c349,3898,322,3863,303,3832v-14,-228,-3,-452,13,-645xm463,4942v3,11,3,18,6,28c466,4970,463,4970,461,4974v,-11,,-21,2,-32xm270,7793c218,7671,166,7544,115,7422v13,-28,49,-105,35,-203c188,7296,248,7324,273,7334v8,74,19,147,27,221c245,7474,169,7404,169,7404v-11,246,117,312,161,326c341,7783,349,7839,360,7888v-30,-42,-60,-70,-90,-95xm308,11499v-30,-11,-63,-7,-93,10c44,11212,93,10900,120,10781v68,161,158,333,278,497c365,11341,335,11415,308,11499xm420,11236c311,11086,226,10928,164,10777v70,-14,329,-49,496,137c575,10991,493,11093,420,11236xm687,10886c548,10721,352,10707,234,10718v194,-81,488,-266,529,-648c772,10038,780,10007,785,9975v11,-38,19,-77,25,-115c815,9867,818,9870,823,9874v25,98,60,199,107,308c930,10185,932,10185,932,10189v36,80,77,165,126,249c1058,10438,1058,10441,1058,10445v-6,56,-22,185,-47,276c965,10732,840,10763,703,10879v-11,3,-13,3,-16,7xm1238,11233v-52,-14,-194,-46,-377,10c957,11121,1025,10966,1025,10767v30,-84,46,-217,55,-280c1115,10546,1153,10602,1194,10662v55,84,98,178,139,276c1333,10973,1306,11142,1238,11233xm1884,20245v,,,-4,,-4c1884,20241,1887,20241,1884,20245v3,-4,,,,xm6011,16528v-2,4,-46,53,-147,144c5834,16697,5785,16742,5728,16809v-6,-11,-11,-18,-17,-28c5711,16781,5711,16777,5711,16777v33,-73,74,-161,123,-259c5867,16563,5946,16549,6011,16528xm5766,16577v16,-59,33,-119,52,-178c5826,16420,5831,16430,5837,16437v-27,49,-49,98,-71,140xm5872,15972v6,-39,14,-78,19,-116c5894,15856,5902,15852,5908,15852v-11,39,-22,78,-36,120xm5968,15667v-22,21,-41,45,-58,73c5919,15677,5927,15614,5935,15544v38,-17,150,-91,123,-311c6058,15233,5992,15303,5949,15383v5,-66,8,-133,11,-200c5981,15173,6033,15141,6063,15068v-5,91,30,158,44,182c6058,15387,6011,15527,5968,15667xm7350,12851v-19,7,-38,21,-60,42c7290,12893,7287,12889,7287,12889v14,-21,30,-45,44,-63c7336,12837,7344,12844,7350,12851xm5905,11026v153,-25,264,-137,346,-273c6232,10991,6273,11170,6292,11233v-63,98,-188,154,-215,164c5995,11359,5916,11313,5845,11257v-52,-45,-101,-87,-150,-122c5741,11117,5842,11075,5905,11026xm5422,11012v11,39,44,182,41,322c5409,11394,5226,11621,5185,12042v-32,-53,-90,-74,-141,-49c4989,12017,4959,12084,4962,12154v-19,7,-36,14,-55,21c4910,12171,4910,12168,4913,12164v62,-140,291,-655,98,-1047c5011,11040,4967,10963,4896,10896v145,-10,322,14,526,116xm4817,12388v,,17,-52,63,-157c4907,12220,4937,12213,4967,12199v,,,4,,4c4992,12287,5065,12332,5131,12301v16,-7,32,-21,43,-39c5174,12297,5177,12329,5180,12364v-19,-7,-41,-7,-60,-4c5060,12378,5022,12445,5019,12518v-286,60,-480,-137,-548,-224c4569,12290,4676,12280,4790,12252v27,133,27,136,27,136xm4490,12252v8,-28,22,-84,46,-147c4624,12115,4692,12091,4727,12028v6,-11,11,-21,14,-35c4749,12063,4763,12133,4779,12210v-101,24,-199,38,-289,42xm4782,11362v-30,105,-52,235,-55,386c4725,11751,4722,11751,4719,11755v-35,-106,-103,-221,-193,-330c4526,11422,4523,11422,4523,11418v24,-7,49,-14,71,-21c4662,11394,4727,11383,4782,11362xm4812,9664v8,-4,41,-25,93,-57c4926,9618,4945,9628,4967,9635v-191,225,-281,452,-321,648c4583,10287,4517,10301,4446,10329v115,-189,243,-413,366,-665xm4384,12059v38,18,76,32,112,39c4468,12168,4455,12227,4449,12252v-24,,-46,,-68,c4389,12196,4389,12129,4384,12059xm3899,12147v,,2,3,2,3c3899,12150,3896,12147,3896,12147v-3,-7,-8,-14,-11,-21c3888,12136,3893,12140,3899,12147xm2241,15495v11,-14,19,-28,30,-42c2257,15495,2244,15537,2230,15579v6,-28,8,-56,11,-84xm1993,16451v5,-280,-74,-472,-142,-581c1873,15856,1993,15779,2124,15639v27,38,49,63,62,77c2113,15954,2050,16199,1993,16451xm2195,15944v24,-88,51,-176,79,-260c2271,15744,2274,15782,2274,15782v,,128,-164,207,-413c2481,15415,2481,15464,2484,15513v2,59,11,119,19,175c2355,15726,2257,15831,2195,15944xm3424,14627v-95,-21,-212,-35,-341,-21c3078,14606,3075,14606,3072,14606v137,-113,219,-232,219,-232c3291,14374,3111,14374,2917,14476v25,-32,52,-67,76,-105c3124,14171,3201,13958,3239,13839v11,24,24,59,41,101c3326,14059,3511,14521,3828,14458v32,25,62,49,95,78c3830,14504,3642,14476,3424,14627xm3830,14413v-30,-119,-144,-455,-523,-599c3282,13803,3263,13796,3250,13789v8,-31,13,-49,13,-49c3263,13740,3244,13751,3214,13772v-11,-4,-11,-4,-11,-4c3203,13768,3206,13772,3209,13775v-85,60,-248,197,-387,407c2819,14185,2816,14189,2813,14196v36,-203,28,-364,28,-364c2841,13832,2713,13996,2631,14245v,-46,,-95,-3,-144c2614,13891,2571,13705,2533,13579v5,4,8,4,8,4c2541,13583,2541,13583,2516,13530v-24,-77,-46,-122,-46,-122c2470,13408,2467,13415,2467,13422v-259,-599,-643,-673,-752,-680c1652,12669,1606,12581,1595,12564v3,-91,3,-190,,-291c1598,12269,1595,12262,1595,12259v-3,-88,-6,-182,-14,-277c1614,12024,1671,12084,1734,12122v174,480,690,414,823,393c2694,12494,2754,12497,2754,12497v,,,,-112,-116c2230,11930,1846,12042,1748,12084v-85,-49,-159,-151,-172,-168c1559,11709,1529,11495,1483,11292v36,25,90,60,145,81c1851,11832,2364,11663,2495,11618v24,-7,46,-14,65,-21c2617,11730,2813,11755,3042,11670v9,,20,,28,-3c3062,11698,3056,11726,3051,11755v-107,259,-126,497,-33,588c3092,12416,3220,12374,3353,12248v33,207,104,351,197,365c3667,12627,3784,12427,3841,12136v44,84,90,165,139,249c3999,12532,4024,12781,4029,13026v-38,-4,-128,-7,-215,14c3727,13061,3637,13106,3593,13198v-19,-7,-38,-7,-57,-4c3465,13212,3421,13296,3432,13387v14,91,79,147,150,133c3653,13502,3697,13418,3686,13327v-8,-45,-30,-84,-57,-108c3710,13061,3964,13068,4032,13075v,189,-11,368,-49,483c3961,13548,3939,13544,3918,13551v-71,18,-115,102,-104,193c3825,13828,3885,13881,3948,13877v2,32,5,88,5,168c3953,14136,3959,14392,4048,14599v-68,-67,-141,-127,-218,-186xm5090,16161v33,-49,259,-431,79,-1041c5128,14970,5128,14970,5128,14970v,,-16,63,-68,199c5022,15268,4913,15565,4951,15842v-44,-91,-93,-182,-145,-277c4825,15509,4962,15096,4684,14599v-66,-123,-66,-123,-66,-123c4618,14476,4616,14539,4594,14679v-14,84,-49,326,-3,547c4504,15099,4408,14973,4302,14854v8,-35,85,-494,-275,-910c3999,13909,3980,13888,3969,13874v66,-21,109,-102,96,-190c4059,13642,4040,13604,4013,13579v52,-157,60,-399,52,-627c4141,13082,4307,13397,4305,13586v-6,,-14,,-19,4c4215,13607,4171,13691,4182,13782v14,92,79,148,150,134c4403,13898,4446,13814,4436,13723v-9,-63,-47,-112,-93,-130c4348,13345,4098,12928,4062,12868v-8,-171,-24,-322,-35,-413c4114,12585,4212,12707,4321,12816v-3,80,-5,515,202,697c4520,13516,4520,13516,4517,13520v-38,77,-21,178,39,227c4616,13796,4695,13775,4733,13698v38,-77,22,-178,-38,-227c4648,13432,4591,13439,4547,13478v-174,-147,-190,-505,-190,-627c4449,12938,4553,13012,4665,13071v-3,11,-6,25,-9,39c4651,13201,4700,13282,4771,13289v71,7,134,-56,139,-147c4915,13050,4866,12970,4795,12963v-46,-7,-90,21,-114,66c4556,12963,4441,12875,4337,12774v33,-39,139,-119,382,c4711,12854,4752,12935,4815,12952v68,21,139,-31,155,-119c4986,12746,4945,12655,4877,12634v-62,-21,-122,21,-147,94c4591,12662,4496,12655,4427,12669v-62,14,-100,49,-117,73c4160,12588,4032,12402,3926,12206v3,,3,,5,c4046,12413,4177,12525,4275,12473v49,-25,82,-92,98,-183c4389,12290,4403,12290,4419,12290v36,53,257,340,603,270c5038,12644,5106,12697,5172,12679v57,-17,98,-80,101,-154c5286,12501,5303,12473,5322,12441v81,-137,392,-658,174,-1096c5499,11219,5477,11093,5461,11026v114,60,234,147,365,259c5831,11289,5840,11296,5845,11299v8,32,33,158,30,259c5791,11674,5562,12052,5676,12700v27,179,27,179,27,179c5703,12879,5728,12809,5807,12665v76,-143,371,-714,101,-1138c5908,11453,5894,11376,5886,11327v57,39,117,74,180,102c6069,11429,6069,11432,6071,11432v79,35,161,63,246,84c6347,11562,6401,11660,6426,11744v-36,151,-109,620,221,1135c6734,13022,6734,13022,6734,13022v,,,-77,16,-252c6769,12599,6832,11923,6448,11698v-25,-66,-58,-133,-82,-175c6529,11558,6696,11565,6859,11558v17,14,104,95,153,197c6996,11881,6960,12350,7317,12802v-13,17,-30,45,-46,66c7255,12858,7235,12851,7216,12847v-71,-17,-122,63,-160,172c7004,13134,6971,13296,6955,13401v,,,,,c6946,13415,6925,13460,6927,13499v-27,31,-51,66,-76,101c6856,13506,6846,13404,6846,13404v-115,123,-96,256,-74,315c6742,13765,6715,13814,6685,13867v-6,-99,-38,-207,-38,-207c6557,13807,6595,13930,6622,13986v-30,59,-60,119,-90,182c6527,14059,6480,13926,6480,13926v-92,179,-24,305,6,343c6456,14332,6428,14399,6401,14465v-5,-98,-35,-210,-35,-210c6262,14420,6319,14553,6347,14599v-22,52,-41,105,-63,157c6276,14665,6249,14578,6249,14578v-96,154,-52,276,-22,332c6205,14970,6183,15033,6161,15096v-5,-98,-35,-210,-35,-210c6110,14910,6099,14935,6088,14959v2,-28,2,-63,-3,-98c6085,14861,6009,14945,5968,15033v,-70,,-144,-3,-217c5998,14805,6123,14746,6112,14518v,,-114,105,-150,203c5957,14648,5951,14574,5940,14497v36,-25,140,-116,93,-326c6033,14171,5954,14280,5921,14381v-11,-63,-21,-126,-38,-189c5913,14164,6009,14049,5930,13846v,,-63,126,-79,231c5829,14000,5801,13923,5771,13849v22,-28,22,-81,20,-102c5791,13747,5791,13747,5791,13747v21,-87,54,-231,54,-346c5853,13299,5842,13208,5782,13180v-16,-7,-32,-14,-49,-14c5731,13131,5725,13092,5717,13068v,-4,,-7,,-7c5717,13054,5709,13047,5703,13050v-5,,-11,11,-8,18c5695,13075,5698,13078,5703,13078v6,21,11,57,14,88c5717,13166,5714,13166,5714,13166v-13,-46,-33,-77,-54,-88c5657,13061,5654,13047,5651,13036v,-3,,-3,,-7c5651,13022,5643,13015,5638,13015v-6,,-11,11,-11,18c5627,13040,5630,13043,5635,13043v3,7,3,21,6,32c5627,13071,5616,13071,5602,13071v-5,-24,-13,-52,-21,-66c5581,13001,5581,12998,5581,12998v-3,-7,-9,-11,-14,-7c5562,12994,5559,13001,5562,13008v2,4,5,7,8,11c5575,13033,5581,13054,5586,13075v-11,,-19,3,-30,3c5548,13036,5537,12987,5526,12966v,-3,,-7,,-7c5523,12952,5518,12949,5512,12949v-5,3,-8,10,-8,17c5507,12970,5510,12973,5512,12977v9,21,20,66,28,105c5529,13085,5518,13092,5507,13096v-5,-21,-8,-39,-8,-49c5499,13043,5502,13040,5499,13036v,-7,-8,-14,-14,-14c5480,13022,5474,13033,5474,13040v,3,3,7,6,10c5482,13064,5485,13085,5491,13106v-11,11,-19,21,-25,32c5463,13127,5461,13117,5458,13110v,-4,,-4,,-7c5458,13096,5450,13089,5444,13089v-5,,-11,10,-11,17c5433,13113,5436,13117,5442,13117v2,10,8,28,13,42c5450,13180,5450,13201,5452,13226v3,10,6,24,11,38c5463,13264,5463,13268,5463,13268v-2,,-5,3,-8,3c5442,13243,5425,13215,5420,13198v,-4,,-7,,-7c5417,13184,5412,13180,5406,13180v-5,4,-8,11,-8,18c5398,13205,5403,13208,5406,13208v8,18,22,46,36,74c5425,13296,5409,13320,5395,13352v-38,84,19,178,96,262c5542,13684,5611,13744,5660,13786v,,,,,c5660,13786,5695,13856,5731,13860v8,21,16,42,24,63c5717,13877,5651,13839,5551,13874v,,160,203,242,154c5818,14101,5837,14178,5853,14255v-30,-56,-90,-115,-202,-105c5651,14150,5785,14392,5872,14353v11,67,22,133,30,200c5875,14500,5826,14451,5736,14437v,,90,256,180,256c5921,14753,5924,14812,5924,14868v-22,-56,-68,-119,-161,-143c5763,14725,5837,14994,5924,15001v,81,-3,161,-5,239c5902,15173,5856,15089,5739,15061v,,82,273,174,270c5908,15422,5900,15509,5889,15590v-9,-67,-41,-144,-134,-200c5755,15390,5780,15695,5872,15709v-5,42,-11,84,-19,126c5842,15765,5804,15656,5668,15625v,,84,276,177,269c5807,16126,5763,16297,5744,16367v-33,116,-63,224,-93,330c5619,16658,5583,16627,5545,16605v52,-143,90,-343,63,-598c5597,15863,5597,15863,5597,15863v,,-25,52,-95,158c5452,16098,5303,16336,5289,16595v-14,7,-27,14,-41,24c5237,16584,5226,16546,5213,16511v-28,-102,-71,-224,-123,-350xm4956,16644v82,21,169,18,257,-39c5218,16623,5223,16641,5229,16658v-36,32,-68,70,-93,119c5087,16728,5027,16683,4956,16644xm5537,14903v101,,101,-203,,-203c5436,14700,5436,14903,5537,14903xm5537,15345v-101,,-101,203,,203c5638,15548,5638,15345,5537,15345xm5264,13019v101,,101,-203,,-203c5163,12816,5163,13019,5264,13019xm5472,14539v54,-147,2,-214,-74,-259c5371,14262,5333,14255,5297,14255v27,-28,52,-63,66,-98c5398,14059,5406,13968,5289,13898v-115,-70,-166,-3,-202,95c5074,14028,5068,14077,5068,14122v-22,-35,-49,-66,-76,-84c4915,13993,4845,13982,4790,14133v-55,147,-3,213,74,259c4891,14409,4929,14416,4964,14416v-27,28,-51,63,-65,98c4864,14613,4855,14704,4973,14774v114,70,166,3,201,-95c5188,14644,5193,14595,5193,14550v22,35,50,66,77,84c5346,14679,5417,14686,5472,14539xm9370,17646v101,,101,-203,,-203c9269,17446,9269,17646,9370,17646xm731,17418v-101,,-101,203,,203c832,17621,832,17418,731,17418xm248,12560v101,,101,-203,,-203c147,12360,147,12560,248,12560xm668,14028v-101,,-101,203,,203c769,14231,769,14028,668,14028xm3421,15415v101,,101,-204,,-204c3321,15211,3321,15415,3421,15415xm1044,14203v101,,101,-203,,-203c943,14000,943,14203,1044,14203xm981,13033v-100,,-100,203,,203c1082,13233,1082,13033,981,13033xm1066,13327v-101,,-101,203,,203c1167,13530,1167,13327,1066,13327xm6101,12977v101,,101,-203,,-203c6000,12777,6000,12977,6101,12977xm2868,17593v101,,101,-203,,-203c2767,17390,2764,17593,2868,17593xm7985,17982v-71,-137,-139,-116,-210,-56c7748,17947,7723,17982,7707,18024v-3,-46,-14,-91,-33,-123c7628,17810,7571,17754,7464,17845v-106,91,-90,179,-43,270c7437,18150,7464,18182,7497,18203v-35,3,-71,17,-95,42c7331,18304,7287,18378,7358,18514v71,137,139,116,210,56c7595,18549,7620,18514,7636,18472v3,46,14,91,33,123c7715,18686,7773,18742,7879,18651v106,-91,90,-179,43,-270c7906,18346,7879,18315,7846,18294v36,-4,71,-18,96,-42c8012,18192,8056,18119,7985,17982xm2614,17162v101,,101,-203,,-203c2514,16959,2514,17162,2614,17162xm2846,20283v101,,101,-203,,-203c2745,20080,2745,20283,2846,20283xm4449,16865v101,,101,-203,,-203c4346,16665,4346,16865,4449,16865xm4155,19961v101,,101,-203,,-203c4054,19758,4054,19961,4155,19961xm6197,13744v101,,101,-203,,-203c6096,13544,6096,13744,6197,13744xm4201,21089v-3,17,-33,175,-33,364l4253,21453v-16,-123,-33,-249,-52,-364c4201,21089,4201,21089,4201,21089xm4575,19961v101,,101,-203,,-203c4474,19758,4474,19961,4575,19961xm4512,19166v-101,,-101,203,,203c4613,19369,4613,19166,4512,19166xm4782,19478v101,,101,-204,,-204c4681,19274,4681,19478,4782,19478xm7385,19684v44,-17,90,-70,96,-73c7593,19569,7751,19492,7794,19400v28,-59,-21,-73,-95,-52c7718,19320,7729,19295,7737,19267v14,-63,-30,-63,-93,-24c7653,19218,7661,19194,7661,19169v2,-66,-38,-52,-93,c7573,19141,7573,19117,7571,19096v-8,-67,-52,-39,-98,38c7473,19103,7470,19075,7462,19054v-44,-130,-153,178,-137,431c7312,19569,7315,19621,7323,19653v-38,94,-82,185,-123,273c7195,19880,7186,19828,7162,19786v5,-21,8,-56,-3,-112c7167,19506,7091,19299,7064,19386v-6,14,-6,36,-6,57c7028,19390,6998,19372,6993,19418v-3,14,,32,3,49c6957,19432,6930,19425,6933,19467v,14,5,32,11,49c6900,19492,6870,19492,6881,19534v5,17,14,35,25,52c6856,19572,6824,19583,6843,19621v30,63,136,109,210,137c7056,19761,7099,19807,7129,19810v36,56,36,144,36,182c7085,20150,6998,20297,6906,20434v2,-39,,-81,-14,-119c6903,20297,6911,20262,6914,20203v41,-162,11,-386,-36,-309c6870,19908,6865,19926,6862,19943v-19,-59,-44,-87,-60,-45c6797,19912,6794,19929,6794,19947v-3,-7,-8,-11,-11,-14c6783,19933,6786,19929,6786,19929v19,-52,-22,-59,-79,-35c6717,19873,6723,19852,6726,19831v8,-59,-36,-52,-93,-7c6641,19796,6644,19772,6644,19751v-6,-126,-172,94,-218,311c6401,20119,6388,20157,6385,20185v-93,81,-175,203,-246,340c6134,20483,6123,20434,6101,20395v6,-21,9,-56,-2,-112c6107,20115,6030,19908,6003,19996v-5,14,-5,35,-5,56c5968,19999,5938,19982,5932,20027v-2,14,,32,3,49c5897,20041,5870,20034,5872,20076v,14,6,32,11,50c5840,20101,5810,20101,5821,20143v5,18,13,35,24,53c5796,20182,5763,20192,5782,20231v30,63,137,108,210,136c5995,20371,6039,20416,6069,20420v30,49,35,126,35,168c6055,20689,6011,20798,5973,20903v-11,-38,-27,-80,-52,-112c5924,20770,5921,20735,5905,20679v-14,-168,-114,-357,-131,-266c5771,20430,5771,20448,5774,20469v-38,-42,-68,-56,-68,-11c5706,20472,5709,20490,5714,20507v-41,-28,-71,-28,-63,14c5654,20535,5660,20549,5668,20567v-46,-14,-74,-7,-60,31c5613,20616,5627,20630,5641,20644v-52,-4,-82,14,-58,49c5622,20749,5731,20773,5810,20784v2,3,51,39,81,35c5924,20858,5940,20924,5946,20966v-57,165,-101,322,-128,431c5758,21232,5643,20938,5532,20693v,,,,,3c5534,20728,5570,21208,5780,21449r98,c5908,21327,5962,21141,6030,20945v28,-24,77,-63,123,-59c6172,20917,6227,20935,6232,20935v44,42,104,94,156,119c6243,21201,6096,21334,5946,21449r131,c6110,21425,6139,21397,6172,21369v445,112,927,-410,957,-441c7129,20928,7129,20928,7132,20928v-303,98,-644,248,-845,339c6562,21008,6829,20693,7058,20311v27,-7,98,-24,147,7c7214,20357,7257,20402,7260,20406v35,91,95,213,147,238c7440,20658,7443,20616,7421,20556v16,11,33,21,46,21c7503,20581,7497,20542,7467,20497v14,3,27,7,38,3c7538,20497,7527,20462,7494,20420v14,,28,-4,39,-7c7565,20395,7546,20364,7500,20336v16,-4,30,-11,41,-21c7601,20262,7429,20210,7304,20255v-47,,-74,7,-88,21c7175,20252,7126,20252,7088,20259v55,-95,109,-197,158,-298c7274,19940,7328,19905,7380,19912v16,35,71,56,74,59c7511,20041,7598,20133,7655,20133v36,,25,-43,-11,-88c7663,20048,7680,20052,7693,20045v33,-11,20,-46,-19,-77c7688,19964,7702,19961,7713,19954v30,-21,10,-49,-33,-70c7693,19877,7704,19870,7715,19859v28,-28,,-52,-52,-59c7677,19789,7688,19779,7696,19765v44,-77,-131,-53,-240,45c7413,19831,7391,19849,7380,19866v-36,-3,-71,7,-98,21c7328,19821,7358,19754,7385,19684v,,,,,xm6456,21001v-3,-3,-8,-10,-14,-14c6453,20987,6461,20987,6469,20987v-5,4,-8,7,-13,14xm6505,20949v-6,-14,-19,-28,-41,-42c6478,20903,6491,20896,6502,20889v30,-24,8,-49,-35,-66c6480,20816,6491,20805,6499,20794v25,-31,-5,-52,-54,-52c6458,20728,6469,20717,6475,20703v38,-80,-136,-35,-237,74c6197,20801,6175,20823,6167,20844v-33,,-66,14,-93,31c6120,20752,6175,20626,6238,20518v21,-11,98,-42,152,-11c6401,20546,6448,20584,6450,20588v44,84,109,199,164,221c6619,20809,6622,20812,6625,20809v-38,49,-79,94,-120,140xm6865,20493v-74,105,-148,207,-227,298c6641,20773,6633,20749,6619,20717v17,11,33,18,47,18c6701,20735,6693,20700,6660,20654v14,4,27,4,38,c6731,20644,6717,20612,6682,20577v14,,27,-3,38,-10c6753,20546,6731,20518,6682,20493v16,-7,30,-14,38,-24c6777,20409,6603,20378,6478,20434v-47,7,-71,17,-85,31c6349,20444,6300,20451,6265,20462v52,-84,106,-154,166,-203c6472,20262,6527,20234,6532,20234v68,4,153,4,221,-10c6767,20234,6780,20245,6794,20255v3,7,35,63,65,77c6881,20381,6873,20451,6865,20493xm7862,20189v-100,,-100,203,,203c7963,20392,7963,20189,7862,20189xm5384,20367v19,-17,36,-38,47,-56c5455,20262,5417,20248,5354,20262v14,-21,22,-38,28,-59c5395,20147,5357,20143,5300,20175v8,-21,13,-46,16,-63c5322,20048,5278,20062,5223,20115v6,-28,9,-53,6,-74c5215,19915,5065,20154,5033,20378v-22,59,-30,98,-33,129c4921,20591,4850,20686,4785,20780v2,-56,-6,-126,-44,-192c4749,20546,4716,20479,4716,20476v-8,-102,-27,-242,-68,-291c4621,20154,4607,20196,4610,20259v-11,-18,-24,-35,-35,-42c4545,20196,4539,20234,4550,20294v-11,-11,-24,-18,-35,-25c4482,20259,4482,20297,4504,20350v-14,-7,-28,-11,-38,-11c4430,20339,4438,20378,4474,20427v-17,-4,-30,-4,-44,c4359,20448,4504,20577,4635,20595v38,21,65,24,81,21c4765,20703,4755,20798,4741,20851v-76,119,-142,245,-202,371c4531,21127,4509,20991,4438,20924v,-45,-57,-101,-62,-108c4335,20717,4272,20581,4212,20553v-38,-18,-38,31,-16,98c4179,20637,4160,20630,4147,20626v-39,-7,-33,35,-3,91c4128,20714,4114,20710,4100,20710v-38,7,-24,46,14,88c4098,20798,4084,20801,4070,20805v-38,18,-13,53,36,88c4089,20896,4073,20903,4062,20914v-68,56,123,119,265,70c4373,20984,4403,20977,4419,20963v79,77,87,259,87,332c4482,21351,4460,21407,4438,21463r79,c4556,21369,4596,21274,4646,21180v54,-18,125,-32,169,-21c4820,21201,4861,21253,4864,21260v19,63,43,144,73,203l5022,21463v,-3,-3,-10,-3,-14c5024,21453,5030,21460,5035,21463r58,c5095,21446,5087,21421,5076,21393v14,7,30,11,41,14c5153,21407,5147,21369,5114,21320v17,3,30,3,44,c5196,21309,5177,21271,5134,21232v16,,32,-7,46,-14c5251,21173,5074,21085,4932,21110v-55,-11,-85,-4,-101,10c4787,21106,4725,21117,4676,21127v73,-140,158,-276,256,-406c4964,20717,5019,20721,5057,20756v3,38,41,91,47,95c5131,20945,5177,21078,5226,21110v33,21,38,-21,22,-84c5262,21040,5278,21050,5292,21054v32,10,32,-28,11,-81c5316,20980,5330,20984,5341,20984v32,,27,-35,-3,-81c5352,20907,5365,20907,5376,20903v36,-10,19,-45,-24,-84c5368,20819,5382,20812,5393,20805v65,-42,-99,-123,-230,-102c5117,20696,5090,20700,5076,20710v-32,-28,-73,-38,-106,-38c4997,20637,5024,20605,5054,20574v,,,,,c5095,20574,5147,20542,5153,20539v106,-4,256,-25,310,-91c5493,20395,5452,20371,5384,20367xm5578,19947v-101,,-101,203,,203c5679,20150,5679,19947,5578,19947xm7653,20672v-101,,-101,203,,203c7753,20875,7753,20672,7653,20672xm4831,21453v22,-63,33,-105,35,-116c4866,21337,4866,21337,4866,21334v-30,38,-60,77,-90,115l4831,21449r,4xm2887,13383v-101,,-101,203,,203c2988,13583,2988,13383,2887,13383xm3212,13085v-101,,-101,204,,204c3312,13289,3312,13085,3212,13085xm2950,12711v-101,,-101,203,,203c3051,12910,3051,12711,2950,12711xm8699,17352v101,,101,-204,,-204c8599,17148,8599,17352,8699,17352xm7148,18938v101,,101,-203,,-203c7047,18735,7047,18938,7148,18938xm6949,12858v101,,101,-203,,-203c6848,12655,6848,12858,6949,12858xm8198,17551v-101,,-101,203,,203c8299,17754,8299,17551,8198,17551xm8176,18318v101,,101,-203,,-203c8075,18119,8075,18318,8176,18318xm2470,12711v-101,,-101,203,,203c2571,12910,2571,12711,2470,12711xm3653,13047v101,,101,-203,,-203c3552,12844,3552,13047,3653,13047xm8511,17915v101,,101,-203,,-203c8410,17712,8410,17915,8511,17915xm2773,16203v-101,,-101,203,,203c2873,16406,2876,16203,2773,16203xm2574,9751v-101,,-101,203,,203c2674,9951,2674,9751,2574,9751xm2993,9467v101,,101,-203,,-203c2893,9264,2893,9467,2993,9467xm2595,10623v101,,101,-203,,-203c2495,10424,2495,10623,2595,10623xm2426,8056v-101,,-101,203,,203c2527,8255,2527,8056,2426,8056xm2323,9870v101,,101,-203,,-203c2222,9671,2222,9870,2323,9870xm3871,6805v-101,,-101,204,,204c3972,7005,3972,6805,3871,6805xm1379,6143v-100,,-100,204,,204c1480,6347,1480,6143,1379,6143xm2028,9037v101,,101,-204,,-204c1927,8837,1927,9037,2028,9037xm3370,7408v-101,,-101,203,,203c3471,7611,3471,7408,3370,7408xm3400,8094v100,,100,-203,,-203c3299,7895,3299,8094,3400,8094xm3149,8795v-3,-165,-71,-193,-156,-189c2961,8606,2928,8620,2895,8641v17,-42,25,-88,25,-126c2917,8406,2893,8322,2764,8326v-128,3,-150,91,-147,199c2617,8567,2628,8609,2644,8651v-32,-21,-68,-31,-98,-31c2462,8623,2396,8655,2399,8819v3,165,71,193,155,190c2587,9009,2620,8995,2653,8974v-17,42,-25,87,-25,126c2631,9208,2655,9292,2783,9289v129,-4,150,-91,148,-200c2931,9047,2920,9005,2903,8963v33,21,69,32,99,32c3086,8991,3152,8960,3149,8795xm3967,7369v101,,101,-203,,-203c3866,7166,3866,7369,3967,7369xm7203,15761v-101,,-101,204,,204c7304,15965,7304,15761,7203,15761xm7203,16490v101,,101,-203,,-203c7102,16287,7102,16490,7203,16490xm10834,16168v101,,101,-203,,-203c10733,15965,10733,16168,10834,16168xm7590,15912v-101,,-101,203,,203c7691,16112,7691,15912,7590,15912xm6510,16570v101,,101,-203,,-203c6409,16367,6409,16570,6510,16570xm7391,14350v101,,101,-203,,-203c7290,14150,7290,14350,7391,14350xm5913,6763v101,,101,-203,,-203c5812,6560,5812,6763,5913,6763xm5946,9912v101,,101,-203,,-203c5845,9709,5845,9912,5946,9912xm6856,14672v101,,101,-203,,-203c6756,14472,6756,14672,6856,14672xm2176,11054v100,,100,-203,,-203c2075,10854,2075,11054,2176,11054xm7443,13839v-101,,-101,203,,203c7544,14042,7544,13839,7443,13839xm837,3079v-101,,-101,203,,203c938,3278,938,3079,837,3079xm4847,4921v101,,101,-203,,-203c4744,4718,4744,4921,4847,4921xm3716,4140v101,,101,-203,,-203c3615,3940,3615,4140,3716,4140xm2783,5082v101,,101,-203,,-203c2683,4879,2683,5082,2783,5082xm1150,5996v101,,101,-203,,-203c1050,5797,1050,5996,1150,5996xm3318,4277v101,,101,-204,,-204c3217,4074,3217,4277,3318,4277xm5632,4949v101,,101,-203,,-203c5529,4746,5529,4949,5632,4949xm6020,5432v100,,100,-203,,-203c5919,5229,5919,5432,6020,5432xm1549,15387v100,,100,-204,,-204c1448,15183,1448,15387,1549,15387xm6082,2757v-101,,-101,203,,203c6183,2956,6183,2757,6082,2757xm4973,2473v101,,101,-203,,-203c4872,2270,4869,2473,4973,2473xm5788,3103v-101,,-101,203,,203c5889,3306,5889,3103,5788,3103xm2939,4378v54,-147,3,-213,-74,-259c2838,4102,2800,4095,2764,4095v28,-29,52,-64,66,-99c2865,3898,2873,3807,2756,3737v-114,-70,-166,-3,-202,95c2541,3867,2535,3916,2535,3961v-21,-35,-49,-66,-76,-84c2383,3832,2312,3821,2257,3972v-54,147,-2,214,74,259c2358,4249,2396,4256,2432,4256v-27,28,-52,63,-66,98c2331,4452,2323,4543,2440,4613v114,70,166,3,202,-95c2655,4483,2661,4434,2661,4389v22,35,49,66,76,84c2811,4518,2884,4525,2939,4378xm1778,7100v100,,100,-203,,-203c1677,6897,1677,7100,1778,7100xm1737,6441v-101,,-101,203,,203c1837,6644,1837,6441,1737,6441xm900,7173v-36,98,-44,189,73,259c1088,7502,1140,7436,1175,7338v14,-35,19,-84,19,-130c1216,7243,1243,7275,1270,7292v77,46,148,56,202,-94c1527,7051,1475,6984,1399,6939v-28,-18,-66,-25,-101,-25c1325,6886,1349,6851,1363,6816v36,-98,44,-189,-73,-259c1175,6487,1123,6553,1088,6651v-14,35,-19,84,-19,130c1047,6746,1020,6714,992,6697v-76,-46,-147,-56,-201,94c736,6939,788,7005,864,7051v27,17,66,24,101,24c938,7103,913,7138,900,7173xm856,5674v101,,101,-203,,-203c755,5471,755,5674,856,5674xm793,6427v101,,101,-203,,-203c692,6224,692,6427,793,6427xm1947,1961v100,,100,-203,,-203c1846,1758,1846,1961,1947,1961xm2345,3292v-101,,-101,204,,204c2445,3496,2445,3292,2345,3292xm2197,6711v-101,,-101,203,,203c2298,6911,2298,6711,2197,6711xm1903,1356v-101,,-101,203,,203c2004,1559,2004,1356,1903,1356xm1379,15628v101,,101,-203,,-203c1279,15425,1279,15628,1379,15628xm13454,18332v-101,,-101,203,,203c13555,18535,13555,18332,13454,18332xm7903,14136v-101,,-101,203,,203c8004,14336,8004,14136,7903,14136xm8124,13775v-8,46,-8,92,,130c8146,14010,8187,14084,8310,14042v122,-42,128,-137,106,-239c8408,13765,8389,13723,8364,13691v36,11,71,11,101,c8547,13663,8604,13611,8571,13453v-32,-157,-106,-164,-185,-136c8356,13327,8323,13352,8299,13383v8,-45,8,-91,,-129c8277,13149,8236,13075,8113,13117v-122,42,-128,137,-106,238c8015,13394,8034,13436,8059,13467v-36,-10,-71,-10,-101,c7876,13495,7819,13548,7852,13705v32,158,106,165,185,137c8067,13828,8097,13803,8124,13775xm8773,13663v-101,,-101,204,,204c8874,13867,8874,13663,8773,13663xm8574,9614v-101,,-101,204,,204c8675,9818,8675,9614,8574,9614xm8710,14189v-101,,-101,203,,203c8811,14392,8811,14189,8710,14189xm7767,12655v-101,,-101,203,,203c7868,12858,7868,12655,7767,12655xm10185,14108v101,,101,-203,,-203c10084,13905,10084,14108,10185,14108xm10123,13625v-101,,-101,203,,203c10223,13824,10223,13625,10123,13625xm7830,15600v101,,101,-203,,-203c7729,15401,7729,15600,7830,15600xm8070,15590v-101,,-101,203,,203c8173,15789,8173,15590,8070,15590xm8740,15005v-2,-165,-71,-193,-155,-189c8552,14816,8519,14830,8487,14851v16,-42,24,-88,24,-126c8509,14616,8484,14532,8356,14536v-128,3,-150,91,-147,199c8209,14777,8220,14819,8236,14861v-33,-21,-68,-31,-98,-31c8053,14833,7988,14865,7991,15029v2,165,70,193,155,189c8179,15218,8211,15204,8244,15183v-16,43,-24,88,-24,127c8222,15418,8247,15502,8375,15499v128,-4,150,-91,147,-200c8522,15257,8511,15215,8495,15173v33,21,68,31,98,31c8675,15201,8743,15169,8740,15005xm9245,14392v101,,101,-203,,-203c9144,14189,9141,14392,9245,14392xm7647,8406v-3,-165,-71,-193,-155,-189c7459,8217,7426,8231,7394,8252v16,-42,24,-88,24,-126c7415,8017,7391,7933,7263,7937v-128,3,-150,91,-148,199c7115,8178,7126,8220,7143,8263v-33,-22,-68,-32,-98,-32c6960,8234,6895,8266,6897,8431v3,164,71,192,156,189c7085,8620,7118,8606,7151,8585v-16,42,-25,87,-25,126c7129,8819,7154,8903,7282,8900v128,-4,150,-91,147,-200c7429,8658,7418,8616,7402,8574v32,21,68,32,98,32c7582,8602,7650,8571,7647,8406xm7737,10760v-101,,-101,203,,203c7838,10959,7838,10760,7737,10760xm6606,7488v-101,,-101,204,,204c6707,7692,6707,7488,6606,7488xm7099,9121v-71,-137,-139,-116,-210,-56c6862,9086,6837,9121,6821,9163v-3,-46,-14,-91,-33,-123c6742,8949,6685,8893,6578,8984v-106,91,-90,179,-43,270c6551,9289,6578,9320,6611,9341v-35,4,-71,18,-95,42c6445,9443,6401,9516,6472,9653v71,137,139,116,210,56c6709,9688,6734,9653,6750,9611v3,46,14,91,33,123c6829,9825,6886,9881,6993,9790v106,-91,90,-179,43,-270c7020,9485,6993,9453,6960,9432v36,-3,71,-17,96,-42c7124,9331,7167,9257,7099,9121xm7862,10154v-100,,-100,203,,203c7963,10357,7963,10154,7862,10154xm9117,8581v100,,100,-203,,-203c9016,8378,9016,8581,9117,8581xm8615,8217v-101,,-101,203,,203c8716,8417,8716,8217,8615,8217xm8490,8662v-101,,-101,203,,203c8590,8861,8590,8662,8490,8662xm8176,10476v101,,101,-203,,-203c8075,10273,8075,10476,8176,10476xm8192,9292v-27,-17,-65,-24,-101,-24c8119,9240,8143,9205,8157,9170v35,-98,44,-189,-74,-260c7969,8840,7917,8907,7882,9005v-14,35,-20,84,-20,130c7841,9100,7813,9068,7786,9051v-76,-46,-147,-56,-202,94c7530,9292,7582,9359,7658,9404v27,18,65,25,101,25c7732,9457,7707,9492,7693,9527v-35,98,-43,189,74,259c7882,9856,7933,9790,7969,9692v13,-35,19,-85,19,-130c8010,9597,8037,9628,8064,9646v77,46,147,56,202,-95c8320,9404,8269,9338,8192,9292xm8574,10273v101,,101,-203,,-203c8473,10073,8473,10273,8574,10273xm14899,17015v101,,101,-203,,-203c14795,16812,14795,17015,14899,17015xm14877,16301v101,,101,-203,,-203c14776,16101,14776,16301,14877,16301xm13222,19663v101,,101,-203,,-203c13121,19464,13121,19663,13222,19663xm13012,15159v-101,,-101,203,,203c13113,15359,13113,15159,13012,15159xm13479,17208v-30,10,-63,35,-88,66c13399,17229,13399,17183,13391,17145v-22,-105,-62,-179,-185,-137c13083,17050,13078,17145,13100,17246v8,39,27,81,51,113c13116,17348,13080,17348,13051,17359v-82,28,-140,80,-107,238c12977,17754,13051,17761,13130,17733v30,-10,62,-35,87,-66c13209,17712,13209,17758,13217,17796v22,105,63,179,185,137c13525,17891,13530,17796,13509,17695v-9,-39,-28,-81,-52,-112c13492,17593,13528,17593,13558,17583v81,-28,139,-81,106,-238c13631,17187,13560,17180,13479,17208xm12568,16217v84,122,150,87,213,17c12805,16206,12824,16168,12838,16126v8,45,24,87,43,115c12936,16322,12999,16367,13094,16259v96,-109,68,-193,14,-273c13086,15954,13056,15930,13023,15912v36,-11,68,-32,90,-56c13176,15786,13211,15705,13127,15583v-85,-123,-150,-88,-213,-18c12890,15593,12871,15632,12857,15674v-8,-46,-25,-88,-44,-116c12759,15478,12696,15432,12601,15541v-96,108,-68,192,-14,273c12609,15845,12639,15870,12672,15887v-36,11,-69,32,-90,57c12519,16014,12483,16094,12568,16217xm6668,8501v101,,101,-203,,-203c6568,8298,6568,8501,6668,8501xm11475,14753v-101,,-101,203,,203c11576,14956,11576,14753,11475,14753xm13285,16732v101,,101,-204,,-204c13184,16528,13184,16732,13285,16732xm13768,18535v100,,100,-203,,-203c13667,18332,13667,18535,13768,18535xm13798,15642v100,,100,-203,,-203c13697,15439,13697,15642,13798,15642xm13705,19288v101,,101,-203,,-203c13604,19085,13604,19288,13705,19288xm13956,15334v100,,100,-203,,-203c13855,15131,13855,15334,13956,15334xm13410,15306v101,,101,-203,,-203c13310,15103,13310,15306,13410,15306xm11129,15761v100,,100,-203,,-203c11028,15562,11028,15761,11129,15761xm11317,16301v100,,100,-203,,-203c11216,16101,11216,16301,11317,16301xm11379,15240v-101,,-101,203,,203c11480,15439,11480,15240,11379,15240xm11420,14287v55,-147,3,-214,-73,-259c11319,14010,11281,14003,11246,14003v27,-28,52,-63,65,-98c11347,13807,11355,13716,11238,13646v-115,-70,-167,-4,-202,94c11022,13775,11017,13824,11017,13870v-22,-35,-49,-67,-77,-84c10864,13740,10793,13730,10739,13881v-55,147,-3,213,73,259c10840,14157,10878,14164,10913,14164v-27,28,-52,63,-65,98c10812,14360,10804,14451,10921,14521v115,71,167,4,202,-94c11137,14392,11142,14343,11142,14297v22,35,49,67,76,84c11295,14427,11366,14434,11420,14287xm10908,15117v101,,101,-203,,-203c10807,14917,10807,15117,10908,15117xm11881,15131v-101,,-101,203,,203c11985,15334,11985,15131,11881,15131xm12214,15744v-71,-137,-139,-116,-210,-56c11976,15709,11952,15744,11935,15786v-2,-46,-13,-91,-32,-123c11856,15572,11799,15516,11693,15607v-106,91,-90,179,-44,270c11666,15912,11693,15944,11726,15965v-36,3,-71,17,-96,42c11559,16066,11516,16140,11587,16276v70,137,139,116,209,56c11824,16311,11848,16276,11865,16234v2,46,13,91,32,123c11944,16448,12001,16504,12107,16413v107,-91,90,-179,44,-270c12134,16108,12107,16077,12075,16056v35,-4,70,-18,95,-42c12238,15954,12282,15880,12214,15744xm8261,20591v-101,,-101,203,,203c8361,20794,8361,20591,8261,20591xm12028,16826v-101,,-101,203,,203c12129,17029,12129,16826,12028,16826xm13495,15803v-101,,-101,204,,204c13596,16007,13596,15803,13495,15803xm3727,20619v-101,,-101,204,,204c3828,20823,3828,20619,3727,20619xm3056,16637v-101,,-101,203,,203c3157,16840,3157,16637,3056,16637xm3034,18749v101,,101,-203,,-203c2933,18549,2933,18749,3034,18749xm3836,20119v-27,-18,-66,-25,-101,-25c3762,20066,3787,20031,3800,19996v36,-98,44,-189,-73,-259c3612,19667,3560,19733,3525,19831v-14,35,-19,84,-19,130c3484,19926,3457,19894,3430,19877v-77,-46,-148,-56,-202,94c3173,20119,3225,20185,3301,20231v28,17,66,24,101,24c3375,20283,3351,20318,3337,20353v-36,98,-44,189,74,259c3528,20682,3577,20616,3612,20518v14,-35,19,-84,19,-130c3653,20423,3680,20455,3708,20472v76,46,147,56,201,-94c3964,20231,3912,20164,3836,20119xm21567,19929v,18,6,39,14,60c21535,19957,21502,19957,21513,19999v8,39,43,84,82,123l21595,19901v-17,-7,-28,,-28,28xm25,19793v-6,-11,-14,-21,-20,-32l5,20038v80,-81,60,-161,20,-245xm90,19397v-27,-56,-57,-84,-85,-95l5,19691v14,-7,30,-14,41,-24c115,19607,158,19534,90,19397xm14662,20647v109,-94,163,-206,171,-318c14874,20287,14915,20241,14959,20189v95,-120,95,-120,95,-120c15054,20069,14997,20080,14869,20073v-25,,-66,-4,-115,c14684,19989,14574,19957,14433,20010v5,-42,11,-81,11,-119c14572,19859,14803,19751,14970,19362v57,-126,57,-126,57,-126c15027,19236,14983,19260,14877,19292v-84,24,-360,119,-477,375c14395,19656,14389,19646,14384,19639v11,-56,21,-112,32,-172c14438,19344,14460,19211,14476,19068v49,-14,409,-151,543,-778c15054,18140,15054,18140,15054,18140v,,-41,38,-147,108c14833,18297,14607,18455,14509,18707v6,-109,11,-217,11,-333c14561,18346,14861,18112,14866,17502v6,-147,6,-147,6,-147c14872,17355,14842,17404,14760,17499v-52,59,-188,224,-254,437c14495,17768,14474,17593,14444,17418v21,-24,294,-333,199,-946c14624,16325,14624,16325,14624,16325v,,-22,56,-88,172c14495,16570,14381,16781,14359,17015v-27,-105,-57,-210,-93,-315c14296,16581,14359,16224,14119,15817v-65,-115,-65,-115,-65,-115c14054,15702,14054,15761,14035,15894v-19,134,-79,645,201,834c14250,16774,14264,16816,14277,16861v-68,-108,-250,-326,-594,-312c13579,16549,13579,16549,13579,16549v,,36,32,107,127c13754,16767,14029,17106,14299,16931v22,74,41,151,57,224c14362,17204,14370,17253,14386,17302v22,120,41,235,55,351c14389,17499,14256,17243,13942,17117v-106,-46,-106,-46,-106,-46c13836,17071,13863,17120,13909,17246v47,123,227,592,548,543c14465,17880,14474,17968,14476,18056v-8,70,-8,143,6,217c14482,18357,14482,18441,14479,18521v-33,-157,-139,-455,-466,-637c13909,17821,13909,17821,13909,17821v,,22,52,60,185c14005,18136,14149,18633,14474,18626v-14,284,-47,547,-88,778c14375,19239,14313,18928,14029,18672v-90,-88,-90,-88,-90,-88c13939,18584,13953,18644,13969,18781v8,63,25,217,77,364c14043,19162,14037,19225,14013,19351v-11,53,-30,158,-38,284c13950,19667,13928,19709,13909,19754v-106,-206,-248,-262,-370,-189c13419,19635,13356,19810,13410,20052v-190,-49,-321,42,-365,203c12999,20416,13053,20595,13222,20714v-128,109,-180,245,-169,375c13040,21103,13023,21120,13010,21134v27,-112,19,-276,19,-276c12871,21001,12917,21180,12933,21225v-41,49,-79,105,-114,158c12830,21264,12797,21106,12797,21106v-106,140,-85,273,-60,343l12822,21449v13,-21,27,-45,43,-66c12933,21481,13165,21337,13165,21337v-106,-87,-188,-70,-243,-35c12966,21243,13012,21190,13061,21138v3,17,9,35,14,52c13130,21344,13266,21425,13454,21355v-5,31,-8,66,-11,94l14493,21449v-3,-45,-8,-94,-19,-147c14664,21351,14795,21260,14839,21099v46,-154,-6,-333,-177,-452xm14359,19600v-24,-28,-52,-49,-84,-66c14253,19523,14231,19516,14209,19516v-16,-52,-35,-105,-60,-158c14204,19439,14277,19499,14373,19523v-3,25,-8,53,-14,77xm3,21169v5,,8,-3,13,-3c128,21138,128,21138,128,21138v,,-41,-25,-123,-98l5,21169r-2,xm3149,19488v-101,,-101,203,,203c3250,19691,3250,19488,3149,19488xm3,21453r82,c57,21446,30,21442,3,21442r,11xm123,18413v-101,,-101,203,,203c224,18616,224,18413,123,18413xm12072,20311v101,,101,-203,,-203c11968,20108,11968,20311,12072,20311xm12279,18479v101,,101,-203,,-203c12178,18280,12178,18479,12279,18479xm12091,19246v-101,,-101,204,,204c12192,19450,12192,19246,12091,19246xm10651,18448v82,-18,164,-42,246,-74c10940,18399,11022,18451,11077,18511v22,154,131,613,608,872c11816,19457,11816,19457,11816,19457v,,-30,-67,-77,-232c11693,19061,11502,18427,11082,18458v-46,-45,-101,-84,-136,-105c11101,18283,11254,18192,11396,18091v19,3,125,21,207,80c11636,18297,11786,18763,12312,18935v136,49,136,49,136,49c12448,18984,12413,18924,12344,18770v-65,-151,-321,-728,-725,-634c11559,18094,11488,18070,11442,18059v63,-49,125,-98,183,-147c11630,17912,11633,17908,11636,17901v65,-56,128,-112,185,-168c11837,17733,11919,17730,12004,17754v68,109,338,470,869,393c13015,18133,13015,18133,13015,18133v,,-52,-42,-155,-155c12759,17866,12358,17436,12004,17712v-52,-14,-101,-17,-137,-21c11993,17569,12091,17460,12148,17390v398,28,605,-567,657,-725c12860,16504,12890,16437,12890,16437v,,,,-134,67c12203,16760,12115,17306,12105,17376v-90,105,-251,280,-456,459c11660,17779,11671,17684,11668,17572v180,-473,-182,-945,-278,-1068c11292,16381,11257,16318,11257,16318v,,,,,182c11240,17197,11551,17513,11636,17586v2,147,-19,256,-28,287c11464,17996,11300,18119,11126,18220v19,-52,49,-143,57,-228c11404,17551,11088,17026,11003,16889v-87,-136,-114,-203,-114,-203c10889,16686,10889,16686,10872,16868v-79,687,199,1047,278,1131c11137,18115,11079,18245,11079,18248v,,,,,c10954,18315,10826,18371,10695,18399v41,-60,104,-172,112,-280c11028,17684,10722,17155,10641,17019v-85,-140,-112,-207,-112,-207c10529,16812,10529,16812,10510,16994v-3,14,-3,25,-6,39c10480,16903,10474,16847,10474,16847v,,,,-71,158c10114,17607,10270,18084,10311,18192v-44,77,-115,172,-148,210c10163,18402,10163,18406,10161,18406v-82,-4,-158,3,-229,14c9929,18420,9924,18420,9921,18420v-60,10,-115,21,-169,38c9749,18416,9741,18381,9724,18353v,-3,3,-7,3,-10c10052,18003,9864,17373,9814,17211v-51,-164,-65,-238,-65,-238c9749,16973,9749,16973,9692,17141v-226,617,-55,1055,5,1181c9697,18322,9697,18325,9697,18325v-82,-66,-231,18,-371,196c9321,18525,9313,18532,9307,18539v-2,-25,-8,-49,-13,-74c9294,18420,9291,18378,9286,18339v35,-322,-93,-658,-137,-770c9087,17411,9067,17338,9067,17338v,,,,-46,175c8948,17775,8937,17999,8956,18182v-14,24,-25,52,-36,84c8833,18133,8738,18066,8667,18105v-96,52,-112,276,-55,535c8596,18633,8579,18626,8563,18619v-163,-115,-316,-143,-376,-45c8138,18651,8162,18788,8239,18931v-134,28,-227,102,-237,200c7988,19260,8130,19397,8334,19464v3,,3,3,6,3c8323,19485,8310,19502,8296,19520v-161,122,-254,280,-218,395c8105,20006,8209,20048,8345,20034v-46,165,-44,305,16,365c8440,20476,8596,20392,8740,20210v6,-4,14,-11,19,-18c8762,20217,8768,20241,8773,20266v5,241,65,423,161,441c9010,20721,9089,20626,9147,20469v87,133,182,199,253,161c9438,20609,9463,20560,9476,20493v14,14,28,28,41,42c9561,20675,9624,20914,9665,21152v-39,7,-126,28,-210,70c9373,21264,9291,21330,9261,21432v-19,,-38,,-57,10c9193,21449,9182,21456,9174,21467r158,c9321,21456,9310,21446,9296,21442v58,-175,306,-234,374,-245c9686,21292,9697,21383,9703,21470r35,c9730,21344,9711,21204,9684,21071v68,81,201,242,278,399l10005,21470v-98,-213,-302,-441,-338,-479c9632,20826,9594,20682,9569,20595v106,105,221,199,344,277c9921,20945,9978,21320,10172,21470r264,c10422,21446,10403,21428,10382,21414v-52,-24,-107,-3,-142,46c10046,21362,9973,21015,9954,20896v106,60,218,109,335,137c10289,21047,10286,21057,10289,21071v8,91,71,154,142,147c10501,21208,10551,21127,10545,21036v-8,-91,-71,-154,-142,-147c10357,20896,10319,20935,10300,20984v-134,-32,-259,-88,-376,-161c9951,20777,10041,20672,10297,20724v5,81,57,148,123,151c10491,20879,10551,20809,10553,20717v3,-91,-52,-168,-122,-171c10368,20542,10313,20598,10300,20675v-145,-31,-243,-10,-306,21c9934,20728,9904,20770,9891,20798v-150,-98,-286,-224,-409,-364c9485,20416,9485,20399,9485,20378v98,7,256,3,444,-46c9973,20374,10232,20598,10561,20441v30,77,104,112,167,77c10793,20483,10820,20385,10793,20301v-27,-84,-103,-119,-169,-84c10570,20248,10540,20322,10551,20395v-270,133,-491,-10,-573,-77c10123,20276,10283,20206,10447,20094v,,,3,3,3c10488,20175,10567,20199,10627,20150v60,-49,79,-151,41,-228c10630,19845,10551,19821,10491,19870v-49,38,-69,112,-58,178c10281,20157,10128,20224,9989,20266v8,-81,44,-354,183,-522c10196,19793,10221,19845,10251,19898v81,150,81,150,81,150c10332,20048,10332,19971,10357,19800v3,-11,3,-25,5,-42c10382,19751,10398,19744,10412,19726v54,-56,62,-161,19,-231c10417,19474,10401,19457,10382,19450v-3,-253,-52,-564,-273,-722c10065,18616,10000,18518,9962,18465v122,-14,261,-14,417,11c10387,18476,10395,18476,10401,18476v16,21,84,119,120,210c10488,18837,10425,19309,10760,19814v90,143,90,143,90,143c10850,19957,10848,19880,10864,19705v16,-175,65,-854,-324,-1065c10512,18577,10474,18514,10447,18479v65,,131,-7,196,-21c10646,18448,10649,18448,10651,18448xm10071,18718v-30,98,-128,493,76,977c9981,19887,9951,20206,9945,20269v-196,53,-362,56,-466,53c9476,20248,9466,20168,9446,20083v17,7,33,14,49,22c9659,20220,9812,20248,9872,20150v32,-49,32,-126,5,-214c9877,19898,9877,19849,9880,19789v,-3,,-10,,-14c9981,19740,10046,19674,10054,19593v11,-101,-73,-203,-204,-277c9842,19264,9828,19215,9814,19162v129,-115,197,-252,167,-350c9954,18721,9850,18679,9714,18693v19,-70,30,-133,32,-189c9798,18486,9855,18476,9915,18465v25,25,107,130,156,253xm10382,18423v-63,-10,-123,-14,-180,-17c10237,18360,10311,18266,10349,18185v125,-115,185,-280,207,-448c10624,17961,10728,18091,10766,18136v-19,123,-109,249,-131,273c10551,18423,10466,18430,10382,18423xm12737,19926v-109,-18,-174,31,-213,84c12541,19936,12557,19866,12576,19796v93,39,265,-157,265,-157c12726,19593,12652,19632,12609,19681v24,-84,49,-161,76,-235c12767,19520,12974,19355,12974,19355v-123,-81,-207,-39,-256,7c12723,19344,12732,19330,12737,19316v41,-10,85,-63,85,-63c12822,19253,12822,19253,12822,19253v70,-31,166,-84,248,-147c13181,19036,13274,18938,13247,18823v-11,-42,-25,-81,-41,-105c13228,18689,13252,18661,13266,18644v5,,11,-4,14,-7c13285,18626,13282,18616,13274,18612v-8,-7,-16,-3,-19,7c13252,18623,13252,18626,13252,18630v-11,17,-35,49,-60,74c13190,18700,13187,18696,13184,18696v,,,-3,3,-3c13198,18675,13206,18661,13211,18647v11,-28,17,-56,14,-84c13236,18546,13244,18532,13250,18518v5,,10,-4,13,-11c13266,18497,13263,18486,13255,18483v-8,-4,-16,,-19,10c13236,18497,13236,18500,13236,18507v-3,7,-11,18,-16,32c13214,18521,13206,18504,13195,18486v11,-24,19,-45,25,-63c13225,18423,13230,18420,13230,18413v3,-11,,-21,-8,-25c13214,18385,13206,18388,13203,18399v-3,3,-3,10,,14c13198,18427,13190,18448,13181,18469v-11,-11,-21,-25,-38,-32c13162,18392,13187,18339,13200,18318v6,,11,-3,14,-7c13220,18304,13217,18290,13209,18287v-6,-7,-17,-4,-19,7c13187,18297,13187,18301,13187,18308v-17,24,-41,77,-60,126c13116,18427,13102,18420,13089,18416v11,-24,24,-49,35,-63c13130,18353,13135,18353,13138,18346v5,-7,2,-21,-3,-24c13130,18315,13119,18318,13116,18325v-3,4,-3,7,-3,11c13102,18353,13086,18381,13072,18409v-16,-3,-32,-7,-49,-10c13029,18385,13031,18371,13037,18364v5,,11,-4,14,-11c13053,18343,13051,18332,13042,18329v-8,-4,-16,,-19,10c13023,18343,13023,18346,13023,18353v-5,14,-11,28,-19,49c12974,18402,12944,18434,12914,18486v-3,,-3,,-5,c12920,18451,12933,18409,12944,18385v6,,11,-4,14,-11c12961,18364,12958,18353,12950,18350v-9,-4,-17,,-19,10c12928,18364,12928,18367,12931,18374v-14,25,-30,74,-41,112c12871,18483,12849,18483,12824,18486v-79,11,-114,119,-128,249c12669,18879,12677,19064,12682,19180v,,,,,c12677,19201,12666,19253,12677,19295v-19,42,-38,91,-57,141c12603,19334,12565,19232,12565,19232v-92,179,-38,309,-2,365c12543,19660,12524,19723,12505,19789v-30,-101,-92,-206,-92,-206c12353,19775,12423,19887,12467,19936v-16,74,-35,151,-52,232c12385,20055,12301,19933,12301,19933v-55,228,49,333,90,364c12377,20378,12361,20458,12347,20542v-30,-105,-90,-210,-90,-210c12186,20549,12282,20665,12320,20703v-8,63,-19,130,-27,193c12260,20805,12211,20721,12211,20721v-63,203,13,315,57,361c12260,21155,12252,21229,12244,21306v-30,-105,-90,-210,-90,-210c12143,21127,12137,21159,12132,21187v-6,-32,-14,-67,-27,-105c12105,21082,12045,21201,12023,21313v-17,-77,-36,-151,-58,-228c11998,21061,12118,20945,12047,20710v,,-95,158,-109,277c11914,20910,11889,20833,11862,20759v33,-42,117,-178,19,-385c11881,20374,11824,20521,11816,20640v-28,-63,-58,-126,-88,-185c11753,20413,11826,20252,11693,20069v,,-36,158,-27,277c11622,20273,11576,20203,11524,20136v16,-39,3,-95,-6,-116c11518,20020,11518,20020,11518,20020v3,-101,,-266,-27,-388c11475,19520,11439,19429,11368,19422v-19,-4,-38,,-54,3c11303,19390,11287,19348,11273,19327v,-4,,-7,,-11c11270,19309,11262,19306,11257,19309v-6,4,-9,14,-6,21c11254,19337,11257,19337,11262,19337v11,18,25,56,36,88c11298,19425,11295,19425,11295,19425v-25,-42,-52,-70,-79,-67c11210,19341,11202,19327,11197,19316v,-3,,-7,,-10c11194,19299,11186,19295,11180,19299v-5,3,-8,14,-5,21c11178,19327,11180,19327,11186,19330v5,7,8,18,13,32c11186,19365,11172,19369,11158,19372v-13,-24,-27,-49,-38,-63c11120,19306,11120,19302,11118,19302v-6,-7,-14,-7,-19,-3c11093,19306,11093,19316,11096,19323v3,4,8,7,11,7c11115,19341,11129,19362,11139,19383v-10,3,-21,10,-30,17c11090,19358,11066,19313,11049,19292v,-4,,-7,-2,-11c11041,19274,11036,19271,11028,19278v-6,7,-9,14,-3,24c11028,19306,11033,19309,11036,19309v13,18,35,63,54,102c11079,19422,11069,19429,11060,19439v-11,-21,-19,-38,-21,-49c11039,19386,11039,19383,11039,19379v-3,-7,-11,-10,-17,-7c11017,19376,11014,19386,11017,19393v2,4,5,7,8,11c11030,19418,11039,19436,11049,19457v-8,14,-16,28,-19,42c11025,19488,11019,19481,11014,19474v,-3,,-7,,-10c11011,19457,11003,19453,10998,19457v-6,3,-9,14,-6,21c10995,19485,10998,19485,11003,19488v6,11,14,25,25,39c11028,19551,11030,19572,11041,19597v6,10,14,24,22,38c11063,19635,11063,19639,11066,19639v-3,3,-6,3,-6,7c11039,19621,11017,19597,11006,19583v,-4,,-7,-3,-7c11000,19569,10992,19565,10984,19572v-5,4,-8,14,-3,25c10984,19600,10989,19604,10992,19604v11,17,36,38,55,63c11033,19691,11022,19723,11014,19761v-19,105,65,182,166,238c11254,20052,11338,20090,11401,20115v,,,,,c11401,20115,11458,20175,11497,20164v13,18,27,39,40,56c11486,20189,11407,20175,11306,20252v,,221,150,294,66c11644,20388,11685,20462,11720,20535v-46,-49,-125,-87,-243,-31c11477,20504,11682,20707,11764,20630v30,66,54,133,82,200c11805,20784,11739,20752,11641,20773v,,161,235,254,197c11914,21029,11930,21092,11946,21152v-38,-53,-100,-98,-204,-88c11742,21064,11886,21320,11982,21292v13,59,24,119,38,178l12055,21470v,-3,,-7,-2,-10c12075,21439,12118,21386,12132,21295v16,98,71,154,92,172c12224,21467,12224,21467,12224,21470r205,c12470,21411,12500,21351,12500,21351v-104,-3,-164,46,-199,98c12309,21372,12317,21295,12325,21218v98,28,232,-245,232,-245c12432,20970,12369,21043,12336,21110v8,-74,19,-147,27,-221c12459,20893,12587,20654,12587,20654v-104,-7,-166,39,-204,91c12393,20672,12404,20602,12415,20532v98,14,227,-245,227,-245c12535,20283,12475,20336,12440,20392v13,-81,27,-158,43,-231c12590,20164,12737,19926,12737,19926xm12699,17324v101,,101,-204,,-204c12598,17120,12598,17324,12699,17324xm11810,21414v,,8,14,25,39l11979,21453v-41,-32,-95,-49,-169,-39xm12557,21453r46,c12593,21418,12584,21393,12584,21393v-11,21,-19,39,-27,60xm11191,20322v-101,,-101,203,,203c11292,20525,11292,20322,11191,20322xm11903,19772v101,,101,-203,,-203c11802,19569,11802,19772,11903,19772xm11066,20567v-101,,-101,203,,203c11167,20766,11167,20567,11066,20567xm4719,1236v101,,101,-203,,-203c4618,1033,4618,1236,4719,1236xm7077,3884v33,,66,-14,98,-35c7159,3891,7151,3937,7151,3975v3,109,27,193,155,190c7434,4161,7456,4074,7454,3965v,-42,-11,-84,-28,-126c7459,3860,7494,3870,7524,3870v85,-3,150,-35,148,-199c7669,3506,7601,3478,7516,3482v-32,,-65,14,-98,35c7434,3475,7443,3429,7443,3391v-3,-109,-28,-193,-156,-190c7159,3205,7137,3292,7140,3401v,42,11,84,27,126c7135,3506,7099,3496,7069,3496v-84,3,-150,35,-147,199c6925,3856,6993,3884,7077,3884xm7505,2581v101,,101,-203,,-203c7404,2378,7404,2581,7505,2581xm7045,2000v100,,100,-203,,-203c6944,1800,6944,2000,7045,2000xm7903,2203v101,,101,-203,,-203c7802,2000,7802,2203,7903,2203xm7672,2970v-101,,-101,203,,203c7775,3173,7775,2970,7672,2970xm6227,7488v101,,101,-203,,-203c6126,7289,6126,7488,6227,7488xm144,19127v101,,101,-203,,-203c44,18924,44,19127,144,19127xm8323,2406v-101,,-101,203,,203c8424,2606,8424,2406,8323,2406xm6355,5191v101,,101,-203,,-203c6251,4988,6251,5191,6355,5191xm6805,3387v101,,101,-203,,-203c6704,3184,6704,3387,6805,3387xm7053,2687v54,-148,3,-214,-74,-260c6952,2410,6914,2403,6878,2403v28,-28,52,-63,66,-98c6979,2207,6987,2116,6870,2046v-114,-71,-166,-4,-202,91c6655,2172,6649,2221,6649,2266v-22,-35,-49,-66,-76,-84c6497,2137,6426,2126,6371,2277v-54,147,-3,213,74,259c6472,2553,6510,2560,6546,2560v-28,28,-52,63,-66,98c6445,2757,6437,2848,6554,2918v114,70,166,3,202,-95c6769,2788,6775,2739,6775,2694v22,35,49,66,76,84c6927,2823,7001,2834,7053,2687xm8051,8417v-101,,-101,203,,203c8151,8620,8151,8417,8051,8417xm74,11401v-9,-49,-36,-88,-69,-109l5,11586v52,-35,82,-112,69,-185xm38,17849v3,108,27,193,156,189c322,18035,344,17947,341,17838v,-42,-11,-84,-27,-126c346,17733,382,17744,412,17744v84,-4,150,-35,147,-200c556,17380,488,17352,403,17355v-32,,-65,14,-98,35c322,17348,330,17302,330,17264v-3,-109,-27,-193,-156,-189c46,17078,25,17166,27,17274v,43,11,85,28,127c38,17390,19,17383,3,17376r,375c22,17744,41,17737,60,17723v-14,42,-25,87,-22,126xm3,16213r,263c8,16462,16,16448,22,16430v41,-108,24,-171,-19,-217xm8634,1625v33,,65,-14,98,-35c8716,1632,8708,1678,8708,1716v2,109,27,193,155,189c8991,1902,9013,1814,9010,1706v,-42,-11,-84,-27,-126c9016,1601,9051,1611,9081,1611v85,-3,150,-35,147,-199c9226,1247,9157,1219,9073,1222v-33,,-66,14,-98,35c8991,1215,8999,1170,8999,1131v-2,-108,-27,-192,-155,-189c8716,946,8694,1033,8697,1142v,42,11,84,27,126c8691,1247,8656,1236,8626,1236v-85,4,-150,35,-147,200c8481,1601,8549,1629,8634,1625xm185,16840v101,,101,-203,,-203c85,16637,85,16840,185,16840xm207,16045v-101,,-101,203,,203c308,16248,308,16045,207,16045xm6870,851v38,-3,74,-7,112,-14c6799,970,6690,1156,6690,1156v,,126,-11,278,-81c6966,1079,6963,1082,6960,1086v-204,287,-286,620,-286,620c6674,1706,6922,1569,7126,1278v25,-35,49,-73,71,-108c7143,1429,7165,1660,7165,1660v,,84,-119,152,-308c7317,1359,7317,1363,7317,1370v14,388,139,700,139,700c7456,2070,7557,1748,7544,1356v-3,-49,-6,-99,-11,-144c7636,1447,7781,1587,7781,1587v,,-8,-161,-63,-358c7721,1233,7723,1236,7726,1240v224,263,483,368,483,368c8209,1608,8102,1289,7876,1026v-27,-31,-57,-63,-84,-91c7993,1005,8173,974,8173,974v,,-95,-109,-240,-196c7939,778,7942,778,7947,778v303,-18,545,-179,545,-179c8492,599,8241,469,7936,487v-38,3,-76,7,-112,14c8007,368,8116,182,8116,182v,,-125,11,-278,81c7841,259,7843,256,7846,252,7901,172,7947,91,7988,14r-275,c7702,28,7691,42,7680,56v-25,35,-49,74,-71,109c7620,112,7628,60,7633,11r-365,c7271,49,7274,84,7276,123,7257,84,7241,46,7222,11r-186,c7045,28,7053,49,7064,67,7053,56,7042,42,7031,32v-3,-7,-3,-14,-5,-21l6731,11v22,42,49,84,76,129c6791,203,6780,277,6777,354v-87,-4,-144,3,-144,3c6633,357,6690,424,6786,494v2,21,8,42,13,63c6527,592,6317,732,6317,732v,,251,137,553,119xm7203,10073v101,,101,-203,,-203c7102,9870,7102,10073,7203,10073xm10144,16945v101,,101,-203,,-203c10043,16746,10043,16945,10144,16945xm6249,3387v100,,100,-203,,-203c6148,3184,6148,3387,6249,3387xe" filled="f" strokecolor="#fcb [3205]" strokeweight="1pt">
                <v:stroke miterlimit="4" joinstyle="miter"/>
                <v:path arrowok="t" o:extrusionok="f" o:connecttype="custom" o:connectlocs="5048250,3909001;5048250,3909001;5048250,3909001;5048250,3909001" o:connectangles="0,90,180,270"/>
              </v:shape>
              <v:shape id="Shape" o:spid="_x0000_s1029" style="position:absolute;left:58347;top:58238;width:35801;height:1299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" path="m5938,l3042,v,127,8,274,8,422c3050,3948,1280,6820,,6820r46,8382c1326,15202,3050,18053,3050,21600r2950,l15761,21600r2950,c18711,18074,20320,15202,21600,15202r,-8382c20320,6820,18711,3948,18711,422v,-148,,-274,8,-422l15830,,5938,xe" fillcolor="#1d426f [3204]" strokecolor="#fcb [3205]" strokeweight="3pt">
                <v:stroke miterlimit="4" joinstyle="miter"/>
                <v:path arrowok="t" o:extrusionok="f" o:connecttype="custom" o:connectlocs="1790066,649606;1790066,649606;1790066,649606;1790066,649606" o:connectangles="0,90,180,270"/>
              </v:shape>
              <v:group id="Group 5" o:spid="_x0000_s1030" style="position:absolute;left:55952;top:10668;width:40564;height:46113" coordorigin="55952,10668" coordsize="40563,46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Shape" o:spid="_x0000_s1031" style="position:absolute;left:56176;top:10922;width:40116;height:4560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" path="m10800,21600v-2015,,-3902,-779,-5194,-2142l2435,19458r,-124c2435,18221,1407,17317,142,17317r-142,l,4497r95,c1325,4497,2347,3664,2428,2582v7,-72,7,-131,,-232l2421,2219r3118,c6830,809,8744,,10800,v2056,,3970,809,5261,2219l19179,2219r-7,131c19165,2433,19165,2487,19165,2552v55,1089,1082,1945,2327,1945l21600,4497r,12820l21458,17317v-1265,,-2293,904,-2293,2017l19165,19458r-3171,c14702,20821,12815,21600,10800,21600xe" fillcolor="#1d426f [3204]" stroked="f" strokeweight="1pt">
                  <v:stroke miterlimit="4" joinstyle="miter"/>
                  <v:path arrowok="t" o:extrusionok="f" o:connecttype="custom" o:connectlocs="2005848,2280286;2005848,2280286;2005848,2280286;2005848,2280286" o:connectangles="0,90,180,270"/>
                </v:shape>
                <v:shape id="Shape" o:spid="_x0000_s1032" style="position:absolute;left:58238;top:13715;width:35801;height:3979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" path="m18727,2303v,-49,,-90,7,-138l15838,2165c14689,848,12896,,10888,,8881,,7095,848,5938,2165r-2896,c3042,2206,3050,2254,3050,2303,3050,3454,1280,4392,,4392l46,17422v1280,,3004,931,3004,2089l6000,19511v1157,1275,2911,2089,4880,2089c12850,21600,14604,20786,15761,19511r2950,c18711,18360,20320,17422,21600,17422r,-13030c20336,4385,18727,3454,18727,2303xe" fillcolor="white [3212]" stroked="f" strokeweight="1pt">
                  <v:stroke miterlimit="4" joinstyle="miter"/>
                  <v:path arrowok="t" o:extrusionok="f" o:connecttype="custom" o:connectlocs="1790066,1989456;1790066,1989456;1790066,1989456;1790066,1989456" o:connectangles="0,90,180,270"/>
                </v:shape>
                <v:shape id="Shape" o:spid="_x0000_s1033" style="position:absolute;left:55952;top:10668;width:40564;height:461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" path="m10800,21600v-2015,,-3902,-779,-5194,-2142l2435,19458r,-124c2435,18221,1407,17317,142,17317r-142,l,4497r95,c1325,4497,2347,3664,2428,2582v7,-72,7,-131,,-232l2421,2219r3118,c6830,809,8744,,10800,v2056,,3970,809,5261,2219l19179,2219r-7,131c19165,2433,19165,2487,19165,2552v55,1089,1082,1945,2327,1945l21600,4497r,12820l21458,17317v-1265,,-2293,904,-2293,2017l19165,19458r-3171,c14702,20821,12815,21600,10800,21600xm2719,19203r3029,l5789,19250v1237,1333,3063,2094,5011,2094c12748,21344,14580,20583,15811,19250r41,-47l18888,19203v75,-1148,1123,-2076,2428,-2136l21316,4741c19963,4676,18881,3688,18881,2481v,-6,,-12,,-12l15926,2469r-40,-48c14648,1041,12795,250,10807,250v-1995,,-3841,791,-5079,2171l5687,2469r-2955,c2732,2475,2732,2481,2732,2481v,1207,-1082,2195,-2434,2260l298,17067v1298,65,2346,988,2421,2136xe" fillcolor="#fcb [3205]" stroked="f" strokeweight="1pt">
                  <v:stroke miterlimit="4" joinstyle="miter"/>
                  <v:path arrowok="t" o:extrusionok="f" o:connecttype="custom" o:connectlocs="2028191,2305686;2028191,2305686;2028191,2305686;2028191,2305686" o:connectangles="0,90,180,270"/>
                </v:shape>
                <v:shape id="Shape" o:spid="_x0000_s1034" style="position:absolute;left:58111;top:12065;width:36157;height:883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" path="m21600,21600r-250,-31l21099,21414v-83,-93,-167,-155,-243,-248c20781,21041,20697,20948,20621,20824v-76,-155,-151,-279,-227,-465c20325,20172,20242,20017,20181,19800r-106,-310l20022,19334r-46,-186c19916,18900,19847,18714,19794,18434v-60,-248,-113,-496,-167,-775l19552,17255v-23,-155,-46,-279,-69,-434l19415,16386r-61,-465c19339,15766,19316,15610,19301,15455r-45,-496c19240,14803,19225,14648,19210,14462r-30,-496c19157,13624,19142,13283,19127,12941v-16,-341,-16,-682,-23,-1055l19104,11638v,-62,,-93,,-124l19104,11390r,-528l19149,11048r-3080,93l16039,11141r-23,-124l15773,9838,15515,8721v-91,-342,-182,-714,-273,-1055c15144,7324,15052,6983,14954,6672v-99,-310,-197,-620,-296,-931c14552,5462,14453,5152,14347,4872v-106,-248,-213,-527,-319,-775c13914,3848,13808,3600,13694,3383v-113,-217,-227,-435,-341,-621c13239,2576,13125,2390,13004,2203v-121,-155,-235,-341,-357,-465c12526,1614,12405,1459,12283,1366v-121,-94,-243,-218,-364,-311c11798,993,11676,900,11547,838v-121,-31,-250,-93,-371,-124l10804,683r-380,31c10303,745,10174,807,10053,838v-122,62,-251,155,-372,217c9560,1148,9438,1241,9317,1366v-122,93,-243,248,-364,372c8831,1862,8717,2048,8596,2203v-121,156,-235,373,-349,559c8133,2948,8019,3197,7906,3383v-114,217,-220,465,-334,714c7466,4345,7359,4624,7253,4872v-106,280,-205,559,-311,869c6843,6052,6745,6362,6646,6672v-98,311,-190,652,-288,994c6267,8007,6176,8379,6085,8721l5827,9838r-243,1179l5561,11141r-30,l2451,11048r45,-217l2496,11359r,124l2496,11607r,248c2489,12197,2489,12538,2473,12879v-15,342,-22,714,-53,1024l2390,14400v-8,155,-30,341,-46,497l2299,15393v-15,155,-38,310,-53,466l2185,16324r-68,435c2094,16914,2071,17069,2048,17193r-75,404c1927,17876,1866,18124,1806,18372v-53,280,-122,466,-182,714l1578,19272r-53,156l1419,19738v-69,217,-144,372,-213,559c1130,20483,1055,20607,979,20762v-76,124,-160,248,-235,341c660,21197,577,21259,501,21352r-251,155l,21538r250,-62l501,21290v83,-93,159,-187,243,-280c819,20886,903,20762,979,20638v76,-155,151,-279,220,-466c1267,19986,1343,19831,1411,19614r99,-311l1563,19148r45,-186c1669,18714,1730,18497,1783,18248v53,-248,114,-496,159,-776l2018,17069v23,-124,46,-279,68,-435l2147,16200r53,-466c2215,15579,2238,15424,2253,15269r38,-466c2306,14648,2322,14493,2329,14338r31,-497c2382,13500,2390,13190,2405,12848v15,-310,15,-682,23,-1024l2428,11576r,-124l2428,11328r-8,-497l2420,10614r53,l5554,10521r-53,124l5743,9434,6001,8286v91,-372,182,-714,273,-1086c6373,6859,6464,6517,6563,6176v98,-310,197,-652,303,-962c6972,4934,7079,4624,7185,4345v106,-279,220,-559,326,-807c7625,3290,7731,3041,7852,2824v114,-217,228,-465,349,-652c8323,1986,8437,1769,8558,1614v121,-155,243,-342,364,-497c9044,993,9165,838,9294,714v129,-93,250,-217,379,-311c9802,341,9924,248,10053,186v129,-31,258,-93,387,-124l10819,r387,62c11335,93,11464,155,11585,186v129,62,251,155,380,217c12094,497,12215,621,12344,714v121,124,250,279,372,403c12837,1272,12958,1428,13080,1614v121,155,235,372,356,558c13558,2359,13672,2607,13785,2824v114,217,228,497,342,714c14241,3786,14347,4066,14453,4345v106,279,213,589,319,869c14878,5524,14977,5834,15075,6176v99,341,197,683,289,1024c15455,7541,15546,7914,15637,8286r258,1148l16137,10645r-53,-124l19165,10614r53,l19218,10800r-8,528l19210,11452r,124l19210,11824v8,342,8,683,23,993c19248,13159,19256,13500,19278,13810r31,497c19316,14462,19332,14617,19347,14772r38,466c19400,15393,19423,15548,19438,15703r53,466l19552,16603v22,156,37,311,68,435l19696,17441v45,280,106,528,159,776c19908,18497,19969,18714,20029,18931r46,186l20128,19272r99,311c20295,19800,20363,19955,20439,20141v68,187,152,311,220,466c20735,20731,20819,20855,20894,20979v84,93,160,187,243,280l21388,21445r212,155xe" fillcolor="#fcb [3205]" stroked="f" strokeweight="1pt">
                  <v:stroke miterlimit="4" joinstyle="miter"/>
                  <v:path arrowok="t" o:extrusionok="f" o:connecttype="custom" o:connectlocs="1807846,441960;1807846,441960;1807846,441960;1807846,441960" o:connectangles="0,90,180,270"/>
                </v:shape>
                <v:shape id="Shape" o:spid="_x0000_s1035" style="position:absolute;left:57984;top:46482;width:36208;height:889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" path="m21600,370r-250,62l21100,586v-83,93,-159,185,-242,278c20782,987,20698,1111,20623,1234v-76,155,-152,278,-220,463c20335,1882,20259,2037,20191,2253r-99,308l20039,2715r-45,186c19933,3147,19865,3363,19820,3610v-53,247,-114,494,-160,772l19585,4783v-23,123,-46,278,-68,432l19456,5647r-53,463c19388,6264,19365,6418,19350,6573r-46,462c19289,7190,19274,7344,19267,7498r-31,494c19213,8301,19206,8640,19191,8979v-15,340,-15,679,-23,988l19168,10214r,123l19168,10461r8,524l19176,11170r-53,l16047,11201r53,-92l15857,12312r-265,1142c15501,13824,15410,14163,15312,14534v-99,339,-190,679,-288,1018c14925,15861,14819,16200,14721,16478v-106,277,-212,586,-318,864c14296,17619,14183,17897,14077,18144v-114,247,-228,494,-341,710c13622,19070,13509,19286,13387,19502v-121,185,-235,401,-356,555c12910,20211,12789,20397,12668,20520v-122,123,-243,278,-372,401c12168,21014,12046,21137,11918,21230v-129,61,-251,154,-379,216c11410,21477,11281,21538,11160,21569r-387,31l10395,21538v-129,-31,-258,-92,-387,-154c9879,21322,9758,21230,9629,21168v-128,-93,-250,-216,-371,-309c9137,20736,9008,20582,8887,20458v-121,-154,-242,-339,-364,-493c8402,19810,8288,19594,8167,19409v-121,-185,-235,-432,-348,-648c7705,18545,7591,18267,7478,18021v-114,-247,-220,-525,-326,-803c7046,16941,6940,16632,6834,16323v-106,-308,-205,-648,-303,-956c6432,15027,6341,14688,6243,14349v-91,-371,-182,-710,-273,-1080l5713,12127,5470,10923r53,124l2447,10893r-53,l2394,10677r8,-494l2402,10059r,-123l2402,9689v,-339,,-679,-15,-1018c2379,8331,2364,8023,2341,7683r-30,-493c2303,7035,2288,6881,2273,6696r-38,-463c2220,6079,2197,5925,2182,5770r-53,-463l2068,4875v-22,-154,-38,-308,-60,-432l1932,4042v-46,-277,-106,-524,-159,-771c1720,2993,1659,2777,1599,2561r-46,-185l1508,2222r-99,-309c1341,1697,1273,1543,1197,1358,1129,1173,1046,1049,977,895,902,771,826,648,742,525,659,432,583,339,500,247l250,62,,,250,31,500,185v83,93,167,154,242,247c818,555,902,648,977,771v76,155,152,278,228,463c1273,1419,1356,1574,1417,1790r106,308l1576,2253r45,185c1682,2685,1750,2901,1803,3147v61,247,114,494,167,803l2046,4351v22,154,45,278,68,432l2182,5215r53,463c2250,5832,2273,5986,2288,6141r45,493c2349,6789,2364,6943,2379,7128r30,494c2432,7961,2447,8301,2462,8640v15,339,15,679,23,1018l2485,9905r,124l2485,10152r-8,525l2432,10461r3076,-31l5538,10430r23,123l5803,11726r258,1111c6152,13176,6243,13546,6334,13886v98,339,189,679,280,987c6713,15182,6811,15490,6910,15799v106,278,204,586,310,864c7326,16910,7432,17187,7538,17434v114,247,220,494,334,710c7985,18360,8099,18576,8213,18761v113,185,227,401,348,556c8682,19471,8796,19656,8917,19779v122,124,243,278,364,371c9402,20242,9523,20366,9645,20458v121,62,242,155,371,216c10137,20705,10258,20767,10387,20798r379,61l11137,20829v121,-31,250,-93,371,-124c11630,20643,11758,20582,11880,20489v121,-92,242,-185,363,-278c12365,20119,12486,19965,12607,19841v121,-123,235,-308,356,-463c13084,19224,13198,19008,13312,18854v113,-185,227,-401,340,-617c13766,18021,13872,17774,13986,17527v106,-247,212,-525,326,-772c14418,16478,14516,16200,14622,15922v99,-308,197,-617,296,-925c15016,14688,15107,14349,15206,14009v91,-339,181,-710,272,-1049l15736,11849r242,-1172l16001,10553r30,l19107,10707r-45,186l19062,10368r,-123c19062,10183,19062,10152,19062,10121r8,-247c19077,9535,19077,9165,19092,8825v15,-339,23,-679,53,-1018l19176,7313v7,-154,30,-339,45,-494l19267,6326v15,-155,37,-309,53,-463l19380,5400r68,-432c19471,4814,19494,4659,19517,4536r75,-401c19645,3857,19698,3610,19759,3363v53,-277,121,-462,189,-709l19994,2469r53,-155l20153,2006v68,-216,144,-371,220,-525c20448,1327,20524,1173,20600,1049v76,-123,159,-216,235,-339c20918,617,21001,555,21077,463r250,-124l21600,370xe" fillcolor="#fcb [3205]" stroked="f" strokeweight="1pt">
                  <v:stroke miterlimit="4" joinstyle="miter"/>
                  <v:path arrowok="t" o:extrusionok="f" o:connecttype="custom" o:connectlocs="1810385,444500;1810385,444500;1810385,444500;1810385,444500" o:connectangles="0,90,180,270"/>
                </v:shape>
              </v:group>
              <v:shape id="Shape" o:spid="_x0000_s1036" style="position:absolute;left:10232;top:13171;width:31293;height:4274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" path="m10809,v,,1376,1213,7810,1508c18619,1508,20346,1636,19023,2856v1744,-957,1578,250,1578,250c20022,8169,21600,10800,21600,10800v,,-1578,2631,-1008,7694c20592,18494,20758,19701,19014,18744v1324,1220,-403,1348,-403,1348c12176,20387,10800,21600,10800,21600v,,-1376,-1219,-7811,-1508c2989,20092,1262,19964,2586,18744,842,19701,1008,18494,1008,18494,1587,13431,,10800,,10800v,,1578,-2631,1008,-7694c1008,3106,842,1899,2586,2856,1262,1636,2989,1508,2989,1508,9432,1213,10809,,10809,xe" fillcolor="#fcb [3205]" stroked="f" strokeweight="1pt">
                <v:stroke miterlimit="4" joinstyle="miter"/>
                <v:path arrowok="t" o:extrusionok="f" o:connecttype="custom" o:connectlocs="1564640,2137410;1564640,2137410;1564640,2137410;1564640,2137410" o:connectangles="0,90,180,27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movePersonalInformation/>
  <w:removeDateAndTime/>
  <w:embedSystemFonts/>
  <w:bordersDoNotSurroundHeader/>
  <w:bordersDoNotSurroundFooter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2F2"/>
    <w:rsid w:val="00025BDD"/>
    <w:rsid w:val="00090CF6"/>
    <w:rsid w:val="00195031"/>
    <w:rsid w:val="003120F1"/>
    <w:rsid w:val="00344537"/>
    <w:rsid w:val="00366F5C"/>
    <w:rsid w:val="003E2B88"/>
    <w:rsid w:val="004765CB"/>
    <w:rsid w:val="004E4FCA"/>
    <w:rsid w:val="006C4766"/>
    <w:rsid w:val="006E797A"/>
    <w:rsid w:val="008972F2"/>
    <w:rsid w:val="009434A4"/>
    <w:rsid w:val="009A7E13"/>
    <w:rsid w:val="00A46BC8"/>
    <w:rsid w:val="00A76890"/>
    <w:rsid w:val="00B21536"/>
    <w:rsid w:val="00C1165B"/>
    <w:rsid w:val="00C5133B"/>
    <w:rsid w:val="00D137DE"/>
    <w:rsid w:val="00D80F21"/>
    <w:rsid w:val="00D9570E"/>
    <w:rsid w:val="00E7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BF74C4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1536"/>
    <w:pPr>
      <w:widowControl w:val="0"/>
      <w:autoSpaceDE w:val="0"/>
      <w:autoSpaceDN w:val="0"/>
      <w:adjustRightInd w:val="0"/>
    </w:pPr>
    <w:rPr>
      <w:rFonts w:ascii="Georgia" w:hAnsi="Georgia" w:cs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rsid w:val="00D9570E"/>
    <w:pPr>
      <w:ind w:left="1701" w:right="1701"/>
      <w:jc w:val="center"/>
      <w:outlineLvl w:val="0"/>
    </w:pPr>
    <w:rPr>
      <w:rFonts w:asciiTheme="minorHAnsi" w:hAnsiTheme="minorHAnsi" w:cs="Georgia-BoldItalic"/>
      <w:b/>
      <w:bCs/>
      <w:i/>
      <w:i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70E"/>
    <w:pPr>
      <w:keepNext/>
      <w:keepLines/>
      <w:spacing w:before="40"/>
      <w:jc w:val="center"/>
      <w:outlineLvl w:val="1"/>
    </w:pPr>
    <w:rPr>
      <w:rFonts w:asciiTheme="minorHAnsi" w:eastAsiaTheme="majorEastAsia" w:hAnsiTheme="minorHAnsi" w:cstheme="majorBidi"/>
      <w:color w:val="1D426F" w:themeColor="accent1"/>
      <w:sz w:val="28"/>
      <w:szCs w:val="26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D80F21"/>
    <w:pPr>
      <w:keepNext/>
      <w:keepLines/>
      <w:spacing w:before="480" w:after="240"/>
      <w:ind w:left="720" w:right="720"/>
      <w:outlineLvl w:val="2"/>
    </w:pPr>
    <w:rPr>
      <w:rFonts w:asciiTheme="majorHAnsi" w:eastAsiaTheme="majorEastAsia" w:hAnsiTheme="majorHAnsi" w:cstheme="majorBidi"/>
      <w:color w:val="1D426F" w:themeColor="accen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D9570E"/>
    <w:pPr>
      <w:jc w:val="center"/>
    </w:pPr>
    <w:rPr>
      <w:rFonts w:asciiTheme="minorHAnsi" w:hAnsiTheme="minorHAnsi"/>
      <w:i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21536"/>
    <w:rPr>
      <w:rFonts w:asciiTheme="minorHAnsi" w:hAnsiTheme="minorHAnsi" w:cs="Georgia"/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D9570E"/>
    <w:rPr>
      <w:rFonts w:asciiTheme="minorHAnsi" w:hAnsiTheme="minorHAnsi" w:cs="Georgia-BoldItalic"/>
      <w:b/>
      <w:bCs/>
      <w:i/>
      <w:iCs/>
      <w:color w:val="000000" w:themeColor="text1"/>
      <w:sz w:val="48"/>
      <w:szCs w:val="48"/>
    </w:rPr>
  </w:style>
  <w:style w:type="paragraph" w:styleId="ListParagraph">
    <w:name w:val="List Paragraph"/>
    <w:basedOn w:val="Normal"/>
    <w:uiPriority w:val="1"/>
    <w:semiHidden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9434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1536"/>
    <w:rPr>
      <w:rFonts w:ascii="Georgia" w:hAnsi="Georgia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9434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1536"/>
    <w:rPr>
      <w:rFonts w:ascii="Georgia" w:hAnsi="Georgia" w:cs="Georgia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9570E"/>
    <w:rPr>
      <w:rFonts w:asciiTheme="minorHAnsi" w:eastAsiaTheme="majorEastAsia" w:hAnsiTheme="minorHAnsi" w:cstheme="majorBidi"/>
      <w:color w:val="1D426F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0F21"/>
    <w:rPr>
      <w:rFonts w:asciiTheme="majorHAnsi" w:eastAsiaTheme="majorEastAsia" w:hAnsiTheme="majorHAnsi" w:cstheme="majorBidi"/>
      <w:b/>
      <w:bCs/>
      <w:i/>
      <w:iCs/>
      <w:color w:val="1D426F" w:themeColor="accent1"/>
      <w:sz w:val="48"/>
      <w:szCs w:val="24"/>
    </w:rPr>
  </w:style>
  <w:style w:type="table" w:styleId="TableGrid">
    <w:name w:val="Table Grid"/>
    <w:basedOn w:val="TableNormal"/>
    <w:uiPriority w:val="39"/>
    <w:rsid w:val="009434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9434A4"/>
    <w:pPr>
      <w:spacing w:before="720"/>
      <w:contextualSpacing/>
    </w:pPr>
    <w:rPr>
      <w:rFonts w:asciiTheme="minorHAnsi" w:eastAsiaTheme="majorEastAsia" w:hAnsiTheme="minorHAnsi" w:cstheme="majorBidi"/>
      <w:color w:val="FFCCBB" w:themeColor="accent2"/>
      <w:sz w:val="11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4A4"/>
    <w:rPr>
      <w:rFonts w:asciiTheme="minorHAnsi" w:eastAsiaTheme="majorEastAsia" w:hAnsiTheme="minorHAnsi" w:cstheme="majorBidi"/>
      <w:color w:val="FFCCBB" w:themeColor="accent2"/>
      <w:sz w:val="110"/>
      <w:szCs w:val="56"/>
    </w:rPr>
  </w:style>
  <w:style w:type="paragraph" w:customStyle="1" w:styleId="Info">
    <w:name w:val="Info"/>
    <w:basedOn w:val="Normal"/>
    <w:uiPriority w:val="1"/>
    <w:qFormat/>
    <w:rsid w:val="00A76890"/>
    <w:pPr>
      <w:jc w:val="center"/>
    </w:pPr>
    <w:rPr>
      <w:rFonts w:asciiTheme="minorHAnsi" w:hAnsiTheme="minorHAnsi" w:cs="Arial"/>
      <w:b/>
      <w:color w:val="FFFFFF" w:themeColor="background1"/>
      <w:sz w:val="32"/>
    </w:rPr>
  </w:style>
  <w:style w:type="character" w:styleId="PlaceholderText">
    <w:name w:val="Placeholder Text"/>
    <w:basedOn w:val="DefaultParagraphFont"/>
    <w:uiPriority w:val="99"/>
    <w:semiHidden/>
    <w:rsid w:val="00D80F21"/>
    <w:rPr>
      <w:color w:val="808080"/>
    </w:rPr>
  </w:style>
  <w:style w:type="paragraph" w:customStyle="1" w:styleId="CeremonyList">
    <w:name w:val="Ceremony List"/>
    <w:basedOn w:val="BodyText"/>
    <w:uiPriority w:val="1"/>
    <w:qFormat/>
    <w:rsid w:val="00D80F21"/>
  </w:style>
  <w:style w:type="paragraph" w:customStyle="1" w:styleId="ParticipantList">
    <w:name w:val="Participant List"/>
    <w:basedOn w:val="BodyText"/>
    <w:uiPriority w:val="1"/>
    <w:qFormat/>
    <w:rsid w:val="00D80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Wedding%20progra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5ECD7BD7F1E4F819E30EF70EA805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5B40C-BDCF-4427-98AC-E9C2049543E9}"/>
      </w:docPartPr>
      <w:docPartBody>
        <w:p w:rsidR="00A55DCE" w:rsidRPr="00D80F21" w:rsidRDefault="00762B19" w:rsidP="00D80F21">
          <w:pPr>
            <w:pStyle w:val="Heading1"/>
          </w:pPr>
          <w:r w:rsidRPr="00D80F21">
            <w:t>Thanks and</w:t>
          </w:r>
        </w:p>
        <w:p w:rsidR="00000000" w:rsidRDefault="00762B19">
          <w:pPr>
            <w:pStyle w:val="15ECD7BD7F1E4F819E30EF70EA80550E"/>
          </w:pPr>
          <w:r w:rsidRPr="00D80F21">
            <w:t>Dedicatio</w:t>
          </w:r>
          <w:r>
            <w:t>n</w:t>
          </w:r>
        </w:p>
      </w:docPartBody>
    </w:docPart>
    <w:docPart>
      <w:docPartPr>
        <w:name w:val="0888FE02DF6F42528D25BEC08B4C1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21F2B-B68B-4442-B424-1A6F3E73B4E9}"/>
      </w:docPartPr>
      <w:docPartBody>
        <w:p w:rsidR="00000000" w:rsidRDefault="00762B19">
          <w:pPr>
            <w:pStyle w:val="0888FE02DF6F42528D25BEC08B4C16D0"/>
          </w:pPr>
          <w:r w:rsidRPr="00D80F21">
            <w:t>The Marriage Celebration of</w:t>
          </w:r>
        </w:p>
      </w:docPartBody>
    </w:docPart>
    <w:docPart>
      <w:docPartPr>
        <w:name w:val="0023F0D852054BA9B816E88DAFFAA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90A22-4D11-420A-9128-2FAF799E3EE3}"/>
      </w:docPartPr>
      <w:docPartBody>
        <w:p w:rsidR="00A55DCE" w:rsidRPr="00D80F21" w:rsidRDefault="00762B19" w:rsidP="00D80F21">
          <w:pPr>
            <w:pStyle w:val="Heading1"/>
          </w:pPr>
          <w:r w:rsidRPr="00D80F21">
            <w:t xml:space="preserve">Bride’s Full Name </w:t>
          </w:r>
          <w:r>
            <w:t>a</w:t>
          </w:r>
          <w:r w:rsidRPr="00D80F21">
            <w:t>nd</w:t>
          </w:r>
        </w:p>
        <w:p w:rsidR="00000000" w:rsidRDefault="00762B19">
          <w:pPr>
            <w:pStyle w:val="0023F0D852054BA9B816E88DAFFAAB7F"/>
          </w:pPr>
          <w:r w:rsidRPr="00D80F21">
            <w:t>Groom’s Full Name</w:t>
          </w:r>
        </w:p>
      </w:docPartBody>
    </w:docPart>
    <w:docPart>
      <w:docPartPr>
        <w:name w:val="D64B81FDDACC4D3AAEB8957497621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76643-9FB6-4CBB-AD48-13432B65EFA6}"/>
      </w:docPartPr>
      <w:docPartBody>
        <w:p w:rsidR="00000000" w:rsidRDefault="00762B19">
          <w:pPr>
            <w:pStyle w:val="D64B81FDDACC4D3AAEB8957497621772"/>
          </w:pPr>
          <w:r w:rsidRPr="009A7E13">
            <w:t>{DATE}</w:t>
          </w:r>
        </w:p>
      </w:docPartBody>
    </w:docPart>
    <w:docPart>
      <w:docPartPr>
        <w:name w:val="6B18BE8465F545F1BA97BD45C6A89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F78C6-8ED6-480F-BE82-ED80E32E8CF4}"/>
      </w:docPartPr>
      <w:docPartBody>
        <w:p w:rsidR="00000000" w:rsidRDefault="00762B19">
          <w:pPr>
            <w:pStyle w:val="6B18BE8465F545F1BA97BD45C6A89524"/>
          </w:pPr>
          <w:r w:rsidRPr="009A7E13">
            <w:t>{TIME}</w:t>
          </w:r>
        </w:p>
      </w:docPartBody>
    </w:docPart>
    <w:docPart>
      <w:docPartPr>
        <w:name w:val="0814C1CED38A44BB948F1B6DC2931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0B66E-840E-46AF-9599-3F049F6C5C14}"/>
      </w:docPartPr>
      <w:docPartBody>
        <w:p w:rsidR="00000000" w:rsidRDefault="00762B19">
          <w:pPr>
            <w:pStyle w:val="0814C1CED38A44BB948F1B6DC2931033"/>
          </w:pPr>
          <w:r w:rsidRPr="009A7E13">
            <w:t>{PLACE}</w:t>
          </w:r>
        </w:p>
      </w:docPartBody>
    </w:docPart>
    <w:docPart>
      <w:docPartPr>
        <w:name w:val="90605D9E91864E6FA41E35E476AFE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95302-FD4E-451C-ADDD-E73172DE6FA6}"/>
      </w:docPartPr>
      <w:docPartBody>
        <w:p w:rsidR="00000000" w:rsidRDefault="00762B19">
          <w:pPr>
            <w:pStyle w:val="90605D9E91864E6FA41E35E476AFE2BD"/>
          </w:pPr>
          <w:r w:rsidRPr="00D80F21">
            <w:t>The Ceremony</w:t>
          </w:r>
        </w:p>
      </w:docPartBody>
    </w:docPart>
    <w:docPart>
      <w:docPartPr>
        <w:name w:val="BA5B3E521FB242B68F6EBA72F47DF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21C8C-D1E4-409E-B55D-B6D5B08E6370}"/>
      </w:docPartPr>
      <w:docPartBody>
        <w:p w:rsidR="00A55DCE" w:rsidRPr="00D80F21" w:rsidRDefault="00762B19" w:rsidP="00D80F21">
          <w:pPr>
            <w:pStyle w:val="CeremonyList"/>
          </w:pPr>
          <w:r w:rsidRPr="00D80F21">
            <w:t>Prelude</w:t>
          </w:r>
        </w:p>
        <w:p w:rsidR="00A55DCE" w:rsidRPr="00D80F21" w:rsidRDefault="00762B19" w:rsidP="00D80F21">
          <w:pPr>
            <w:pStyle w:val="CeremonyList"/>
          </w:pPr>
          <w:r w:rsidRPr="00D80F21">
            <w:t>Processional</w:t>
          </w:r>
        </w:p>
        <w:p w:rsidR="00A55DCE" w:rsidRPr="00D80F21" w:rsidRDefault="00762B19" w:rsidP="00D80F21">
          <w:pPr>
            <w:pStyle w:val="CeremonyList"/>
          </w:pPr>
          <w:r w:rsidRPr="00D80F21">
            <w:t>Opening Words</w:t>
          </w:r>
        </w:p>
        <w:p w:rsidR="00A55DCE" w:rsidRPr="00D80F21" w:rsidRDefault="00762B19" w:rsidP="00D80F21">
          <w:pPr>
            <w:pStyle w:val="CeremonyList"/>
          </w:pPr>
          <w:r w:rsidRPr="00D80F21">
            <w:t>Readings</w:t>
          </w:r>
        </w:p>
        <w:p w:rsidR="00A55DCE" w:rsidRPr="00D80F21" w:rsidRDefault="00762B19" w:rsidP="00D80F21">
          <w:pPr>
            <w:pStyle w:val="CeremonyList"/>
          </w:pPr>
          <w:r w:rsidRPr="00D80F21">
            <w:t>Declaration of Intent</w:t>
          </w:r>
        </w:p>
        <w:p w:rsidR="00A55DCE" w:rsidRPr="00D80F21" w:rsidRDefault="00762B19" w:rsidP="00D80F21">
          <w:pPr>
            <w:pStyle w:val="CeremonyList"/>
          </w:pPr>
          <w:r w:rsidRPr="00D80F21">
            <w:t>Exchange of Vows</w:t>
          </w:r>
        </w:p>
        <w:p w:rsidR="00A55DCE" w:rsidRPr="00D80F21" w:rsidRDefault="00762B19" w:rsidP="00D80F21">
          <w:pPr>
            <w:pStyle w:val="CeremonyList"/>
          </w:pPr>
          <w:r w:rsidRPr="00D80F21">
            <w:t>Exchange of Rings</w:t>
          </w:r>
        </w:p>
        <w:p w:rsidR="00A55DCE" w:rsidRPr="00D80F21" w:rsidRDefault="00762B19" w:rsidP="00D80F21">
          <w:pPr>
            <w:pStyle w:val="CeremonyList"/>
          </w:pPr>
          <w:r w:rsidRPr="00D80F21">
            <w:t>Declaration of Marriage</w:t>
          </w:r>
        </w:p>
        <w:p w:rsidR="00A55DCE" w:rsidRPr="00D80F21" w:rsidRDefault="00762B19" w:rsidP="00D80F21">
          <w:pPr>
            <w:pStyle w:val="CeremonyList"/>
          </w:pPr>
          <w:r w:rsidRPr="00D80F21">
            <w:t>Blessings</w:t>
          </w:r>
        </w:p>
        <w:p w:rsidR="00000000" w:rsidRDefault="00762B19">
          <w:pPr>
            <w:pStyle w:val="BA5B3E521FB242B68F6EBA72F47DFF7C"/>
          </w:pPr>
          <w:r w:rsidRPr="00D80F21">
            <w:t>Recessional</w:t>
          </w:r>
        </w:p>
      </w:docPartBody>
    </w:docPart>
    <w:docPart>
      <w:docPartPr>
        <w:name w:val="E083135702CB42738A390604872FD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71B4E-C810-4EA7-B5B6-CC8356D1A62C}"/>
      </w:docPartPr>
      <w:docPartBody>
        <w:p w:rsidR="00000000" w:rsidRDefault="00762B19">
          <w:pPr>
            <w:pStyle w:val="E083135702CB42738A390604872FDD0B"/>
          </w:pPr>
          <w:r w:rsidRPr="00D80F21">
            <w:t>Wedding Participants</w:t>
          </w:r>
        </w:p>
      </w:docPartBody>
    </w:docPart>
    <w:docPart>
      <w:docPartPr>
        <w:name w:val="FCF82B4711C443048AF3AE603B9FC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B9425-303D-4F69-BB9C-7A1FA61F8C43}"/>
      </w:docPartPr>
      <w:docPartBody>
        <w:p w:rsidR="00A55DCE" w:rsidRPr="00D80F21" w:rsidRDefault="00762B19" w:rsidP="00D80F21">
          <w:pPr>
            <w:pStyle w:val="ParticipantList"/>
          </w:pPr>
          <w:r w:rsidRPr="00D80F21">
            <w:t>Officiant(s)</w:t>
          </w:r>
        </w:p>
        <w:p w:rsidR="00A55DCE" w:rsidRPr="00D80F21" w:rsidRDefault="00762B19" w:rsidP="00D80F21">
          <w:pPr>
            <w:pStyle w:val="ParticipantList"/>
          </w:pPr>
          <w:r w:rsidRPr="00D80F21">
            <w:t>Parents of the Bride</w:t>
          </w:r>
        </w:p>
        <w:p w:rsidR="00A55DCE" w:rsidRPr="00D80F21" w:rsidRDefault="00762B19" w:rsidP="00D80F21">
          <w:pPr>
            <w:pStyle w:val="ParticipantList"/>
          </w:pPr>
          <w:r w:rsidRPr="00D80F21">
            <w:t>Parents of the Groom</w:t>
          </w:r>
        </w:p>
        <w:p w:rsidR="00A55DCE" w:rsidRPr="00D80F21" w:rsidRDefault="00762B19" w:rsidP="00D80F21">
          <w:pPr>
            <w:pStyle w:val="ParticipantList"/>
          </w:pPr>
          <w:r w:rsidRPr="00D80F21">
            <w:t>Maid/Matron of Honor</w:t>
          </w:r>
        </w:p>
        <w:p w:rsidR="00A55DCE" w:rsidRPr="00D80F21" w:rsidRDefault="00762B19" w:rsidP="00D80F21">
          <w:pPr>
            <w:pStyle w:val="ParticipantList"/>
          </w:pPr>
          <w:r w:rsidRPr="00D80F21">
            <w:t>Best Man</w:t>
          </w:r>
        </w:p>
        <w:p w:rsidR="00A55DCE" w:rsidRPr="00D80F21" w:rsidRDefault="00762B19" w:rsidP="00D80F21">
          <w:pPr>
            <w:pStyle w:val="ParticipantList"/>
          </w:pPr>
          <w:r w:rsidRPr="00D80F21">
            <w:t>Bridesmaids</w:t>
          </w:r>
        </w:p>
        <w:p w:rsidR="00A55DCE" w:rsidRPr="00D80F21" w:rsidRDefault="00762B19" w:rsidP="00D80F21">
          <w:pPr>
            <w:pStyle w:val="ParticipantList"/>
          </w:pPr>
          <w:r w:rsidRPr="00D80F21">
            <w:t>Groomsmen</w:t>
          </w:r>
        </w:p>
        <w:p w:rsidR="00A55DCE" w:rsidRPr="00D80F21" w:rsidRDefault="00762B19" w:rsidP="00D80F21">
          <w:pPr>
            <w:pStyle w:val="ParticipantList"/>
          </w:pPr>
          <w:r w:rsidRPr="00D80F21">
            <w:t>Reader(s)</w:t>
          </w:r>
        </w:p>
        <w:p w:rsidR="00000000" w:rsidRDefault="00762B19">
          <w:pPr>
            <w:pStyle w:val="FCF82B4711C443048AF3AE603B9FC2F1"/>
          </w:pPr>
          <w:r w:rsidRPr="00D80F21">
            <w:t>Musicians</w:t>
          </w:r>
        </w:p>
      </w:docPartBody>
    </w:docPart>
    <w:docPart>
      <w:docPartPr>
        <w:name w:val="F6A556C18ED342B5993817C7D72CC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7B1EF-7601-4548-933B-4AA6F1A78767}"/>
      </w:docPartPr>
      <w:docPartBody>
        <w:p w:rsidR="00000000" w:rsidRDefault="00762B19">
          <w:pPr>
            <w:pStyle w:val="F6A556C18ED342B5993817C7D72CC6BC"/>
          </w:pPr>
          <w:r w:rsidRPr="00D80F21">
            <w:t>Additional Text</w:t>
          </w:r>
        </w:p>
      </w:docPartBody>
    </w:docPart>
    <w:docPart>
      <w:docPartPr>
        <w:name w:val="B3A8130CA3BD4318ADF2B973634F7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919C4-2189-4DA0-8F27-B44E54C642C5}"/>
      </w:docPartPr>
      <w:docPartBody>
        <w:p w:rsidR="00000000" w:rsidRDefault="00762B19">
          <w:pPr>
            <w:pStyle w:val="B3A8130CA3BD4318ADF2B973634F72D3"/>
          </w:pPr>
          <w:r w:rsidRPr="00D80F21">
            <w:t>Additional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-BoldItalic">
    <w:altName w:val="Georgia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B19"/>
    <w:rsid w:val="0076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widowControl w:val="0"/>
      <w:autoSpaceDE w:val="0"/>
      <w:autoSpaceDN w:val="0"/>
      <w:adjustRightInd w:val="0"/>
      <w:spacing w:after="0" w:line="240" w:lineRule="auto"/>
      <w:ind w:left="1701" w:right="1701"/>
      <w:jc w:val="center"/>
      <w:outlineLvl w:val="0"/>
    </w:pPr>
    <w:rPr>
      <w:rFonts w:eastAsia="Times New Roman" w:cs="Georgia-BoldItalic"/>
      <w:b/>
      <w:bCs/>
      <w:i/>
      <w:iCs/>
      <w:color w:val="000000" w:themeColor="text1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eastAsia="Times New Roman" w:cs="Georgia-BoldItalic"/>
      <w:b/>
      <w:bCs/>
      <w:i/>
      <w:iCs/>
      <w:color w:val="000000" w:themeColor="text1"/>
      <w:sz w:val="48"/>
      <w:szCs w:val="48"/>
    </w:rPr>
  </w:style>
  <w:style w:type="paragraph" w:customStyle="1" w:styleId="15ECD7BD7F1E4F819E30EF70EA80550E">
    <w:name w:val="15ECD7BD7F1E4F819E30EF70EA80550E"/>
  </w:style>
  <w:style w:type="paragraph" w:customStyle="1" w:styleId="0888FE02DF6F42528D25BEC08B4C16D0">
    <w:name w:val="0888FE02DF6F42528D25BEC08B4C16D0"/>
  </w:style>
  <w:style w:type="paragraph" w:customStyle="1" w:styleId="0023F0D852054BA9B816E88DAFFAAB7F">
    <w:name w:val="0023F0D852054BA9B816E88DAFFAAB7F"/>
  </w:style>
  <w:style w:type="paragraph" w:customStyle="1" w:styleId="D64B81FDDACC4D3AAEB8957497621772">
    <w:name w:val="D64B81FDDACC4D3AAEB8957497621772"/>
  </w:style>
  <w:style w:type="paragraph" w:customStyle="1" w:styleId="6B18BE8465F545F1BA97BD45C6A89524">
    <w:name w:val="6B18BE8465F545F1BA97BD45C6A89524"/>
  </w:style>
  <w:style w:type="paragraph" w:customStyle="1" w:styleId="0814C1CED38A44BB948F1B6DC2931033">
    <w:name w:val="0814C1CED38A44BB948F1B6DC2931033"/>
  </w:style>
  <w:style w:type="paragraph" w:customStyle="1" w:styleId="90605D9E91864E6FA41E35E476AFE2BD">
    <w:name w:val="90605D9E91864E6FA41E35E476AFE2BD"/>
  </w:style>
  <w:style w:type="paragraph" w:customStyle="1" w:styleId="CeremonyList">
    <w:name w:val="Ceremony List"/>
    <w:basedOn w:val="BodyText"/>
    <w:uiPriority w:val="1"/>
    <w:qFormat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eastAsia="Times New Roman" w:cs="Georgia"/>
      <w:i/>
      <w:iCs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customStyle="1" w:styleId="BA5B3E521FB242B68F6EBA72F47DFF7C">
    <w:name w:val="BA5B3E521FB242B68F6EBA72F47DFF7C"/>
  </w:style>
  <w:style w:type="paragraph" w:customStyle="1" w:styleId="E083135702CB42738A390604872FDD0B">
    <w:name w:val="E083135702CB42738A390604872FDD0B"/>
  </w:style>
  <w:style w:type="paragraph" w:customStyle="1" w:styleId="ParticipantList">
    <w:name w:val="Participant List"/>
    <w:basedOn w:val="BodyText"/>
    <w:uiPriority w:val="1"/>
    <w:qFormat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eastAsia="Times New Roman" w:cs="Georgia"/>
      <w:i/>
      <w:iCs/>
      <w:sz w:val="24"/>
      <w:szCs w:val="24"/>
    </w:rPr>
  </w:style>
  <w:style w:type="paragraph" w:customStyle="1" w:styleId="FCF82B4711C443048AF3AE603B9FC2F1">
    <w:name w:val="FCF82B4711C443048AF3AE603B9FC2F1"/>
  </w:style>
  <w:style w:type="paragraph" w:customStyle="1" w:styleId="F6A556C18ED342B5993817C7D72CC6BC">
    <w:name w:val="F6A556C18ED342B5993817C7D72CC6BC"/>
  </w:style>
  <w:style w:type="paragraph" w:customStyle="1" w:styleId="B3A8130CA3BD4318ADF2B973634F72D3">
    <w:name w:val="B3A8130CA3BD4318ADF2B973634F72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ProgramWedding">
  <a:themeElements>
    <a:clrScheme name="ProgramWedd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D426F"/>
      </a:accent1>
      <a:accent2>
        <a:srgbClr val="FFCCBB"/>
      </a:accent2>
      <a:accent3>
        <a:srgbClr val="7C1A2D"/>
      </a:accent3>
      <a:accent4>
        <a:srgbClr val="D4FFAE"/>
      </a:accent4>
      <a:accent5>
        <a:srgbClr val="7C761A"/>
      </a:accent5>
      <a:accent6>
        <a:srgbClr val="B7AEFF"/>
      </a:accent6>
      <a:hlink>
        <a:srgbClr val="0000FF"/>
      </a:hlink>
      <a:folHlink>
        <a:srgbClr val="FF00F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ProgramWedding" id="{EA69B02B-7586-0C4D-A42A-4B8CD506ACC0}" vid="{409C41EE-61CA-214C-8104-6CBC29A8966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0" ma:contentTypeDescription="Create a new document." ma:contentTypeScope="" ma:versionID="e39e7e9e36de66d473ce04bb4ab2dbb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9dc5994665da46609c24125788630d8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41CA45-9C73-4EE6-9003-25EC5ED171D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DC18005B-E63B-4BED-8345-CC4658C811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AD65B9-5071-4161-ACA5-0E964D683B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Wedding program</Template>
  <TotalTime>0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2019-11-14T08:08:00Z</dcterms:created>
  <dcterms:modified xsi:type="dcterms:W3CDTF">2019-11-14T08:09:00Z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