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C6D" w:rsidRDefault="008C3C6D" w:rsidP="00F36C7A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FCF34D0" wp14:editId="5B29DDA3">
                <wp:simplePos x="0" y="0"/>
                <wp:positionH relativeFrom="column">
                  <wp:posOffset>348018</wp:posOffset>
                </wp:positionH>
                <wp:positionV relativeFrom="paragraph">
                  <wp:posOffset>2313296</wp:posOffset>
                </wp:positionV>
                <wp:extent cx="6094152" cy="5540991"/>
                <wp:effectExtent l="57150" t="38100" r="763905" b="9842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152" cy="5540991"/>
                          <a:chOff x="0" y="0"/>
                          <a:chExt cx="5343525" cy="4960620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470848" y="1303362"/>
                            <a:ext cx="4094328" cy="249754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8" name="Group 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43525" cy="4960620"/>
                            <a:chOff x="2016" y="4126"/>
                            <a:chExt cx="8415" cy="7812"/>
                          </a:xfrm>
                        </wpg:grpSpPr>
                        <wps:wsp>
                          <wps:cNvPr id="28" name="AutoShape 4" descr="名称未設定 1のコピー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6099" y="6896"/>
                              <a:ext cx="6225" cy="2438"/>
                            </a:xfrm>
                            <a:custGeom>
                              <a:avLst/>
                              <a:gdLst>
                                <a:gd name="G0" fmla="+- 727 0 0"/>
                                <a:gd name="G1" fmla="+- 21600 0 727"/>
                                <a:gd name="G2" fmla="*/ 727 1 2"/>
                                <a:gd name="G3" fmla="+- 21600 0 G2"/>
                                <a:gd name="G4" fmla="+/ 727 21600 2"/>
                                <a:gd name="G5" fmla="+/ G1 0 2"/>
                                <a:gd name="G6" fmla="*/ 21600 21600 727"/>
                                <a:gd name="G7" fmla="*/ G6 1 2"/>
                                <a:gd name="G8" fmla="+- 21600 0 G7"/>
                                <a:gd name="G9" fmla="*/ 21600 1 2"/>
                                <a:gd name="G10" fmla="+- 727 0 G9"/>
                                <a:gd name="G11" fmla="?: G10 G8 0"/>
                                <a:gd name="G12" fmla="?: G10 G7 21600"/>
                                <a:gd name="T0" fmla="*/ 21236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64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164 w 21600"/>
                                <a:gd name="T9" fmla="*/ 2164 h 21600"/>
                                <a:gd name="T10" fmla="*/ 19436 w 21600"/>
                                <a:gd name="T11" fmla="*/ 19436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727" y="21600"/>
                                  </a:lnTo>
                                  <a:lnTo>
                                    <a:pt x="20873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9" name="AutoShape 5" descr="名称未設定 1のコピー"/>
                          <wps:cNvSpPr>
                            <a:spLocks noChangeArrowheads="1"/>
                          </wps:cNvSpPr>
                          <wps:spPr bwMode="auto">
                            <a:xfrm rot="-16200000">
                              <a:off x="-97" y="7118"/>
                              <a:ext cx="6210" cy="1984"/>
                            </a:xfrm>
                            <a:custGeom>
                              <a:avLst/>
                              <a:gdLst>
                                <a:gd name="G0" fmla="+- 727 0 0"/>
                                <a:gd name="G1" fmla="+- 21600 0 727"/>
                                <a:gd name="G2" fmla="*/ 727 1 2"/>
                                <a:gd name="G3" fmla="+- 21600 0 G2"/>
                                <a:gd name="G4" fmla="+/ 727 21600 2"/>
                                <a:gd name="G5" fmla="+/ G1 0 2"/>
                                <a:gd name="G6" fmla="*/ 21600 21600 727"/>
                                <a:gd name="G7" fmla="*/ G6 1 2"/>
                                <a:gd name="G8" fmla="+- 21600 0 G7"/>
                                <a:gd name="G9" fmla="*/ 21600 1 2"/>
                                <a:gd name="G10" fmla="+- 727 0 G9"/>
                                <a:gd name="G11" fmla="?: G10 G8 0"/>
                                <a:gd name="G12" fmla="?: G10 G7 21600"/>
                                <a:gd name="T0" fmla="*/ 21236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64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164 w 21600"/>
                                <a:gd name="T9" fmla="*/ 2164 h 21600"/>
                                <a:gd name="T10" fmla="*/ 19436 w 21600"/>
                                <a:gd name="T11" fmla="*/ 19436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727" y="21600"/>
                                  </a:lnTo>
                                  <a:lnTo>
                                    <a:pt x="20873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9" name="AutoShape 6" descr="名称未設定 1のコピー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011" y="4126"/>
                              <a:ext cx="3960" cy="870"/>
                            </a:xfrm>
                            <a:custGeom>
                              <a:avLst/>
                              <a:gdLst>
                                <a:gd name="G0" fmla="+- 1462 0 0"/>
                                <a:gd name="G1" fmla="+- 21600 0 1462"/>
                                <a:gd name="G2" fmla="*/ 1462 1 2"/>
                                <a:gd name="G3" fmla="+- 21600 0 G2"/>
                                <a:gd name="G4" fmla="+/ 1462 21600 2"/>
                                <a:gd name="G5" fmla="+/ G1 0 2"/>
                                <a:gd name="G6" fmla="*/ 21600 21600 1462"/>
                                <a:gd name="G7" fmla="*/ G6 1 2"/>
                                <a:gd name="G8" fmla="+- 21600 0 G7"/>
                                <a:gd name="G9" fmla="*/ 21600 1 2"/>
                                <a:gd name="G10" fmla="+- 1462 0 G9"/>
                                <a:gd name="G11" fmla="?: G10 G8 0"/>
                                <a:gd name="G12" fmla="?: G10 G7 21600"/>
                                <a:gd name="T0" fmla="*/ 20869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731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531 w 21600"/>
                                <a:gd name="T9" fmla="*/ 2531 h 21600"/>
                                <a:gd name="T10" fmla="*/ 19069 w 21600"/>
                                <a:gd name="T11" fmla="*/ 19069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1462" y="21600"/>
                                  </a:lnTo>
                                  <a:lnTo>
                                    <a:pt x="20138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0" name="AutoShape 7" descr="名称未設定 1のコピー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4" y="11233"/>
                              <a:ext cx="3963" cy="705"/>
                            </a:xfrm>
                            <a:custGeom>
                              <a:avLst/>
                              <a:gdLst>
                                <a:gd name="G0" fmla="+- 1333 0 0"/>
                                <a:gd name="G1" fmla="+- 21600 0 1333"/>
                                <a:gd name="G2" fmla="*/ 1333 1 2"/>
                                <a:gd name="G3" fmla="+- 21600 0 G2"/>
                                <a:gd name="G4" fmla="+/ 1333 21600 2"/>
                                <a:gd name="G5" fmla="+/ G1 0 2"/>
                                <a:gd name="G6" fmla="*/ 21600 21600 1333"/>
                                <a:gd name="G7" fmla="*/ G6 1 2"/>
                                <a:gd name="G8" fmla="+- 21600 0 G7"/>
                                <a:gd name="G9" fmla="*/ 21600 1 2"/>
                                <a:gd name="G10" fmla="+- 1333 0 G9"/>
                                <a:gd name="G11" fmla="?: G10 G8 0"/>
                                <a:gd name="G12" fmla="?: G10 G7 21600"/>
                                <a:gd name="T0" fmla="*/ 20933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667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467 w 21600"/>
                                <a:gd name="T9" fmla="*/ 2467 h 21600"/>
                                <a:gd name="T10" fmla="*/ 19133 w 21600"/>
                                <a:gd name="T11" fmla="*/ 19133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1333" y="21600"/>
                                  </a:lnTo>
                                  <a:lnTo>
                                    <a:pt x="20267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s:wsp>
                        <wps:cNvPr id="42" name="Rectangle 3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170792" y="2319354"/>
                            <a:ext cx="2931552" cy="4677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xtLst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650E" w:rsidRPr="00E83F87" w:rsidRDefault="0026650E" w:rsidP="0026650E">
                              <w:pPr>
                                <w:jc w:val="center"/>
                                <w:rPr>
                                  <w:rFonts w:ascii="Monotype Corsiva" w:hAnsi="Monotype Corsiva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E83F87">
                                <w:rPr>
                                  <w:rFonts w:ascii="Monotype Corsiva" w:hAnsi="Monotype Corsiva"/>
                                  <w:b/>
                                  <w:sz w:val="32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rFonts w:ascii="Monotype Corsiva" w:hAnsi="Monotype Corsiva"/>
                                  <w:b/>
                                  <w:sz w:val="32"/>
                                  <w:szCs w:val="32"/>
                                </w:rPr>
                                <w:t>e</w:t>
                              </w:r>
                              <w:r w:rsidR="008C3C6D">
                                <w:rPr>
                                  <w:rFonts w:ascii="Monotype Corsiva" w:hAnsi="Monotype Corsiva"/>
                                  <w:b/>
                                  <w:sz w:val="32"/>
                                  <w:szCs w:val="32"/>
                                </w:rPr>
                                <w:t>rry Christmas &amp; Happy New Year!</w:t>
                              </w:r>
                              <w:r>
                                <w:rPr>
                                  <w:rFonts w:ascii="Monotype Corsiva" w:hAnsi="Monotype Corsiva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E83F87">
                                <w:rPr>
                                  <w:rFonts w:ascii="Monotype Corsiva" w:hAnsi="Monotype Corsiva"/>
                                  <w:b/>
                                  <w:sz w:val="32"/>
                                  <w:szCs w:val="32"/>
                                </w:rPr>
                                <w:sym w:font="Wingdings" w:char="F04A"/>
                              </w:r>
                            </w:p>
                          </w:txbxContent>
                        </wps:txbx>
                        <wps:bodyPr rot="0" vert="vert270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3" name="Rectangle 3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203133" y="1685569"/>
                            <a:ext cx="1870075" cy="396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xtLst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650E" w:rsidRPr="00E83F87" w:rsidRDefault="0026650E" w:rsidP="0026650E">
                              <w:pPr>
                                <w:jc w:val="center"/>
                                <w:rPr>
                                  <w:rFonts w:ascii="Monotype Corsiva" w:hAnsi="Monotype Corsiva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83F87">
                                <w:rPr>
                                  <w:rFonts w:ascii="Monotype Corsiva" w:hAnsi="Monotype Corsiva"/>
                                  <w:b/>
                                  <w:sz w:val="28"/>
                                  <w:szCs w:val="28"/>
                                </w:rPr>
                                <w:t xml:space="preserve">From: </w:t>
                              </w:r>
                              <w:proofErr w:type="spellStart"/>
                              <w:r w:rsidR="00665365">
                                <w:rPr>
                                  <w:rFonts w:ascii="Monotype Corsiva" w:hAnsi="Monotype Corsiva"/>
                                  <w:b/>
                                  <w:sz w:val="28"/>
                                  <w:szCs w:val="28"/>
                                </w:rPr>
                                <w:t>Ninang</w:t>
                              </w:r>
                              <w:proofErr w:type="spellEnd"/>
                              <w:r w:rsidR="00665365">
                                <w:rPr>
                                  <w:rFonts w:ascii="Monotype Corsiva" w:hAnsi="Monotype Corsiva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665365">
                                <w:rPr>
                                  <w:rFonts w:ascii="Monotype Corsiva" w:hAnsi="Monotype Corsiva"/>
                                  <w:b/>
                                  <w:sz w:val="28"/>
                                  <w:szCs w:val="28"/>
                                </w:rPr>
                                <w:t>Lhen</w:t>
                              </w:r>
                              <w:proofErr w:type="spellEnd"/>
                            </w:p>
                          </w:txbxContent>
                        </wps:txbx>
                        <wps:bodyPr rot="0" vert="vert270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left:0;text-align:left;margin-left:27.4pt;margin-top:182.15pt;width:479.85pt;height:436.3pt;z-index:251701248;mso-width-relative:margin;mso-height-relative:margin" coordsize="53435,496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7" type="#_x0000_t75" style="position:absolute;left:4708;top:13033;width:40943;height:2497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31X7FAAAA2wAAAA8AAABkcnMvZG93bnJldi54bWxEj0FrwkAUhO8F/8PyCr3VXcUWSd1IVYQe&#10;CtLoxdsz+5qEZN+G7Jqk/fVuoeBxmJlvmNV6tI3oqfOVYw2zqQJBnDtTcaHhdNw/L0H4gGywcUwa&#10;fsjDOp08rDAxbuAv6rNQiAhhn6CGMoQ2kdLnJVn0U9cSR+/bdRZDlF0hTYdDhNtGzpV6lRYrjgsl&#10;trQtKa+zq9Uw9C+/lyyonT2fDvWnOi/mm8Fp/fQ4vr+BCDSGe/i//WE0LGbw9yX+AJn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N99V+xQAAANsAAAAPAAAAAAAAAAAAAAAA&#10;AJ8CAABkcnMvZG93bnJldi54bWxQSwUGAAAAAAQABAD3AAAAkQMAAAAA&#10;">
                  <v:imagedata r:id="rId10" o:title=""/>
                  <v:path arrowok="t"/>
                </v:shape>
                <v:group id="Group 9" o:spid="_x0000_s1028" style="position:absolute;width:53435;height:49606" coordorigin="2016,4126" coordsize="8415,7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AutoShape 4" o:spid="_x0000_s1029" alt="名称未設定 1のコピー" style="position:absolute;left:6099;top:6896;width:6225;height:2438;rotation: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mloMEA&#10;AADbAAAADwAAAGRycy9kb3ducmV2LnhtbERPTYvCMBC9C/6HMMLeNF1ZdalNZVlQxJtVV49DM7Zd&#10;m0lpotZ/bw6Cx8f7ThadqcWNWldZVvA5ikAQ51ZXXCjY75bDbxDOI2usLZOCBzlYpP1egrG2d97S&#10;LfOFCCHsYlRQet/EUrq8JINuZBviwJ1ta9AH2BZSt3gP4aaW4yiaSoMVh4YSG/otKb9kV6OgOF22&#10;k9OhOX7tN9mq6v5n0d9xptTHoPuZg/DU+bf45V5rBeMwNnwJP0C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ppaDBAAAA2wAAAA8AAAAAAAAAAAAAAAAAmAIAAGRycy9kb3du&#10;cmV2LnhtbFBLBQYAAAAABAAEAPUAAACGAwAAAAA=&#10;" path="m,l727,21600r20146,l21600,,,xe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path o:connecttype="custom" o:connectlocs="6120,1219;3112,2438;105,1219;3112,0" o:connectangles="0,0,0,0" textboxrect="2165,2162,19435,19438"/>
                  </v:shape>
                  <v:shape id="AutoShape 5" o:spid="_x0000_s1030" alt="名称未設定 1のコピー" style="position:absolute;left:-97;top:7118;width:6210;height:1984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yMPsUA&#10;AADbAAAADwAAAGRycy9kb3ducmV2LnhtbESPT2vCQBTE7wW/w/KE3urGHEqNrqEIgUgPsVE8P7Ov&#10;+WP2bciumn77bqHQ4zAzv2E26WR6cafRtZYVLBcRCOLK6pZrBadj9vIGwnlkjb1lUvBNDtLt7GmD&#10;ibYP/qR76WsRIOwSVNB4PyRSuqohg25hB+LgfdnRoA9yrKUe8RHgppdxFL1Kgy2HhQYH2jVUXcub&#10;UbDafxRlkcXdcO3y/WVXHKL4fFDqeT69r0F4mvx/+K+dawXxCn6/hB8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3Iw+xQAAANsAAAAPAAAAAAAAAAAAAAAAAJgCAABkcnMv&#10;ZG93bnJldi54bWxQSwUGAAAAAAQABAD1AAAAigMAAAAA&#10;" path="m,l727,21600r20146,l21600,,,xe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path o:connecttype="custom" o:connectlocs="6105,992;3105,1984;105,992;3105,0" o:connectangles="0,0,0,0" textboxrect="2163,2167,19437,19433"/>
                  </v:shape>
                  <v:shape id="AutoShape 6" o:spid="_x0000_s1031" alt="名称未設定 1のコピー" style="position:absolute;left:4011;top:4126;width:3960;height:870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1aRMUA&#10;AADbAAAADwAAAGRycy9kb3ducmV2LnhtbESPQWvCQBSE70L/w/IK3nTTCrVGV5FiTKGl0OjF2yP7&#10;TILZt2l2m6T/visIHoeZ+YZZbQZTi45aV1lW8DSNQBDnVldcKDgekskrCOeRNdaWScEfOdisH0Yr&#10;jLXt+Zu6zBciQNjFqKD0vomldHlJBt3UNsTBO9vWoA+yLaRusQ9wU8vnKHqRBisOCyU29FZSfsl+&#10;jYKU0v3nFr+Gw26e9cns9JPsP1Cp8eOwXYLwNPh7+NZ+1wpmC7h+CT9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/VpExQAAANsAAAAPAAAAAAAAAAAAAAAAAJgCAABkcnMv&#10;ZG93bnJldi54bWxQSwUGAAAAAAQABAD1AAAAigMAAAAA&#10;" path="m,l1462,21600r18676,l21600,,,xe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path o:connecttype="custom" o:connectlocs="3826,435;1980,870;134,435;1980,0" o:connectangles="0,0,0,0" textboxrect="2531,2532,19069,19068"/>
                  </v:shape>
                  <v:shape id="AutoShape 7" o:spid="_x0000_s1032" alt="名称未設定 1のコピー" style="position:absolute;left:4014;top:11233;width:3963;height:70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YpMMA&#10;AADbAAAADwAAAGRycy9kb3ducmV2LnhtbESP3W7CMAxG7yftHSJP2t1IhxiCjoDQtElIu+LnAUzj&#10;NYXGqZIUurfHF0hcWp+/4+PFavCtulBMTWAD76MCFHEVbMO1gcP+520GKmVki21gMvBPCVbL56cF&#10;ljZceUuXXa6VQDiVaMDl3JVap8qRxzQKHbFkfyF6zDLGWtuIV4H7Vo+LYqo9NiwXHHb05ag673ov&#10;GunjdDxO1rMw//5149j3/bwgY15fhvUnqExDfizf2xtrYCL28osAQC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vYpMMAAADbAAAADwAAAAAAAAAAAAAAAACYAgAAZHJzL2Rv&#10;d25yZXYueG1sUEsFBgAAAAAEAAQA9QAAAIgDAAAAAA==&#10;" path="m,l1333,21600r18934,l21600,,,xe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path o:connecttype="custom" o:connectlocs="3841,353;1982,705;122,353;1982,0" o:connectangles="0,0,0,0" textboxrect="2469,2482,19131,19118"/>
                  </v:shape>
                </v:group>
                <v:rect id="_x0000_s1033" style="position:absolute;left:31707;top:23193;width:29316;height:467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F8xMQA&#10;AADbAAAADwAAAGRycy9kb3ducmV2LnhtbESPwWrDMBBE74H+g9hCb7Fct4TiWAkh0FJfDE16yW2x&#10;NraJtXIlJbb/vioUchxm5g1TbCfTixs531lW8JykIIhrqztuFHwf35dvIHxA1thbJgUzedhuHhYF&#10;5tqO/EW3Q2hEhLDPUUEbwpBL6euWDPrEDsTRO1tnMETpGqkdjhFuepml6Uoa7DgutDjQvqX6crga&#10;BdVPeZ13+6pyp8nNH1ldvrhsUOrpcdqtQQSawj383/7UCl4z+PsSf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BfMTEAAAA2wAAAA8AAAAAAAAAAAAAAAAAmAIAAGRycy9k&#10;b3ducmV2LnhtbFBLBQYAAAAABAAEAPUAAACJAwAAAAA=&#10;" filled="f" stroked="f" strokeweight="1pt">
                  <v:textbox style="layout-flow:vertical;mso-layout-flow-alt:bottom-to-top" inset="5.85pt,.7pt,5.85pt,.7pt">
                    <w:txbxContent>
                      <w:p w:rsidR="0026650E" w:rsidRPr="00E83F87" w:rsidRDefault="0026650E" w:rsidP="0026650E">
                        <w:pPr>
                          <w:jc w:val="center"/>
                          <w:rPr>
                            <w:rFonts w:ascii="Monotype Corsiva" w:hAnsi="Monotype Corsiva"/>
                            <w:b/>
                            <w:sz w:val="32"/>
                            <w:szCs w:val="32"/>
                          </w:rPr>
                        </w:pPr>
                        <w:r w:rsidRPr="00E83F87">
                          <w:rPr>
                            <w:rFonts w:ascii="Monotype Corsiva" w:hAnsi="Monotype Corsiva"/>
                            <w:b/>
                            <w:sz w:val="32"/>
                            <w:szCs w:val="32"/>
                          </w:rPr>
                          <w:t>M</w:t>
                        </w:r>
                        <w:r>
                          <w:rPr>
                            <w:rFonts w:ascii="Monotype Corsiva" w:hAnsi="Monotype Corsiva"/>
                            <w:b/>
                            <w:sz w:val="32"/>
                            <w:szCs w:val="32"/>
                          </w:rPr>
                          <w:t>e</w:t>
                        </w:r>
                        <w:r w:rsidR="008C3C6D">
                          <w:rPr>
                            <w:rFonts w:ascii="Monotype Corsiva" w:hAnsi="Monotype Corsiva"/>
                            <w:b/>
                            <w:sz w:val="32"/>
                            <w:szCs w:val="32"/>
                          </w:rPr>
                          <w:t>rry Christmas &amp; Happy New Year!</w:t>
                        </w:r>
                        <w:r>
                          <w:rPr>
                            <w:rFonts w:ascii="Monotype Corsiva" w:hAnsi="Monotype Corsiva"/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  <w:r w:rsidRPr="00E83F87">
                          <w:rPr>
                            <w:rFonts w:ascii="Monotype Corsiva" w:hAnsi="Monotype Corsiva"/>
                            <w:b/>
                            <w:sz w:val="32"/>
                            <w:szCs w:val="32"/>
                          </w:rPr>
                          <w:sym w:font="Wingdings" w:char="F04A"/>
                        </w:r>
                      </w:p>
                    </w:txbxContent>
                  </v:textbox>
                </v:rect>
                <v:rect id="_x0000_s1034" style="position:absolute;left:42031;top:16855;width:18701;height:396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3ZX8MA&#10;AADbAAAADwAAAGRycy9kb3ducmV2LnhtbESPT4vCMBTE78J+h/AWvGlqFVm6RhHBZb0U/HPZ26N5&#10;2xabl5pEbb+9EQSPw8z8hlmsOtOIGzlfW1YwGScgiAuray4VnI7b0RcIH5A1NpZJQU8eVsuPwQIz&#10;be+8p9shlCJC2GeooAqhzaT0RUUG/di2xNH7t85giNKVUju8R7hpZJokc2mw5rhQYUubiorz4WoU&#10;5JfdtV9v8tz9da7/SYvd1KWtUsPPbv0NIlAX3uFX+1crmE3h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3ZX8MAAADbAAAADwAAAAAAAAAAAAAAAACYAgAAZHJzL2Rv&#10;d25yZXYueG1sUEsFBgAAAAAEAAQA9QAAAIgDAAAAAA==&#10;" filled="f" stroked="f" strokeweight="1pt">
                  <v:textbox style="layout-flow:vertical;mso-layout-flow-alt:bottom-to-top" inset="5.85pt,.7pt,5.85pt,.7pt">
                    <w:txbxContent>
                      <w:p w:rsidR="0026650E" w:rsidRPr="00E83F87" w:rsidRDefault="0026650E" w:rsidP="0026650E">
                        <w:pPr>
                          <w:jc w:val="center"/>
                          <w:rPr>
                            <w:rFonts w:ascii="Monotype Corsiva" w:hAnsi="Monotype Corsiva"/>
                            <w:b/>
                            <w:sz w:val="28"/>
                            <w:szCs w:val="28"/>
                          </w:rPr>
                        </w:pPr>
                        <w:r w:rsidRPr="00E83F87">
                          <w:rPr>
                            <w:rFonts w:ascii="Monotype Corsiva" w:hAnsi="Monotype Corsiva"/>
                            <w:b/>
                            <w:sz w:val="28"/>
                            <w:szCs w:val="28"/>
                          </w:rPr>
                          <w:t xml:space="preserve">From: </w:t>
                        </w:r>
                        <w:proofErr w:type="spellStart"/>
                        <w:r w:rsidR="00665365">
                          <w:rPr>
                            <w:rFonts w:ascii="Monotype Corsiva" w:hAnsi="Monotype Corsiva"/>
                            <w:b/>
                            <w:sz w:val="28"/>
                            <w:szCs w:val="28"/>
                          </w:rPr>
                          <w:t>Ninang</w:t>
                        </w:r>
                        <w:proofErr w:type="spellEnd"/>
                        <w:r w:rsidR="00665365">
                          <w:rPr>
                            <w:rFonts w:ascii="Monotype Corsiva" w:hAnsi="Monotype Corsiva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665365">
                          <w:rPr>
                            <w:rFonts w:ascii="Monotype Corsiva" w:hAnsi="Monotype Corsiva"/>
                            <w:b/>
                            <w:sz w:val="28"/>
                            <w:szCs w:val="28"/>
                          </w:rPr>
                          <w:t>Lhen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26650E">
        <w:br w:type="page"/>
      </w:r>
      <w:r w:rsidR="00403FBD"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498143</wp:posOffset>
                </wp:positionH>
                <wp:positionV relativeFrom="paragraph">
                  <wp:posOffset>2463421</wp:posOffset>
                </wp:positionV>
                <wp:extent cx="6094095" cy="5540375"/>
                <wp:effectExtent l="57150" t="38100" r="78105" b="9842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095" cy="5540375"/>
                          <a:chOff x="0" y="0"/>
                          <a:chExt cx="6094095" cy="5540375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1016758" y="1630908"/>
                            <a:ext cx="3712191" cy="2688608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6094095" cy="5540375"/>
                            <a:chOff x="0" y="0"/>
                            <a:chExt cx="5343525" cy="4960620"/>
                          </a:xfrm>
                        </wpg:grpSpPr>
                        <wpg:grpSp>
                          <wpg:cNvPr id="16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343525" cy="4960620"/>
                              <a:chOff x="2016" y="4126"/>
                              <a:chExt cx="8415" cy="7812"/>
                            </a:xfrm>
                          </wpg:grpSpPr>
                          <wps:wsp>
                            <wps:cNvPr id="17" name="AutoShape 4" descr="名称未設定 1のコピー"/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6099" y="6896"/>
                                <a:ext cx="6225" cy="2438"/>
                              </a:xfrm>
                              <a:custGeom>
                                <a:avLst/>
                                <a:gdLst>
                                  <a:gd name="G0" fmla="+- 727 0 0"/>
                                  <a:gd name="G1" fmla="+- 21600 0 727"/>
                                  <a:gd name="G2" fmla="*/ 727 1 2"/>
                                  <a:gd name="G3" fmla="+- 21600 0 G2"/>
                                  <a:gd name="G4" fmla="+/ 727 21600 2"/>
                                  <a:gd name="G5" fmla="+/ G1 0 2"/>
                                  <a:gd name="G6" fmla="*/ 21600 21600 727"/>
                                  <a:gd name="G7" fmla="*/ G6 1 2"/>
                                  <a:gd name="G8" fmla="+- 21600 0 G7"/>
                                  <a:gd name="G9" fmla="*/ 21600 1 2"/>
                                  <a:gd name="G10" fmla="+- 727 0 G9"/>
                                  <a:gd name="G11" fmla="?: G10 G8 0"/>
                                  <a:gd name="G12" fmla="?: G10 G7 21600"/>
                                  <a:gd name="T0" fmla="*/ 21236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364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2164 w 21600"/>
                                  <a:gd name="T9" fmla="*/ 2164 h 21600"/>
                                  <a:gd name="T10" fmla="*/ 19436 w 21600"/>
                                  <a:gd name="T11" fmla="*/ 19436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727" y="21600"/>
                                    </a:lnTo>
                                    <a:lnTo>
                                      <a:pt x="20873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9" name="AutoShape 5" descr="名称未設定 1のコピー"/>
                            <wps:cNvSpPr>
                              <a:spLocks noChangeArrowheads="1"/>
                            </wps:cNvSpPr>
                            <wps:spPr bwMode="auto">
                              <a:xfrm rot="-16200000">
                                <a:off x="-97" y="7118"/>
                                <a:ext cx="6210" cy="1984"/>
                              </a:xfrm>
                              <a:custGeom>
                                <a:avLst/>
                                <a:gdLst>
                                  <a:gd name="G0" fmla="+- 727 0 0"/>
                                  <a:gd name="G1" fmla="+- 21600 0 727"/>
                                  <a:gd name="G2" fmla="*/ 727 1 2"/>
                                  <a:gd name="G3" fmla="+- 21600 0 G2"/>
                                  <a:gd name="G4" fmla="+/ 727 21600 2"/>
                                  <a:gd name="G5" fmla="+/ G1 0 2"/>
                                  <a:gd name="G6" fmla="*/ 21600 21600 727"/>
                                  <a:gd name="G7" fmla="*/ G6 1 2"/>
                                  <a:gd name="G8" fmla="+- 21600 0 G7"/>
                                  <a:gd name="G9" fmla="*/ 21600 1 2"/>
                                  <a:gd name="G10" fmla="+- 727 0 G9"/>
                                  <a:gd name="G11" fmla="?: G10 G8 0"/>
                                  <a:gd name="G12" fmla="?: G10 G7 21600"/>
                                  <a:gd name="T0" fmla="*/ 21236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364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2164 w 21600"/>
                                  <a:gd name="T9" fmla="*/ 2164 h 21600"/>
                                  <a:gd name="T10" fmla="*/ 19436 w 21600"/>
                                  <a:gd name="T11" fmla="*/ 19436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727" y="21600"/>
                                    </a:lnTo>
                                    <a:lnTo>
                                      <a:pt x="20873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AutoShape 6" descr="名称未設定 1のコピー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4011" y="4126"/>
                                <a:ext cx="3960" cy="870"/>
                              </a:xfrm>
                              <a:custGeom>
                                <a:avLst/>
                                <a:gdLst>
                                  <a:gd name="G0" fmla="+- 1462 0 0"/>
                                  <a:gd name="G1" fmla="+- 21600 0 1462"/>
                                  <a:gd name="G2" fmla="*/ 1462 1 2"/>
                                  <a:gd name="G3" fmla="+- 21600 0 G2"/>
                                  <a:gd name="G4" fmla="+/ 1462 21600 2"/>
                                  <a:gd name="G5" fmla="+/ G1 0 2"/>
                                  <a:gd name="G6" fmla="*/ 21600 21600 1462"/>
                                  <a:gd name="G7" fmla="*/ G6 1 2"/>
                                  <a:gd name="G8" fmla="+- 21600 0 G7"/>
                                  <a:gd name="G9" fmla="*/ 21600 1 2"/>
                                  <a:gd name="G10" fmla="+- 1462 0 G9"/>
                                  <a:gd name="G11" fmla="?: G10 G8 0"/>
                                  <a:gd name="G12" fmla="?: G10 G7 21600"/>
                                  <a:gd name="T0" fmla="*/ 20869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731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2531 w 21600"/>
                                  <a:gd name="T9" fmla="*/ 2531 h 21600"/>
                                  <a:gd name="T10" fmla="*/ 19069 w 21600"/>
                                  <a:gd name="T11" fmla="*/ 19069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1462" y="21600"/>
                                    </a:lnTo>
                                    <a:lnTo>
                                      <a:pt x="20138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AutoShape 7" descr="名称未設定 1のコピー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14" y="11233"/>
                                <a:ext cx="3963" cy="705"/>
                              </a:xfrm>
                              <a:custGeom>
                                <a:avLst/>
                                <a:gdLst>
                                  <a:gd name="G0" fmla="+- 1333 0 0"/>
                                  <a:gd name="G1" fmla="+- 21600 0 1333"/>
                                  <a:gd name="G2" fmla="*/ 1333 1 2"/>
                                  <a:gd name="G3" fmla="+- 21600 0 G2"/>
                                  <a:gd name="G4" fmla="+/ 1333 21600 2"/>
                                  <a:gd name="G5" fmla="+/ G1 0 2"/>
                                  <a:gd name="G6" fmla="*/ 21600 21600 1333"/>
                                  <a:gd name="G7" fmla="*/ G6 1 2"/>
                                  <a:gd name="G8" fmla="+- 21600 0 G7"/>
                                  <a:gd name="G9" fmla="*/ 21600 1 2"/>
                                  <a:gd name="G10" fmla="+- 1333 0 G9"/>
                                  <a:gd name="G11" fmla="?: G10 G8 0"/>
                                  <a:gd name="G12" fmla="?: G10 G7 21600"/>
                                  <a:gd name="T0" fmla="*/ 20933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667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2467 w 21600"/>
                                  <a:gd name="T9" fmla="*/ 2467 h 21600"/>
                                  <a:gd name="T10" fmla="*/ 19133 w 21600"/>
                                  <a:gd name="T11" fmla="*/ 19133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1333" y="21600"/>
                                    </a:lnTo>
                                    <a:lnTo>
                                      <a:pt x="20267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s:wsp>
                          <wps:cNvPr id="23" name="Rectangle 35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-76887" y="2774727"/>
                              <a:ext cx="3096514" cy="479787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3C6D" w:rsidRPr="00E83F87" w:rsidRDefault="008C3C6D" w:rsidP="008C3C6D">
                                <w:pPr>
                                  <w:jc w:val="center"/>
                                  <w:rPr>
                                    <w:rFonts w:ascii="Monotype Corsiva" w:hAnsi="Monotype Corsiva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E83F87">
                                  <w:rPr>
                                    <w:rFonts w:ascii="Monotype Corsiva" w:hAnsi="Monotype Corsiva"/>
                                    <w:b/>
                                    <w:sz w:val="32"/>
                                    <w:szCs w:val="32"/>
                                  </w:rPr>
                                  <w:t>M</w:t>
                                </w:r>
                                <w:r>
                                  <w:rPr>
                                    <w:rFonts w:ascii="Monotype Corsiva" w:hAnsi="Monotype Corsiva"/>
                                    <w:b/>
                                    <w:sz w:val="32"/>
                                    <w:szCs w:val="32"/>
                                  </w:rPr>
                                  <w:t xml:space="preserve">erry Christmas &amp; Happy New Year! </w:t>
                                </w:r>
                                <w:r w:rsidRPr="00E83F87">
                                  <w:rPr>
                                    <w:rFonts w:ascii="Monotype Corsiva" w:hAnsi="Monotype Corsiva"/>
                                    <w:b/>
                                    <w:sz w:val="32"/>
                                    <w:szCs w:val="32"/>
                                  </w:rPr>
                                  <w:sym w:font="Wingdings" w:char="F04A"/>
                                </w:r>
                              </w:p>
                            </w:txbxContent>
                          </wps:txbx>
                          <wps:bodyPr rot="0" vert="vert270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Rectangle 35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2748980" y="1398147"/>
                              <a:ext cx="1715381" cy="253980"/>
                            </a:xfrm>
                            <a:prstGeom prst="rect">
                              <a:avLst/>
                            </a:prstGeom>
                            <a:ln/>
                            <a:extLst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5365" w:rsidRPr="00E83F87" w:rsidRDefault="008C3C6D" w:rsidP="00665365">
                                <w:pPr>
                                  <w:jc w:val="center"/>
                                  <w:rPr>
                                    <w:rFonts w:ascii="Monotype Corsiva" w:hAnsi="Monotype Corsiva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83F87">
                                  <w:rPr>
                                    <w:rFonts w:ascii="Monotype Corsiva" w:hAnsi="Monotype Corsiva"/>
                                    <w:b/>
                                    <w:sz w:val="28"/>
                                    <w:szCs w:val="28"/>
                                  </w:rPr>
                                  <w:t xml:space="preserve">From: </w:t>
                                </w:r>
                                <w:proofErr w:type="spellStart"/>
                                <w:r w:rsidR="00665365">
                                  <w:rPr>
                                    <w:rFonts w:ascii="Monotype Corsiva" w:hAnsi="Monotype Corsiva"/>
                                    <w:b/>
                                    <w:sz w:val="28"/>
                                    <w:szCs w:val="28"/>
                                  </w:rPr>
                                  <w:t>Ninang</w:t>
                                </w:r>
                                <w:proofErr w:type="spellEnd"/>
                                <w:r w:rsidR="00665365">
                                  <w:rPr>
                                    <w:rFonts w:ascii="Monotype Corsiva" w:hAnsi="Monotype Corsiva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="00665365">
                                  <w:rPr>
                                    <w:rFonts w:ascii="Monotype Corsiva" w:hAnsi="Monotype Corsiva"/>
                                    <w:b/>
                                    <w:sz w:val="28"/>
                                    <w:szCs w:val="28"/>
                                  </w:rPr>
                                  <w:t>Lhen</w:t>
                                </w:r>
                                <w:proofErr w:type="spellEnd"/>
                              </w:p>
                              <w:p w:rsidR="008C3C6D" w:rsidRPr="00E83F87" w:rsidRDefault="008C3C6D" w:rsidP="008C3C6D">
                                <w:pPr>
                                  <w:jc w:val="center"/>
                                  <w:rPr>
                                    <w:rFonts w:ascii="Monotype Corsiva" w:hAnsi="Monotype Corsiva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7" o:spid="_x0000_s1035" style="position:absolute;left:0;text-align:left;margin-left:39.2pt;margin-top:193.95pt;width:479.85pt;height:436.25pt;z-index:251709440" coordsize="60940,5540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">
                <v:shape id="Picture 25" o:spid="_x0000_s1036" type="#_x0000_t75" style="position:absolute;left:10167;top:16309;width:37122;height:26886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DRlnFAAAA2wAAAA8AAABkcnMvZG93bnJldi54bWxEj91qAjEUhO8LvkM4Qu9q1i2K3RqlVUQp&#10;ovgDvT3dHDeLm5NlE3V9+0Yo9HKYmW+Y8bS1lbhS40vHCvq9BARx7nTJhYLjYfEyAuEDssbKMSm4&#10;k4fppPM0xky7G+/oug+FiBD2GSowIdSZlD43ZNH3XE0cvZNrLIYom0LqBm8RbiuZJslQWiw5Lhis&#10;aWYoP+8vVsHX4PVzPT/e00O+/P4Jb0W1Mdu+Us/d9uMdRKA2/If/2iutIB3A40v8AXLy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Q0ZZxQAAANsAAAAPAAAAAAAAAAAAAAAA&#10;AJ8CAABkcnMvZG93bnJldi54bWxQSwUGAAAAAAQABAD3AAAAkQMAAAAA&#10;">
                  <v:imagedata r:id="rId12" o:title=""/>
                  <v:path arrowok="t"/>
                </v:shape>
                <v:group id="Group 14" o:spid="_x0000_s1037" style="position:absolute;width:60940;height:55403" coordsize="53435,49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9" o:spid="_x0000_s1038" style="position:absolute;width:53435;height:49606" coordorigin="2016,4126" coordsize="8415,7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AutoShape 4" o:spid="_x0000_s1039" alt="名称未設定 1のコピー" style="position:absolute;left:6099;top:6896;width:6225;height:2438;rotation: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r7b8IA&#10;AADbAAAADwAAAGRycy9kb3ducmV2LnhtbERPTWvCQBC9C/0PyxS86abSmpK6BhEspTejVo9Ddpqk&#10;yc6G3VXTf98tCN7m8T5nkQ+mExdyvrGs4GmagCAurW64UrDfbSavIHxA1thZJgW/5CFfPowWmGl7&#10;5S1dilCJGMI+QwV1CH0mpS9rMuintieO3Ld1BkOErpLa4TWGm07OkmQuDTYcG2rsaV1T2RZno6A6&#10;tduX06E/Pu8/i/dm+EmTr2Oq1PhxWL2BCDSEu/jm/tBxfgr/v8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WvtvwgAAANsAAAAPAAAAAAAAAAAAAAAAAJgCAABkcnMvZG93&#10;bnJldi54bWxQSwUGAAAAAAQABAD1AAAAhwMAAAAA&#10;" path="m,l727,21600r20146,l21600,,,xe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path o:connecttype="custom" o:connectlocs="6120,1219;3112,2438;105,1219;3112,0" o:connectangles="0,0,0,0" textboxrect="2165,2162,19435,19438"/>
                    </v:shape>
                    <v:shape id="AutoShape 5" o:spid="_x0000_s1040" alt="名称未設定 1のコピー" style="position:absolute;left:-97;top:7118;width:6210;height:1984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BGg8MA&#10;AADbAAAADwAAAGRycy9kb3ducmV2LnhtbERPTWvCQBC9F/wPywi91Y05lBpdpQiCoYekUTyP2WkS&#10;zc6G7Jqk/75bKPQ2j/c5m91kWjFQ7xrLCpaLCARxaXXDlYLz6fDyBsJ5ZI2tZVLwTQ5229nTBhNt&#10;R/6kofCVCCHsElRQe98lUrqyJoNuYTviwH3Z3qAPsK+k7nEM4aaVcRS9SoMNh4YaO9rXVN6Lh1Gw&#10;Sj+yIjvEt+5+O6bXfZZH8SVX6nk+va9BeJr8v/jPfdRh/gp+fw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BGg8MAAADbAAAADwAAAAAAAAAAAAAAAACYAgAAZHJzL2Rv&#10;d25yZXYueG1sUEsFBgAAAAAEAAQA9QAAAIgDAAAAAA==&#10;" path="m,l727,21600r20146,l21600,,,xe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path o:connecttype="custom" o:connectlocs="6105,992;3105,1984;105,992;3105,0" o:connectangles="0,0,0,0" textboxrect="2163,2167,19437,19433"/>
                    </v:shape>
                    <v:shape id="AutoShape 6" o:spid="_x0000_s1041" alt="名称未設定 1のコピー" style="position:absolute;left:4011;top:4126;width:3960;height:870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LAn8QA&#10;AADbAAAADwAAAGRycy9kb3ducmV2LnhtbESPQWvCQBSE74L/YXmCt2ajhVqiq4gYLVQEYy/eHtnX&#10;JDT7Ns2uJv57t1DwOMzMN8xi1Zta3Kh1lWUFkygGQZxbXXGh4OucvryDcB5ZY22ZFNzJwWo5HCww&#10;0bbjE90yX4gAYZeggtL7JpHS5SUZdJFtiIP3bVuDPsi2kLrFLsBNLadx/CYNVhwWSmxoU1L+k12N&#10;gj3td4c1HvvzdpZ16evlN919olLjUb+eg/DU+2f4v/2hFUwn8Pcl/A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SwJ/EAAAA2wAAAA8AAAAAAAAAAAAAAAAAmAIAAGRycy9k&#10;b3ducmV2LnhtbFBLBQYAAAAABAAEAPUAAACJAwAAAAA=&#10;" path="m,l1462,21600r18676,l21600,,,xe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path o:connecttype="custom" o:connectlocs="3826,435;1980,870;134,435;1980,0" o:connectangles="0,0,0,0" textboxrect="2531,2532,19069,19068"/>
                    </v:shape>
                    <v:shape id="AutoShape 7" o:spid="_x0000_s1042" alt="名称未設定 1のコピー" style="position:absolute;left:4014;top:11233;width:3963;height:70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G6MIA&#10;AADbAAAADwAAAGRycy9kb3ducmV2LnhtbESP3WoCMRCF74W+Q5hC7zTbpYquRpHSQsErfx5g3Iyb&#10;1c1kSbK6fXsjCF4ezpzvzFmsetuIK/lQO1bwOcpAEJdO11wpOOx/h1MQISJrbByTgn8KsFq+DRZY&#10;aHfjLV13sRIJwqFABSbGtpAylIYshpFriZN3ct5iTNJXUnu8JbhtZJ5lE2mx5tRgsKVvQ+Vl19n0&#10;Rhifj8ev9dTNfjYm913XzTJS6uO9X89BROrj6/iZ/tMK8hweWxIA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gbowgAAANsAAAAPAAAAAAAAAAAAAAAAAJgCAABkcnMvZG93&#10;bnJldi54bWxQSwUGAAAAAAQABAD1AAAAhwMAAAAA&#10;" path="m,l1333,21600r18934,l21600,,,xe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path o:connecttype="custom" o:connectlocs="3841,353;1982,705;122,353;1982,0" o:connectangles="0,0,0,0" textboxrect="2469,2482,19131,19118"/>
                    </v:shape>
                  </v:group>
                  <v:rect id="_x0000_s1043" style="position:absolute;left:-770;top:27747;width:30965;height:479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I8/8QA&#10;AADbAAAADwAAAGRycy9kb3ducmV2LnhtbESPwWrDMBBE74X8g9hCbrVcG0pxrIQQaEkuhqa55LZY&#10;W9vUWjmS4th/HwUKPQ4z84YpN5PpxUjOd5YVvCYpCOLa6o4bBafvj5d3ED4ga+wtk4KZPGzWi6cS&#10;C21v/EXjMTQiQtgXqKANYSik9HVLBn1iB+Lo/VhnMETpGqkd3iLc9DJL0zdpsOO40OJAu5bq3+PV&#10;KKguh+u83VWVO09u/szqQ+6yQanl87RdgQg0hf/wX3uvFWQ5PL7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SPP/EAAAA2wAAAA8AAAAAAAAAAAAAAAAAmAIAAGRycy9k&#10;b3ducmV2LnhtbFBLBQYAAAAABAAEAPUAAACJAwAAAAA=&#10;" filled="f" stroked="f" strokeweight="1pt">
                    <v:textbox style="layout-flow:vertical;mso-layout-flow-alt:bottom-to-top" inset="5.85pt,.7pt,5.85pt,.7pt">
                      <w:txbxContent>
                        <w:p w:rsidR="008C3C6D" w:rsidRPr="00E83F87" w:rsidRDefault="008C3C6D" w:rsidP="008C3C6D">
                          <w:pPr>
                            <w:jc w:val="center"/>
                            <w:rPr>
                              <w:rFonts w:ascii="Monotype Corsiva" w:hAnsi="Monotype Corsiva"/>
                              <w:b/>
                              <w:sz w:val="32"/>
                              <w:szCs w:val="32"/>
                            </w:rPr>
                          </w:pPr>
                          <w:r w:rsidRPr="00E83F87">
                            <w:rPr>
                              <w:rFonts w:ascii="Monotype Corsiva" w:hAnsi="Monotype Corsiva"/>
                              <w:b/>
                              <w:sz w:val="32"/>
                              <w:szCs w:val="32"/>
                            </w:rPr>
                            <w:t>M</w:t>
                          </w:r>
                          <w:r>
                            <w:rPr>
                              <w:rFonts w:ascii="Monotype Corsiva" w:hAnsi="Monotype Corsiva"/>
                              <w:b/>
                              <w:sz w:val="32"/>
                              <w:szCs w:val="32"/>
                            </w:rPr>
                            <w:t xml:space="preserve">erry Christmas &amp; Happy New Year! </w:t>
                          </w:r>
                          <w:r w:rsidRPr="00E83F87">
                            <w:rPr>
                              <w:rFonts w:ascii="Monotype Corsiva" w:hAnsi="Monotype Corsiva"/>
                              <w:b/>
                              <w:sz w:val="32"/>
                              <w:szCs w:val="32"/>
                            </w:rPr>
                            <w:sym w:font="Wingdings" w:char="F04A"/>
                          </w:r>
                        </w:p>
                      </w:txbxContent>
                    </v:textbox>
                  </v:rect>
                  <v:rect id="_x0000_s1044" style="position:absolute;left:27489;top:13981;width:17154;height:254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Bxs8UA&#10;AADbAAAADwAAAGRycy9kb3ducmV2LnhtbESP3YrCMBSE7xd8h3AEbxZNlVWkaxQRBS9WxZ8HODZn&#10;m2JzUpqo1ac3wsJeDjPzDTOZNbYUN6p94VhBv5eAIM6cLjhXcDquumMQPiBrLB2Tggd5mE1bHxNM&#10;tbvznm6HkIsIYZ+iAhNClUrpM0MWfc9VxNH7dbXFEGWdS13jPcJtKQdJMpIWC44LBitaGMouh6tV&#10;sLyY82q5/Vw8f+Rpf2x2w812PFSq027m3yACNeE//NdeawWDL3h/iT9AT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UHGzxQAAANsAAAAPAAAAAAAAAAAAAAAAAJgCAABkcnMv&#10;ZG93bnJldi54bWxQSwUGAAAAAAQABAD1AAAAigMAAAAA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 style="layout-flow:vertical;mso-layout-flow-alt:bottom-to-top" inset="5.85pt,.7pt,5.85pt,.7pt">
                      <w:txbxContent>
                        <w:p w:rsidR="00665365" w:rsidRPr="00E83F87" w:rsidRDefault="008C3C6D" w:rsidP="00665365">
                          <w:pPr>
                            <w:jc w:val="center"/>
                            <w:rPr>
                              <w:rFonts w:ascii="Monotype Corsiva" w:hAnsi="Monotype Corsiva"/>
                              <w:b/>
                              <w:sz w:val="28"/>
                              <w:szCs w:val="28"/>
                            </w:rPr>
                          </w:pPr>
                          <w:r w:rsidRPr="00E83F87">
                            <w:rPr>
                              <w:rFonts w:ascii="Monotype Corsiva" w:hAnsi="Monotype Corsiva"/>
                              <w:b/>
                              <w:sz w:val="28"/>
                              <w:szCs w:val="28"/>
                            </w:rPr>
                            <w:t xml:space="preserve">From: </w:t>
                          </w:r>
                          <w:proofErr w:type="spellStart"/>
                          <w:r w:rsidR="00665365">
                            <w:rPr>
                              <w:rFonts w:ascii="Monotype Corsiva" w:hAnsi="Monotype Corsiva"/>
                              <w:b/>
                              <w:sz w:val="28"/>
                              <w:szCs w:val="28"/>
                            </w:rPr>
                            <w:t>Ninang</w:t>
                          </w:r>
                          <w:proofErr w:type="spellEnd"/>
                          <w:r w:rsidR="00665365">
                            <w:rPr>
                              <w:rFonts w:ascii="Monotype Corsiva" w:hAnsi="Monotype Corsiv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="00665365">
                            <w:rPr>
                              <w:rFonts w:ascii="Monotype Corsiva" w:hAnsi="Monotype Corsiva"/>
                              <w:b/>
                              <w:sz w:val="28"/>
                              <w:szCs w:val="28"/>
                            </w:rPr>
                            <w:t>Lhen</w:t>
                          </w:r>
                          <w:proofErr w:type="spellEnd"/>
                        </w:p>
                        <w:p w:rsidR="008C3C6D" w:rsidRPr="00E83F87" w:rsidRDefault="008C3C6D" w:rsidP="008C3C6D">
                          <w:pPr>
                            <w:jc w:val="center"/>
                            <w:rPr>
                              <w:rFonts w:ascii="Monotype Corsiva" w:hAnsi="Monotype Corsiva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br w:type="page"/>
      </w:r>
      <w:r w:rsidR="00403FBD"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197893</wp:posOffset>
                </wp:positionH>
                <wp:positionV relativeFrom="paragraph">
                  <wp:posOffset>2381534</wp:posOffset>
                </wp:positionV>
                <wp:extent cx="6080760" cy="5546090"/>
                <wp:effectExtent l="57150" t="38100" r="72390" b="9271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5546090"/>
                          <a:chOff x="0" y="0"/>
                          <a:chExt cx="6080760" cy="554609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37" r="21444"/>
                          <a:stretch/>
                        </pic:blipFill>
                        <pic:spPr bwMode="auto">
                          <a:xfrm>
                            <a:off x="1501253" y="682388"/>
                            <a:ext cx="2797791" cy="4217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6080760" cy="5546090"/>
                            <a:chOff x="0" y="0"/>
                            <a:chExt cx="5332480" cy="4965084"/>
                          </a:xfrm>
                        </wpg:grpSpPr>
                        <wps:wsp>
                          <wps:cNvPr id="30" name="AutoShape 4" descr="名称未設定 1のコピー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2581977" y="1760561"/>
                              <a:ext cx="3952875" cy="1548130"/>
                            </a:xfrm>
                            <a:custGeom>
                              <a:avLst/>
                              <a:gdLst>
                                <a:gd name="G0" fmla="+- 727 0 0"/>
                                <a:gd name="G1" fmla="+- 21600 0 727"/>
                                <a:gd name="G2" fmla="*/ 727 1 2"/>
                                <a:gd name="G3" fmla="+- 21600 0 G2"/>
                                <a:gd name="G4" fmla="+/ 727 21600 2"/>
                                <a:gd name="G5" fmla="+/ G1 0 2"/>
                                <a:gd name="G6" fmla="*/ 21600 21600 727"/>
                                <a:gd name="G7" fmla="*/ G6 1 2"/>
                                <a:gd name="G8" fmla="+- 21600 0 G7"/>
                                <a:gd name="G9" fmla="*/ 21600 1 2"/>
                                <a:gd name="G10" fmla="+- 727 0 G9"/>
                                <a:gd name="G11" fmla="?: G10 G8 0"/>
                                <a:gd name="G12" fmla="?: G10 G7 21600"/>
                                <a:gd name="T0" fmla="*/ 21236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64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164 w 21600"/>
                                <a:gd name="T9" fmla="*/ 2164 h 21600"/>
                                <a:gd name="T10" fmla="*/ 19436 w 21600"/>
                                <a:gd name="T11" fmla="*/ 19436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727" y="21600"/>
                                  </a:lnTo>
                                  <a:lnTo>
                                    <a:pt x="20873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AutoShape 5" descr="名称未設定 1のコピー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-1341755" y="1903863"/>
                              <a:ext cx="3943350" cy="1259840"/>
                            </a:xfrm>
                            <a:custGeom>
                              <a:avLst/>
                              <a:gdLst>
                                <a:gd name="G0" fmla="+- 727 0 0"/>
                                <a:gd name="G1" fmla="+- 21600 0 727"/>
                                <a:gd name="G2" fmla="*/ 727 1 2"/>
                                <a:gd name="G3" fmla="+- 21600 0 G2"/>
                                <a:gd name="G4" fmla="+/ 727 21600 2"/>
                                <a:gd name="G5" fmla="+/ G1 0 2"/>
                                <a:gd name="G6" fmla="*/ 21600 21600 727"/>
                                <a:gd name="G7" fmla="*/ G6 1 2"/>
                                <a:gd name="G8" fmla="+- 21600 0 G7"/>
                                <a:gd name="G9" fmla="*/ 21600 1 2"/>
                                <a:gd name="G10" fmla="+- 727 0 G9"/>
                                <a:gd name="G11" fmla="?: G10 G8 0"/>
                                <a:gd name="G12" fmla="?: G10 G7 21600"/>
                                <a:gd name="T0" fmla="*/ 21236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64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164 w 21600"/>
                                <a:gd name="T9" fmla="*/ 2164 h 21600"/>
                                <a:gd name="T10" fmla="*/ 19436 w 21600"/>
                                <a:gd name="T11" fmla="*/ 19436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727" y="21600"/>
                                  </a:lnTo>
                                  <a:lnTo>
                                    <a:pt x="20873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2" name="AutoShape 6" descr="名称未設定 1のコピー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271792" y="0"/>
                              <a:ext cx="2514600" cy="552450"/>
                            </a:xfrm>
                            <a:custGeom>
                              <a:avLst/>
                              <a:gdLst>
                                <a:gd name="G0" fmla="+- 1462 0 0"/>
                                <a:gd name="G1" fmla="+- 21600 0 1462"/>
                                <a:gd name="G2" fmla="*/ 1462 1 2"/>
                                <a:gd name="G3" fmla="+- 21600 0 G2"/>
                                <a:gd name="G4" fmla="+/ 1462 21600 2"/>
                                <a:gd name="G5" fmla="+/ G1 0 2"/>
                                <a:gd name="G6" fmla="*/ 21600 21600 1462"/>
                                <a:gd name="G7" fmla="*/ G6 1 2"/>
                                <a:gd name="G8" fmla="+- 21600 0 G7"/>
                                <a:gd name="G9" fmla="*/ 21600 1 2"/>
                                <a:gd name="G10" fmla="+- 1462 0 G9"/>
                                <a:gd name="G11" fmla="?: G10 G8 0"/>
                                <a:gd name="G12" fmla="?: G10 G7 21600"/>
                                <a:gd name="T0" fmla="*/ 20869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731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531 w 21600"/>
                                <a:gd name="T9" fmla="*/ 2531 h 21600"/>
                                <a:gd name="T10" fmla="*/ 19069 w 21600"/>
                                <a:gd name="T11" fmla="*/ 19069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1462" y="21600"/>
                                  </a:lnTo>
                                  <a:lnTo>
                                    <a:pt x="20138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AutoShape 7" descr="名称未設定 1のコピー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1792" y="4517409"/>
                              <a:ext cx="2516505" cy="447675"/>
                            </a:xfrm>
                            <a:custGeom>
                              <a:avLst/>
                              <a:gdLst>
                                <a:gd name="G0" fmla="+- 1333 0 0"/>
                                <a:gd name="G1" fmla="+- 21600 0 1333"/>
                                <a:gd name="G2" fmla="*/ 1333 1 2"/>
                                <a:gd name="G3" fmla="+- 21600 0 G2"/>
                                <a:gd name="G4" fmla="+/ 1333 21600 2"/>
                                <a:gd name="G5" fmla="+/ G1 0 2"/>
                                <a:gd name="G6" fmla="*/ 21600 21600 1333"/>
                                <a:gd name="G7" fmla="*/ G6 1 2"/>
                                <a:gd name="G8" fmla="+- 21600 0 G7"/>
                                <a:gd name="G9" fmla="*/ 21600 1 2"/>
                                <a:gd name="G10" fmla="+- 1333 0 G9"/>
                                <a:gd name="G11" fmla="?: G10 G8 0"/>
                                <a:gd name="G12" fmla="?: G10 G7 21600"/>
                                <a:gd name="T0" fmla="*/ 20933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667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467 w 21600"/>
                                <a:gd name="T9" fmla="*/ 2467 h 21600"/>
                                <a:gd name="T10" fmla="*/ 19133 w 21600"/>
                                <a:gd name="T11" fmla="*/ 19133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1333" y="21600"/>
                                  </a:lnTo>
                                  <a:lnTo>
                                    <a:pt x="20267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8" o:spid="_x0000_s1026" style="position:absolute;margin-left:15.6pt;margin-top:187.5pt;width:478.8pt;height:436.7pt;z-index:251711488" coordsize="60807,5546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">
                <v:shape id="Picture 34" o:spid="_x0000_s1027" type="#_x0000_t75" style="position:absolute;left:15012;top:6823;width:27978;height:421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tm9zFAAAA2wAAAA8AAABkcnMvZG93bnJldi54bWxEj0FLw0AUhO8F/8PyhN7ajTZUjdkGlYpC&#10;vdio5+fuMwnNvo3ZbRL/vSsUPA4z8w2TF5NtxUC9bxwruFgmIIi1Mw1XCt7Kx8U1CB+QDbaOScEP&#10;eSg2Z7McM+NGfqVhHyoRIewzVFCH0GVSel2TRb90HXH0vlxvMUTZV9L0OEa4beVlkqylxYbjQo0d&#10;PdSkD/ujVZB+lO8vrmqGw/3N57fejledftopNT+f7m5BBJrCf/jUfjYKVin8fYk/QG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bZvcxQAAANsAAAAPAAAAAAAAAAAAAAAA&#10;AJ8CAABkcnMvZG93bnJldi54bWxQSwUGAAAAAAQABAD3AAAAkQMAAAAA&#10;">
                  <v:imagedata r:id="rId14" o:title="" cropleft="17916f" cropright="14054f"/>
                  <v:path arrowok="t"/>
                </v:shape>
                <v:group id="Group 26" o:spid="_x0000_s1028" style="position:absolute;width:60807;height:55460" coordsize="53324,49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AutoShape 4" o:spid="_x0000_s1029" alt="名称未設定 1のコピー" style="position:absolute;left:25819;top:17605;width:39529;height:15481;rotation: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mfwL0A&#10;AADbAAAADwAAAGRycy9kb3ducmV2LnhtbERPTYvCMBC9C/sfwix409QVVLqmIoriVSvsdWzGtrQz&#10;KU1Wu/9+cxA8Pt73ejNwqx7U+9qJgdk0AUVSOFtLaeCaHyYrUD6gWGydkIE/8rDJPkZrTK17ypke&#10;l1CqGCI+RQNVCF2qtS8qYvRT15FE7u56xhBhX2rb4zOGc6u/kmShGWuJDRV2tKuoaC6/bIBmfEtW&#10;xPnydgw/nBf7nW32xow/h+03qEBDeItf7pM1MI/r45f4A3T2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QmfwL0AAADbAAAADwAAAAAAAAAAAAAAAACYAgAAZHJzL2Rvd25yZXYu&#10;eG1sUEsFBgAAAAAEAAQA9QAAAIIDAAAAAA==&#10;" path="m,l727,21600r20146,l21600,,,xe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  <v:path o:connecttype="custom" o:connectlocs="3886262,774065;1976438,1548130;66613,774065;1976438,0" o:connectangles="0,0,0,0" textboxrect="2164,2164,19436,19436"/>
                  </v:shape>
                  <v:shape id="AutoShape 5" o:spid="_x0000_s1030" alt="名称未設定 1のコピー" style="position:absolute;left:-13418;top:19039;width:39433;height:12598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+/DsMA&#10;AADbAAAADwAAAGRycy9kb3ducmV2LnhtbESP0YrCMBRE3wX/IVzBF9FUBdFqFJEVRVjYrX7Apbm2&#10;xeamNNm2u19vhAUfh5k5w2x2nSlFQ7UrLCuYTiIQxKnVBWcKbtfjeAnCeWSNpWVS8EsOdtt+b4Ox&#10;ti1/U5P4TAQIuxgV5N5XsZQuzcmgm9iKOHh3Wxv0QdaZ1DW2AW5KOYuihTRYcFjIsaJDTukj+TEK&#10;yo/HpR3NzvcvOt5W+z/DTfJ5Umo46PZrEJ46/w7/t89awXwKry/hB8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+/DsMAAADbAAAADwAAAAAAAAAAAAAAAACYAgAAZHJzL2Rv&#10;d25yZXYueG1sUEsFBgAAAAAEAAQA9QAAAIgDAAAAAA==&#10;" path="m,l727,21600r20146,l21600,,,xe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  <v:path o:connecttype="custom" o:connectlocs="3876897,629920;1971675,1259840;66453,629920;1971675,0" o:connectangles="0,0,0,0" textboxrect="2164,2164,19436,19436"/>
                  </v:shape>
                  <v:shape id="AutoShape 6" o:spid="_x0000_s1031" alt="名称未設定 1のコピー" style="position:absolute;left:12717;width:25146;height:5524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TVTMMA&#10;AADbAAAADwAAAGRycy9kb3ducmV2LnhtbESPQWsCMRSE74L/ITyhN81qocjW7GIFi1goau39sXnd&#10;LE1eliTq+u+bQqHHYWa+YVb14Ky4UoidZwXzWQGCuPG641bB+WM7XYKICVmj9UwK7hShrsajFZba&#10;3/hI11NqRYZwLFGBSakvpYyNIYdx5nvi7H354DBlGVqpA94y3Fm5KIon6bDjvGCwp42h5vt0cQrs&#10;66FAfyd7WYf9+25+fvl82xulHibD+hlEoiH9h//aO63gcQG/X/IPk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TVTMMAAADbAAAADwAAAAAAAAAAAAAAAACYAgAAZHJzL2Rv&#10;d25yZXYueG1sUEsFBgAAAAAEAAQA9QAAAIgDAAAAAA==&#10;" path="m,l1462,21600r18676,l21600,,,xe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  <v:path o:connecttype="custom" o:connectlocs="2429499,276225;1257300,552450;85101,276225;1257300,0" o:connectangles="0,0,0,0" textboxrect="2531,2531,19069,19069"/>
                  </v:shape>
                  <v:shape id="AutoShape 7" o:spid="_x0000_s1032" alt="名称未設定 1のコピー" style="position:absolute;left:12717;top:45174;width:25165;height:447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EDsAA&#10;AADbAAAADwAAAGRycy9kb3ducmV2LnhtbESPzYrCMBSF94LvEK7gTlMVRapRRBnHjYhV95fm2hab&#10;m9JktH37iSC4PJyfj7NcN6YUT6pdYVnBaBiBIE6tLjhTcL38DOYgnEfWWFomBS05WK+6nSXG2r74&#10;TM/EZyKMsItRQe59FUvp0pwMuqGtiIN3t7VBH2SdSV3jK4ybUo6jaCYNFhwIOVa0zSl9JH8mQMab&#10;9vem9/Jgj+3sMq3kjvCkVL/XbBYgPDX+G/60D1rBZALvL+EH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xjEDsAAAADbAAAADwAAAAAAAAAAAAAAAACYAgAAZHJzL2Rvd25y&#10;ZXYueG1sUEsFBgAAAAAEAAQA9QAAAIUDAAAAAA==&#10;" path="m,l1333,21600r18934,l21600,,,xe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  <v:path o:connecttype="custom" o:connectlocs="2438796,223837;1258253,447675;77709,223837;1258253,0" o:connectangles="0,0,0,0" textboxrect="2467,2467,19133,19133"/>
                  </v:shape>
                </v:group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ECBDB2" wp14:editId="213645D5">
                <wp:simplePos x="0" y="0"/>
                <wp:positionH relativeFrom="column">
                  <wp:posOffset>3419479</wp:posOffset>
                </wp:positionH>
                <wp:positionV relativeFrom="paragraph">
                  <wp:posOffset>6469063</wp:posOffset>
                </wp:positionV>
                <wp:extent cx="450465" cy="1570163"/>
                <wp:effectExtent l="0" t="559752" r="0" b="552133"/>
                <wp:wrapNone/>
                <wp:docPr id="36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450465" cy="1570163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C6D" w:rsidRPr="00E83F87" w:rsidRDefault="008C3C6D" w:rsidP="0066536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8"/>
                                <w:szCs w:val="28"/>
                              </w:rPr>
                            </w:pPr>
                            <w:r w:rsidRPr="00E83F87">
                              <w:rPr>
                                <w:rFonts w:ascii="Monotype Corsiva" w:hAnsi="Monotype Corsiva"/>
                                <w:b/>
                                <w:sz w:val="28"/>
                                <w:szCs w:val="28"/>
                              </w:rPr>
                              <w:t xml:space="preserve">From: </w:t>
                            </w:r>
                            <w:proofErr w:type="spellStart"/>
                            <w:r w:rsidR="00665365">
                              <w:rPr>
                                <w:rFonts w:ascii="Monotype Corsiva" w:hAnsi="Monotype Corsiva"/>
                                <w:b/>
                                <w:sz w:val="28"/>
                                <w:szCs w:val="28"/>
                              </w:rPr>
                              <w:t>Ninang</w:t>
                            </w:r>
                            <w:proofErr w:type="spellEnd"/>
                            <w:r w:rsidR="00665365">
                              <w:rPr>
                                <w:rFonts w:ascii="Monotype Corsiva" w:hAnsi="Monotype Corsiv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665365">
                              <w:rPr>
                                <w:rFonts w:ascii="Monotype Corsiva" w:hAnsi="Monotype Corsiva"/>
                                <w:b/>
                                <w:sz w:val="28"/>
                                <w:szCs w:val="28"/>
                              </w:rPr>
                              <w:t>Lhen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5" style="position:absolute;left:0;text-align:left;margin-left:269.25pt;margin-top:509.4pt;width:35.45pt;height:123.65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" filled="f" stroked="f" strokeweight="1pt">
                <v:textbox inset="5.85pt,.7pt,5.85pt,.7pt">
                  <w:txbxContent>
                    <w:p w:rsidR="008C3C6D" w:rsidRPr="00E83F87" w:rsidRDefault="008C3C6D" w:rsidP="00665365">
                      <w:pPr>
                        <w:jc w:val="center"/>
                        <w:rPr>
                          <w:rFonts w:ascii="Monotype Corsiva" w:hAnsi="Monotype Corsiva"/>
                          <w:b/>
                          <w:sz w:val="28"/>
                          <w:szCs w:val="28"/>
                        </w:rPr>
                      </w:pPr>
                      <w:r w:rsidRPr="00E83F87">
                        <w:rPr>
                          <w:rFonts w:ascii="Monotype Corsiva" w:hAnsi="Monotype Corsiva"/>
                          <w:b/>
                          <w:sz w:val="28"/>
                          <w:szCs w:val="28"/>
                        </w:rPr>
                        <w:t xml:space="preserve">From: </w:t>
                      </w:r>
                      <w:proofErr w:type="spellStart"/>
                      <w:r w:rsidR="00665365">
                        <w:rPr>
                          <w:rFonts w:ascii="Monotype Corsiva" w:hAnsi="Monotype Corsiva"/>
                          <w:b/>
                          <w:sz w:val="28"/>
                          <w:szCs w:val="28"/>
                        </w:rPr>
                        <w:t>Ninang</w:t>
                      </w:r>
                      <w:proofErr w:type="spellEnd"/>
                      <w:r w:rsidR="00665365">
                        <w:rPr>
                          <w:rFonts w:ascii="Monotype Corsiva" w:hAnsi="Monotype Corsiva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665365">
                        <w:rPr>
                          <w:rFonts w:ascii="Monotype Corsiva" w:hAnsi="Monotype Corsiva"/>
                          <w:b/>
                          <w:sz w:val="28"/>
                          <w:szCs w:val="28"/>
                        </w:rPr>
                        <w:t>Lhen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21D312" wp14:editId="3EAB3973">
                <wp:simplePos x="0" y="0"/>
                <wp:positionH relativeFrom="column">
                  <wp:posOffset>180345</wp:posOffset>
                </wp:positionH>
                <wp:positionV relativeFrom="paragraph">
                  <wp:posOffset>5242877</wp:posOffset>
                </wp:positionV>
                <wp:extent cx="3458408" cy="547180"/>
                <wp:effectExtent l="1379537" t="0" r="1388428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458408" cy="54718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C6D" w:rsidRPr="00E83F87" w:rsidRDefault="008C3C6D" w:rsidP="008C3C6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32"/>
                                <w:szCs w:val="32"/>
                              </w:rPr>
                            </w:pPr>
                            <w:r w:rsidRPr="00E83F87">
                              <w:rPr>
                                <w:rFonts w:ascii="Monotype Corsiva" w:hAnsi="Monotype Corsiva"/>
                                <w:b/>
                                <w:sz w:val="32"/>
                                <w:szCs w:val="32"/>
                              </w:rPr>
                              <w:t>M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sz w:val="32"/>
                                <w:szCs w:val="32"/>
                              </w:rPr>
                              <w:t xml:space="preserve">erry Christmas &amp; Happy New Year! </w:t>
                            </w:r>
                            <w:r w:rsidRPr="00E83F87">
                              <w:rPr>
                                <w:rFonts w:ascii="Monotype Corsiva" w:hAnsi="Monotype Corsiva"/>
                                <w:b/>
                                <w:sz w:val="32"/>
                                <w:szCs w:val="32"/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vert="vert270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position:absolute;left:0;text-align:left;margin-left:14.2pt;margin-top:412.8pt;width:272.3pt;height:43.1pt;rotation:-9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" filled="f" stroked="f" strokeweight="1pt">
                <v:textbox style="layout-flow:vertical;mso-layout-flow-alt:bottom-to-top" inset="5.85pt,.7pt,5.85pt,.7pt">
                  <w:txbxContent>
                    <w:p w:rsidR="008C3C6D" w:rsidRPr="00E83F87" w:rsidRDefault="008C3C6D" w:rsidP="008C3C6D">
                      <w:pPr>
                        <w:jc w:val="center"/>
                        <w:rPr>
                          <w:rFonts w:ascii="Monotype Corsiva" w:hAnsi="Monotype Corsiva"/>
                          <w:b/>
                          <w:sz w:val="32"/>
                          <w:szCs w:val="32"/>
                        </w:rPr>
                      </w:pPr>
                      <w:r w:rsidRPr="00E83F87">
                        <w:rPr>
                          <w:rFonts w:ascii="Monotype Corsiva" w:hAnsi="Monotype Corsiva"/>
                          <w:b/>
                          <w:sz w:val="32"/>
                          <w:szCs w:val="32"/>
                        </w:rPr>
                        <w:t>M</w:t>
                      </w:r>
                      <w:r>
                        <w:rPr>
                          <w:rFonts w:ascii="Monotype Corsiva" w:hAnsi="Monotype Corsiva"/>
                          <w:b/>
                          <w:sz w:val="32"/>
                          <w:szCs w:val="32"/>
                        </w:rPr>
                        <w:t xml:space="preserve">erry Christmas &amp; Happy New Year! </w:t>
                      </w:r>
                      <w:r w:rsidRPr="00E83F87">
                        <w:rPr>
                          <w:rFonts w:ascii="Monotype Corsiva" w:hAnsi="Monotype Corsiva"/>
                          <w:b/>
                          <w:sz w:val="32"/>
                          <w:szCs w:val="32"/>
                        </w:rPr>
                        <w:sym w:font="Wingdings" w:char="F04A"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8C3C6D" w:rsidRDefault="008C3C6D" w:rsidP="00F36C7A"/>
    <w:p w:rsidR="0026650E" w:rsidRDefault="0026650E" w:rsidP="00F36C7A"/>
    <w:p w:rsidR="00375FD0" w:rsidRDefault="009E19C4" w:rsidP="00F36C7A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F6636B" wp14:editId="5050DF08">
                <wp:simplePos x="0" y="0"/>
                <wp:positionH relativeFrom="column">
                  <wp:posOffset>3261677</wp:posOffset>
                </wp:positionH>
                <wp:positionV relativeFrom="paragraph">
                  <wp:posOffset>5932801</wp:posOffset>
                </wp:positionV>
                <wp:extent cx="450465" cy="1570163"/>
                <wp:effectExtent l="0" t="559752" r="0" b="552133"/>
                <wp:wrapNone/>
                <wp:docPr id="47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450465" cy="1570163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C4" w:rsidRPr="00E83F87" w:rsidRDefault="009E19C4" w:rsidP="0066536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8"/>
                                <w:szCs w:val="28"/>
                              </w:rPr>
                            </w:pPr>
                            <w:r w:rsidRPr="00E83F87">
                              <w:rPr>
                                <w:rFonts w:ascii="Monotype Corsiva" w:hAnsi="Monotype Corsiva"/>
                                <w:b/>
                                <w:sz w:val="28"/>
                                <w:szCs w:val="28"/>
                              </w:rPr>
                              <w:t xml:space="preserve">From: </w:t>
                            </w:r>
                            <w:proofErr w:type="spellStart"/>
                            <w:r w:rsidR="00665365">
                              <w:rPr>
                                <w:rFonts w:ascii="Monotype Corsiva" w:hAnsi="Monotype Corsiva"/>
                                <w:b/>
                                <w:sz w:val="28"/>
                                <w:szCs w:val="28"/>
                              </w:rPr>
                              <w:t>Ninang</w:t>
                            </w:r>
                            <w:proofErr w:type="spellEnd"/>
                            <w:r w:rsidR="00665365">
                              <w:rPr>
                                <w:rFonts w:ascii="Monotype Corsiva" w:hAnsi="Monotype Corsiv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665365">
                              <w:rPr>
                                <w:rFonts w:ascii="Monotype Corsiva" w:hAnsi="Monotype Corsiva"/>
                                <w:b/>
                                <w:sz w:val="28"/>
                                <w:szCs w:val="28"/>
                              </w:rPr>
                              <w:t>Lhen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7" style="position:absolute;left:0;text-align:left;margin-left:256.8pt;margin-top:467.15pt;width:35.45pt;height:123.65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" filled="f" stroked="f" strokeweight="1pt">
                <v:textbox inset="5.85pt,.7pt,5.85pt,.7pt">
                  <w:txbxContent>
                    <w:p w:rsidR="009E19C4" w:rsidRPr="00E83F87" w:rsidRDefault="009E19C4" w:rsidP="00665365">
                      <w:pPr>
                        <w:jc w:val="center"/>
                        <w:rPr>
                          <w:rFonts w:ascii="Monotype Corsiva" w:hAnsi="Monotype Corsiva"/>
                          <w:b/>
                          <w:sz w:val="28"/>
                          <w:szCs w:val="28"/>
                        </w:rPr>
                      </w:pPr>
                      <w:r w:rsidRPr="00E83F87">
                        <w:rPr>
                          <w:rFonts w:ascii="Monotype Corsiva" w:hAnsi="Monotype Corsiva"/>
                          <w:b/>
                          <w:sz w:val="28"/>
                          <w:szCs w:val="28"/>
                        </w:rPr>
                        <w:t xml:space="preserve">From: </w:t>
                      </w:r>
                      <w:proofErr w:type="spellStart"/>
                      <w:r w:rsidR="00665365">
                        <w:rPr>
                          <w:rFonts w:ascii="Monotype Corsiva" w:hAnsi="Monotype Corsiva"/>
                          <w:b/>
                          <w:sz w:val="28"/>
                          <w:szCs w:val="28"/>
                        </w:rPr>
                        <w:t>Ninang</w:t>
                      </w:r>
                      <w:proofErr w:type="spellEnd"/>
                      <w:r w:rsidR="00665365">
                        <w:rPr>
                          <w:rFonts w:ascii="Monotype Corsiva" w:hAnsi="Monotype Corsiva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665365">
                        <w:rPr>
                          <w:rFonts w:ascii="Monotype Corsiva" w:hAnsi="Monotype Corsiva"/>
                          <w:b/>
                          <w:sz w:val="28"/>
                          <w:szCs w:val="28"/>
                        </w:rPr>
                        <w:t>Lhen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C812AA" wp14:editId="4480C6D2">
                <wp:simplePos x="0" y="0"/>
                <wp:positionH relativeFrom="column">
                  <wp:posOffset>640</wp:posOffset>
                </wp:positionH>
                <wp:positionV relativeFrom="paragraph">
                  <wp:posOffset>4623752</wp:posOffset>
                </wp:positionV>
                <wp:extent cx="3458408" cy="547180"/>
                <wp:effectExtent l="1379537" t="0" r="1388428" b="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458408" cy="54718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C4" w:rsidRPr="00E83F87" w:rsidRDefault="009E19C4" w:rsidP="009E19C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32"/>
                                <w:szCs w:val="32"/>
                              </w:rPr>
                            </w:pPr>
                            <w:r w:rsidRPr="00E83F87">
                              <w:rPr>
                                <w:rFonts w:ascii="Monotype Corsiva" w:hAnsi="Monotype Corsiva"/>
                                <w:b/>
                                <w:sz w:val="32"/>
                                <w:szCs w:val="32"/>
                              </w:rPr>
                              <w:t>M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sz w:val="32"/>
                                <w:szCs w:val="32"/>
                              </w:rPr>
                              <w:t xml:space="preserve">erry Christmas &amp; Happy New Year! </w:t>
                            </w:r>
                            <w:r w:rsidRPr="00E83F87">
                              <w:rPr>
                                <w:rFonts w:ascii="Monotype Corsiva" w:hAnsi="Monotype Corsiva"/>
                                <w:b/>
                                <w:sz w:val="32"/>
                                <w:szCs w:val="32"/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vert="vert270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48" style="position:absolute;left:0;text-align:left;margin-left:.05pt;margin-top:364.05pt;width:272.3pt;height:43.1pt;rotation:-9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" filled="f" stroked="f" strokeweight="1pt">
                <v:textbox style="layout-flow:vertical;mso-layout-flow-alt:bottom-to-top" inset="5.85pt,.7pt,5.85pt,.7pt">
                  <w:txbxContent>
                    <w:p w:rsidR="009E19C4" w:rsidRPr="00E83F87" w:rsidRDefault="009E19C4" w:rsidP="009E19C4">
                      <w:pPr>
                        <w:jc w:val="center"/>
                        <w:rPr>
                          <w:rFonts w:ascii="Monotype Corsiva" w:hAnsi="Monotype Corsiva"/>
                          <w:b/>
                          <w:sz w:val="32"/>
                          <w:szCs w:val="32"/>
                        </w:rPr>
                      </w:pPr>
                      <w:r w:rsidRPr="00E83F87">
                        <w:rPr>
                          <w:rFonts w:ascii="Monotype Corsiva" w:hAnsi="Monotype Corsiva"/>
                          <w:b/>
                          <w:sz w:val="32"/>
                          <w:szCs w:val="32"/>
                        </w:rPr>
                        <w:t>M</w:t>
                      </w:r>
                      <w:r>
                        <w:rPr>
                          <w:rFonts w:ascii="Monotype Corsiva" w:hAnsi="Monotype Corsiva"/>
                          <w:b/>
                          <w:sz w:val="32"/>
                          <w:szCs w:val="32"/>
                        </w:rPr>
                        <w:t xml:space="preserve">erry Christmas &amp; Happy New Year! </w:t>
                      </w:r>
                      <w:r w:rsidRPr="00E83F87">
                        <w:rPr>
                          <w:rFonts w:ascii="Monotype Corsiva" w:hAnsi="Monotype Corsiva"/>
                          <w:b/>
                          <w:sz w:val="32"/>
                          <w:szCs w:val="32"/>
                        </w:rPr>
                        <w:sym w:font="Wingdings" w:char="F04A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9503" behindDoc="0" locked="0" layoutInCell="1" allowOverlap="1">
            <wp:simplePos x="0" y="0"/>
            <wp:positionH relativeFrom="column">
              <wp:posOffset>1803400</wp:posOffset>
            </wp:positionH>
            <wp:positionV relativeFrom="paragraph">
              <wp:posOffset>2590165</wp:posOffset>
            </wp:positionV>
            <wp:extent cx="2494280" cy="4476115"/>
            <wp:effectExtent l="0" t="0" r="1270" b="635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nie-mouse-christmas-lifesize-standup_a-G-9828564-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8545545" wp14:editId="7657F761">
                <wp:simplePos x="0" y="0"/>
                <wp:positionH relativeFrom="column">
                  <wp:posOffset>47625</wp:posOffset>
                </wp:positionH>
                <wp:positionV relativeFrom="paragraph">
                  <wp:posOffset>2005965</wp:posOffset>
                </wp:positionV>
                <wp:extent cx="6080760" cy="5546090"/>
                <wp:effectExtent l="57150" t="38100" r="72390" b="927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5546090"/>
                          <a:chOff x="0" y="0"/>
                          <a:chExt cx="5332480" cy="4965084"/>
                        </a:xfrm>
                      </wpg:grpSpPr>
                      <wps:wsp>
                        <wps:cNvPr id="4" name="AutoShape 4" descr="名称未設定 1のコピー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2581977" y="1760561"/>
                            <a:ext cx="3952875" cy="1548130"/>
                          </a:xfrm>
                          <a:custGeom>
                            <a:avLst/>
                            <a:gdLst>
                              <a:gd name="G0" fmla="+- 727 0 0"/>
                              <a:gd name="G1" fmla="+- 21600 0 727"/>
                              <a:gd name="G2" fmla="*/ 727 1 2"/>
                              <a:gd name="G3" fmla="+- 21600 0 G2"/>
                              <a:gd name="G4" fmla="+/ 727 21600 2"/>
                              <a:gd name="G5" fmla="+/ G1 0 2"/>
                              <a:gd name="G6" fmla="*/ 21600 21600 727"/>
                              <a:gd name="G7" fmla="*/ G6 1 2"/>
                              <a:gd name="G8" fmla="+- 21600 0 G7"/>
                              <a:gd name="G9" fmla="*/ 21600 1 2"/>
                              <a:gd name="G10" fmla="+- 727 0 G9"/>
                              <a:gd name="G11" fmla="?: G10 G8 0"/>
                              <a:gd name="G12" fmla="?: G10 G7 21600"/>
                              <a:gd name="T0" fmla="*/ 21236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364 w 21600"/>
                              <a:gd name="T5" fmla="*/ 10800 h 21600"/>
                              <a:gd name="T6" fmla="*/ 10800 w 21600"/>
                              <a:gd name="T7" fmla="*/ 0 h 21600"/>
                              <a:gd name="T8" fmla="*/ 2164 w 21600"/>
                              <a:gd name="T9" fmla="*/ 2164 h 21600"/>
                              <a:gd name="T10" fmla="*/ 19436 w 21600"/>
                              <a:gd name="T11" fmla="*/ 19436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727" y="21600"/>
                                </a:lnTo>
                                <a:lnTo>
                                  <a:pt x="2087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AutoShape 5" descr="名称未設定 1のコピー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341755" y="1903863"/>
                            <a:ext cx="3943350" cy="1259840"/>
                          </a:xfrm>
                          <a:custGeom>
                            <a:avLst/>
                            <a:gdLst>
                              <a:gd name="G0" fmla="+- 727 0 0"/>
                              <a:gd name="G1" fmla="+- 21600 0 727"/>
                              <a:gd name="G2" fmla="*/ 727 1 2"/>
                              <a:gd name="G3" fmla="+- 21600 0 G2"/>
                              <a:gd name="G4" fmla="+/ 727 21600 2"/>
                              <a:gd name="G5" fmla="+/ G1 0 2"/>
                              <a:gd name="G6" fmla="*/ 21600 21600 727"/>
                              <a:gd name="G7" fmla="*/ G6 1 2"/>
                              <a:gd name="G8" fmla="+- 21600 0 G7"/>
                              <a:gd name="G9" fmla="*/ 21600 1 2"/>
                              <a:gd name="G10" fmla="+- 727 0 G9"/>
                              <a:gd name="G11" fmla="?: G10 G8 0"/>
                              <a:gd name="G12" fmla="?: G10 G7 21600"/>
                              <a:gd name="T0" fmla="*/ 21236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364 w 21600"/>
                              <a:gd name="T5" fmla="*/ 10800 h 21600"/>
                              <a:gd name="T6" fmla="*/ 10800 w 21600"/>
                              <a:gd name="T7" fmla="*/ 0 h 21600"/>
                              <a:gd name="T8" fmla="*/ 2164 w 21600"/>
                              <a:gd name="T9" fmla="*/ 2164 h 21600"/>
                              <a:gd name="T10" fmla="*/ 19436 w 21600"/>
                              <a:gd name="T11" fmla="*/ 19436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727" y="21600"/>
                                </a:lnTo>
                                <a:lnTo>
                                  <a:pt x="2087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AutoShape 6" descr="名称未設定 1のコピー"/>
                        <wps:cNvSpPr>
                          <a:spLocks noChangeArrowheads="1"/>
                        </wps:cNvSpPr>
                        <wps:spPr bwMode="auto">
                          <a:xfrm flipV="1">
                            <a:off x="1271792" y="0"/>
                            <a:ext cx="2514600" cy="552450"/>
                          </a:xfrm>
                          <a:custGeom>
                            <a:avLst/>
                            <a:gdLst>
                              <a:gd name="G0" fmla="+- 1462 0 0"/>
                              <a:gd name="G1" fmla="+- 21600 0 1462"/>
                              <a:gd name="G2" fmla="*/ 1462 1 2"/>
                              <a:gd name="G3" fmla="+- 21600 0 G2"/>
                              <a:gd name="G4" fmla="+/ 1462 21600 2"/>
                              <a:gd name="G5" fmla="+/ G1 0 2"/>
                              <a:gd name="G6" fmla="*/ 21600 21600 1462"/>
                              <a:gd name="G7" fmla="*/ G6 1 2"/>
                              <a:gd name="G8" fmla="+- 21600 0 G7"/>
                              <a:gd name="G9" fmla="*/ 21600 1 2"/>
                              <a:gd name="G10" fmla="+- 1462 0 G9"/>
                              <a:gd name="G11" fmla="?: G10 G8 0"/>
                              <a:gd name="G12" fmla="?: G10 G7 21600"/>
                              <a:gd name="T0" fmla="*/ 20869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731 w 21600"/>
                              <a:gd name="T5" fmla="*/ 10800 h 21600"/>
                              <a:gd name="T6" fmla="*/ 10800 w 21600"/>
                              <a:gd name="T7" fmla="*/ 0 h 21600"/>
                              <a:gd name="T8" fmla="*/ 2531 w 21600"/>
                              <a:gd name="T9" fmla="*/ 2531 h 21600"/>
                              <a:gd name="T10" fmla="*/ 19069 w 21600"/>
                              <a:gd name="T11" fmla="*/ 19069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462" y="21600"/>
                                </a:lnTo>
                                <a:lnTo>
                                  <a:pt x="20138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" name="AutoShape 7" descr="名称未設定 1のコピー"/>
                        <wps:cNvSpPr>
                          <a:spLocks noChangeArrowheads="1"/>
                        </wps:cNvSpPr>
                        <wps:spPr bwMode="auto">
                          <a:xfrm>
                            <a:off x="1271792" y="4517409"/>
                            <a:ext cx="2516505" cy="447675"/>
                          </a:xfrm>
                          <a:custGeom>
                            <a:avLst/>
                            <a:gdLst>
                              <a:gd name="G0" fmla="+- 1333 0 0"/>
                              <a:gd name="G1" fmla="+- 21600 0 1333"/>
                              <a:gd name="G2" fmla="*/ 1333 1 2"/>
                              <a:gd name="G3" fmla="+- 21600 0 G2"/>
                              <a:gd name="G4" fmla="+/ 1333 21600 2"/>
                              <a:gd name="G5" fmla="+/ G1 0 2"/>
                              <a:gd name="G6" fmla="*/ 21600 21600 1333"/>
                              <a:gd name="G7" fmla="*/ G6 1 2"/>
                              <a:gd name="G8" fmla="+- 21600 0 G7"/>
                              <a:gd name="G9" fmla="*/ 21600 1 2"/>
                              <a:gd name="G10" fmla="+- 1333 0 G9"/>
                              <a:gd name="G11" fmla="?: G10 G8 0"/>
                              <a:gd name="G12" fmla="?: G10 G7 21600"/>
                              <a:gd name="T0" fmla="*/ 20933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667 w 21600"/>
                              <a:gd name="T5" fmla="*/ 10800 h 21600"/>
                              <a:gd name="T6" fmla="*/ 10800 w 21600"/>
                              <a:gd name="T7" fmla="*/ 0 h 21600"/>
                              <a:gd name="T8" fmla="*/ 2467 w 21600"/>
                              <a:gd name="T9" fmla="*/ 2467 h 21600"/>
                              <a:gd name="T10" fmla="*/ 19133 w 21600"/>
                              <a:gd name="T11" fmla="*/ 19133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333" y="21600"/>
                                </a:lnTo>
                                <a:lnTo>
                                  <a:pt x="20267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.75pt;margin-top:157.95pt;width:478.8pt;height:436.7pt;z-index:251670528;mso-width-relative:margin;mso-height-relative:margin" coordsize="53324,49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">
                <v:shape id="AutoShape 4" o:spid="_x0000_s1027" alt="名称未設定 1のコピー" style="position:absolute;left:25819;top:17605;width:39529;height:15481;rotation: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+RYr8A&#10;AADaAAAADwAAAGRycy9kb3ducmV2LnhtbESPwYrCQBBE7wv+w9CCt3WiiEp0FFFWvK4RvLaZNgmm&#10;e0JmVuPfOwuCx6KqXlHLdce1ulPrKycGRsMEFEnubCWFgVP28z0H5QOKxdoJGXiSh/Wq97XE1LqH&#10;/NL9GAoVIeJTNFCG0KRa+7wkRj90DUn0rq5lDFG2hbYtPiKcaz1OkqlmrCQulNjQtqT8dvxjAzTi&#10;SzInzmaXfThzlu+29rYzZtDvNgtQgbrwCb/bB2tgAv9X4g3Qq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f5FivwAAANoAAAAPAAAAAAAAAAAAAAAAAJgCAABkcnMvZG93bnJl&#10;di54bWxQSwUGAAAAAAQABAD1AAAAhAMAAAAA&#10;" path="m,l727,21600r20146,l21600,,,xe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path o:connecttype="custom" o:connectlocs="3886262,774065;1976438,1548130;66613,774065;1976438,0" o:connectangles="0,0,0,0" textboxrect="2164,2164,19436,19436"/>
                </v:shape>
                <v:shape id="AutoShape 5" o:spid="_x0000_s1028" alt="名称未設定 1のコピー" style="position:absolute;left:-13418;top:19039;width:39433;height:12598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DoecQA&#10;AADaAAAADwAAAGRycy9kb3ducmV2LnhtbESP0WrCQBRE34X+w3ILfRGzaaDSRleR0lARBJvmAy7Z&#10;axLM3g3ZbZL267uC4OMwM2eY9XYyrRiod41lBc9RDIK4tLrhSkHxnS1eQTiPrLG1TAp+ycF28zBb&#10;Y6rtyF805L4SAcIuRQW1910qpStrMugi2xEH72x7gz7IvpK6xzHATSuTOF5Kgw2HhRo7eq+pvOQ/&#10;RkH7cTmM82R/PlFWvO3+DA/58VOpp8dptwLhafL38K291wpe4Hol3AC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Q6HnEAAAA2gAAAA8AAAAAAAAAAAAAAAAAmAIAAGRycy9k&#10;b3ducmV2LnhtbFBLBQYAAAAABAAEAPUAAACJAwAAAAA=&#10;" path="m,l727,21600r20146,l21600,,,xe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path o:connecttype="custom" o:connectlocs="3876897,629920;1971675,1259840;66453,629920;1971675,0" o:connectangles="0,0,0,0" textboxrect="2164,2164,19436,19436"/>
                </v:shape>
                <v:shape id="AutoShape 6" o:spid="_x0000_s1029" alt="名称未設定 1のコピー" style="position:absolute;left:12717;width:25146;height:5524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Y3T8AA&#10;AADaAAAADwAAAGRycy9kb3ducmV2LnhtbESPQWsCMRSE7wX/Q3hCbzVrDyJbo6hgEQtird4fm+dm&#10;MXlZkqjrvzeC0OMwM98wk1nnrLhSiI1nBcNBAYK48rrhWsHhb/UxBhETskbrmRTcKcJs2nubYKn9&#10;jX/puk+1yBCOJSowKbWllLEy5DAOfEucvZMPDlOWoZY64C3DnZWfRTGSDhvOCwZbWhqqzvuLU2C/&#10;dwX6O9nLPGy26+FhcfzZGKXe+938C0SiLv2HX+21VjCC55V8A+T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Y3T8AAAADaAAAADwAAAAAAAAAAAAAAAACYAgAAZHJzL2Rvd25y&#10;ZXYueG1sUEsFBgAAAAAEAAQA9QAAAIUDAAAAAA==&#10;" path="m,l1462,21600r18676,l21600,,,xe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path o:connecttype="custom" o:connectlocs="2429499,276225;1257300,552450;85101,276225;1257300,0" o:connectangles="0,0,0,0" textboxrect="2531,2531,19069,19069"/>
                </v:shape>
                <v:shape id="AutoShape 7" o:spid="_x0000_s1030" alt="名称未設定 1のコピー" style="position:absolute;left:12717;top:45174;width:25165;height:447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IYtsAA&#10;AADaAAAADwAAAGRycy9kb3ducmV2LnhtbESPzYrCMBSF98K8Q7gD7jQdQR2qsZQRHTci1nF/aa5t&#10;sbkpTdT27SeC4PJwfj7OMulMLe7Uusqygq9xBII4t7riQsHfaTP6BuE8ssbaMinoyUGy+hgsMdb2&#10;wUe6Z74QYYRdjApK75tYSpeXZNCNbUMcvIttDfog20LqFh9h3NRyEkUzabDiQCixoZ+S8mt2MwEy&#10;Sfvfs97Knd33s9O0kWvCg1LDzy5dgPDU+Xf41d5pBXN4Xgk3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IYtsAAAADaAAAADwAAAAAAAAAAAAAAAACYAgAAZHJzL2Rvd25y&#10;ZXYueG1sUEsFBgAAAAAEAAQA9QAAAIUDAAAAAA==&#10;" path="m,l1333,21600r18934,l21600,,,xe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path o:connecttype="custom" o:connectlocs="2438796,223837;1258253,447675;77709,223837;1258253,0" o:connectangles="0,0,0,0" textboxrect="2467,2467,19133,19133"/>
                </v:shape>
              </v:group>
            </w:pict>
          </mc:Fallback>
        </mc:AlternateContent>
      </w:r>
      <w:r w:rsidR="004A36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8E610" wp14:editId="003ECEDB">
                <wp:simplePos x="0" y="0"/>
                <wp:positionH relativeFrom="column">
                  <wp:posOffset>5918835</wp:posOffset>
                </wp:positionH>
                <wp:positionV relativeFrom="paragraph">
                  <wp:posOffset>2693035</wp:posOffset>
                </wp:positionV>
                <wp:extent cx="0" cy="3714750"/>
                <wp:effectExtent l="13335" t="6985" r="5715" b="12065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475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C0C0C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05pt,212.05pt" to="466.05pt,5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" strokecolor="silver">
                <v:stroke dashstyle="1 1" endcap="round"/>
              </v:line>
            </w:pict>
          </mc:Fallback>
        </mc:AlternateContent>
      </w:r>
    </w:p>
    <w:sectPr w:rsidR="00375FD0" w:rsidSect="00FF4089">
      <w:pgSz w:w="12240" w:h="15840" w:code="1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DF5" w:rsidRDefault="00CC5DF5" w:rsidP="00F36C7A">
      <w:r>
        <w:separator/>
      </w:r>
    </w:p>
  </w:endnote>
  <w:endnote w:type="continuationSeparator" w:id="0">
    <w:p w:rsidR="00CC5DF5" w:rsidRDefault="00CC5DF5" w:rsidP="00F3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HGPSoeiKakugothicUB">
    <w:altName w:val="Arial Unicode MS"/>
    <w:charset w:val="80"/>
    <w:family w:val="modern"/>
    <w:pitch w:val="variable"/>
    <w:sig w:usb0="00000000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DF5" w:rsidRDefault="00CC5DF5" w:rsidP="00F36C7A">
      <w:r>
        <w:separator/>
      </w:r>
    </w:p>
  </w:footnote>
  <w:footnote w:type="continuationSeparator" w:id="0">
    <w:p w:rsidR="00CC5DF5" w:rsidRDefault="00CC5DF5" w:rsidP="00F36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displayBackgroundShape/>
  <w:bordersDoNotSurroundHeader/>
  <w:bordersDoNotSurroundFooter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E1"/>
    <w:rsid w:val="000259D1"/>
    <w:rsid w:val="00032323"/>
    <w:rsid w:val="00073908"/>
    <w:rsid w:val="00074D95"/>
    <w:rsid w:val="000B2F66"/>
    <w:rsid w:val="000C09D6"/>
    <w:rsid w:val="000D0CB2"/>
    <w:rsid w:val="001153DB"/>
    <w:rsid w:val="001A1C15"/>
    <w:rsid w:val="0026650E"/>
    <w:rsid w:val="002A2157"/>
    <w:rsid w:val="0034358D"/>
    <w:rsid w:val="00375FD0"/>
    <w:rsid w:val="00403FBD"/>
    <w:rsid w:val="00415318"/>
    <w:rsid w:val="00457B6E"/>
    <w:rsid w:val="004810DE"/>
    <w:rsid w:val="004A36E1"/>
    <w:rsid w:val="004B33D4"/>
    <w:rsid w:val="004D160E"/>
    <w:rsid w:val="004F6F90"/>
    <w:rsid w:val="00534892"/>
    <w:rsid w:val="005976BD"/>
    <w:rsid w:val="005F34C8"/>
    <w:rsid w:val="006068A0"/>
    <w:rsid w:val="00623154"/>
    <w:rsid w:val="00665365"/>
    <w:rsid w:val="006877A8"/>
    <w:rsid w:val="00692995"/>
    <w:rsid w:val="006D4B48"/>
    <w:rsid w:val="006F58E6"/>
    <w:rsid w:val="00767F64"/>
    <w:rsid w:val="007A61CB"/>
    <w:rsid w:val="007D26EE"/>
    <w:rsid w:val="007F0BF7"/>
    <w:rsid w:val="0087722B"/>
    <w:rsid w:val="00897C31"/>
    <w:rsid w:val="008C3C6D"/>
    <w:rsid w:val="00933B60"/>
    <w:rsid w:val="009459C2"/>
    <w:rsid w:val="00956656"/>
    <w:rsid w:val="009D31D9"/>
    <w:rsid w:val="009E19C4"/>
    <w:rsid w:val="009E7BF7"/>
    <w:rsid w:val="00A075BA"/>
    <w:rsid w:val="00A174EA"/>
    <w:rsid w:val="00A32CAE"/>
    <w:rsid w:val="00A52F95"/>
    <w:rsid w:val="00A558A8"/>
    <w:rsid w:val="00A72CA4"/>
    <w:rsid w:val="00AF0DB1"/>
    <w:rsid w:val="00B61C5E"/>
    <w:rsid w:val="00B85532"/>
    <w:rsid w:val="00B963E7"/>
    <w:rsid w:val="00BA004C"/>
    <w:rsid w:val="00C2176D"/>
    <w:rsid w:val="00C63CC2"/>
    <w:rsid w:val="00CA090E"/>
    <w:rsid w:val="00CC0A36"/>
    <w:rsid w:val="00CC5DF5"/>
    <w:rsid w:val="00D27FE1"/>
    <w:rsid w:val="00D36431"/>
    <w:rsid w:val="00D83BDC"/>
    <w:rsid w:val="00DB2156"/>
    <w:rsid w:val="00E141DD"/>
    <w:rsid w:val="00E73B21"/>
    <w:rsid w:val="00E82161"/>
    <w:rsid w:val="00E83F87"/>
    <w:rsid w:val="00F012A6"/>
    <w:rsid w:val="00F36C7A"/>
    <w:rsid w:val="00FC6810"/>
    <w:rsid w:val="00FD13F7"/>
    <w:rsid w:val="00FE505D"/>
    <w:rsid w:val="00FF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C7A"/>
    <w:pPr>
      <w:widowControl w:val="0"/>
      <w:jc w:val="both"/>
    </w:pPr>
    <w:rPr>
      <w:rFonts w:ascii="Lucida Handwriting" w:eastAsia="HGPSoeiKakugothicUB" w:hAnsi="Lucida Handwriting"/>
      <w:color w:val="403152" w:themeColor="accent4" w:themeShade="80"/>
      <w:sz w:val="24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4B4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4B48"/>
  </w:style>
  <w:style w:type="paragraph" w:styleId="Footer">
    <w:name w:val="footer"/>
    <w:basedOn w:val="Normal"/>
    <w:link w:val="FooterChar"/>
    <w:uiPriority w:val="99"/>
    <w:semiHidden/>
    <w:unhideWhenUsed/>
    <w:rsid w:val="006D4B4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B48"/>
  </w:style>
  <w:style w:type="paragraph" w:styleId="BalloonText">
    <w:name w:val="Balloon Text"/>
    <w:basedOn w:val="Normal"/>
    <w:link w:val="BalloonTextChar"/>
    <w:uiPriority w:val="99"/>
    <w:semiHidden/>
    <w:unhideWhenUsed/>
    <w:rsid w:val="00FC681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810"/>
    <w:rPr>
      <w:rFonts w:asciiTheme="majorHAnsi" w:eastAsiaTheme="majorEastAsia" w:hAnsiTheme="majorHAnsi" w:cstheme="maj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36C7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C7A"/>
    <w:pPr>
      <w:widowControl w:val="0"/>
      <w:jc w:val="both"/>
    </w:pPr>
    <w:rPr>
      <w:rFonts w:ascii="Lucida Handwriting" w:eastAsia="HGPSoeiKakugothicUB" w:hAnsi="Lucida Handwriting"/>
      <w:color w:val="403152" w:themeColor="accent4" w:themeShade="80"/>
      <w:sz w:val="24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4B4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4B48"/>
  </w:style>
  <w:style w:type="paragraph" w:styleId="Footer">
    <w:name w:val="footer"/>
    <w:basedOn w:val="Normal"/>
    <w:link w:val="FooterChar"/>
    <w:uiPriority w:val="99"/>
    <w:semiHidden/>
    <w:unhideWhenUsed/>
    <w:rsid w:val="006D4B4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B48"/>
  </w:style>
  <w:style w:type="paragraph" w:styleId="BalloonText">
    <w:name w:val="Balloon Text"/>
    <w:basedOn w:val="Normal"/>
    <w:link w:val="BalloonTextChar"/>
    <w:uiPriority w:val="99"/>
    <w:semiHidden/>
    <w:unhideWhenUsed/>
    <w:rsid w:val="00FC681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810"/>
    <w:rPr>
      <w:rFonts w:asciiTheme="majorHAnsi" w:eastAsiaTheme="majorEastAsia" w:hAnsiTheme="majorHAnsi" w:cstheme="maj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36C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JapaneseMoneyWallet_Peacock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7F6ED-6822-443B-B1DA-A66E72ED73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118A1F-F591-4818-98C7-015768F04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JapaneseMoneyWallet_Peacock</Template>
  <TotalTime>0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Money envelope (peacock design)</vt:lpstr>
      <vt:lpstr/>
    </vt:vector>
  </TitlesOfParts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 envelope (peacock design)</dc:title>
  <dc:creator/>
  <cp:lastModifiedBy/>
  <cp:revision>1</cp:revision>
  <dcterms:created xsi:type="dcterms:W3CDTF">2016-06-15T08:16:00Z</dcterms:created>
  <dcterms:modified xsi:type="dcterms:W3CDTF">2018-12-19T04:12:00Z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TC102638069990</vt:lpwstr>
  </property>
</Properties>
</file>