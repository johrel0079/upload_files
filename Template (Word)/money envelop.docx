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06" w:rsidRDefault="00061952" w:rsidP="00F36C7A">
      <w:r>
        <w:rPr>
          <w:rFonts w:ascii="Monotype Corsiva" w:hAnsi="Monotype Corsiva"/>
          <w:b/>
          <w:noProof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B3147C5" wp14:editId="0C9B2FCE">
                <wp:simplePos x="0" y="0"/>
                <wp:positionH relativeFrom="column">
                  <wp:posOffset>200025</wp:posOffset>
                </wp:positionH>
                <wp:positionV relativeFrom="paragraph">
                  <wp:posOffset>314325</wp:posOffset>
                </wp:positionV>
                <wp:extent cx="6069511" cy="5529412"/>
                <wp:effectExtent l="0" t="0" r="7620" b="528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511" cy="5529412"/>
                          <a:chOff x="0" y="0"/>
                          <a:chExt cx="6069511" cy="5529412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6069511" cy="5529412"/>
                            <a:chOff x="-5421" y="9525"/>
                            <a:chExt cx="6069512" cy="5529412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-5421" y="9525"/>
                              <a:ext cx="6069512" cy="5529412"/>
                              <a:chOff x="-4754" y="8527"/>
                              <a:chExt cx="5322616" cy="4950153"/>
                            </a:xfrm>
                          </wpg:grpSpPr>
                          <wps:wsp>
                            <wps:cNvPr id="26" name="AutoShape 4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2567359" y="1770086"/>
                                <a:ext cx="3952875" cy="154813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AutoShape 5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-1346509" y="1909468"/>
                                <a:ext cx="3943350" cy="125984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8" name="AutoShape 6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255086" y="8527"/>
                                <a:ext cx="2514600" cy="552450"/>
                              </a:xfrm>
                              <a:custGeom>
                                <a:avLst/>
                                <a:gdLst>
                                  <a:gd name="G0" fmla="+- 1462 0 0"/>
                                  <a:gd name="G1" fmla="+- 21600 0 1462"/>
                                  <a:gd name="G2" fmla="*/ 1462 1 2"/>
                                  <a:gd name="G3" fmla="+- 21600 0 G2"/>
                                  <a:gd name="G4" fmla="+/ 1462 21600 2"/>
                                  <a:gd name="G5" fmla="+/ G1 0 2"/>
                                  <a:gd name="G6" fmla="*/ 21600 21600 1462"/>
                                  <a:gd name="G7" fmla="*/ G6 1 2"/>
                                  <a:gd name="G8" fmla="+- 21600 0 G7"/>
                                  <a:gd name="G9" fmla="*/ 21600 1 2"/>
                                  <a:gd name="G10" fmla="+- 1462 0 G9"/>
                                  <a:gd name="G11" fmla="?: G10 G8 0"/>
                                  <a:gd name="G12" fmla="?: G10 G7 21600"/>
                                  <a:gd name="T0" fmla="*/ 20869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731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531 w 21600"/>
                                  <a:gd name="T9" fmla="*/ 2531 h 21600"/>
                                  <a:gd name="T10" fmla="*/ 19069 w 21600"/>
                                  <a:gd name="T11" fmla="*/ 19069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462" y="21600"/>
                                    </a:lnTo>
                                    <a:lnTo>
                                      <a:pt x="20138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AutoShape 7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1792" y="4511005"/>
                                <a:ext cx="2516505" cy="447675"/>
                              </a:xfrm>
                              <a:custGeom>
                                <a:avLst/>
                                <a:gdLst>
                                  <a:gd name="G0" fmla="+- 1333 0 0"/>
                                  <a:gd name="G1" fmla="+- 21600 0 1333"/>
                                  <a:gd name="G2" fmla="*/ 1333 1 2"/>
                                  <a:gd name="G3" fmla="+- 21600 0 G2"/>
                                  <a:gd name="G4" fmla="+/ 1333 21600 2"/>
                                  <a:gd name="G5" fmla="+/ G1 0 2"/>
                                  <a:gd name="G6" fmla="*/ 21600 21600 1333"/>
                                  <a:gd name="G7" fmla="*/ G6 1 2"/>
                                  <a:gd name="G8" fmla="+- 21600 0 G7"/>
                                  <a:gd name="G9" fmla="*/ 21600 1 2"/>
                                  <a:gd name="G10" fmla="+- 1333 0 G9"/>
                                  <a:gd name="G11" fmla="?: G10 G8 0"/>
                                  <a:gd name="G12" fmla="?: G10 G7 21600"/>
                                  <a:gd name="T0" fmla="*/ 20933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667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467 w 21600"/>
                                  <a:gd name="T9" fmla="*/ 2467 h 21600"/>
                                  <a:gd name="T10" fmla="*/ 19133 w 21600"/>
                                  <a:gd name="T11" fmla="*/ 19133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33" y="21600"/>
                                    </a:lnTo>
                                    <a:lnTo>
                                      <a:pt x="20267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s:wsp>
                          <wps:cNvPr id="30" name="Rectangl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858885" y="3743061"/>
                              <a:ext cx="447266" cy="2314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61952" w:rsidRPr="000A50CB" w:rsidRDefault="00061952" w:rsidP="00061952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 xml:space="preserve">From: </w:t>
                                </w:r>
                                <w:r w:rsidRPr="000A50CB"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>Ninang Lhen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" t="2333" r="6419" b="-2333"/>
                          <a:stretch/>
                        </pic:blipFill>
                        <pic:spPr bwMode="auto">
                          <a:xfrm>
                            <a:off x="1581150" y="619125"/>
                            <a:ext cx="2590800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" name="Text Box 12"/>
                        <wps:cNvSpPr txBox="1"/>
                        <wps:spPr>
                          <a:xfrm>
                            <a:off x="1962150" y="3486150"/>
                            <a:ext cx="1743075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1952" w:rsidRPr="00447AF8" w:rsidRDefault="00061952" w:rsidP="000619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Merry Christmas &amp; Happy New Year</w:t>
                              </w:r>
                              <w:r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!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 xml:space="preserve"> 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b/>
                                  <w:color w:val="403152"/>
                                  <w:kern w:val="2"/>
                                  <w:sz w:val="28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147C5" id="Group 23" o:spid="_x0000_s1026" style="position:absolute;left:0;text-align:left;margin-left:15.75pt;margin-top:24.75pt;width:477.9pt;height:435.4pt;z-index:251673088" coordsize="60695,552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">
                <v:group id="Group 24" o:spid="_x0000_s1027" style="position:absolute;width:60695;height:55294" coordorigin="-54,95" coordsize="60695,5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5" o:spid="_x0000_s1028" style="position:absolute;left:-54;top:95;width:60694;height:55294" coordorigin="-47,85" coordsize="53226,4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utoShape 4" o:spid="_x0000_s1029" alt="名称未設定 1のコピー" style="position:absolute;left:25674;top:17700;width:39528;height:15481;rotation: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" path="m,l727,21600r20146,l21600,,,xe" fillcolor="black [3200]" stroked="f">
                      <v:fill opacity="32896f"/>
                      <v:path o:connecttype="custom" o:connectlocs="3886262,774065;1976438,1548130;66613,774065;1976438,0" o:connectangles="0,0,0,0" textboxrect="2164,2164,19436,19436"/>
                    </v:shape>
                    <v:shape id="AutoShape 5" o:spid="_x0000_s1030" alt="名称未設定 1のコピー" style="position:absolute;left:-13465;top:19095;width:39433;height:12597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" path="m,l727,21600r20146,l21600,,,xe" fillcolor="black [3200]" stroked="f">
                      <v:fill opacity="32896f"/>
                      <v:path o:connecttype="custom" o:connectlocs="3876897,629920;1971675,1259840;66453,629920;1971675,0" o:connectangles="0,0,0,0" textboxrect="2164,2164,19436,19436"/>
                    </v:shape>
                    <v:shape id="AutoShape 6" o:spid="_x0000_s1031" alt="名称未設定 1のコピー" style="position:absolute;left:12550;top:85;width:25146;height:552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" path="m,l1462,21600r18676,l21600,,,xe" fillcolor="black [3200]" stroked="f">
                      <v:fill opacity="32896f"/>
                      <v:path o:connecttype="custom" o:connectlocs="2429499,276225;1257300,552450;85101,276225;1257300,0" o:connectangles="0,0,0,0" textboxrect="2531,2531,19069,19069"/>
                    </v:shape>
                    <v:shape id="AutoShape 7" o:spid="_x0000_s1032" alt="名称未設定 1のコピー" style="position:absolute;left:12717;top:45110;width:25165;height:4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" path="m,l1333,21600r18934,l21600,,,xe" fillcolor="black [3200]" stroked="f">
                      <v:fill opacity="32896f"/>
                      <v:path o:connecttype="custom" o:connectlocs="2438796,223837;1258253,447675;77709,223837;1258253,0" o:connectangles="0,0,0,0" textboxrect="2467,2467,19133,19133"/>
                    </v:shape>
                  </v:group>
                  <v:rect id="Rectangle 35" o:spid="_x0000_s1033" style="position:absolute;left:28588;top:37430;width:4473;height:231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" filled="f" stroked="f">
                    <v:textbox inset="5.85pt,.7pt,5.85pt,.7pt">
                      <w:txbxContent>
                        <w:p w:rsidR="00061952" w:rsidRPr="000A50CB" w:rsidRDefault="00061952" w:rsidP="00061952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</w:pPr>
                          <w:r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 xml:space="preserve">From: </w:t>
                          </w:r>
                          <w:r w:rsidRPr="000A50CB"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>Ninang Lhen</w:t>
                          </w:r>
                        </w:p>
                      </w:txbxContent>
                    </v:textbox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4" type="#_x0000_t75" style="position:absolute;left:15811;top:6191;width:25908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">
                  <v:imagedata r:id="rId9" o:title="" croptop="1529f" cropbottom="-1529f" cropleft="1910f" cropright="4207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19621;top:34861;width:17431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61952" w:rsidRPr="00447AF8" w:rsidRDefault="00061952" w:rsidP="00061952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Merry Christmas &amp; Happy New Year</w:t>
                        </w:r>
                        <w:r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!</w:t>
                        </w: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 xml:space="preserve"> </w:t>
                        </w:r>
                        <w:r w:rsidRPr="00447AF8">
                          <w:rPr>
                            <w:rFonts w:ascii="Britannic Bold" w:eastAsia="HGPSoeiKakugothicUB" w:hAnsi="Britannic Bold"/>
                            <w:b/>
                            <w:color w:val="403152"/>
                            <w:kern w:val="2"/>
                            <w:sz w:val="28"/>
                          </w:rPr>
                          <w:sym w:font="Wingdings" w:char="F04A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50E">
        <w:br w:type="page"/>
      </w:r>
      <w:bookmarkStart w:id="0" w:name="_GoBack"/>
      <w:bookmarkEnd w:id="0"/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614D57" w:rsidP="00F36C7A">
      <w:pPr>
        <w:rPr>
          <w:rFonts w:ascii="Monotype Corsiva" w:hAnsi="Monotype Corsiva"/>
          <w:b/>
          <w:szCs w:val="28"/>
        </w:rPr>
      </w:pPr>
      <w:r>
        <w:rPr>
          <w:rFonts w:ascii="Monotype Corsiva" w:hAnsi="Monotype Corsiva"/>
          <w:b/>
          <w:noProof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57150</wp:posOffset>
                </wp:positionV>
                <wp:extent cx="6069511" cy="5529412"/>
                <wp:effectExtent l="0" t="0" r="7620" b="4908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511" cy="5529412"/>
                          <a:chOff x="0" y="0"/>
                          <a:chExt cx="6069511" cy="552941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069511" cy="5529412"/>
                            <a:chOff x="-5421" y="9525"/>
                            <a:chExt cx="6069512" cy="5529412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-5421" y="9525"/>
                              <a:ext cx="6069512" cy="5529412"/>
                              <a:chOff x="-4754" y="8527"/>
                              <a:chExt cx="5322616" cy="4950153"/>
                            </a:xfrm>
                          </wpg:grpSpPr>
                          <wps:wsp>
                            <wps:cNvPr id="3" name="AutoShape 4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2567359" y="1770086"/>
                                <a:ext cx="3952875" cy="154813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" name="AutoShape 5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-1346509" y="1909468"/>
                                <a:ext cx="3943350" cy="125984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5" name="AutoShape 6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255086" y="8527"/>
                                <a:ext cx="2514600" cy="552450"/>
                              </a:xfrm>
                              <a:custGeom>
                                <a:avLst/>
                                <a:gdLst>
                                  <a:gd name="G0" fmla="+- 1462 0 0"/>
                                  <a:gd name="G1" fmla="+- 21600 0 1462"/>
                                  <a:gd name="G2" fmla="*/ 1462 1 2"/>
                                  <a:gd name="G3" fmla="+- 21600 0 G2"/>
                                  <a:gd name="G4" fmla="+/ 1462 21600 2"/>
                                  <a:gd name="G5" fmla="+/ G1 0 2"/>
                                  <a:gd name="G6" fmla="*/ 21600 21600 1462"/>
                                  <a:gd name="G7" fmla="*/ G6 1 2"/>
                                  <a:gd name="G8" fmla="+- 21600 0 G7"/>
                                  <a:gd name="G9" fmla="*/ 21600 1 2"/>
                                  <a:gd name="G10" fmla="+- 1462 0 G9"/>
                                  <a:gd name="G11" fmla="?: G10 G8 0"/>
                                  <a:gd name="G12" fmla="?: G10 G7 21600"/>
                                  <a:gd name="T0" fmla="*/ 20869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731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531 w 21600"/>
                                  <a:gd name="T9" fmla="*/ 2531 h 21600"/>
                                  <a:gd name="T10" fmla="*/ 19069 w 21600"/>
                                  <a:gd name="T11" fmla="*/ 19069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462" y="21600"/>
                                    </a:lnTo>
                                    <a:lnTo>
                                      <a:pt x="20138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6" name="AutoShape 7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1792" y="4511005"/>
                                <a:ext cx="2516505" cy="447675"/>
                              </a:xfrm>
                              <a:custGeom>
                                <a:avLst/>
                                <a:gdLst>
                                  <a:gd name="G0" fmla="+- 1333 0 0"/>
                                  <a:gd name="G1" fmla="+- 21600 0 1333"/>
                                  <a:gd name="G2" fmla="*/ 1333 1 2"/>
                                  <a:gd name="G3" fmla="+- 21600 0 G2"/>
                                  <a:gd name="G4" fmla="+/ 1333 21600 2"/>
                                  <a:gd name="G5" fmla="+/ G1 0 2"/>
                                  <a:gd name="G6" fmla="*/ 21600 21600 1333"/>
                                  <a:gd name="G7" fmla="*/ G6 1 2"/>
                                  <a:gd name="G8" fmla="+- 21600 0 G7"/>
                                  <a:gd name="G9" fmla="*/ 21600 1 2"/>
                                  <a:gd name="G10" fmla="+- 1333 0 G9"/>
                                  <a:gd name="G11" fmla="?: G10 G8 0"/>
                                  <a:gd name="G12" fmla="?: G10 G7 21600"/>
                                  <a:gd name="T0" fmla="*/ 20933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667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467 w 21600"/>
                                  <a:gd name="T9" fmla="*/ 2467 h 21600"/>
                                  <a:gd name="T10" fmla="*/ 19133 w 21600"/>
                                  <a:gd name="T11" fmla="*/ 19133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33" y="21600"/>
                                    </a:lnTo>
                                    <a:lnTo>
                                      <a:pt x="20267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Rectangl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892221" y="3709723"/>
                              <a:ext cx="437741" cy="2314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D2106" w:rsidRPr="000A50CB" w:rsidRDefault="009D2106" w:rsidP="009D2106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</w:pPr>
                                <w:r w:rsidRPr="000A50CB"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>From: Ninong Albert &amp; Ninang Lhen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" t="2333" r="6419" b="-2333"/>
                          <a:stretch/>
                        </pic:blipFill>
                        <pic:spPr bwMode="auto">
                          <a:xfrm>
                            <a:off x="1581150" y="619125"/>
                            <a:ext cx="2590800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2"/>
                        <wps:cNvSpPr txBox="1"/>
                        <wps:spPr>
                          <a:xfrm>
                            <a:off x="1962150" y="3486150"/>
                            <a:ext cx="1743075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4B7E" w:rsidRPr="00447AF8" w:rsidRDefault="007D4B7E" w:rsidP="007D4B7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Merry Christmas &amp; Happy New Year</w:t>
                              </w:r>
                              <w:r w:rsid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!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 xml:space="preserve"> 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b/>
                                  <w:color w:val="403152"/>
                                  <w:kern w:val="2"/>
                                  <w:sz w:val="28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6" style="position:absolute;left:0;text-align:left;margin-left:36.75pt;margin-top:4.5pt;width:477.9pt;height:435.4pt;z-index:251668992" coordsize="60695,552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">
                <v:group id="Group 1" o:spid="_x0000_s1037" style="position:absolute;width:60695;height:55294" coordorigin="-54,95" coordsize="60695,5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2" o:spid="_x0000_s1038" style="position:absolute;left:-54;top:95;width:60694;height:55294" coordorigin="-47,85" coordsize="53226,4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AutoShape 4" o:spid="_x0000_s1039" alt="名称未設定 1のコピー" style="position:absolute;left:25674;top:17700;width:39528;height:15481;rotation: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" path="m,l727,21600r20146,l21600,,,xe" fillcolor="black [3200]" stroked="f">
                      <v:fill opacity="32896f"/>
                      <v:path o:connecttype="custom" o:connectlocs="3886262,774065;1976438,1548130;66613,774065;1976438,0" o:connectangles="0,0,0,0" textboxrect="2164,2164,19436,19436"/>
                    </v:shape>
                    <v:shape id="AutoShape 5" o:spid="_x0000_s1040" alt="名称未設定 1のコピー" style="position:absolute;left:-13465;top:19095;width:39433;height:12597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" path="m,l727,21600r20146,l21600,,,xe" fillcolor="black [3200]" stroked="f">
                      <v:fill opacity="32896f"/>
                      <v:path o:connecttype="custom" o:connectlocs="3876897,629920;1971675,1259840;66453,629920;1971675,0" o:connectangles="0,0,0,0" textboxrect="2164,2164,19436,19436"/>
                    </v:shape>
                    <v:shape id="AutoShape 6" o:spid="_x0000_s1041" alt="名称未設定 1のコピー" style="position:absolute;left:12550;top:85;width:25146;height:552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" path="m,l1462,21600r18676,l21600,,,xe" fillcolor="black [3200]" stroked="f">
                      <v:fill opacity="32896f"/>
                      <v:path o:connecttype="custom" o:connectlocs="2429499,276225;1257300,552450;85101,276225;1257300,0" o:connectangles="0,0,0,0" textboxrect="2531,2531,19069,19069"/>
                    </v:shape>
                    <v:shape id="AutoShape 7" o:spid="_x0000_s1042" alt="名称未設定 1のコピー" style="position:absolute;left:12717;top:45110;width:25165;height:4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" path="m,l1333,21600r18934,l21600,,,xe" fillcolor="black [3200]" stroked="f">
                      <v:fill opacity="32896f"/>
                      <v:path o:connecttype="custom" o:connectlocs="2438796,223837;1258253,447675;77709,223837;1258253,0" o:connectangles="0,0,0,0" textboxrect="2467,2467,19133,19133"/>
                    </v:shape>
                  </v:group>
                  <v:rect id="Rectangle 35" o:spid="_x0000_s1043" style="position:absolute;left:28922;top:37096;width:4378;height:231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" filled="f" stroked="f">
                    <v:textbox inset="5.85pt,.7pt,5.85pt,.7pt">
                      <w:txbxContent>
                        <w:p w:rsidR="009D2106" w:rsidRPr="000A50CB" w:rsidRDefault="009D2106" w:rsidP="009D2106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</w:pPr>
                          <w:r w:rsidRPr="000A50CB"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>From: Ninong Albert &amp; Ninang Lhen</w:t>
                          </w:r>
                        </w:p>
                      </w:txbxContent>
                    </v:textbox>
                  </v:rect>
                </v:group>
                <v:shape id="Picture 10" o:spid="_x0000_s1044" type="#_x0000_t75" style="position:absolute;left:15811;top:6191;width:25908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">
                  <v:imagedata r:id="rId9" o:title="" croptop="1529f" cropbottom="-1529f" cropleft="1910f" cropright="4207f"/>
                  <v:path arrowok="t"/>
                </v:shape>
                <v:shape id="Text Box 12" o:spid="_x0000_s1045" type="#_x0000_t202" style="position:absolute;left:19621;top:34861;width:17431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7D4B7E" w:rsidRPr="00447AF8" w:rsidRDefault="007D4B7E" w:rsidP="007D4B7E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Merry Christmas &amp; Happy New Year</w:t>
                        </w:r>
                        <w:r w:rsid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!</w:t>
                        </w: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 xml:space="preserve"> </w:t>
                        </w:r>
                        <w:r w:rsidRPr="00447AF8">
                          <w:rPr>
                            <w:rFonts w:ascii="Britannic Bold" w:eastAsia="HGPSoeiKakugothicUB" w:hAnsi="Britannic Bold"/>
                            <w:b/>
                            <w:color w:val="403152"/>
                            <w:kern w:val="2"/>
                            <w:sz w:val="28"/>
                          </w:rPr>
                          <w:sym w:font="Wingdings" w:char="F04A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>
      <w:pPr>
        <w:rPr>
          <w:rFonts w:ascii="Monotype Corsiva" w:hAnsi="Monotype Corsiva"/>
          <w:b/>
          <w:szCs w:val="28"/>
        </w:rPr>
      </w:pPr>
    </w:p>
    <w:p w:rsidR="009D2106" w:rsidRDefault="009D2106" w:rsidP="00F36C7A"/>
    <w:p w:rsidR="009D2106" w:rsidRDefault="009D2106" w:rsidP="00F36C7A"/>
    <w:p w:rsidR="009D2106" w:rsidRDefault="009D2106" w:rsidP="00F36C7A"/>
    <w:p w:rsidR="009D2106" w:rsidRDefault="009D2106" w:rsidP="00F36C7A"/>
    <w:p w:rsidR="009D2106" w:rsidRDefault="009D2106" w:rsidP="00F36C7A"/>
    <w:p w:rsidR="009D2106" w:rsidRDefault="009D2106" w:rsidP="00F36C7A"/>
    <w:p w:rsidR="009D2106" w:rsidRDefault="009D2106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956FE5" w:rsidRDefault="00956FE5" w:rsidP="00F36C7A"/>
    <w:p w:rsidR="00375FD0" w:rsidRDefault="00956FE5" w:rsidP="00F36C7A">
      <w:r>
        <w:rPr>
          <w:rFonts w:ascii="Monotype Corsiva" w:hAnsi="Monotype Corsiva"/>
          <w:b/>
          <w:noProof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84A5896" wp14:editId="37355A1E">
                <wp:simplePos x="0" y="0"/>
                <wp:positionH relativeFrom="column">
                  <wp:posOffset>247650</wp:posOffset>
                </wp:positionH>
                <wp:positionV relativeFrom="paragraph">
                  <wp:posOffset>371475</wp:posOffset>
                </wp:positionV>
                <wp:extent cx="6069511" cy="5529412"/>
                <wp:effectExtent l="0" t="0" r="7620" b="528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511" cy="5529412"/>
                          <a:chOff x="0" y="0"/>
                          <a:chExt cx="6069511" cy="5529412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069511" cy="5529412"/>
                            <a:chOff x="-5421" y="9525"/>
                            <a:chExt cx="6069512" cy="5529412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-5421" y="9525"/>
                              <a:ext cx="6069512" cy="5529412"/>
                              <a:chOff x="-4754" y="8527"/>
                              <a:chExt cx="5322616" cy="4950153"/>
                            </a:xfrm>
                          </wpg:grpSpPr>
                          <wps:wsp>
                            <wps:cNvPr id="16" name="AutoShape 4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16200000" flipH="1">
                                <a:off x="2567359" y="1770086"/>
                                <a:ext cx="3952875" cy="154813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AutoShape 5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-1346509" y="1909468"/>
                                <a:ext cx="3943350" cy="1259840"/>
                              </a:xfrm>
                              <a:custGeom>
                                <a:avLst/>
                                <a:gdLst>
                                  <a:gd name="G0" fmla="+- 727 0 0"/>
                                  <a:gd name="G1" fmla="+- 21600 0 727"/>
                                  <a:gd name="G2" fmla="*/ 727 1 2"/>
                                  <a:gd name="G3" fmla="+- 21600 0 G2"/>
                                  <a:gd name="G4" fmla="+/ 727 21600 2"/>
                                  <a:gd name="G5" fmla="+/ G1 0 2"/>
                                  <a:gd name="G6" fmla="*/ 21600 21600 727"/>
                                  <a:gd name="G7" fmla="*/ G6 1 2"/>
                                  <a:gd name="G8" fmla="+- 21600 0 G7"/>
                                  <a:gd name="G9" fmla="*/ 21600 1 2"/>
                                  <a:gd name="G10" fmla="+- 727 0 G9"/>
                                  <a:gd name="G11" fmla="?: G10 G8 0"/>
                                  <a:gd name="G12" fmla="?: G10 G7 21600"/>
                                  <a:gd name="T0" fmla="*/ 21236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364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164 w 21600"/>
                                  <a:gd name="T9" fmla="*/ 2164 h 21600"/>
                                  <a:gd name="T10" fmla="*/ 19436 w 21600"/>
                                  <a:gd name="T11" fmla="*/ 19436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727" y="21600"/>
                                    </a:lnTo>
                                    <a:lnTo>
                                      <a:pt x="2087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8" name="AutoShape 6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1255086" y="8527"/>
                                <a:ext cx="2514600" cy="552450"/>
                              </a:xfrm>
                              <a:custGeom>
                                <a:avLst/>
                                <a:gdLst>
                                  <a:gd name="G0" fmla="+- 1462 0 0"/>
                                  <a:gd name="G1" fmla="+- 21600 0 1462"/>
                                  <a:gd name="G2" fmla="*/ 1462 1 2"/>
                                  <a:gd name="G3" fmla="+- 21600 0 G2"/>
                                  <a:gd name="G4" fmla="+/ 1462 21600 2"/>
                                  <a:gd name="G5" fmla="+/ G1 0 2"/>
                                  <a:gd name="G6" fmla="*/ 21600 21600 1462"/>
                                  <a:gd name="G7" fmla="*/ G6 1 2"/>
                                  <a:gd name="G8" fmla="+- 21600 0 G7"/>
                                  <a:gd name="G9" fmla="*/ 21600 1 2"/>
                                  <a:gd name="G10" fmla="+- 1462 0 G9"/>
                                  <a:gd name="G11" fmla="?: G10 G8 0"/>
                                  <a:gd name="G12" fmla="?: G10 G7 21600"/>
                                  <a:gd name="T0" fmla="*/ 20869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731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531 w 21600"/>
                                  <a:gd name="T9" fmla="*/ 2531 h 21600"/>
                                  <a:gd name="T10" fmla="*/ 19069 w 21600"/>
                                  <a:gd name="T11" fmla="*/ 19069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462" y="21600"/>
                                    </a:lnTo>
                                    <a:lnTo>
                                      <a:pt x="20138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" name="AutoShape 7" descr="名称未設定 1のコピー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1792" y="4511005"/>
                                <a:ext cx="2516505" cy="447675"/>
                              </a:xfrm>
                              <a:custGeom>
                                <a:avLst/>
                                <a:gdLst>
                                  <a:gd name="G0" fmla="+- 1333 0 0"/>
                                  <a:gd name="G1" fmla="+- 21600 0 1333"/>
                                  <a:gd name="G2" fmla="*/ 1333 1 2"/>
                                  <a:gd name="G3" fmla="+- 21600 0 G2"/>
                                  <a:gd name="G4" fmla="+/ 1333 21600 2"/>
                                  <a:gd name="G5" fmla="+/ G1 0 2"/>
                                  <a:gd name="G6" fmla="*/ 21600 21600 1333"/>
                                  <a:gd name="G7" fmla="*/ G6 1 2"/>
                                  <a:gd name="G8" fmla="+- 21600 0 G7"/>
                                  <a:gd name="G9" fmla="*/ 21600 1 2"/>
                                  <a:gd name="G10" fmla="+- 1333 0 G9"/>
                                  <a:gd name="G11" fmla="?: G10 G8 0"/>
                                  <a:gd name="G12" fmla="?: G10 G7 21600"/>
                                  <a:gd name="T0" fmla="*/ 20933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667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2467 w 21600"/>
                                  <a:gd name="T9" fmla="*/ 2467 h 21600"/>
                                  <a:gd name="T10" fmla="*/ 19133 w 21600"/>
                                  <a:gd name="T11" fmla="*/ 19133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1333" y="21600"/>
                                    </a:lnTo>
                                    <a:lnTo>
                                      <a:pt x="20267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Rectangle 3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858885" y="3743061"/>
                              <a:ext cx="447266" cy="2314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6FE5" w:rsidRPr="000A50CB" w:rsidRDefault="00956FE5" w:rsidP="00956FE5">
                                <w:pPr>
                                  <w:jc w:val="center"/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 xml:space="preserve">From: </w:t>
                                </w:r>
                                <w:r w:rsidRPr="000A50CB"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>Ninang Lhen</w:t>
                                </w:r>
                                <w:r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 xml:space="preserve"> &amp;</w:t>
                                </w:r>
                                <w:r w:rsidRPr="00956FE5"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 xml:space="preserve"> </w:t>
                                </w:r>
                                <w:r w:rsidRPr="000A50CB">
                                  <w:rPr>
                                    <w:rFonts w:ascii="Monotype Corsiva" w:hAnsi="Monotype Corsiva"/>
                                    <w:b/>
                                    <w:szCs w:val="28"/>
                                  </w:rPr>
                                  <w:t>Ninong Albert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4" t="2333" r="6419" b="-2333"/>
                          <a:stretch/>
                        </pic:blipFill>
                        <pic:spPr bwMode="auto">
                          <a:xfrm>
                            <a:off x="1581150" y="619125"/>
                            <a:ext cx="2590800" cy="2857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/>
                        <wps:spPr>
                          <a:xfrm>
                            <a:off x="1962150" y="3486150"/>
                            <a:ext cx="1743075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56FE5" w:rsidRPr="00447AF8" w:rsidRDefault="00956FE5" w:rsidP="00956F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Merry Christmas &amp; Happy New Year</w:t>
                              </w:r>
                              <w:r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>!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color w:val="403152"/>
                                  <w:kern w:val="2"/>
                                  <w:sz w:val="28"/>
                                </w:rPr>
                                <w:t xml:space="preserve"> </w:t>
                              </w:r>
                              <w:r w:rsidRPr="00447AF8">
                                <w:rPr>
                                  <w:rFonts w:ascii="Britannic Bold" w:eastAsia="HGPSoeiKakugothicUB" w:hAnsi="Britannic Bold"/>
                                  <w:b/>
                                  <w:color w:val="403152"/>
                                  <w:kern w:val="2"/>
                                  <w:sz w:val="28"/>
                                </w:rPr>
                                <w:sym w:font="Wingdings" w:char="F04A"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A5896" id="Group 11" o:spid="_x0000_s1046" style="position:absolute;left:0;text-align:left;margin-left:19.5pt;margin-top:29.25pt;width:477.9pt;height:435.4pt;z-index:251671040" coordsize="60695,552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">
                <v:group id="Group 12" o:spid="_x0000_s1047" style="position:absolute;width:60695;height:55294" coordorigin="-54,95" coordsize="60695,5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5" o:spid="_x0000_s1048" style="position:absolute;left:-54;top:95;width:60694;height:55294" coordorigin="-47,85" coordsize="53226,4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AutoShape 4" o:spid="_x0000_s1049" alt="名称未設定 1のコピー" style="position:absolute;left:25674;top:17700;width:39528;height:15481;rotation: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" path="m,l727,21600r20146,l21600,,,xe" fillcolor="black [3200]" stroked="f">
                      <v:fill opacity="32896f"/>
                      <v:path o:connecttype="custom" o:connectlocs="3886262,774065;1976438,1548130;66613,774065;1976438,0" o:connectangles="0,0,0,0" textboxrect="2164,2164,19436,19436"/>
                    </v:shape>
                    <v:shape id="AutoShape 5" o:spid="_x0000_s1050" alt="名称未設定 1のコピー" style="position:absolute;left:-13465;top:19095;width:39433;height:12597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" path="m,l727,21600r20146,l21600,,,xe" fillcolor="black [3200]" stroked="f">
                      <v:fill opacity="32896f"/>
                      <v:path o:connecttype="custom" o:connectlocs="3876897,629920;1971675,1259840;66453,629920;1971675,0" o:connectangles="0,0,0,0" textboxrect="2164,2164,19436,19436"/>
                    </v:shape>
                    <v:shape id="AutoShape 6" o:spid="_x0000_s1051" alt="名称未設定 1のコピー" style="position:absolute;left:12550;top:85;width:25146;height:5524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" path="m,l1462,21600r18676,l21600,,,xe" fillcolor="black [3200]" stroked="f">
                      <v:fill opacity="32896f"/>
                      <v:path o:connecttype="custom" o:connectlocs="2429499,276225;1257300,552450;85101,276225;1257300,0" o:connectangles="0,0,0,0" textboxrect="2531,2531,19069,19069"/>
                    </v:shape>
                    <v:shape id="AutoShape 7" o:spid="_x0000_s1052" alt="名称未設定 1のコピー" style="position:absolute;left:12717;top:45110;width:25165;height:447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" path="m,l1333,21600r18934,l21600,,,xe" fillcolor="black [3200]" stroked="f">
                      <v:fill opacity="32896f"/>
                      <v:path o:connecttype="custom" o:connectlocs="2438796,223837;1258253,447675;77709,223837;1258253,0" o:connectangles="0,0,0,0" textboxrect="2467,2467,19133,19133"/>
                    </v:shape>
                  </v:group>
                  <v:rect id="Rectangle 35" o:spid="_x0000_s1053" style="position:absolute;left:28588;top:37430;width:4473;height:2314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" filled="f" stroked="f">
                    <v:textbox inset="5.85pt,.7pt,5.85pt,.7pt">
                      <w:txbxContent>
                        <w:p w:rsidR="00956FE5" w:rsidRPr="000A50CB" w:rsidRDefault="00956FE5" w:rsidP="00956FE5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</w:pPr>
                          <w:r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 xml:space="preserve">From: </w:t>
                          </w:r>
                          <w:r w:rsidRPr="000A50CB"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>Ninang Lhen</w:t>
                          </w:r>
                          <w:r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 xml:space="preserve"> &amp;</w:t>
                          </w:r>
                          <w:r w:rsidRPr="00956FE5"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 xml:space="preserve"> </w:t>
                          </w:r>
                          <w:r w:rsidRPr="000A50CB">
                            <w:rPr>
                              <w:rFonts w:ascii="Monotype Corsiva" w:hAnsi="Monotype Corsiva"/>
                              <w:b/>
                              <w:szCs w:val="28"/>
                            </w:rPr>
                            <w:t>Ninong Albert</w:t>
                          </w:r>
                        </w:p>
                      </w:txbxContent>
                    </v:textbox>
                  </v:rect>
                </v:group>
                <v:shape id="Picture 21" o:spid="_x0000_s1054" type="#_x0000_t75" style="position:absolute;left:15811;top:6191;width:25908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">
                  <v:imagedata r:id="rId9" o:title="" croptop="1529f" cropbottom="-1529f" cropleft="1910f" cropright="4207f"/>
                  <v:path arrowok="t"/>
                </v:shape>
                <v:shape id="Text Box 12" o:spid="_x0000_s1055" type="#_x0000_t202" style="position:absolute;left:19621;top:34861;width:17431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956FE5" w:rsidRPr="00447AF8" w:rsidRDefault="00956FE5" w:rsidP="00956F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Merry Christmas &amp; Happy New Year</w:t>
                        </w:r>
                        <w:r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>!</w:t>
                        </w:r>
                        <w:r w:rsidRPr="00447AF8">
                          <w:rPr>
                            <w:rFonts w:ascii="Britannic Bold" w:eastAsia="HGPSoeiKakugothicUB" w:hAnsi="Britannic Bold"/>
                            <w:color w:val="403152"/>
                            <w:kern w:val="2"/>
                            <w:sz w:val="28"/>
                          </w:rPr>
                          <w:t xml:space="preserve"> </w:t>
                        </w:r>
                        <w:r w:rsidRPr="00447AF8">
                          <w:rPr>
                            <w:rFonts w:ascii="Britannic Bold" w:eastAsia="HGPSoeiKakugothicUB" w:hAnsi="Britannic Bold"/>
                            <w:b/>
                            <w:color w:val="403152"/>
                            <w:kern w:val="2"/>
                            <w:sz w:val="28"/>
                          </w:rPr>
                          <w:sym w:font="Wingdings" w:char="F04A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36E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18E610" wp14:editId="003ECEDB">
                <wp:simplePos x="0" y="0"/>
                <wp:positionH relativeFrom="column">
                  <wp:posOffset>5918835</wp:posOffset>
                </wp:positionH>
                <wp:positionV relativeFrom="paragraph">
                  <wp:posOffset>2693035</wp:posOffset>
                </wp:positionV>
                <wp:extent cx="0" cy="3714750"/>
                <wp:effectExtent l="13335" t="6985" r="5715" b="1206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39697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05pt,212.05pt" to="466.05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" strokecolor="silver">
                <v:stroke dashstyle="1 1" endcap="round"/>
              </v:line>
            </w:pict>
          </mc:Fallback>
        </mc:AlternateContent>
      </w:r>
    </w:p>
    <w:sectPr w:rsidR="00375FD0" w:rsidSect="00381D25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8B" w:rsidRDefault="0019618B" w:rsidP="00F36C7A">
      <w:r>
        <w:separator/>
      </w:r>
    </w:p>
  </w:endnote>
  <w:endnote w:type="continuationSeparator" w:id="0">
    <w:p w:rsidR="0019618B" w:rsidRDefault="0019618B" w:rsidP="00F3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GPSoeiKakugothicUB">
    <w:altName w:val="Arial Unicode MS"/>
    <w:charset w:val="80"/>
    <w:family w:val="modern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8B" w:rsidRDefault="0019618B" w:rsidP="00F36C7A">
      <w:r>
        <w:separator/>
      </w:r>
    </w:p>
  </w:footnote>
  <w:footnote w:type="continuationSeparator" w:id="0">
    <w:p w:rsidR="0019618B" w:rsidRDefault="0019618B" w:rsidP="00F36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E1"/>
    <w:rsid w:val="000259D1"/>
    <w:rsid w:val="00032323"/>
    <w:rsid w:val="0004422B"/>
    <w:rsid w:val="00061952"/>
    <w:rsid w:val="00073908"/>
    <w:rsid w:val="00074D95"/>
    <w:rsid w:val="000A50CB"/>
    <w:rsid w:val="000A5218"/>
    <w:rsid w:val="000B2F66"/>
    <w:rsid w:val="000C09D6"/>
    <w:rsid w:val="000D0CB2"/>
    <w:rsid w:val="001153DB"/>
    <w:rsid w:val="00151C01"/>
    <w:rsid w:val="001546E7"/>
    <w:rsid w:val="0019618B"/>
    <w:rsid w:val="001A1C15"/>
    <w:rsid w:val="001C313A"/>
    <w:rsid w:val="0026650E"/>
    <w:rsid w:val="00271CAA"/>
    <w:rsid w:val="002761B2"/>
    <w:rsid w:val="002A2157"/>
    <w:rsid w:val="0034358D"/>
    <w:rsid w:val="00375FD0"/>
    <w:rsid w:val="00381D25"/>
    <w:rsid w:val="00403FBD"/>
    <w:rsid w:val="00414FFD"/>
    <w:rsid w:val="00415318"/>
    <w:rsid w:val="00447AF8"/>
    <w:rsid w:val="00457B6E"/>
    <w:rsid w:val="0047323E"/>
    <w:rsid w:val="004802D9"/>
    <w:rsid w:val="004810DE"/>
    <w:rsid w:val="004A36E1"/>
    <w:rsid w:val="004B33D4"/>
    <w:rsid w:val="004D160E"/>
    <w:rsid w:val="004F6F90"/>
    <w:rsid w:val="00534892"/>
    <w:rsid w:val="005976BD"/>
    <w:rsid w:val="005F34C8"/>
    <w:rsid w:val="006068A0"/>
    <w:rsid w:val="00614D57"/>
    <w:rsid w:val="00623154"/>
    <w:rsid w:val="006407A7"/>
    <w:rsid w:val="00665365"/>
    <w:rsid w:val="006877A8"/>
    <w:rsid w:val="00692995"/>
    <w:rsid w:val="006D4B48"/>
    <w:rsid w:val="006D677B"/>
    <w:rsid w:val="006F58E6"/>
    <w:rsid w:val="00767F64"/>
    <w:rsid w:val="007A61CB"/>
    <w:rsid w:val="007D26EE"/>
    <w:rsid w:val="007D4B7E"/>
    <w:rsid w:val="007F0BF7"/>
    <w:rsid w:val="00821110"/>
    <w:rsid w:val="0087722B"/>
    <w:rsid w:val="00897C31"/>
    <w:rsid w:val="008C3C6D"/>
    <w:rsid w:val="00914B42"/>
    <w:rsid w:val="00922A39"/>
    <w:rsid w:val="00933B60"/>
    <w:rsid w:val="009459C2"/>
    <w:rsid w:val="00956656"/>
    <w:rsid w:val="00956FE5"/>
    <w:rsid w:val="009B7259"/>
    <w:rsid w:val="009D2106"/>
    <w:rsid w:val="009D31D9"/>
    <w:rsid w:val="009E19C4"/>
    <w:rsid w:val="009E7BF7"/>
    <w:rsid w:val="00A06557"/>
    <w:rsid w:val="00A075BA"/>
    <w:rsid w:val="00A174EA"/>
    <w:rsid w:val="00A32CAE"/>
    <w:rsid w:val="00A52F95"/>
    <w:rsid w:val="00A558A8"/>
    <w:rsid w:val="00A72CA4"/>
    <w:rsid w:val="00AF0DB1"/>
    <w:rsid w:val="00AF1CF9"/>
    <w:rsid w:val="00AF26A8"/>
    <w:rsid w:val="00AF361E"/>
    <w:rsid w:val="00B411C4"/>
    <w:rsid w:val="00B61C5E"/>
    <w:rsid w:val="00B85532"/>
    <w:rsid w:val="00B963E7"/>
    <w:rsid w:val="00BA004C"/>
    <w:rsid w:val="00BC0265"/>
    <w:rsid w:val="00C2176D"/>
    <w:rsid w:val="00C63CC2"/>
    <w:rsid w:val="00CA090E"/>
    <w:rsid w:val="00CC0A36"/>
    <w:rsid w:val="00CC5DF5"/>
    <w:rsid w:val="00D27FE1"/>
    <w:rsid w:val="00D36431"/>
    <w:rsid w:val="00D83BDC"/>
    <w:rsid w:val="00DB2156"/>
    <w:rsid w:val="00DF0EC2"/>
    <w:rsid w:val="00E141DD"/>
    <w:rsid w:val="00E5562E"/>
    <w:rsid w:val="00E73B21"/>
    <w:rsid w:val="00E82161"/>
    <w:rsid w:val="00E83F87"/>
    <w:rsid w:val="00EB6F94"/>
    <w:rsid w:val="00EE1673"/>
    <w:rsid w:val="00EF1CE5"/>
    <w:rsid w:val="00F012A6"/>
    <w:rsid w:val="00F36C7A"/>
    <w:rsid w:val="00FC6810"/>
    <w:rsid w:val="00FD13F7"/>
    <w:rsid w:val="00FE505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EBF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C7A"/>
    <w:pPr>
      <w:widowControl w:val="0"/>
      <w:jc w:val="both"/>
    </w:pPr>
    <w:rPr>
      <w:rFonts w:ascii="Lucida Handwriting" w:eastAsia="HGPSoeiKakugothicUB" w:hAnsi="Lucida Handwriting"/>
      <w:color w:val="403152" w:themeColor="accent4" w:themeShade="80"/>
      <w:sz w:val="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B48"/>
  </w:style>
  <w:style w:type="paragraph" w:styleId="Footer">
    <w:name w:val="footer"/>
    <w:basedOn w:val="Normal"/>
    <w:link w:val="Foot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B48"/>
  </w:style>
  <w:style w:type="paragraph" w:styleId="BalloonText">
    <w:name w:val="Balloon Text"/>
    <w:basedOn w:val="Normal"/>
    <w:link w:val="BalloonTextChar"/>
    <w:uiPriority w:val="99"/>
    <w:semiHidden/>
    <w:unhideWhenUsed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C7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D4B7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color w:val="auto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Peacock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F6ED-6822-443B-B1DA-A66E72ED73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FBA13-FB14-4B0D-B576-4B8BBA1C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JapaneseMoneyWallet_Peacock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Money envelope (peacock design)</vt:lpstr>
      <vt:lpstr/>
    </vt:vector>
  </TitlesOfParts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(peacock design)</dc:title>
  <dc:creator/>
  <cp:lastModifiedBy/>
  <cp:revision>1</cp:revision>
  <dcterms:created xsi:type="dcterms:W3CDTF">2016-06-15T08:16:00Z</dcterms:created>
  <dcterms:modified xsi:type="dcterms:W3CDTF">2021-12-16T06:33:00Z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TC102638069990</vt:lpwstr>
  </property>
</Properties>
</file>