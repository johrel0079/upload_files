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111" w:rsidRDefault="002E0111" w:rsidP="002E0111">
      <w:pPr>
        <w:pStyle w:val="GraphicAnchor"/>
      </w:pPr>
      <w:bookmarkStart w:id="0" w:name="_GoBack"/>
      <w:bookmarkEnd w:id="0"/>
      <w:r w:rsidRPr="00563608">
        <w:rPr>
          <w:noProof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04FB3632" wp14:editId="6ACD5C41">
                <wp:simplePos x="0" y="0"/>
                <wp:positionH relativeFrom="page">
                  <wp:posOffset>10160</wp:posOffset>
                </wp:positionH>
                <wp:positionV relativeFrom="paragraph">
                  <wp:posOffset>-1337522</wp:posOffset>
                </wp:positionV>
                <wp:extent cx="2671200" cy="13222800"/>
                <wp:effectExtent l="0" t="0" r="0" b="0"/>
                <wp:wrapNone/>
                <wp:docPr id="94" name="Group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200" cy="13222800"/>
                          <a:chOff x="0" y="0"/>
                          <a:chExt cx="2668270" cy="1321816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62198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93059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3114675"/>
                            <a:ext cx="2665095" cy="3912235"/>
                            <a:chOff x="0" y="0"/>
                            <a:chExt cx="2665730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angle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Right Triangle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ight Triangle 87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0" y="0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0" y="882890"/>
                              <a:ext cx="2665730" cy="3029436"/>
                              <a:chOff x="0" y="-229481"/>
                              <a:chExt cx="2665730" cy="3029452"/>
                            </a:xfrm>
                            <a:grpFill/>
                          </wpg:grpSpPr>
                          <wps:wsp>
                            <wps:cNvPr id="90" name="Rectangle 90"/>
                            <wps:cNvSpPr/>
                            <wps:spPr>
                              <a:xfrm>
                                <a:off x="0" y="-229481"/>
                                <a:ext cx="2665730" cy="20235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riangle 7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ight Triangle 92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ight Triangle 93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63808F" id="Group 94" o:spid="_x0000_s1026" style="position:absolute;margin-left:.8pt;margin-top:-105.3pt;width:210.35pt;height:1041.15pt;z-index:-251577344;mso-position-horizontal-relative:page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">
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/v:group>
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</v:group>
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</v:group>
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</v:group>
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</v:group>
                <w10:wrap anchorx="page"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0"/>
        <w:gridCol w:w="2700"/>
        <w:gridCol w:w="360"/>
        <w:gridCol w:w="720"/>
        <w:gridCol w:w="7236"/>
      </w:tblGrid>
      <w:tr w:rsidR="00231455" w:rsidRPr="00EC0F79" w:rsidTr="006728C1">
        <w:trPr>
          <w:trHeight w:val="540"/>
        </w:trPr>
        <w:tc>
          <w:tcPr>
            <w:tcW w:w="3420" w:type="dxa"/>
            <w:gridSpan w:val="3"/>
          </w:tcPr>
          <w:p w:rsidR="004F4051" w:rsidRPr="004F4051" w:rsidRDefault="00CE2EB9" w:rsidP="004F4051">
            <w:pPr>
              <w:pStyle w:val="Heading4"/>
            </w:pPr>
            <w:sdt>
              <w:sdtPr>
                <w:id w:val="-603418818"/>
                <w:placeholder>
                  <w:docPart w:val="DF93D97D05654A99882928B8A2C65E6E"/>
                </w:placeholder>
                <w:temporary/>
                <w:showingPlcHdr/>
                <w15:appearance w15:val="hidden"/>
              </w:sdtPr>
              <w:sdtEndPr/>
              <w:sdtContent>
                <w:r w:rsidR="004F4051">
                  <w:t>A B O U T  M E</w:t>
                </w:r>
              </w:sdtContent>
            </w:sdt>
          </w:p>
        </w:tc>
        <w:tc>
          <w:tcPr>
            <w:tcW w:w="720" w:type="dxa"/>
            <w:vMerge w:val="restart"/>
          </w:tcPr>
          <w:p w:rsidR="00231455" w:rsidRDefault="00231455" w:rsidP="00B20DFA"/>
        </w:tc>
        <w:tc>
          <w:tcPr>
            <w:tcW w:w="7236" w:type="dxa"/>
            <w:vMerge w:val="restart"/>
          </w:tcPr>
          <w:sdt>
            <w:sdtPr>
              <w:id w:val="1870490961"/>
              <w:placeholder>
                <w:docPart w:val="D039BCD51B904D468B10AA08AB792030"/>
              </w:placeholder>
              <w:temporary/>
              <w:showingPlcHdr/>
              <w15:appearance w15:val="hidden"/>
            </w:sdtPr>
            <w:sdtEndPr/>
            <w:sdtContent>
              <w:p w:rsidR="00231455" w:rsidRPr="000334C1" w:rsidRDefault="00231455" w:rsidP="00B20DFA">
                <w:pPr>
                  <w:pStyle w:val="Title"/>
                  <w:rPr>
                    <w:lang w:val="it-IT"/>
                  </w:rPr>
                </w:pPr>
                <w:r w:rsidRPr="000334C1">
                  <w:rPr>
                    <w:lang w:val="it-IT"/>
                  </w:rPr>
                  <w:t>Angelica Astrom</w:t>
                </w:r>
              </w:p>
            </w:sdtContent>
          </w:sdt>
          <w:sdt>
            <w:sdtPr>
              <w:id w:val="1815216784"/>
              <w:placeholder>
                <w:docPart w:val="51817C85BF4E42138ED881D51D54422F"/>
              </w:placeholder>
              <w:temporary/>
              <w:showingPlcHdr/>
              <w15:appearance w15:val="hidden"/>
            </w:sdtPr>
            <w:sdtEndPr/>
            <w:sdtContent>
              <w:p w:rsidR="00231455" w:rsidRPr="000334C1" w:rsidRDefault="00231455" w:rsidP="00B20DFA">
                <w:pPr>
                  <w:pStyle w:val="Subtitle"/>
                  <w:rPr>
                    <w:lang w:val="it-IT"/>
                  </w:rPr>
                </w:pPr>
                <w:r w:rsidRPr="000334C1">
                  <w:rPr>
                    <w:lang w:val="it-IT"/>
                  </w:rPr>
                  <w:t>UI/UX Designer</w:t>
                </w:r>
              </w:p>
            </w:sdtContent>
          </w:sdt>
          <w:p w:rsidR="00115B3E" w:rsidRDefault="00CE2EB9" w:rsidP="00115B3E">
            <w:pPr>
              <w:pStyle w:val="Heading2"/>
            </w:pPr>
            <w:sdt>
              <w:sdtPr>
                <w:id w:val="2099673673"/>
                <w:placeholder>
                  <w:docPart w:val="ACC68235D6A440D68E2E3495E03176F4"/>
                </w:placeholder>
                <w:temporary/>
                <w:showingPlcHdr/>
                <w15:appearance w15:val="hidden"/>
              </w:sdtPr>
              <w:sdtEndPr/>
              <w:sdtContent>
                <w:r w:rsidR="00115B3E" w:rsidRPr="00BF09B3">
                  <w:t>Dear</w:t>
                </w:r>
              </w:sdtContent>
            </w:sdt>
            <w:r w:rsidR="00115B3E">
              <w:t xml:space="preserve"> </w:t>
            </w:r>
            <w:sdt>
              <w:sdtPr>
                <w:id w:val="-1913855449"/>
                <w:placeholder>
                  <w:docPart w:val="58D2FFA6C3524D77AEC38B535136D16E"/>
                </w:placeholder>
                <w:temporary/>
                <w:showingPlcHdr/>
                <w15:appearance w15:val="hidden"/>
              </w:sdtPr>
              <w:sdtEndPr/>
              <w:sdtContent>
                <w:r w:rsidR="00115B3E" w:rsidRPr="00BF09B3">
                  <w:t>[Recipient Name]</w:t>
                </w:r>
              </w:sdtContent>
            </w:sdt>
            <w:r w:rsidR="00115B3E" w:rsidRPr="00BF09B3">
              <w:t>,</w:t>
            </w:r>
          </w:p>
          <w:p w:rsidR="00115B3E" w:rsidRDefault="00CE2EB9" w:rsidP="00115B3E">
            <w:sdt>
              <w:sdtPr>
                <w:id w:val="1991519905"/>
                <w:placeholder>
                  <w:docPart w:val="28BE08B921E24E68A756A2E7CC44D7C0"/>
                </w:placeholder>
                <w:temporary/>
                <w:showingPlcHdr/>
                <w15:appearance w15:val="hidden"/>
              </w:sdtPr>
              <w:sdtEndPr/>
              <w:sdtContent>
                <w:r w:rsidR="00115B3E">
                  <w:t>Are you looking for a [job title] with:</w:t>
                </w:r>
              </w:sdtContent>
            </w:sdt>
          </w:p>
          <w:sdt>
            <w:sdtPr>
              <w:id w:val="1158801703"/>
              <w:placeholder>
                <w:docPart w:val="7743A263E46E4AD4A21C869BD556B04E"/>
              </w:placeholder>
              <w:temporary/>
              <w:showingPlcHdr/>
              <w15:appearance w15:val="hidden"/>
            </w:sdtPr>
            <w:sdtEndPr/>
            <w:sdtContent>
              <w:p w:rsidR="00115B3E" w:rsidRDefault="00115B3E" w:rsidP="00115B3E">
                <w:pPr>
                  <w:pStyle w:val="ListBullet"/>
                </w:pPr>
                <w:r w:rsidRPr="00F76D98">
                  <w:t>[Number] years of hands-on experience in [area of expertise]?</w:t>
                </w:r>
              </w:p>
            </w:sdtContent>
          </w:sdt>
          <w:sdt>
            <w:sdtPr>
              <w:id w:val="-385257794"/>
              <w:placeholder>
                <w:docPart w:val="3C46F211231545FAB03E2BBC4B38FECF"/>
              </w:placeholder>
              <w:temporary/>
              <w:showingPlcHdr/>
              <w15:appearance w15:val="hidden"/>
            </w:sdtPr>
            <w:sdtEndPr/>
            <w:sdtContent>
              <w:p w:rsidR="00115B3E" w:rsidRPr="00F76D98" w:rsidRDefault="00115B3E" w:rsidP="00115B3E">
                <w:pPr>
                  <w:pStyle w:val="ListBullet"/>
                </w:pPr>
                <w:r>
                  <w:t>Knowledge of the latest technology in [industry or field]?</w:t>
                </w:r>
              </w:p>
            </w:sdtContent>
          </w:sdt>
          <w:sdt>
            <w:sdtPr>
              <w:id w:val="-1738167380"/>
              <w:placeholder>
                <w:docPart w:val="5219127337BE40CF930871379BF39E16"/>
              </w:placeholder>
              <w:temporary/>
              <w:showingPlcHdr/>
              <w15:appearance w15:val="hidden"/>
            </w:sdtPr>
            <w:sdtEndPr/>
            <w:sdtContent>
              <w:p w:rsidR="00115B3E" w:rsidRPr="00F76D98" w:rsidRDefault="00115B3E" w:rsidP="00115B3E">
                <w:pPr>
                  <w:pStyle w:val="ListBullet"/>
                </w:pPr>
                <w:r>
                  <w:t>[Excellent written and oral communication skills?]</w:t>
                </w:r>
              </w:p>
            </w:sdtContent>
          </w:sdt>
          <w:sdt>
            <w:sdtPr>
              <w:id w:val="1816519156"/>
              <w:placeholder>
                <w:docPart w:val="99516AAD6EB9411299696E02DAB5E792"/>
              </w:placeholder>
              <w:temporary/>
              <w:showingPlcHdr/>
              <w15:appearance w15:val="hidden"/>
            </w:sdtPr>
            <w:sdtEndPr/>
            <w:sdtContent>
              <w:p w:rsidR="00115B3E" w:rsidRPr="00F76D98" w:rsidRDefault="00115B3E" w:rsidP="00115B3E">
                <w:pPr>
                  <w:pStyle w:val="ListBullet"/>
                </w:pPr>
                <w:r>
                  <w:t>[A passion to learn and to increase his skills?]</w:t>
                </w:r>
              </w:p>
            </w:sdtContent>
          </w:sdt>
          <w:p w:rsidR="00115B3E" w:rsidRDefault="00CE2EB9" w:rsidP="00115B3E">
            <w:sdt>
              <w:sdtPr>
                <w:id w:val="531850320"/>
                <w:placeholder>
                  <w:docPart w:val="81D61D7A90CF444B95801A3119D491BE"/>
                </w:placeholder>
                <w:temporary/>
                <w:showingPlcHdr/>
                <w15:appearance w15:val="hidden"/>
              </w:sdtPr>
              <w:sdtEndPr/>
              <w:sdtContent>
                <w:r w:rsidR="00115B3E">
                  <w:t>If so, then you need look no further. You will see from my enclosed resume that I meet all of these qualifications and more.</w:t>
                </w:r>
              </w:sdtContent>
            </w:sdt>
          </w:p>
          <w:p w:rsidR="00115B3E" w:rsidRDefault="00115B3E" w:rsidP="00115B3E"/>
          <w:p w:rsidR="00115B3E" w:rsidRDefault="00CE2EB9" w:rsidP="00115B3E">
            <w:sdt>
              <w:sdtPr>
                <w:id w:val="-2122293347"/>
                <w:placeholder>
                  <w:docPart w:val="E6145FABBBDF4A17BF0A73D893D0448B"/>
                </w:placeholder>
                <w:temporary/>
                <w:showingPlcHdr/>
                <w15:appearance w15:val="hidden"/>
              </w:sdtPr>
              <w:sdtEndPr/>
              <w:sdtContent>
                <w:r w:rsidR="00115B3E">
                  <w:t>I would very much like to discuss opportunities with [Company Name]. To schedule an interview, please call me at [phone]. The best time to reach me is between [earliest time] and [latest time], but you can leave a voice message at any time, and I will return your call.</w:t>
                </w:r>
              </w:sdtContent>
            </w:sdt>
          </w:p>
          <w:p w:rsidR="00115B3E" w:rsidRDefault="00115B3E" w:rsidP="00115B3E"/>
          <w:sdt>
            <w:sdtPr>
              <w:id w:val="1007951469"/>
              <w:placeholder>
                <w:docPart w:val="17609110B7B640A5A774ABFC2DE0CE3B"/>
              </w:placeholder>
              <w:temporary/>
              <w:showingPlcHdr/>
              <w15:appearance w15:val="hidden"/>
            </w:sdtPr>
            <w:sdtEndPr/>
            <w:sdtContent>
              <w:p w:rsidR="00115B3E" w:rsidRDefault="00115B3E" w:rsidP="00115B3E">
                <w:r>
                  <w:t>Thank you for taking the time to review my resume. I look forward to talking with you.</w:t>
                </w:r>
              </w:p>
            </w:sdtContent>
          </w:sdt>
          <w:p w:rsidR="00115B3E" w:rsidRDefault="00115B3E" w:rsidP="00115B3E"/>
          <w:p w:rsidR="00115B3E" w:rsidRDefault="00CE2EB9" w:rsidP="00115B3E">
            <w:sdt>
              <w:sdtPr>
                <w:id w:val="-1301306744"/>
                <w:placeholder>
                  <w:docPart w:val="4A07072A879E4C5C84FE06E5A62590F7"/>
                </w:placeholder>
                <w:temporary/>
                <w:showingPlcHdr/>
                <w15:appearance w15:val="hidden"/>
              </w:sdtPr>
              <w:sdtEndPr/>
              <w:sdtContent>
                <w:r w:rsidR="00115B3E">
                  <w:t>Sincerely,</w:t>
                </w:r>
              </w:sdtContent>
            </w:sdt>
          </w:p>
          <w:p w:rsidR="00115B3E" w:rsidRDefault="00115B3E" w:rsidP="00115B3E"/>
          <w:p w:rsidR="00115B3E" w:rsidRDefault="00CE2EB9" w:rsidP="00115B3E">
            <w:sdt>
              <w:sdtPr>
                <w:id w:val="-702706069"/>
                <w:placeholder>
                  <w:docPart w:val="09CDCAD309C74269ADCAC3B7B7B790CD"/>
                </w:placeholder>
                <w:temporary/>
                <w:showingPlcHdr/>
                <w15:appearance w15:val="hidden"/>
              </w:sdtPr>
              <w:sdtEndPr/>
              <w:sdtContent>
                <w:r w:rsidR="00115B3E">
                  <w:t>[Your Name]</w:t>
                </w:r>
              </w:sdtContent>
            </w:sdt>
          </w:p>
          <w:p w:rsidR="00115B3E" w:rsidRDefault="00115B3E" w:rsidP="00115B3E"/>
          <w:p w:rsidR="00231455" w:rsidRPr="00EC0F79" w:rsidRDefault="00CE2EB9" w:rsidP="00115B3E">
            <w:pPr>
              <w:rPr>
                <w:lang w:val="it-IT"/>
              </w:rPr>
            </w:pPr>
            <w:sdt>
              <w:sdtPr>
                <w:id w:val="247390421"/>
                <w:placeholder>
                  <w:docPart w:val="9AA33499B61B479083B9A8D53BFC572A"/>
                </w:placeholder>
                <w:temporary/>
                <w:showingPlcHdr/>
                <w15:appearance w15:val="hidden"/>
              </w:sdtPr>
              <w:sdtEndPr/>
              <w:sdtContent>
                <w:r w:rsidR="00115B3E">
                  <w:t>Enclosure</w:t>
                </w:r>
              </w:sdtContent>
            </w:sdt>
          </w:p>
        </w:tc>
      </w:tr>
      <w:tr w:rsidR="002E0111" w:rsidRPr="008A171A" w:rsidTr="00B20DFA">
        <w:trPr>
          <w:trHeight w:val="4176"/>
        </w:trPr>
        <w:tc>
          <w:tcPr>
            <w:tcW w:w="3420" w:type="dxa"/>
            <w:gridSpan w:val="3"/>
          </w:tcPr>
          <w:sdt>
            <w:sdtPr>
              <w:id w:val="68856309"/>
              <w:placeholder>
                <w:docPart w:val="D152EF594B0C4236BA1B6B4042B9EA75"/>
              </w:placeholder>
              <w:temporary/>
              <w:showingPlcHdr/>
              <w15:appearance w15:val="hidden"/>
            </w:sdtPr>
            <w:sdtEndPr/>
            <w:sdtContent>
              <w:p w:rsidR="002E0111" w:rsidRPr="008A171A" w:rsidRDefault="002E0111" w:rsidP="00B20DFA">
                <w:pPr>
                  <w:pStyle w:val="AboutMe"/>
                  <w:rPr>
                    <w:lang w:val="it-IT"/>
                  </w:rPr>
                </w:pPr>
                <w:r w:rsidRPr="008A171A">
                  <w:rPr>
                    <w:rStyle w:val="AboutMeChar"/>
                  </w:rPr>
                  <w:t>Lorem ipsum dolor sit amet, consectetur adipiscing elit, sed do eiusmod tempor incididunt ut labore et dolore magna aliqua.</w:t>
                </w:r>
              </w:p>
            </w:sdtContent>
          </w:sdt>
        </w:tc>
        <w:tc>
          <w:tcPr>
            <w:tcW w:w="720" w:type="dxa"/>
            <w:vMerge/>
          </w:tcPr>
          <w:p w:rsidR="002E0111" w:rsidRPr="008A171A" w:rsidRDefault="002E0111" w:rsidP="00B20DF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2E0111" w:rsidRPr="008A171A" w:rsidRDefault="002E0111" w:rsidP="00B20DFA">
            <w:pPr>
              <w:pStyle w:val="AboutMe"/>
              <w:rPr>
                <w:lang w:val="it-IT"/>
              </w:rPr>
            </w:pPr>
          </w:p>
        </w:tc>
      </w:tr>
      <w:tr w:rsidR="009E2194" w:rsidRPr="004A28EA" w:rsidTr="009E2194">
        <w:trPr>
          <w:trHeight w:val="540"/>
        </w:trPr>
        <w:tc>
          <w:tcPr>
            <w:tcW w:w="360" w:type="dxa"/>
          </w:tcPr>
          <w:p w:rsidR="009E2194" w:rsidRDefault="009E2194" w:rsidP="00231455">
            <w:pPr>
              <w:pStyle w:val="Heading4"/>
            </w:pPr>
          </w:p>
        </w:tc>
        <w:tc>
          <w:tcPr>
            <w:tcW w:w="2700" w:type="dxa"/>
            <w:tcBorders>
              <w:bottom w:val="single" w:sz="4" w:space="0" w:color="FFFFFF" w:themeColor="background1"/>
            </w:tcBorders>
          </w:tcPr>
          <w:p w:rsidR="009E2194" w:rsidRDefault="00CE2EB9" w:rsidP="00231455">
            <w:pPr>
              <w:pStyle w:val="Heading4"/>
            </w:pPr>
            <w:sdt>
              <w:sdtPr>
                <w:id w:val="182481036"/>
                <w:placeholder>
                  <w:docPart w:val="73FD5C7077C84C44BB5662C1A6559C3A"/>
                </w:placeholder>
                <w:temporary/>
                <w:showingPlcHdr/>
                <w15:appearance w15:val="hidden"/>
              </w:sdtPr>
              <w:sdtEndPr/>
              <w:sdtContent>
                <w:r w:rsidR="009E2194">
                  <w:t>C O N T A C T</w:t>
                </w:r>
              </w:sdtContent>
            </w:sdt>
          </w:p>
        </w:tc>
        <w:tc>
          <w:tcPr>
            <w:tcW w:w="360" w:type="dxa"/>
          </w:tcPr>
          <w:p w:rsidR="009E2194" w:rsidRDefault="009E2194" w:rsidP="00231455">
            <w:pPr>
              <w:pStyle w:val="Heading4"/>
            </w:pPr>
          </w:p>
        </w:tc>
        <w:tc>
          <w:tcPr>
            <w:tcW w:w="720" w:type="dxa"/>
          </w:tcPr>
          <w:p w:rsidR="009E2194" w:rsidRDefault="009E2194" w:rsidP="00B20DFA">
            <w:pPr>
              <w:pStyle w:val="Heading4"/>
            </w:pPr>
          </w:p>
        </w:tc>
        <w:tc>
          <w:tcPr>
            <w:tcW w:w="7236" w:type="dxa"/>
            <w:vMerge/>
          </w:tcPr>
          <w:p w:rsidR="009E2194" w:rsidRDefault="009E2194" w:rsidP="00B20DFA">
            <w:pPr>
              <w:pStyle w:val="Title"/>
            </w:pPr>
          </w:p>
        </w:tc>
      </w:tr>
      <w:tr w:rsidR="00231455" w:rsidRPr="004A28EA" w:rsidTr="00D2008A">
        <w:trPr>
          <w:trHeight w:val="620"/>
        </w:trPr>
        <w:tc>
          <w:tcPr>
            <w:tcW w:w="3420" w:type="dxa"/>
            <w:gridSpan w:val="3"/>
            <w:vAlign w:val="center"/>
          </w:tcPr>
          <w:p w:rsidR="00231455" w:rsidRPr="00D2008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563608">
              <w:rPr>
                <w:noProof/>
                <w:sz w:val="22"/>
                <w:szCs w:val="22"/>
              </w:rPr>
              <w:drawing>
                <wp:inline distT="0" distB="0" distL="0" distR="0" wp14:anchorId="1B66920B" wp14:editId="517E0E6E">
                  <wp:extent cx="144000" cy="144000"/>
                  <wp:effectExtent l="0" t="0" r="8890" b="8890"/>
                  <wp:docPr id="1" name="Picture 1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4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008A">
              <w:rPr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-1162464184"/>
                <w:placeholder>
                  <w:docPart w:val="A0A1FC5F6EFF4905B92C35EC5E04D640"/>
                </w:placeholder>
                <w:temporary/>
                <w:showingPlcHdr/>
                <w15:appearance w15:val="hidden"/>
              </w:sdtPr>
              <w:sdtEndPr/>
              <w:sdtContent>
                <w:r w:rsidRPr="00D2008A">
                  <w:rPr>
                    <w:sz w:val="22"/>
                    <w:szCs w:val="22"/>
                  </w:rPr>
                  <w:t>someone@example.com</w:t>
                </w:r>
              </w:sdtContent>
            </w:sdt>
          </w:p>
        </w:tc>
        <w:tc>
          <w:tcPr>
            <w:tcW w:w="720" w:type="dxa"/>
            <w:vMerge w:val="restart"/>
          </w:tcPr>
          <w:p w:rsidR="00231455" w:rsidRDefault="00231455" w:rsidP="00B20DFA">
            <w:r>
              <w:t xml:space="preserve"> </w:t>
            </w:r>
          </w:p>
        </w:tc>
        <w:tc>
          <w:tcPr>
            <w:tcW w:w="7236" w:type="dxa"/>
            <w:vMerge/>
          </w:tcPr>
          <w:p w:rsidR="00231455" w:rsidRDefault="00231455" w:rsidP="00B20DFA">
            <w:pPr>
              <w:pStyle w:val="Title"/>
            </w:pPr>
          </w:p>
        </w:tc>
      </w:tr>
      <w:tr w:rsidR="00231455" w:rsidRPr="004A28EA" w:rsidTr="00D2008A">
        <w:trPr>
          <w:trHeight w:val="540"/>
        </w:trPr>
        <w:tc>
          <w:tcPr>
            <w:tcW w:w="3420" w:type="dxa"/>
            <w:gridSpan w:val="3"/>
            <w:vAlign w:val="center"/>
          </w:tcPr>
          <w:p w:rsidR="00231455" w:rsidRPr="00D2008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563608"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71755" simplePos="0" relativeHeight="251741184" behindDoc="0" locked="0" layoutInCell="1" allowOverlap="1" wp14:anchorId="40A67389" wp14:editId="4CAB314D">
                      <wp:simplePos x="0" y="0"/>
                      <wp:positionH relativeFrom="column">
                        <wp:posOffset>-205105</wp:posOffset>
                      </wp:positionH>
                      <wp:positionV relativeFrom="paragraph">
                        <wp:posOffset>53975</wp:posOffset>
                      </wp:positionV>
                      <wp:extent cx="75565" cy="140335"/>
                      <wp:effectExtent l="57150" t="38100" r="57785" b="31115"/>
                      <wp:wrapSquare wrapText="bothSides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75565" cy="14033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D6FE79" id="Graphic 38" o:spid="_x0000_s1026" style="position:absolute;margin-left:-16.15pt;margin-top:4.25pt;width:5.95pt;height:11.05pt;z-index:251741184;mso-wrap-distance-right:5.65pt;mso-width-relative:margin;mso-height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">
                      <o:lock v:ext="edit" aspectratio="t"/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wrap type="square"/>
                    </v:group>
                  </w:pict>
                </mc:Fallback>
              </mc:AlternateContent>
            </w:r>
            <w:r w:rsidRPr="00D2008A">
              <w:rPr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167758616"/>
                <w:placeholder>
                  <w:docPart w:val="56FA263C81E747BEAD00512D1469519B"/>
                </w:placeholder>
                <w:temporary/>
                <w:showingPlcHdr/>
                <w15:appearance w15:val="hidden"/>
              </w:sdtPr>
              <w:sdtEndPr/>
              <w:sdtContent>
                <w:r w:rsidRPr="00D2008A">
                  <w:rPr>
                    <w:sz w:val="22"/>
                    <w:szCs w:val="22"/>
                  </w:rPr>
                  <w:t>(212) 555-1234</w:t>
                </w:r>
              </w:sdtContent>
            </w:sdt>
          </w:p>
        </w:tc>
        <w:tc>
          <w:tcPr>
            <w:tcW w:w="720" w:type="dxa"/>
            <w:vMerge/>
          </w:tcPr>
          <w:p w:rsidR="00231455" w:rsidRDefault="00231455" w:rsidP="00B20DFA"/>
        </w:tc>
        <w:tc>
          <w:tcPr>
            <w:tcW w:w="7236" w:type="dxa"/>
            <w:vMerge/>
          </w:tcPr>
          <w:p w:rsidR="00231455" w:rsidRDefault="00231455" w:rsidP="00B20DFA">
            <w:pPr>
              <w:pStyle w:val="Title"/>
            </w:pPr>
          </w:p>
        </w:tc>
      </w:tr>
      <w:tr w:rsidR="00231455" w:rsidRPr="004A28EA" w:rsidTr="00D2008A">
        <w:trPr>
          <w:trHeight w:val="540"/>
        </w:trPr>
        <w:tc>
          <w:tcPr>
            <w:tcW w:w="3420" w:type="dxa"/>
            <w:gridSpan w:val="3"/>
            <w:vAlign w:val="center"/>
          </w:tcPr>
          <w:p w:rsidR="00231455" w:rsidRPr="00D2008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563608">
              <w:rPr>
                <w:noProof/>
                <w:sz w:val="22"/>
                <w:szCs w:val="22"/>
              </w:rPr>
              <w:drawing>
                <wp:anchor distT="0" distB="0" distL="114300" distR="71755" simplePos="0" relativeHeight="251742208" behindDoc="0" locked="0" layoutInCell="1" allowOverlap="1" wp14:anchorId="5E8F2B57" wp14:editId="357E96AD">
                  <wp:simplePos x="0" y="0"/>
                  <wp:positionH relativeFrom="column">
                    <wp:posOffset>147</wp:posOffset>
                  </wp:positionH>
                  <wp:positionV relativeFrom="paragraph">
                    <wp:posOffset>56906</wp:posOffset>
                  </wp:positionV>
                  <wp:extent cx="144000" cy="144000"/>
                  <wp:effectExtent l="0" t="0" r="8890" b="8890"/>
                  <wp:wrapSquare wrapText="bothSides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2008A">
              <w:rPr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819544708"/>
                <w:placeholder>
                  <w:docPart w:val="FB8DD7E38EA849F6A8A273B0A02412C9"/>
                </w:placeholder>
                <w:temporary/>
                <w:showingPlcHdr/>
                <w15:appearance w15:val="hidden"/>
              </w:sdtPr>
              <w:sdtEndPr/>
              <w:sdtContent>
                <w:r w:rsidRPr="00D2008A">
                  <w:rPr>
                    <w:sz w:val="22"/>
                    <w:szCs w:val="22"/>
                  </w:rPr>
                  <w:t>www.example.com</w:t>
                </w:r>
              </w:sdtContent>
            </w:sdt>
          </w:p>
        </w:tc>
        <w:tc>
          <w:tcPr>
            <w:tcW w:w="720" w:type="dxa"/>
            <w:vMerge/>
          </w:tcPr>
          <w:p w:rsidR="00231455" w:rsidRDefault="00231455" w:rsidP="00B20DFA"/>
        </w:tc>
        <w:tc>
          <w:tcPr>
            <w:tcW w:w="7236" w:type="dxa"/>
            <w:vMerge/>
          </w:tcPr>
          <w:p w:rsidR="00231455" w:rsidRDefault="00231455" w:rsidP="00B20DFA">
            <w:pPr>
              <w:pStyle w:val="Title"/>
            </w:pPr>
          </w:p>
        </w:tc>
      </w:tr>
      <w:tr w:rsidR="002E0111" w:rsidRPr="004A28EA" w:rsidTr="00B20DFA">
        <w:trPr>
          <w:trHeight w:val="1584"/>
        </w:trPr>
        <w:tc>
          <w:tcPr>
            <w:tcW w:w="3420" w:type="dxa"/>
            <w:gridSpan w:val="3"/>
            <w:vAlign w:val="center"/>
          </w:tcPr>
          <w:p w:rsidR="002E0111" w:rsidRDefault="00CE2EB9" w:rsidP="00B20DFA">
            <w:pPr>
              <w:pStyle w:val="Contact2"/>
            </w:pPr>
            <w:sdt>
              <w:sdtPr>
                <w:id w:val="-1160760907"/>
                <w:placeholder>
                  <w:docPart w:val="D615EF6E8A594936B791A6D859D049B0"/>
                </w:placeholder>
                <w:temporary/>
                <w:showingPlcHdr/>
                <w15:appearance w15:val="hidden"/>
              </w:sdtPr>
              <w:sdtEndPr/>
              <w:sdtContent>
                <w:r w:rsidR="002E0111" w:rsidRPr="00B8453F">
                  <w:t>New York City, NY</w:t>
                </w:r>
              </w:sdtContent>
            </w:sdt>
          </w:p>
          <w:p w:rsidR="002E0111" w:rsidRPr="00563608" w:rsidRDefault="002E0111" w:rsidP="00B20DFA">
            <w:pPr>
              <w:pStyle w:val="Contact2"/>
            </w:pPr>
            <w:r w:rsidRPr="00563608">
              <w:rPr>
                <w:noProof/>
              </w:rPr>
              <w:drawing>
                <wp:inline distT="0" distB="0" distL="0" distR="0" wp14:anchorId="54673E2B" wp14:editId="17C8D0DD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:rsidR="002E0111" w:rsidRDefault="002E0111" w:rsidP="00B20DFA"/>
        </w:tc>
        <w:tc>
          <w:tcPr>
            <w:tcW w:w="7236" w:type="dxa"/>
            <w:vMerge/>
          </w:tcPr>
          <w:p w:rsidR="002E0111" w:rsidRDefault="002E0111" w:rsidP="00B20DFA">
            <w:pPr>
              <w:pStyle w:val="Title"/>
            </w:pPr>
          </w:p>
        </w:tc>
      </w:tr>
      <w:tr w:rsidR="002E0111" w:rsidRPr="004A28EA" w:rsidTr="00B20DFA">
        <w:trPr>
          <w:trHeight w:val="1229"/>
        </w:trPr>
        <w:tc>
          <w:tcPr>
            <w:tcW w:w="3420" w:type="dxa"/>
            <w:gridSpan w:val="3"/>
          </w:tcPr>
          <w:p w:rsidR="002E0111" w:rsidRDefault="002E0111" w:rsidP="00B20DFA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:rsidR="002E0111" w:rsidRDefault="002E0111" w:rsidP="00B20DFA"/>
        </w:tc>
        <w:tc>
          <w:tcPr>
            <w:tcW w:w="7236" w:type="dxa"/>
            <w:vMerge/>
          </w:tcPr>
          <w:p w:rsidR="002E0111" w:rsidRDefault="002E0111" w:rsidP="00B20DFA">
            <w:pPr>
              <w:pStyle w:val="Title"/>
            </w:pPr>
          </w:p>
        </w:tc>
      </w:tr>
      <w:tr w:rsidR="002E0111" w:rsidRPr="004A28EA" w:rsidTr="00B20DFA">
        <w:trPr>
          <w:trHeight w:val="3353"/>
        </w:trPr>
        <w:tc>
          <w:tcPr>
            <w:tcW w:w="3420" w:type="dxa"/>
            <w:gridSpan w:val="3"/>
          </w:tcPr>
          <w:p w:rsidR="002E0111" w:rsidRDefault="00CE2EB9" w:rsidP="00B20DFA">
            <w:pPr>
              <w:pStyle w:val="Contact1"/>
            </w:pPr>
            <w:sdt>
              <w:sdtPr>
                <w:id w:val="1579561032"/>
                <w:placeholder>
                  <w:docPart w:val="221292C1064F4C53B9C6204287EFD8BB"/>
                </w:placeholder>
                <w:temporary/>
                <w:showingPlcHdr/>
                <w15:appearance w15:val="hidden"/>
              </w:sdtPr>
              <w:sdtEndPr/>
              <w:sdtContent>
                <w:r w:rsidR="00115B3E">
                  <w:t>[Recipient Name]</w:t>
                </w:r>
              </w:sdtContent>
            </w:sdt>
          </w:p>
          <w:p w:rsidR="002E0111" w:rsidRDefault="00CE2EB9" w:rsidP="00B20DFA">
            <w:pPr>
              <w:pStyle w:val="Contact1"/>
            </w:pPr>
            <w:sdt>
              <w:sdtPr>
                <w:id w:val="8344140"/>
                <w:placeholder>
                  <w:docPart w:val="383130749A3A41A093D81CDF9A820994"/>
                </w:placeholder>
                <w:temporary/>
                <w:showingPlcHdr/>
                <w15:appearance w15:val="hidden"/>
              </w:sdtPr>
              <w:sdtEndPr/>
              <w:sdtContent>
                <w:r w:rsidR="00115B3E">
                  <w:t>[Title]</w:t>
                </w:r>
              </w:sdtContent>
            </w:sdt>
          </w:p>
          <w:p w:rsidR="00115B3E" w:rsidRDefault="00CE2EB9" w:rsidP="00115B3E">
            <w:pPr>
              <w:pStyle w:val="Contact1"/>
            </w:pPr>
            <w:sdt>
              <w:sdtPr>
                <w:id w:val="-514538999"/>
                <w:placeholder>
                  <w:docPart w:val="6E36D76FB10F43169857E106870C12ED"/>
                </w:placeholder>
                <w:temporary/>
                <w:showingPlcHdr/>
                <w15:appearance w15:val="hidden"/>
              </w:sdtPr>
              <w:sdtEndPr/>
              <w:sdtContent>
                <w:r w:rsidR="00115B3E">
                  <w:t>[Company]</w:t>
                </w:r>
              </w:sdtContent>
            </w:sdt>
          </w:p>
          <w:sdt>
            <w:sdtPr>
              <w:id w:val="860860015"/>
              <w:placeholder>
                <w:docPart w:val="F89E6D10DC38411EA5EA1EC969512EEA"/>
              </w:placeholder>
              <w:temporary/>
              <w:showingPlcHdr/>
              <w15:appearance w15:val="hidden"/>
            </w:sdtPr>
            <w:sdtEndPr/>
            <w:sdtContent>
              <w:p w:rsidR="00115B3E" w:rsidRDefault="00115B3E" w:rsidP="00115B3E">
                <w:pPr>
                  <w:pStyle w:val="Contact1"/>
                </w:pPr>
                <w:r>
                  <w:t>[Recipient Street Address]</w:t>
                </w:r>
              </w:p>
            </w:sdtContent>
          </w:sdt>
          <w:sdt>
            <w:sdtPr>
              <w:id w:val="2038618171"/>
              <w:placeholder>
                <w:docPart w:val="C01D4963D49D4B54BC7CD35FCF982AA7"/>
              </w:placeholder>
              <w:temporary/>
              <w:showingPlcHdr/>
              <w15:appearance w15:val="hidden"/>
            </w:sdtPr>
            <w:sdtEndPr/>
            <w:sdtContent>
              <w:p w:rsidR="002E0111" w:rsidRPr="00453A7B" w:rsidRDefault="00115B3E" w:rsidP="00115B3E">
                <w:pPr>
                  <w:pStyle w:val="Contact1"/>
                </w:pPr>
                <w:r>
                  <w:t>[Recipient City, ST Zip]</w:t>
                </w:r>
              </w:p>
            </w:sdtContent>
          </w:sdt>
        </w:tc>
        <w:tc>
          <w:tcPr>
            <w:tcW w:w="720" w:type="dxa"/>
            <w:vMerge/>
          </w:tcPr>
          <w:p w:rsidR="002E0111" w:rsidRDefault="002E0111" w:rsidP="00B20DFA">
            <w:pPr>
              <w:pStyle w:val="Heading4"/>
            </w:pPr>
          </w:p>
        </w:tc>
        <w:tc>
          <w:tcPr>
            <w:tcW w:w="7236" w:type="dxa"/>
            <w:vMerge/>
          </w:tcPr>
          <w:p w:rsidR="002E0111" w:rsidRDefault="002E0111" w:rsidP="00B20DFA">
            <w:pPr>
              <w:pStyle w:val="Title"/>
            </w:pPr>
          </w:p>
        </w:tc>
      </w:tr>
    </w:tbl>
    <w:p w:rsidR="00871DB8" w:rsidRDefault="003B4AEF">
      <w:r w:rsidRPr="00563608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E016E94" wp14:editId="67FBD165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6F7DED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AF3rxrPgoAAOo1AAAOAAAA&#10;AAAAAAAAAAAAAC4CAABkcnMvZTJvRG9jLnhtbFBLAQItABQABgAIAAAAIQDGVP024QAAAAsBAAAP&#10;AAAAAAAAAAAAAAAAAJgMAABkcnMvZG93bnJldi54bWxQSwUGAAAAAAQABADzAAAApg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563608">
        <w:rPr>
          <w:noProof/>
        </w:rPr>
        <w:drawing>
          <wp:anchor distT="0" distB="0" distL="114300" distR="114300" simplePos="0" relativeHeight="251681792" behindDoc="0" locked="0" layoutInCell="1" allowOverlap="1" wp14:anchorId="429D0148" wp14:editId="1C470F16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563608">
        <w:rPr>
          <w:noProof/>
        </w:rPr>
        <w:drawing>
          <wp:anchor distT="0" distB="0" distL="114300" distR="114300" simplePos="0" relativeHeight="251672576" behindDoc="0" locked="0" layoutInCell="1" allowOverlap="1" wp14:anchorId="6D1A6FFE" wp14:editId="2A475B89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563608">
        <w:rPr>
          <w:noProof/>
        </w:rPr>
        <w:drawing>
          <wp:anchor distT="0" distB="0" distL="114300" distR="114300" simplePos="0" relativeHeight="251691008" behindDoc="0" locked="0" layoutInCell="1" allowOverlap="1" wp14:anchorId="0E8F5EC7" wp14:editId="2D33C12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563608">
        <w:rPr>
          <w:noProof/>
        </w:rPr>
        <w:drawing>
          <wp:anchor distT="0" distB="0" distL="114300" distR="114300" simplePos="0" relativeHeight="251688960" behindDoc="0" locked="0" layoutInCell="1" allowOverlap="1" wp14:anchorId="3584B162" wp14:editId="3E95BE64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563608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1B5C83D" wp14:editId="05CF91B3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0FF3E7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563608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71522B9" wp14:editId="50E1CA81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9B5AF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F97FD3">
      <w:pgSz w:w="12240" w:h="15840" w:code="1"/>
      <w:pgMar w:top="72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EB9" w:rsidRDefault="00CE2EB9" w:rsidP="00AA35A8">
      <w:pPr>
        <w:spacing w:line="240" w:lineRule="auto"/>
      </w:pPr>
      <w:r>
        <w:separator/>
      </w:r>
    </w:p>
  </w:endnote>
  <w:endnote w:type="continuationSeparator" w:id="0">
    <w:p w:rsidR="00CE2EB9" w:rsidRDefault="00CE2EB9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EB9" w:rsidRDefault="00CE2EB9" w:rsidP="00AA35A8">
      <w:pPr>
        <w:spacing w:line="240" w:lineRule="auto"/>
      </w:pPr>
      <w:r>
        <w:separator/>
      </w:r>
    </w:p>
  </w:footnote>
  <w:footnote w:type="continuationSeparator" w:id="0">
    <w:p w:rsidR="00CE2EB9" w:rsidRDefault="00CE2EB9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3.95pt;height:13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41" type="#_x0000_t75" style="width:13.95pt;height:13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308"/>
    <w:multiLevelType w:val="hybridMultilevel"/>
    <w:tmpl w:val="FDAA04AE"/>
    <w:lvl w:ilvl="0" w:tplc="672CA48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8A238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B8"/>
    <w:rsid w:val="00033263"/>
    <w:rsid w:val="000334C1"/>
    <w:rsid w:val="0003364E"/>
    <w:rsid w:val="000873F6"/>
    <w:rsid w:val="000B286F"/>
    <w:rsid w:val="000D134B"/>
    <w:rsid w:val="000E2521"/>
    <w:rsid w:val="000E308A"/>
    <w:rsid w:val="00112736"/>
    <w:rsid w:val="00115B3E"/>
    <w:rsid w:val="00124ED6"/>
    <w:rsid w:val="00167789"/>
    <w:rsid w:val="00194704"/>
    <w:rsid w:val="001B160B"/>
    <w:rsid w:val="001C26E7"/>
    <w:rsid w:val="00203213"/>
    <w:rsid w:val="002236D5"/>
    <w:rsid w:val="00224805"/>
    <w:rsid w:val="00231455"/>
    <w:rsid w:val="00243756"/>
    <w:rsid w:val="0027193E"/>
    <w:rsid w:val="002C4E0C"/>
    <w:rsid w:val="002E0111"/>
    <w:rsid w:val="002E7306"/>
    <w:rsid w:val="00331DCE"/>
    <w:rsid w:val="00352A17"/>
    <w:rsid w:val="003B4AEF"/>
    <w:rsid w:val="00415CF3"/>
    <w:rsid w:val="004455D4"/>
    <w:rsid w:val="00453A7B"/>
    <w:rsid w:val="004936B2"/>
    <w:rsid w:val="004A28EA"/>
    <w:rsid w:val="004F4051"/>
    <w:rsid w:val="0050661B"/>
    <w:rsid w:val="00563608"/>
    <w:rsid w:val="006A1E18"/>
    <w:rsid w:val="006C7F5A"/>
    <w:rsid w:val="00722798"/>
    <w:rsid w:val="00760E56"/>
    <w:rsid w:val="00791376"/>
    <w:rsid w:val="007B3003"/>
    <w:rsid w:val="007E5499"/>
    <w:rsid w:val="007F5CE5"/>
    <w:rsid w:val="00831977"/>
    <w:rsid w:val="00871DB8"/>
    <w:rsid w:val="00887E05"/>
    <w:rsid w:val="008A171A"/>
    <w:rsid w:val="008F180B"/>
    <w:rsid w:val="008F48B9"/>
    <w:rsid w:val="009049BC"/>
    <w:rsid w:val="009D5812"/>
    <w:rsid w:val="009D646A"/>
    <w:rsid w:val="009E2194"/>
    <w:rsid w:val="00A633B0"/>
    <w:rsid w:val="00AA1166"/>
    <w:rsid w:val="00AA35A8"/>
    <w:rsid w:val="00AE562D"/>
    <w:rsid w:val="00B10FB8"/>
    <w:rsid w:val="00B8453F"/>
    <w:rsid w:val="00B85473"/>
    <w:rsid w:val="00BE5968"/>
    <w:rsid w:val="00C62E97"/>
    <w:rsid w:val="00CB3E40"/>
    <w:rsid w:val="00CE2EB9"/>
    <w:rsid w:val="00CF22B3"/>
    <w:rsid w:val="00D2008A"/>
    <w:rsid w:val="00D86385"/>
    <w:rsid w:val="00D95726"/>
    <w:rsid w:val="00DB472D"/>
    <w:rsid w:val="00DE5F88"/>
    <w:rsid w:val="00DF2298"/>
    <w:rsid w:val="00E067BA"/>
    <w:rsid w:val="00EB2CF7"/>
    <w:rsid w:val="00EB5077"/>
    <w:rsid w:val="00EB74E8"/>
    <w:rsid w:val="00EC0F79"/>
    <w:rsid w:val="00F30552"/>
    <w:rsid w:val="00F46BDB"/>
    <w:rsid w:val="00F677EF"/>
    <w:rsid w:val="00F97FD3"/>
    <w:rsid w:val="00FA486C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FEE6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FD3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2E0111"/>
    <w:pPr>
      <w:spacing w:after="120"/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2E0111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paragraph" w:customStyle="1" w:styleId="GraphicAnchor">
    <w:name w:val="Graphic Anchor"/>
    <w:basedOn w:val="Normal"/>
    <w:qFormat/>
    <w:rsid w:val="002E0111"/>
    <w:rPr>
      <w:sz w:val="2"/>
    </w:rPr>
  </w:style>
  <w:style w:type="paragraph" w:styleId="ListBullet">
    <w:name w:val="List Bullet"/>
    <w:basedOn w:val="Normal"/>
    <w:uiPriority w:val="99"/>
    <w:qFormat/>
    <w:rsid w:val="00D2008A"/>
    <w:pPr>
      <w:numPr>
        <w:numId w:val="5"/>
      </w:numPr>
      <w:spacing w:before="240" w:after="240" w:line="400" w:lineRule="exact"/>
      <w:contextualSpacing/>
    </w:pPr>
    <w:rPr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rez.m14\AppData\Roaming\Microsoft\Templates\Contemporar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93D97D05654A99882928B8A2C65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83C62-4D1C-448B-936E-F12764B29314}"/>
      </w:docPartPr>
      <w:docPartBody>
        <w:p w:rsidR="00000000" w:rsidRDefault="00514790">
          <w:pPr>
            <w:pStyle w:val="DF93D97D05654A99882928B8A2C65E6E"/>
          </w:pPr>
          <w:r>
            <w:t>A B O U T  M E</w:t>
          </w:r>
        </w:p>
      </w:docPartBody>
    </w:docPart>
    <w:docPart>
      <w:docPartPr>
        <w:name w:val="D039BCD51B904D468B10AA08AB792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1AD9F-30A2-4C02-9A50-0E2C944DA85D}"/>
      </w:docPartPr>
      <w:docPartBody>
        <w:p w:rsidR="00000000" w:rsidRDefault="00514790">
          <w:pPr>
            <w:pStyle w:val="D039BCD51B904D468B10AA08AB792030"/>
          </w:pPr>
          <w:r w:rsidRPr="000334C1">
            <w:rPr>
              <w:lang w:val="it-IT"/>
            </w:rPr>
            <w:t>Angelica Astrom</w:t>
          </w:r>
        </w:p>
      </w:docPartBody>
    </w:docPart>
    <w:docPart>
      <w:docPartPr>
        <w:name w:val="51817C85BF4E42138ED881D51D544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41B01-6A79-4DE6-BE16-58A18A1A0CF8}"/>
      </w:docPartPr>
      <w:docPartBody>
        <w:p w:rsidR="00000000" w:rsidRDefault="00514790">
          <w:pPr>
            <w:pStyle w:val="51817C85BF4E42138ED881D51D54422F"/>
          </w:pPr>
          <w:r w:rsidRPr="000334C1">
            <w:rPr>
              <w:lang w:val="it-IT"/>
            </w:rPr>
            <w:t>UI/UX Designer</w:t>
          </w:r>
        </w:p>
      </w:docPartBody>
    </w:docPart>
    <w:docPart>
      <w:docPartPr>
        <w:name w:val="ACC68235D6A440D68E2E3495E0317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BDC19-1B20-4FE2-BE14-3C47F62893A8}"/>
      </w:docPartPr>
      <w:docPartBody>
        <w:p w:rsidR="00000000" w:rsidRDefault="00514790">
          <w:pPr>
            <w:pStyle w:val="ACC68235D6A440D68E2E3495E03176F4"/>
          </w:pPr>
          <w:r w:rsidRPr="00BF09B3">
            <w:t>Dear</w:t>
          </w:r>
        </w:p>
      </w:docPartBody>
    </w:docPart>
    <w:docPart>
      <w:docPartPr>
        <w:name w:val="58D2FFA6C3524D77AEC38B535136D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AD4A3-8FCF-4EA7-A6A0-6750E934CD57}"/>
      </w:docPartPr>
      <w:docPartBody>
        <w:p w:rsidR="00000000" w:rsidRDefault="00514790">
          <w:pPr>
            <w:pStyle w:val="58D2FFA6C3524D77AEC38B535136D16E"/>
          </w:pPr>
          <w:r w:rsidRPr="00BF09B3">
            <w:t>[Recipient Name]</w:t>
          </w:r>
        </w:p>
      </w:docPartBody>
    </w:docPart>
    <w:docPart>
      <w:docPartPr>
        <w:name w:val="28BE08B921E24E68A756A2E7CC44D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7A2CB-47DF-46AB-A96A-D5E12B939BD1}"/>
      </w:docPartPr>
      <w:docPartBody>
        <w:p w:rsidR="00000000" w:rsidRDefault="00514790">
          <w:pPr>
            <w:pStyle w:val="28BE08B921E24E68A756A2E7CC44D7C0"/>
          </w:pPr>
          <w:r>
            <w:t>Are you looking for a [job title] with:</w:t>
          </w:r>
        </w:p>
      </w:docPartBody>
    </w:docPart>
    <w:docPart>
      <w:docPartPr>
        <w:name w:val="7743A263E46E4AD4A21C869BD556B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48915-BBCD-461F-8FCD-9E81EABF47B9}"/>
      </w:docPartPr>
      <w:docPartBody>
        <w:p w:rsidR="00000000" w:rsidRDefault="00514790">
          <w:pPr>
            <w:pStyle w:val="7743A263E46E4AD4A21C869BD556B04E"/>
          </w:pPr>
          <w:r w:rsidRPr="00F76D98">
            <w:t xml:space="preserve">[Number] years of </w:t>
          </w:r>
          <w:r w:rsidRPr="00F76D98">
            <w:t>hands-on experience in [area of expertise]?</w:t>
          </w:r>
        </w:p>
      </w:docPartBody>
    </w:docPart>
    <w:docPart>
      <w:docPartPr>
        <w:name w:val="3C46F211231545FAB03E2BBC4B38F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9AFA3-EC00-4E5E-8720-778CF29D639C}"/>
      </w:docPartPr>
      <w:docPartBody>
        <w:p w:rsidR="00000000" w:rsidRDefault="00514790">
          <w:pPr>
            <w:pStyle w:val="3C46F211231545FAB03E2BBC4B38FECF"/>
          </w:pPr>
          <w:r>
            <w:t>Knowledge of the latest technology in [industry or field]?</w:t>
          </w:r>
        </w:p>
      </w:docPartBody>
    </w:docPart>
    <w:docPart>
      <w:docPartPr>
        <w:name w:val="5219127337BE40CF930871379BF39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76023-9C65-4F21-BF68-AB45F19D29DD}"/>
      </w:docPartPr>
      <w:docPartBody>
        <w:p w:rsidR="00000000" w:rsidRDefault="00514790">
          <w:pPr>
            <w:pStyle w:val="5219127337BE40CF930871379BF39E16"/>
          </w:pPr>
          <w:r>
            <w:t>[Excellent written and oral communication skills?]</w:t>
          </w:r>
        </w:p>
      </w:docPartBody>
    </w:docPart>
    <w:docPart>
      <w:docPartPr>
        <w:name w:val="99516AAD6EB9411299696E02DAB5E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A7D33-720D-450B-9E17-D6B5DAA7B258}"/>
      </w:docPartPr>
      <w:docPartBody>
        <w:p w:rsidR="00000000" w:rsidRDefault="00514790">
          <w:pPr>
            <w:pStyle w:val="99516AAD6EB9411299696E02DAB5E792"/>
          </w:pPr>
          <w:r>
            <w:t>[A passion to learn and to increase his skills?]</w:t>
          </w:r>
        </w:p>
      </w:docPartBody>
    </w:docPart>
    <w:docPart>
      <w:docPartPr>
        <w:name w:val="81D61D7A90CF444B95801A3119D49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BE35B-95F1-4CE9-95BE-A9B07DB7653D}"/>
      </w:docPartPr>
      <w:docPartBody>
        <w:p w:rsidR="00000000" w:rsidRDefault="00514790">
          <w:pPr>
            <w:pStyle w:val="81D61D7A90CF444B95801A3119D491BE"/>
          </w:pPr>
          <w:r>
            <w:t xml:space="preserve">If so, then you need look no further. You </w:t>
          </w:r>
          <w:r>
            <w:t>will see from my enclosed resume that I meet all of these qualifications and more.</w:t>
          </w:r>
        </w:p>
      </w:docPartBody>
    </w:docPart>
    <w:docPart>
      <w:docPartPr>
        <w:name w:val="E6145FABBBDF4A17BF0A73D893D04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81432-1718-4793-B218-59506947CD2A}"/>
      </w:docPartPr>
      <w:docPartBody>
        <w:p w:rsidR="00000000" w:rsidRDefault="00514790">
          <w:pPr>
            <w:pStyle w:val="E6145FABBBDF4A17BF0A73D893D0448B"/>
          </w:pPr>
          <w:r>
            <w:t>I would very much like to discuss opportunities with [Company Name]. To schedule an interview, please call me at [phone]. The best time to reach me is between [earliest t</w:t>
          </w:r>
          <w:r>
            <w:t>ime] and [latest time], but you can leave a voice message at any time, and I will return your call.</w:t>
          </w:r>
        </w:p>
      </w:docPartBody>
    </w:docPart>
    <w:docPart>
      <w:docPartPr>
        <w:name w:val="17609110B7B640A5A774ABFC2DE0C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259DB-7391-4DEF-A4E3-39A83BCBB848}"/>
      </w:docPartPr>
      <w:docPartBody>
        <w:p w:rsidR="00000000" w:rsidRDefault="00514790">
          <w:pPr>
            <w:pStyle w:val="17609110B7B640A5A774ABFC2DE0CE3B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4A07072A879E4C5C84FE06E5A6259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E6EEB-E546-4498-B27C-EC912C578BB4}"/>
      </w:docPartPr>
      <w:docPartBody>
        <w:p w:rsidR="00000000" w:rsidRDefault="00514790">
          <w:pPr>
            <w:pStyle w:val="4A07072A879E4C5C84FE06E5A62590F7"/>
          </w:pPr>
          <w:r>
            <w:t>Sincerely,</w:t>
          </w:r>
        </w:p>
      </w:docPartBody>
    </w:docPart>
    <w:docPart>
      <w:docPartPr>
        <w:name w:val="09CDCAD309C74269ADCAC3B7B7B79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3062A-87D0-4386-9D12-55A865726515}"/>
      </w:docPartPr>
      <w:docPartBody>
        <w:p w:rsidR="00000000" w:rsidRDefault="00514790">
          <w:pPr>
            <w:pStyle w:val="09CDCAD309C74269ADCAC3B7B7B790CD"/>
          </w:pPr>
          <w:r>
            <w:t>[Your Name]</w:t>
          </w:r>
        </w:p>
      </w:docPartBody>
    </w:docPart>
    <w:docPart>
      <w:docPartPr>
        <w:name w:val="9AA33499B61B479083B9A8D53BFC5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24396-3748-481D-9D81-765F6F3EB790}"/>
      </w:docPartPr>
      <w:docPartBody>
        <w:p w:rsidR="00000000" w:rsidRDefault="00514790">
          <w:pPr>
            <w:pStyle w:val="9AA33499B61B479083B9A8D53BFC572A"/>
          </w:pPr>
          <w:r>
            <w:t>Enclosure</w:t>
          </w:r>
        </w:p>
      </w:docPartBody>
    </w:docPart>
    <w:docPart>
      <w:docPartPr>
        <w:name w:val="D152EF594B0C4236BA1B6B4042B9E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BCF2-102A-48FD-9C63-C1002B1D9292}"/>
      </w:docPartPr>
      <w:docPartBody>
        <w:p w:rsidR="00000000" w:rsidRDefault="00514790">
          <w:pPr>
            <w:pStyle w:val="D152EF594B0C4236BA1B6B4042B9EA75"/>
          </w:pPr>
          <w:r w:rsidRPr="008A171A">
            <w:rPr>
              <w:rStyle w:val="AboutMeChar"/>
            </w:rPr>
            <w:t>Lorem ipsum dolor sit</w:t>
          </w:r>
          <w:r w:rsidRPr="008A171A">
            <w:rPr>
              <w:rStyle w:val="AboutMeChar"/>
            </w:rPr>
            <w:t xml:space="preserve"> amet, consectetur adipiscing elit, sed do eiusmod tempor incididunt ut labore et dolore magna aliqua.</w:t>
          </w:r>
        </w:p>
      </w:docPartBody>
    </w:docPart>
    <w:docPart>
      <w:docPartPr>
        <w:name w:val="73FD5C7077C84C44BB5662C1A6559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235B0-A872-465C-ADC1-6B8C60CB88F5}"/>
      </w:docPartPr>
      <w:docPartBody>
        <w:p w:rsidR="00000000" w:rsidRDefault="00514790">
          <w:pPr>
            <w:pStyle w:val="73FD5C7077C84C44BB5662C1A6559C3A"/>
          </w:pPr>
          <w:r>
            <w:t>C O N T A C T</w:t>
          </w:r>
        </w:p>
      </w:docPartBody>
    </w:docPart>
    <w:docPart>
      <w:docPartPr>
        <w:name w:val="A0A1FC5F6EFF4905B92C35EC5E04D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F2B5D-D4DD-445A-BE49-A7D5C9C8216C}"/>
      </w:docPartPr>
      <w:docPartBody>
        <w:p w:rsidR="00000000" w:rsidRDefault="00514790">
          <w:pPr>
            <w:pStyle w:val="A0A1FC5F6EFF4905B92C35EC5E04D640"/>
          </w:pPr>
          <w:r w:rsidRPr="00D2008A">
            <w:t>someone@example.com</w:t>
          </w:r>
        </w:p>
      </w:docPartBody>
    </w:docPart>
    <w:docPart>
      <w:docPartPr>
        <w:name w:val="56FA263C81E747BEAD00512D14695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24FB0-86A7-4903-AC4C-ACF64EDCAE04}"/>
      </w:docPartPr>
      <w:docPartBody>
        <w:p w:rsidR="00000000" w:rsidRDefault="00514790">
          <w:pPr>
            <w:pStyle w:val="56FA263C81E747BEAD00512D1469519B"/>
          </w:pPr>
          <w:r w:rsidRPr="00D2008A">
            <w:t>(212) 555-1234</w:t>
          </w:r>
        </w:p>
      </w:docPartBody>
    </w:docPart>
    <w:docPart>
      <w:docPartPr>
        <w:name w:val="FB8DD7E38EA849F6A8A273B0A0241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B5578-2924-4D40-BA75-876812365227}"/>
      </w:docPartPr>
      <w:docPartBody>
        <w:p w:rsidR="00000000" w:rsidRDefault="00514790">
          <w:pPr>
            <w:pStyle w:val="FB8DD7E38EA849F6A8A273B0A02412C9"/>
          </w:pPr>
          <w:r w:rsidRPr="00D2008A">
            <w:t>www.example.com</w:t>
          </w:r>
        </w:p>
      </w:docPartBody>
    </w:docPart>
    <w:docPart>
      <w:docPartPr>
        <w:name w:val="D615EF6E8A594936B791A6D859D04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10193-E2CB-4367-ADE1-0F61419CF528}"/>
      </w:docPartPr>
      <w:docPartBody>
        <w:p w:rsidR="00000000" w:rsidRDefault="00514790">
          <w:pPr>
            <w:pStyle w:val="D615EF6E8A594936B791A6D859D049B0"/>
          </w:pPr>
          <w:r w:rsidRPr="00B8453F">
            <w:t>New York City, NY</w:t>
          </w:r>
        </w:p>
      </w:docPartBody>
    </w:docPart>
    <w:docPart>
      <w:docPartPr>
        <w:name w:val="221292C1064F4C53B9C6204287EFD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0AAE8-03E9-4ADF-A2E1-2F169DF4255D}"/>
      </w:docPartPr>
      <w:docPartBody>
        <w:p w:rsidR="00000000" w:rsidRDefault="00514790">
          <w:pPr>
            <w:pStyle w:val="221292C1064F4C53B9C6204287EFD8BB"/>
          </w:pPr>
          <w:r>
            <w:t>[Recipient Name]</w:t>
          </w:r>
        </w:p>
      </w:docPartBody>
    </w:docPart>
    <w:docPart>
      <w:docPartPr>
        <w:name w:val="383130749A3A41A093D81CDF9A820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FBD2B-5327-4E27-BEA6-967F90D1AFB5}"/>
      </w:docPartPr>
      <w:docPartBody>
        <w:p w:rsidR="00000000" w:rsidRDefault="00514790">
          <w:pPr>
            <w:pStyle w:val="383130749A3A41A093D81CDF9A820994"/>
          </w:pPr>
          <w:r>
            <w:t>[Title]</w:t>
          </w:r>
        </w:p>
      </w:docPartBody>
    </w:docPart>
    <w:docPart>
      <w:docPartPr>
        <w:name w:val="6E36D76FB10F43169857E106870C1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90980-7375-4AA2-B5F4-09AE68B4A284}"/>
      </w:docPartPr>
      <w:docPartBody>
        <w:p w:rsidR="00000000" w:rsidRDefault="00514790">
          <w:pPr>
            <w:pStyle w:val="6E36D76FB10F43169857E106870C12ED"/>
          </w:pPr>
          <w:r>
            <w:t>[Company]</w:t>
          </w:r>
        </w:p>
      </w:docPartBody>
    </w:docPart>
    <w:docPart>
      <w:docPartPr>
        <w:name w:val="F89E6D10DC38411EA5EA1EC969512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DEB3B-9585-4CE2-B61E-60FFFF80ADF1}"/>
      </w:docPartPr>
      <w:docPartBody>
        <w:p w:rsidR="00000000" w:rsidRDefault="00514790">
          <w:pPr>
            <w:pStyle w:val="F89E6D10DC38411EA5EA1EC969512EEA"/>
          </w:pPr>
          <w:r>
            <w:t>[Recipient Street Address]</w:t>
          </w:r>
        </w:p>
      </w:docPartBody>
    </w:docPart>
    <w:docPart>
      <w:docPartPr>
        <w:name w:val="C01D4963D49D4B54BC7CD35FCF982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F96F5-F76D-4223-8309-4E7300172526}"/>
      </w:docPartPr>
      <w:docPartBody>
        <w:p w:rsidR="00000000" w:rsidRDefault="00514790">
          <w:pPr>
            <w:pStyle w:val="C01D4963D49D4B54BC7CD35FCF982AA7"/>
          </w:pPr>
          <w:r>
            <w:t>[Recipient City, ST Zip]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90"/>
    <w:rsid w:val="0051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93D97D05654A99882928B8A2C65E6E">
    <w:name w:val="DF93D97D05654A99882928B8A2C65E6E"/>
  </w:style>
  <w:style w:type="paragraph" w:customStyle="1" w:styleId="D039BCD51B904D468B10AA08AB792030">
    <w:name w:val="D039BCD51B904D468B10AA08AB792030"/>
  </w:style>
  <w:style w:type="paragraph" w:customStyle="1" w:styleId="51817C85BF4E42138ED881D51D54422F">
    <w:name w:val="51817C85BF4E42138ED881D51D54422F"/>
  </w:style>
  <w:style w:type="paragraph" w:customStyle="1" w:styleId="ACC68235D6A440D68E2E3495E03176F4">
    <w:name w:val="ACC68235D6A440D68E2E3495E03176F4"/>
  </w:style>
  <w:style w:type="paragraph" w:customStyle="1" w:styleId="58D2FFA6C3524D77AEC38B535136D16E">
    <w:name w:val="58D2FFA6C3524D77AEC38B535136D16E"/>
  </w:style>
  <w:style w:type="paragraph" w:customStyle="1" w:styleId="28BE08B921E24E68A756A2E7CC44D7C0">
    <w:name w:val="28BE08B921E24E68A756A2E7CC44D7C0"/>
  </w:style>
  <w:style w:type="paragraph" w:customStyle="1" w:styleId="7743A263E46E4AD4A21C869BD556B04E">
    <w:name w:val="7743A263E46E4AD4A21C869BD556B04E"/>
  </w:style>
  <w:style w:type="paragraph" w:customStyle="1" w:styleId="3C46F211231545FAB03E2BBC4B38FECF">
    <w:name w:val="3C46F211231545FAB03E2BBC4B38FECF"/>
  </w:style>
  <w:style w:type="paragraph" w:customStyle="1" w:styleId="5219127337BE40CF930871379BF39E16">
    <w:name w:val="5219127337BE40CF930871379BF39E16"/>
  </w:style>
  <w:style w:type="paragraph" w:customStyle="1" w:styleId="99516AAD6EB9411299696E02DAB5E792">
    <w:name w:val="99516AAD6EB9411299696E02DAB5E792"/>
  </w:style>
  <w:style w:type="paragraph" w:customStyle="1" w:styleId="81D61D7A90CF444B95801A3119D491BE">
    <w:name w:val="81D61D7A90CF444B95801A3119D491BE"/>
  </w:style>
  <w:style w:type="paragraph" w:customStyle="1" w:styleId="E6145FABBBDF4A17BF0A73D893D0448B">
    <w:name w:val="E6145FABBBDF4A17BF0A73D893D0448B"/>
  </w:style>
  <w:style w:type="paragraph" w:customStyle="1" w:styleId="17609110B7B640A5A774ABFC2DE0CE3B">
    <w:name w:val="17609110B7B640A5A774ABFC2DE0CE3B"/>
  </w:style>
  <w:style w:type="paragraph" w:customStyle="1" w:styleId="4A07072A879E4C5C84FE06E5A62590F7">
    <w:name w:val="4A07072A879E4C5C84FE06E5A62590F7"/>
  </w:style>
  <w:style w:type="paragraph" w:customStyle="1" w:styleId="09CDCAD309C74269ADCAC3B7B7B790CD">
    <w:name w:val="09CDCAD309C74269ADCAC3B7B7B790CD"/>
  </w:style>
  <w:style w:type="paragraph" w:customStyle="1" w:styleId="9AA33499B61B479083B9A8D53BFC572A">
    <w:name w:val="9AA33499B61B479083B9A8D53BFC572A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</w:rPr>
  </w:style>
  <w:style w:type="paragraph" w:customStyle="1" w:styleId="D152EF594B0C4236BA1B6B4042B9EA75">
    <w:name w:val="D152EF594B0C4236BA1B6B4042B9EA75"/>
  </w:style>
  <w:style w:type="paragraph" w:customStyle="1" w:styleId="73FD5C7077C84C44BB5662C1A6559C3A">
    <w:name w:val="73FD5C7077C84C44BB5662C1A6559C3A"/>
  </w:style>
  <w:style w:type="paragraph" w:customStyle="1" w:styleId="A0A1FC5F6EFF4905B92C35EC5E04D640">
    <w:name w:val="A0A1FC5F6EFF4905B92C35EC5E04D640"/>
  </w:style>
  <w:style w:type="paragraph" w:customStyle="1" w:styleId="56FA263C81E747BEAD00512D1469519B">
    <w:name w:val="56FA263C81E747BEAD00512D1469519B"/>
  </w:style>
  <w:style w:type="paragraph" w:customStyle="1" w:styleId="FB8DD7E38EA849F6A8A273B0A02412C9">
    <w:name w:val="FB8DD7E38EA849F6A8A273B0A02412C9"/>
  </w:style>
  <w:style w:type="paragraph" w:customStyle="1" w:styleId="D615EF6E8A594936B791A6D859D049B0">
    <w:name w:val="D615EF6E8A594936B791A6D859D049B0"/>
  </w:style>
  <w:style w:type="paragraph" w:customStyle="1" w:styleId="221292C1064F4C53B9C6204287EFD8BB">
    <w:name w:val="221292C1064F4C53B9C6204287EFD8BB"/>
  </w:style>
  <w:style w:type="paragraph" w:customStyle="1" w:styleId="383130749A3A41A093D81CDF9A820994">
    <w:name w:val="383130749A3A41A093D81CDF9A820994"/>
  </w:style>
  <w:style w:type="paragraph" w:customStyle="1" w:styleId="6E36D76FB10F43169857E106870C12ED">
    <w:name w:val="6E36D76FB10F43169857E106870C12ED"/>
  </w:style>
  <w:style w:type="paragraph" w:customStyle="1" w:styleId="F89E6D10DC38411EA5EA1EC969512EEA">
    <w:name w:val="F89E6D10DC38411EA5EA1EC969512EEA"/>
  </w:style>
  <w:style w:type="paragraph" w:customStyle="1" w:styleId="C01D4963D49D4B54BC7CD35FCF982AA7">
    <w:name w:val="C01D4963D49D4B54BC7CD35FCF982A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9A97E8-A245-44DD-98A1-5C247CA5A70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67FD708-7A8B-4AFB-9B98-C4AC648831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F9C5B-41CB-438D-AF76-99DE7D744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D9067E-0D21-49D4-861B-88519348B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cover letter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2021-09-17T07:56:00Z</dcterms:created>
  <dcterms:modified xsi:type="dcterms:W3CDTF">2021-09-17T07:56:00Z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