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70" w:type="pct"/>
        <w:jc w:val="center"/>
        <w:tblLayout w:type="fixed"/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882"/>
        <w:gridCol w:w="6137"/>
      </w:tblGrid>
      <w:tr w:rsidR="00647A4B" w:rsidTr="00A7440C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ED77D1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111125</wp:posOffset>
                  </wp:positionV>
                  <wp:extent cx="1706880" cy="1734185"/>
                  <wp:effectExtent l="19050" t="19050" r="26670" b="1841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vdv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85" t="26259" r="43694" b="57712"/>
                          <a:stretch/>
                        </pic:blipFill>
                        <pic:spPr bwMode="auto">
                          <a:xfrm>
                            <a:off x="0" y="0"/>
                            <a:ext cx="1706880" cy="1734185"/>
                          </a:xfrm>
                          <a:prstGeom prst="ellipse">
                            <a:avLst/>
                          </a:prstGeom>
                          <a:ln w="3175" cap="rnd">
                            <a:solidFill>
                              <a:srgbClr val="333333"/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2" w:type="dxa"/>
            <w:vMerge w:val="restart"/>
          </w:tcPr>
          <w:p w:rsidR="00647A4B" w:rsidRDefault="00A7440C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 w:rsidRPr="00A7440C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6C680D8" wp14:editId="0849862F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3042920</wp:posOffset>
                      </wp:positionV>
                      <wp:extent cx="118745" cy="118745"/>
                      <wp:effectExtent l="0" t="0" r="14605" b="14605"/>
                      <wp:wrapThrough wrapText="bothSides">
                        <wp:wrapPolygon edited="0">
                          <wp:start x="0" y="0"/>
                          <wp:lineTo x="0" y="20791"/>
                          <wp:lineTo x="20791" y="20791"/>
                          <wp:lineTo x="20791" y="0"/>
                          <wp:lineTo x="0" y="0"/>
                        </wp:wrapPolygon>
                      </wp:wrapThrough>
                      <wp:docPr id="31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187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8FA6E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" o:spid="_x0000_s1026" type="#_x0000_t120" style="position:absolute;margin-left:9.55pt;margin-top:239.6pt;width:9.35pt;height: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" fillcolor="black [3213]" strokecolor="black [3213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6137" w:type="dxa"/>
            <w:vMerge w:val="restart"/>
          </w:tcPr>
          <w:p w:rsidR="00647A4B" w:rsidRPr="00590471" w:rsidRDefault="00DE40A0" w:rsidP="00222466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ADC1F8" wp14:editId="69F7025C">
                      <wp:simplePos x="0" y="0"/>
                      <wp:positionH relativeFrom="column">
                        <wp:posOffset>-286385</wp:posOffset>
                      </wp:positionH>
                      <wp:positionV relativeFrom="paragraph">
                        <wp:posOffset>651510</wp:posOffset>
                      </wp:positionV>
                      <wp:extent cx="3724275" cy="2474595"/>
                      <wp:effectExtent l="0" t="0" r="0" b="190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24745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E40A0" w:rsidRPr="00476369" w:rsidRDefault="00DE40A0" w:rsidP="00DE40A0">
                                  <w:pPr>
                                    <w:spacing w:after="0"/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</w:pPr>
                                  <w:r w:rsidRPr="00476369"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  <w:t>EXPERIENCE</w:t>
                                  </w:r>
                                </w:p>
                                <w:p w:rsidR="00DE40A0" w:rsidRPr="00476369" w:rsidRDefault="00DE40A0" w:rsidP="00DE40A0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July 2013-December 2013</w:t>
                                  </w: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 xml:space="preserve">Production Operator </w:t>
                                  </w:r>
                                  <w:r w:rsidRPr="00476369">
                                    <w:rPr>
                                      <w:rStyle w:val="Strong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 w:rsidRPr="00476369">
                                    <w:rPr>
                                      <w:rStyle w:val="Strong"/>
                                      <w:b w:val="0"/>
                                      <w:color w:val="0F3344" w:themeColor="accent1"/>
                                    </w:rPr>
                                    <w:t>Transitions Optical Philippines Inc.</w:t>
                                  </w: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svdvbdbfbngngnmhm,</w:t>
                                  </w:r>
                                  <w:proofErr w:type="gramEnd"/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jh</w:t>
                                  </w:r>
                                  <w:proofErr w:type="spellEnd"/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]</w:t>
                                  </w: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September 2014-Present</w:t>
                                  </w: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 xml:space="preserve">Sales Staff </w:t>
                                  </w:r>
                                  <w:r w:rsidRPr="00476369">
                                    <w:rPr>
                                      <w:rStyle w:val="Strong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 w:rsidRPr="00476369">
                                    <w:rPr>
                                      <w:rStyle w:val="Strong"/>
                                      <w:b w:val="0"/>
                                      <w:color w:val="0F3344" w:themeColor="accent1"/>
                                    </w:rPr>
                                    <w:t>Fujitsu Die-Tech Corp. of the Philippines</w:t>
                                  </w:r>
                                </w:p>
                                <w:p w:rsidR="00DE40A0" w:rsidRPr="00476369" w:rsidRDefault="00DE40A0" w:rsidP="00DE40A0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svdvbdbfbngngnmhm,</w:t>
                                  </w:r>
                                  <w:proofErr w:type="gramEnd"/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jh</w:t>
                                  </w:r>
                                  <w:proofErr w:type="spellEnd"/>
                                  <w:r w:rsidRPr="00476369"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  <w:t>]</w:t>
                                  </w:r>
                                </w:p>
                                <w:p w:rsidR="00DE40A0" w:rsidRPr="00476369" w:rsidRDefault="00DE40A0" w:rsidP="00DE40A0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DC1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-22.55pt;margin-top:51.3pt;width:293.25pt;height:19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" filled="f" stroked="f" strokeweight=".5pt">
                      <v:textbox>
                        <w:txbxContent>
                          <w:p w:rsidR="00DE40A0" w:rsidRPr="00476369" w:rsidRDefault="00DE40A0" w:rsidP="00DE40A0">
                            <w:pPr>
                              <w:spacing w:after="0"/>
                              <w:rPr>
                                <w:b/>
                                <w:color w:val="0F3344" w:themeColor="accent1"/>
                                <w:sz w:val="28"/>
                              </w:rPr>
                            </w:pPr>
                            <w:r w:rsidRPr="00476369">
                              <w:rPr>
                                <w:b/>
                                <w:color w:val="0F3344" w:themeColor="accent1"/>
                                <w:sz w:val="28"/>
                              </w:rPr>
                              <w:t>EXPERIENCE</w:t>
                            </w:r>
                          </w:p>
                          <w:p w:rsidR="00DE40A0" w:rsidRPr="00476369" w:rsidRDefault="00DE40A0" w:rsidP="00DE40A0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July 2013-December 2013</w:t>
                            </w: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 xml:space="preserve">Production Operator </w:t>
                            </w:r>
                            <w:r w:rsidRPr="00476369">
                              <w:rPr>
                                <w:rStyle w:val="Strong"/>
                                <w:color w:val="0F3344" w:themeColor="accent1"/>
                              </w:rPr>
                              <w:t xml:space="preserve">• </w:t>
                            </w:r>
                            <w:r w:rsidRPr="00476369">
                              <w:rPr>
                                <w:rStyle w:val="Strong"/>
                                <w:b w:val="0"/>
                                <w:color w:val="0F3344" w:themeColor="accent1"/>
                              </w:rPr>
                              <w:t>Transitions Optical Philippines Inc.</w:t>
                            </w: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svdvbdbfbngngnmhm,</w:t>
                            </w:r>
                            <w:proofErr w:type="gramEnd"/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jh</w:t>
                            </w:r>
                            <w:proofErr w:type="spellEnd"/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]</w:t>
                            </w: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September 2014-Present</w:t>
                            </w: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 xml:space="preserve">Sales Staff </w:t>
                            </w:r>
                            <w:r w:rsidRPr="00476369">
                              <w:rPr>
                                <w:rStyle w:val="Strong"/>
                                <w:color w:val="0F3344" w:themeColor="accent1"/>
                              </w:rPr>
                              <w:t xml:space="preserve">• </w:t>
                            </w:r>
                            <w:r w:rsidRPr="00476369">
                              <w:rPr>
                                <w:rStyle w:val="Strong"/>
                                <w:b w:val="0"/>
                                <w:color w:val="0F3344" w:themeColor="accent1"/>
                              </w:rPr>
                              <w:t>Fujitsu Die-Tech Corp. of the Philippines</w:t>
                            </w:r>
                          </w:p>
                          <w:p w:rsidR="00DE40A0" w:rsidRPr="00476369" w:rsidRDefault="00DE40A0" w:rsidP="00DE40A0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svdvbdbfbngngnmhm,</w:t>
                            </w:r>
                            <w:proofErr w:type="gramEnd"/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jh</w:t>
                            </w:r>
                            <w:proofErr w:type="spellEnd"/>
                            <w:r w:rsidRPr="00476369"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  <w:t>]</w:t>
                            </w:r>
                          </w:p>
                          <w:p w:rsidR="00DE40A0" w:rsidRPr="00476369" w:rsidRDefault="00DE40A0" w:rsidP="00DE40A0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22F2">
              <w:t>MANILYN RATONEL</w:t>
            </w: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DE40A0" w:rsidP="00C4452C">
            <w:pPr>
              <w:pStyle w:val="Heading1"/>
            </w:pPr>
          </w:p>
          <w:p w:rsidR="00DE40A0" w:rsidRDefault="00AE50ED" w:rsidP="00DE40A0">
            <w:r w:rsidRPr="00AE50ED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96C06DB" wp14:editId="704FEE86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296545</wp:posOffset>
                      </wp:positionV>
                      <wp:extent cx="3724275" cy="193357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1933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  <w:t>SKILLS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[Place]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 w:rsidRPr="00476369">
                                    <w:rPr>
                                      <w:rStyle w:val="BodyTextChar"/>
                                      <w:b/>
                                      <w:color w:val="0F3344" w:themeColor="accent1"/>
                                    </w:rPr>
                                    <w:t>Transitions Optical Philippines Inc.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[Place]</w:t>
                                  </w:r>
                                </w:p>
                                <w:p w:rsidR="00AE50ED" w:rsidRDefault="00AE50ED" w:rsidP="00AE50ED">
                                  <w:pPr>
                                    <w:pStyle w:val="BodyText"/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</w:pPr>
                                  <w:r w:rsidRPr="00476369"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 w:rsidRPr="00476369">
                                    <w:rPr>
                                      <w:rStyle w:val="BodyTextChar"/>
                                      <w:b/>
                                      <w:color w:val="0F3344" w:themeColor="accent1"/>
                                    </w:rPr>
                                    <w:t>Transitions Optical Philippines Inc.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[Place]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 w:rsidRPr="00476369">
                                    <w:rPr>
                                      <w:rStyle w:val="BodyTextChar"/>
                                      <w:b/>
                                      <w:color w:val="0F3344" w:themeColor="accent1"/>
                                    </w:rPr>
                                    <w:t>Transitions Optical Philippines Inc.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C06DB" id="Text Box 3" o:spid="_x0000_s1027" type="#_x0000_t202" style="position:absolute;margin-left:-22.5pt;margin-top:23.35pt;width:293.25pt;height:15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" filled="f" stroked="f" strokeweight=".5pt">
                      <v:textbox>
                        <w:txbxContent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b/>
                                <w:color w:val="0F334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F3344" w:themeColor="accent1"/>
                                <w:sz w:val="28"/>
                              </w:rPr>
                              <w:t>SKILLS</w:t>
                            </w:r>
                          </w:p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[Place]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Style w:val="BodyTextChar"/>
                                <w:color w:val="0F3344" w:themeColor="accent1"/>
                              </w:rPr>
                              <w:t xml:space="preserve">• </w:t>
                            </w:r>
                            <w:r w:rsidRPr="00476369">
                              <w:rPr>
                                <w:rStyle w:val="BodyTextChar"/>
                                <w:b/>
                                <w:color w:val="0F3344" w:themeColor="accent1"/>
                              </w:rPr>
                              <w:t>Transitions Optical Philippines Inc.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[Place]</w:t>
                            </w:r>
                          </w:p>
                          <w:p w:rsidR="00AE50ED" w:rsidRDefault="00AE50ED" w:rsidP="00AE50ED">
                            <w:pPr>
                              <w:pStyle w:val="BodyText"/>
                              <w:rPr>
                                <w:rStyle w:val="BodyTextChar"/>
                                <w:color w:val="0F3344" w:themeColor="accent1"/>
                              </w:rPr>
                            </w:pPr>
                            <w:r w:rsidRPr="00476369">
                              <w:rPr>
                                <w:rStyle w:val="BodyTextChar"/>
                                <w:color w:val="0F3344" w:themeColor="accent1"/>
                              </w:rPr>
                              <w:t xml:space="preserve">• </w:t>
                            </w:r>
                            <w:r w:rsidRPr="00476369">
                              <w:rPr>
                                <w:rStyle w:val="BodyTextChar"/>
                                <w:b/>
                                <w:color w:val="0F3344" w:themeColor="accent1"/>
                              </w:rPr>
                              <w:t>Transitions Optical Philippines Inc.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[Place]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Style w:val="BodyTextChar"/>
                                <w:color w:val="0F3344" w:themeColor="accent1"/>
                              </w:rPr>
                              <w:t xml:space="preserve">• </w:t>
                            </w:r>
                            <w:r w:rsidRPr="00476369">
                              <w:rPr>
                                <w:rStyle w:val="BodyTextChar"/>
                                <w:b/>
                                <w:color w:val="0F3344" w:themeColor="accent1"/>
                              </w:rPr>
                              <w:t>Transitions Optical Philippines Inc.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40A0" w:rsidRDefault="00DE40A0" w:rsidP="00DE40A0"/>
          <w:p w:rsidR="00DE40A0" w:rsidRPr="00DE40A0" w:rsidRDefault="00DE40A0" w:rsidP="00DE40A0"/>
          <w:p w:rsidR="00647A4B" w:rsidRPr="00590471" w:rsidRDefault="00AE50ED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  <w:r w:rsidRPr="00AE50ED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E8D40D" wp14:editId="531BE5C4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3900170</wp:posOffset>
                      </wp:positionV>
                      <wp:extent cx="3724275" cy="20383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  <w:t>REFERENCES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  <w:p w:rsidR="00AE50ED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[Name], Position</w:t>
                                  </w:r>
                                </w:p>
                                <w:p w:rsidR="00AE50ED" w:rsidRPr="001801B0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Place</w:t>
                                  </w:r>
                                </w:p>
                                <w:p w:rsidR="00AE50ED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[Name], Position</w:t>
                                  </w:r>
                                </w:p>
                                <w:p w:rsidR="00AE50ED" w:rsidRPr="001801B0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Place</w:t>
                                  </w:r>
                                </w:p>
                                <w:p w:rsidR="00AE50ED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[Name], Position</w:t>
                                  </w:r>
                                </w:p>
                                <w:p w:rsidR="00AE50ED" w:rsidRPr="001801B0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Place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8D40D" id="Text Box 5" o:spid="_x0000_s1028" type="#_x0000_t202" style="position:absolute;margin-left:-22.5pt;margin-top:307.1pt;width:293.25pt;height:16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" filled="f" stroked="f" strokeweight=".5pt">
                      <v:textbox>
                        <w:txbxContent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b/>
                                <w:color w:val="0F334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F3344" w:themeColor="accent1"/>
                                <w:sz w:val="28"/>
                              </w:rPr>
                              <w:t>REFERENCES</w:t>
                            </w:r>
                          </w:p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  <w:p w:rsidR="00AE50ED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[Name], Position</w:t>
                            </w:r>
                          </w:p>
                          <w:p w:rsidR="00AE50ED" w:rsidRPr="001801B0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Place</w:t>
                            </w:r>
                          </w:p>
                          <w:p w:rsidR="00AE50ED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[Name], Position</w:t>
                            </w:r>
                          </w:p>
                          <w:p w:rsidR="00AE50ED" w:rsidRPr="001801B0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Place</w:t>
                            </w:r>
                          </w:p>
                          <w:p w:rsidR="00AE50ED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[Name], Position</w:t>
                            </w:r>
                          </w:p>
                          <w:p w:rsidR="00AE50ED" w:rsidRPr="001801B0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Place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50ED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B13121" wp14:editId="02B683C7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1461770</wp:posOffset>
                      </wp:positionV>
                      <wp:extent cx="3724275" cy="249555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4275" cy="249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F3344" w:themeColor="accent1"/>
                                      <w:sz w:val="28"/>
                                    </w:rPr>
                                    <w:t>SEMINARS ATTENDAD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[Place], [Date]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>[Title]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[Place], [Date]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[Place], [Date]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>[Title]</w:t>
                                  </w:r>
                                </w:p>
                                <w:p w:rsidR="00AE50ED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Cs w:val="22"/>
                                    </w:rPr>
                                    <w:t>[Place], [Date]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  <w:r w:rsidRPr="00476369"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BodyTextChar"/>
                                      <w:color w:val="0F3344" w:themeColor="accent1"/>
                                    </w:rPr>
                                    <w:t>[Title]</w:t>
                                  </w:r>
                                </w:p>
                                <w:p w:rsidR="00AE50ED" w:rsidRPr="00476369" w:rsidRDefault="00AE50ED" w:rsidP="00AE50ED">
                                  <w:pPr>
                                    <w:pStyle w:val="BodyText"/>
                                    <w:rPr>
                                      <w:rFonts w:cstheme="minorHAnsi"/>
                                      <w:color w:val="0F3344" w:themeColor="accent1"/>
                                      <w:szCs w:val="22"/>
                                    </w:rPr>
                                  </w:pPr>
                                </w:p>
                                <w:p w:rsidR="00AE50ED" w:rsidRPr="00476369" w:rsidRDefault="00AE50ED" w:rsidP="00AE50ED">
                                  <w:pPr>
                                    <w:spacing w:after="0"/>
                                    <w:rPr>
                                      <w:color w:val="0F3344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13121" id="Text Box 22" o:spid="_x0000_s1029" type="#_x0000_t202" style="position:absolute;margin-left:-22.5pt;margin-top:115.1pt;width:293.25pt;height:19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" filled="f" stroked="f" strokeweight=".5pt">
                      <v:textbox>
                        <w:txbxContent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b/>
                                <w:color w:val="0F334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F3344" w:themeColor="accent1"/>
                                <w:sz w:val="28"/>
                              </w:rPr>
                              <w:t>SEMINARS ATTENDAD</w:t>
                            </w:r>
                          </w:p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[Place], [Date]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Style w:val="BodyTextChar"/>
                                <w:color w:val="0F3344" w:themeColor="accent1"/>
                              </w:rPr>
                              <w:t xml:space="preserve">• </w:t>
                            </w:r>
                            <w:r>
                              <w:rPr>
                                <w:rStyle w:val="BodyTextChar"/>
                                <w:color w:val="0F3344" w:themeColor="accent1"/>
                              </w:rPr>
                              <w:t>[Title]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[Place], [Date]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[Place], [Date]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Style w:val="BodyTextChar"/>
                                <w:color w:val="0F3344" w:themeColor="accent1"/>
                              </w:rPr>
                              <w:t xml:space="preserve">• </w:t>
                            </w:r>
                            <w:r>
                              <w:rPr>
                                <w:rStyle w:val="BodyTextChar"/>
                                <w:color w:val="0F3344" w:themeColor="accent1"/>
                              </w:rPr>
                              <w:t>[Title]</w:t>
                            </w:r>
                          </w:p>
                          <w:p w:rsidR="00AE50ED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F3344" w:themeColor="accent1"/>
                                <w:szCs w:val="22"/>
                              </w:rPr>
                              <w:t>[Place], [Date]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  <w:r w:rsidRPr="00476369">
                              <w:rPr>
                                <w:rStyle w:val="BodyTextChar"/>
                                <w:color w:val="0F3344" w:themeColor="accent1"/>
                              </w:rPr>
                              <w:t xml:space="preserve">• </w:t>
                            </w:r>
                            <w:r>
                              <w:rPr>
                                <w:rStyle w:val="BodyTextChar"/>
                                <w:color w:val="0F3344" w:themeColor="accent1"/>
                              </w:rPr>
                              <w:t>[Title]</w:t>
                            </w:r>
                          </w:p>
                          <w:p w:rsidR="00AE50ED" w:rsidRPr="00476369" w:rsidRDefault="00AE50ED" w:rsidP="00AE50ED">
                            <w:pPr>
                              <w:pStyle w:val="BodyText"/>
                              <w:rPr>
                                <w:rFonts w:cstheme="minorHAnsi"/>
                                <w:color w:val="0F3344" w:themeColor="accent1"/>
                                <w:szCs w:val="22"/>
                              </w:rPr>
                            </w:pPr>
                          </w:p>
                          <w:p w:rsidR="00AE50ED" w:rsidRPr="00476369" w:rsidRDefault="00AE50ED" w:rsidP="00AE50ED">
                            <w:pPr>
                              <w:spacing w:after="0"/>
                              <w:rPr>
                                <w:color w:val="0F3344" w:themeColor="accen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51250" w:rsidTr="00F52723">
        <w:tblPrEx>
          <w:tblCellMar>
            <w:left w:w="115" w:type="dxa"/>
            <w:right w:w="115" w:type="dxa"/>
          </w:tblCellMar>
        </w:tblPrEx>
        <w:trPr>
          <w:trHeight w:val="670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F0178" w:rsidRDefault="00FF0178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FF0178" w:rsidRDefault="00FF0178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FF0178" w:rsidRDefault="00FF0178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206B6F" w:rsidRDefault="00206B6F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206B6F" w:rsidRDefault="00F52723" w:rsidP="00F52723">
            <w:pPr>
              <w:pStyle w:val="BodyText"/>
              <w:kinsoku w:val="0"/>
              <w:overflowPunct w:val="0"/>
              <w:ind w:left="-27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370840</wp:posOffset>
                  </wp:positionV>
                  <wp:extent cx="266700" cy="266700"/>
                  <wp:effectExtent l="0" t="0" r="0" b="0"/>
                  <wp:wrapTopAndBottom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418"/>
          <w:jc w:val="center"/>
        </w:trPr>
        <w:tc>
          <w:tcPr>
            <w:tcW w:w="851" w:type="dxa"/>
            <w:vAlign w:val="center"/>
          </w:tcPr>
          <w:p w:rsidR="00071E84" w:rsidRPr="00222466" w:rsidRDefault="006E2DA1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180340</wp:posOffset>
                  </wp:positionV>
                  <wp:extent cx="180975" cy="180975"/>
                  <wp:effectExtent l="0" t="0" r="9525" b="9525"/>
                  <wp:wrapTopAndBottom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6E2DA1" w:rsidP="0033200A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18DF0A" wp14:editId="67315188">
                      <wp:simplePos x="0" y="0"/>
                      <wp:positionH relativeFrom="column">
                        <wp:posOffset>-276860</wp:posOffset>
                      </wp:positionH>
                      <wp:positionV relativeFrom="paragraph">
                        <wp:posOffset>142240</wp:posOffset>
                      </wp:positionV>
                      <wp:extent cx="1390650" cy="304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5F42F2" w:rsidRDefault="005F42F2" w:rsidP="005F42F2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(+63) 09075439715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8DF0A" id="Text Box 9" o:spid="_x0000_s1030" type="#_x0000_t202" style="position:absolute;margin-left:-21.8pt;margin-top:11.2pt;width:109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" filled="f" stroked="f" strokeweight=".5pt">
                      <v:textbox>
                        <w:txbxContent>
                          <w:p w:rsidR="005F42F2" w:rsidRPr="005F42F2" w:rsidRDefault="005F42F2" w:rsidP="005F42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(+63) 09075439715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-276860</wp:posOffset>
                      </wp:positionH>
                      <wp:positionV relativeFrom="paragraph">
                        <wp:posOffset>-370840</wp:posOffset>
                      </wp:positionV>
                      <wp:extent cx="1800225" cy="46672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5F42F2" w:rsidRDefault="005F42F2" w:rsidP="005F42F2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F42F2">
                                    <w:rPr>
                                      <w:color w:val="FFFFFF" w:themeColor="background1"/>
                                    </w:rPr>
                                    <w:t>City of Santa Rosa Laguna</w:t>
                                  </w:r>
                                </w:p>
                                <w:p w:rsidR="005F42F2" w:rsidRPr="005F42F2" w:rsidRDefault="005F42F2" w:rsidP="005F42F2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F42F2">
                                    <w:rPr>
                                      <w:color w:val="FFFFFF" w:themeColor="background1"/>
                                    </w:rPr>
                                    <w:t>Philippines 4026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-21.8pt;margin-top:-29.2pt;width:141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" filled="f" stroked="f" strokeweight=".5pt">
                      <v:textbox>
                        <w:txbxContent>
                          <w:p w:rsidR="005F42F2" w:rsidRPr="005F42F2" w:rsidRDefault="005F42F2" w:rsidP="005F42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F42F2">
                              <w:rPr>
                                <w:color w:val="FFFFFF" w:themeColor="background1"/>
                              </w:rPr>
                              <w:t>City of Santa Rosa Laguna</w:t>
                            </w:r>
                          </w:p>
                          <w:p w:rsidR="005F42F2" w:rsidRPr="005F42F2" w:rsidRDefault="005F42F2" w:rsidP="005F42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F42F2">
                              <w:rPr>
                                <w:color w:val="FFFFFF" w:themeColor="background1"/>
                              </w:rPr>
                              <w:t>Philippines 4026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E2DA1" w:rsidP="00071E84">
            <w:pPr>
              <w:pStyle w:val="NoSpacing"/>
            </w:pPr>
            <w:r w:rsidRPr="0016261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149225</wp:posOffset>
                  </wp:positionV>
                  <wp:extent cx="190500" cy="160020"/>
                  <wp:effectExtent l="0" t="0" r="0" b="0"/>
                  <wp:wrapTopAndBottom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CCDAF6" wp14:editId="2AF8C71E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76835</wp:posOffset>
                      </wp:positionV>
                      <wp:extent cx="1390650" cy="3048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5F42F2" w:rsidRDefault="005F42F2" w:rsidP="005F42F2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manilynramirez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CDAF6" id="Text Box 10" o:spid="_x0000_s1032" type="#_x0000_t202" style="position:absolute;margin-left:22.8pt;margin-top:6.05pt;width:109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" filled="f" stroked="f" strokeweight=".5pt">
                      <v:textbox>
                        <w:txbxContent>
                          <w:p w:rsidR="005F42F2" w:rsidRPr="005F42F2" w:rsidRDefault="005F42F2" w:rsidP="005F42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manilynramirez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6E2DA1" w:rsidP="00222466">
            <w:pPr>
              <w:pStyle w:val="Information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113665</wp:posOffset>
                  </wp:positionV>
                  <wp:extent cx="219075" cy="219075"/>
                  <wp:effectExtent l="0" t="0" r="9525" b="9525"/>
                  <wp:wrapNone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D50583" wp14:editId="27412CF6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93980</wp:posOffset>
                      </wp:positionV>
                      <wp:extent cx="1917065" cy="3048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70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5F42F2" w:rsidRDefault="005F42F2" w:rsidP="005F42F2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manilynratonel03@gmail.com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50583" id="Text Box 11" o:spid="_x0000_s1033" type="#_x0000_t202" style="position:absolute;margin-left:21.7pt;margin-top:7.4pt;width:150.9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NbMQ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" filled="f" stroked="f" strokeweight=".5pt">
                      <v:textbox>
                        <w:txbxContent>
                          <w:p w:rsidR="005F42F2" w:rsidRPr="005F42F2" w:rsidRDefault="005F42F2" w:rsidP="005F42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manilynratonel03@gmail.com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7" w:type="dxa"/>
            <w:vAlign w:val="center"/>
          </w:tcPr>
          <w:p w:rsidR="00071E84" w:rsidRPr="00222466" w:rsidRDefault="00071E84" w:rsidP="005F42F2">
            <w:pPr>
              <w:pStyle w:val="Information"/>
            </w:pPr>
          </w:p>
        </w:tc>
        <w:tc>
          <w:tcPr>
            <w:tcW w:w="88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E2DA1" w:rsidP="00071E84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3718DA" wp14:editId="5FC14C5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63500</wp:posOffset>
                      </wp:positionV>
                      <wp:extent cx="1917065" cy="3048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70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42F2" w:rsidRPr="005F42F2" w:rsidRDefault="00B8612F" w:rsidP="005F42F2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December 7, 1992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718DA" id="Text Box 14" o:spid="_x0000_s1034" type="#_x0000_t202" style="position:absolute;margin-left:21.75pt;margin-top:5pt;width:150.9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" filled="f" stroked="f" strokeweight=".5pt">
                      <v:textbox>
                        <w:txbxContent>
                          <w:p w:rsidR="005F42F2" w:rsidRPr="005F42F2" w:rsidRDefault="00B8612F" w:rsidP="005F42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December 7, 1992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42F2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76835</wp:posOffset>
                  </wp:positionV>
                  <wp:extent cx="219075" cy="219075"/>
                  <wp:effectExtent l="0" t="0" r="9525" b="9525"/>
                  <wp:wrapTopAndBottom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322F2" w:rsidP="005F42F2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4686EF" wp14:editId="2FB37609">
                      <wp:simplePos x="0" y="0"/>
                      <wp:positionH relativeFrom="column">
                        <wp:posOffset>-831850</wp:posOffset>
                      </wp:positionH>
                      <wp:positionV relativeFrom="paragraph">
                        <wp:posOffset>297815</wp:posOffset>
                      </wp:positionV>
                      <wp:extent cx="2479040" cy="2047875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9040" cy="2047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BBF" w:rsidRDefault="00F82BBF" w:rsidP="00F82BBF">
                                  <w:pPr>
                                    <w:spacing w:after="0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OBJECTIVE</w:t>
                                  </w:r>
                                </w:p>
                                <w:p w:rsidR="00F82BBF" w:rsidRDefault="00F82BBF" w:rsidP="00F82BBF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F82BBF" w:rsidRDefault="00F82BBF" w:rsidP="00F82BBF">
                                  <w:pPr>
                                    <w:pStyle w:val="Information"/>
                                  </w:pPr>
                                  <w:r>
                                    <w:t>NGCNGNGNGNG</w:t>
                                  </w:r>
                                </w:p>
                                <w:p w:rsidR="00F82BBF" w:rsidRDefault="00F82BBF" w:rsidP="00F82BBF">
                                  <w:pPr>
                                    <w:pStyle w:val="Information"/>
                                  </w:pPr>
                                  <w:r>
                                    <w:t>FNFGNGFN</w:t>
                                  </w:r>
                                </w:p>
                                <w:p w:rsidR="00F82BBF" w:rsidRDefault="00F82BBF" w:rsidP="00F82BBF">
                                  <w:pPr>
                                    <w:pStyle w:val="Information"/>
                                    <w:rPr>
                                      <w:bCs/>
                                      <w:caps/>
                                      <w:color w:val="auto"/>
                                      <w:szCs w:val="22"/>
                                    </w:rPr>
                                  </w:pPr>
                                  <w:r>
                                    <w:t>NFNFN</w:t>
                                  </w:r>
                                </w:p>
                                <w:p w:rsidR="00F82BBF" w:rsidRPr="005F42F2" w:rsidRDefault="00C63D90" w:rsidP="00F82BBF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HKJK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686EF" id="Text Box 19" o:spid="_x0000_s1035" type="#_x0000_t202" style="position:absolute;margin-left:-65.5pt;margin-top:23.45pt;width:195.2pt;height:1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" filled="f" stroked="f" strokeweight=".5pt">
                      <v:textbox>
                        <w:txbxContent>
                          <w:p w:rsidR="00F82BBF" w:rsidRDefault="00F82BBF" w:rsidP="00F82BB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OBJECTIVE</w:t>
                            </w:r>
                          </w:p>
                          <w:p w:rsidR="00F82BBF" w:rsidRDefault="00F82BBF" w:rsidP="00F82BBF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F82BBF" w:rsidRDefault="00F82BBF" w:rsidP="00F82BBF">
                            <w:pPr>
                              <w:pStyle w:val="Information"/>
                            </w:pPr>
                            <w:r>
                              <w:t>NGCNGNGNGNG</w:t>
                            </w:r>
                          </w:p>
                          <w:p w:rsidR="00F82BBF" w:rsidRDefault="00F82BBF" w:rsidP="00F82BBF">
                            <w:pPr>
                              <w:pStyle w:val="Information"/>
                            </w:pPr>
                            <w:r>
                              <w:t>FNFGNGFN</w:t>
                            </w:r>
                          </w:p>
                          <w:p w:rsidR="00F82BBF" w:rsidRDefault="00F82BBF" w:rsidP="00F82BBF">
                            <w:pPr>
                              <w:pStyle w:val="Information"/>
                              <w:rPr>
                                <w:bCs/>
                                <w:caps/>
                                <w:color w:val="auto"/>
                                <w:szCs w:val="22"/>
                              </w:rPr>
                            </w:pPr>
                            <w:r>
                              <w:t>NFNFN</w:t>
                            </w:r>
                          </w:p>
                          <w:p w:rsidR="00F82BBF" w:rsidRPr="005F42F2" w:rsidRDefault="00C63D90" w:rsidP="00F82BBF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HKJK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88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F52723">
        <w:tblPrEx>
          <w:tblCellMar>
            <w:left w:w="115" w:type="dxa"/>
            <w:right w:w="115" w:type="dxa"/>
          </w:tblCellMar>
        </w:tblPrEx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5F42F2">
            <w:pPr>
              <w:pStyle w:val="Information"/>
            </w:pPr>
          </w:p>
        </w:tc>
        <w:tc>
          <w:tcPr>
            <w:tcW w:w="88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F52723">
        <w:tblPrEx>
          <w:tblCellMar>
            <w:left w:w="115" w:type="dxa"/>
            <w:right w:w="115" w:type="dxa"/>
          </w:tblCellMar>
        </w:tblPrEx>
        <w:trPr>
          <w:trHeight w:val="2448"/>
          <w:jc w:val="center"/>
        </w:trPr>
        <w:tc>
          <w:tcPr>
            <w:tcW w:w="3798" w:type="dxa"/>
            <w:gridSpan w:val="2"/>
          </w:tcPr>
          <w:p w:rsidR="007443A0" w:rsidRPr="007443A0" w:rsidRDefault="00C63D90" w:rsidP="00F82BBF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0F5A7D" wp14:editId="610F59FB">
                      <wp:simplePos x="0" y="0"/>
                      <wp:positionH relativeFrom="column">
                        <wp:posOffset>-314960</wp:posOffset>
                      </wp:positionH>
                      <wp:positionV relativeFrom="paragraph">
                        <wp:posOffset>1331594</wp:posOffset>
                      </wp:positionV>
                      <wp:extent cx="2619375" cy="336232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375" cy="336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46065" w:rsidRPr="005F42F2" w:rsidRDefault="00A0227B" w:rsidP="00146065">
                                  <w:pPr>
                                    <w:spacing w:after="0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EDUCATION</w:t>
                                  </w:r>
                                </w:p>
                                <w:p w:rsidR="00146065" w:rsidRDefault="00146065" w:rsidP="00146065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0227B" w:rsidRPr="000B7396" w:rsidRDefault="00CC4185" w:rsidP="00146065">
                                  <w:pPr>
                                    <w:pStyle w:val="Information"/>
                                    <w:rPr>
                                      <w:rFonts w:cstheme="minorHAnsi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0B7396">
                                    <w:rPr>
                                      <w:rFonts w:cstheme="minorHAnsi"/>
                                      <w:b/>
                                      <w:sz w:val="26"/>
                                      <w:szCs w:val="26"/>
                                    </w:rPr>
                                    <w:t>ACTS COMPUTER COLLEGE</w:t>
                                  </w:r>
                                </w:p>
                                <w:p w:rsidR="00CC4185" w:rsidRPr="000B7396" w:rsidRDefault="00FC1D34" w:rsidP="00146065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4"/>
                                    </w:rPr>
                                  </w:pPr>
                                  <w:r w:rsidRPr="000B7396">
                                    <w:rPr>
                                      <w:rFonts w:cstheme="minorHAnsi"/>
                                      <w:color w:val="0F3344" w:themeColor="accent1"/>
                                      <w:szCs w:val="24"/>
                                    </w:rPr>
                                    <w:t>2009</w:t>
                                  </w:r>
                                  <w:r w:rsidR="00CC4185" w:rsidRPr="000B7396">
                                    <w:rPr>
                                      <w:rFonts w:cstheme="minorHAnsi"/>
                                      <w:color w:val="0F3344" w:themeColor="accent1"/>
                                      <w:szCs w:val="24"/>
                                    </w:rPr>
                                    <w:t>-2013</w:t>
                                  </w:r>
                                </w:p>
                                <w:p w:rsidR="00CC4185" w:rsidRPr="000B7396" w:rsidRDefault="00CC4185" w:rsidP="00146065">
                                  <w:pPr>
                                    <w:pStyle w:val="Information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B739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Bachelor of Science in Business</w:t>
                                  </w:r>
                                </w:p>
                                <w:p w:rsidR="00CC4185" w:rsidRPr="000B7396" w:rsidRDefault="00CC4185" w:rsidP="00146065">
                                  <w:pPr>
                                    <w:pStyle w:val="Information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B739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Administration Major in Management with Computer Application (Position Paper: An Assessment on the Marketing Strategies Impl</w:t>
                                  </w:r>
                                  <w:bookmarkStart w:id="0" w:name="_GoBack"/>
                                  <w:bookmarkEnd w:id="0"/>
                                  <w:r w:rsidRPr="000B739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emented by the Selected Handicraft Stores in </w:t>
                                  </w:r>
                                  <w:proofErr w:type="spellStart"/>
                                  <w:r w:rsidRPr="000B739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Paete</w:t>
                                  </w:r>
                                  <w:proofErr w:type="spellEnd"/>
                                  <w:r w:rsidRPr="000B739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, Laguna</w:t>
                                  </w:r>
                                  <w:r w:rsidR="00FC1D34" w:rsidRPr="000B7396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FC1D34" w:rsidRPr="000B7396" w:rsidRDefault="00FC1D34" w:rsidP="00146065">
                                  <w:pPr>
                                    <w:pStyle w:val="Information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F549D" w:rsidRPr="000B7396" w:rsidRDefault="007F549D" w:rsidP="00146065">
                                  <w:pPr>
                                    <w:pStyle w:val="Information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C1D34" w:rsidRPr="000B7396" w:rsidRDefault="00FC1D34" w:rsidP="00FC1D34">
                                  <w:pPr>
                                    <w:pStyle w:val="Information"/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 w:val="26"/>
                                      <w:szCs w:val="26"/>
                                    </w:rPr>
                                  </w:pPr>
                                  <w:r w:rsidRPr="000B7396">
                                    <w:rPr>
                                      <w:rFonts w:cstheme="minorHAnsi"/>
                                      <w:b/>
                                      <w:color w:val="0F3344" w:themeColor="accent1"/>
                                      <w:sz w:val="26"/>
                                      <w:szCs w:val="26"/>
                                    </w:rPr>
                                    <w:t>POTEN &amp; ELISEO QUESADA MEMORIAL NATIONAL HIGH SCHOOL</w:t>
                                  </w:r>
                                </w:p>
                                <w:p w:rsidR="00FC1D34" w:rsidRPr="000B7396" w:rsidRDefault="00FC1D34" w:rsidP="00FC1D34">
                                  <w:pPr>
                                    <w:pStyle w:val="Information"/>
                                    <w:rPr>
                                      <w:rFonts w:cstheme="minorHAnsi"/>
                                      <w:color w:val="0F3344" w:themeColor="accent1"/>
                                      <w:szCs w:val="24"/>
                                    </w:rPr>
                                  </w:pPr>
                                  <w:r w:rsidRPr="000B7396">
                                    <w:rPr>
                                      <w:rFonts w:cstheme="minorHAnsi"/>
                                      <w:color w:val="0F3344" w:themeColor="accent1"/>
                                      <w:szCs w:val="24"/>
                                    </w:rPr>
                                    <w:t>2005-2009</w:t>
                                  </w:r>
                                </w:p>
                                <w:p w:rsidR="00146065" w:rsidRPr="005F42F2" w:rsidRDefault="00146065" w:rsidP="00146065">
                                  <w:pPr>
                                    <w:spacing w:after="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F5A7D" id="Text Box 18" o:spid="_x0000_s1036" type="#_x0000_t202" style="position:absolute;margin-left:-24.8pt;margin-top:104.85pt;width:206.25pt;height:26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" filled="f" stroked="f" strokeweight=".5pt">
                      <v:textbox>
                        <w:txbxContent>
                          <w:p w:rsidR="00146065" w:rsidRPr="005F42F2" w:rsidRDefault="00A0227B" w:rsidP="00146065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EDUCATION</w:t>
                            </w:r>
                          </w:p>
                          <w:p w:rsidR="00146065" w:rsidRDefault="00146065" w:rsidP="0014606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A0227B" w:rsidRPr="000B7396" w:rsidRDefault="00CC4185" w:rsidP="00146065">
                            <w:pPr>
                              <w:pStyle w:val="Information"/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0B7396"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  <w:t>ACTS COMPUTER COLLEGE</w:t>
                            </w:r>
                          </w:p>
                          <w:p w:rsidR="00CC4185" w:rsidRPr="000B7396" w:rsidRDefault="00FC1D34" w:rsidP="00146065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4"/>
                              </w:rPr>
                            </w:pPr>
                            <w:r w:rsidRPr="000B7396">
                              <w:rPr>
                                <w:rFonts w:cstheme="minorHAnsi"/>
                                <w:color w:val="0F3344" w:themeColor="accent1"/>
                                <w:szCs w:val="24"/>
                              </w:rPr>
                              <w:t>2009</w:t>
                            </w:r>
                            <w:r w:rsidR="00CC4185" w:rsidRPr="000B7396">
                              <w:rPr>
                                <w:rFonts w:cstheme="minorHAnsi"/>
                                <w:color w:val="0F3344" w:themeColor="accent1"/>
                                <w:szCs w:val="24"/>
                              </w:rPr>
                              <w:t>-2013</w:t>
                            </w:r>
                          </w:p>
                          <w:p w:rsidR="00CC4185" w:rsidRPr="000B7396" w:rsidRDefault="00CC4185" w:rsidP="00146065">
                            <w:pPr>
                              <w:pStyle w:val="Information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B73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Bachelor of Science in Business</w:t>
                            </w:r>
                          </w:p>
                          <w:p w:rsidR="00CC4185" w:rsidRPr="000B7396" w:rsidRDefault="00CC4185" w:rsidP="00146065">
                            <w:pPr>
                              <w:pStyle w:val="Information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B73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Administration Major in Management with Computer Application (Position Paper: An Assessment on the Marketing Strategies Impl</w:t>
                            </w:r>
                            <w:bookmarkStart w:id="1" w:name="_GoBack"/>
                            <w:bookmarkEnd w:id="1"/>
                            <w:r w:rsidRPr="000B73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emented by the Selected Handicraft Stores in </w:t>
                            </w:r>
                            <w:proofErr w:type="spellStart"/>
                            <w:r w:rsidRPr="000B73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Paete</w:t>
                            </w:r>
                            <w:proofErr w:type="spellEnd"/>
                            <w:r w:rsidRPr="000B73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Laguna</w:t>
                            </w:r>
                            <w:r w:rsidR="00FC1D34" w:rsidRPr="000B73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C1D34" w:rsidRPr="000B7396" w:rsidRDefault="00FC1D34" w:rsidP="00146065">
                            <w:pPr>
                              <w:pStyle w:val="Information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7F549D" w:rsidRPr="000B7396" w:rsidRDefault="007F549D" w:rsidP="00146065">
                            <w:pPr>
                              <w:pStyle w:val="Information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FC1D34" w:rsidRPr="000B7396" w:rsidRDefault="00FC1D34" w:rsidP="00FC1D34">
                            <w:pPr>
                              <w:pStyle w:val="Information"/>
                              <w:rPr>
                                <w:rFonts w:cstheme="minorHAnsi"/>
                                <w:b/>
                                <w:color w:val="0F3344" w:themeColor="accent1"/>
                                <w:sz w:val="26"/>
                                <w:szCs w:val="26"/>
                              </w:rPr>
                            </w:pPr>
                            <w:r w:rsidRPr="000B7396">
                              <w:rPr>
                                <w:rFonts w:cstheme="minorHAnsi"/>
                                <w:b/>
                                <w:color w:val="0F3344" w:themeColor="accent1"/>
                                <w:sz w:val="26"/>
                                <w:szCs w:val="26"/>
                              </w:rPr>
                              <w:t>POTEN &amp; ELISEO QUESADA MEMORIAL NATIONAL HIGH SCHOOL</w:t>
                            </w:r>
                          </w:p>
                          <w:p w:rsidR="00FC1D34" w:rsidRPr="000B7396" w:rsidRDefault="00FC1D34" w:rsidP="00FC1D34">
                            <w:pPr>
                              <w:pStyle w:val="Information"/>
                              <w:rPr>
                                <w:rFonts w:cstheme="minorHAnsi"/>
                                <w:color w:val="0F3344" w:themeColor="accent1"/>
                                <w:szCs w:val="24"/>
                              </w:rPr>
                            </w:pPr>
                            <w:r w:rsidRPr="000B7396">
                              <w:rPr>
                                <w:rFonts w:cstheme="minorHAnsi"/>
                                <w:color w:val="0F3344" w:themeColor="accent1"/>
                                <w:szCs w:val="24"/>
                              </w:rPr>
                              <w:t>2005-2009</w:t>
                            </w:r>
                          </w:p>
                          <w:p w:rsidR="00146065" w:rsidRPr="005F42F2" w:rsidRDefault="00146065" w:rsidP="0014606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2" w:type="dxa"/>
          </w:tcPr>
          <w:p w:rsidR="00647A4B" w:rsidRDefault="00A7440C" w:rsidP="00222466">
            <w:r w:rsidRPr="00A7440C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4B6DD0D" wp14:editId="164AF57F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0</wp:posOffset>
                      </wp:positionV>
                      <wp:extent cx="0" cy="1404620"/>
                      <wp:effectExtent l="0" t="0" r="19050" b="24130"/>
                      <wp:wrapThrough wrapText="bothSides">
                        <wp:wrapPolygon edited="0">
                          <wp:start x="-1" y="0"/>
                          <wp:lineTo x="-1" y="21678"/>
                          <wp:lineTo x="-1" y="21678"/>
                          <wp:lineTo x="-1" y="0"/>
                          <wp:lineTo x="-1" y="0"/>
                        </wp:wrapPolygon>
                      </wp:wrapThrough>
                      <wp:docPr id="3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46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E3B82" id="Straight Connector 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0" to="21.2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" strokecolor="black [3200]" strokeweight="1.5pt">
                      <v:stroke joinstyle="miter"/>
                      <w10:wrap type="through"/>
                    </v:line>
                  </w:pict>
                </mc:Fallback>
              </mc:AlternateContent>
            </w:r>
          </w:p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A7440C" w:rsidP="00CE1E3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61C8C" wp14:editId="0921EF9E">
                <wp:simplePos x="0" y="0"/>
                <wp:positionH relativeFrom="column">
                  <wp:posOffset>2767965</wp:posOffset>
                </wp:positionH>
                <wp:positionV relativeFrom="paragraph">
                  <wp:posOffset>1337945</wp:posOffset>
                </wp:positionV>
                <wp:extent cx="0" cy="1404620"/>
                <wp:effectExtent l="0" t="0" r="19050" b="24130"/>
                <wp:wrapTopAndBottom/>
                <wp:docPr id="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442C" id="Straight Connector 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05.35pt" to="217.9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" strokecolor="black [3200]" strokeweight="1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EB854A1" wp14:editId="36DA41F9">
                <wp:simplePos x="0" y="0"/>
                <wp:positionH relativeFrom="column">
                  <wp:posOffset>2697480</wp:posOffset>
                </wp:positionH>
                <wp:positionV relativeFrom="paragraph">
                  <wp:posOffset>1217295</wp:posOffset>
                </wp:positionV>
                <wp:extent cx="118745" cy="118745"/>
                <wp:effectExtent l="0" t="0" r="14605" b="14605"/>
                <wp:wrapTight wrapText="bothSides">
                  <wp:wrapPolygon edited="0">
                    <wp:start x="0" y="0"/>
                    <wp:lineTo x="0" y="20791"/>
                    <wp:lineTo x="20791" y="20791"/>
                    <wp:lineTo x="20791" y="0"/>
                    <wp:lineTo x="0" y="0"/>
                  </wp:wrapPolygon>
                </wp:wrapTight>
                <wp:docPr id="25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3976" id="Flowchart: Connector 6" o:spid="_x0000_s1026" type="#_x0000_t120" style="position:absolute;margin-left:212.4pt;margin-top:95.85pt;width:9.35pt;height:9.3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" fillcolor="black [3213]" strokecolor="black [3213]" strokeweight="1pt">
                <v:stroke joinstyle="miter"/>
                <w10:wrap type="tight"/>
              </v:shape>
            </w:pict>
          </mc:Fallback>
        </mc:AlternateContent>
      </w:r>
    </w:p>
    <w:sectPr w:rsidR="007F5B63" w:rsidRPr="00CE1E3D" w:rsidSect="00A7440C">
      <w:headerReference w:type="default" r:id="rId23"/>
      <w:type w:val="continuous"/>
      <w:pgSz w:w="12240" w:h="15840" w:code="1"/>
      <w:pgMar w:top="360" w:right="567" w:bottom="270" w:left="56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5AF" w:rsidRDefault="000145AF" w:rsidP="00590471">
      <w:r>
        <w:separator/>
      </w:r>
    </w:p>
  </w:endnote>
  <w:endnote w:type="continuationSeparator" w:id="0">
    <w:p w:rsidR="000145AF" w:rsidRDefault="000145A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5AF" w:rsidRDefault="000145AF" w:rsidP="00590471">
      <w:r>
        <w:separator/>
      </w:r>
    </w:p>
  </w:footnote>
  <w:footnote w:type="continuationSeparator" w:id="0">
    <w:p w:rsidR="000145AF" w:rsidRDefault="000145A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2924175" cy="10058400"/>
              <wp:effectExtent l="0" t="0" r="9525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24175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8601074"/>
                          <a:ext cx="3263900" cy="1457326"/>
                          <a:chOff x="6232" y="8606081"/>
                          <a:chExt cx="3264033" cy="145742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606081"/>
                            <a:ext cx="3264033" cy="1457422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1320" y="8606081"/>
                            <a:ext cx="2876088" cy="1457423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9110940"/>
                            <a:ext cx="2838696" cy="952562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5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"/>
                          <a:ext cx="3272589" cy="2228850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5874A8C" id="Group 8" o:spid="_x0000_s1026" alt="decorative elements&#10;" style="position:absolute;margin-left:0;margin-top:0;width:230.25pt;height:11in;z-index:251661312;mso-height-percent:1000;mso-position-horizontal:left;mso-position-horizontal-relative:page;mso-position-vertical:center;mso-position-vertic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86010;width:32639;height:14574" coordorigin="62,86060" coordsize="32640,1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86060;width:32640;height:14575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158337;296730,79169;1077260,226710;1077260,226710;1515905,316674;1586862,298682;2057760,442624;2057760,442624;2438349,600962;2586714,590166;2941500,705320;3264033,1137149;3264033,1457422;0,1457422;0,158337" o:connectangles="0,0,0,0,0,0,0,0,0,0,0,0,0,0,0"/>
                </v:shape>
                <v:shape id="Freeform 606" o:spid="_x0000_s1030" style="position:absolute;left:3913;top:86060;width:28761;height:1457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18627;2708424,72024;2037766,266912;1992626,347409;1302623,538060;1302623,538060;644863,682108;0,1457423;2876088,1457423;2876088,118627" o:connectangles="0,0,0,0,0,0,0,0,0,0"/>
                </v:shape>
                <v:shape id="Freeform 608" o:spid="_x0000_s1031" style="position:absolute;left:62;top:91109;width:28387;height:9526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952562;2683858,721495;2283860,622466;2141925,674338;1722572,542300;1722572,542300;1335477,400831;1277413,414978;903221,311233;903221,311233;141935,66019;0,94313;0,952562;2838696,952562" o:connectangles="0,0,0,0,0,0,0,0,0,0,0,0,0,0"/>
                </v:shape>
              </v:group>
              <v:shape id="Freeform 5" o:spid="_x0000_s1032" style="position:absolute;width:32725;height:22288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058938;213430,2123904;1047746,1839051;1105954,1719113;1966140,1439257;1966140,1439257;2787521,1229366;3272589,539722;3272589,0;0,0;0,2058938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87"/>
    <w:rsid w:val="000145AF"/>
    <w:rsid w:val="000322F2"/>
    <w:rsid w:val="00060042"/>
    <w:rsid w:val="00071E84"/>
    <w:rsid w:val="000B37CD"/>
    <w:rsid w:val="000B7396"/>
    <w:rsid w:val="000F7D04"/>
    <w:rsid w:val="001270BC"/>
    <w:rsid w:val="00142F43"/>
    <w:rsid w:val="00146065"/>
    <w:rsid w:val="00150ABD"/>
    <w:rsid w:val="00165697"/>
    <w:rsid w:val="0017013D"/>
    <w:rsid w:val="0019574F"/>
    <w:rsid w:val="001F5586"/>
    <w:rsid w:val="00206B6F"/>
    <w:rsid w:val="00222466"/>
    <w:rsid w:val="002E5E62"/>
    <w:rsid w:val="0033200A"/>
    <w:rsid w:val="003911FB"/>
    <w:rsid w:val="00435F19"/>
    <w:rsid w:val="00472C27"/>
    <w:rsid w:val="00476369"/>
    <w:rsid w:val="004779CF"/>
    <w:rsid w:val="004A3FBE"/>
    <w:rsid w:val="004B4268"/>
    <w:rsid w:val="00507E82"/>
    <w:rsid w:val="00555003"/>
    <w:rsid w:val="00564FA7"/>
    <w:rsid w:val="005801E5"/>
    <w:rsid w:val="00587DBA"/>
    <w:rsid w:val="00590471"/>
    <w:rsid w:val="005D01FA"/>
    <w:rsid w:val="005F42F2"/>
    <w:rsid w:val="00647A4B"/>
    <w:rsid w:val="00683C98"/>
    <w:rsid w:val="006E2DA1"/>
    <w:rsid w:val="00716927"/>
    <w:rsid w:val="00735D93"/>
    <w:rsid w:val="007443A0"/>
    <w:rsid w:val="007703AC"/>
    <w:rsid w:val="007F549D"/>
    <w:rsid w:val="007F54A0"/>
    <w:rsid w:val="007F5B63"/>
    <w:rsid w:val="00824AFE"/>
    <w:rsid w:val="00846CB9"/>
    <w:rsid w:val="008472E9"/>
    <w:rsid w:val="008B266E"/>
    <w:rsid w:val="008C2CFC"/>
    <w:rsid w:val="008F6E2E"/>
    <w:rsid w:val="009C2E65"/>
    <w:rsid w:val="00A0227B"/>
    <w:rsid w:val="00A35586"/>
    <w:rsid w:val="00A52881"/>
    <w:rsid w:val="00A7440C"/>
    <w:rsid w:val="00AE50ED"/>
    <w:rsid w:val="00B6247F"/>
    <w:rsid w:val="00B6466C"/>
    <w:rsid w:val="00B8612F"/>
    <w:rsid w:val="00BF4D49"/>
    <w:rsid w:val="00C4452C"/>
    <w:rsid w:val="00C63D90"/>
    <w:rsid w:val="00CA6CAD"/>
    <w:rsid w:val="00CA722E"/>
    <w:rsid w:val="00CB5339"/>
    <w:rsid w:val="00CC4185"/>
    <w:rsid w:val="00CE1E3D"/>
    <w:rsid w:val="00D24887"/>
    <w:rsid w:val="00D6557B"/>
    <w:rsid w:val="00D77694"/>
    <w:rsid w:val="00DE2987"/>
    <w:rsid w:val="00DE40A0"/>
    <w:rsid w:val="00DF2F8A"/>
    <w:rsid w:val="00E90A60"/>
    <w:rsid w:val="00EB7708"/>
    <w:rsid w:val="00ED77D1"/>
    <w:rsid w:val="00EE7E09"/>
    <w:rsid w:val="00F0223C"/>
    <w:rsid w:val="00F42324"/>
    <w:rsid w:val="00F51250"/>
    <w:rsid w:val="00F52723"/>
    <w:rsid w:val="00F77037"/>
    <w:rsid w:val="00F82BBF"/>
    <w:rsid w:val="00FA37E0"/>
    <w:rsid w:val="00FA6AE1"/>
    <w:rsid w:val="00FC1D34"/>
    <w:rsid w:val="00FD70A2"/>
    <w:rsid w:val="00FE7401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40.sv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7" Type="http://schemas.microsoft.com/office/2007/relationships/hdphoto" Target="media/hdphoto1.wd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0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2021-09-16T06:25:00Z</dcterms:created>
  <dcterms:modified xsi:type="dcterms:W3CDTF">2021-09-18T04:33:00Z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